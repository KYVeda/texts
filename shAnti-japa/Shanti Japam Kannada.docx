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4F9F7" w14:textId="77777777" w:rsidR="00AD05C4" w:rsidRPr="007B04BF" w:rsidRDefault="00AD05C4" w:rsidP="00DF1E9A">
      <w:pPr>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Kannada Extra" w:hAnsi="BRH Kannada Extra" w:cs="BRH Kannada RN"/>
          <w:b/>
          <w:sz w:val="56"/>
          <w:szCs w:val="56"/>
        </w:rPr>
      </w:pPr>
      <w:r w:rsidRPr="007B04BF">
        <w:rPr>
          <w:rFonts w:ascii="BRH Kannada Extra" w:hAnsi="BRH Kannada Extra" w:cs="BRH Kannada RN"/>
          <w:b/>
          <w:sz w:val="56"/>
          <w:szCs w:val="56"/>
        </w:rPr>
        <w:t>NA £ÀªÀÄB ¥ÀgÀªÀiÁvÀä£ÉÃ, ²æÃ ªÀÄºÁUÀt¥ÀvÀAiÉÄÃ £ÀªÀÄB</w:t>
      </w:r>
    </w:p>
    <w:p w14:paraId="1A8642B0" w14:textId="77777777" w:rsidR="00AD05C4" w:rsidRPr="007B04BF" w:rsidRDefault="00AD05C4" w:rsidP="00DF1E9A">
      <w:pPr>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Kannada Extra" w:hAnsi="BRH Kannada Extra" w:cs="BRH Kannada Extra"/>
          <w:b/>
          <w:sz w:val="56"/>
          <w:szCs w:val="56"/>
        </w:rPr>
      </w:pPr>
      <w:r w:rsidRPr="007B04BF">
        <w:rPr>
          <w:rFonts w:ascii="BRH Kannada Extra" w:hAnsi="BRH Kannada Extra" w:cs="BRH Kannada Extra"/>
          <w:b/>
          <w:sz w:val="56"/>
          <w:szCs w:val="56"/>
        </w:rPr>
        <w:t>²æÃ UÀÄgÀÄ¨sÉÆåÃ £ÀªÀÄB …ºÀ…jB NA</w:t>
      </w:r>
    </w:p>
    <w:p w14:paraId="2BB91821" w14:textId="77777777" w:rsidR="003A6437" w:rsidRPr="00195CAF" w:rsidRDefault="003A6437" w:rsidP="00DF1E9A">
      <w:pPr>
        <w:autoSpaceDE w:val="0"/>
        <w:autoSpaceDN w:val="0"/>
        <w:adjustRightInd w:val="0"/>
        <w:spacing w:after="0" w:line="252" w:lineRule="auto"/>
        <w:rPr>
          <w:rFonts w:ascii="BRH Telugu Extra" w:hAnsi="BRH Telugu Extra" w:cs="BRH Telugu Extra"/>
          <w:sz w:val="44"/>
          <w:szCs w:val="44"/>
        </w:rPr>
      </w:pPr>
    </w:p>
    <w:p w14:paraId="76DF7AAF" w14:textId="77777777" w:rsidR="003A6437" w:rsidRPr="00195CAF" w:rsidRDefault="003A6437" w:rsidP="00DF1E9A">
      <w:pPr>
        <w:autoSpaceDE w:val="0"/>
        <w:autoSpaceDN w:val="0"/>
        <w:adjustRightInd w:val="0"/>
        <w:spacing w:after="0" w:line="252" w:lineRule="auto"/>
        <w:rPr>
          <w:rFonts w:ascii="BRH Telugu Extra" w:hAnsi="BRH Telugu Extra" w:cs="BRH Telugu Extra"/>
          <w:sz w:val="44"/>
          <w:szCs w:val="44"/>
        </w:rPr>
      </w:pPr>
    </w:p>
    <w:p w14:paraId="76727D76" w14:textId="77777777" w:rsidR="003A6437" w:rsidRPr="00195CAF" w:rsidRDefault="003A6437" w:rsidP="00DF1E9A">
      <w:pPr>
        <w:autoSpaceDE w:val="0"/>
        <w:autoSpaceDN w:val="0"/>
        <w:adjustRightInd w:val="0"/>
        <w:spacing w:after="0" w:line="252" w:lineRule="auto"/>
        <w:rPr>
          <w:rFonts w:ascii="BRH Telugu Extra" w:hAnsi="BRH Telugu Extra" w:cs="BRH Telugu Extra"/>
          <w:sz w:val="44"/>
          <w:szCs w:val="44"/>
        </w:rPr>
      </w:pPr>
    </w:p>
    <w:p w14:paraId="21441BAB" w14:textId="77777777" w:rsidR="003A6437" w:rsidRPr="00195CAF" w:rsidRDefault="003A6437" w:rsidP="00DF1E9A">
      <w:pPr>
        <w:autoSpaceDE w:val="0"/>
        <w:autoSpaceDN w:val="0"/>
        <w:adjustRightInd w:val="0"/>
        <w:spacing w:after="0" w:line="252" w:lineRule="auto"/>
        <w:rPr>
          <w:rFonts w:ascii="BRH Telugu Extra" w:hAnsi="BRH Telugu Extra" w:cs="BRH Telugu Extra"/>
          <w:sz w:val="44"/>
          <w:szCs w:val="44"/>
        </w:rPr>
      </w:pPr>
    </w:p>
    <w:p w14:paraId="4CE63614" w14:textId="77777777" w:rsidR="00477D54" w:rsidRPr="00195CAF" w:rsidRDefault="00AD05C4" w:rsidP="00DF1E9A">
      <w:pPr>
        <w:pStyle w:val="TOCHeading"/>
        <w:spacing w:line="252" w:lineRule="auto"/>
        <w:jc w:val="center"/>
        <w:rPr>
          <w:rFonts w:ascii="BRH Kannada Extra" w:hAnsi="BRH Kannada Extra" w:cs="Arial"/>
          <w:b/>
          <w:color w:val="auto"/>
          <w:sz w:val="96"/>
          <w:szCs w:val="96"/>
        </w:rPr>
      </w:pPr>
      <w:r w:rsidRPr="00195CAF">
        <w:rPr>
          <w:rFonts w:ascii="BRH Kannada Extra" w:hAnsi="BRH Kannada Extra" w:cs="BRH Kannada RN"/>
          <w:b/>
          <w:color w:val="auto"/>
          <w:sz w:val="96"/>
          <w:szCs w:val="96"/>
        </w:rPr>
        <w:t>±Á¤Ûd¥À ªÀÄ£ÀÛç ¥ÁoÀB</w:t>
      </w:r>
    </w:p>
    <w:p w14:paraId="36B577A1" w14:textId="77777777" w:rsidR="00FA648C" w:rsidRPr="00195CAF" w:rsidRDefault="00FA648C" w:rsidP="00DF1E9A">
      <w:pPr>
        <w:spacing w:line="252" w:lineRule="auto"/>
        <w:jc w:val="center"/>
      </w:pPr>
    </w:p>
    <w:p w14:paraId="6ABB3793" w14:textId="77777777" w:rsidR="00FA648C" w:rsidRPr="00195CAF" w:rsidRDefault="00FA648C" w:rsidP="00DF1E9A">
      <w:pPr>
        <w:spacing w:line="252" w:lineRule="auto"/>
      </w:pPr>
    </w:p>
    <w:p w14:paraId="2B4FE54F" w14:textId="77777777" w:rsidR="00FA648C" w:rsidRPr="00195CAF" w:rsidRDefault="00FA648C" w:rsidP="00DF1E9A">
      <w:pPr>
        <w:spacing w:line="252" w:lineRule="auto"/>
      </w:pPr>
    </w:p>
    <w:p w14:paraId="331CD88C" w14:textId="77777777" w:rsidR="00FA648C" w:rsidRPr="00195CAF" w:rsidRDefault="00FA648C" w:rsidP="00DF1E9A">
      <w:pPr>
        <w:spacing w:line="252" w:lineRule="auto"/>
      </w:pPr>
    </w:p>
    <w:p w14:paraId="74AC4C52" w14:textId="77777777" w:rsidR="00FA648C" w:rsidRPr="00195CAF" w:rsidRDefault="00FA648C" w:rsidP="00DF1E9A">
      <w:pPr>
        <w:spacing w:line="252" w:lineRule="auto"/>
      </w:pPr>
    </w:p>
    <w:p w14:paraId="10F8E159" w14:textId="77777777" w:rsidR="00FA648C" w:rsidRPr="00195CAF" w:rsidRDefault="00FA648C" w:rsidP="00DF1E9A">
      <w:pPr>
        <w:tabs>
          <w:tab w:val="left" w:pos="5585"/>
        </w:tabs>
        <w:spacing w:line="252" w:lineRule="auto"/>
      </w:pPr>
      <w:r w:rsidRPr="00195CAF">
        <w:tab/>
      </w:r>
    </w:p>
    <w:p w14:paraId="36E9DB0A" w14:textId="77777777" w:rsidR="00FA648C" w:rsidRPr="00195CAF" w:rsidRDefault="00FA648C" w:rsidP="00DF1E9A">
      <w:pPr>
        <w:spacing w:line="252" w:lineRule="auto"/>
      </w:pPr>
    </w:p>
    <w:p w14:paraId="4484E1F4" w14:textId="77777777" w:rsidR="00FA648C" w:rsidRPr="00195CAF" w:rsidRDefault="00FA648C" w:rsidP="00DF1E9A">
      <w:pPr>
        <w:spacing w:line="252" w:lineRule="auto"/>
      </w:pPr>
    </w:p>
    <w:p w14:paraId="38DD26E2" w14:textId="77777777" w:rsidR="00FA648C" w:rsidRPr="00195CAF" w:rsidRDefault="00FA648C" w:rsidP="00DF1E9A">
      <w:pPr>
        <w:spacing w:line="252" w:lineRule="auto"/>
      </w:pPr>
    </w:p>
    <w:p w14:paraId="17296C65" w14:textId="77777777" w:rsidR="00FA648C" w:rsidRPr="00195CAF" w:rsidRDefault="00FA648C" w:rsidP="00DF1E9A">
      <w:pPr>
        <w:spacing w:line="252" w:lineRule="auto"/>
        <w:jc w:val="center"/>
      </w:pPr>
    </w:p>
    <w:p w14:paraId="2B300C53" w14:textId="77777777" w:rsidR="00FA648C" w:rsidRPr="00195CAF" w:rsidRDefault="00FA648C" w:rsidP="00DF1E9A">
      <w:pPr>
        <w:spacing w:line="252" w:lineRule="auto"/>
      </w:pPr>
    </w:p>
    <w:p w14:paraId="6D559761" w14:textId="77777777" w:rsidR="00FA648C" w:rsidRPr="00195CAF" w:rsidRDefault="00FA648C" w:rsidP="00DF1E9A">
      <w:pPr>
        <w:tabs>
          <w:tab w:val="left" w:pos="7576"/>
        </w:tabs>
        <w:spacing w:line="252" w:lineRule="auto"/>
      </w:pPr>
      <w:r w:rsidRPr="00195CAF">
        <w:tab/>
      </w:r>
    </w:p>
    <w:p w14:paraId="079D4C2B" w14:textId="77777777" w:rsidR="006F0F11" w:rsidRPr="00195CAF" w:rsidRDefault="00477D54" w:rsidP="00DF1E9A">
      <w:pPr>
        <w:spacing w:line="252" w:lineRule="auto"/>
        <w:jc w:val="center"/>
        <w:rPr>
          <w:rFonts w:ascii="Arial" w:hAnsi="Arial" w:cs="Arial"/>
          <w:b/>
          <w:sz w:val="32"/>
          <w:szCs w:val="32"/>
        </w:rPr>
      </w:pPr>
      <w:r w:rsidRPr="00195CAF">
        <w:br w:type="page"/>
      </w:r>
      <w:r w:rsidR="006F0F11" w:rsidRPr="00195CAF">
        <w:rPr>
          <w:rFonts w:ascii="Arial" w:hAnsi="Arial" w:cs="Arial"/>
          <w:b/>
          <w:sz w:val="32"/>
          <w:szCs w:val="32"/>
        </w:rPr>
        <w:lastRenderedPageBreak/>
        <w:t>Contents</w:t>
      </w:r>
    </w:p>
    <w:p w14:paraId="387FBEB3" w14:textId="77777777" w:rsidR="00ED06BE" w:rsidRPr="00195CAF" w:rsidRDefault="00ED06BE" w:rsidP="00DF1E9A">
      <w:pPr>
        <w:spacing w:line="252" w:lineRule="auto"/>
        <w:rPr>
          <w:rFonts w:ascii="BRH Kannada RN" w:hAnsi="BRH Kannada RN"/>
        </w:rPr>
      </w:pPr>
    </w:p>
    <w:p w14:paraId="17C3B1E5" w14:textId="77777777" w:rsidR="00B00FA2" w:rsidRPr="007E20F3" w:rsidRDefault="00935F76"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r w:rsidRPr="007E20F3">
        <w:rPr>
          <w:rFonts w:ascii="BRH Kannada RN" w:hAnsi="BRH Kannada RN"/>
          <w:sz w:val="20"/>
        </w:rPr>
        <w:fldChar w:fldCharType="begin"/>
      </w:r>
      <w:r w:rsidRPr="007E20F3">
        <w:rPr>
          <w:rFonts w:ascii="BRH Kannada RN" w:hAnsi="BRH Kannada RN"/>
          <w:sz w:val="20"/>
        </w:rPr>
        <w:instrText xml:space="preserve"> TOC \h \z \t "VedaVMSKannada-Heading,2,1Title-VedaVMSKannada,1" </w:instrText>
      </w:r>
      <w:r w:rsidRPr="007E20F3">
        <w:rPr>
          <w:rFonts w:ascii="BRH Kannada RN" w:hAnsi="BRH Kannada RN"/>
          <w:sz w:val="20"/>
        </w:rPr>
        <w:fldChar w:fldCharType="separate"/>
      </w:r>
      <w:hyperlink w:anchor="_Toc535175578" w:history="1">
        <w:r w:rsidR="00B00FA2" w:rsidRPr="007E20F3">
          <w:rPr>
            <w:rStyle w:val="Hyperlink"/>
            <w:rFonts w:ascii="BRH Kannada RN" w:hAnsi="BRH Kannada RN"/>
            <w:noProof/>
            <w:color w:val="auto"/>
          </w:rPr>
          <w:t>1</w:t>
        </w:r>
        <w:r w:rsidR="00B00FA2" w:rsidRPr="007E20F3">
          <w:rPr>
            <w:rFonts w:ascii="BRH Kannada RN" w:eastAsia="Times New Roman" w:hAnsi="BRH Kannada RN" w:cs="Times New Roman"/>
            <w:noProof/>
            <w:sz w:val="22"/>
            <w:szCs w:val="22"/>
          </w:rPr>
          <w:tab/>
        </w:r>
        <w:r w:rsidR="00B00FA2" w:rsidRPr="007E20F3">
          <w:rPr>
            <w:rStyle w:val="Hyperlink"/>
            <w:rFonts w:ascii="BRH Kannada RN" w:hAnsi="BRH Kannada RN"/>
            <w:noProof/>
            <w:color w:val="auto"/>
          </w:rPr>
          <w:t>UÀt¥ÀvÀåxÀªÀð-²ÃµÉÆÃð¥À¤µÀvï</w:t>
        </w:r>
        <w:r w:rsidR="00B00FA2" w:rsidRPr="007E20F3">
          <w:rPr>
            <w:rFonts w:ascii="BRH Kannada RN" w:hAnsi="BRH Kannada RN"/>
            <w:noProof/>
            <w:webHidden/>
          </w:rPr>
          <w:tab/>
        </w:r>
        <w:r w:rsidR="00B00FA2" w:rsidRPr="007E20F3">
          <w:rPr>
            <w:rFonts w:ascii="BRH Kannada RN" w:hAnsi="BRH Kannada RN"/>
            <w:noProof/>
            <w:webHidden/>
          </w:rPr>
          <w:fldChar w:fldCharType="begin"/>
        </w:r>
        <w:r w:rsidR="00B00FA2" w:rsidRPr="007E20F3">
          <w:rPr>
            <w:rFonts w:ascii="BRH Kannada RN" w:hAnsi="BRH Kannada RN"/>
            <w:noProof/>
            <w:webHidden/>
          </w:rPr>
          <w:instrText xml:space="preserve"> PAGEREF _Toc535175578 \h </w:instrText>
        </w:r>
        <w:r w:rsidR="00B00FA2" w:rsidRPr="007E20F3">
          <w:rPr>
            <w:rFonts w:ascii="BRH Kannada RN" w:hAnsi="BRH Kannada RN"/>
            <w:noProof/>
            <w:webHidden/>
          </w:rPr>
        </w:r>
        <w:r w:rsidR="00B00FA2" w:rsidRPr="007E20F3">
          <w:rPr>
            <w:rFonts w:ascii="BRH Kannada RN" w:hAnsi="BRH Kannada RN"/>
            <w:noProof/>
            <w:webHidden/>
          </w:rPr>
          <w:fldChar w:fldCharType="separate"/>
        </w:r>
        <w:r w:rsidR="00EB0AE4">
          <w:rPr>
            <w:rFonts w:ascii="BRH Kannada RN" w:hAnsi="BRH Kannada RN"/>
            <w:noProof/>
            <w:webHidden/>
          </w:rPr>
          <w:t>9</w:t>
        </w:r>
        <w:r w:rsidR="00B00FA2" w:rsidRPr="007E20F3">
          <w:rPr>
            <w:rFonts w:ascii="BRH Kannada RN" w:hAnsi="BRH Kannada RN"/>
            <w:noProof/>
            <w:webHidden/>
          </w:rPr>
          <w:fldChar w:fldCharType="end"/>
        </w:r>
      </w:hyperlink>
    </w:p>
    <w:p w14:paraId="498C6200"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79" w:history="1">
        <w:r w:rsidRPr="007E20F3">
          <w:rPr>
            <w:rStyle w:val="Hyperlink"/>
            <w:rFonts w:ascii="BRH Kannada RN" w:hAnsi="BRH Kannada RN"/>
            <w:noProof/>
            <w:color w:val="auto"/>
          </w:rPr>
          <w:t>2</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ªÉÃzÁzsÀAiÀiÁ</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_Toc535175579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14</w:t>
        </w:r>
        <w:r w:rsidRPr="007E20F3">
          <w:rPr>
            <w:rFonts w:ascii="BRH Kannada RN" w:hAnsi="BRH Kannada RN"/>
            <w:noProof/>
            <w:webHidden/>
          </w:rPr>
          <w:fldChar w:fldCharType="end"/>
        </w:r>
      </w:hyperlink>
    </w:p>
    <w:p w14:paraId="2998829A" w14:textId="77777777" w:rsidR="00B00FA2" w:rsidRPr="007E20F3" w:rsidRDefault="00B00FA2" w:rsidP="00DF1E9A">
      <w:pPr>
        <w:pStyle w:val="TOC20"/>
        <w:tabs>
          <w:tab w:val="left" w:pos="1760"/>
        </w:tabs>
        <w:spacing w:line="252" w:lineRule="auto"/>
        <w:rPr>
          <w:rFonts w:ascii="BRH Kannada RN" w:eastAsia="Times New Roman" w:hAnsi="BRH Kannada RN" w:cs="Times New Roman"/>
          <w:bCs/>
          <w:iCs w:val="0"/>
          <w:noProof/>
          <w:sz w:val="22"/>
          <w:szCs w:val="22"/>
        </w:rPr>
      </w:pPr>
      <w:hyperlink w:anchor="_Toc535175580" w:history="1">
        <w:r w:rsidRPr="007E20F3">
          <w:rPr>
            <w:rStyle w:val="Hyperlink"/>
            <w:rFonts w:ascii="BRH Kannada RN" w:hAnsi="BRH Kannada RN"/>
            <w:bCs/>
            <w:noProof/>
            <w:color w:val="auto"/>
          </w:rPr>
          <w:t>2.1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gÀPÉÆëÃWÀßA</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_Toc535175580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w:t>
        </w:r>
        <w:r w:rsidRPr="007E20F3">
          <w:rPr>
            <w:rFonts w:ascii="BRH Kannada RN" w:hAnsi="BRH Kannada RN"/>
            <w:bCs/>
            <w:noProof/>
            <w:webHidden/>
          </w:rPr>
          <w:fldChar w:fldCharType="end"/>
        </w:r>
      </w:hyperlink>
    </w:p>
    <w:p w14:paraId="5AD7174C" w14:textId="77777777" w:rsidR="00B00FA2" w:rsidRPr="007E20F3" w:rsidRDefault="00B00FA2" w:rsidP="00DF1E9A">
      <w:pPr>
        <w:pStyle w:val="TOC20"/>
        <w:tabs>
          <w:tab w:val="left" w:pos="1775"/>
        </w:tabs>
        <w:spacing w:line="252" w:lineRule="auto"/>
        <w:rPr>
          <w:rFonts w:ascii="BRH Kannada RN" w:eastAsia="Times New Roman" w:hAnsi="BRH Kannada RN" w:cs="Times New Roman"/>
          <w:bCs/>
          <w:iCs w:val="0"/>
          <w:noProof/>
          <w:sz w:val="22"/>
          <w:szCs w:val="22"/>
        </w:rPr>
      </w:pPr>
      <w:hyperlink w:anchor="_Toc535175581" w:history="1">
        <w:r w:rsidRPr="007E20F3">
          <w:rPr>
            <w:rStyle w:val="Hyperlink"/>
            <w:rFonts w:ascii="BRH Kannada RN" w:hAnsi="BRH Kannada RN"/>
            <w:bCs/>
            <w:noProof/>
            <w:color w:val="auto"/>
          </w:rPr>
          <w:t>2.2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D¥ÀåA</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_Toc535175581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16</w:t>
        </w:r>
        <w:r w:rsidRPr="007E20F3">
          <w:rPr>
            <w:rFonts w:ascii="BRH Kannada RN" w:hAnsi="BRH Kannada RN"/>
            <w:bCs/>
            <w:noProof/>
            <w:webHidden/>
          </w:rPr>
          <w:fldChar w:fldCharType="end"/>
        </w:r>
      </w:hyperlink>
    </w:p>
    <w:p w14:paraId="08A5B826"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82" w:history="1">
        <w:r w:rsidRPr="007E20F3">
          <w:rPr>
            <w:rStyle w:val="Hyperlink"/>
            <w:rFonts w:ascii="BRH Kannada RN" w:hAnsi="BRH Kannada RN"/>
            <w:noProof/>
            <w:color w:val="auto"/>
          </w:rPr>
          <w:t>3</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¥ÀªÀªÀiÁ£À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_Toc535175582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17</w:t>
        </w:r>
        <w:r w:rsidRPr="007E20F3">
          <w:rPr>
            <w:rFonts w:ascii="BRH Kannada RN" w:hAnsi="BRH Kannada RN"/>
            <w:noProof/>
            <w:webHidden/>
          </w:rPr>
          <w:fldChar w:fldCharType="end"/>
        </w:r>
      </w:hyperlink>
    </w:p>
    <w:p w14:paraId="58962EBE"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83" w:history="1">
        <w:r w:rsidRPr="007E20F3">
          <w:rPr>
            <w:rStyle w:val="Hyperlink"/>
            <w:rFonts w:ascii="BRH Kannada RN" w:hAnsi="BRH Kannada RN"/>
            <w:noProof/>
            <w:color w:val="auto"/>
          </w:rPr>
          <w:t>4</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ªÁ¸ÀÄÛ ªÀÄ£ÀÛçA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_Toc535175583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21</w:t>
        </w:r>
        <w:r w:rsidRPr="007E20F3">
          <w:rPr>
            <w:rFonts w:ascii="BRH Kannada RN" w:hAnsi="BRH Kannada RN"/>
            <w:noProof/>
            <w:webHidden/>
          </w:rPr>
          <w:fldChar w:fldCharType="end"/>
        </w:r>
      </w:hyperlink>
    </w:p>
    <w:p w14:paraId="148C1DEC"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84" w:history="1">
        <w:r w:rsidRPr="007E20F3">
          <w:rPr>
            <w:rStyle w:val="Hyperlink"/>
            <w:rFonts w:ascii="BRH Kannada RN" w:hAnsi="BRH Kannada RN"/>
            <w:noProof/>
            <w:color w:val="auto"/>
          </w:rPr>
          <w:t>5</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ªÀgÀÄt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_Toc535175584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22</w:t>
        </w:r>
        <w:r w:rsidRPr="007E20F3">
          <w:rPr>
            <w:rFonts w:ascii="BRH Kannada RN" w:hAnsi="BRH Kannada RN"/>
            <w:noProof/>
            <w:webHidden/>
          </w:rPr>
          <w:fldChar w:fldCharType="end"/>
        </w:r>
      </w:hyperlink>
    </w:p>
    <w:p w14:paraId="5E64939D"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85" w:history="1">
        <w:r w:rsidRPr="007E20F3">
          <w:rPr>
            <w:rStyle w:val="Hyperlink"/>
            <w:rFonts w:ascii="BRH Kannada RN" w:hAnsi="BRH Kannada RN"/>
            <w:noProof/>
            <w:color w:val="auto"/>
          </w:rPr>
          <w:t>6</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§æºÀä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_Toc535175585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23</w:t>
        </w:r>
        <w:r w:rsidRPr="007E20F3">
          <w:rPr>
            <w:rFonts w:ascii="BRH Kannada RN" w:hAnsi="BRH Kannada RN"/>
            <w:noProof/>
            <w:webHidden/>
          </w:rPr>
          <w:fldChar w:fldCharType="end"/>
        </w:r>
      </w:hyperlink>
    </w:p>
    <w:p w14:paraId="537FE6AB"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86" w:history="1">
        <w:r w:rsidRPr="007E20F3">
          <w:rPr>
            <w:rStyle w:val="Hyperlink"/>
            <w:rFonts w:ascii="BRH Kannada RN" w:hAnsi="BRH Kannada RN"/>
            <w:noProof/>
            <w:color w:val="auto"/>
          </w:rPr>
          <w:t>7</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«µÀÄÚ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_Toc535175586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24</w:t>
        </w:r>
        <w:r w:rsidRPr="007E20F3">
          <w:rPr>
            <w:rFonts w:ascii="BRH Kannada RN" w:hAnsi="BRH Kannada RN"/>
            <w:noProof/>
            <w:webHidden/>
          </w:rPr>
          <w:fldChar w:fldCharType="end"/>
        </w:r>
      </w:hyperlink>
    </w:p>
    <w:p w14:paraId="6CC118E4" w14:textId="77777777" w:rsidR="00B00FA2" w:rsidRPr="007E20F3" w:rsidRDefault="00B00FA2" w:rsidP="00DF1E9A">
      <w:pPr>
        <w:pStyle w:val="TOC20"/>
        <w:tabs>
          <w:tab w:val="left" w:pos="1932"/>
        </w:tabs>
        <w:spacing w:line="252" w:lineRule="auto"/>
        <w:rPr>
          <w:rFonts w:ascii="BRH Kannada RN" w:eastAsia="Times New Roman" w:hAnsi="BRH Kannada RN" w:cs="Times New Roman"/>
          <w:bCs/>
          <w:iCs w:val="0"/>
          <w:noProof/>
          <w:sz w:val="22"/>
          <w:szCs w:val="22"/>
        </w:rPr>
      </w:pPr>
      <w:hyperlink w:anchor="_Toc535175587" w:history="1">
        <w:r w:rsidRPr="007E20F3">
          <w:rPr>
            <w:rStyle w:val="Hyperlink"/>
            <w:rFonts w:ascii="BRH Kannada RN" w:hAnsi="BRH Kannada RN" w:cs="Arial"/>
            <w:bCs/>
            <w:noProof/>
            <w:color w:val="auto"/>
          </w:rPr>
          <w:t>7.1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 xml:space="preserve">«µÀÄÚ ¸ÀÆPÀÛA </w:t>
        </w:r>
        <w:r w:rsidRPr="007E20F3">
          <w:rPr>
            <w:rStyle w:val="Hyperlink"/>
            <w:rFonts w:ascii="Arial" w:hAnsi="Arial" w:cs="Arial"/>
            <w:bCs/>
            <w:noProof/>
            <w:color w:val="auto"/>
            <w:sz w:val="28"/>
            <w:szCs w:val="28"/>
          </w:rPr>
          <w:t>(Split Chanting)</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_Toc535175587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24</w:t>
        </w:r>
        <w:r w:rsidRPr="007E20F3">
          <w:rPr>
            <w:rFonts w:ascii="BRH Kannada RN" w:hAnsi="BRH Kannada RN"/>
            <w:bCs/>
            <w:noProof/>
            <w:webHidden/>
          </w:rPr>
          <w:fldChar w:fldCharType="end"/>
        </w:r>
      </w:hyperlink>
    </w:p>
    <w:p w14:paraId="46E4DCD0" w14:textId="77777777" w:rsidR="00B00FA2" w:rsidRPr="007E20F3" w:rsidRDefault="00B00FA2" w:rsidP="00DF1E9A">
      <w:pPr>
        <w:pStyle w:val="TOC20"/>
        <w:tabs>
          <w:tab w:val="left" w:pos="1776"/>
        </w:tabs>
        <w:spacing w:line="252" w:lineRule="auto"/>
        <w:rPr>
          <w:rFonts w:ascii="BRH Kannada RN" w:eastAsia="Times New Roman" w:hAnsi="BRH Kannada RN" w:cs="Times New Roman"/>
          <w:bCs/>
          <w:iCs w:val="0"/>
          <w:noProof/>
          <w:sz w:val="22"/>
          <w:szCs w:val="22"/>
        </w:rPr>
      </w:pPr>
      <w:hyperlink w:anchor="_Toc535175588" w:history="1">
        <w:r w:rsidRPr="007E20F3">
          <w:rPr>
            <w:rStyle w:val="Hyperlink"/>
            <w:rFonts w:ascii="BRH Kannada RN" w:hAnsi="BRH Kannada RN" w:cs="BRH Kannada RN"/>
            <w:bCs/>
            <w:noProof/>
            <w:color w:val="auto"/>
          </w:rPr>
          <w:t>7.2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 xml:space="preserve">«µÀÄÚ ¸ÀÆPÀÛA </w:t>
        </w:r>
        <w:r w:rsidRPr="007E20F3">
          <w:rPr>
            <w:rStyle w:val="Hyperlink"/>
            <w:rFonts w:ascii="Arial" w:hAnsi="Arial" w:cs="Arial"/>
            <w:bCs/>
            <w:noProof/>
            <w:color w:val="auto"/>
            <w:sz w:val="28"/>
            <w:szCs w:val="28"/>
          </w:rPr>
          <w:t>(Combined Chanting)</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_Toc535175588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26</w:t>
        </w:r>
        <w:r w:rsidRPr="007E20F3">
          <w:rPr>
            <w:rFonts w:ascii="BRH Kannada RN" w:hAnsi="BRH Kannada RN"/>
            <w:bCs/>
            <w:noProof/>
            <w:webHidden/>
          </w:rPr>
          <w:fldChar w:fldCharType="end"/>
        </w:r>
      </w:hyperlink>
    </w:p>
    <w:p w14:paraId="54F7E650"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89" w:history="1">
        <w:r w:rsidRPr="007E20F3">
          <w:rPr>
            <w:rStyle w:val="Hyperlink"/>
            <w:rFonts w:ascii="BRH Kannada RN" w:hAnsi="BRH Kannada RN"/>
            <w:noProof/>
            <w:color w:val="auto"/>
          </w:rPr>
          <w:t>8</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gÀÄzÀæ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_Toc535175589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28</w:t>
        </w:r>
        <w:r w:rsidRPr="007E20F3">
          <w:rPr>
            <w:rFonts w:ascii="BRH Kannada RN" w:hAnsi="BRH Kannada RN"/>
            <w:noProof/>
            <w:webHidden/>
          </w:rPr>
          <w:fldChar w:fldCharType="end"/>
        </w:r>
      </w:hyperlink>
    </w:p>
    <w:p w14:paraId="454B613B"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0" w:history="1">
        <w:r w:rsidRPr="007E20F3">
          <w:rPr>
            <w:rStyle w:val="Hyperlink"/>
            <w:rFonts w:ascii="BRH Kannada RN" w:hAnsi="BRH Kannada RN"/>
            <w:noProof/>
            <w:color w:val="auto"/>
          </w:rPr>
          <w:t>9</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zÀÄUÁð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_Toc535175590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29</w:t>
        </w:r>
        <w:r w:rsidRPr="007E20F3">
          <w:rPr>
            <w:rFonts w:ascii="BRH Kannada RN" w:hAnsi="BRH Kannada RN"/>
            <w:noProof/>
            <w:webHidden/>
          </w:rPr>
          <w:fldChar w:fldCharType="end"/>
        </w:r>
      </w:hyperlink>
    </w:p>
    <w:p w14:paraId="77DDE9EC"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1" w:history="1">
        <w:r w:rsidRPr="007E20F3">
          <w:rPr>
            <w:rStyle w:val="Hyperlink"/>
            <w:rFonts w:ascii="BRH Kannada RN" w:hAnsi="BRH Kannada RN"/>
            <w:noProof/>
            <w:color w:val="auto"/>
          </w:rPr>
          <w:t>10</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²æÃ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_Toc535175591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31</w:t>
        </w:r>
        <w:r w:rsidRPr="007E20F3">
          <w:rPr>
            <w:rFonts w:ascii="BRH Kannada RN" w:hAnsi="BRH Kannada RN"/>
            <w:noProof/>
            <w:webHidden/>
          </w:rPr>
          <w:fldChar w:fldCharType="end"/>
        </w:r>
      </w:hyperlink>
    </w:p>
    <w:p w14:paraId="17640C9B"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2" w:history="1">
        <w:r w:rsidRPr="007E20F3">
          <w:rPr>
            <w:rStyle w:val="Hyperlink"/>
            <w:rFonts w:ascii="BRH Kannada RN" w:hAnsi="BRH Kannada RN"/>
            <w:noProof/>
            <w:color w:val="auto"/>
          </w:rPr>
          <w:t>11</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ªÉÄÃzsÁ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_Toc535175592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34</w:t>
        </w:r>
        <w:r w:rsidRPr="007E20F3">
          <w:rPr>
            <w:rFonts w:ascii="BRH Kannada RN" w:hAnsi="BRH Kannada RN"/>
            <w:noProof/>
            <w:webHidden/>
          </w:rPr>
          <w:fldChar w:fldCharType="end"/>
        </w:r>
      </w:hyperlink>
    </w:p>
    <w:p w14:paraId="7444522C"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3" w:history="1">
        <w:r w:rsidRPr="007E20F3">
          <w:rPr>
            <w:rStyle w:val="Hyperlink"/>
            <w:rFonts w:ascii="BRH Kannada RN" w:hAnsi="BRH Kannada RN"/>
            <w:noProof/>
            <w:color w:val="auto"/>
          </w:rPr>
          <w:t>12</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¨sÀÆ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_Toc535175593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36</w:t>
        </w:r>
        <w:r w:rsidRPr="007E20F3">
          <w:rPr>
            <w:rFonts w:ascii="BRH Kannada RN" w:hAnsi="BRH Kannada RN"/>
            <w:noProof/>
            <w:webHidden/>
          </w:rPr>
          <w:fldChar w:fldCharType="end"/>
        </w:r>
      </w:hyperlink>
    </w:p>
    <w:p w14:paraId="7C116734"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4" w:history="1">
        <w:r w:rsidRPr="007E20F3">
          <w:rPr>
            <w:rStyle w:val="Hyperlink"/>
            <w:rFonts w:ascii="BRH Kannada RN" w:hAnsi="BRH Kannada RN"/>
            <w:noProof/>
            <w:color w:val="auto"/>
          </w:rPr>
          <w:t>13</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¨sÁUÀå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_Toc535175594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37</w:t>
        </w:r>
        <w:r w:rsidRPr="007E20F3">
          <w:rPr>
            <w:rFonts w:ascii="BRH Kannada RN" w:hAnsi="BRH Kannada RN"/>
            <w:noProof/>
            <w:webHidden/>
          </w:rPr>
          <w:fldChar w:fldCharType="end"/>
        </w:r>
      </w:hyperlink>
    </w:p>
    <w:p w14:paraId="42B13498"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5" w:history="1">
        <w:r w:rsidRPr="007E20F3">
          <w:rPr>
            <w:rStyle w:val="Hyperlink"/>
            <w:rFonts w:ascii="BRH Kannada RN" w:hAnsi="BRH Kannada RN"/>
            <w:noProof/>
            <w:color w:val="auto"/>
          </w:rPr>
          <w:t>14</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ªÀÄÈvÀÄå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_Toc535175595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38</w:t>
        </w:r>
        <w:r w:rsidRPr="007E20F3">
          <w:rPr>
            <w:rFonts w:ascii="BRH Kannada RN" w:hAnsi="BRH Kannada RN"/>
            <w:noProof/>
            <w:webHidden/>
          </w:rPr>
          <w:fldChar w:fldCharType="end"/>
        </w:r>
      </w:hyperlink>
    </w:p>
    <w:p w14:paraId="233B8B0E"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6" w:history="1">
        <w:r w:rsidRPr="007E20F3">
          <w:rPr>
            <w:rStyle w:val="Hyperlink"/>
            <w:rFonts w:ascii="BRH Kannada RN" w:hAnsi="BRH Kannada RN"/>
            <w:noProof/>
            <w:color w:val="auto"/>
          </w:rPr>
          <w:t>15</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ªÀÄÈvÀ ¸ÀAfÃ«¤Ã ¸ÀÆPÀÛA (AiÀÄPÀë÷äWÀß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_Toc535175596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44</w:t>
        </w:r>
        <w:r w:rsidRPr="007E20F3">
          <w:rPr>
            <w:rFonts w:ascii="BRH Kannada RN" w:hAnsi="BRH Kannada RN"/>
            <w:noProof/>
            <w:webHidden/>
          </w:rPr>
          <w:fldChar w:fldCharType="end"/>
        </w:r>
      </w:hyperlink>
    </w:p>
    <w:p w14:paraId="3E5257C7"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7" w:history="1">
        <w:r w:rsidRPr="007E20F3">
          <w:rPr>
            <w:rStyle w:val="Hyperlink"/>
            <w:rFonts w:ascii="BRH Kannada RN" w:hAnsi="BRH Kannada RN"/>
            <w:noProof/>
            <w:color w:val="auto"/>
          </w:rPr>
          <w:t>16</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DAiÀÄÄµÀå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_Toc535175597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45</w:t>
        </w:r>
        <w:r w:rsidRPr="007E20F3">
          <w:rPr>
            <w:rFonts w:ascii="BRH Kannada RN" w:hAnsi="BRH Kannada RN"/>
            <w:noProof/>
            <w:webHidden/>
          </w:rPr>
          <w:fldChar w:fldCharType="end"/>
        </w:r>
      </w:hyperlink>
    </w:p>
    <w:p w14:paraId="77FE2FE7"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8" w:history="1">
        <w:r w:rsidRPr="007E20F3">
          <w:rPr>
            <w:rStyle w:val="Hyperlink"/>
            <w:rFonts w:ascii="BRH Kannada RN" w:hAnsi="BRH Kannada RN"/>
            <w:noProof/>
            <w:color w:val="auto"/>
          </w:rPr>
          <w:t>17</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£ÀªÀUÀæºÀ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_Toc535175598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47</w:t>
        </w:r>
        <w:r w:rsidRPr="007E20F3">
          <w:rPr>
            <w:rFonts w:ascii="BRH Kannada RN" w:hAnsi="BRH Kannada RN"/>
            <w:noProof/>
            <w:webHidden/>
          </w:rPr>
          <w:fldChar w:fldCharType="end"/>
        </w:r>
      </w:hyperlink>
    </w:p>
    <w:p w14:paraId="6D809D1D"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599" w:history="1">
        <w:r w:rsidRPr="007E20F3">
          <w:rPr>
            <w:rStyle w:val="Hyperlink"/>
            <w:rFonts w:ascii="BRH Kannada RN" w:hAnsi="BRH Kannada RN"/>
            <w:noProof/>
            <w:color w:val="auto"/>
          </w:rPr>
          <w:t>18</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¢Pï ¥Á®PÁ ªÀÄ£ÁÛçB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_Toc535175599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52</w:t>
        </w:r>
        <w:r w:rsidRPr="007E20F3">
          <w:rPr>
            <w:rFonts w:ascii="BRH Kannada RN" w:hAnsi="BRH Kannada RN"/>
            <w:noProof/>
            <w:webHidden/>
          </w:rPr>
          <w:fldChar w:fldCharType="end"/>
        </w:r>
      </w:hyperlink>
    </w:p>
    <w:p w14:paraId="7A184676"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0" w:history="1">
        <w:r w:rsidRPr="007E20F3">
          <w:rPr>
            <w:rStyle w:val="Hyperlink"/>
            <w:rFonts w:ascii="BRH Kannada RN" w:hAnsi="BRH Kannada RN"/>
            <w:noProof/>
            <w:color w:val="auto"/>
          </w:rPr>
          <w:t>19</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£ÀPÀëvÀæ ¸ÀÆPÀÛªÀiï</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_Toc535175600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54</w:t>
        </w:r>
        <w:r w:rsidRPr="007E20F3">
          <w:rPr>
            <w:rFonts w:ascii="BRH Kannada RN" w:hAnsi="BRH Kannada RN"/>
            <w:noProof/>
            <w:webHidden/>
          </w:rPr>
          <w:fldChar w:fldCharType="end"/>
        </w:r>
      </w:hyperlink>
    </w:p>
    <w:p w14:paraId="1054107C"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1" w:history="1">
        <w:r w:rsidRPr="007E20F3">
          <w:rPr>
            <w:rStyle w:val="Hyperlink"/>
            <w:rFonts w:ascii="BRH Kannada RN" w:hAnsi="BRH Kannada RN"/>
            <w:noProof/>
            <w:color w:val="auto"/>
          </w:rPr>
          <w:t>20</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±Á¤Û ¥ÀkÑPÀA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_Toc535175601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67</w:t>
        </w:r>
        <w:r w:rsidRPr="007E20F3">
          <w:rPr>
            <w:rFonts w:ascii="BRH Kannada RN" w:hAnsi="BRH Kannada RN"/>
            <w:noProof/>
            <w:webHidden/>
          </w:rPr>
          <w:fldChar w:fldCharType="end"/>
        </w:r>
      </w:hyperlink>
    </w:p>
    <w:p w14:paraId="04092304"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2" w:history="1">
        <w:r w:rsidRPr="007E20F3">
          <w:rPr>
            <w:rStyle w:val="Hyperlink"/>
            <w:rFonts w:ascii="BRH Kannada RN" w:hAnsi="BRH Kannada RN"/>
            <w:noProof/>
            <w:color w:val="auto"/>
          </w:rPr>
          <w:t>21</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gÀÄzÀæ £ÀªÀÄPÀA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_Toc535175602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69</w:t>
        </w:r>
        <w:r w:rsidRPr="007E20F3">
          <w:rPr>
            <w:rFonts w:ascii="BRH Kannada RN" w:hAnsi="BRH Kannada RN"/>
            <w:noProof/>
            <w:webHidden/>
          </w:rPr>
          <w:fldChar w:fldCharType="end"/>
        </w:r>
      </w:hyperlink>
    </w:p>
    <w:p w14:paraId="6D910C3E"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3" w:history="1">
        <w:r w:rsidRPr="007E20F3">
          <w:rPr>
            <w:rStyle w:val="Hyperlink"/>
            <w:rFonts w:ascii="BRH Kannada RN" w:hAnsi="BRH Kannada RN"/>
            <w:noProof/>
            <w:color w:val="auto"/>
          </w:rPr>
          <w:t>22</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ZÀªÀÄPÀA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_Toc535175603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82</w:t>
        </w:r>
        <w:r w:rsidRPr="007E20F3">
          <w:rPr>
            <w:rFonts w:ascii="BRH Kannada RN" w:hAnsi="BRH Kannada RN"/>
            <w:noProof/>
            <w:webHidden/>
          </w:rPr>
          <w:fldChar w:fldCharType="end"/>
        </w:r>
      </w:hyperlink>
    </w:p>
    <w:p w14:paraId="708FA4C6"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4" w:history="1">
        <w:r w:rsidRPr="007E20F3">
          <w:rPr>
            <w:rStyle w:val="Hyperlink"/>
            <w:rFonts w:ascii="BRH Kannada RN" w:hAnsi="BRH Kannada RN"/>
            <w:noProof/>
            <w:color w:val="auto"/>
          </w:rPr>
          <w:t>23</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¥ÀÄgÀÄµÀ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_Toc535175604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90</w:t>
        </w:r>
        <w:r w:rsidRPr="007E20F3">
          <w:rPr>
            <w:rFonts w:ascii="BRH Kannada RN" w:hAnsi="BRH Kannada RN"/>
            <w:noProof/>
            <w:webHidden/>
          </w:rPr>
          <w:fldChar w:fldCharType="end"/>
        </w:r>
      </w:hyperlink>
    </w:p>
    <w:p w14:paraId="51B142AE"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5" w:history="1">
        <w:r w:rsidRPr="007E20F3">
          <w:rPr>
            <w:rStyle w:val="Hyperlink"/>
            <w:rFonts w:ascii="BRH Kannada RN" w:hAnsi="BRH Kannada RN"/>
            <w:noProof/>
            <w:color w:val="auto"/>
          </w:rPr>
          <w:t>24</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GvÀÛgÀ £ÁgÁAiÀÄtA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_Toc535175605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92</w:t>
        </w:r>
        <w:r w:rsidRPr="007E20F3">
          <w:rPr>
            <w:rFonts w:ascii="BRH Kannada RN" w:hAnsi="BRH Kannada RN"/>
            <w:noProof/>
            <w:webHidden/>
          </w:rPr>
          <w:fldChar w:fldCharType="end"/>
        </w:r>
      </w:hyperlink>
    </w:p>
    <w:p w14:paraId="1857E5B4"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6" w:history="1">
        <w:r w:rsidRPr="007E20F3">
          <w:rPr>
            <w:rStyle w:val="Hyperlink"/>
            <w:rFonts w:ascii="BRH Kannada RN" w:hAnsi="BRH Kannada RN"/>
            <w:noProof/>
            <w:color w:val="auto"/>
          </w:rPr>
          <w:t>25</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ªÀÄºÁ £ÁgÁAiÀÄtA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_Toc535175606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93</w:t>
        </w:r>
        <w:r w:rsidRPr="007E20F3">
          <w:rPr>
            <w:rFonts w:ascii="BRH Kannada RN" w:hAnsi="BRH Kannada RN"/>
            <w:noProof/>
            <w:webHidden/>
          </w:rPr>
          <w:fldChar w:fldCharType="end"/>
        </w:r>
      </w:hyperlink>
    </w:p>
    <w:p w14:paraId="7F13F1B8"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7" w:history="1">
        <w:r w:rsidRPr="007E20F3">
          <w:rPr>
            <w:rStyle w:val="Hyperlink"/>
            <w:rFonts w:ascii="BRH Kannada RN" w:hAnsi="BRH Kannada RN"/>
            <w:noProof/>
            <w:color w:val="auto"/>
          </w:rPr>
          <w:t>26</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WÉÆÃµÀ ±Á¤Û</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_Toc535175607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96</w:t>
        </w:r>
        <w:r w:rsidRPr="007E20F3">
          <w:rPr>
            <w:rFonts w:ascii="BRH Kannada RN" w:hAnsi="BRH Kannada RN"/>
            <w:noProof/>
            <w:webHidden/>
          </w:rPr>
          <w:fldChar w:fldCharType="end"/>
        </w:r>
      </w:hyperlink>
    </w:p>
    <w:p w14:paraId="3B2D1D0D"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8" w:history="1">
        <w:r w:rsidRPr="007E20F3">
          <w:rPr>
            <w:rStyle w:val="Hyperlink"/>
            <w:rFonts w:ascii="BRH Kannada RN" w:hAnsi="BRH Kannada RN"/>
            <w:noProof/>
            <w:color w:val="auto"/>
          </w:rPr>
          <w:t>27</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»gÀtåUÀ¨sÀð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_Toc535175608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100</w:t>
        </w:r>
        <w:r w:rsidRPr="007E20F3">
          <w:rPr>
            <w:rFonts w:ascii="BRH Kannada RN" w:hAnsi="BRH Kannada RN"/>
            <w:noProof/>
            <w:webHidden/>
          </w:rPr>
          <w:fldChar w:fldCharType="end"/>
        </w:r>
      </w:hyperlink>
    </w:p>
    <w:p w14:paraId="4CC04347"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09" w:history="1">
        <w:r w:rsidRPr="007E20F3">
          <w:rPr>
            <w:rStyle w:val="Hyperlink"/>
            <w:rFonts w:ascii="BRH Kannada RN" w:hAnsi="BRH Kannada RN"/>
            <w:noProof/>
            <w:color w:val="auto"/>
          </w:rPr>
          <w:t>28</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ªÉÃzÀ PÁtØ vÉÊwÛjÃAiÀÄ ¸ÀA»vÁ</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_Toc535175609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102</w:t>
        </w:r>
        <w:r w:rsidRPr="007E20F3">
          <w:rPr>
            <w:rFonts w:ascii="BRH Kannada RN" w:hAnsi="BRH Kannada RN"/>
            <w:noProof/>
            <w:webHidden/>
          </w:rPr>
          <w:fldChar w:fldCharType="end"/>
        </w:r>
      </w:hyperlink>
    </w:p>
    <w:p w14:paraId="06E1E68B" w14:textId="77777777" w:rsidR="00B00FA2" w:rsidRPr="007E20F3" w:rsidRDefault="00B00FA2" w:rsidP="00DF1E9A">
      <w:pPr>
        <w:pStyle w:val="TOC20"/>
        <w:tabs>
          <w:tab w:val="left" w:pos="1934"/>
        </w:tabs>
        <w:spacing w:line="252" w:lineRule="auto"/>
        <w:rPr>
          <w:rFonts w:ascii="BRH Kannada RN" w:eastAsia="Times New Roman" w:hAnsi="BRH Kannada RN" w:cs="Times New Roman"/>
          <w:bCs/>
          <w:iCs w:val="0"/>
          <w:noProof/>
          <w:sz w:val="22"/>
          <w:szCs w:val="22"/>
        </w:rPr>
      </w:pPr>
      <w:hyperlink w:anchor="_Toc535175610" w:history="1">
        <w:r w:rsidRPr="007E20F3">
          <w:rPr>
            <w:rStyle w:val="Hyperlink"/>
            <w:rFonts w:ascii="BRH Kannada RN" w:hAnsi="BRH Kannada RN"/>
            <w:bCs/>
            <w:noProof/>
            <w:color w:val="auto"/>
          </w:rPr>
          <w:t>28.1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¥ÀæxÀªÀÄPÁuÉØÃ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_Toc535175610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102</w:t>
        </w:r>
        <w:r w:rsidRPr="007E20F3">
          <w:rPr>
            <w:rFonts w:ascii="BRH Kannada RN" w:hAnsi="BRH Kannada RN"/>
            <w:bCs/>
            <w:noProof/>
            <w:webHidden/>
          </w:rPr>
          <w:fldChar w:fldCharType="end"/>
        </w:r>
      </w:hyperlink>
    </w:p>
    <w:p w14:paraId="23561D9E" w14:textId="77777777" w:rsidR="00B00FA2" w:rsidRPr="007E20F3" w:rsidRDefault="00B00FA2" w:rsidP="00DF1E9A">
      <w:pPr>
        <w:pStyle w:val="TOC20"/>
        <w:tabs>
          <w:tab w:val="left" w:pos="1963"/>
        </w:tabs>
        <w:spacing w:line="252" w:lineRule="auto"/>
        <w:rPr>
          <w:rFonts w:ascii="BRH Kannada RN" w:eastAsia="Times New Roman" w:hAnsi="BRH Kannada RN" w:cs="Times New Roman"/>
          <w:bCs/>
          <w:iCs w:val="0"/>
          <w:noProof/>
          <w:sz w:val="22"/>
          <w:szCs w:val="22"/>
        </w:rPr>
      </w:pPr>
      <w:hyperlink w:anchor="_Toc535175611" w:history="1">
        <w:r w:rsidRPr="007E20F3">
          <w:rPr>
            <w:rStyle w:val="Hyperlink"/>
            <w:rFonts w:ascii="BRH Kannada RN" w:hAnsi="BRH Kannada RN"/>
            <w:bCs/>
            <w:noProof/>
            <w:color w:val="auto"/>
          </w:rPr>
          <w:t>28.2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¢éwÃAiÀÄPÁuÉØÃ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_Toc535175611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102</w:t>
        </w:r>
        <w:r w:rsidRPr="007E20F3">
          <w:rPr>
            <w:rFonts w:ascii="BRH Kannada RN" w:hAnsi="BRH Kannada RN"/>
            <w:bCs/>
            <w:noProof/>
            <w:webHidden/>
          </w:rPr>
          <w:fldChar w:fldCharType="end"/>
        </w:r>
      </w:hyperlink>
    </w:p>
    <w:p w14:paraId="39BAF5F0" w14:textId="77777777" w:rsidR="00B00FA2" w:rsidRPr="007E20F3" w:rsidRDefault="00B00FA2" w:rsidP="00DF1E9A">
      <w:pPr>
        <w:pStyle w:val="TOC20"/>
        <w:tabs>
          <w:tab w:val="left" w:pos="1959"/>
        </w:tabs>
        <w:spacing w:line="252" w:lineRule="auto"/>
        <w:rPr>
          <w:rFonts w:ascii="BRH Kannada RN" w:eastAsia="Times New Roman" w:hAnsi="BRH Kannada RN" w:cs="Times New Roman"/>
          <w:bCs/>
          <w:iCs w:val="0"/>
          <w:noProof/>
          <w:sz w:val="22"/>
          <w:szCs w:val="22"/>
        </w:rPr>
      </w:pPr>
      <w:hyperlink w:anchor="_Toc535175612" w:history="1">
        <w:r w:rsidRPr="007E20F3">
          <w:rPr>
            <w:rStyle w:val="Hyperlink"/>
            <w:rFonts w:ascii="BRH Kannada RN" w:hAnsi="BRH Kannada RN"/>
            <w:bCs/>
            <w:noProof/>
            <w:color w:val="auto"/>
          </w:rPr>
          <w:t>28.3</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vÀÈwÃAiÀÄPÁuÉØÃ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_Toc535175612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102</w:t>
        </w:r>
        <w:r w:rsidRPr="007E20F3">
          <w:rPr>
            <w:rFonts w:ascii="BRH Kannada RN" w:hAnsi="BRH Kannada RN"/>
            <w:bCs/>
            <w:noProof/>
            <w:webHidden/>
          </w:rPr>
          <w:fldChar w:fldCharType="end"/>
        </w:r>
      </w:hyperlink>
    </w:p>
    <w:p w14:paraId="5479D339" w14:textId="77777777" w:rsidR="00B00FA2" w:rsidRPr="007E20F3" w:rsidRDefault="00B00FA2" w:rsidP="00DF1E9A">
      <w:pPr>
        <w:pStyle w:val="TOC20"/>
        <w:tabs>
          <w:tab w:val="left" w:pos="1979"/>
        </w:tabs>
        <w:spacing w:line="252" w:lineRule="auto"/>
        <w:rPr>
          <w:rFonts w:ascii="BRH Kannada RN" w:eastAsia="Times New Roman" w:hAnsi="BRH Kannada RN" w:cs="Times New Roman"/>
          <w:bCs/>
          <w:iCs w:val="0"/>
          <w:noProof/>
          <w:sz w:val="22"/>
          <w:szCs w:val="22"/>
        </w:rPr>
      </w:pPr>
      <w:hyperlink w:anchor="_Toc535175613" w:history="1">
        <w:r w:rsidRPr="007E20F3">
          <w:rPr>
            <w:rStyle w:val="Hyperlink"/>
            <w:rFonts w:ascii="BRH Kannada RN" w:hAnsi="BRH Kannada RN"/>
            <w:bCs/>
            <w:noProof/>
            <w:color w:val="auto"/>
          </w:rPr>
          <w:t>28.4</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ZÀvÀÄxÀðPÁuÉØÃ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_Toc535175613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103</w:t>
        </w:r>
        <w:r w:rsidRPr="007E20F3">
          <w:rPr>
            <w:rFonts w:ascii="BRH Kannada RN" w:hAnsi="BRH Kannada RN"/>
            <w:bCs/>
            <w:noProof/>
            <w:webHidden/>
          </w:rPr>
          <w:fldChar w:fldCharType="end"/>
        </w:r>
      </w:hyperlink>
    </w:p>
    <w:p w14:paraId="60A92625" w14:textId="77777777" w:rsidR="00B00FA2" w:rsidRPr="007E20F3" w:rsidRDefault="00B00FA2" w:rsidP="00DF1E9A">
      <w:pPr>
        <w:pStyle w:val="TOC20"/>
        <w:tabs>
          <w:tab w:val="left" w:pos="1958"/>
        </w:tabs>
        <w:spacing w:line="252" w:lineRule="auto"/>
        <w:rPr>
          <w:rFonts w:ascii="BRH Kannada RN" w:eastAsia="Times New Roman" w:hAnsi="BRH Kannada RN" w:cs="Times New Roman"/>
          <w:bCs/>
          <w:iCs w:val="0"/>
          <w:noProof/>
          <w:sz w:val="22"/>
          <w:szCs w:val="22"/>
        </w:rPr>
      </w:pPr>
      <w:hyperlink w:anchor="_Toc535175614" w:history="1">
        <w:r w:rsidRPr="007E20F3">
          <w:rPr>
            <w:rStyle w:val="Hyperlink"/>
            <w:rFonts w:ascii="BRH Kannada RN" w:hAnsi="BRH Kannada RN"/>
            <w:bCs/>
            <w:noProof/>
            <w:color w:val="auto"/>
          </w:rPr>
          <w:t>28.5</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¥ÀkÑªÀÄPÁuÉØÃ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_Toc535175614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103</w:t>
        </w:r>
        <w:r w:rsidRPr="007E20F3">
          <w:rPr>
            <w:rFonts w:ascii="BRH Kannada RN" w:hAnsi="BRH Kannada RN"/>
            <w:bCs/>
            <w:noProof/>
            <w:webHidden/>
          </w:rPr>
          <w:fldChar w:fldCharType="end"/>
        </w:r>
      </w:hyperlink>
    </w:p>
    <w:p w14:paraId="54293D9F" w14:textId="77777777" w:rsidR="00B00FA2" w:rsidRPr="007E20F3" w:rsidRDefault="00B00FA2" w:rsidP="00DF1E9A">
      <w:pPr>
        <w:pStyle w:val="TOC20"/>
        <w:tabs>
          <w:tab w:val="left" w:pos="1969"/>
        </w:tabs>
        <w:spacing w:line="252" w:lineRule="auto"/>
        <w:rPr>
          <w:rFonts w:ascii="BRH Kannada RN" w:eastAsia="Times New Roman" w:hAnsi="BRH Kannada RN" w:cs="Times New Roman"/>
          <w:bCs/>
          <w:iCs w:val="0"/>
          <w:noProof/>
          <w:sz w:val="22"/>
          <w:szCs w:val="22"/>
        </w:rPr>
      </w:pPr>
      <w:hyperlink w:anchor="_Toc535175615" w:history="1">
        <w:r w:rsidRPr="007E20F3">
          <w:rPr>
            <w:rStyle w:val="Hyperlink"/>
            <w:rFonts w:ascii="BRH Kannada RN" w:hAnsi="BRH Kannada RN"/>
            <w:bCs/>
            <w:noProof/>
            <w:color w:val="auto"/>
          </w:rPr>
          <w:t>28.6</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µÀµÀÖªÀÄPÁuÉØÃ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_Toc535175615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104</w:t>
        </w:r>
        <w:r w:rsidRPr="007E20F3">
          <w:rPr>
            <w:rFonts w:ascii="BRH Kannada RN" w:hAnsi="BRH Kannada RN"/>
            <w:bCs/>
            <w:noProof/>
            <w:webHidden/>
          </w:rPr>
          <w:fldChar w:fldCharType="end"/>
        </w:r>
      </w:hyperlink>
    </w:p>
    <w:p w14:paraId="4D2DD0FB" w14:textId="77777777" w:rsidR="00B00FA2" w:rsidRPr="007E20F3" w:rsidRDefault="00B00FA2" w:rsidP="00DF1E9A">
      <w:pPr>
        <w:pStyle w:val="TOC20"/>
        <w:tabs>
          <w:tab w:val="left" w:pos="1964"/>
        </w:tabs>
        <w:spacing w:line="252" w:lineRule="auto"/>
        <w:rPr>
          <w:rFonts w:ascii="BRH Kannada RN" w:eastAsia="Times New Roman" w:hAnsi="BRH Kannada RN" w:cs="Times New Roman"/>
          <w:bCs/>
          <w:iCs w:val="0"/>
          <w:noProof/>
          <w:sz w:val="22"/>
          <w:szCs w:val="22"/>
        </w:rPr>
      </w:pPr>
      <w:hyperlink w:anchor="_Toc535175616" w:history="1">
        <w:r w:rsidRPr="007E20F3">
          <w:rPr>
            <w:rStyle w:val="Hyperlink"/>
            <w:rFonts w:ascii="BRH Kannada RN" w:hAnsi="BRH Kannada RN"/>
            <w:bCs/>
            <w:noProof/>
            <w:color w:val="auto"/>
          </w:rPr>
          <w:t>28.7</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¸À¥ÀÛªÀÄPÁuÉØÃ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_Toc535175616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104</w:t>
        </w:r>
        <w:r w:rsidRPr="007E20F3">
          <w:rPr>
            <w:rFonts w:ascii="BRH Kannada RN" w:hAnsi="BRH Kannada RN"/>
            <w:bCs/>
            <w:noProof/>
            <w:webHidden/>
          </w:rPr>
          <w:fldChar w:fldCharType="end"/>
        </w:r>
      </w:hyperlink>
    </w:p>
    <w:p w14:paraId="71B70D50" w14:textId="77777777" w:rsidR="00B00FA2" w:rsidRPr="007E20F3" w:rsidRDefault="00B00FA2" w:rsidP="00DF1E9A">
      <w:pPr>
        <w:pStyle w:val="TOC20"/>
        <w:tabs>
          <w:tab w:val="left" w:pos="1971"/>
        </w:tabs>
        <w:spacing w:line="252" w:lineRule="auto"/>
        <w:rPr>
          <w:rFonts w:ascii="BRH Kannada RN" w:eastAsia="Times New Roman" w:hAnsi="BRH Kannada RN" w:cs="Times New Roman"/>
          <w:bCs/>
          <w:iCs w:val="0"/>
          <w:noProof/>
          <w:sz w:val="22"/>
          <w:szCs w:val="22"/>
        </w:rPr>
      </w:pPr>
      <w:hyperlink w:anchor="_Toc535175617" w:history="1">
        <w:r w:rsidRPr="007E20F3">
          <w:rPr>
            <w:rStyle w:val="Hyperlink"/>
            <w:rFonts w:ascii="BRH Kannada RN" w:hAnsi="BRH Kannada RN"/>
            <w:bCs/>
            <w:noProof/>
            <w:color w:val="auto"/>
          </w:rPr>
          <w:t>28.8</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¸À¥ÀÛªÀÄPÁuÉØÃ ¥ÀkÑªÀÄ¥Àæ±ÀßB (C£ÀÛ÷å¥ÀkõÁÑwB)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_Toc535175617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105</w:t>
        </w:r>
        <w:r w:rsidRPr="007E20F3">
          <w:rPr>
            <w:rFonts w:ascii="BRH Kannada RN" w:hAnsi="BRH Kannada RN"/>
            <w:bCs/>
            <w:noProof/>
            <w:webHidden/>
          </w:rPr>
          <w:fldChar w:fldCharType="end"/>
        </w:r>
      </w:hyperlink>
    </w:p>
    <w:p w14:paraId="1686B7FE" w14:textId="77777777" w:rsidR="00B00FA2" w:rsidRPr="007E20F3" w:rsidRDefault="00B00FA2" w:rsidP="00DF1E9A">
      <w:pPr>
        <w:pStyle w:val="TOC20"/>
        <w:tabs>
          <w:tab w:val="left" w:pos="1970"/>
        </w:tabs>
        <w:spacing w:line="252" w:lineRule="auto"/>
        <w:rPr>
          <w:rFonts w:ascii="BRH Kannada RN" w:eastAsia="Times New Roman" w:hAnsi="BRH Kannada RN" w:cs="Times New Roman"/>
          <w:bCs/>
          <w:iCs w:val="0"/>
          <w:noProof/>
          <w:sz w:val="22"/>
          <w:szCs w:val="22"/>
        </w:rPr>
      </w:pPr>
      <w:hyperlink w:anchor="_Toc535175618" w:history="1">
        <w:r w:rsidRPr="007E20F3">
          <w:rPr>
            <w:rStyle w:val="Hyperlink"/>
            <w:rFonts w:ascii="BRH Kannada RN" w:hAnsi="BRH Kannada RN"/>
            <w:bCs/>
            <w:noProof/>
            <w:color w:val="auto"/>
          </w:rPr>
          <w:t>28.9</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vÉÊwÛjÃAiÀÄ AiÀÄdÄ¨ÁæºÀätªÀiï -¥ÀæxÀªÀiÁµÀÖPÉÃ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_Toc535175618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105</w:t>
        </w:r>
        <w:r w:rsidRPr="007E20F3">
          <w:rPr>
            <w:rFonts w:ascii="BRH Kannada RN" w:hAnsi="BRH Kannada RN"/>
            <w:bCs/>
            <w:noProof/>
            <w:webHidden/>
          </w:rPr>
          <w:fldChar w:fldCharType="end"/>
        </w:r>
      </w:hyperlink>
    </w:p>
    <w:p w14:paraId="494D3D8D" w14:textId="77777777" w:rsidR="00B00FA2" w:rsidRPr="007E20F3" w:rsidRDefault="00B00FA2" w:rsidP="00DF1E9A">
      <w:pPr>
        <w:pStyle w:val="TOC20"/>
        <w:tabs>
          <w:tab w:val="left" w:pos="2118"/>
        </w:tabs>
        <w:spacing w:line="252" w:lineRule="auto"/>
        <w:rPr>
          <w:rFonts w:ascii="BRH Kannada RN" w:eastAsia="Times New Roman" w:hAnsi="BRH Kannada RN" w:cs="Times New Roman"/>
          <w:bCs/>
          <w:iCs w:val="0"/>
          <w:noProof/>
          <w:sz w:val="22"/>
          <w:szCs w:val="22"/>
        </w:rPr>
      </w:pPr>
      <w:hyperlink w:anchor="_Toc535175619" w:history="1">
        <w:r w:rsidRPr="007E20F3">
          <w:rPr>
            <w:rStyle w:val="Hyperlink"/>
            <w:rFonts w:ascii="BRH Kannada RN" w:hAnsi="BRH Kannada RN"/>
            <w:bCs/>
            <w:noProof/>
            <w:color w:val="auto"/>
          </w:rPr>
          <w:t>28.10</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¢éwÃAiÀiÁµÀÖPÉÃ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_Toc535175619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106</w:t>
        </w:r>
        <w:r w:rsidRPr="007E20F3">
          <w:rPr>
            <w:rFonts w:ascii="BRH Kannada RN" w:hAnsi="BRH Kannada RN"/>
            <w:bCs/>
            <w:noProof/>
            <w:webHidden/>
          </w:rPr>
          <w:fldChar w:fldCharType="end"/>
        </w:r>
      </w:hyperlink>
    </w:p>
    <w:p w14:paraId="333F1F7E" w14:textId="77777777" w:rsidR="00B00FA2" w:rsidRPr="007E20F3" w:rsidRDefault="00B00FA2" w:rsidP="00DF1E9A">
      <w:pPr>
        <w:pStyle w:val="TOC20"/>
        <w:tabs>
          <w:tab w:val="left" w:pos="2085"/>
        </w:tabs>
        <w:spacing w:line="252" w:lineRule="auto"/>
        <w:rPr>
          <w:rFonts w:ascii="BRH Kannada RN" w:eastAsia="Times New Roman" w:hAnsi="BRH Kannada RN" w:cs="Times New Roman"/>
          <w:bCs/>
          <w:iCs w:val="0"/>
          <w:noProof/>
          <w:sz w:val="22"/>
          <w:szCs w:val="22"/>
        </w:rPr>
      </w:pPr>
      <w:hyperlink w:anchor="_Toc535175620" w:history="1">
        <w:r w:rsidRPr="007E20F3">
          <w:rPr>
            <w:rStyle w:val="Hyperlink"/>
            <w:rFonts w:ascii="BRH Kannada RN" w:hAnsi="BRH Kannada RN"/>
            <w:bCs/>
            <w:noProof/>
            <w:color w:val="auto"/>
          </w:rPr>
          <w:t>28.11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vÀÈwÃAiÀiÁµÀÖPÉÃ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_Toc535175620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106</w:t>
        </w:r>
        <w:r w:rsidRPr="007E20F3">
          <w:rPr>
            <w:rFonts w:ascii="BRH Kannada RN" w:hAnsi="BRH Kannada RN"/>
            <w:bCs/>
            <w:noProof/>
            <w:webHidden/>
          </w:rPr>
          <w:fldChar w:fldCharType="end"/>
        </w:r>
      </w:hyperlink>
    </w:p>
    <w:p w14:paraId="17A7F360" w14:textId="77777777" w:rsidR="00B00FA2" w:rsidRPr="007E20F3" w:rsidRDefault="00B00FA2" w:rsidP="00DF1E9A">
      <w:pPr>
        <w:pStyle w:val="TOC20"/>
        <w:tabs>
          <w:tab w:val="left" w:pos="2114"/>
        </w:tabs>
        <w:spacing w:line="252" w:lineRule="auto"/>
        <w:rPr>
          <w:rFonts w:ascii="BRH Kannada RN" w:eastAsia="Times New Roman" w:hAnsi="BRH Kannada RN" w:cs="Times New Roman"/>
          <w:bCs/>
          <w:iCs w:val="0"/>
          <w:noProof/>
          <w:sz w:val="22"/>
          <w:szCs w:val="22"/>
        </w:rPr>
      </w:pPr>
      <w:hyperlink w:anchor="_Toc535175621" w:history="1">
        <w:r w:rsidRPr="007E20F3">
          <w:rPr>
            <w:rStyle w:val="Hyperlink"/>
            <w:rFonts w:ascii="BRH Kannada RN" w:hAnsi="BRH Kannada RN"/>
            <w:bCs/>
            <w:noProof/>
            <w:color w:val="auto"/>
          </w:rPr>
          <w:t>28.12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vÀÈwÃAiÀiÁµÀÖPÉÃ £ÀªÀªÀÄ¥Àæ±ÀßB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_Toc535175621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106</w:t>
        </w:r>
        <w:r w:rsidRPr="007E20F3">
          <w:rPr>
            <w:rFonts w:ascii="BRH Kannada RN" w:hAnsi="BRH Kannada RN"/>
            <w:bCs/>
            <w:noProof/>
            <w:webHidden/>
          </w:rPr>
          <w:fldChar w:fldCharType="end"/>
        </w:r>
      </w:hyperlink>
    </w:p>
    <w:p w14:paraId="2130721C" w14:textId="77777777" w:rsidR="00B00FA2" w:rsidRPr="007E20F3" w:rsidRDefault="00B00FA2" w:rsidP="00DF1E9A">
      <w:pPr>
        <w:pStyle w:val="TOC20"/>
        <w:tabs>
          <w:tab w:val="left" w:pos="2110"/>
        </w:tabs>
        <w:spacing w:line="252" w:lineRule="auto"/>
        <w:rPr>
          <w:rFonts w:ascii="BRH Kannada RN" w:eastAsia="Times New Roman" w:hAnsi="BRH Kannada RN" w:cs="Times New Roman"/>
          <w:bCs/>
          <w:iCs w:val="0"/>
          <w:noProof/>
          <w:sz w:val="22"/>
          <w:szCs w:val="22"/>
        </w:rPr>
      </w:pPr>
      <w:hyperlink w:anchor="_Toc535175622" w:history="1">
        <w:r w:rsidRPr="007E20F3">
          <w:rPr>
            <w:rStyle w:val="Hyperlink"/>
            <w:rFonts w:ascii="BRH Kannada RN" w:hAnsi="BRH Kannada RN"/>
            <w:bCs/>
            <w:noProof/>
            <w:color w:val="auto"/>
          </w:rPr>
          <w:t>28.13</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vÀÈwÃAiÀiÁµÀÖPÉÃ £ÀªÀªÀÄ¥Àæ±ÀßB C£ÀÛ÷å¥ÀkõÁÑwB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_Toc535175622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107</w:t>
        </w:r>
        <w:r w:rsidRPr="007E20F3">
          <w:rPr>
            <w:rFonts w:ascii="BRH Kannada RN" w:hAnsi="BRH Kannada RN"/>
            <w:bCs/>
            <w:noProof/>
            <w:webHidden/>
          </w:rPr>
          <w:fldChar w:fldCharType="end"/>
        </w:r>
      </w:hyperlink>
    </w:p>
    <w:p w14:paraId="5A96538B" w14:textId="77777777" w:rsidR="00B00FA2" w:rsidRPr="007E20F3" w:rsidRDefault="00B00FA2" w:rsidP="00DF1E9A">
      <w:pPr>
        <w:pStyle w:val="TOC20"/>
        <w:tabs>
          <w:tab w:val="left" w:pos="2130"/>
        </w:tabs>
        <w:spacing w:line="252" w:lineRule="auto"/>
        <w:rPr>
          <w:rFonts w:ascii="BRH Kannada RN" w:eastAsia="Times New Roman" w:hAnsi="BRH Kannada RN" w:cs="Times New Roman"/>
          <w:bCs/>
          <w:iCs w:val="0"/>
          <w:noProof/>
          <w:sz w:val="22"/>
          <w:szCs w:val="22"/>
        </w:rPr>
      </w:pPr>
      <w:hyperlink w:anchor="_Toc535175623" w:history="1">
        <w:r w:rsidRPr="007E20F3">
          <w:rPr>
            <w:rStyle w:val="Hyperlink"/>
            <w:rFonts w:ascii="BRH Kannada RN" w:hAnsi="BRH Kannada RN"/>
            <w:bCs/>
            <w:noProof/>
            <w:color w:val="auto"/>
          </w:rPr>
          <w:t>28.14</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PÁlPÉÃ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_Toc535175623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107</w:t>
        </w:r>
        <w:r w:rsidRPr="007E20F3">
          <w:rPr>
            <w:rFonts w:ascii="BRH Kannada RN" w:hAnsi="BRH Kannada RN"/>
            <w:bCs/>
            <w:noProof/>
            <w:webHidden/>
          </w:rPr>
          <w:fldChar w:fldCharType="end"/>
        </w:r>
      </w:hyperlink>
    </w:p>
    <w:p w14:paraId="540FDE40" w14:textId="77777777" w:rsidR="00B00FA2" w:rsidRPr="007E20F3" w:rsidRDefault="00B00FA2" w:rsidP="00DF1E9A">
      <w:pPr>
        <w:pStyle w:val="TOC20"/>
        <w:tabs>
          <w:tab w:val="left" w:pos="2108"/>
        </w:tabs>
        <w:spacing w:line="252" w:lineRule="auto"/>
        <w:rPr>
          <w:rFonts w:ascii="BRH Kannada RN" w:eastAsia="Times New Roman" w:hAnsi="BRH Kannada RN" w:cs="Times New Roman"/>
          <w:bCs/>
          <w:iCs w:val="0"/>
          <w:noProof/>
          <w:sz w:val="22"/>
          <w:szCs w:val="22"/>
        </w:rPr>
      </w:pPr>
      <w:hyperlink w:anchor="_Toc535175624" w:history="1">
        <w:r w:rsidRPr="007E20F3">
          <w:rPr>
            <w:rStyle w:val="Hyperlink"/>
            <w:rFonts w:ascii="BRH Kannada RN" w:hAnsi="BRH Kannada RN"/>
            <w:bCs/>
            <w:noProof/>
            <w:color w:val="auto"/>
          </w:rPr>
          <w:t>28.15</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PÁlPÉÃ vÀÈwÃAiÀÄ¥Àæ±ÀßB C£ÀÛ÷å¥ÀkõÁÑwB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_Toc535175624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108</w:t>
        </w:r>
        <w:r w:rsidRPr="007E20F3">
          <w:rPr>
            <w:rFonts w:ascii="BRH Kannada RN" w:hAnsi="BRH Kannada RN"/>
            <w:bCs/>
            <w:noProof/>
            <w:webHidden/>
          </w:rPr>
          <w:fldChar w:fldCharType="end"/>
        </w:r>
      </w:hyperlink>
    </w:p>
    <w:p w14:paraId="7FCE2685" w14:textId="77777777" w:rsidR="00B00FA2" w:rsidRPr="007E20F3" w:rsidRDefault="00B00FA2" w:rsidP="00DF1E9A">
      <w:pPr>
        <w:pStyle w:val="TOC20"/>
        <w:tabs>
          <w:tab w:val="left" w:pos="2120"/>
        </w:tabs>
        <w:spacing w:line="252" w:lineRule="auto"/>
        <w:rPr>
          <w:rFonts w:ascii="BRH Kannada RN" w:eastAsia="Times New Roman" w:hAnsi="BRH Kannada RN" w:cs="Times New Roman"/>
          <w:bCs/>
          <w:iCs w:val="0"/>
          <w:noProof/>
          <w:sz w:val="22"/>
          <w:szCs w:val="22"/>
        </w:rPr>
      </w:pPr>
      <w:hyperlink w:anchor="_Toc535175625" w:history="1">
        <w:r w:rsidRPr="007E20F3">
          <w:rPr>
            <w:rStyle w:val="Hyperlink"/>
            <w:rFonts w:ascii="BRH Kannada RN" w:hAnsi="BRH Kannada RN"/>
            <w:bCs/>
            <w:noProof/>
            <w:color w:val="auto"/>
          </w:rPr>
          <w:t>28.16</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DgÀtåPÉÃ ¥ÀæxÀªÀÄ¥Àæ±ÀßB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_Toc535175625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109</w:t>
        </w:r>
        <w:r w:rsidRPr="007E20F3">
          <w:rPr>
            <w:rFonts w:ascii="BRH Kannada RN" w:hAnsi="BRH Kannada RN"/>
            <w:bCs/>
            <w:noProof/>
            <w:webHidden/>
          </w:rPr>
          <w:fldChar w:fldCharType="end"/>
        </w:r>
      </w:hyperlink>
    </w:p>
    <w:p w14:paraId="22A8C463" w14:textId="77777777" w:rsidR="00B00FA2" w:rsidRPr="007E20F3" w:rsidRDefault="00B00FA2" w:rsidP="00DF1E9A">
      <w:pPr>
        <w:pStyle w:val="TOC20"/>
        <w:tabs>
          <w:tab w:val="left" w:pos="2115"/>
        </w:tabs>
        <w:spacing w:line="252" w:lineRule="auto"/>
        <w:rPr>
          <w:rFonts w:ascii="BRH Kannada RN" w:eastAsia="Times New Roman" w:hAnsi="BRH Kannada RN" w:cs="Times New Roman"/>
          <w:bCs/>
          <w:iCs w:val="0"/>
          <w:noProof/>
          <w:sz w:val="22"/>
          <w:szCs w:val="22"/>
        </w:rPr>
      </w:pPr>
      <w:hyperlink w:anchor="_Toc535175626" w:history="1">
        <w:r w:rsidRPr="007E20F3">
          <w:rPr>
            <w:rStyle w:val="Hyperlink"/>
            <w:rFonts w:ascii="BRH Kannada RN" w:hAnsi="BRH Kannada RN"/>
            <w:bCs/>
            <w:noProof/>
            <w:color w:val="auto"/>
          </w:rPr>
          <w:t>28.17</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DgÀtåPÉÃ zÀ±ÀªÀÄ¥Àæ±ÀßB C£ÀÛ÷å¥ÀkõÁÑwB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_Toc535175626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109</w:t>
        </w:r>
        <w:r w:rsidRPr="007E20F3">
          <w:rPr>
            <w:rFonts w:ascii="BRH Kannada RN" w:hAnsi="BRH Kannada RN"/>
            <w:bCs/>
            <w:noProof/>
            <w:webHidden/>
          </w:rPr>
          <w:fldChar w:fldCharType="end"/>
        </w:r>
      </w:hyperlink>
    </w:p>
    <w:p w14:paraId="3F82DE69"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27" w:history="1">
        <w:r w:rsidRPr="007E20F3">
          <w:rPr>
            <w:rStyle w:val="Hyperlink"/>
            <w:rFonts w:ascii="BRH Kannada RN" w:hAnsi="BRH Kannada RN"/>
            <w:noProof/>
            <w:color w:val="auto"/>
          </w:rPr>
          <w:t>29</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IÄZÁA ¥ÁæaÃ</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_Toc535175627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111</w:t>
        </w:r>
        <w:r w:rsidRPr="007E20F3">
          <w:rPr>
            <w:rFonts w:ascii="BRH Kannada RN" w:hAnsi="BRH Kannada RN"/>
            <w:noProof/>
            <w:webHidden/>
          </w:rPr>
          <w:fldChar w:fldCharType="end"/>
        </w:r>
      </w:hyperlink>
    </w:p>
    <w:p w14:paraId="1A9B30D2"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28" w:history="1">
        <w:r w:rsidRPr="007E20F3">
          <w:rPr>
            <w:rStyle w:val="Hyperlink"/>
            <w:rFonts w:ascii="BRH Kannada RN" w:hAnsi="BRH Kannada RN"/>
            <w:noProof/>
            <w:color w:val="auto"/>
          </w:rPr>
          <w:t>30</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¥ÀæzÀQët ªÀÄ£ÁÛçB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_Toc535175628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114</w:t>
        </w:r>
        <w:r w:rsidRPr="007E20F3">
          <w:rPr>
            <w:rFonts w:ascii="BRH Kannada RN" w:hAnsi="BRH Kannada RN"/>
            <w:noProof/>
            <w:webHidden/>
          </w:rPr>
          <w:fldChar w:fldCharType="end"/>
        </w:r>
      </w:hyperlink>
    </w:p>
    <w:p w14:paraId="4EACB77D"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29" w:history="1">
        <w:r w:rsidRPr="007E20F3">
          <w:rPr>
            <w:rStyle w:val="Hyperlink"/>
            <w:rFonts w:ascii="BRH Kannada RN" w:hAnsi="BRH Kannada RN"/>
            <w:noProof/>
            <w:color w:val="auto"/>
          </w:rPr>
          <w:t>31</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¥ÉÆæÃPÀët ªÀÄ£ÁÛçB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_Toc535175629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116</w:t>
        </w:r>
        <w:r w:rsidRPr="007E20F3">
          <w:rPr>
            <w:rFonts w:ascii="BRH Kannada RN" w:hAnsi="BRH Kannada RN"/>
            <w:noProof/>
            <w:webHidden/>
          </w:rPr>
          <w:fldChar w:fldCharType="end"/>
        </w:r>
      </w:hyperlink>
    </w:p>
    <w:p w14:paraId="53081006"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30" w:history="1">
        <w:r w:rsidRPr="007E20F3">
          <w:rPr>
            <w:rStyle w:val="Hyperlink"/>
            <w:rFonts w:ascii="BRH Kannada RN" w:hAnsi="BRH Kannada RN"/>
            <w:noProof/>
            <w:color w:val="auto"/>
          </w:rPr>
          <w:t>32</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NµÀ¢ü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_Toc535175630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118</w:t>
        </w:r>
        <w:r w:rsidRPr="007E20F3">
          <w:rPr>
            <w:rFonts w:ascii="BRH Kannada RN" w:hAnsi="BRH Kannada RN"/>
            <w:noProof/>
            <w:webHidden/>
          </w:rPr>
          <w:fldChar w:fldCharType="end"/>
        </w:r>
      </w:hyperlink>
    </w:p>
    <w:p w14:paraId="775B994F"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31" w:history="1">
        <w:r w:rsidRPr="007E20F3">
          <w:rPr>
            <w:rStyle w:val="Hyperlink"/>
            <w:rFonts w:ascii="BRH Kannada RN" w:hAnsi="BRH Kannada RN"/>
            <w:noProof/>
            <w:color w:val="auto"/>
          </w:rPr>
          <w:t>33</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ªÀÄ£ÀÛç ¥ÀÄµÀàA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_Toc535175631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121</w:t>
        </w:r>
        <w:r w:rsidRPr="007E20F3">
          <w:rPr>
            <w:rFonts w:ascii="BRH Kannada RN" w:hAnsi="BRH Kannada RN"/>
            <w:noProof/>
            <w:webHidden/>
          </w:rPr>
          <w:fldChar w:fldCharType="end"/>
        </w:r>
      </w:hyperlink>
    </w:p>
    <w:p w14:paraId="10155175"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32" w:history="1">
        <w:r w:rsidRPr="007E20F3">
          <w:rPr>
            <w:rStyle w:val="Hyperlink"/>
            <w:rFonts w:ascii="BRH Kannada RN" w:hAnsi="BRH Kannada RN"/>
            <w:noProof/>
            <w:color w:val="auto"/>
          </w:rPr>
          <w:t>34</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CWÀªÀÄgÀët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_Toc535175632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125</w:t>
        </w:r>
        <w:r w:rsidRPr="007E20F3">
          <w:rPr>
            <w:rFonts w:ascii="BRH Kannada RN" w:hAnsi="BRH Kannada RN"/>
            <w:noProof/>
            <w:webHidden/>
          </w:rPr>
          <w:fldChar w:fldCharType="end"/>
        </w:r>
      </w:hyperlink>
    </w:p>
    <w:p w14:paraId="1CE29C65"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33" w:history="1">
        <w:r w:rsidRPr="007E20F3">
          <w:rPr>
            <w:rStyle w:val="Hyperlink"/>
            <w:rFonts w:ascii="BRH Kannada RN" w:hAnsi="BRH Kannada RN"/>
            <w:noProof/>
            <w:color w:val="auto"/>
          </w:rPr>
          <w:t>35</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wæ¸ÀÄ¥Àtð ªÀÄ£ÁÛçB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_Toc535175633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128</w:t>
        </w:r>
        <w:r w:rsidRPr="007E20F3">
          <w:rPr>
            <w:rFonts w:ascii="BRH Kannada RN" w:hAnsi="BRH Kannada RN"/>
            <w:noProof/>
            <w:webHidden/>
          </w:rPr>
          <w:fldChar w:fldCharType="end"/>
        </w:r>
      </w:hyperlink>
    </w:p>
    <w:p w14:paraId="3C968C95"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34" w:history="1">
        <w:r w:rsidRPr="007E20F3">
          <w:rPr>
            <w:rStyle w:val="Hyperlink"/>
            <w:rFonts w:ascii="BRH Kannada RN" w:hAnsi="BRH Kannada RN"/>
            <w:noProof/>
            <w:color w:val="auto"/>
          </w:rPr>
          <w:t>36</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dAiÀiÁ¢ ºÉÆÃªÀÄB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_Toc535175634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130</w:t>
        </w:r>
        <w:r w:rsidRPr="007E20F3">
          <w:rPr>
            <w:rFonts w:ascii="BRH Kannada RN" w:hAnsi="BRH Kannada RN"/>
            <w:noProof/>
            <w:webHidden/>
          </w:rPr>
          <w:fldChar w:fldCharType="end"/>
        </w:r>
      </w:hyperlink>
    </w:p>
    <w:p w14:paraId="769C0B50" w14:textId="77777777" w:rsidR="00B00FA2" w:rsidRPr="007E20F3" w:rsidRDefault="00B00FA2" w:rsidP="00DF1E9A">
      <w:pPr>
        <w:pStyle w:val="TOC20"/>
        <w:tabs>
          <w:tab w:val="left" w:pos="1929"/>
        </w:tabs>
        <w:spacing w:line="252" w:lineRule="auto"/>
        <w:rPr>
          <w:rFonts w:ascii="BRH Kannada RN" w:eastAsia="Times New Roman" w:hAnsi="BRH Kannada RN" w:cs="Times New Roman"/>
          <w:bCs/>
          <w:iCs w:val="0"/>
          <w:noProof/>
          <w:sz w:val="22"/>
          <w:szCs w:val="22"/>
        </w:rPr>
      </w:pPr>
      <w:hyperlink w:anchor="_Toc535175635" w:history="1">
        <w:r w:rsidRPr="007E20F3">
          <w:rPr>
            <w:rStyle w:val="Hyperlink"/>
            <w:rFonts w:ascii="BRH Kannada RN" w:hAnsi="BRH Kannada RN"/>
            <w:bCs/>
            <w:noProof/>
            <w:color w:val="auto"/>
          </w:rPr>
          <w:t>36.1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ªÀ¸ÉÆÃzsÁðgÁ ªÀÄ£ÀÛç ¥ÁoÀB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_Toc535175635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139</w:t>
        </w:r>
        <w:r w:rsidRPr="007E20F3">
          <w:rPr>
            <w:rFonts w:ascii="BRH Kannada RN" w:hAnsi="BRH Kannada RN"/>
            <w:bCs/>
            <w:noProof/>
            <w:webHidden/>
          </w:rPr>
          <w:fldChar w:fldCharType="end"/>
        </w:r>
      </w:hyperlink>
    </w:p>
    <w:p w14:paraId="5B6AFE70" w14:textId="77777777" w:rsidR="00B00FA2" w:rsidRPr="007E20F3" w:rsidRDefault="00B00FA2" w:rsidP="00DF1E9A">
      <w:pPr>
        <w:pStyle w:val="TOC20"/>
        <w:tabs>
          <w:tab w:val="left" w:pos="1957"/>
        </w:tabs>
        <w:spacing w:line="252" w:lineRule="auto"/>
        <w:rPr>
          <w:rFonts w:ascii="BRH Kannada RN" w:eastAsia="Times New Roman" w:hAnsi="BRH Kannada RN" w:cs="Times New Roman"/>
          <w:bCs/>
          <w:iCs w:val="0"/>
          <w:noProof/>
          <w:sz w:val="22"/>
          <w:szCs w:val="22"/>
        </w:rPr>
      </w:pPr>
      <w:hyperlink w:anchor="_Toc535175636" w:history="1">
        <w:r w:rsidRPr="007E20F3">
          <w:rPr>
            <w:rStyle w:val="Hyperlink"/>
            <w:rFonts w:ascii="BRH Kannada RN" w:hAnsi="BRH Kannada RN"/>
            <w:bCs/>
            <w:noProof/>
            <w:color w:val="auto"/>
          </w:rPr>
          <w:t>36.2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¥ÀÆuÁðºÀÄwB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_Toc535175636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141</w:t>
        </w:r>
        <w:r w:rsidRPr="007E20F3">
          <w:rPr>
            <w:rFonts w:ascii="BRH Kannada RN" w:hAnsi="BRH Kannada RN"/>
            <w:bCs/>
            <w:noProof/>
            <w:webHidden/>
          </w:rPr>
          <w:fldChar w:fldCharType="end"/>
        </w:r>
      </w:hyperlink>
    </w:p>
    <w:p w14:paraId="32AFEAA0"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37" w:history="1">
        <w:r w:rsidRPr="007E20F3">
          <w:rPr>
            <w:rStyle w:val="Hyperlink"/>
            <w:rFonts w:ascii="BRH Kannada RN" w:hAnsi="BRH Kannada RN"/>
            <w:noProof/>
            <w:color w:val="auto"/>
          </w:rPr>
          <w:t>37</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WÀ£À ªÀÄ£ÁÛçB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_Toc535175637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141</w:t>
        </w:r>
        <w:r w:rsidRPr="007E20F3">
          <w:rPr>
            <w:rFonts w:ascii="BRH Kannada RN" w:hAnsi="BRH Kannada RN"/>
            <w:noProof/>
            <w:webHidden/>
          </w:rPr>
          <w:fldChar w:fldCharType="end"/>
        </w:r>
      </w:hyperlink>
    </w:p>
    <w:p w14:paraId="21C8D119" w14:textId="77777777" w:rsidR="00B00FA2" w:rsidRPr="007E20F3" w:rsidRDefault="00B00FA2" w:rsidP="00DF1E9A">
      <w:pPr>
        <w:pStyle w:val="TOC20"/>
        <w:tabs>
          <w:tab w:val="left" w:pos="1923"/>
        </w:tabs>
        <w:spacing w:line="252" w:lineRule="auto"/>
        <w:rPr>
          <w:rFonts w:ascii="BRH Kannada RN" w:eastAsia="Times New Roman" w:hAnsi="BRH Kannada RN" w:cs="Times New Roman"/>
          <w:bCs/>
          <w:iCs w:val="0"/>
          <w:noProof/>
          <w:sz w:val="22"/>
          <w:szCs w:val="22"/>
        </w:rPr>
      </w:pPr>
      <w:hyperlink w:anchor="_Toc535175638" w:history="1">
        <w:r w:rsidRPr="007E20F3">
          <w:rPr>
            <w:rStyle w:val="Hyperlink"/>
            <w:rFonts w:ascii="BRH Kannada RN" w:hAnsi="BRH Kannada RN"/>
            <w:bCs/>
            <w:noProof/>
            <w:color w:val="auto"/>
          </w:rPr>
          <w:t>37.1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ªÉÄÃ …fÃªÁvÀÄB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_Toc535175638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141</w:t>
        </w:r>
        <w:r w:rsidRPr="007E20F3">
          <w:rPr>
            <w:rFonts w:ascii="BRH Kannada RN" w:hAnsi="BRH Kannada RN"/>
            <w:bCs/>
            <w:noProof/>
            <w:webHidden/>
          </w:rPr>
          <w:fldChar w:fldCharType="end"/>
        </w:r>
      </w:hyperlink>
    </w:p>
    <w:p w14:paraId="300A5ECF" w14:textId="77777777" w:rsidR="00B00FA2" w:rsidRPr="007E20F3" w:rsidRDefault="00B00FA2" w:rsidP="00DF1E9A">
      <w:pPr>
        <w:pStyle w:val="TOC20"/>
        <w:tabs>
          <w:tab w:val="left" w:pos="1952"/>
        </w:tabs>
        <w:spacing w:line="252" w:lineRule="auto"/>
        <w:rPr>
          <w:rFonts w:ascii="BRH Kannada RN" w:eastAsia="Times New Roman" w:hAnsi="BRH Kannada RN" w:cs="Times New Roman"/>
          <w:bCs/>
          <w:iCs w:val="0"/>
          <w:noProof/>
          <w:sz w:val="22"/>
          <w:szCs w:val="22"/>
        </w:rPr>
      </w:pPr>
      <w:hyperlink w:anchor="_Toc535175639" w:history="1">
        <w:r w:rsidRPr="007E20F3">
          <w:rPr>
            <w:rStyle w:val="Hyperlink"/>
            <w:rFonts w:ascii="BRH Kannada RN" w:hAnsi="BRH Kannada RN"/>
            <w:bCs/>
            <w:noProof/>
            <w:color w:val="auto"/>
          </w:rPr>
          <w:t>37.2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ªÀÄ¬Ä ªÉÄÃzsÁA ªÀÄ¬Ä ¥ÀæeÁA</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_Toc535175639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144</w:t>
        </w:r>
        <w:r w:rsidRPr="007E20F3">
          <w:rPr>
            <w:rFonts w:ascii="BRH Kannada RN" w:hAnsi="BRH Kannada RN"/>
            <w:bCs/>
            <w:noProof/>
            <w:webHidden/>
          </w:rPr>
          <w:fldChar w:fldCharType="end"/>
        </w:r>
      </w:hyperlink>
    </w:p>
    <w:p w14:paraId="18E403EB" w14:textId="77777777" w:rsidR="00B00FA2" w:rsidRPr="007E20F3" w:rsidRDefault="00B00FA2" w:rsidP="00DF1E9A">
      <w:pPr>
        <w:pStyle w:val="TOC20"/>
        <w:tabs>
          <w:tab w:val="left" w:pos="1948"/>
        </w:tabs>
        <w:spacing w:line="252" w:lineRule="auto"/>
        <w:rPr>
          <w:rFonts w:ascii="BRH Kannada RN" w:eastAsia="Times New Roman" w:hAnsi="BRH Kannada RN" w:cs="Times New Roman"/>
          <w:bCs/>
          <w:iCs w:val="0"/>
          <w:noProof/>
          <w:sz w:val="22"/>
          <w:szCs w:val="22"/>
        </w:rPr>
      </w:pPr>
      <w:hyperlink w:anchor="_Toc535175640" w:history="1">
        <w:r w:rsidRPr="007E20F3">
          <w:rPr>
            <w:rStyle w:val="Hyperlink"/>
            <w:rFonts w:ascii="BRH Kannada RN" w:hAnsi="BRH Kannada RN"/>
            <w:bCs/>
            <w:noProof/>
            <w:color w:val="auto"/>
          </w:rPr>
          <w:t>37.3</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ªÀiÁgÀÄvÀ ªÀÄ£ÀªÁðtA</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_Toc535175640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146</w:t>
        </w:r>
        <w:r w:rsidRPr="007E20F3">
          <w:rPr>
            <w:rFonts w:ascii="BRH Kannada RN" w:hAnsi="BRH Kannada RN"/>
            <w:bCs/>
            <w:noProof/>
            <w:webHidden/>
          </w:rPr>
          <w:fldChar w:fldCharType="end"/>
        </w:r>
      </w:hyperlink>
    </w:p>
    <w:p w14:paraId="7E77043E" w14:textId="77777777" w:rsidR="00B00FA2" w:rsidRPr="007E20F3" w:rsidRDefault="00B00FA2" w:rsidP="00DF1E9A">
      <w:pPr>
        <w:pStyle w:val="TOC20"/>
        <w:tabs>
          <w:tab w:val="left" w:pos="1968"/>
        </w:tabs>
        <w:spacing w:line="252" w:lineRule="auto"/>
        <w:rPr>
          <w:rFonts w:ascii="BRH Kannada RN" w:eastAsia="Times New Roman" w:hAnsi="BRH Kannada RN" w:cs="Times New Roman"/>
          <w:bCs/>
          <w:iCs w:val="0"/>
          <w:noProof/>
          <w:sz w:val="22"/>
          <w:szCs w:val="22"/>
        </w:rPr>
      </w:pPr>
      <w:hyperlink w:anchor="_Toc535175641" w:history="1">
        <w:r w:rsidRPr="007E20F3">
          <w:rPr>
            <w:rStyle w:val="Hyperlink"/>
            <w:rFonts w:ascii="BRH Kannada RN" w:hAnsi="BRH Kannada RN"/>
            <w:bCs/>
            <w:noProof/>
            <w:color w:val="auto"/>
          </w:rPr>
          <w:t>37.4</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¸Á ¥ÀæeÁA</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_Toc535175641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146</w:t>
        </w:r>
        <w:r w:rsidRPr="007E20F3">
          <w:rPr>
            <w:rFonts w:ascii="BRH Kannada RN" w:hAnsi="BRH Kannada RN"/>
            <w:bCs/>
            <w:noProof/>
            <w:webHidden/>
          </w:rPr>
          <w:fldChar w:fldCharType="end"/>
        </w:r>
      </w:hyperlink>
    </w:p>
    <w:p w14:paraId="36EAAF5E" w14:textId="77777777" w:rsidR="00B00FA2" w:rsidRPr="007E20F3" w:rsidRDefault="00B00FA2" w:rsidP="00DF1E9A">
      <w:pPr>
        <w:pStyle w:val="TOC20"/>
        <w:tabs>
          <w:tab w:val="left" w:pos="1947"/>
        </w:tabs>
        <w:spacing w:line="252" w:lineRule="auto"/>
        <w:rPr>
          <w:rFonts w:ascii="BRH Kannada RN" w:eastAsia="Times New Roman" w:hAnsi="BRH Kannada RN" w:cs="Times New Roman"/>
          <w:bCs/>
          <w:iCs w:val="0"/>
          <w:noProof/>
          <w:sz w:val="22"/>
          <w:szCs w:val="22"/>
        </w:rPr>
      </w:pPr>
      <w:hyperlink w:anchor="_Toc535175642" w:history="1">
        <w:r w:rsidRPr="007E20F3">
          <w:rPr>
            <w:rStyle w:val="Hyperlink"/>
            <w:rFonts w:ascii="BRH Kannada RN" w:hAnsi="BRH Kannada RN"/>
            <w:bCs/>
            <w:noProof/>
            <w:color w:val="auto"/>
          </w:rPr>
          <w:t>37.5</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AiÀÄ¸Àå ¥ÀÄvÀæB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_Toc535175642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147</w:t>
        </w:r>
        <w:r w:rsidRPr="007E20F3">
          <w:rPr>
            <w:rFonts w:ascii="BRH Kannada RN" w:hAnsi="BRH Kannada RN"/>
            <w:bCs/>
            <w:noProof/>
            <w:webHidden/>
          </w:rPr>
          <w:fldChar w:fldCharType="end"/>
        </w:r>
      </w:hyperlink>
    </w:p>
    <w:p w14:paraId="645671E7" w14:textId="77777777" w:rsidR="00B00FA2" w:rsidRPr="007E20F3" w:rsidRDefault="00B00FA2" w:rsidP="00DF1E9A">
      <w:pPr>
        <w:pStyle w:val="TOC20"/>
        <w:tabs>
          <w:tab w:val="left" w:pos="1958"/>
        </w:tabs>
        <w:spacing w:line="252" w:lineRule="auto"/>
        <w:rPr>
          <w:rFonts w:ascii="BRH Kannada RN" w:eastAsia="Times New Roman" w:hAnsi="BRH Kannada RN" w:cs="Times New Roman"/>
          <w:bCs/>
          <w:iCs w:val="0"/>
          <w:noProof/>
          <w:sz w:val="22"/>
          <w:szCs w:val="22"/>
        </w:rPr>
      </w:pPr>
      <w:hyperlink w:anchor="_Toc535175643" w:history="1">
        <w:r w:rsidRPr="007E20F3">
          <w:rPr>
            <w:rStyle w:val="Hyperlink"/>
            <w:rFonts w:ascii="BRH Kannada RN" w:hAnsi="BRH Kannada RN"/>
            <w:bCs/>
            <w:noProof/>
            <w:color w:val="auto"/>
          </w:rPr>
          <w:t>37.6</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AiÉÄÃ zÉÃªÁ ¢« ¨sÁUÁ</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_Toc535175643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148</w:t>
        </w:r>
        <w:r w:rsidRPr="007E20F3">
          <w:rPr>
            <w:rFonts w:ascii="BRH Kannada RN" w:hAnsi="BRH Kannada RN"/>
            <w:bCs/>
            <w:noProof/>
            <w:webHidden/>
          </w:rPr>
          <w:fldChar w:fldCharType="end"/>
        </w:r>
      </w:hyperlink>
    </w:p>
    <w:p w14:paraId="635C9311" w14:textId="77777777" w:rsidR="00B00FA2" w:rsidRPr="007E20F3" w:rsidRDefault="00B00FA2" w:rsidP="00DF1E9A">
      <w:pPr>
        <w:pStyle w:val="TOC20"/>
        <w:tabs>
          <w:tab w:val="left" w:pos="1953"/>
        </w:tabs>
        <w:spacing w:line="252" w:lineRule="auto"/>
        <w:rPr>
          <w:rFonts w:ascii="BRH Kannada RN" w:eastAsia="Times New Roman" w:hAnsi="BRH Kannada RN" w:cs="Times New Roman"/>
          <w:bCs/>
          <w:iCs w:val="0"/>
          <w:noProof/>
          <w:sz w:val="22"/>
          <w:szCs w:val="22"/>
        </w:rPr>
      </w:pPr>
      <w:hyperlink w:anchor="_Toc535175644" w:history="1">
        <w:r w:rsidRPr="007E20F3">
          <w:rPr>
            <w:rStyle w:val="Hyperlink"/>
            <w:rFonts w:ascii="BRH Kannada RN" w:hAnsi="BRH Kannada RN"/>
            <w:bCs/>
            <w:noProof/>
            <w:color w:val="auto"/>
          </w:rPr>
          <w:t>37.7</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¥ÀæeÁªÀiÁAiÀÄÄzsÀð£ÀA ZÀ</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_Toc535175644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150</w:t>
        </w:r>
        <w:r w:rsidRPr="007E20F3">
          <w:rPr>
            <w:rFonts w:ascii="BRH Kannada RN" w:hAnsi="BRH Kannada RN"/>
            <w:bCs/>
            <w:noProof/>
            <w:webHidden/>
          </w:rPr>
          <w:fldChar w:fldCharType="end"/>
        </w:r>
      </w:hyperlink>
    </w:p>
    <w:p w14:paraId="7182DF72" w14:textId="77777777" w:rsidR="00B00FA2" w:rsidRPr="007E20F3" w:rsidRDefault="00B00FA2" w:rsidP="00DF1E9A">
      <w:pPr>
        <w:pStyle w:val="TOC20"/>
        <w:tabs>
          <w:tab w:val="left" w:pos="1960"/>
        </w:tabs>
        <w:spacing w:line="252" w:lineRule="auto"/>
        <w:rPr>
          <w:rFonts w:ascii="BRH Kannada RN" w:eastAsia="Times New Roman" w:hAnsi="BRH Kannada RN" w:cs="Times New Roman"/>
          <w:bCs/>
          <w:iCs w:val="0"/>
          <w:noProof/>
          <w:sz w:val="22"/>
          <w:szCs w:val="22"/>
        </w:rPr>
      </w:pPr>
      <w:hyperlink w:anchor="_Toc535175645" w:history="1">
        <w:r w:rsidRPr="007E20F3">
          <w:rPr>
            <w:rStyle w:val="Hyperlink"/>
            <w:rFonts w:ascii="BRH Kannada RN" w:hAnsi="BRH Kannada RN"/>
            <w:bCs/>
            <w:noProof/>
            <w:color w:val="auto"/>
          </w:rPr>
          <w:t>37.8</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¸ÀªÉÃð¨sÉÆåÃ ªÉÊ PÁªÉÄÃ¨sÀåB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_Toc535175645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151</w:t>
        </w:r>
        <w:r w:rsidRPr="007E20F3">
          <w:rPr>
            <w:rFonts w:ascii="BRH Kannada RN" w:hAnsi="BRH Kannada RN"/>
            <w:bCs/>
            <w:noProof/>
            <w:webHidden/>
          </w:rPr>
          <w:fldChar w:fldCharType="end"/>
        </w:r>
      </w:hyperlink>
    </w:p>
    <w:p w14:paraId="44C30450" w14:textId="77777777" w:rsidR="00B00FA2" w:rsidRPr="007E20F3" w:rsidRDefault="00B00FA2" w:rsidP="00DF1E9A">
      <w:pPr>
        <w:pStyle w:val="TOC20"/>
        <w:tabs>
          <w:tab w:val="left" w:pos="1959"/>
        </w:tabs>
        <w:spacing w:line="252" w:lineRule="auto"/>
        <w:rPr>
          <w:rFonts w:ascii="BRH Kannada RN" w:eastAsia="Times New Roman" w:hAnsi="BRH Kannada RN" w:cs="Times New Roman"/>
          <w:bCs/>
          <w:iCs w:val="0"/>
          <w:noProof/>
          <w:sz w:val="22"/>
          <w:szCs w:val="22"/>
        </w:rPr>
      </w:pPr>
      <w:hyperlink w:anchor="_Toc535175646" w:history="1">
        <w:r w:rsidRPr="007E20F3">
          <w:rPr>
            <w:rStyle w:val="Hyperlink"/>
            <w:rFonts w:ascii="BRH Kannada RN" w:hAnsi="BRH Kannada RN"/>
            <w:bCs/>
            <w:noProof/>
            <w:color w:val="auto"/>
          </w:rPr>
          <w:t>37.9</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¥ÀÄ¶ÖA zsÀvÀÛB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_Toc535175646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153</w:t>
        </w:r>
        <w:r w:rsidRPr="007E20F3">
          <w:rPr>
            <w:rFonts w:ascii="BRH Kannada RN" w:hAnsi="BRH Kannada RN"/>
            <w:bCs/>
            <w:noProof/>
            <w:webHidden/>
          </w:rPr>
          <w:fldChar w:fldCharType="end"/>
        </w:r>
      </w:hyperlink>
    </w:p>
    <w:p w14:paraId="08893A1F" w14:textId="77777777" w:rsidR="00B00FA2" w:rsidRPr="007E20F3" w:rsidRDefault="00B00FA2" w:rsidP="00DF1E9A">
      <w:pPr>
        <w:pStyle w:val="TOC20"/>
        <w:tabs>
          <w:tab w:val="left" w:pos="2107"/>
        </w:tabs>
        <w:spacing w:line="252" w:lineRule="auto"/>
        <w:rPr>
          <w:rFonts w:ascii="BRH Kannada RN" w:eastAsia="Times New Roman" w:hAnsi="BRH Kannada RN" w:cs="Times New Roman"/>
          <w:bCs/>
          <w:iCs w:val="0"/>
          <w:noProof/>
          <w:sz w:val="22"/>
          <w:szCs w:val="22"/>
        </w:rPr>
      </w:pPr>
      <w:hyperlink w:anchor="_Toc535175647" w:history="1">
        <w:r w:rsidRPr="007E20F3">
          <w:rPr>
            <w:rStyle w:val="Hyperlink"/>
            <w:rFonts w:ascii="BRH Kannada RN" w:hAnsi="BRH Kannada RN"/>
            <w:bCs/>
            <w:noProof/>
            <w:color w:val="auto"/>
          </w:rPr>
          <w:t>37.10</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vÁ «µÉÆÚÃ ¥Á»</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_Toc535175647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153</w:t>
        </w:r>
        <w:r w:rsidRPr="007E20F3">
          <w:rPr>
            <w:rFonts w:ascii="BRH Kannada RN" w:hAnsi="BRH Kannada RN"/>
            <w:bCs/>
            <w:noProof/>
            <w:webHidden/>
          </w:rPr>
          <w:fldChar w:fldCharType="end"/>
        </w:r>
      </w:hyperlink>
    </w:p>
    <w:p w14:paraId="13876E90" w14:textId="77777777" w:rsidR="00B00FA2" w:rsidRPr="007E20F3" w:rsidRDefault="00B00FA2" w:rsidP="00DF1E9A">
      <w:pPr>
        <w:pStyle w:val="TOC20"/>
        <w:tabs>
          <w:tab w:val="left" w:pos="2074"/>
        </w:tabs>
        <w:spacing w:line="252" w:lineRule="auto"/>
        <w:rPr>
          <w:rFonts w:ascii="BRH Kannada RN" w:eastAsia="Times New Roman" w:hAnsi="BRH Kannada RN" w:cs="Times New Roman"/>
          <w:bCs/>
          <w:iCs w:val="0"/>
          <w:noProof/>
          <w:sz w:val="22"/>
          <w:szCs w:val="22"/>
        </w:rPr>
      </w:pPr>
      <w:hyperlink w:anchor="_Toc535175648" w:history="1">
        <w:r w:rsidRPr="007E20F3">
          <w:rPr>
            <w:rStyle w:val="Hyperlink"/>
            <w:rFonts w:ascii="BRH Kannada RN" w:hAnsi="BRH Kannada RN"/>
            <w:bCs/>
            <w:noProof/>
            <w:color w:val="auto"/>
          </w:rPr>
          <w:t>37.11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D²µÀªÉÄÃªÉÊ vÁªÀiÁ ±Á¸ÉÛÃ</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_Toc535175648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155</w:t>
        </w:r>
        <w:r w:rsidRPr="007E20F3">
          <w:rPr>
            <w:rFonts w:ascii="BRH Kannada RN" w:hAnsi="BRH Kannada RN"/>
            <w:bCs/>
            <w:noProof/>
            <w:webHidden/>
          </w:rPr>
          <w:fldChar w:fldCharType="end"/>
        </w:r>
      </w:hyperlink>
    </w:p>
    <w:p w14:paraId="4DA93FBC" w14:textId="77777777" w:rsidR="00B00FA2" w:rsidRPr="007E20F3" w:rsidRDefault="00B00FA2" w:rsidP="00DF1E9A">
      <w:pPr>
        <w:pStyle w:val="TOC20"/>
        <w:tabs>
          <w:tab w:val="left" w:pos="2103"/>
        </w:tabs>
        <w:spacing w:line="252" w:lineRule="auto"/>
        <w:rPr>
          <w:rFonts w:ascii="BRH Kannada RN" w:eastAsia="Times New Roman" w:hAnsi="BRH Kannada RN" w:cs="Times New Roman"/>
          <w:bCs/>
          <w:iCs w:val="0"/>
          <w:noProof/>
          <w:sz w:val="22"/>
          <w:szCs w:val="22"/>
        </w:rPr>
      </w:pPr>
      <w:hyperlink w:anchor="_Toc535175649" w:history="1">
        <w:r w:rsidRPr="007E20F3">
          <w:rPr>
            <w:rStyle w:val="Hyperlink"/>
            <w:rFonts w:ascii="BRH Kannada RN" w:hAnsi="BRH Kannada RN"/>
            <w:bCs/>
            <w:noProof/>
            <w:color w:val="auto"/>
          </w:rPr>
          <w:t>37.12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KªÁ¹ä£ÁßAiÀÄÄgï zÀzÀwB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_Toc535175649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156</w:t>
        </w:r>
        <w:r w:rsidRPr="007E20F3">
          <w:rPr>
            <w:rFonts w:ascii="BRH Kannada RN" w:hAnsi="BRH Kannada RN"/>
            <w:bCs/>
            <w:noProof/>
            <w:webHidden/>
          </w:rPr>
          <w:fldChar w:fldCharType="end"/>
        </w:r>
      </w:hyperlink>
    </w:p>
    <w:p w14:paraId="70FEFCB1" w14:textId="77777777" w:rsidR="00B00FA2" w:rsidRPr="007E20F3" w:rsidRDefault="00B00FA2" w:rsidP="00DF1E9A">
      <w:pPr>
        <w:pStyle w:val="TOC20"/>
        <w:tabs>
          <w:tab w:val="left" w:pos="2099"/>
        </w:tabs>
        <w:spacing w:line="252" w:lineRule="auto"/>
        <w:rPr>
          <w:rFonts w:ascii="BRH Kannada RN" w:eastAsia="Times New Roman" w:hAnsi="BRH Kannada RN" w:cs="Times New Roman"/>
          <w:bCs/>
          <w:iCs w:val="0"/>
          <w:noProof/>
          <w:sz w:val="22"/>
          <w:szCs w:val="22"/>
        </w:rPr>
      </w:pPr>
      <w:hyperlink w:anchor="_Toc535175650" w:history="1">
        <w:r w:rsidRPr="007E20F3">
          <w:rPr>
            <w:rStyle w:val="Hyperlink"/>
            <w:rFonts w:ascii="BRH Kannada RN" w:hAnsi="BRH Kannada RN"/>
            <w:bCs/>
            <w:noProof/>
            <w:color w:val="auto"/>
          </w:rPr>
          <w:t>37.13</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±ÀvÀªÀiÁ£ÀA ¨sÀªÀw</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_Toc535175650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156</w:t>
        </w:r>
        <w:r w:rsidRPr="007E20F3">
          <w:rPr>
            <w:rFonts w:ascii="BRH Kannada RN" w:hAnsi="BRH Kannada RN"/>
            <w:bCs/>
            <w:noProof/>
            <w:webHidden/>
          </w:rPr>
          <w:fldChar w:fldCharType="end"/>
        </w:r>
      </w:hyperlink>
    </w:p>
    <w:p w14:paraId="0130F3A3" w14:textId="77777777" w:rsidR="00B00FA2" w:rsidRPr="007E20F3" w:rsidRDefault="00B00FA2" w:rsidP="00DF1E9A">
      <w:pPr>
        <w:pStyle w:val="TOC20"/>
        <w:tabs>
          <w:tab w:val="left" w:pos="2119"/>
        </w:tabs>
        <w:spacing w:line="252" w:lineRule="auto"/>
        <w:rPr>
          <w:rFonts w:ascii="BRH Kannada RN" w:eastAsia="Times New Roman" w:hAnsi="BRH Kannada RN" w:cs="Times New Roman"/>
          <w:bCs/>
          <w:iCs w:val="0"/>
          <w:noProof/>
          <w:sz w:val="22"/>
          <w:szCs w:val="22"/>
        </w:rPr>
      </w:pPr>
      <w:hyperlink w:anchor="_Toc535175651" w:history="1">
        <w:r w:rsidRPr="007E20F3">
          <w:rPr>
            <w:rStyle w:val="Hyperlink"/>
            <w:rFonts w:ascii="BRH Kannada RN" w:hAnsi="BRH Kannada RN"/>
            <w:bCs/>
            <w:noProof/>
            <w:color w:val="auto"/>
          </w:rPr>
          <w:t>37.14</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ªÉÊ ¥ÀæeÁ</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_Toc535175651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158</w:t>
        </w:r>
        <w:r w:rsidRPr="007E20F3">
          <w:rPr>
            <w:rFonts w:ascii="BRH Kannada RN" w:hAnsi="BRH Kannada RN"/>
            <w:bCs/>
            <w:noProof/>
            <w:webHidden/>
          </w:rPr>
          <w:fldChar w:fldCharType="end"/>
        </w:r>
      </w:hyperlink>
    </w:p>
    <w:p w14:paraId="4DFF65E4"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52" w:history="1">
        <w:r w:rsidRPr="007E20F3">
          <w:rPr>
            <w:rStyle w:val="Hyperlink"/>
            <w:rFonts w:ascii="BRH Kannada RN" w:hAnsi="BRH Kannada RN"/>
            <w:noProof/>
            <w:color w:val="auto"/>
          </w:rPr>
          <w:t>38</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D²ÃªÁðzÀ ªÀÄ£ÁÛçB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_Toc535175652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159</w:t>
        </w:r>
        <w:r w:rsidRPr="007E20F3">
          <w:rPr>
            <w:rFonts w:ascii="BRH Kannada RN" w:hAnsi="BRH Kannada RN"/>
            <w:noProof/>
            <w:webHidden/>
          </w:rPr>
          <w:fldChar w:fldCharType="end"/>
        </w:r>
      </w:hyperlink>
    </w:p>
    <w:p w14:paraId="59F4C614" w14:textId="77777777" w:rsidR="00B00FA2" w:rsidRPr="007E20F3" w:rsidRDefault="00B00FA2" w:rsidP="00DF1E9A">
      <w:pPr>
        <w:pStyle w:val="TOC20"/>
        <w:tabs>
          <w:tab w:val="left" w:pos="1931"/>
        </w:tabs>
        <w:spacing w:line="252" w:lineRule="auto"/>
        <w:rPr>
          <w:rFonts w:ascii="BRH Kannada RN" w:eastAsia="Times New Roman" w:hAnsi="BRH Kannada RN" w:cs="Times New Roman"/>
          <w:bCs/>
          <w:iCs w:val="0"/>
          <w:noProof/>
          <w:sz w:val="22"/>
          <w:szCs w:val="22"/>
        </w:rPr>
      </w:pPr>
      <w:hyperlink w:anchor="_Toc535175653" w:history="1">
        <w:r w:rsidRPr="007E20F3">
          <w:rPr>
            <w:rStyle w:val="Hyperlink"/>
            <w:rFonts w:ascii="BRH Kannada RN" w:hAnsi="BRH Kannada RN"/>
            <w:bCs/>
            <w:noProof/>
            <w:color w:val="auto"/>
          </w:rPr>
          <w:t>38.1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DgÀtåPÉÃ ¢éwÃAiÀÄ¥Àæ±ÀßB ¥ÀæxÀªÀÄ¥ÀkõÁÑwB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_Toc535175653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162</w:t>
        </w:r>
        <w:r w:rsidRPr="007E20F3">
          <w:rPr>
            <w:rFonts w:ascii="BRH Kannada RN" w:hAnsi="BRH Kannada RN"/>
            <w:bCs/>
            <w:noProof/>
            <w:webHidden/>
          </w:rPr>
          <w:fldChar w:fldCharType="end"/>
        </w:r>
      </w:hyperlink>
    </w:p>
    <w:p w14:paraId="1E5FC1F0" w14:textId="77777777" w:rsidR="00B00FA2" w:rsidRPr="007E20F3" w:rsidRDefault="00B00FA2" w:rsidP="00DF1E9A">
      <w:pPr>
        <w:pStyle w:val="TOC20"/>
        <w:tabs>
          <w:tab w:val="left" w:pos="1959"/>
        </w:tabs>
        <w:spacing w:line="252" w:lineRule="auto"/>
        <w:rPr>
          <w:rFonts w:ascii="BRH Kannada RN" w:eastAsia="Times New Roman" w:hAnsi="BRH Kannada RN" w:cs="Times New Roman"/>
          <w:bCs/>
          <w:iCs w:val="0"/>
          <w:noProof/>
          <w:sz w:val="22"/>
          <w:szCs w:val="22"/>
        </w:rPr>
      </w:pPr>
      <w:hyperlink w:anchor="_Toc535175654" w:history="1">
        <w:r w:rsidRPr="007E20F3">
          <w:rPr>
            <w:rStyle w:val="Hyperlink"/>
            <w:rFonts w:ascii="BRH Kannada RN" w:hAnsi="BRH Kannada RN"/>
            <w:bCs/>
            <w:noProof/>
            <w:color w:val="auto"/>
          </w:rPr>
          <w:t>38.2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DgÀtåPÉÃ ¢éwÃAiÀÄ¥Àæ±ÀßB ¢éwÃAiÀÄ¥ÀkõÁÑwB</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_Toc535175654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162</w:t>
        </w:r>
        <w:r w:rsidRPr="007E20F3">
          <w:rPr>
            <w:rFonts w:ascii="BRH Kannada RN" w:hAnsi="BRH Kannada RN"/>
            <w:bCs/>
            <w:noProof/>
            <w:webHidden/>
          </w:rPr>
          <w:fldChar w:fldCharType="end"/>
        </w:r>
      </w:hyperlink>
    </w:p>
    <w:p w14:paraId="5A9FD167" w14:textId="77777777" w:rsidR="00B00FA2" w:rsidRPr="007E20F3" w:rsidRDefault="00B00FA2" w:rsidP="00DF1E9A">
      <w:pPr>
        <w:pStyle w:val="TOC20"/>
        <w:tabs>
          <w:tab w:val="left" w:pos="1956"/>
        </w:tabs>
        <w:spacing w:line="252" w:lineRule="auto"/>
        <w:rPr>
          <w:rFonts w:ascii="BRH Kannada RN" w:eastAsia="Times New Roman" w:hAnsi="BRH Kannada RN" w:cs="Times New Roman"/>
          <w:bCs/>
          <w:iCs w:val="0"/>
          <w:noProof/>
          <w:sz w:val="22"/>
          <w:szCs w:val="22"/>
        </w:rPr>
      </w:pPr>
      <w:hyperlink w:anchor="_Toc535175655" w:history="1">
        <w:r w:rsidRPr="007E20F3">
          <w:rPr>
            <w:rStyle w:val="Hyperlink"/>
            <w:rFonts w:ascii="BRH Kannada RN" w:hAnsi="BRH Kannada RN"/>
            <w:bCs/>
            <w:noProof/>
            <w:color w:val="auto"/>
          </w:rPr>
          <w:t>38.3</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£ÁgÁAiÀÄuÉÆÃ¥À¤µÀvï</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_Toc535175655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163</w:t>
        </w:r>
        <w:r w:rsidRPr="007E20F3">
          <w:rPr>
            <w:rFonts w:ascii="BRH Kannada RN" w:hAnsi="BRH Kannada RN"/>
            <w:bCs/>
            <w:noProof/>
            <w:webHidden/>
          </w:rPr>
          <w:fldChar w:fldCharType="end"/>
        </w:r>
      </w:hyperlink>
    </w:p>
    <w:p w14:paraId="4031459E"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56" w:history="1">
        <w:r w:rsidRPr="007E20F3">
          <w:rPr>
            <w:rStyle w:val="Hyperlink"/>
            <w:rFonts w:ascii="BRH Kannada RN" w:hAnsi="BRH Kannada RN"/>
            <w:noProof/>
            <w:color w:val="auto"/>
          </w:rPr>
          <w:t>39</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¥ÀæQÃuÁðzsÁåAiÀÄB</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_Toc535175656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166</w:t>
        </w:r>
        <w:r w:rsidRPr="007E20F3">
          <w:rPr>
            <w:rFonts w:ascii="BRH Kannada RN" w:hAnsi="BRH Kannada RN"/>
            <w:noProof/>
            <w:webHidden/>
          </w:rPr>
          <w:fldChar w:fldCharType="end"/>
        </w:r>
      </w:hyperlink>
    </w:p>
    <w:p w14:paraId="3D489923" w14:textId="77777777" w:rsidR="00B00FA2" w:rsidRPr="007E20F3" w:rsidRDefault="00B00FA2" w:rsidP="00DF1E9A">
      <w:pPr>
        <w:pStyle w:val="TOC20"/>
        <w:tabs>
          <w:tab w:val="left" w:pos="1930"/>
        </w:tabs>
        <w:spacing w:line="252" w:lineRule="auto"/>
        <w:rPr>
          <w:rFonts w:ascii="BRH Kannada RN" w:eastAsia="Times New Roman" w:hAnsi="BRH Kannada RN" w:cs="Times New Roman"/>
          <w:bCs/>
          <w:iCs w:val="0"/>
          <w:noProof/>
          <w:sz w:val="22"/>
          <w:szCs w:val="22"/>
        </w:rPr>
      </w:pPr>
      <w:hyperlink w:anchor="_Toc535175657" w:history="1">
        <w:r w:rsidRPr="007E20F3">
          <w:rPr>
            <w:rStyle w:val="Hyperlink"/>
            <w:rFonts w:ascii="BRH Kannada RN" w:hAnsi="BRH Kannada RN"/>
            <w:bCs/>
            <w:noProof/>
            <w:color w:val="auto"/>
          </w:rPr>
          <w:t>39.1</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¨ÁæºÀät KPÀ ºÉÆÃvÁ |</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_Toc535175657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166</w:t>
        </w:r>
        <w:r w:rsidRPr="007E20F3">
          <w:rPr>
            <w:rFonts w:ascii="BRH Kannada RN" w:hAnsi="BRH Kannada RN"/>
            <w:bCs/>
            <w:noProof/>
            <w:webHidden/>
          </w:rPr>
          <w:fldChar w:fldCharType="end"/>
        </w:r>
      </w:hyperlink>
    </w:p>
    <w:p w14:paraId="2527AC48" w14:textId="77777777" w:rsidR="00B00FA2" w:rsidRPr="007E20F3" w:rsidRDefault="00B00FA2" w:rsidP="00DF1E9A">
      <w:pPr>
        <w:pStyle w:val="TOC20"/>
        <w:tabs>
          <w:tab w:val="left" w:pos="1958"/>
        </w:tabs>
        <w:spacing w:line="252" w:lineRule="auto"/>
        <w:rPr>
          <w:rFonts w:ascii="BRH Kannada RN" w:eastAsia="Times New Roman" w:hAnsi="BRH Kannada RN" w:cs="Times New Roman"/>
          <w:bCs/>
          <w:iCs w:val="0"/>
          <w:noProof/>
          <w:sz w:val="22"/>
          <w:szCs w:val="22"/>
        </w:rPr>
      </w:pPr>
      <w:hyperlink w:anchor="_Toc535175658" w:history="1">
        <w:r w:rsidRPr="007E20F3">
          <w:rPr>
            <w:rStyle w:val="Hyperlink"/>
            <w:rFonts w:ascii="BRH Kannada RN" w:hAnsi="BRH Kannada RN"/>
            <w:bCs/>
            <w:noProof/>
            <w:color w:val="auto"/>
          </w:rPr>
          <w:t>39.2</w:t>
        </w:r>
        <w:r w:rsidRPr="007E20F3">
          <w:rPr>
            <w:rFonts w:ascii="BRH Kannada RN" w:eastAsia="Times New Roman" w:hAnsi="BRH Kannada RN" w:cs="Times New Roman"/>
            <w:bCs/>
            <w:iCs w:val="0"/>
            <w:noProof/>
            <w:sz w:val="22"/>
            <w:szCs w:val="22"/>
          </w:rPr>
          <w:tab/>
        </w:r>
        <w:r w:rsidRPr="007E20F3">
          <w:rPr>
            <w:rStyle w:val="Hyperlink"/>
            <w:rFonts w:ascii="BRH Kannada RN" w:hAnsi="BRH Kannada RN"/>
            <w:bCs/>
            <w:noProof/>
            <w:color w:val="auto"/>
          </w:rPr>
          <w:t>£ÀªÀÄB ¥ÁæZÉåöÊ</w:t>
        </w:r>
        <w:r w:rsidRPr="007E20F3">
          <w:rPr>
            <w:rFonts w:ascii="BRH Kannada RN" w:hAnsi="BRH Kannada RN"/>
            <w:bCs/>
            <w:noProof/>
            <w:webHidden/>
          </w:rPr>
          <w:tab/>
        </w:r>
        <w:r w:rsidRPr="007E20F3">
          <w:rPr>
            <w:rFonts w:ascii="BRH Kannada RN" w:hAnsi="BRH Kannada RN"/>
            <w:bCs/>
            <w:noProof/>
            <w:webHidden/>
          </w:rPr>
          <w:fldChar w:fldCharType="begin"/>
        </w:r>
        <w:r w:rsidRPr="007E20F3">
          <w:rPr>
            <w:rFonts w:ascii="BRH Kannada RN" w:hAnsi="BRH Kannada RN"/>
            <w:bCs/>
            <w:noProof/>
            <w:webHidden/>
          </w:rPr>
          <w:instrText xml:space="preserve"> PAGEREF _Toc535175658 \h </w:instrText>
        </w:r>
        <w:r w:rsidRPr="007E20F3">
          <w:rPr>
            <w:rFonts w:ascii="BRH Kannada RN" w:hAnsi="BRH Kannada RN"/>
            <w:bCs/>
            <w:noProof/>
            <w:webHidden/>
          </w:rPr>
        </w:r>
        <w:r w:rsidRPr="007E20F3">
          <w:rPr>
            <w:rFonts w:ascii="BRH Kannada RN" w:hAnsi="BRH Kannada RN"/>
            <w:bCs/>
            <w:noProof/>
            <w:webHidden/>
          </w:rPr>
          <w:fldChar w:fldCharType="separate"/>
        </w:r>
        <w:r w:rsidR="00EB0AE4">
          <w:rPr>
            <w:rFonts w:ascii="BRH Kannada RN" w:hAnsi="BRH Kannada RN"/>
            <w:bCs/>
            <w:noProof/>
            <w:webHidden/>
          </w:rPr>
          <w:t>167</w:t>
        </w:r>
        <w:r w:rsidRPr="007E20F3">
          <w:rPr>
            <w:rFonts w:ascii="BRH Kannada RN" w:hAnsi="BRH Kannada RN"/>
            <w:bCs/>
            <w:noProof/>
            <w:webHidden/>
          </w:rPr>
          <w:fldChar w:fldCharType="end"/>
        </w:r>
      </w:hyperlink>
    </w:p>
    <w:p w14:paraId="7E091474" w14:textId="77777777" w:rsidR="00B00FA2" w:rsidRPr="007E20F3" w:rsidRDefault="00B00FA2" w:rsidP="00DF1E9A">
      <w:pPr>
        <w:pStyle w:val="TOC1"/>
        <w:tabs>
          <w:tab w:val="left" w:pos="1100"/>
          <w:tab w:val="right" w:leader="dot" w:pos="9926"/>
        </w:tabs>
        <w:spacing w:line="252" w:lineRule="auto"/>
        <w:rPr>
          <w:rFonts w:ascii="BRH Kannada RN" w:eastAsia="Times New Roman" w:hAnsi="BRH Kannada RN" w:cs="Times New Roman"/>
          <w:noProof/>
          <w:sz w:val="22"/>
          <w:szCs w:val="22"/>
        </w:rPr>
      </w:pPr>
      <w:hyperlink w:anchor="_Toc535175659" w:history="1">
        <w:r w:rsidRPr="007E20F3">
          <w:rPr>
            <w:rStyle w:val="Hyperlink"/>
            <w:rFonts w:ascii="BRH Kannada RN" w:hAnsi="BRH Kannada RN"/>
            <w:noProof/>
            <w:color w:val="auto"/>
          </w:rPr>
          <w:t>40</w:t>
        </w:r>
        <w:r w:rsidRPr="007E20F3">
          <w:rPr>
            <w:rFonts w:ascii="BRH Kannada RN" w:eastAsia="Times New Roman" w:hAnsi="BRH Kannada RN" w:cs="Times New Roman"/>
            <w:noProof/>
            <w:sz w:val="22"/>
            <w:szCs w:val="22"/>
          </w:rPr>
          <w:tab/>
        </w:r>
        <w:r w:rsidRPr="007E20F3">
          <w:rPr>
            <w:rStyle w:val="Hyperlink"/>
            <w:rFonts w:ascii="BRH Kannada RN" w:hAnsi="BRH Kannada RN"/>
            <w:noProof/>
            <w:color w:val="auto"/>
          </w:rPr>
          <w:t>LPÀ ªÀÄvÀå ¸ÀÆPÀÛA</w:t>
        </w:r>
        <w:r w:rsidRPr="007E20F3">
          <w:rPr>
            <w:rFonts w:ascii="BRH Kannada RN" w:hAnsi="BRH Kannada RN"/>
            <w:noProof/>
            <w:webHidden/>
          </w:rPr>
          <w:tab/>
        </w:r>
        <w:r w:rsidRPr="007E20F3">
          <w:rPr>
            <w:rFonts w:ascii="BRH Kannada RN" w:hAnsi="BRH Kannada RN"/>
            <w:noProof/>
            <w:webHidden/>
          </w:rPr>
          <w:fldChar w:fldCharType="begin"/>
        </w:r>
        <w:r w:rsidRPr="007E20F3">
          <w:rPr>
            <w:rFonts w:ascii="BRH Kannada RN" w:hAnsi="BRH Kannada RN"/>
            <w:noProof/>
            <w:webHidden/>
          </w:rPr>
          <w:instrText xml:space="preserve"> PAGEREF _Toc535175659 \h </w:instrText>
        </w:r>
        <w:r w:rsidRPr="007E20F3">
          <w:rPr>
            <w:rFonts w:ascii="BRH Kannada RN" w:hAnsi="BRH Kannada RN"/>
            <w:noProof/>
            <w:webHidden/>
          </w:rPr>
        </w:r>
        <w:r w:rsidRPr="007E20F3">
          <w:rPr>
            <w:rFonts w:ascii="BRH Kannada RN" w:hAnsi="BRH Kannada RN"/>
            <w:noProof/>
            <w:webHidden/>
          </w:rPr>
          <w:fldChar w:fldCharType="separate"/>
        </w:r>
        <w:r w:rsidR="00EB0AE4">
          <w:rPr>
            <w:rFonts w:ascii="BRH Kannada RN" w:hAnsi="BRH Kannada RN"/>
            <w:noProof/>
            <w:webHidden/>
          </w:rPr>
          <w:t>168</w:t>
        </w:r>
        <w:r w:rsidRPr="007E20F3">
          <w:rPr>
            <w:rFonts w:ascii="BRH Kannada RN" w:hAnsi="BRH Kannada RN"/>
            <w:noProof/>
            <w:webHidden/>
          </w:rPr>
          <w:fldChar w:fldCharType="end"/>
        </w:r>
      </w:hyperlink>
    </w:p>
    <w:p w14:paraId="3D629F3A" w14:textId="77777777" w:rsidR="006F0F11" w:rsidRPr="00195CAF" w:rsidRDefault="00935F76" w:rsidP="00DF1E9A">
      <w:pPr>
        <w:spacing w:line="252" w:lineRule="auto"/>
      </w:pPr>
      <w:r w:rsidRPr="007E20F3">
        <w:rPr>
          <w:rFonts w:ascii="BRH Kannada RN" w:hAnsi="BRH Kannada RN" w:cs="Calibri"/>
          <w:b/>
          <w:bCs/>
          <w:sz w:val="20"/>
          <w:szCs w:val="20"/>
        </w:rPr>
        <w:fldChar w:fldCharType="end"/>
      </w:r>
    </w:p>
    <w:p w14:paraId="0B833BEE" w14:textId="77777777" w:rsidR="00B828BA" w:rsidRPr="00195CAF" w:rsidRDefault="00B828BA" w:rsidP="00DF1E9A">
      <w:pPr>
        <w:pStyle w:val="1Title-VedaVMSTelugu"/>
        <w:numPr>
          <w:ilvl w:val="0"/>
          <w:numId w:val="0"/>
        </w:numPr>
        <w:spacing w:line="252" w:lineRule="auto"/>
        <w:ind w:left="720"/>
        <w:rPr>
          <w:color w:val="auto"/>
        </w:rPr>
      </w:pPr>
    </w:p>
    <w:p w14:paraId="449ED45B" w14:textId="77777777" w:rsidR="00022C16" w:rsidRPr="00195CAF" w:rsidRDefault="00B828BA" w:rsidP="00DF1E9A">
      <w:pPr>
        <w:autoSpaceDE w:val="0"/>
        <w:autoSpaceDN w:val="0"/>
        <w:adjustRightInd w:val="0"/>
        <w:spacing w:after="0" w:line="252" w:lineRule="auto"/>
        <w:rPr>
          <w:rFonts w:ascii="Arial" w:hAnsi="Arial" w:cs="Arial"/>
          <w:sz w:val="28"/>
          <w:szCs w:val="28"/>
        </w:rPr>
      </w:pPr>
      <w:r w:rsidRPr="00195CAF">
        <w:br w:type="page"/>
      </w:r>
      <w:r w:rsidR="00022C16" w:rsidRPr="00195CAF">
        <w:rPr>
          <w:rFonts w:ascii="Arial" w:hAnsi="Arial" w:cs="Arial"/>
          <w:sz w:val="28"/>
          <w:szCs w:val="28"/>
        </w:rPr>
        <w:lastRenderedPageBreak/>
        <w:t xml:space="preserve">Notes: This </w:t>
      </w:r>
      <w:r w:rsidR="00AE22F1" w:rsidRPr="00195CAF">
        <w:rPr>
          <w:rFonts w:ascii="Arial" w:hAnsi="Arial" w:cs="Arial"/>
          <w:sz w:val="28"/>
          <w:szCs w:val="28"/>
        </w:rPr>
        <w:t xml:space="preserve">first compilation of Shanti Japam </w:t>
      </w:r>
      <w:r w:rsidR="00022C16" w:rsidRPr="00195CAF">
        <w:rPr>
          <w:rFonts w:ascii="Arial" w:hAnsi="Arial" w:cs="Arial"/>
          <w:sz w:val="28"/>
          <w:szCs w:val="28"/>
        </w:rPr>
        <w:t>Book</w:t>
      </w:r>
      <w:r w:rsidR="00AE22F1" w:rsidRPr="00195CAF">
        <w:rPr>
          <w:rFonts w:ascii="Arial" w:hAnsi="Arial" w:cs="Arial"/>
          <w:sz w:val="28"/>
          <w:szCs w:val="28"/>
        </w:rPr>
        <w:t xml:space="preserve"> </w:t>
      </w:r>
      <w:r w:rsidR="00AE22F1" w:rsidRPr="00195CAF">
        <w:rPr>
          <w:rFonts w:ascii="Arial" w:hAnsi="Arial" w:cs="Arial"/>
          <w:b/>
          <w:bCs/>
          <w:sz w:val="28"/>
          <w:szCs w:val="28"/>
        </w:rPr>
        <w:t>in Kannada and Telugu</w:t>
      </w:r>
      <w:r w:rsidR="00022C16" w:rsidRPr="00195CAF">
        <w:rPr>
          <w:rFonts w:ascii="Arial" w:hAnsi="Arial" w:cs="Arial"/>
          <w:sz w:val="28"/>
          <w:szCs w:val="28"/>
        </w:rPr>
        <w:t xml:space="preserve"> has been brought to you with the courtesy of </w:t>
      </w:r>
      <w:r w:rsidR="00AE22F1" w:rsidRPr="00195CAF">
        <w:rPr>
          <w:rFonts w:ascii="Arial" w:hAnsi="Arial" w:cs="Arial"/>
          <w:sz w:val="28"/>
          <w:szCs w:val="28"/>
        </w:rPr>
        <w:t xml:space="preserve">an asthika group based in </w:t>
      </w:r>
      <w:r w:rsidR="00AE22F1" w:rsidRPr="00195CAF">
        <w:rPr>
          <w:rFonts w:ascii="Arial" w:hAnsi="Arial" w:cs="Arial"/>
          <w:sz w:val="28"/>
          <w:szCs w:val="28"/>
        </w:rPr>
        <w:br/>
        <w:t xml:space="preserve">Canada named </w:t>
      </w:r>
      <w:r w:rsidR="00AE22F1" w:rsidRPr="00100886">
        <w:rPr>
          <w:rFonts w:ascii="Arial" w:hAnsi="Arial" w:cs="Arial"/>
          <w:b/>
          <w:bCs/>
          <w:sz w:val="28"/>
          <w:szCs w:val="28"/>
        </w:rPr>
        <w:t>‘</w:t>
      </w:r>
      <w:r w:rsidR="007B04BF">
        <w:rPr>
          <w:rFonts w:ascii="Arial" w:hAnsi="Arial" w:cs="Arial"/>
          <w:b/>
          <w:bCs/>
          <w:sz w:val="28"/>
          <w:szCs w:val="28"/>
        </w:rPr>
        <w:t>K</w:t>
      </w:r>
      <w:r w:rsidR="00AE22F1" w:rsidRPr="00100886">
        <w:rPr>
          <w:rFonts w:ascii="Arial" w:hAnsi="Arial" w:cs="Arial"/>
          <w:b/>
          <w:bCs/>
          <w:sz w:val="28"/>
          <w:szCs w:val="28"/>
        </w:rPr>
        <w:t xml:space="preserve">amakshi </w:t>
      </w:r>
      <w:r w:rsidR="007B04BF">
        <w:rPr>
          <w:rFonts w:ascii="Arial" w:hAnsi="Arial" w:cs="Arial"/>
          <w:b/>
          <w:bCs/>
          <w:sz w:val="28"/>
          <w:szCs w:val="28"/>
        </w:rPr>
        <w:t>D</w:t>
      </w:r>
      <w:r w:rsidR="00AE22F1" w:rsidRPr="00100886">
        <w:rPr>
          <w:rFonts w:ascii="Arial" w:hAnsi="Arial" w:cs="Arial"/>
          <w:b/>
          <w:bCs/>
          <w:sz w:val="28"/>
          <w:szCs w:val="28"/>
        </w:rPr>
        <w:t xml:space="preserve">asan </w:t>
      </w:r>
      <w:r w:rsidR="007B04BF">
        <w:rPr>
          <w:rFonts w:ascii="Arial" w:hAnsi="Arial" w:cs="Arial"/>
          <w:b/>
          <w:bCs/>
          <w:sz w:val="28"/>
          <w:szCs w:val="28"/>
        </w:rPr>
        <w:t>F</w:t>
      </w:r>
      <w:r w:rsidR="00AE22F1" w:rsidRPr="00100886">
        <w:rPr>
          <w:rFonts w:ascii="Arial" w:hAnsi="Arial" w:cs="Arial"/>
          <w:b/>
          <w:bCs/>
          <w:sz w:val="28"/>
          <w:szCs w:val="28"/>
        </w:rPr>
        <w:t>amily’</w:t>
      </w:r>
      <w:r w:rsidR="00AE22F1" w:rsidRPr="00195CAF">
        <w:rPr>
          <w:rFonts w:ascii="Arial" w:hAnsi="Arial" w:cs="Arial"/>
          <w:sz w:val="28"/>
          <w:szCs w:val="28"/>
        </w:rPr>
        <w:t xml:space="preserve"> (KDF) </w:t>
      </w:r>
      <w:r w:rsidR="00022C16" w:rsidRPr="00195CAF">
        <w:rPr>
          <w:rFonts w:ascii="Arial" w:hAnsi="Arial" w:cs="Arial"/>
          <w:sz w:val="28"/>
          <w:szCs w:val="28"/>
        </w:rPr>
        <w:t xml:space="preserve">who have collaborated </w:t>
      </w:r>
      <w:r w:rsidR="00AE22F1" w:rsidRPr="00195CAF">
        <w:rPr>
          <w:rFonts w:ascii="Arial" w:hAnsi="Arial" w:cs="Arial"/>
          <w:sz w:val="28"/>
          <w:szCs w:val="28"/>
        </w:rPr>
        <w:t xml:space="preserve">with us to </w:t>
      </w:r>
      <w:r w:rsidR="00022C16" w:rsidRPr="00195CAF">
        <w:rPr>
          <w:rFonts w:ascii="Arial" w:hAnsi="Arial" w:cs="Arial"/>
          <w:sz w:val="28"/>
          <w:szCs w:val="28"/>
        </w:rPr>
        <w:t>prepare this book.</w:t>
      </w:r>
      <w:r w:rsidR="00AE22F1" w:rsidRPr="00195CAF">
        <w:rPr>
          <w:rFonts w:ascii="Arial" w:hAnsi="Arial" w:cs="Arial"/>
          <w:sz w:val="28"/>
          <w:szCs w:val="28"/>
        </w:rPr>
        <w:t xml:space="preserve"> Our heartfelf thanks to the KDF for their dedicated long hours of effort for the Service </w:t>
      </w:r>
      <w:r w:rsidR="007B04BF">
        <w:rPr>
          <w:rFonts w:ascii="Arial" w:hAnsi="Arial" w:cs="Arial"/>
          <w:sz w:val="28"/>
          <w:szCs w:val="28"/>
        </w:rPr>
        <w:t>in</w:t>
      </w:r>
      <w:r w:rsidR="00AE22F1" w:rsidRPr="00195CAF">
        <w:rPr>
          <w:rFonts w:ascii="Arial" w:hAnsi="Arial" w:cs="Arial"/>
          <w:sz w:val="28"/>
          <w:szCs w:val="28"/>
        </w:rPr>
        <w:t xml:space="preserve"> Veda Compilation. </w:t>
      </w:r>
    </w:p>
    <w:p w14:paraId="1C45780F" w14:textId="77777777" w:rsidR="00022C16" w:rsidRPr="00195CAF" w:rsidRDefault="00022C16" w:rsidP="00DF1E9A">
      <w:pPr>
        <w:autoSpaceDE w:val="0"/>
        <w:autoSpaceDN w:val="0"/>
        <w:adjustRightInd w:val="0"/>
        <w:spacing w:after="0" w:line="252" w:lineRule="auto"/>
        <w:rPr>
          <w:rFonts w:ascii="Arial" w:hAnsi="Arial" w:cs="Arial"/>
          <w:sz w:val="28"/>
          <w:szCs w:val="28"/>
        </w:rPr>
      </w:pPr>
    </w:p>
    <w:p w14:paraId="301B987D"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Please give your feedback</w:t>
      </w:r>
      <w:r w:rsidRPr="00195CAF">
        <w:rPr>
          <w:rFonts w:ascii="Arial" w:hAnsi="Arial" w:cs="Arial"/>
          <w:b/>
          <w:bCs/>
          <w:sz w:val="28"/>
          <w:szCs w:val="28"/>
        </w:rPr>
        <w:t xml:space="preserve">, </w:t>
      </w:r>
      <w:r w:rsidRPr="00195CAF">
        <w:rPr>
          <w:rFonts w:ascii="Arial" w:hAnsi="Arial" w:cs="Arial"/>
          <w:sz w:val="28"/>
          <w:szCs w:val="28"/>
        </w:rPr>
        <w:t>comments and report errors to the e-mail id</w:t>
      </w:r>
    </w:p>
    <w:p w14:paraId="2DB5C05D" w14:textId="77777777" w:rsidR="00022C16" w:rsidRPr="00195CAF" w:rsidRDefault="00AE22F1" w:rsidP="00DF1E9A">
      <w:pPr>
        <w:autoSpaceDE w:val="0"/>
        <w:autoSpaceDN w:val="0"/>
        <w:adjustRightInd w:val="0"/>
        <w:spacing w:after="0" w:line="252" w:lineRule="auto"/>
        <w:rPr>
          <w:rFonts w:ascii="Arial" w:hAnsi="Arial" w:cs="Arial"/>
          <w:sz w:val="28"/>
          <w:szCs w:val="28"/>
        </w:rPr>
      </w:pPr>
      <w:r w:rsidRPr="00195CAF">
        <w:rPr>
          <w:rFonts w:ascii="Arial" w:hAnsi="Arial" w:cs="Arial"/>
          <w:b/>
          <w:bCs/>
          <w:sz w:val="28"/>
          <w:szCs w:val="28"/>
        </w:rPr>
        <w:t>kdfdocumentation</w:t>
      </w:r>
      <w:r w:rsidR="00022C16" w:rsidRPr="00195CAF">
        <w:rPr>
          <w:rFonts w:ascii="Arial" w:hAnsi="Arial" w:cs="Arial"/>
          <w:b/>
          <w:bCs/>
          <w:sz w:val="28"/>
          <w:szCs w:val="28"/>
        </w:rPr>
        <w:t>@gmail.com.</w:t>
      </w:r>
      <w:r w:rsidR="00022C16" w:rsidRPr="00195CAF">
        <w:rPr>
          <w:rFonts w:ascii="Arial" w:hAnsi="Arial" w:cs="Arial"/>
          <w:sz w:val="28"/>
          <w:szCs w:val="28"/>
        </w:rPr>
        <w:t xml:space="preserve"> We shall strive to make this book more accurate and</w:t>
      </w:r>
      <w:r w:rsidRPr="00195CAF">
        <w:rPr>
          <w:rFonts w:ascii="Arial" w:hAnsi="Arial" w:cs="Arial"/>
          <w:sz w:val="28"/>
          <w:szCs w:val="28"/>
        </w:rPr>
        <w:t xml:space="preserve"> </w:t>
      </w:r>
      <w:r w:rsidR="00022C16" w:rsidRPr="00195CAF">
        <w:rPr>
          <w:rFonts w:ascii="Arial" w:hAnsi="Arial" w:cs="Arial"/>
          <w:sz w:val="28"/>
          <w:szCs w:val="28"/>
        </w:rPr>
        <w:t>error-free.</w:t>
      </w:r>
      <w:r w:rsidRPr="00195CAF">
        <w:rPr>
          <w:rFonts w:ascii="Arial" w:hAnsi="Arial" w:cs="Arial"/>
          <w:sz w:val="28"/>
          <w:szCs w:val="28"/>
        </w:rPr>
        <w:t xml:space="preserve"> The current active members of VedaVMS Group </w:t>
      </w:r>
      <w:r w:rsidRPr="00195CAF">
        <w:rPr>
          <w:rFonts w:ascii="Arial" w:hAnsi="Arial" w:cs="Arial"/>
          <w:sz w:val="28"/>
          <w:szCs w:val="28"/>
        </w:rPr>
        <w:br/>
        <w:t xml:space="preserve">do not have any knowledge of Kannada or Telugu. </w:t>
      </w:r>
      <w:r w:rsidR="007B04BF">
        <w:rPr>
          <w:rFonts w:ascii="Arial" w:hAnsi="Arial" w:cs="Arial"/>
          <w:sz w:val="28"/>
          <w:szCs w:val="28"/>
        </w:rPr>
        <w:br/>
      </w:r>
      <w:r w:rsidRPr="00195CAF">
        <w:rPr>
          <w:rFonts w:ascii="Arial" w:hAnsi="Arial" w:cs="Arial"/>
          <w:sz w:val="28"/>
          <w:szCs w:val="28"/>
        </w:rPr>
        <w:t>So KDF has become our extended family. These books have been transliterated from the latest available Sanskrit version compiled earlier by VedaVMS.</w:t>
      </w:r>
    </w:p>
    <w:p w14:paraId="30A1782B" w14:textId="77777777" w:rsidR="00022C16" w:rsidRPr="00195CAF" w:rsidRDefault="00022C16" w:rsidP="00DF1E9A">
      <w:pPr>
        <w:autoSpaceDE w:val="0"/>
        <w:autoSpaceDN w:val="0"/>
        <w:adjustRightInd w:val="0"/>
        <w:spacing w:after="0" w:line="252" w:lineRule="auto"/>
        <w:rPr>
          <w:rFonts w:ascii="Arial" w:hAnsi="Arial" w:cs="Arial"/>
          <w:sz w:val="28"/>
          <w:szCs w:val="28"/>
        </w:rPr>
      </w:pPr>
    </w:p>
    <w:p w14:paraId="3D8BCEEE"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You may note that there are inherent “paata bedhas” when we compare</w:t>
      </w:r>
    </w:p>
    <w:p w14:paraId="378E5AFA"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various sources and books. We have made constant reference to the Taittiriya</w:t>
      </w:r>
    </w:p>
    <w:p w14:paraId="6B44EC7A"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Sakhaa compiled and commented by Shri. Sayanacharya of 13</w:t>
      </w:r>
      <w:r w:rsidRPr="00195CAF">
        <w:rPr>
          <w:rFonts w:ascii="Arial" w:hAnsi="Arial" w:cs="Arial"/>
          <w:sz w:val="18"/>
          <w:szCs w:val="18"/>
        </w:rPr>
        <w:t xml:space="preserve">th </w:t>
      </w:r>
      <w:r w:rsidRPr="00195CAF">
        <w:rPr>
          <w:rFonts w:ascii="Arial" w:hAnsi="Arial" w:cs="Arial"/>
          <w:sz w:val="28"/>
          <w:szCs w:val="28"/>
        </w:rPr>
        <w:t>Century and</w:t>
      </w:r>
    </w:p>
    <w:p w14:paraId="4E310559"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Shri Bhatta Bhaskaracharya (period unknown). Their manuscript compilations</w:t>
      </w:r>
    </w:p>
    <w:p w14:paraId="49A6F914"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were later converted into books by great Scholars. One of such sets of</w:t>
      </w:r>
    </w:p>
    <w:p w14:paraId="25AE54A0"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“Taittiriya” was printed and published during earlier 1900 A.D. at Govt. Branch</w:t>
      </w:r>
    </w:p>
    <w:p w14:paraId="2BF1483B"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Press, Mysore and another set later published under “Anandaashram Series”.</w:t>
      </w:r>
    </w:p>
    <w:p w14:paraId="626CCB8F"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These Books were referred to by us as our primary source material for this</w:t>
      </w:r>
    </w:p>
    <w:p w14:paraId="02CA1BC6"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Book.</w:t>
      </w:r>
    </w:p>
    <w:p w14:paraId="1E9820D9" w14:textId="77777777" w:rsidR="00022C16" w:rsidRPr="00195CAF" w:rsidRDefault="00022C16" w:rsidP="00DF1E9A">
      <w:pPr>
        <w:autoSpaceDE w:val="0"/>
        <w:autoSpaceDN w:val="0"/>
        <w:adjustRightInd w:val="0"/>
        <w:spacing w:after="0" w:line="252" w:lineRule="auto"/>
        <w:rPr>
          <w:rFonts w:ascii="Arial" w:hAnsi="Arial" w:cs="Arial"/>
          <w:sz w:val="28"/>
          <w:szCs w:val="28"/>
        </w:rPr>
      </w:pPr>
    </w:p>
    <w:p w14:paraId="4D30D4DD"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This book has not been prepared with any commercial purpose and is purely</w:t>
      </w:r>
    </w:p>
    <w:p w14:paraId="6562FD52"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for studies. All our compilations are available for free download at our website</w:t>
      </w:r>
    </w:p>
    <w:p w14:paraId="219D273B" w14:textId="77777777" w:rsidR="00022C16" w:rsidRPr="00195CAF" w:rsidRDefault="00022C16" w:rsidP="00DF1E9A">
      <w:pPr>
        <w:autoSpaceDE w:val="0"/>
        <w:autoSpaceDN w:val="0"/>
        <w:adjustRightInd w:val="0"/>
        <w:spacing w:after="0" w:line="252" w:lineRule="auto"/>
        <w:rPr>
          <w:rFonts w:ascii="Arial,Bold" w:hAnsi="Arial,Bold" w:cs="Arial,Bold"/>
          <w:b/>
          <w:bCs/>
          <w:sz w:val="28"/>
          <w:szCs w:val="28"/>
        </w:rPr>
      </w:pPr>
      <w:r w:rsidRPr="00195CAF">
        <w:rPr>
          <w:rFonts w:ascii="Arial" w:hAnsi="Arial" w:cs="Arial"/>
          <w:sz w:val="28"/>
          <w:szCs w:val="28"/>
        </w:rPr>
        <w:t xml:space="preserve">– </w:t>
      </w:r>
      <w:hyperlink r:id="rId8" w:history="1">
        <w:r w:rsidRPr="00195CAF">
          <w:rPr>
            <w:rStyle w:val="Hyperlink"/>
            <w:rFonts w:ascii="Arial,Bold" w:hAnsi="Arial,Bold" w:cs="Arial,Bold"/>
            <w:b/>
            <w:bCs/>
            <w:color w:val="auto"/>
            <w:sz w:val="36"/>
            <w:szCs w:val="36"/>
          </w:rPr>
          <w:t>www.vedavms.in</w:t>
        </w:r>
      </w:hyperlink>
    </w:p>
    <w:p w14:paraId="24F6C040" w14:textId="77777777" w:rsidR="00022C16" w:rsidRPr="00195CAF" w:rsidRDefault="00022C16" w:rsidP="00DF1E9A">
      <w:pPr>
        <w:autoSpaceDE w:val="0"/>
        <w:autoSpaceDN w:val="0"/>
        <w:adjustRightInd w:val="0"/>
        <w:spacing w:after="0" w:line="252" w:lineRule="auto"/>
        <w:rPr>
          <w:rFonts w:ascii="Arial,Bold" w:hAnsi="Arial,Bold" w:cs="Arial,Bold"/>
          <w:b/>
          <w:bCs/>
          <w:sz w:val="28"/>
          <w:szCs w:val="28"/>
        </w:rPr>
      </w:pPr>
    </w:p>
    <w:p w14:paraId="293A2B79" w14:textId="77777777" w:rsidR="00022C16" w:rsidRPr="00195CAF" w:rsidRDefault="00022C16" w:rsidP="00DF1E9A">
      <w:pPr>
        <w:autoSpaceDE w:val="0"/>
        <w:autoSpaceDN w:val="0"/>
        <w:adjustRightInd w:val="0"/>
        <w:spacing w:after="0" w:line="252" w:lineRule="auto"/>
        <w:rPr>
          <w:rFonts w:ascii="Arial" w:hAnsi="Arial" w:cs="Arial"/>
          <w:b/>
          <w:bCs/>
          <w:sz w:val="28"/>
          <w:szCs w:val="28"/>
        </w:rPr>
      </w:pPr>
      <w:r w:rsidRPr="00195CAF">
        <w:rPr>
          <w:rFonts w:ascii="Arial" w:hAnsi="Arial" w:cs="Arial"/>
          <w:b/>
          <w:bCs/>
          <w:sz w:val="28"/>
          <w:szCs w:val="28"/>
        </w:rPr>
        <w:t>Conventions used in Letters:</w:t>
      </w:r>
    </w:p>
    <w:p w14:paraId="37A27ABA" w14:textId="77777777" w:rsidR="00022C16" w:rsidRPr="00195CAF" w:rsidRDefault="00022C16" w:rsidP="00DF1E9A">
      <w:pPr>
        <w:spacing w:line="252" w:lineRule="auto"/>
        <w:rPr>
          <w:rFonts w:ascii="Arial" w:hAnsi="Arial" w:cs="Arial"/>
          <w:sz w:val="24"/>
          <w:szCs w:val="24"/>
        </w:rPr>
      </w:pPr>
      <w:r w:rsidRPr="00195CAF">
        <w:rPr>
          <w:rFonts w:ascii="BRH Devanagari Extra" w:hAnsi="BRH Devanagari Extra" w:cs="BRH Devanagari Extra"/>
          <w:sz w:val="40"/>
          <w:szCs w:val="40"/>
        </w:rPr>
        <w:t xml:space="preserve">ò </w:t>
      </w:r>
      <w:r w:rsidRPr="00195CAF">
        <w:rPr>
          <w:rFonts w:ascii="Arial" w:hAnsi="Arial" w:cs="Arial"/>
          <w:sz w:val="32"/>
          <w:szCs w:val="32"/>
        </w:rPr>
        <w:t xml:space="preserve">– </w:t>
      </w:r>
      <w:r w:rsidRPr="00195CAF">
        <w:rPr>
          <w:rFonts w:ascii="Arial" w:hAnsi="Arial" w:cs="Arial"/>
          <w:sz w:val="24"/>
          <w:szCs w:val="24"/>
        </w:rPr>
        <w:t>is represented by (</w:t>
      </w:r>
      <w:r w:rsidR="001C053B" w:rsidRPr="00195CAF">
        <w:rPr>
          <w:rFonts w:ascii="BRH Telugu Extra" w:hAnsi="BRH Telugu Extra" w:cs="BRH Telugu Extra"/>
          <w:sz w:val="40"/>
          <w:szCs w:val="40"/>
        </w:rPr>
        <w:t>S³Ø</w:t>
      </w:r>
      <w:r w:rsidRPr="00195CAF">
        <w:rPr>
          <w:rFonts w:ascii="Arial" w:hAnsi="Arial" w:cs="Arial"/>
          <w:sz w:val="24"/>
          <w:szCs w:val="24"/>
        </w:rPr>
        <w:t>)</w:t>
      </w:r>
    </w:p>
    <w:p w14:paraId="6F4B0D21" w14:textId="77777777" w:rsidR="00022C16" w:rsidRPr="00195CAF" w:rsidRDefault="00022C16" w:rsidP="00DF1E9A">
      <w:pPr>
        <w:autoSpaceDE w:val="0"/>
        <w:autoSpaceDN w:val="0"/>
        <w:adjustRightInd w:val="0"/>
        <w:spacing w:after="0" w:line="252" w:lineRule="auto"/>
        <w:rPr>
          <w:rFonts w:ascii="Arial" w:hAnsi="Arial" w:cs="Arial"/>
          <w:sz w:val="24"/>
          <w:szCs w:val="24"/>
        </w:rPr>
      </w:pPr>
      <w:r w:rsidRPr="00195CAF">
        <w:rPr>
          <w:rFonts w:ascii="BRH Devanagari Extra" w:hAnsi="BRH Devanagari Extra" w:cs="BRH Devanagari Extra"/>
          <w:sz w:val="40"/>
          <w:szCs w:val="40"/>
        </w:rPr>
        <w:t xml:space="preserve">óè </w:t>
      </w:r>
      <w:r w:rsidRPr="00195CAF">
        <w:rPr>
          <w:rFonts w:ascii="Arial" w:hAnsi="Arial" w:cs="Arial"/>
          <w:sz w:val="32"/>
          <w:szCs w:val="32"/>
        </w:rPr>
        <w:t>–</w:t>
      </w:r>
      <w:r w:rsidRPr="00195CAF">
        <w:rPr>
          <w:rFonts w:ascii="Arial" w:hAnsi="Arial" w:cs="Arial"/>
          <w:sz w:val="24"/>
          <w:szCs w:val="24"/>
        </w:rPr>
        <w:t>is represented by (</w:t>
      </w:r>
      <w:r w:rsidR="001C053B" w:rsidRPr="00195CAF">
        <w:rPr>
          <w:rFonts w:ascii="BRH Telugu Extra" w:hAnsi="BRH Telugu Extra" w:cs="BRH Telugu Extra"/>
          <w:sz w:val="40"/>
          <w:szCs w:val="40"/>
        </w:rPr>
        <w:t>S³î</w:t>
      </w:r>
      <w:r w:rsidRPr="00195CAF">
        <w:rPr>
          <w:rFonts w:ascii="Arial" w:hAnsi="Arial" w:cs="Arial"/>
          <w:sz w:val="24"/>
          <w:szCs w:val="24"/>
        </w:rPr>
        <w:t>)</w:t>
      </w:r>
    </w:p>
    <w:p w14:paraId="2D43A9D8" w14:textId="77777777" w:rsidR="00022C16" w:rsidRDefault="00022C16" w:rsidP="00DF1E9A">
      <w:pPr>
        <w:autoSpaceDE w:val="0"/>
        <w:autoSpaceDN w:val="0"/>
        <w:adjustRightInd w:val="0"/>
        <w:spacing w:after="0" w:line="252" w:lineRule="auto"/>
        <w:rPr>
          <w:rFonts w:ascii="Arial" w:hAnsi="Arial" w:cs="Arial"/>
          <w:sz w:val="24"/>
          <w:szCs w:val="24"/>
        </w:rPr>
      </w:pPr>
      <w:r w:rsidRPr="007B04BF">
        <w:rPr>
          <w:rFonts w:ascii="BRH Devanagari Extra" w:hAnsi="BRH Devanagari Extra" w:cs="BRH Devanagari Extra"/>
          <w:sz w:val="40"/>
          <w:szCs w:val="40"/>
        </w:rPr>
        <w:t xml:space="preserve">Æ </w:t>
      </w:r>
      <w:r w:rsidRPr="007B04BF">
        <w:rPr>
          <w:rFonts w:ascii="Arial" w:hAnsi="Arial" w:cs="Arial"/>
          <w:sz w:val="32"/>
          <w:szCs w:val="32"/>
        </w:rPr>
        <w:t xml:space="preserve">– </w:t>
      </w:r>
      <w:r w:rsidRPr="007B04BF">
        <w:rPr>
          <w:rFonts w:ascii="Arial" w:hAnsi="Arial" w:cs="Arial"/>
          <w:sz w:val="24"/>
          <w:szCs w:val="24"/>
        </w:rPr>
        <w:t>is represented as anunaasikam</w:t>
      </w:r>
    </w:p>
    <w:p w14:paraId="17D78AE1" w14:textId="77777777" w:rsidR="00295D2A" w:rsidRPr="00295D2A" w:rsidRDefault="00295D2A" w:rsidP="00DF1E9A">
      <w:pPr>
        <w:autoSpaceDE w:val="0"/>
        <w:autoSpaceDN w:val="0"/>
        <w:adjustRightInd w:val="0"/>
        <w:spacing w:after="0" w:line="252" w:lineRule="auto"/>
        <w:rPr>
          <w:rFonts w:ascii="Arial" w:hAnsi="Arial" w:cs="Arial"/>
          <w:b/>
          <w:bCs/>
          <w:sz w:val="24"/>
          <w:szCs w:val="24"/>
        </w:rPr>
      </w:pPr>
      <w:r w:rsidRPr="00295D2A">
        <w:rPr>
          <w:rFonts w:ascii="Arial" w:hAnsi="Arial" w:cs="Arial"/>
          <w:b/>
          <w:bCs/>
          <w:sz w:val="24"/>
          <w:szCs w:val="24"/>
        </w:rPr>
        <w:lastRenderedPageBreak/>
        <w:t xml:space="preserve">AnuswAram at the middle of the word is as represented as ‘m’ due to coding convention taken from Sanskrit.User feedback is requested.  </w:t>
      </w:r>
    </w:p>
    <w:p w14:paraId="42F7912F" w14:textId="77777777" w:rsidR="00AE22F1" w:rsidRPr="00195CAF" w:rsidRDefault="00AE22F1" w:rsidP="00DF1E9A">
      <w:pPr>
        <w:autoSpaceDE w:val="0"/>
        <w:autoSpaceDN w:val="0"/>
        <w:adjustRightInd w:val="0"/>
        <w:spacing w:after="0" w:line="252" w:lineRule="auto"/>
        <w:rPr>
          <w:rFonts w:ascii="Arial" w:hAnsi="Arial" w:cs="Arial"/>
          <w:sz w:val="24"/>
          <w:szCs w:val="24"/>
        </w:rPr>
      </w:pPr>
    </w:p>
    <w:p w14:paraId="2E89A1CD" w14:textId="77777777" w:rsidR="00AE22F1" w:rsidRPr="00195CAF" w:rsidRDefault="00AE22F1" w:rsidP="00DF1E9A">
      <w:pPr>
        <w:autoSpaceDE w:val="0"/>
        <w:autoSpaceDN w:val="0"/>
        <w:adjustRightInd w:val="0"/>
        <w:spacing w:after="0" w:line="252" w:lineRule="auto"/>
        <w:rPr>
          <w:rFonts w:ascii="Arial" w:hAnsi="Arial" w:cs="Arial"/>
          <w:sz w:val="24"/>
          <w:szCs w:val="24"/>
        </w:rPr>
      </w:pPr>
    </w:p>
    <w:p w14:paraId="7110F443"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(hyphen) – used between words indicate that the words has parts which need</w:t>
      </w:r>
    </w:p>
    <w:p w14:paraId="3277906C"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to be rendered together as per your Guru’s teachings. This sign is used in</w:t>
      </w:r>
    </w:p>
    <w:p w14:paraId="2FEC503C"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areas to split words which are long or the words has been constructed through</w:t>
      </w:r>
    </w:p>
    <w:p w14:paraId="17CECED6"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Sandhis which result in “different letters” (which joins the original padam of</w:t>
      </w:r>
    </w:p>
    <w:p w14:paraId="73E1B4B1"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words) and also for ease of reading/rendering.</w:t>
      </w:r>
    </w:p>
    <w:p w14:paraId="34DDD90C"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The usages of hyphens slightly vary in Sanskrit, Malayalam and Tamil books</w:t>
      </w:r>
    </w:p>
    <w:p w14:paraId="3DDC66D2"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based on the usages in theses languages.</w:t>
      </w:r>
    </w:p>
    <w:p w14:paraId="4B614860" w14:textId="77777777" w:rsidR="00022C16" w:rsidRPr="00195CAF" w:rsidRDefault="00022C16" w:rsidP="00DF1E9A">
      <w:pPr>
        <w:autoSpaceDE w:val="0"/>
        <w:autoSpaceDN w:val="0"/>
        <w:adjustRightInd w:val="0"/>
        <w:spacing w:after="0" w:line="252" w:lineRule="auto"/>
        <w:rPr>
          <w:rFonts w:ascii="Arial" w:hAnsi="Arial" w:cs="Arial"/>
          <w:b/>
          <w:bCs/>
          <w:sz w:val="28"/>
          <w:szCs w:val="28"/>
        </w:rPr>
      </w:pPr>
    </w:p>
    <w:p w14:paraId="6E226CA7"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b/>
          <w:bCs/>
          <w:sz w:val="28"/>
          <w:szCs w:val="28"/>
        </w:rPr>
        <w:t xml:space="preserve">Special Notes: OM </w:t>
      </w:r>
      <w:r w:rsidRPr="00195CAF">
        <w:rPr>
          <w:rFonts w:ascii="Arial" w:hAnsi="Arial" w:cs="Arial"/>
          <w:sz w:val="28"/>
          <w:szCs w:val="28"/>
        </w:rPr>
        <w:t>given at the beginning of each Suktham is for convention.</w:t>
      </w:r>
    </w:p>
    <w:p w14:paraId="39AF4472"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OM need not be chanted during continuous rendering of Sukthams or Mantras.</w:t>
      </w:r>
    </w:p>
    <w:p w14:paraId="13E193F9" w14:textId="77777777" w:rsidR="00022C16" w:rsidRPr="00195CAF" w:rsidRDefault="00022C16" w:rsidP="00DF1E9A">
      <w:pPr>
        <w:autoSpaceDE w:val="0"/>
        <w:autoSpaceDN w:val="0"/>
        <w:adjustRightInd w:val="0"/>
        <w:spacing w:after="0" w:line="252" w:lineRule="auto"/>
        <w:rPr>
          <w:rFonts w:ascii="Arial" w:hAnsi="Arial" w:cs="Arial"/>
          <w:sz w:val="28"/>
          <w:szCs w:val="28"/>
        </w:rPr>
      </w:pPr>
    </w:p>
    <w:p w14:paraId="4FF660AB"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 xml:space="preserve">Similarly, </w:t>
      </w:r>
      <w:r w:rsidRPr="00195CAF">
        <w:rPr>
          <w:rFonts w:ascii="Arial" w:hAnsi="Arial" w:cs="Arial"/>
          <w:b/>
          <w:bCs/>
          <w:sz w:val="28"/>
          <w:szCs w:val="28"/>
        </w:rPr>
        <w:t xml:space="preserve">OM Shanti Shanti ShantiH </w:t>
      </w:r>
      <w:r w:rsidRPr="00195CAF">
        <w:rPr>
          <w:rFonts w:ascii="Arial" w:hAnsi="Arial" w:cs="Arial"/>
          <w:sz w:val="28"/>
          <w:szCs w:val="28"/>
        </w:rPr>
        <w:t>given at the end of each Suktham is for</w:t>
      </w:r>
    </w:p>
    <w:p w14:paraId="39E75637" w14:textId="77777777" w:rsidR="00022C16" w:rsidRPr="00195CAF" w:rsidRDefault="00022C16"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convention; during continous chanting it need not be repeated at the end of</w:t>
      </w:r>
    </w:p>
    <w:p w14:paraId="7AE34A81" w14:textId="77777777" w:rsidR="00022C16" w:rsidRPr="00195CAF" w:rsidRDefault="00022C16" w:rsidP="00DF1E9A">
      <w:pPr>
        <w:autoSpaceDE w:val="0"/>
        <w:autoSpaceDN w:val="0"/>
        <w:adjustRightInd w:val="0"/>
        <w:spacing w:after="0" w:line="252" w:lineRule="auto"/>
        <w:rPr>
          <w:rFonts w:ascii="Arial" w:hAnsi="Arial" w:cs="Arial"/>
          <w:b/>
          <w:bCs/>
          <w:sz w:val="28"/>
          <w:szCs w:val="28"/>
        </w:rPr>
      </w:pPr>
      <w:r w:rsidRPr="00195CAF">
        <w:rPr>
          <w:rFonts w:ascii="Arial" w:hAnsi="Arial" w:cs="Arial"/>
          <w:sz w:val="28"/>
          <w:szCs w:val="28"/>
        </w:rPr>
        <w:t xml:space="preserve">each Suktham/Mantra. </w:t>
      </w:r>
      <w:r w:rsidRPr="00195CAF">
        <w:rPr>
          <w:rFonts w:ascii="Arial" w:hAnsi="Arial" w:cs="Arial"/>
          <w:b/>
          <w:bCs/>
          <w:sz w:val="28"/>
          <w:szCs w:val="28"/>
        </w:rPr>
        <w:t>Kindly follow the conventions taught by your Guru.</w:t>
      </w:r>
    </w:p>
    <w:p w14:paraId="7CAE1E7C" w14:textId="77777777" w:rsidR="00195CAF" w:rsidRPr="00195CAF" w:rsidRDefault="00195CAF" w:rsidP="00DF1E9A">
      <w:pPr>
        <w:autoSpaceDE w:val="0"/>
        <w:autoSpaceDN w:val="0"/>
        <w:adjustRightInd w:val="0"/>
        <w:spacing w:after="0" w:line="252" w:lineRule="auto"/>
        <w:rPr>
          <w:rFonts w:ascii="Arial" w:hAnsi="Arial" w:cs="Arial"/>
          <w:b/>
          <w:bCs/>
          <w:sz w:val="28"/>
          <w:szCs w:val="28"/>
        </w:rPr>
      </w:pPr>
    </w:p>
    <w:p w14:paraId="3ED48358" w14:textId="77777777" w:rsidR="00022C16" w:rsidRPr="00195CAF" w:rsidRDefault="00022C16" w:rsidP="007B04BF">
      <w:pPr>
        <w:pBdr>
          <w:top w:val="single" w:sz="4" w:space="1" w:color="auto"/>
          <w:left w:val="single" w:sz="4" w:space="4"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28"/>
          <w:szCs w:val="28"/>
        </w:rPr>
      </w:pPr>
      <w:r w:rsidRPr="00195CAF">
        <w:rPr>
          <w:rFonts w:ascii="Arial" w:hAnsi="Arial" w:cs="Arial"/>
          <w:b/>
          <w:bCs/>
          <w:sz w:val="28"/>
          <w:szCs w:val="28"/>
        </w:rPr>
        <w:t xml:space="preserve">Version Note: Shanti Japam </w:t>
      </w:r>
      <w:r w:rsidR="00195CAF" w:rsidRPr="00195CAF">
        <w:rPr>
          <w:rFonts w:ascii="Arial" w:hAnsi="Arial" w:cs="Arial"/>
          <w:b/>
          <w:bCs/>
          <w:sz w:val="28"/>
          <w:szCs w:val="28"/>
        </w:rPr>
        <w:t>0</w:t>
      </w:r>
      <w:r w:rsidRPr="00195CAF">
        <w:rPr>
          <w:rFonts w:ascii="Arial" w:hAnsi="Arial" w:cs="Arial"/>
          <w:b/>
          <w:bCs/>
          <w:sz w:val="28"/>
          <w:szCs w:val="28"/>
        </w:rPr>
        <w:t xml:space="preserve">.0 dated </w:t>
      </w:r>
      <w:r w:rsidR="00195CAF" w:rsidRPr="00195CAF">
        <w:rPr>
          <w:rFonts w:ascii="Arial" w:hAnsi="Arial" w:cs="Arial"/>
          <w:b/>
          <w:bCs/>
          <w:sz w:val="28"/>
          <w:szCs w:val="28"/>
        </w:rPr>
        <w:t>January 27</w:t>
      </w:r>
      <w:r w:rsidRPr="00195CAF">
        <w:rPr>
          <w:rFonts w:ascii="Arial" w:hAnsi="Arial" w:cs="Arial"/>
          <w:b/>
          <w:bCs/>
          <w:sz w:val="28"/>
          <w:szCs w:val="28"/>
        </w:rPr>
        <w:t>, 201</w:t>
      </w:r>
      <w:r w:rsidR="00195CAF" w:rsidRPr="00195CAF">
        <w:rPr>
          <w:rFonts w:ascii="Arial" w:hAnsi="Arial" w:cs="Arial"/>
          <w:b/>
          <w:bCs/>
          <w:sz w:val="28"/>
          <w:szCs w:val="28"/>
        </w:rPr>
        <w:t>9</w:t>
      </w:r>
    </w:p>
    <w:p w14:paraId="79BF8A07" w14:textId="77777777" w:rsidR="00022C16" w:rsidRPr="00195CAF" w:rsidRDefault="00022C16" w:rsidP="007B04BF">
      <w:pPr>
        <w:pBdr>
          <w:top w:val="single" w:sz="4" w:space="1" w:color="auto"/>
          <w:left w:val="single" w:sz="4" w:space="4"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28"/>
          <w:szCs w:val="28"/>
        </w:rPr>
      </w:pPr>
      <w:r w:rsidRPr="00195CAF">
        <w:rPr>
          <w:rFonts w:ascii="Arial" w:hAnsi="Arial" w:cs="Arial"/>
          <w:sz w:val="28"/>
          <w:szCs w:val="28"/>
        </w:rPr>
        <w:t xml:space="preserve">In this Version, we have included the </w:t>
      </w:r>
      <w:r w:rsidRPr="00195CAF">
        <w:rPr>
          <w:rFonts w:ascii="Arial" w:hAnsi="Arial" w:cs="Arial"/>
          <w:b/>
          <w:bCs/>
          <w:sz w:val="28"/>
          <w:szCs w:val="28"/>
        </w:rPr>
        <w:t xml:space="preserve">source reference </w:t>
      </w:r>
      <w:r w:rsidRPr="00195CAF">
        <w:rPr>
          <w:rFonts w:ascii="Arial" w:hAnsi="Arial" w:cs="Arial"/>
          <w:sz w:val="28"/>
          <w:szCs w:val="28"/>
        </w:rPr>
        <w:t>of mantras from</w:t>
      </w:r>
      <w:r w:rsidR="007E20F3">
        <w:rPr>
          <w:rFonts w:ascii="Arial" w:hAnsi="Arial" w:cs="Arial"/>
          <w:sz w:val="28"/>
          <w:szCs w:val="28"/>
        </w:rPr>
        <w:br/>
      </w:r>
      <w:r w:rsidRPr="00195CAF">
        <w:rPr>
          <w:rFonts w:ascii="Arial" w:hAnsi="Arial" w:cs="Arial"/>
          <w:sz w:val="28"/>
          <w:szCs w:val="28"/>
        </w:rPr>
        <w:t>classic Vedic texts. The reference codes indicated are</w:t>
      </w:r>
      <w:r w:rsidR="007E20F3">
        <w:rPr>
          <w:rFonts w:ascii="Arial" w:hAnsi="Arial" w:cs="Arial"/>
          <w:sz w:val="28"/>
          <w:szCs w:val="28"/>
        </w:rPr>
        <w:br/>
      </w:r>
      <w:r w:rsidRPr="00195CAF">
        <w:rPr>
          <w:rFonts w:ascii="Arial" w:hAnsi="Arial" w:cs="Arial"/>
          <w:b/>
          <w:bCs/>
          <w:sz w:val="28"/>
          <w:szCs w:val="28"/>
        </w:rPr>
        <w:t>TS - Taittiriya Samhita</w:t>
      </w:r>
      <w:r w:rsidR="007E20F3">
        <w:rPr>
          <w:rFonts w:ascii="Arial" w:hAnsi="Arial" w:cs="Arial"/>
          <w:b/>
          <w:bCs/>
          <w:sz w:val="28"/>
          <w:szCs w:val="28"/>
        </w:rPr>
        <w:t xml:space="preserve"> </w:t>
      </w:r>
      <w:r w:rsidR="007E20F3">
        <w:rPr>
          <w:rFonts w:ascii="Arial" w:hAnsi="Arial" w:cs="Arial"/>
          <w:b/>
          <w:bCs/>
          <w:sz w:val="28"/>
          <w:szCs w:val="28"/>
        </w:rPr>
        <w:br/>
      </w:r>
      <w:r w:rsidRPr="00195CAF">
        <w:rPr>
          <w:rFonts w:ascii="Arial" w:hAnsi="Arial" w:cs="Arial"/>
          <w:b/>
          <w:bCs/>
          <w:sz w:val="28"/>
          <w:szCs w:val="28"/>
        </w:rPr>
        <w:t>TB - Taittiriya Braahamanam</w:t>
      </w:r>
      <w:r w:rsidR="007E20F3">
        <w:rPr>
          <w:rFonts w:ascii="Arial" w:hAnsi="Arial" w:cs="Arial"/>
          <w:b/>
          <w:bCs/>
          <w:sz w:val="28"/>
          <w:szCs w:val="28"/>
        </w:rPr>
        <w:t xml:space="preserve"> </w:t>
      </w:r>
      <w:r w:rsidR="007E20F3">
        <w:rPr>
          <w:rFonts w:ascii="Arial" w:hAnsi="Arial" w:cs="Arial"/>
          <w:b/>
          <w:bCs/>
          <w:sz w:val="28"/>
          <w:szCs w:val="28"/>
        </w:rPr>
        <w:br/>
      </w:r>
      <w:r w:rsidRPr="00195CAF">
        <w:rPr>
          <w:rFonts w:ascii="Arial" w:hAnsi="Arial" w:cs="Arial"/>
          <w:b/>
          <w:bCs/>
          <w:sz w:val="28"/>
          <w:szCs w:val="28"/>
        </w:rPr>
        <w:t>TA - Taittiriya Aranyakam</w:t>
      </w:r>
      <w:r w:rsidR="007E20F3">
        <w:rPr>
          <w:rFonts w:ascii="Arial" w:hAnsi="Arial" w:cs="Arial"/>
          <w:b/>
          <w:bCs/>
          <w:sz w:val="28"/>
          <w:szCs w:val="28"/>
        </w:rPr>
        <w:t xml:space="preserve"> </w:t>
      </w:r>
      <w:r w:rsidR="007E20F3">
        <w:rPr>
          <w:rFonts w:ascii="Arial" w:hAnsi="Arial" w:cs="Arial"/>
          <w:b/>
          <w:bCs/>
          <w:sz w:val="28"/>
          <w:szCs w:val="28"/>
        </w:rPr>
        <w:br/>
      </w:r>
      <w:r w:rsidRPr="00195CAF">
        <w:rPr>
          <w:rFonts w:ascii="Arial" w:hAnsi="Arial" w:cs="Arial"/>
          <w:b/>
          <w:bCs/>
          <w:sz w:val="28"/>
          <w:szCs w:val="28"/>
        </w:rPr>
        <w:t>EAK - Ekaagni Kaandam</w:t>
      </w:r>
      <w:r w:rsidR="007E20F3">
        <w:rPr>
          <w:rFonts w:ascii="Arial" w:hAnsi="Arial" w:cs="Arial"/>
          <w:b/>
          <w:bCs/>
          <w:sz w:val="28"/>
          <w:szCs w:val="28"/>
        </w:rPr>
        <w:br/>
      </w:r>
      <w:r w:rsidRPr="00195CAF">
        <w:rPr>
          <w:rFonts w:ascii="Arial" w:hAnsi="Arial" w:cs="Arial"/>
          <w:b/>
          <w:bCs/>
          <w:sz w:val="28"/>
          <w:szCs w:val="28"/>
        </w:rPr>
        <w:t>RV - Rig Veda Samhita</w:t>
      </w:r>
      <w:r w:rsidR="007E20F3">
        <w:rPr>
          <w:rFonts w:ascii="Arial" w:hAnsi="Arial" w:cs="Arial"/>
          <w:b/>
          <w:bCs/>
          <w:sz w:val="28"/>
          <w:szCs w:val="28"/>
        </w:rPr>
        <w:br/>
      </w:r>
    </w:p>
    <w:p w14:paraId="441F1E30" w14:textId="77777777" w:rsidR="00022C16" w:rsidRPr="00195CAF" w:rsidRDefault="00022C16" w:rsidP="007B04BF">
      <w:pPr>
        <w:pBdr>
          <w:top w:val="single" w:sz="4" w:space="1" w:color="auto"/>
          <w:left w:val="single" w:sz="4" w:space="4"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sz w:val="28"/>
          <w:szCs w:val="28"/>
        </w:rPr>
      </w:pPr>
      <w:r w:rsidRPr="00195CAF">
        <w:rPr>
          <w:rFonts w:ascii="Arial" w:hAnsi="Arial" w:cs="Arial"/>
          <w:sz w:val="28"/>
          <w:szCs w:val="28"/>
        </w:rPr>
        <w:t>First level number represents the Kandam/Ashtakam Number,</w:t>
      </w:r>
      <w:r w:rsidR="007E20F3">
        <w:rPr>
          <w:rFonts w:ascii="Arial" w:hAnsi="Arial" w:cs="Arial"/>
          <w:sz w:val="28"/>
          <w:szCs w:val="28"/>
        </w:rPr>
        <w:t xml:space="preserve"> </w:t>
      </w:r>
      <w:r w:rsidR="007E20F3">
        <w:rPr>
          <w:rFonts w:ascii="Arial" w:hAnsi="Arial" w:cs="Arial"/>
          <w:sz w:val="28"/>
          <w:szCs w:val="28"/>
        </w:rPr>
        <w:br/>
      </w:r>
      <w:r w:rsidRPr="00195CAF">
        <w:rPr>
          <w:rFonts w:ascii="Arial" w:hAnsi="Arial" w:cs="Arial"/>
          <w:sz w:val="28"/>
          <w:szCs w:val="28"/>
        </w:rPr>
        <w:t>Second level PraSna/Prapaataka Number, Third level the Anuvaakam,</w:t>
      </w:r>
      <w:r w:rsidR="007E20F3">
        <w:rPr>
          <w:rFonts w:ascii="Arial" w:hAnsi="Arial" w:cs="Arial"/>
          <w:sz w:val="28"/>
          <w:szCs w:val="28"/>
        </w:rPr>
        <w:br/>
      </w:r>
      <w:r w:rsidRPr="00195CAF">
        <w:rPr>
          <w:rFonts w:ascii="Arial" w:hAnsi="Arial" w:cs="Arial"/>
          <w:sz w:val="28"/>
          <w:szCs w:val="28"/>
        </w:rPr>
        <w:t>Fourth level the Dasini or Panchati number.</w:t>
      </w:r>
      <w:r w:rsidR="007E20F3">
        <w:rPr>
          <w:rFonts w:ascii="Arial" w:hAnsi="Arial" w:cs="Arial"/>
          <w:sz w:val="28"/>
          <w:szCs w:val="28"/>
        </w:rPr>
        <w:t xml:space="preserve"> </w:t>
      </w:r>
      <w:r w:rsidR="007E20F3">
        <w:rPr>
          <w:rFonts w:ascii="Arial" w:hAnsi="Arial" w:cs="Arial"/>
          <w:sz w:val="28"/>
          <w:szCs w:val="28"/>
        </w:rPr>
        <w:br/>
      </w:r>
      <w:r w:rsidRPr="00195CAF">
        <w:rPr>
          <w:rFonts w:ascii="Arial" w:hAnsi="Arial" w:cs="Arial"/>
          <w:sz w:val="28"/>
          <w:szCs w:val="28"/>
        </w:rPr>
        <w:t>In Ruk Veda it will be Mandala, Sukta and Mantra &amp; Ruk Number.</w:t>
      </w:r>
      <w:r w:rsidR="007E20F3">
        <w:rPr>
          <w:rFonts w:ascii="Arial" w:hAnsi="Arial" w:cs="Arial"/>
          <w:sz w:val="28"/>
          <w:szCs w:val="28"/>
        </w:rPr>
        <w:t xml:space="preserve"> </w:t>
      </w:r>
      <w:r w:rsidR="007E20F3">
        <w:rPr>
          <w:rFonts w:ascii="Arial" w:hAnsi="Arial" w:cs="Arial"/>
          <w:sz w:val="28"/>
          <w:szCs w:val="28"/>
        </w:rPr>
        <w:br/>
      </w:r>
      <w:r w:rsidRPr="00195CAF">
        <w:rPr>
          <w:rFonts w:ascii="Arial" w:hAnsi="Arial" w:cs="Arial"/>
          <w:sz w:val="28"/>
          <w:szCs w:val="28"/>
        </w:rPr>
        <w:t>In Ekaagni Kandam it is Prapaatakam, K</w:t>
      </w:r>
      <w:r w:rsidR="007E20F3">
        <w:rPr>
          <w:rFonts w:ascii="Arial" w:hAnsi="Arial" w:cs="Arial"/>
          <w:sz w:val="28"/>
          <w:szCs w:val="28"/>
        </w:rPr>
        <w:t>h</w:t>
      </w:r>
      <w:r w:rsidRPr="00195CAF">
        <w:rPr>
          <w:rFonts w:ascii="Arial" w:hAnsi="Arial" w:cs="Arial"/>
          <w:sz w:val="28"/>
          <w:szCs w:val="28"/>
        </w:rPr>
        <w:t>anda and Mantra Number.</w:t>
      </w:r>
    </w:p>
    <w:p w14:paraId="78D5E3C9" w14:textId="77777777" w:rsidR="00022C16" w:rsidRPr="00195CAF" w:rsidRDefault="00022C16" w:rsidP="007B04B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p>
    <w:p w14:paraId="409099BE" w14:textId="77777777" w:rsidR="00022C16" w:rsidRPr="00195CAF" w:rsidRDefault="00022C16" w:rsidP="007B04B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Arial" w:hAnsi="Arial" w:cs="Arial"/>
          <w:sz w:val="28"/>
          <w:szCs w:val="28"/>
        </w:rPr>
        <w:t>A mantra may appear in one or more source Vedic texts. We have indicated</w:t>
      </w:r>
    </w:p>
    <w:p w14:paraId="0666F474" w14:textId="77777777" w:rsidR="00022C16" w:rsidRPr="00195CAF" w:rsidRDefault="00022C16" w:rsidP="007B04B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Arial" w:hAnsi="Arial" w:cs="Arial"/>
          <w:sz w:val="28"/>
          <w:szCs w:val="28"/>
        </w:rPr>
        <w:t>one convenient reference for Users. For some mantras no definitive Source</w:t>
      </w:r>
    </w:p>
    <w:p w14:paraId="36BCC53B" w14:textId="77777777" w:rsidR="00022C16" w:rsidRPr="00195CAF" w:rsidRDefault="00022C16" w:rsidP="007B04BF">
      <w:pPr>
        <w:pBdr>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Arial" w:hAnsi="Arial" w:cs="Arial"/>
          <w:sz w:val="28"/>
          <w:szCs w:val="28"/>
        </w:rPr>
        <w:t>reference is available. In some places the references are given together at the</w:t>
      </w:r>
    </w:p>
    <w:p w14:paraId="02E74007" w14:textId="77777777" w:rsidR="008C0C1D" w:rsidRPr="00195CAF" w:rsidRDefault="00022C16" w:rsidP="007B04BF">
      <w:pPr>
        <w:pBdr>
          <w:left w:val="single" w:sz="4" w:space="4" w:color="auto"/>
          <w:bottom w:val="single" w:sz="4" w:space="1" w:color="auto"/>
          <w:right w:val="single" w:sz="4" w:space="4" w:color="auto"/>
        </w:pBdr>
        <w:spacing w:line="252" w:lineRule="auto"/>
        <w:rPr>
          <w:rFonts w:ascii="Arial" w:hAnsi="Arial" w:cs="Arial"/>
          <w:sz w:val="28"/>
          <w:szCs w:val="28"/>
        </w:rPr>
        <w:sectPr w:rsidR="008C0C1D" w:rsidRPr="00195CAF" w:rsidSect="000B6E24">
          <w:headerReference w:type="even" r:id="rId9"/>
          <w:headerReference w:type="default" r:id="rId10"/>
          <w:footerReference w:type="even" r:id="rId11"/>
          <w:footerReference w:type="default" r:id="rId12"/>
          <w:headerReference w:type="first" r:id="rId13"/>
          <w:footerReference w:type="first" r:id="rId14"/>
          <w:pgSz w:w="12240" w:h="15840"/>
          <w:pgMar w:top="1166" w:right="864" w:bottom="1440" w:left="1440" w:header="720" w:footer="720" w:gutter="0"/>
          <w:cols w:space="720"/>
          <w:noEndnote/>
          <w:titlePg/>
          <w:docGrid w:linePitch="299"/>
        </w:sectPr>
      </w:pPr>
      <w:r w:rsidRPr="00195CAF">
        <w:rPr>
          <w:rFonts w:ascii="Arial" w:hAnsi="Arial" w:cs="Arial"/>
          <w:sz w:val="28"/>
          <w:szCs w:val="28"/>
        </w:rPr>
        <w:t>beginning of the Mantra/Suktam.</w:t>
      </w:r>
    </w:p>
    <w:p w14:paraId="7C900CFA" w14:textId="77777777" w:rsidR="00E82389" w:rsidRPr="00195CAF" w:rsidRDefault="00E82389" w:rsidP="00DF1E9A">
      <w:pPr>
        <w:pStyle w:val="1Title-VedaVMSKannada"/>
        <w:spacing w:line="252" w:lineRule="auto"/>
        <w:rPr>
          <w:color w:val="auto"/>
        </w:rPr>
      </w:pPr>
      <w:bookmarkStart w:id="0" w:name="_Toc535175578"/>
      <w:r w:rsidRPr="00195CAF">
        <w:rPr>
          <w:color w:val="auto"/>
        </w:rPr>
        <w:lastRenderedPageBreak/>
        <w:t>UÀt¥ÀvÀåxÀªÀð-²ÃµÉÆÃð¥À¤µÀvï</w:t>
      </w:r>
      <w:bookmarkEnd w:id="0"/>
    </w:p>
    <w:p w14:paraId="3D4EDB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vertAlign w:val="superscript"/>
        </w:rPr>
      </w:pPr>
      <w:r w:rsidRPr="00195CAF">
        <w:rPr>
          <w:rFonts w:ascii="BRH Kannada Extra" w:hAnsi="BRH Kannada Extra" w:cs="BRH Kannada Extra"/>
          <w:sz w:val="40"/>
          <w:szCs w:val="40"/>
        </w:rPr>
        <w:t>NA …¨sÀzÀæA zÀ†zsÁvÀÄ |</w:t>
      </w:r>
    </w:p>
    <w:p w14:paraId="1538E7E4" w14:textId="77777777" w:rsidR="00E82389" w:rsidRPr="00195CAF" w:rsidRDefault="00E82389" w:rsidP="00A35430">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NA …¨sÀzÀæA PÀ†uÉÃð©üB ±ÀÈ…tÄAiÀiÁ†ªÀÄ zÉÃªÁB | …¨sÀzÀæA †¥À±ÉåÃ…ªÀiÁPÀë…©ügï AiÀÄ†dvÁæB | …¹ÜgÉÊgÀ‡YõÉÎöÊ ¸ÀÄÛ…µÀÄ×ªÁ(Uïä) †¸À…¸ÀÛ£ÀÆ†©üB | ªÀå†±ÉÃªÀÄ …zÉÃªÀ†»…vÀA </w:t>
      </w:r>
      <w:r w:rsidR="004647E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AiÀÄzÁ†AiÀÄÄB | </w:t>
      </w:r>
      <w:r w:rsidR="00DF1E9A">
        <w:rPr>
          <w:rFonts w:ascii="BRH Kannada Extra" w:hAnsi="BRH Kannada Extra" w:cs="BRH Kannada Extra"/>
          <w:sz w:val="40"/>
          <w:szCs w:val="40"/>
        </w:rPr>
        <w:br/>
      </w:r>
      <w:r w:rsidRPr="00195CAF">
        <w:rPr>
          <w:rFonts w:ascii="BRH Kannada Extra" w:hAnsi="BRH Kannada Extra" w:cs="BRH Kannada Extra"/>
          <w:sz w:val="40"/>
          <w:szCs w:val="40"/>
        </w:rPr>
        <w:t>…¸Àé¹Û …£À E†£ÉÆÝçÃ …ªÀÈzÀÞ†±ÀæªÁB | …¸Àé¹Û †£ÀB …¥ÀÆµÁ …«±Àé†ªÉÃzÁB |</w:t>
      </w:r>
      <w:r w:rsidR="00D94EB5" w:rsidRPr="00195CAF">
        <w:rPr>
          <w:rFonts w:ascii="BRH Kannada Extra" w:hAnsi="BRH Kannada Extra" w:cs="BRH Kannada Extra"/>
          <w:sz w:val="40"/>
          <w:szCs w:val="40"/>
        </w:rPr>
        <w:br/>
      </w:r>
      <w:r w:rsidRPr="00195CAF">
        <w:rPr>
          <w:rFonts w:ascii="BRH Kannada Extra" w:hAnsi="BRH Kannada Extra" w:cs="BRH Kannada Extra"/>
          <w:sz w:val="40"/>
          <w:szCs w:val="40"/>
        </w:rPr>
        <w:t xml:space="preserve">…¸Àé¹Û …£À¸ÁÛ…PÉÆë÷åÃð C†jµÀÖ£ÉÃ«ÄB | …¸Àé¹Û …£ÉÆÃ §È…ºÀ¸Àà†wgï zÀzsÁvÀÄ || </w:t>
      </w:r>
    </w:p>
    <w:p w14:paraId="4324CF13" w14:textId="77777777" w:rsidR="00E82389" w:rsidRPr="00195CAF" w:rsidRDefault="00E82389" w:rsidP="00DF1E9A">
      <w:pPr>
        <w:pStyle w:val="2-Centered-VedaVMSKannada"/>
        <w:spacing w:line="252" w:lineRule="auto"/>
        <w:rPr>
          <w:color w:val="auto"/>
        </w:rPr>
      </w:pPr>
      <w:r w:rsidRPr="00195CAF">
        <w:rPr>
          <w:color w:val="auto"/>
        </w:rPr>
        <w:t>NA ±Á…¤ÛB ±Á…¤ÛB ±Á†¤ÛB ||</w:t>
      </w:r>
    </w:p>
    <w:p w14:paraId="7628DD0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CxÀ UÀt¥ÀvÀåxÀªÀð ²ÃµÀðA ‡</w:t>
      </w:r>
      <w:r w:rsidR="004647E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ªÁåSÁå…¸Áì÷åªÀÄB | </w:t>
      </w:r>
    </w:p>
    <w:p w14:paraId="18B50AB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£À†ªÀÄ¸ÉÛÃ …UÀt†¥ÀvÀAiÉÄÃ | vÀé…ªÉÄÃªÀ …¥ÀævÀå…PÀëA vÀ†vÀÛ÷éªÀÄ¹ | </w:t>
      </w:r>
    </w:p>
    <w:p w14:paraId="746839E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vÀé…ªÉÄÃªÀ …PÉÃªÀ…®A PÀ†vÁð„¹ | vÀé…ªÉÄÃªÀ …PÉÃªÀ…®A zsÀ†vÁÛð„¹ | </w:t>
      </w:r>
    </w:p>
    <w:p w14:paraId="5D81908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vÀé…ªÉÄÃªÀ …PÉÃªÀ…®A ºÀ†vÁð„¹ | vÀéªÉÄÃªÀ ¸ÀªÀðA R°é†zÀA §æ…ºÁä¹ |</w:t>
      </w:r>
    </w:p>
    <w:p w14:paraId="4E928DF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¸ÁPÁëzÁ†vÁä„¹ …¤vÀåªÀiï || </w:t>
      </w:r>
      <w:r w:rsidRPr="00195CAF">
        <w:rPr>
          <w:rFonts w:ascii="Arial" w:hAnsi="Arial" w:cs="Arial"/>
          <w:b/>
          <w:sz w:val="28"/>
          <w:szCs w:val="28"/>
        </w:rPr>
        <w:t>1</w:t>
      </w:r>
      <w:r w:rsidRPr="00195CAF">
        <w:rPr>
          <w:rFonts w:ascii="BRH Kannada Extra" w:hAnsi="BRH Kannada Extra" w:cs="BRH Kannada Extra"/>
          <w:sz w:val="40"/>
          <w:szCs w:val="40"/>
        </w:rPr>
        <w:t xml:space="preserve"> ||</w:t>
      </w:r>
    </w:p>
    <w:p w14:paraId="675C3CE7" w14:textId="77777777" w:rsidR="00E82389" w:rsidRPr="00195CAF" w:rsidRDefault="00E82389" w:rsidP="00DF1E9A">
      <w:pPr>
        <w:pStyle w:val="NoSpacing"/>
        <w:spacing w:line="252" w:lineRule="auto"/>
      </w:pPr>
    </w:p>
    <w:p w14:paraId="589948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AE41CF">
        <w:rPr>
          <w:rFonts w:ascii="BRH Kannada Extra" w:hAnsi="BRH Kannada Extra" w:cs="BRH Kannada Extra"/>
          <w:sz w:val="40"/>
          <w:szCs w:val="40"/>
        </w:rPr>
        <w:t xml:space="preserve">†IÄvÀA </w:t>
      </w:r>
      <w:r w:rsidR="004647E9" w:rsidRPr="00AE41CF">
        <w:rPr>
          <w:rFonts w:ascii="BRH Devanagari Extra" w:hAnsi="BRH Devanagari Extra" w:cs="BRH Devanagari Extra"/>
          <w:sz w:val="40"/>
          <w:szCs w:val="40"/>
        </w:rPr>
        <w:t>Æ</w:t>
      </w:r>
      <w:r w:rsidRPr="00AE41CF">
        <w:rPr>
          <w:rFonts w:ascii="BRH Kannada Extra" w:hAnsi="BRH Kannada Extra" w:cs="BRH Kannada Extra"/>
          <w:sz w:val="40"/>
          <w:szCs w:val="40"/>
        </w:rPr>
        <w:t xml:space="preserve">…ªÀaä | †¸ÀvÀåA </w:t>
      </w:r>
      <w:r w:rsidR="004647E9" w:rsidRPr="00AE41CF">
        <w:rPr>
          <w:rFonts w:ascii="BRH Devanagari Extra" w:hAnsi="BRH Devanagari Extra" w:cs="BRH Devanagari Extra"/>
          <w:sz w:val="40"/>
          <w:szCs w:val="40"/>
        </w:rPr>
        <w:t>Æ</w:t>
      </w:r>
      <w:r w:rsidRPr="00AE41CF">
        <w:rPr>
          <w:rFonts w:ascii="BRH Kannada Extra" w:hAnsi="BRH Kannada Extra" w:cs="BRH Kannada Extra"/>
          <w:sz w:val="40"/>
          <w:szCs w:val="40"/>
        </w:rPr>
        <w:t xml:space="preserve">…ªÀaä || </w:t>
      </w:r>
      <w:r w:rsidRPr="00AE41CF">
        <w:rPr>
          <w:rFonts w:ascii="Arial" w:hAnsi="Arial" w:cs="Arial"/>
          <w:b/>
          <w:sz w:val="28"/>
          <w:szCs w:val="28"/>
        </w:rPr>
        <w:t>2</w:t>
      </w:r>
      <w:r w:rsidRPr="00AE41C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p>
    <w:p w14:paraId="0B7B7322" w14:textId="77777777" w:rsidR="00E82389" w:rsidRPr="00195CAF" w:rsidRDefault="00E82389" w:rsidP="00DF1E9A">
      <w:pPr>
        <w:pStyle w:val="NoSpacing"/>
        <w:spacing w:line="252" w:lineRule="auto"/>
      </w:pPr>
    </w:p>
    <w:p w14:paraId="19FC9F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 …vÀéA ªÀiÁªÀiï | C†ªÀ …ªÀPÁÛgÀ‡ªÀiï | C†ªÀ …±ÉÆæÃvÁgÀ‡ªÀiï | C†ªÀ …zÁvÁgÀ‡ªÀiï | </w:t>
      </w:r>
    </w:p>
    <w:p w14:paraId="0B7C8AF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 …zsÁvÁgÀ‡ªÀiï | CªÁ£ÀÆZÁ£À†ªÀÄªÀ …²µÀåªÀiï | C†ªÀ …¥À±ÁÑ‡vÁÛvï | </w:t>
      </w:r>
    </w:p>
    <w:p w14:paraId="43EBD6F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 …¥ÀÄgÀ‡¸ÁÛvï | CªÉÇÃ…vÀÛgÁ‡vÁÛvï | C†ªÀ zÀ…QëuÁ‡vÁÛvï | </w:t>
      </w:r>
    </w:p>
    <w:p w14:paraId="49A25BC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 …ZÉÆÃzsÁéð‡vÁÛvï | CªÁ…zsÀgÁ‡vÁÛvï | </w:t>
      </w:r>
    </w:p>
    <w:p w14:paraId="74A8CFC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¸ÀªÀðvÉÆÃ ªÀiÁA ¥Á» ¥Á†» ¸À…ªÀÄ£ÁÛvï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0B377B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w:t>
      </w:r>
      <w:r w:rsidR="004647E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ªÁYäAiÀÄ†¸ÀÛ÷éA a…£ÀäAiÀÄB | vÀéªÀiÁ£À£ÀÝªÀÄAiÀÄ †¸ÀÛ÷éA §æ…ºÀäªÀÄAiÀÄB | </w:t>
      </w:r>
    </w:p>
    <w:p w14:paraId="6A8BB90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vÀéA ¸ÀaÑzÁ£À£ÁÝ„†¢éwÃ…AiÉÆÃ„¹ | vÀéA …¥ÀævÀå…PÀëA §æ†ºÁä¹ |</w:t>
      </w:r>
    </w:p>
    <w:p w14:paraId="0D46DF9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eÁÕ£ÀªÀÄAiÉÆÃ «eÁÕ†£ÀªÀÄ…AiÉÆÃ„¹ || </w:t>
      </w:r>
      <w:r w:rsidRPr="00195CAF">
        <w:rPr>
          <w:rFonts w:ascii="Arial" w:hAnsi="Arial" w:cs="Arial"/>
          <w:b/>
          <w:sz w:val="28"/>
          <w:szCs w:val="28"/>
        </w:rPr>
        <w:t>4</w:t>
      </w:r>
      <w:r w:rsidRPr="00195CAF">
        <w:rPr>
          <w:rFonts w:ascii="BRH Kannada Extra" w:hAnsi="BRH Kannada Extra" w:cs="BRH Kannada Extra"/>
          <w:sz w:val="40"/>
          <w:szCs w:val="40"/>
        </w:rPr>
        <w:t xml:space="preserve"> || </w:t>
      </w:r>
    </w:p>
    <w:p w14:paraId="72FD9D91" w14:textId="77777777" w:rsidR="00E82389" w:rsidRPr="00195CAF" w:rsidRDefault="00E82389" w:rsidP="00DF1E9A">
      <w:pPr>
        <w:pStyle w:val="NoSpacing"/>
        <w:spacing w:line="252" w:lineRule="auto"/>
      </w:pPr>
    </w:p>
    <w:p w14:paraId="0692B67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¸ÀªÀðA dUÀ¢zÀA †vÀévÉÆÛÃ …eÁAiÀÄvÉÃ | ¸ÀªÀðA dUÀ¢zÀA †vÀévÀÛ…¹ÛµÀ×w |</w:t>
      </w:r>
    </w:p>
    <w:p w14:paraId="456ED78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¸ÀªÀðA dUÀ¢zÀA vÀé¬Ä ®†AiÀÄ…ªÉÄÃµÀåw | ¸ÀªÀðA dUÀ¢zÀA vÀé†¬Ä ¥Àæ…vÉåÃw | </w:t>
      </w:r>
    </w:p>
    <w:p w14:paraId="48506B1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¨sÀÆ«ÄgÁ¥ÉÆÃ„£À¯ÉÆÃ„†¤¯ÉÆÃ …£À¨sÀB | vÀéA ZÀvÁéj ‡ªÁPï ¥À…zÁ¤ || </w:t>
      </w:r>
      <w:r w:rsidRPr="00195CAF">
        <w:rPr>
          <w:rFonts w:ascii="Arial" w:hAnsi="Arial" w:cs="Arial"/>
          <w:b/>
          <w:sz w:val="28"/>
          <w:szCs w:val="28"/>
        </w:rPr>
        <w:t>5</w:t>
      </w:r>
      <w:r w:rsidRPr="00195CAF">
        <w:rPr>
          <w:rFonts w:ascii="BRH Kannada Extra" w:hAnsi="BRH Kannada Extra" w:cs="BRH Kannada Extra"/>
          <w:sz w:val="40"/>
          <w:szCs w:val="40"/>
        </w:rPr>
        <w:t xml:space="preserve"> || </w:t>
      </w:r>
    </w:p>
    <w:p w14:paraId="5029C2B3" w14:textId="77777777" w:rsidR="00E82389" w:rsidRPr="00195CAF" w:rsidRDefault="00E82389" w:rsidP="00DF1E9A">
      <w:pPr>
        <w:pStyle w:val="NoSpacing"/>
        <w:spacing w:line="252" w:lineRule="auto"/>
      </w:pPr>
    </w:p>
    <w:p w14:paraId="6D1F295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…UÀÄt†vÀæAiÀiÁ…wÃvÀB | vÀéªÀiï …CªÀ¸ÁÜ†vÀæAiÀiÁ…wÃvÀB | vÀéA …zÉÃºÀ†vÀæAiÀiÁ…wÃvÀB | </w:t>
      </w:r>
    </w:p>
    <w:p w14:paraId="5F81C00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vÀéA …PÁ®†vÀæAiÀiÁ…wÃvÀB | vÀéA ªÀÄÆ¯ÁzsÁgÀ-¹Ü†vÉÆÃ„¹ …¤vÀåA |</w:t>
      </w:r>
    </w:p>
    <w:p w14:paraId="0FB19DA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±ÀQÛ†vÀæAiÀiÁ…vÀäPÀB | vÁéA </w:t>
      </w:r>
      <w:r w:rsidR="004647E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AiÉÆÃV£ÉÆÃ zsÁå†AiÀÄ¤Û …¤vÀåªÀiï |</w:t>
      </w:r>
    </w:p>
    <w:p w14:paraId="2BF9A48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vÀéA §æºÁä vÀéA «µÀÄÚ¸ÀÛ÷éA gÀÄzÀæ¸ÀÛ÷é-«Ä£ÀÝç¸ÀÛ÷é-ªÀÄVß¸ÀÛ÷éA </w:t>
      </w:r>
      <w:r w:rsidR="004647E9" w:rsidRPr="000356FE">
        <w:rPr>
          <w:rFonts w:ascii="BRH Devanagari Extra" w:hAnsi="BRH Devanagari Extra" w:cs="BRH Devanagari Extra"/>
          <w:sz w:val="40"/>
          <w:szCs w:val="40"/>
        </w:rPr>
        <w:t>Æ</w:t>
      </w:r>
      <w:r w:rsidRPr="00195CAF">
        <w:rPr>
          <w:rFonts w:ascii="BRH Kannada RN" w:hAnsi="BRH Kannada RN" w:cs="BRH Kannada RN"/>
          <w:sz w:val="40"/>
          <w:szCs w:val="40"/>
        </w:rPr>
        <w:t xml:space="preserve">ªÁAiÀÄÄ¸ÀÛ÷éA </w:t>
      </w:r>
    </w:p>
    <w:p w14:paraId="2328890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¸ÀÆAiÀÄð¸ÀÛ÷éA ZÀ£ÀÝçªÀiÁ¸ÀÛ÷éA §æ…ºÀä ¨sÀÆ¨sÀÄð…ªÀ…¸ÀÄìªÀgÉÆÃªÀiï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651CE8A4" w14:textId="77777777" w:rsidR="00E82389" w:rsidRPr="00195CAF" w:rsidRDefault="00E82389" w:rsidP="00DF1E9A">
      <w:pPr>
        <w:pStyle w:val="NoSpacing"/>
        <w:spacing w:line="252" w:lineRule="auto"/>
      </w:pPr>
    </w:p>
    <w:p w14:paraId="2115D065" w14:textId="77777777" w:rsidR="00E82389" w:rsidRPr="00195CAF" w:rsidRDefault="00E82389" w:rsidP="00DF1E9A">
      <w:pPr>
        <w:autoSpaceDE w:val="0"/>
        <w:autoSpaceDN w:val="0"/>
        <w:adjustRightInd w:val="0"/>
        <w:spacing w:after="0" w:line="252" w:lineRule="auto"/>
        <w:ind w:right="-234"/>
        <w:rPr>
          <w:rFonts w:ascii="BRH Kannada Extra" w:hAnsi="BRH Kannada Extra" w:cs="BRH Kannada Extra"/>
          <w:sz w:val="40"/>
          <w:szCs w:val="40"/>
        </w:rPr>
      </w:pPr>
      <w:r w:rsidRPr="00195CAF">
        <w:rPr>
          <w:rFonts w:ascii="BRH Kannada Extra" w:hAnsi="BRH Kannada Extra" w:cs="BRH Kannada Extra"/>
          <w:sz w:val="40"/>
          <w:szCs w:val="40"/>
        </w:rPr>
        <w:t xml:space="preserve">…UÀuÁ‡¢A ¥ÀÆ†ªÀð-ªÀÄÄ…ZÁÑ…AiÀÄð …ªÀuÁð‡¢ÃA vÀzÀ…£À£ÀÛgÀªÀiï | C£ÀÄ¸ÁégÀB †¥ÀgÀ…vÀgÀB | C‡zsÉÃð£ÀÄÝ-…®¹vÀªÀiï | vÁ†gÉÃt …IÄzÀÞA | KvÀvÀÛªÀ-ªÀÄ†£ÀÄ¸Àé…gÀÆ¥ÀªÀiï | </w:t>
      </w:r>
    </w:p>
    <w:p w14:paraId="5CE86CF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UÀPÁgÀB ‡¥ÀÆªÀð …gÀÆ¥ÀA | CPÁgÉÆÃ ªÀÄ†zÀÞ÷åªÀÄ …gÀÆ¥ÀªÀiï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C£ÀÄ¸ÁégÀ‡±ÁÑ£ÀÛ÷å …gÀÆ¥ÀªÀiï | ©£ÀÄÝgÀÄ†vÀÛgÀ …gÀÆ¥ÀªÀiï | £Á†zÀB ¸À…£ÁÞ£ÀA | </w:t>
      </w:r>
      <w:r w:rsidRPr="00195CAF">
        <w:rPr>
          <w:rFonts w:ascii="BRH Kannada Extra" w:hAnsi="BRH Kannada Extra" w:cs="BRH Kannada Extra"/>
          <w:sz w:val="40"/>
          <w:szCs w:val="40"/>
        </w:rPr>
        <w:lastRenderedPageBreak/>
        <w:t xml:space="preserve">¸À(Uïä)†»vÁ …¸À¤ÞB | ¸ÉÊµÁ UÀ†uÉÃ±À…«zÁå | UÀ†tPÀ …IÄ¶B | </w:t>
      </w:r>
      <w:r w:rsidR="00AE41CF">
        <w:rPr>
          <w:rFonts w:ascii="BRH Kannada Extra" w:hAnsi="BRH Kannada Extra" w:cs="BRH Kannada Extra"/>
          <w:sz w:val="40"/>
          <w:szCs w:val="40"/>
        </w:rPr>
        <w:br/>
      </w:r>
      <w:r w:rsidRPr="00195CAF">
        <w:rPr>
          <w:rFonts w:ascii="BRH Kannada Extra" w:hAnsi="BRH Kannada Extra" w:cs="BRH Kannada Extra"/>
          <w:sz w:val="40"/>
          <w:szCs w:val="40"/>
        </w:rPr>
        <w:t xml:space="preserve">¤ZÀÈzï UÁ†AiÀÄwæÃ…ZÀÒ£ÀÝB | (²æÃ ªÀÄºÁ) UÀt¥À†wgï zÉÃ…ªÀvÁ |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5BA9E586" w14:textId="77777777" w:rsidR="00E82389" w:rsidRPr="00195CAF" w:rsidRDefault="00E82389"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NA UÀA UÀt¥ÀvÀ…AiÉÄÃ £À†ªÀÄB </w:t>
      </w:r>
    </w:p>
    <w:p w14:paraId="1FD727B0" w14:textId="77777777" w:rsidR="00E82389" w:rsidRPr="00195CAF" w:rsidRDefault="00E82389" w:rsidP="00DF1E9A">
      <w:pPr>
        <w:pStyle w:val="NoSpacing"/>
        <w:spacing w:line="252" w:lineRule="auto"/>
      </w:pPr>
    </w:p>
    <w:p w14:paraId="1C1A54E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KPÀ…zÀ£ÁÛ†AiÀÄ …«zÀä†ºÉÃ ªÀPÀæ…vÀÄuÁØ†AiÀÄ ¢üÃªÀÄ» | </w:t>
      </w:r>
      <w:r w:rsidR="00DF1E9A">
        <w:rPr>
          <w:rFonts w:ascii="BRH Kannada Extra" w:hAnsi="BRH Kannada Extra" w:cs="BRH Kannada Extra"/>
          <w:sz w:val="40"/>
          <w:szCs w:val="40"/>
        </w:rPr>
        <w:br/>
      </w:r>
      <w:r w:rsidRPr="00195CAF">
        <w:rPr>
          <w:rFonts w:ascii="BRH Kannada Extra" w:hAnsi="BRH Kannada Extra" w:cs="BRH Kannada Extra"/>
          <w:sz w:val="40"/>
          <w:szCs w:val="40"/>
        </w:rPr>
        <w:t>vÀ†£ÉÆßÃ zÀ¤ÛB ¥Àæ…ZÉÆÃzÀ‡AiÀiÁvï</w:t>
      </w:r>
      <w:r w:rsidR="005610FF" w:rsidRPr="00195CAF">
        <w:rPr>
          <w:rFonts w:ascii="BRH Kannada Extra" w:hAnsi="BRH Kannada Extra" w:cs="BRH Kannada Extra"/>
          <w:sz w:val="40"/>
          <w:szCs w:val="40"/>
        </w:rPr>
        <w:t xml:space="preserve"> </w:t>
      </w:r>
      <w:r w:rsidR="00DF1E9A">
        <w:rPr>
          <w:rFonts w:ascii="BRH Kannada Extra" w:hAnsi="BRH Kannada Extra" w:cs="BRH Kannada Extra"/>
          <w:sz w:val="40"/>
          <w:szCs w:val="40"/>
        </w:rPr>
        <w:t xml:space="preserve">|| </w:t>
      </w:r>
      <w:r w:rsidR="005610FF" w:rsidRPr="00195CAF">
        <w:rPr>
          <w:rFonts w:ascii="BRH Kannada Extra" w:hAnsi="BRH Kannada Extra" w:cs="BRH Kannada Extra"/>
          <w:sz w:val="40"/>
          <w:szCs w:val="40"/>
        </w:rPr>
        <w:t>- (</w:t>
      </w:r>
      <w:r w:rsidR="005610FF" w:rsidRPr="00195CAF">
        <w:rPr>
          <w:rFonts w:ascii="Arial" w:hAnsi="Arial" w:cs="Arial"/>
          <w:b/>
          <w:sz w:val="28"/>
          <w:szCs w:val="28"/>
        </w:rPr>
        <w:t>3</w:t>
      </w:r>
      <w:r w:rsidR="005610FF" w:rsidRPr="00195CAF">
        <w:rPr>
          <w:rFonts w:ascii="BRH Kannada Extra" w:hAnsi="BRH Kannada Extra" w:cs="BRH Kannada Extra"/>
          <w:sz w:val="40"/>
          <w:szCs w:val="40"/>
        </w:rPr>
        <w:t xml:space="preserve"> </w:t>
      </w:r>
      <w:r w:rsidR="005610FF" w:rsidRPr="00195CAF">
        <w:rPr>
          <w:rFonts w:ascii="Arial" w:hAnsi="Arial" w:cs="Arial"/>
          <w:sz w:val="28"/>
          <w:szCs w:val="28"/>
        </w:rPr>
        <w:t>times</w:t>
      </w:r>
      <w:r w:rsidR="005610FF" w:rsidRPr="00195CAF">
        <w:rPr>
          <w:rFonts w:ascii="BRH Kannada RN" w:hAnsi="BRH Kannada RN" w:cs="BRH Kannada RN"/>
          <w:sz w:val="40"/>
          <w:szCs w:val="40"/>
        </w:rPr>
        <w:t>)</w:t>
      </w:r>
      <w:r w:rsidR="005610FF" w:rsidRPr="00195CAF">
        <w:rPr>
          <w:rFonts w:ascii="BRH Kannada Extra" w:hAnsi="BRH Kannada Extra" w:cs="BRH Kannada Extra"/>
          <w:sz w:val="40"/>
          <w:szCs w:val="40"/>
        </w:rPr>
        <w:t xml:space="preserve"> || </w:t>
      </w:r>
      <w:r w:rsidRPr="00195CAF">
        <w:rPr>
          <w:rFonts w:ascii="Arial" w:hAnsi="Arial" w:cs="Arial"/>
          <w:b/>
          <w:sz w:val="28"/>
          <w:szCs w:val="28"/>
        </w:rPr>
        <w:t>8</w:t>
      </w:r>
      <w:r w:rsidRPr="00195CAF">
        <w:rPr>
          <w:rFonts w:ascii="BRH Kannada Extra" w:hAnsi="BRH Kannada Extra" w:cs="BRH Kannada Extra"/>
          <w:sz w:val="40"/>
          <w:szCs w:val="40"/>
        </w:rPr>
        <w:t xml:space="preserve"> || </w:t>
      </w:r>
    </w:p>
    <w:p w14:paraId="39379362" w14:textId="77777777" w:rsidR="00F06952" w:rsidRPr="00195CAF" w:rsidRDefault="00F06952" w:rsidP="00DF1E9A">
      <w:pPr>
        <w:pStyle w:val="NoSpacing"/>
        <w:spacing w:line="252" w:lineRule="auto"/>
      </w:pPr>
    </w:p>
    <w:p w14:paraId="241DE74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…K…PÀ…zÀ£ÀÛA †ZÀvÀÄgï.…ºÀ…¸ÀÛA …¥Á±À-ªÀÄAPÀÄ…±À zsÁ†jtªÀiï | </w:t>
      </w:r>
    </w:p>
    <w:p w14:paraId="2A3F40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gÀzÀA…ZÀ ªÀ†gÀzÀA …ºÀ…¸ÉÛöÊgï …©¨sÁæ†tA ªÀÄÆ…µÀPÀ†zsÀédªÀiï | </w:t>
      </w:r>
    </w:p>
    <w:p w14:paraId="579A4B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gÀ†PÀÛA …</w:t>
      </w:r>
      <w:r w:rsidR="004647E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®ªÉÆâÃ†zÀgÀA …±ÀÆ…¥Àð…PÀtð†PÀA gÀ…PÀÛ ªÁ†¸À¸ÀªÀiï | </w:t>
      </w:r>
    </w:p>
    <w:p w14:paraId="555FFD1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gÀ†PÀÛ…UÀ£ÁÞ-†£ÀÄ°…¥ÁÛ…YÎA …gÀPÀÛ†¥ÀÄµÉàöÊB …¸ÀÄ¥ÀÆ†fvÀªÀiï | </w:t>
      </w:r>
    </w:p>
    <w:p w14:paraId="5E7C6E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¨sÀ†PÁÛ…£ÀÄPÀ†¤à£ÀA …zÉÃ…ªÀA …dUÀvï †PÁgÀ…t-ªÀÄ†ZÀÄåvÀªÀiï | </w:t>
      </w:r>
    </w:p>
    <w:p w14:paraId="66B8A70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D†«…¨sÀÆðvÀA †ZÀ …¸ÀÈ…µÁÖ÷å…zË …¥ÀæPÀÈ‡vÉÃB ¥ÀÄ…gÀÄµÁvï †¥ÀgÀªÀiï | </w:t>
      </w:r>
    </w:p>
    <w:p w14:paraId="54ECC07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K†ªÀA …zsÁåAiÀÄ†w AiÉÆÃ …¤…vÀåA …¸À AiÉÆÃ†VÃ AiÉÆÃ…V£ÁA </w:t>
      </w:r>
      <w:r w:rsidR="00367C0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†ªÀgÀB ||</w:t>
      </w:r>
      <w:r w:rsidRPr="00195CAF">
        <w:rPr>
          <w:rFonts w:ascii="Arial" w:hAnsi="Arial" w:cs="Arial"/>
          <w:b/>
          <w:sz w:val="28"/>
          <w:szCs w:val="28"/>
        </w:rPr>
        <w:t xml:space="preserve"> 9</w:t>
      </w:r>
      <w:r w:rsidRPr="00195CAF">
        <w:rPr>
          <w:rFonts w:ascii="BRH Kannada Extra" w:hAnsi="BRH Kannada Extra" w:cs="BRH Kannada Extra"/>
          <w:sz w:val="40"/>
          <w:szCs w:val="40"/>
        </w:rPr>
        <w:t xml:space="preserve"> ||</w:t>
      </w:r>
    </w:p>
    <w:p w14:paraId="199F5D0F" w14:textId="77777777" w:rsidR="00936FBF" w:rsidRPr="00195CAF" w:rsidRDefault="00936FBF" w:rsidP="00DF1E9A">
      <w:pPr>
        <w:pStyle w:val="NoSpacing"/>
        <w:spacing w:line="252" w:lineRule="auto"/>
      </w:pPr>
    </w:p>
    <w:p w14:paraId="11C1D029"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£ÀªÉÆÃ ªÁævÀ¥ÀvÀAiÉÄÃ £ÀªÉÆÃ UÀt¥ÀvÀAiÉÄÃ £ÀªÀÄB ¥ÀæªÀÄxÀ¥ÀvÀAiÉÄÃ £ÀªÀÄ¸ÉÛÃ¸ÀÄÛ </w:t>
      </w:r>
    </w:p>
    <w:p w14:paraId="535B61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RN" w:hAnsi="BRH Kannada RN" w:cs="BRH Kannada RN"/>
          <w:sz w:val="40"/>
          <w:szCs w:val="40"/>
        </w:rPr>
        <w:t xml:space="preserve">®ªÉÆâÃzÀgÁAiÀÄ KPÀzÀ£ÁÛAiÀÄ «WÀß(«)£Á²£ÉÃ ²ªÀ¸ÀÄvÁAiÀÄ </w:t>
      </w:r>
      <w:r w:rsidRPr="00195CAF">
        <w:rPr>
          <w:rFonts w:ascii="BRH Kannada Extra" w:hAnsi="BRH Kannada Extra" w:cs="BRH Kannada Extra"/>
          <w:sz w:val="40"/>
          <w:szCs w:val="40"/>
        </w:rPr>
        <w:t xml:space="preserve">²æÃªÀgÀzÀ ªÀÄÆvÀð…AiÉÄÃ £ÀªÀÄB || </w:t>
      </w:r>
      <w:r w:rsidRPr="00195CAF">
        <w:rPr>
          <w:rFonts w:ascii="Arial" w:hAnsi="Arial" w:cs="Arial"/>
          <w:b/>
          <w:sz w:val="28"/>
          <w:szCs w:val="28"/>
        </w:rPr>
        <w:t>10</w:t>
      </w:r>
      <w:r w:rsidRPr="00195CAF">
        <w:rPr>
          <w:rFonts w:ascii="BRH Kannada Extra" w:hAnsi="BRH Kannada Extra" w:cs="BRH Kannada Extra"/>
          <w:sz w:val="40"/>
          <w:szCs w:val="40"/>
        </w:rPr>
        <w:t xml:space="preserve"> ||</w:t>
      </w:r>
    </w:p>
    <w:p w14:paraId="73C5C16F" w14:textId="77777777" w:rsidR="00936FBF" w:rsidRPr="00195CAF" w:rsidRDefault="00936FBF" w:rsidP="00DF1E9A">
      <w:pPr>
        <w:pStyle w:val="NoSpacing"/>
        <w:spacing w:line="252" w:lineRule="auto"/>
      </w:pPr>
    </w:p>
    <w:p w14:paraId="049AA5F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KvÀzÀxÀªÀð²Ã†µÀðA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AiÉÆÃ„…¢üÃvÉÃ | ¸À §æºÀä¨sÀÆ†AiÀiÁAiÀÄ …PÀ®àvÉÃ | </w:t>
      </w:r>
    </w:p>
    <w:p w14:paraId="3BDE3BF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¸ÀªÀð«‡WÉßöÊ £Àð …¨ÁzsÀåvÉÃ | ¸À ¸ÀªÀðvÀB ¸ÀÄ†RªÉÄÃ…zsÀvÉÃ | </w:t>
      </w:r>
    </w:p>
    <w:p w14:paraId="57AF4BE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 ¥ÀkÑ ªÀÄºÁ¥Á‡¥Ávï ¥Àæ…ªÀÄÄZÀåvÉÃ | </w:t>
      </w:r>
    </w:p>
    <w:p w14:paraId="7AFF6F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…¸ÁAiÀÄ-†ªÀÄ¢üÃ…AiÀiÁ…£ÉÆÃ ¢ªÀ¸ÀPÀÈvÀA ¥Á†¥ÀA £Á…±ÀAiÀÄw | </w:t>
      </w:r>
    </w:p>
    <w:p w14:paraId="3473BC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…¥ÁævÀ†gÀ-¢üÃ…AiÀiÁ…£ÉÆÃ gÁwæPÀÈvÀA ¥Á†¥ÀA £Á…±ÀAiÀÄw | </w:t>
      </w:r>
      <w:r w:rsidR="00975543">
        <w:rPr>
          <w:rFonts w:ascii="BRH Kannada Extra" w:hAnsi="BRH Kannada Extra" w:cs="BRH Kannada Extra"/>
          <w:sz w:val="40"/>
          <w:szCs w:val="40"/>
        </w:rPr>
        <w:br/>
      </w:r>
      <w:r w:rsidRPr="00195CAF">
        <w:rPr>
          <w:rFonts w:ascii="BRH Kannada Extra" w:hAnsi="BRH Kannada Extra" w:cs="BRH Kannada Extra"/>
          <w:sz w:val="40"/>
          <w:szCs w:val="40"/>
        </w:rPr>
        <w:t xml:space="preserve">…¸ÁAiÀÄA …¥ÁævÀB †¥ÀæAiÀÄÄ…kõÁÓ…£ÉÆÃ ¥Á¥ÉÆÃ„†¥Á¥ÉÆÃ …¨sÀªÀw | ¸ÀªÀðvÁæ¢üÃAiÀiÁ£ÉÆÃ-„¥À†«WÉÆßÃ …¨sÀªÀw | zsÀªÀiÁðvÀÜð-PÁªÀÄ-ªÉÆÃ†PÀëA </w:t>
      </w:r>
      <w:r w:rsidR="00975543">
        <w:rPr>
          <w:rFonts w:ascii="BRH Kannada Extra" w:hAnsi="BRH Kannada Extra" w:cs="BRH Kannada Extra"/>
          <w:sz w:val="40"/>
          <w:szCs w:val="40"/>
        </w:rPr>
        <w:br/>
      </w:r>
      <w:r w:rsidRPr="00195CAF">
        <w:rPr>
          <w:rFonts w:ascii="BRH Kannada Extra" w:hAnsi="BRH Kannada Extra" w:cs="BRH Kannada Extra"/>
          <w:sz w:val="40"/>
          <w:szCs w:val="40"/>
        </w:rPr>
        <w:t xml:space="preserve">ZÀ …«£ÀÝw | EzÀ-ªÀÄxÀªÀð²ÃµÀð-ªÀÄ²µÁå†AiÀÄ £À …zÉÃAiÀÄªÀiï | </w:t>
      </w:r>
      <w:r w:rsidR="00975543">
        <w:rPr>
          <w:rFonts w:ascii="BRH Kannada Extra" w:hAnsi="BRH Kannada Extra" w:cs="BRH Kannada Extra"/>
          <w:sz w:val="40"/>
          <w:szCs w:val="40"/>
        </w:rPr>
        <w:br/>
      </w:r>
      <w:r w:rsidR="00936FBF" w:rsidRPr="00195CAF">
        <w:rPr>
          <w:rFonts w:ascii="BRH Kannada Extra" w:hAnsi="BRH Kannada Extra" w:cs="BRH Kannada Extra"/>
          <w:sz w:val="40"/>
          <w:szCs w:val="40"/>
        </w:rPr>
        <w:t xml:space="preserve">AiÉÆÃ AiÀÄ¢ †ªÉÆÃºÁzï …zÁ¸Àåw | </w:t>
      </w:r>
      <w:r w:rsidRPr="00195CAF">
        <w:rPr>
          <w:rFonts w:ascii="BRH Kannada Extra" w:hAnsi="BRH Kannada Extra" w:cs="BRH Kannada Extra"/>
          <w:sz w:val="40"/>
          <w:szCs w:val="40"/>
        </w:rPr>
        <w:t xml:space="preserve">¸À ¥Á†¦ÃAiÀiÁ£ï …¨sÀªÀw | </w:t>
      </w:r>
      <w:r w:rsidR="00975543">
        <w:rPr>
          <w:rFonts w:ascii="BRH Kannada Extra" w:hAnsi="BRH Kannada Extra" w:cs="BRH Kannada Extra"/>
          <w:sz w:val="40"/>
          <w:szCs w:val="40"/>
        </w:rPr>
        <w:br/>
      </w:r>
      <w:r w:rsidRPr="00195CAF">
        <w:rPr>
          <w:rFonts w:ascii="BRH Kannada Extra" w:hAnsi="BRH Kannada Extra" w:cs="BRH Kannada Extra"/>
          <w:sz w:val="40"/>
          <w:szCs w:val="40"/>
        </w:rPr>
        <w:t xml:space="preserve">¸ÀºÀ¸ÁæªÀvÀð£ÁzÀåA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AiÀÄA PÁ†ªÀÄªÀÄ…¢üÃvÉÃ | vÀA vÀªÀÄ†£ÉÃ£À …¸ÁzsÀAiÉÄÃvï || </w:t>
      </w:r>
      <w:r w:rsidRPr="00195CAF">
        <w:rPr>
          <w:rFonts w:ascii="Arial" w:hAnsi="Arial" w:cs="Arial"/>
          <w:b/>
          <w:sz w:val="28"/>
          <w:szCs w:val="28"/>
        </w:rPr>
        <w:t>11</w:t>
      </w:r>
      <w:r w:rsidRPr="00195CAF">
        <w:rPr>
          <w:rFonts w:ascii="BRH Kannada Extra" w:hAnsi="BRH Kannada Extra" w:cs="BRH Kannada Extra"/>
          <w:sz w:val="40"/>
          <w:szCs w:val="40"/>
        </w:rPr>
        <w:t xml:space="preserve"> ||</w:t>
      </w:r>
    </w:p>
    <w:p w14:paraId="5712F8A0" w14:textId="77777777" w:rsidR="00936FBF" w:rsidRPr="00195CAF" w:rsidRDefault="00936FBF" w:rsidP="00DF1E9A">
      <w:pPr>
        <w:pStyle w:val="NoSpacing"/>
        <w:spacing w:line="252" w:lineRule="auto"/>
      </w:pPr>
    </w:p>
    <w:p w14:paraId="0DD8FD9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C£ÉÃ£À UÀt¥Àw-†ªÀÄ©ü…¶kÑw | ¸À ‡ªÁVäÃ …¨sÀªÀw | </w:t>
      </w:r>
    </w:p>
    <w:p w14:paraId="5884B60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ZÀvÀÄvÁÜ÷åð ªÀÄ†£À±Àß£ï …d¥Àw | ¸À «†zÁåªÁ£ï …¨sÀªÀw | </w:t>
      </w:r>
    </w:p>
    <w:p w14:paraId="7647611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EvÀåxÀ†ªÀðt-…ªÁPÀåA | §æºÁäzÁåªÀ†gÀtA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«zÁåvï | </w:t>
      </w:r>
    </w:p>
    <w:p w14:paraId="2B656F1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©¨sÉÃw PÀ†zÁZÀ…£ÉÃw || </w:t>
      </w:r>
      <w:r w:rsidRPr="00195CAF">
        <w:rPr>
          <w:rFonts w:ascii="Arial" w:hAnsi="Arial" w:cs="Arial"/>
          <w:b/>
          <w:sz w:val="28"/>
          <w:szCs w:val="28"/>
        </w:rPr>
        <w:t>12</w:t>
      </w:r>
      <w:r w:rsidRPr="00195CAF">
        <w:rPr>
          <w:rFonts w:ascii="BRH Kannada Extra" w:hAnsi="BRH Kannada Extra" w:cs="BRH Kannada Extra"/>
          <w:sz w:val="40"/>
          <w:szCs w:val="40"/>
        </w:rPr>
        <w:t xml:space="preserve"> ||</w:t>
      </w:r>
    </w:p>
    <w:p w14:paraId="6D630823" w14:textId="77777777" w:rsidR="00501706" w:rsidRPr="00195CAF" w:rsidRDefault="00501706" w:rsidP="00DF1E9A">
      <w:pPr>
        <w:pStyle w:val="NoSpacing"/>
        <w:spacing w:line="252" w:lineRule="auto"/>
      </w:pPr>
    </w:p>
    <w:p w14:paraId="0B3C178F" w14:textId="77777777" w:rsidR="00E82389" w:rsidRPr="00195CAF" w:rsidRDefault="00E82389" w:rsidP="00DF1E9A">
      <w:pPr>
        <w:spacing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zÀÆªÁð†YÄÌgÉÊ …AiÀÄðdw | ¸À ªÉÊ±ÀæªÀuÉÆÃ†¥ÀªÉÆÃ …¨sÀªÀw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AiÉÆÃ †¯ÁeÉÊgï …AiÀÄdw | ¸À AiÀÄ†±ÉÆÃªÁ£ï …¨sÀªÀw | ¸À ªÉÄÃ†zsÁªÁ£ï …¨sÀªÀw | AiÉÆÃ ªÉÆÃzÀPÀ-¸ÀºÀ†¸ÉæÃt …AiÀÄdw | ¸À ªÁkÂÒvÀ-¥sÀ®†ªÀÄªÁ…¥ÉÆßÃw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AiÀÄB ¸Ádå ¸À†«Ä¢ãgï …AiÀÄdw | ¸À ¸ÀªÀðA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®¨sÀvÉÃ ¸À †¸ÀªÀðA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…®¨sÀvÉÃ || </w:t>
      </w:r>
      <w:r w:rsidRPr="00195CAF">
        <w:rPr>
          <w:rFonts w:ascii="Arial" w:hAnsi="Arial" w:cs="Arial"/>
          <w:b/>
          <w:sz w:val="28"/>
          <w:szCs w:val="28"/>
        </w:rPr>
        <w:t>13</w:t>
      </w:r>
      <w:r w:rsidRPr="00195CAF">
        <w:rPr>
          <w:rFonts w:ascii="BRH Kannada Extra" w:hAnsi="BRH Kannada Extra" w:cs="BRH Kannada Extra"/>
          <w:sz w:val="40"/>
          <w:szCs w:val="40"/>
        </w:rPr>
        <w:t xml:space="preserve"> ||</w:t>
      </w:r>
    </w:p>
    <w:p w14:paraId="1B6091B5" w14:textId="77777777" w:rsidR="00501706" w:rsidRDefault="00501706" w:rsidP="00DF1E9A">
      <w:pPr>
        <w:pStyle w:val="NoSpacing"/>
        <w:spacing w:line="252" w:lineRule="auto"/>
      </w:pPr>
    </w:p>
    <w:p w14:paraId="62C28E8A" w14:textId="77777777" w:rsidR="00C8075C" w:rsidRPr="00195CAF" w:rsidRDefault="00C8075C" w:rsidP="00DF1E9A">
      <w:pPr>
        <w:pStyle w:val="NoSpacing"/>
        <w:spacing w:line="252" w:lineRule="auto"/>
      </w:pPr>
    </w:p>
    <w:p w14:paraId="5CE330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CµËÖ ¨ÁæºÀäuÁ£ï ¸ÀªÀÄå†UÁÎçºÀ…¬ÄvÁé | ¸ÀÆAiÀÄð ªÀ†ZÀð¹éÃ …¨sÀªÀw | </w:t>
      </w:r>
    </w:p>
    <w:p w14:paraId="12C4CB5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¸ÀÆAiÀÄðUÀæºÉÃ †ªÀÄºÁ…£À…zÁåA ¥ÀæwªÀiÁ¸À¤ß†zsË ªÁ …d¥ÁÛ÷é | ¹zÀÞ†ªÀÄ£ÉÆÛçÃ …¨sÀªÀw | ªÀÄºÁ«‡WÁßvï ¥Àæ…ªÀÄÄZÀåvÉÃ | ªÀÄºÁzÉÆÃ‡µÁvï ¥Àæ…ªÀÄÄZÀåvÉÃ | </w:t>
      </w:r>
      <w:r w:rsidR="00DF1E9A">
        <w:rPr>
          <w:rFonts w:ascii="BRH Kannada Extra" w:hAnsi="BRH Kannada Extra" w:cs="BRH Kannada Extra"/>
          <w:sz w:val="40"/>
          <w:szCs w:val="40"/>
        </w:rPr>
        <w:br/>
      </w:r>
      <w:r w:rsidRPr="00195CAF">
        <w:rPr>
          <w:rFonts w:ascii="BRH Kannada Extra" w:hAnsi="BRH Kannada Extra" w:cs="BRH Kannada Extra"/>
          <w:sz w:val="40"/>
          <w:szCs w:val="40"/>
        </w:rPr>
        <w:t>ªÀÄºÁ ¥ÀævÀåªÁ‡AiÀiÁvï ¥Àæ…ªÀÄÄZÀåvÉÃ | ªÀÄºÁ ¥Á‡¥Ávï ¥Àæ…ªÀÄÄZÀåvÉÃ |</w:t>
      </w:r>
      <w:r w:rsidR="00A31754" w:rsidRPr="00195CAF">
        <w:rPr>
          <w:rFonts w:ascii="BRH Kannada Extra" w:hAnsi="BRH Kannada Extra" w:cs="BRH Kannada Extra"/>
          <w:sz w:val="40"/>
          <w:szCs w:val="40"/>
        </w:rPr>
        <w:t xml:space="preserve">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¸À ¸ÀªÀð «zÀãªÀw ¸À ¸À†ªÀð «…zÀãªÀw | AiÀÄ …KªÀA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r w:rsidR="00C8075C">
        <w:rPr>
          <w:rFonts w:ascii="BRH Kannada Extra" w:hAnsi="BRH Kannada Extra" w:cs="BRH Kannada Extra"/>
          <w:sz w:val="40"/>
          <w:szCs w:val="40"/>
        </w:rPr>
        <w:br/>
      </w:r>
      <w:r w:rsidRPr="00195CAF">
        <w:rPr>
          <w:rFonts w:ascii="BRH Kannada Extra" w:hAnsi="BRH Kannada Extra" w:cs="BRH Kannada Extra"/>
          <w:sz w:val="40"/>
          <w:szCs w:val="40"/>
        </w:rPr>
        <w:t xml:space="preserve">E†vÀÄå…¥À¤†µÀvï || </w:t>
      </w:r>
      <w:r w:rsidRPr="00195CAF">
        <w:rPr>
          <w:rFonts w:ascii="Arial" w:hAnsi="Arial" w:cs="Arial"/>
          <w:b/>
          <w:sz w:val="28"/>
          <w:szCs w:val="28"/>
        </w:rPr>
        <w:t>14</w:t>
      </w:r>
      <w:r w:rsidRPr="00195CAF">
        <w:rPr>
          <w:rFonts w:ascii="BRH Kannada Extra" w:hAnsi="BRH Kannada Extra" w:cs="BRH Kannada Extra"/>
          <w:sz w:val="40"/>
          <w:szCs w:val="40"/>
        </w:rPr>
        <w:t xml:space="preserve"> ||</w:t>
      </w:r>
    </w:p>
    <w:p w14:paraId="22B8AB7C" w14:textId="77777777" w:rsidR="00E82389" w:rsidRPr="00195CAF" w:rsidRDefault="00E82389" w:rsidP="00DF1E9A">
      <w:pPr>
        <w:pStyle w:val="NoSpacing"/>
        <w:spacing w:line="252" w:lineRule="auto"/>
      </w:pPr>
    </w:p>
    <w:p w14:paraId="21976B5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 †£ÁªÀªÀvÀÄ | …¸ÀºÀ †£Ë ¨sÀÄ£ÀPÀÄÛ | …¸ÀºÀ …«Ã†AiÀÄðA PÀgÀªÁªÀºÉÊ | </w:t>
      </w:r>
    </w:p>
    <w:p w14:paraId="48FDEAC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vÉÃ…d¹é…£Á ªÀ†¢üÃvÀªÀÄ…¸ÀÄÛ ªÀiÁ †«¢é…µÁªÀ‡ºÉÊ || </w:t>
      </w:r>
    </w:p>
    <w:p w14:paraId="5023DB82" w14:textId="77777777" w:rsidR="00E82389" w:rsidRPr="00195CAF" w:rsidRDefault="00E82389" w:rsidP="00DF1E9A">
      <w:pPr>
        <w:pStyle w:val="2-Centered-VedaVMSKannada"/>
        <w:spacing w:line="252" w:lineRule="auto"/>
        <w:rPr>
          <w:color w:val="auto"/>
        </w:rPr>
      </w:pPr>
      <w:r w:rsidRPr="00195CAF">
        <w:rPr>
          <w:color w:val="auto"/>
        </w:rPr>
        <w:t>NA ±Á…¤ÛB ±Á…¤ÛB ±Á†¤ÛB||</w:t>
      </w:r>
    </w:p>
    <w:p w14:paraId="0AA8EB90" w14:textId="77777777" w:rsidR="00E82389" w:rsidRPr="00195CAF" w:rsidRDefault="00E82389" w:rsidP="00DF1E9A">
      <w:pPr>
        <w:pStyle w:val="NoSpacing"/>
        <w:spacing w:line="252" w:lineRule="auto"/>
      </w:pPr>
    </w:p>
    <w:p w14:paraId="0D61A4EB" w14:textId="77777777" w:rsidR="008314D4"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…¨sÀzÀæA zÀ†zsÁvÀÄ |</w:t>
      </w:r>
      <w:r w:rsidR="008314D4"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NA …¨sÀzÀæA PÀ†uÉÃð©üB ±ÀÈ…tÄAiÀiÁ†ªÀÄ zÉÃªÁB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…¨sÀzÀæA †¥À±ÉåÃ…ªÀiÁPÀë…©ügï AiÀÄ†dvÁæB | …¹ÜgÉÊ-gÀ‡YõÉÎöÊ-¸ÀÄÛ…µÀÄ×ªÁ(Uïä) †¸À…¸ÀÛ£ÀÆ†©üB | ªÀå†±ÉÃªÀÄ …zÉÃªÀ†»…vÀA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AiÀÄzÁ†AiÀÄÄB | …¸Àé¹Û …£À E†£ÉÆÝçÃ …ªÀÈzÀÞ†±ÀæªÁB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…¸Àé¹Û †£ÀB …¥ÀÆµÁ …«±Àé†ªÉÃzÁB | …¸Àé¹Û …£À¸ÁÛ…PÉÆë÷åÃð C†jµÀÖ£ÉÃ«ÄB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…¸Àé¹Û …£ÉÆÃ §È…ºÀ¸Àà†wgï zÀzsÁvÀÄ || </w:t>
      </w:r>
    </w:p>
    <w:p w14:paraId="76008849"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0D794C36" w14:textId="77777777" w:rsidR="00445A9F" w:rsidRPr="00195CAF" w:rsidRDefault="00445A9F" w:rsidP="00DF1E9A">
      <w:pPr>
        <w:pStyle w:val="1Title-VedaVMSKannada"/>
        <w:spacing w:line="252" w:lineRule="auto"/>
        <w:rPr>
          <w:color w:val="auto"/>
        </w:rPr>
        <w:sectPr w:rsidR="00445A9F" w:rsidRPr="00195CAF" w:rsidSect="00195CAF">
          <w:pgSz w:w="12240" w:h="15840"/>
          <w:pgMar w:top="1166" w:right="864" w:bottom="1440" w:left="1440" w:header="720" w:footer="720" w:gutter="0"/>
          <w:cols w:space="720"/>
          <w:noEndnote/>
          <w:docGrid w:linePitch="299"/>
        </w:sectPr>
      </w:pPr>
    </w:p>
    <w:p w14:paraId="016D787B" w14:textId="77777777" w:rsidR="00E96CFA" w:rsidRPr="00195CAF" w:rsidRDefault="00E96CFA" w:rsidP="00DF1E9A">
      <w:pPr>
        <w:pStyle w:val="1Title-VedaVMSKannada"/>
        <w:spacing w:line="252" w:lineRule="auto"/>
        <w:rPr>
          <w:color w:val="auto"/>
        </w:rPr>
      </w:pPr>
      <w:bookmarkStart w:id="1" w:name="_Toc535175579"/>
      <w:r w:rsidRPr="00195CAF">
        <w:rPr>
          <w:color w:val="auto"/>
        </w:rPr>
        <w:lastRenderedPageBreak/>
        <w:t>ªÉÃzÁzsÀAiÀiÁ</w:t>
      </w:r>
      <w:bookmarkEnd w:id="1"/>
    </w:p>
    <w:p w14:paraId="5FB3B763" w14:textId="77777777" w:rsidR="00E96CFA" w:rsidRPr="00195CAF" w:rsidRDefault="00E96CFA" w:rsidP="00DF1E9A">
      <w:pPr>
        <w:pStyle w:val="NoSpacing"/>
        <w:spacing w:line="252" w:lineRule="auto"/>
      </w:pPr>
    </w:p>
    <w:p w14:paraId="0C8F2D5B"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 …CVß‡«ÄÃ¼ÉÃ …¥ÀÄgÉÆÃ†»vÀA …AiÀÄdÕ†¸Àå …zÉÃªÀ…ªÀÄÈwé‡dA | </w:t>
      </w:r>
      <w:r w:rsidR="00D94EB5" w:rsidRPr="00195CAF">
        <w:rPr>
          <w:rFonts w:ascii="BRH Kannada Extra" w:hAnsi="BRH Kannada Extra" w:cs="BRH Kannada Extra"/>
          <w:sz w:val="40"/>
          <w:szCs w:val="40"/>
        </w:rPr>
        <w:br/>
      </w:r>
      <w:r w:rsidRPr="00195CAF">
        <w:rPr>
          <w:rFonts w:ascii="BRH Kannada Extra" w:hAnsi="BRH Kannada Extra" w:cs="BRH Kannada Extra"/>
          <w:sz w:val="40"/>
          <w:szCs w:val="40"/>
        </w:rPr>
        <w:t xml:space="preserve">ºÉÆÃ‡vÁgÀA gÀ…vÀß zsÁ†vÀªÀÄA | …EµÉÃ …vÉÆéÃeÉÃð†vÁé …ªÁAiÀÄ†ªÀB ¸ÉÆÜÃ </w:t>
      </w:r>
      <w:r w:rsidR="00D94EB5" w:rsidRPr="00195CAF">
        <w:rPr>
          <w:rFonts w:ascii="BRH Kannada Extra" w:hAnsi="BRH Kannada Extra" w:cs="BRH Kannada Extra"/>
          <w:sz w:val="40"/>
          <w:szCs w:val="40"/>
        </w:rPr>
        <w:br/>
      </w:r>
      <w:r w:rsidRPr="00195CAF">
        <w:rPr>
          <w:rFonts w:ascii="BRH Kannada Extra" w:hAnsi="BRH Kannada Extra" w:cs="BRH Kannada Extra"/>
          <w:sz w:val="40"/>
          <w:szCs w:val="40"/>
        </w:rPr>
        <w:t xml:space="preserve">…¥ÁAiÀÄ†ªÀB ¸ÀÜ …zÉÃªÉÇÃ †ªÀB ¸À…«vÁ ¥Áæ†¥ÀðAiÀÄ…vÀÄ ±ÉæÃ†µÀ×vÀªÀiÁ…AiÀÄ PÀ†ªÀÄðuÉÃ | </w:t>
      </w:r>
    </w:p>
    <w:p w14:paraId="6BCBB993"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C…UÀß D†AiÀiÁ» …«ÃvÀ†AiÉÄÃ UÀÈ…uÁ£ÉÆÃ …ºÀªÀå†zÁvÀAiÉÄÃ | ¤ºÉÆÃ†vÁ ¸Àyì …§»ð†¶ |</w:t>
      </w:r>
    </w:p>
    <w:p w14:paraId="019B1B1E" w14:textId="77777777" w:rsidR="00E96CFA" w:rsidRPr="00195CAF" w:rsidRDefault="00E96CFA"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±À†£ÉÆßÃ …zÉÃ«Ã…gÀ©ü†µÀÖ…AiÀÄ D†¥ÉÆÃ ¨sÀªÀAvÀÄ …¦ÃvÀ‡AiÉÄÃ | </w:t>
      </w:r>
      <w:r w:rsidR="00D94EB5" w:rsidRPr="00195CAF">
        <w:rPr>
          <w:rFonts w:ascii="BRH Kannada Extra" w:hAnsi="BRH Kannada Extra" w:cs="BRH Kannada Extra"/>
          <w:sz w:val="40"/>
          <w:szCs w:val="40"/>
        </w:rPr>
        <w:br/>
      </w:r>
      <w:r w:rsidRPr="00195CAF">
        <w:rPr>
          <w:rFonts w:ascii="BRH Kannada Extra" w:hAnsi="BRH Kannada Extra" w:cs="BRH Kannada Extra"/>
          <w:sz w:val="40"/>
          <w:szCs w:val="40"/>
        </w:rPr>
        <w:t xml:space="preserve">±ÀA </w:t>
      </w:r>
      <w:r w:rsidR="00C807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AiÉÆÃ…gÀ©ü†¸ÀæªÀ£ÀÄÛ £ÀB || </w:t>
      </w:r>
      <w:r w:rsidRPr="00195CAF">
        <w:rPr>
          <w:rFonts w:ascii="Arial" w:hAnsi="Arial" w:cs="Arial"/>
          <w:b/>
          <w:sz w:val="28"/>
          <w:szCs w:val="28"/>
        </w:rPr>
        <w:t xml:space="preserve">1 </w:t>
      </w:r>
    </w:p>
    <w:p w14:paraId="366BF1CA" w14:textId="77777777" w:rsidR="00E96CFA" w:rsidRPr="00195CAF" w:rsidRDefault="00E96CFA" w:rsidP="00DF1E9A">
      <w:pPr>
        <w:pStyle w:val="NoSpacing"/>
        <w:spacing w:line="252" w:lineRule="auto"/>
      </w:pPr>
    </w:p>
    <w:p w14:paraId="6627AC72" w14:textId="77777777" w:rsidR="009203C2" w:rsidRPr="00195CAF" w:rsidRDefault="009203C2"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1B0F8375" w14:textId="77777777" w:rsidR="009203C2" w:rsidRPr="00195CAF" w:rsidRDefault="009203C2"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3D32E483" w14:textId="77777777" w:rsidR="006331E3" w:rsidRPr="00195CAF" w:rsidRDefault="00E96CFA" w:rsidP="00DF1E9A">
      <w:pPr>
        <w:pStyle w:val="VedaVMSKannada-Heading"/>
        <w:spacing w:line="252" w:lineRule="auto"/>
        <w:rPr>
          <w:color w:val="auto"/>
        </w:rPr>
      </w:pPr>
      <w:bookmarkStart w:id="2" w:name="_Toc535175580"/>
      <w:r w:rsidRPr="00195CAF">
        <w:rPr>
          <w:color w:val="auto"/>
        </w:rPr>
        <w:t>gÀPÉÆëÃWÀßA</w:t>
      </w:r>
      <w:bookmarkEnd w:id="2"/>
    </w:p>
    <w:p w14:paraId="64755A97" w14:textId="77777777" w:rsidR="00E96CFA" w:rsidRPr="00DF1E9A" w:rsidRDefault="00E96CFA" w:rsidP="00DF1E9A">
      <w:pPr>
        <w:pStyle w:val="3-Eng-Subheading-VedaVMSTelugu"/>
        <w:spacing w:line="252" w:lineRule="auto"/>
        <w:rPr>
          <w:color w:val="auto"/>
          <w:sz w:val="28"/>
          <w:szCs w:val="28"/>
        </w:rPr>
      </w:pPr>
      <w:r w:rsidRPr="00DF1E9A">
        <w:rPr>
          <w:color w:val="auto"/>
          <w:sz w:val="28"/>
          <w:szCs w:val="28"/>
        </w:rPr>
        <w:t>(TS 1.2.14.1 to 1.2.14.7)</w:t>
      </w:r>
    </w:p>
    <w:p w14:paraId="05214D5E"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…PÀÈ…tÄµÀé ¥Á…dB ¥Àæ†¹…w£Àß …¥ÀÈyéÃA </w:t>
      </w:r>
      <w:r w:rsidR="002D0BA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…AiÀiÁ» gÁ…eÉÃ ªÁ†ªÀÄ…ªÁ(…Uïä) E†¨sÉÃ£À | …vÀÈ¶éÃ ªÀÄ…£ÀÄ ¥Àæ†¹wA zÀÆæ…uÁ£ÉÆÃ„†¸ÁÛ„…¹ «†zsÀå …gÀPÀë …¸À¸ÀÛ†¦µÉ×öÊB | </w:t>
      </w:r>
    </w:p>
    <w:p w14:paraId="69A1C1F3"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vÀ†ªÀ …¨sÀæªÀiÁ†¸À D…±ÀÄAiÀiÁ †¥À…vÀA vÀå†£ÀÄ¸ÀàöÈ±À zsÀÈ…µÀvÁ ±ÉÆÃ†±ÀÄZÁ£ÀB | </w:t>
      </w:r>
    </w:p>
    <w:p w14:paraId="7D9A66F5"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vÀ¥ÀÆ(†UïÎ)µÀåUÉßÃ …dÄ†ºÁé ¥À…vÀA-UÁ£À†¸À¤Ý…vÉÆÃ «†¸ÀÈ…d «†µÀé …UÀÄ¯ÁÌB | </w:t>
      </w:r>
    </w:p>
    <w:p w14:paraId="276CC37C"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¥Àæ…w¸Àà…±ÉÆÃ «†¸ÀÈ…d vÀÆ†tÂðvÀ…ªÉÆÃ ¨sÀ†ªÁ …¥ÁAiÀÄÄ…«ð±ÉÆÃ …C¸Áå C†zÀ§ÞB | </w:t>
      </w:r>
      <w:r w:rsidRPr="00195CAF">
        <w:rPr>
          <w:rFonts w:ascii="Arial" w:hAnsi="Arial" w:cs="Arial"/>
          <w:b/>
          <w:sz w:val="28"/>
          <w:szCs w:val="28"/>
        </w:rPr>
        <w:t>2</w:t>
      </w:r>
    </w:p>
    <w:p w14:paraId="129436E7" w14:textId="77777777" w:rsidR="00E96CFA" w:rsidRPr="00195CAF" w:rsidRDefault="00E96CFA" w:rsidP="00DF1E9A">
      <w:pPr>
        <w:pStyle w:val="NoSpacing"/>
        <w:spacing w:line="252" w:lineRule="auto"/>
      </w:pPr>
    </w:p>
    <w:p w14:paraId="5B0B0100"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AiÉÆÃ†£ÉÆÃ …zÀÆgÉÃ …CWÀ±À(†Uïä)…¸ÉÆÃ AiÉÆÃ C£ÀÛ÷å…UÉßÃ ªÀiÁ†Q…µÉÖÃ ªÀå…ygÁ †zÀzsÀ¶Ãðvï | G†zÀUÉßÃ w…µÀ× ¥ÀævÁå †vÀ£ÀÄ…µÀé †£Àå«ÄvÁæ(†Uïä) NµÀvÁvï wUÀäºÉÃvÉÃ | </w:t>
      </w:r>
    </w:p>
    <w:p w14:paraId="503248F9"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…£ÉÆÃ C†gÁw(Uïä) ¸À«ÄzsÁ£À …ZÀPÉæÃ …¤ÃZÁ vÀA†zsÀPÀë÷å…vÀ ¸À£Àß ±ÀÄ‡µÀÌA | </w:t>
      </w:r>
    </w:p>
    <w:p w14:paraId="3426487B"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…HzsÉÆéÃð †¨sÀ…ªÀ ¥Àæ†w …«zsÁå-…zsÀå¸Àä…zÁ «†µÀÌöÈtÄ…µÀé zÉÊ‡ªÁå£ÀåUÉßÃ | </w:t>
      </w:r>
    </w:p>
    <w:p w14:paraId="3BB77039"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C†ªÀ…¹ÜgÁ †vÀ£ÀÄ» AiÀiÁ…vÀÄ dÆ‡£ÁA …eÁ«ÄªÀÄ†eÁ…«ÄA ¥Àæ†ªÀÄÈtÂÃ…» ±ÀvÀÆæ†£ï | </w:t>
      </w:r>
      <w:r w:rsidRPr="00195CAF">
        <w:rPr>
          <w:rFonts w:ascii="Arial" w:hAnsi="Arial" w:cs="Arial"/>
          <w:b/>
          <w:sz w:val="28"/>
          <w:szCs w:val="28"/>
        </w:rPr>
        <w:t>3</w:t>
      </w:r>
    </w:p>
    <w:p w14:paraId="075916DF" w14:textId="77777777" w:rsidR="00E96CFA" w:rsidRPr="00195CAF" w:rsidRDefault="00E96CFA" w:rsidP="00DF1E9A">
      <w:pPr>
        <w:pStyle w:val="NoSpacing"/>
        <w:spacing w:line="252" w:lineRule="auto"/>
      </w:pPr>
    </w:p>
    <w:p w14:paraId="7FCF2C85"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¸À†vÉÃ eÁ£Áw ¸ÀÄ…ªÀÄwA </w:t>
      </w:r>
      <w:r w:rsidR="002D0BA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 «…µÀ×AiÀÄ F†ªÀ…vÉÃ §æ†ºÀäuÉÃ …UÁvÀÄªÉÄÊ†gÀvï | </w:t>
      </w:r>
    </w:p>
    <w:p w14:paraId="49EBDD68"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«‡±Áé£Àå¸ÉäöÊ …¸ÀÄ¢†£Á¤ …gÁAiÉÆÃ …zÀÄåªÀiÁß…£ÀåAiÉÆÃð «zÀÄ†gÉÆÃ …C©ü‡zËåvï | </w:t>
      </w:r>
    </w:p>
    <w:p w14:paraId="7899B89E"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¸ÉÃ†zÀUÉßÃ C¸ÀÄÛ …¸ÀÄ¨sÀ†UÀB …¸ÀÄzÁ…£ÀÄAiÀÄð…¸ÁÛ÷é ¤†vÉåÃ£À …ºÀ«…µÁ AiÀÄ …GPÉÜöÊB | </w:t>
      </w:r>
    </w:p>
    <w:p w14:paraId="3C4C7D6F"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¦†¦æÃµÀ…w ¸Àé D†AiÀÄÄ¶ zÀÄ…gÉÆÃuÉÃ «±ÉéÃ†zÀ¸ÉäöÊ …¸ÀÄ¢…£Á-¸Á„†¸À…¢¶ÖB | </w:t>
      </w:r>
    </w:p>
    <w:p w14:paraId="5D74E4DD"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C†ZÁð«ÄvÉÃ ¸ÀÄ…ªÀÄwA WÉÆÃ…µÀåªÁðSï ¸À†£ÉÛÃ …ªÁ ªÁ†vÁ dgÀvÁ …«ÄAiÀÄAVÃB | </w:t>
      </w:r>
      <w:r w:rsidRPr="00195CAF">
        <w:rPr>
          <w:rFonts w:ascii="Arial" w:hAnsi="Arial" w:cs="Arial"/>
          <w:b/>
          <w:sz w:val="28"/>
          <w:szCs w:val="28"/>
        </w:rPr>
        <w:t>4</w:t>
      </w:r>
    </w:p>
    <w:p w14:paraId="687CCE72" w14:textId="77777777" w:rsidR="00E96CFA" w:rsidRPr="00195CAF" w:rsidRDefault="00E96CFA" w:rsidP="00DF1E9A">
      <w:pPr>
        <w:pStyle w:val="NoSpacing"/>
        <w:spacing w:line="252" w:lineRule="auto"/>
      </w:pPr>
    </w:p>
    <w:p w14:paraId="1708D54A"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¸Àé‡±Áé¸ÁÛ÷é …¸ÀÄgÀ†xÁ ªÀÄdðAiÉÄÃ-…ªÀiÁ¸ÉäÃ …PÀëvÁæ†tÂ zsÁgÀ…AiÉÄÃgÀ-…£ÀÄzÀÆå£ï | </w:t>
      </w:r>
    </w:p>
    <w:p w14:paraId="48EB449C"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…EºÀ …vÁé ¨sÀÆAiÀiÁð †ZÀ…gÉÃzÀÄ…¥ÀvÀä£ï zÉÆÃ†µÁªÀ¸ÀÛgï ¢Ã…¢ªÁ(Uïä) …¸ÀªÀÄ…£ÀÄzÀÆå£ï |</w:t>
      </w:r>
    </w:p>
    <w:p w14:paraId="04B3EE84"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QæÃ†qÀ£ÀÛ¸ÁÛ÷é …¸ÀÄªÀÄ†£À¸ÀB ¸À¥ÉÃ…ªÀiÁ©ü …zÀÄåªÀiÁß †vÀ…¹ÜªÁ(Uïä)…¸ÉÆÃ d†£Á£ÁA | </w:t>
      </w:r>
    </w:p>
    <w:p w14:paraId="05D1E944"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AiÀÄ…¸ÁÛ÷é ¸Àé†±ÀéB ¸ÀÄ»…gÀuÉÆåÃ †CUÀß G…¥ÀAiÀiÁ…w ªÀ†¸ÀÄªÀÄ…vÁ gÀ†xÉÃ£À | </w:t>
      </w:r>
    </w:p>
    <w:p w14:paraId="60EE88BA"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vÀ†¸Àå …vÁævÁ †¨sÀªÀ…¹ vÀ…¸Àå ¸À…SÁ AiÀÄ†¸ÀÛ D…wxÀå †ªÀiÁ…£ÀÄµÀUï dÄ†eÉÆÃµÀvï | </w:t>
      </w:r>
      <w:r w:rsidRPr="00195CAF">
        <w:rPr>
          <w:rFonts w:ascii="Arial" w:hAnsi="Arial" w:cs="Arial"/>
          <w:b/>
          <w:sz w:val="28"/>
          <w:szCs w:val="28"/>
        </w:rPr>
        <w:t>5</w:t>
      </w:r>
    </w:p>
    <w:p w14:paraId="3A003C29" w14:textId="77777777" w:rsidR="002C339E" w:rsidRPr="00195CAF" w:rsidRDefault="002C339E" w:rsidP="00DF1E9A">
      <w:pPr>
        <w:pStyle w:val="NoSpacing"/>
        <w:spacing w:line="252" w:lineRule="auto"/>
      </w:pPr>
    </w:p>
    <w:p w14:paraId="3610BCA6"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…ªÀÄºÉÆÃ†gÀÄeÁ«Ä …§£ÀÄÞ…vÁ ªÀ†ZÉÆÃ …©ü¸ÀÛ†£Áä …¦vÀÄUÉÆÃð†vÀ…ªÀiÁzÀ †¤éAiÀiÁAiÀÄ | </w:t>
      </w:r>
    </w:p>
    <w:p w14:paraId="3B21F848"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vÀé†£ÉÆßÃ …C¸Àå ªÀ†ZÀ¸À-²ÑQ…¢Þ ºÉÆÃ†vÀAiÀÄð«µÀ× ¸ÀÄPÀæ…vÉÆÃ zÀ†ªÀÄÆ£ÁB | </w:t>
      </w:r>
    </w:p>
    <w:p w14:paraId="213EC30A"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C†¸Àé¥Àß d…¸ÀÛgÀ†tAiÀÄB …¸ÀÄ±ÉÃ…ªÁ C†vÀ£ÁÝç¸ÉÆÃ„…ªÀÈPÁ C†±Àæ«ÄµÁ×B | </w:t>
      </w:r>
    </w:p>
    <w:p w14:paraId="7FCD2B26"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 …¥ÁAiÀÄ†ªÀB …¸À¢üæ†AiÀÄkõÉÆÑÃ …¤µÀzÁå…UÉßÃ vÀ†ªÀ £ÀB ¥Á£ÀÛ÷éªÀÄÆgÀ | </w:t>
      </w:r>
    </w:p>
    <w:p w14:paraId="7CFD4CCF"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AiÉÄÃ …¥ÁAiÀÄ†ªÉÇÃ ªÀiÁªÀÄ…vÉÃAiÀÄA †vÉÃ C…UÉßÃ ¥À†±Àå£ÉÆÛÃ …C£ÀÞA †zÀÄ…jvÁzÀ †gÀPÀë£ïß |</w:t>
      </w:r>
    </w:p>
    <w:p w14:paraId="1C7892B8"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…gÀgÀ…PÀë vÁ£ïÜ …¸ÀÄPÀÈ†vÉÆÃ …«±Àé†ªÉÃ…zÁ ¢†¥sÀì…£ÀÛ E…¢æ¥À…ªÉÇÃ £Á†ºÀ zÉÃ¨sÀÄB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58A15783" w14:textId="77777777" w:rsidR="00E96CFA" w:rsidRPr="00195CAF" w:rsidRDefault="00E96CFA" w:rsidP="00DF1E9A">
      <w:pPr>
        <w:pStyle w:val="NoSpacing"/>
        <w:spacing w:line="252" w:lineRule="auto"/>
      </w:pPr>
    </w:p>
    <w:p w14:paraId="40A71F0C"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vÀé†AiÀiÁ …ªÀAiÀÄ(Uïä) †¸À…zsÀ†£Àå-¸ÉÆÛ÷éÃ…vÁ ¸ÀÛ…ªÀ ¥Àæ‡tÂÃvÀå ±Áå…ªÀÄ ªÁeÁ†£ï | </w:t>
      </w:r>
    </w:p>
    <w:p w14:paraId="665EDCC2"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…G¨sÁ±À(Uïä) †¸Á ¸ÀÆzÀAiÀÄ ¸ÀvÀåvÁ vÉÃ„£ÀÄ…µÀÄ×AiÀiÁ †PÀÈtÄºÀå-ºÀæAiÀiÁt |</w:t>
      </w:r>
    </w:p>
    <w:p w14:paraId="6047F0AA"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…CAiÀiÁ †vÉÃ CUÉßÃ …¸À«Ä†zsÁ «zsÉÃ…ªÀÄ ¥Àæ…w¸ÉÆÛÃªÀÄ(†Uïä) …±À¸Àå†ªÀiÁ£ÀA UÀÈ¨sÁAiÀÄ | </w:t>
      </w:r>
    </w:p>
    <w:p w14:paraId="42E8A311"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zÀ…ºÁ±À†¸ÉÆÃ …gÀPÀë†¸ÀB …¥Á†ºÀå¸Áä£ï …zÀÈºÉÆÃ …¤zÉÆÃ †«ÄvÀæªÀÄºÉÆÃ C…ªÀzÁåvï | </w:t>
      </w:r>
    </w:p>
    <w:p w14:paraId="71C49FEF"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…gÀ…PÉÆëÃºÀ†tA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…ªÁf…£ÀªÀiÁ†f WÀ«Äð …«ÄvÀæA ¥Àæ†y…µÀ× ªÀÄÄ†¥ÀAiÀiÁ…«Ä ±À†ªÀÄð | </w:t>
      </w:r>
    </w:p>
    <w:p w14:paraId="1F388F15"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²†±Á£ÉÆÃ …CVßB PÀæ†vÀÄ…©üB ¸À†«Ä…zÀÞB ¸À…£ÉÆÃ ¢…ªÁ ¸À …jµÀB †¥Á…vÀÄ £À‡PÀÛA | </w:t>
      </w:r>
      <w:r w:rsidRPr="00195CAF">
        <w:rPr>
          <w:rFonts w:ascii="Arial" w:hAnsi="Arial" w:cs="Arial"/>
          <w:b/>
          <w:sz w:val="28"/>
          <w:szCs w:val="28"/>
        </w:rPr>
        <w:t>7</w:t>
      </w:r>
    </w:p>
    <w:p w14:paraId="57D5EAD3" w14:textId="77777777" w:rsidR="00E96CFA" w:rsidRPr="00195CAF" w:rsidRDefault="00E96CFA" w:rsidP="00DF1E9A">
      <w:pPr>
        <w:pStyle w:val="NoSpacing"/>
        <w:spacing w:line="252" w:lineRule="auto"/>
      </w:pPr>
    </w:p>
    <w:p w14:paraId="449E8475"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«eÉÆåÃ†wµÁ §È…ºÀvÁ ‡¨sÁ…vÀåVß …gÁ«gï «†±Áé¤ PÀÈtÄvÉÃ ªÀÄ…»vÁé |</w:t>
      </w:r>
    </w:p>
    <w:p w14:paraId="104C5440"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¥Áæ†zÉÃ«Ã…ªÀiÁðAiÀiÁB †¸ÀºÀvÉÃ …zÀÄgÉÃ…ªÁB ²†²Ã…vÉÃ ±ÀÈA…UÉÃ gÀ†PÀë¸ÉÃ …«¤‡PÉëÃ |</w:t>
      </w:r>
    </w:p>
    <w:p w14:paraId="5B48C343"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…GvÀ…¸Áé£Á†¸ÉÆÃ …¢«†µÀ…£ÀÛ÷éUÉßÃ …¹ÛUÁä†AiÀÄÄ…zsÁ gÀ†PÀë…¸ÉÃ ºÀ…£ÀÛ ªÁ †G | </w:t>
      </w:r>
    </w:p>
    <w:p w14:paraId="1177BB08"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ªÀÄ†zÉÃ azÀ…¸Àå ¥Àæ†gÀÄd…¤Û ¨sÁ…ªÀiÁ £À†ªÀgÀ£ÉÛÃ ¥À…j¨Á…zsÉÆÃ C†zÉÃ«ÃB | </w:t>
      </w:r>
      <w:r w:rsidRPr="00195CAF">
        <w:rPr>
          <w:rFonts w:ascii="Arial" w:hAnsi="Arial" w:cs="Arial"/>
          <w:b/>
          <w:sz w:val="28"/>
          <w:szCs w:val="28"/>
        </w:rPr>
        <w:t>8</w:t>
      </w:r>
    </w:p>
    <w:p w14:paraId="394EE5A4" w14:textId="77777777" w:rsidR="002C339E" w:rsidRPr="00195CAF" w:rsidRDefault="00E96CFA" w:rsidP="00DF1E9A">
      <w:pPr>
        <w:pStyle w:val="VedaVMSKannada-Heading"/>
        <w:spacing w:line="252" w:lineRule="auto"/>
        <w:rPr>
          <w:color w:val="auto"/>
        </w:rPr>
      </w:pPr>
      <w:bookmarkStart w:id="3" w:name="_Toc535175581"/>
      <w:r w:rsidRPr="00195CAF">
        <w:rPr>
          <w:color w:val="auto"/>
        </w:rPr>
        <w:t>D¥ÀåA</w:t>
      </w:r>
      <w:bookmarkEnd w:id="3"/>
      <w:r w:rsidRPr="00195CAF">
        <w:rPr>
          <w:color w:val="auto"/>
        </w:rPr>
        <w:t xml:space="preserve"> </w:t>
      </w:r>
    </w:p>
    <w:p w14:paraId="22CCA636" w14:textId="77777777" w:rsidR="00E96CFA" w:rsidRPr="00195CAF" w:rsidRDefault="00975543" w:rsidP="00DF1E9A">
      <w:pPr>
        <w:pStyle w:val="2-Heading-VedaVMSKannada"/>
        <w:tabs>
          <w:tab w:val="clear" w:pos="720"/>
        </w:tabs>
        <w:spacing w:line="252" w:lineRule="auto"/>
        <w:ind w:left="0" w:firstLine="0"/>
        <w:rPr>
          <w:color w:val="auto"/>
        </w:rPr>
      </w:pPr>
      <w:r>
        <w:rPr>
          <w:rFonts w:ascii="Arial" w:hAnsi="Arial" w:cs="Century Gothic"/>
          <w:color w:val="auto"/>
          <w:sz w:val="32"/>
          <w:szCs w:val="40"/>
          <w:u w:val="thick"/>
          <w:lang w:val="en-US"/>
        </w:rPr>
        <w:t>(</w:t>
      </w:r>
      <w:r w:rsidR="00E96CFA" w:rsidRPr="00195CAF">
        <w:rPr>
          <w:rFonts w:ascii="Arial" w:hAnsi="Arial" w:cs="Century Gothic"/>
          <w:color w:val="auto"/>
          <w:sz w:val="32"/>
          <w:szCs w:val="40"/>
          <w:u w:val="thick"/>
        </w:rPr>
        <w:t>TS 5.7.4.3</w:t>
      </w:r>
      <w:r w:rsidR="00E96CFA" w:rsidRPr="00195CAF">
        <w:rPr>
          <w:color w:val="auto"/>
        </w:rPr>
        <w:t>)</w:t>
      </w:r>
    </w:p>
    <w:p w14:paraId="20113318"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C†UÉßÃ AiÀÄ±À…¹é…£ï AiÀÄ†±À…¸ÉÃ ªÀÄ†ªÀÄ…¥ÀðAiÉÄÃ†£ÁÝçªÀ…wÃ ªÀÄ†¥ÀawÃ …«ÄºÁ†ªÀºÀ | </w:t>
      </w:r>
    </w:p>
    <w:p w14:paraId="4EE1F284"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…CAiÀÄA …ªÀÄÆzsÁð †¥ÀgÀ…ªÉÄÃ¶×Ã …¸ÀÄªÀ‡ZÁðB ¸À…ªÀiÁ£Á†£Á ªÀÄÄ…vÀÛªÀÄ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†±ÉÆèÃPÉÆÃ C¸ÀÄÛ | </w:t>
      </w:r>
    </w:p>
    <w:p w14:paraId="4D2180C7"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…¨sÀzÀæA ¥À†±Àå…£ÀÛ G†¥À¸ÉÃ …zÀÄgÀ…UÉæÃ vÀ†¥ÉÆÃ …¢ÃPÁë ªÀÄÈ†µÀAiÀÄB ¸ÀÄ…ªÀ«ð†zÀB | </w:t>
      </w:r>
    </w:p>
    <w:p w14:paraId="19562F6E"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vÀ†vÀB …PÀëvÀæA §…®ªÉÆÃ†d±ÀÑ …eÁvÀA vÀ…zÀ¸ÉäöÊ …zÉÃªÁ …C©ü¸À†£Àß-ªÀÄ£ÀÄÛ | </w:t>
      </w:r>
    </w:p>
    <w:p w14:paraId="1A666056"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…zsÁvÁ †«…zsÁvÁ †¥À…gÀªÉÆÃvÀ …¸À£ÀÝöÈPï …¥ÀæeÁ†¥ÀwB ¥ÀgÀ…ªÉÄÃ¶×Ã …«gÁ‡eÁ | </w:t>
      </w:r>
    </w:p>
    <w:p w14:paraId="648A80C2"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¸ÉÆÛÃ…ªÀiÁ-±ÀÑ£ÁÝ(†Uïä)¹ …¤«†zÉÆÃªÀÄ DºÀÄ…gÉÃ vÀ†¸ÉäöÊ …gÁµÀÖç…ªÀÄ©ü-¸À†£ÀßªÀiÁªÀÄ | </w:t>
      </w:r>
    </w:p>
    <w:p w14:paraId="307A7130" w14:textId="77777777" w:rsidR="00E96CFA" w:rsidRPr="00195CAF" w:rsidRDefault="00E96CFA"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…C¨sÁå†ªÀvÀð…zÀÞ÷é-ªÀÄÄ…¥ÀªÉÄÃ†vÀ …¸ÁPÀ…ªÀÄAiÀÄ(Uïä) …±Á¸ÁÛ-„†¢ü¥ÀwªÉÇÃð C¸ÀÄÛ | </w:t>
      </w:r>
    </w:p>
    <w:p w14:paraId="645508B1" w14:textId="77777777" w:rsidR="00E96CFA" w:rsidRPr="00195CAF" w:rsidRDefault="00E96CFA"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…C¸Àå …«eÁÕ…£ÀªÀÄ…£ÀÄ¸À(Uïä)-†gÀ¨sÀzÀÞ÷é…«ÄªÀÄA …¥À±ÁÑzÀ†£ÀÄ fÃªÁ…xÀ ¸À‡ªÉÃð ||</w:t>
      </w:r>
    </w:p>
    <w:p w14:paraId="2D3B485E" w14:textId="77777777" w:rsidR="009A5EE1" w:rsidRPr="00975543" w:rsidRDefault="009A5EE1" w:rsidP="00DF1E9A">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5653FE5C" w14:textId="77777777" w:rsidR="00E96CFA" w:rsidRPr="00195CAF" w:rsidRDefault="00E96CFA" w:rsidP="00DF1E9A">
      <w:pPr>
        <w:autoSpaceDE w:val="0"/>
        <w:autoSpaceDN w:val="0"/>
        <w:adjustRightInd w:val="0"/>
        <w:spacing w:after="0" w:line="252" w:lineRule="auto"/>
        <w:rPr>
          <w:rFonts w:ascii="Segoe UI" w:hAnsi="Segoe UI" w:cs="Segoe UI"/>
          <w:sz w:val="20"/>
          <w:szCs w:val="20"/>
        </w:rPr>
      </w:pPr>
    </w:p>
    <w:p w14:paraId="6F5202CF" w14:textId="77777777" w:rsidR="00E82389" w:rsidRPr="00195CAF" w:rsidRDefault="00E82389" w:rsidP="00DF1E9A">
      <w:pPr>
        <w:pStyle w:val="1Title-VedaVMSKannada"/>
        <w:spacing w:line="252" w:lineRule="auto"/>
        <w:rPr>
          <w:color w:val="auto"/>
        </w:rPr>
      </w:pPr>
      <w:bookmarkStart w:id="4" w:name="_Toc535175582"/>
      <w:r w:rsidRPr="00195CAF">
        <w:rPr>
          <w:color w:val="auto"/>
        </w:rPr>
        <w:t>¥ÀªÀªÀiÁ£À ¸ÀÆPÀÛA</w:t>
      </w:r>
      <w:bookmarkEnd w:id="4"/>
    </w:p>
    <w:p w14:paraId="3842B4EA" w14:textId="77777777" w:rsidR="00E82389" w:rsidRPr="00DF1E9A" w:rsidRDefault="00E82389" w:rsidP="00DF1E9A">
      <w:pPr>
        <w:pStyle w:val="3-Eng-Subheading-VedaVMSTelugu"/>
        <w:spacing w:line="252" w:lineRule="auto"/>
        <w:rPr>
          <w:color w:val="auto"/>
          <w:sz w:val="28"/>
          <w:szCs w:val="28"/>
        </w:rPr>
      </w:pPr>
      <w:r w:rsidRPr="00DF1E9A">
        <w:rPr>
          <w:color w:val="auto"/>
          <w:sz w:val="28"/>
          <w:szCs w:val="28"/>
        </w:rPr>
        <w:t>TS 5.6.1.1</w:t>
      </w:r>
    </w:p>
    <w:p w14:paraId="722336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 »†gÀtåªÀ…uÁðB ±ÀÄ†ZÀAiÀÄB ¥Á…ªÀPÁ AiÀiÁ†¸ÀÄ …eÁvÀB …PÀ±Àå…¥ÉÆÃ AiÀiÁ¹é†£ÀÝçB |</w:t>
      </w:r>
    </w:p>
    <w:p w14:paraId="4BE5D6E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…CVßA</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AiÀiÁ UÀ†¨sÀðA zÀ…¢ügÉÃ «†gÀÆ…¥Á¸ÁÛ…£À D…¥ÀB ±À(UïÎ) …¸ÉÆåÃ£Á †¨sÀªÀ£ÀÄÛ || </w:t>
      </w:r>
    </w:p>
    <w:p w14:paraId="4B72FE4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AiÀiÁ…¸Á(…Uïä) gÁ…eÁ ªÀ†gÀÄ…uÉÆÃ AiÀiÁ…w ªÀÄ†zsÉåÃ ¸ÀvÁå…£ÀÈvÉÃ †C…ªÀ¥À±Àå£ï d†£Á£ÁA|</w:t>
      </w:r>
    </w:p>
    <w:p w14:paraId="15914B1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…ªÀÄ…zsÀÄ±ÀÄÑ…vÀB ±ÀÄ†ZÀ…AiÉÆÃ AiÀiÁB †¥Á…ªÀPÁ¸ÁÛ …£À D…¥ÀB ±À(UïÎ) …¸ÉÆåÃ£Á †¨sÀªÀ£ÀÄÛ || </w:t>
      </w:r>
    </w:p>
    <w:p w14:paraId="01F9DF9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AiÀiÁ‡¸ÁA …zÉÃªÁ …¢« …PÀÈté†¤Û …¨sÀPÀëA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AiÀiÁ …C£ÀÛ†jPÉëÃ §…ºÀÄzsÁ ¨sÀ†ªÀ¤Û |</w:t>
      </w:r>
    </w:p>
    <w:p w14:paraId="6A0436F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AiÀiÁB †¥ÀÈ…y«ÃA ¥À†AiÀÄ…¸ÉÆÃ£ÀÝ†¤Û …±ÀÄPÁæ¸ÁÛ …£À D…¥ÀB ±À(UïÎ) …¸ÉÆåÃ£Á †¨sÀªÀ£ÀÄÛ || </w:t>
      </w:r>
    </w:p>
    <w:p w14:paraId="3EBE878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…²ªÉÃ†£À …ªÀiÁ ZÀ†PÀÄëµÁ ¥À±ÀåvÁ¥ÀB …²ªÀ†AiÀiÁ …vÀ£ÀÄªÉÇÃ-†¥À¸ÀàöÈ±À…vÀ vÀé†ZÀA ªÉÄÃ|</w:t>
      </w:r>
    </w:p>
    <w:p w14:paraId="2E61AA3F" w14:textId="77777777" w:rsidR="00E82389"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¸ÀªÁð(†Uïä) …CVßÃ(Uïä) †gÀ…¥sÀÄìµÀ†zÉÆÃ ºÀÄªÉÃ …ªÉÇÃ ªÀÄ…¬Ä ªÀ…ZÉÆÃð §…®ªÉÆÃ…eÉÆÃ ¤†zsÀvÀÛ || </w:t>
      </w:r>
    </w:p>
    <w:p w14:paraId="73CCFDD0" w14:textId="77777777" w:rsidR="00DF1E9A" w:rsidRDefault="00DF1E9A" w:rsidP="00DF1E9A">
      <w:pPr>
        <w:autoSpaceDE w:val="0"/>
        <w:autoSpaceDN w:val="0"/>
        <w:adjustRightInd w:val="0"/>
        <w:spacing w:after="0" w:line="252" w:lineRule="auto"/>
        <w:rPr>
          <w:rFonts w:ascii="BRH Kannada Extra" w:hAnsi="BRH Kannada Extra" w:cs="BRH Kannada Extra"/>
          <w:sz w:val="40"/>
          <w:szCs w:val="40"/>
        </w:rPr>
      </w:pPr>
    </w:p>
    <w:p w14:paraId="1A3206FB" w14:textId="77777777" w:rsidR="00975543" w:rsidRPr="00195CAF" w:rsidRDefault="00975543" w:rsidP="00DF1E9A">
      <w:pPr>
        <w:autoSpaceDE w:val="0"/>
        <w:autoSpaceDN w:val="0"/>
        <w:adjustRightInd w:val="0"/>
        <w:spacing w:after="0" w:line="252" w:lineRule="auto"/>
        <w:rPr>
          <w:rFonts w:ascii="BRH Kannada Extra" w:hAnsi="BRH Kannada Extra" w:cs="BRH Kannada Extra"/>
          <w:sz w:val="40"/>
          <w:szCs w:val="40"/>
        </w:rPr>
      </w:pPr>
    </w:p>
    <w:p w14:paraId="0C428CC0" w14:textId="77777777" w:rsidR="00E82389" w:rsidRPr="00195CAF" w:rsidRDefault="00E82389" w:rsidP="00DF1E9A">
      <w:pPr>
        <w:pStyle w:val="NoSpacing"/>
        <w:spacing w:line="252" w:lineRule="auto"/>
      </w:pPr>
    </w:p>
    <w:p w14:paraId="701E52C0" w14:textId="77777777" w:rsidR="00E82389" w:rsidRPr="00DF1E9A" w:rsidRDefault="00E82389" w:rsidP="00DF1E9A">
      <w:pPr>
        <w:pStyle w:val="3-Eng-Subheading-VedaVMSTelugu"/>
        <w:pBdr>
          <w:top w:val="single" w:sz="4" w:space="1" w:color="auto"/>
          <w:left w:val="single" w:sz="4" w:space="4" w:color="auto"/>
          <w:bottom w:val="single" w:sz="4" w:space="1" w:color="auto"/>
          <w:right w:val="single" w:sz="4" w:space="4" w:color="auto"/>
        </w:pBdr>
        <w:spacing w:line="252" w:lineRule="auto"/>
        <w:rPr>
          <w:color w:val="auto"/>
          <w:sz w:val="28"/>
          <w:szCs w:val="28"/>
        </w:rPr>
      </w:pPr>
      <w:r w:rsidRPr="00DF1E9A">
        <w:rPr>
          <w:rFonts w:ascii="BRH Kannada RN" w:hAnsi="BRH Kannada RN" w:cs="BRH Kannada RN"/>
          <w:color w:val="auto"/>
          <w:sz w:val="28"/>
          <w:szCs w:val="28"/>
        </w:rPr>
        <w:lastRenderedPageBreak/>
        <w:t>(</w:t>
      </w:r>
      <w:r w:rsidR="00445A9F" w:rsidRPr="00DF1E9A">
        <w:rPr>
          <w:color w:val="auto"/>
          <w:sz w:val="28"/>
          <w:szCs w:val="28"/>
        </w:rPr>
        <w:t>A</w:t>
      </w:r>
      <w:r w:rsidRPr="00DF1E9A">
        <w:rPr>
          <w:color w:val="auto"/>
          <w:sz w:val="28"/>
          <w:szCs w:val="28"/>
        </w:rPr>
        <w:t>dditional chanting for Shanti Japam</w:t>
      </w:r>
      <w:r w:rsidR="00445A9F" w:rsidRPr="00DF1E9A">
        <w:rPr>
          <w:color w:val="auto"/>
          <w:sz w:val="28"/>
          <w:szCs w:val="28"/>
        </w:rPr>
        <w:t xml:space="preserve"> - TS 5.6.1.2</w:t>
      </w:r>
      <w:r w:rsidRPr="00DF1E9A">
        <w:rPr>
          <w:color w:val="auto"/>
          <w:sz w:val="28"/>
          <w:szCs w:val="28"/>
        </w:rPr>
        <w:t xml:space="preserve">) </w:t>
      </w:r>
    </w:p>
    <w:p w14:paraId="56598802" w14:textId="77777777" w:rsidR="00445A9F"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AiÀÄ…zÀzÀB †¸ÀA ¥Àæ…AiÀÄwÃgÀ…ºÁ ªÀ†£ÀzÀvÁ-…ºÀvÉÃ |</w:t>
      </w:r>
    </w:p>
    <w:p w14:paraId="43C3A319"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vÀ…¸ÁäzÁ …£À†zÉÆåÃ £Á†ªÀÄ…¸ÀÜvÁ…ªÉÇÃ £Á†ªÀiÁ¤ ¹£ÀÞªÀB | </w:t>
      </w:r>
    </w:p>
    <w:p w14:paraId="4354BEEA"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AiÀÄvï ¥ÉæÃ†¶…vÁ ªÀ†gÀÄuÉÃ…£À vÁB ²Ã¨sÀ(†Uïä) …¸ÀªÀÄ†ªÀ®ÎvÀ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vÀ‡zÁ…¥ÉÆßÃ-¢†£ÉÆÝçÃªÉÇÃ …AiÀÄwÃ-¸ÀÛ…¸Áä-zÁ…¥ÉÆÃ C†£ÀÄ ¸ÀÜ£À | </w:t>
      </w:r>
    </w:p>
    <w:p w14:paraId="252CDFC4"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…C…¥À…PÁªÀÄ(UïÎ) ¸Àå†£ÀÝªÀiÁ…£Á C†«ÃªÀgÀvÀ…ªÉÇÃ »‡PÀA |</w:t>
      </w:r>
    </w:p>
    <w:p w14:paraId="459123FD"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E†£ÉÆÝçÃ …ªÀB ±À†QÛ©ügï zÉÃ…«Ã-¸ÀÛ…¸Áäzï-ªÁuÁð†ªÀÄ ªÉÇÃ …»vÀA |</w:t>
      </w:r>
    </w:p>
    <w:p w14:paraId="6C1E8D2E"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K†PÉÆÃ …zÉÃªÉÇÃ C†¥Àåw…µÀ×xï ¸Àå†£ÀÝªÀiÁ£Á AiÀÄxÁ…ªÀ±ÀA | </w:t>
      </w:r>
    </w:p>
    <w:p w14:paraId="6B1B099B"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G†zÁ¤µÀÄgï …ªÀÄ»Ãj…w vÀ†¸ÁäzÀÄ…zÀPÀ-†ªÀÄÄZÀåvÉÃ | </w:t>
      </w:r>
    </w:p>
    <w:p w14:paraId="074C6EBB"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D†¥ÉÆÃ …¨sÀzÁæ …WÀÈvÀ«ÄzÁ†¥À D¸ÀÄ…gÀVßÃ-µÉÆÃ†ªÀiË ©…¨sÀævÁå…¥À EvÁÛB | </w:t>
      </w:r>
    </w:p>
    <w:p w14:paraId="1A40B34F"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…wÃªÉÇæÃ gÀ†¸ÉÆÃ ªÀÄ…zsÀÄ¥ÀÈ†ZÁ-ªÀÄgÀ…YÎªÀÄ D‡ªÀiÁ …¥ÁæuÉÃ†£À …¸ÀºÀ ªÀ†ZÀð¸Á UÀ£ïß | </w:t>
      </w:r>
    </w:p>
    <w:p w14:paraId="3F2B9A18"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D¢†vÀà±Áå-…ªÀÄÄåvÀ†ªÁ ±ÀÈ…uÉÆÃ-ªÀiÁå…ªÀiÁ WÉÆÃ†µÉÆÃ UÀZÀÒ…w ªÁ†Yß D¸ÁA | </w:t>
      </w:r>
    </w:p>
    <w:p w14:paraId="06C34DA2"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ªÀÄ†£ÉåÃ ¨sÉÃ…eÁ£ÉÆÃ …CªÀÄÈ†vÀ…¸Àå vÀ…»ð »†gÀtåªÀ…uÁð C†vÀÈ¥ÀA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…AiÀÄzÁ†ªÀB |</w:t>
      </w:r>
    </w:p>
    <w:p w14:paraId="0D85FB33"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BRH Kannada Extra" w:hAnsi="BRH Kannada Extra" w:cs="BRH Kannada Extra"/>
          <w:sz w:val="40"/>
          <w:szCs w:val="40"/>
        </w:rPr>
        <w:t xml:space="preserve">D…¥ÉÆÃ »µÁ× †ªÀÄ…AiÉÆÃ¨sÀÄ…ªÀB vÁ †£À …HeÉÃð †zÀzsÁvÀ£À | </w:t>
      </w:r>
      <w:r w:rsidR="00DF1E9A">
        <w:rPr>
          <w:rFonts w:ascii="BRH Kannada Extra" w:hAnsi="BRH Kannada Extra" w:cs="BRH Kannada Extra"/>
          <w:sz w:val="40"/>
          <w:szCs w:val="40"/>
        </w:rPr>
        <w:br/>
      </w:r>
      <w:r w:rsidRPr="00195CAF">
        <w:rPr>
          <w:rFonts w:ascii="BRH Kannada Extra" w:hAnsi="BRH Kannada Extra" w:cs="BRH Kannada Extra"/>
          <w:sz w:val="40"/>
          <w:szCs w:val="40"/>
        </w:rPr>
        <w:t>…ªÀÄºÉÃgÀ†uÁ…AiÀÄ ZÀ†PÀë¸ÉÃ</w:t>
      </w:r>
      <w:r w:rsidR="00445A9F"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AiÉÆÃ †ªÀB …²ªÀ†vÀ…ªÉÆÃ gÀ…¸À¸ÀÛ†¸Àå ¨sÁdAiÀÄ…vÉÃ ºÀ †£ÀB | …G…±ÀwÃ†jªÀ …ªÀiÁvÀ†gÀB | vÀ…¸Áä CgÀ†YÎªÀiÁªÀÄ…ªÉÇÃ AiÀÄ…¸Àå PÀë†AiÀiÁ…AiÀÄ f†£ÀéxÀ | D†¥ÉÆÃ …d£À†AiÀÄxÁ ZÀ £ÀB |</w:t>
      </w:r>
      <w:r w:rsidR="00DF1E9A">
        <w:rPr>
          <w:rFonts w:ascii="BRH Kannada Extra" w:hAnsi="BRH Kannada Extra" w:cs="BRH Kannada Extra"/>
          <w:sz w:val="40"/>
          <w:szCs w:val="40"/>
        </w:rPr>
        <w:t xml:space="preserve"> </w:t>
      </w:r>
      <w:r w:rsidRPr="00195CAF">
        <w:rPr>
          <w:rFonts w:ascii="BRH Kannada Extra" w:hAnsi="BRH Kannada Extra" w:cs="BRH Kannada Extra"/>
          <w:sz w:val="40"/>
          <w:szCs w:val="40"/>
        </w:rPr>
        <w:t>…¢« †±ÀæAiÀÄ…¸Áé£ÀÛ†jPÉëÃ AiÀÄvÀ¸Àé ¥ÀÈ…yªÁå ¸ÀA†¨sÀªÀ §æºÀäªÀ…ZÀð¸À-†ªÀÄ¹ §æºÀäªÀ…ZÀð¸Á†AiÀÄ vÁé ||</w:t>
      </w:r>
      <w:r w:rsidRPr="00195CAF">
        <w:rPr>
          <w:rFonts w:ascii="Arial" w:hAnsi="Arial" w:cs="Arial"/>
          <w:sz w:val="28"/>
          <w:szCs w:val="28"/>
        </w:rPr>
        <w:t xml:space="preserve"> </w:t>
      </w:r>
      <w:r w:rsidRPr="00DF1E9A">
        <w:rPr>
          <w:rFonts w:ascii="Arial" w:hAnsi="Arial" w:cs="Arial"/>
          <w:b/>
          <w:bCs/>
          <w:sz w:val="28"/>
          <w:szCs w:val="28"/>
        </w:rPr>
        <w:t>(</w:t>
      </w:r>
      <w:r w:rsidR="00445A9F" w:rsidRPr="00DF1E9A">
        <w:rPr>
          <w:rFonts w:ascii="Arial" w:hAnsi="Arial" w:cs="Arial"/>
          <w:b/>
          <w:bCs/>
          <w:sz w:val="28"/>
          <w:szCs w:val="28"/>
        </w:rPr>
        <w:t>A</w:t>
      </w:r>
      <w:r w:rsidRPr="00DF1E9A">
        <w:rPr>
          <w:rFonts w:ascii="Arial" w:hAnsi="Arial" w:cs="Arial"/>
          <w:b/>
          <w:bCs/>
          <w:sz w:val="28"/>
          <w:szCs w:val="28"/>
        </w:rPr>
        <w:t xml:space="preserve">dditional chanting </w:t>
      </w:r>
      <w:r w:rsidR="00445A9F" w:rsidRPr="00DF1E9A">
        <w:rPr>
          <w:rFonts w:ascii="Arial" w:hAnsi="Arial" w:cs="Arial"/>
          <w:b/>
          <w:bCs/>
          <w:sz w:val="28"/>
          <w:szCs w:val="28"/>
        </w:rPr>
        <w:t>e</w:t>
      </w:r>
      <w:r w:rsidRPr="00DF1E9A">
        <w:rPr>
          <w:rFonts w:ascii="Arial" w:hAnsi="Arial" w:cs="Arial"/>
          <w:b/>
          <w:bCs/>
          <w:sz w:val="28"/>
          <w:szCs w:val="28"/>
        </w:rPr>
        <w:t>nds)</w:t>
      </w:r>
    </w:p>
    <w:p w14:paraId="6802819B" w14:textId="77777777" w:rsidR="00E82389" w:rsidRDefault="00E82389" w:rsidP="00DF1E9A">
      <w:pPr>
        <w:autoSpaceDE w:val="0"/>
        <w:autoSpaceDN w:val="0"/>
        <w:adjustRightInd w:val="0"/>
        <w:spacing w:after="0" w:line="252" w:lineRule="auto"/>
        <w:rPr>
          <w:rFonts w:ascii="Arial" w:hAnsi="Arial" w:cs="Arial"/>
          <w:sz w:val="28"/>
          <w:szCs w:val="28"/>
        </w:rPr>
      </w:pPr>
    </w:p>
    <w:p w14:paraId="43330C59" w14:textId="77777777" w:rsidR="00DF1E9A" w:rsidRPr="00195CAF" w:rsidRDefault="00DF1E9A" w:rsidP="00DF1E9A">
      <w:pPr>
        <w:autoSpaceDE w:val="0"/>
        <w:autoSpaceDN w:val="0"/>
        <w:adjustRightInd w:val="0"/>
        <w:spacing w:after="0" w:line="252" w:lineRule="auto"/>
        <w:rPr>
          <w:rFonts w:ascii="Arial" w:hAnsi="Arial" w:cs="Arial"/>
          <w:sz w:val="28"/>
          <w:szCs w:val="28"/>
        </w:rPr>
      </w:pPr>
    </w:p>
    <w:p w14:paraId="186D8189" w14:textId="77777777" w:rsidR="00E82389" w:rsidRPr="00DF1E9A" w:rsidRDefault="00CE6AD6" w:rsidP="00DF1E9A">
      <w:pPr>
        <w:pStyle w:val="3-Eng-Subheading-VedaVMSTelugu"/>
        <w:spacing w:line="252" w:lineRule="auto"/>
        <w:rPr>
          <w:color w:val="auto"/>
          <w:sz w:val="28"/>
          <w:szCs w:val="28"/>
        </w:rPr>
      </w:pPr>
      <w:r w:rsidRPr="00DF1E9A">
        <w:rPr>
          <w:color w:val="auto"/>
          <w:sz w:val="28"/>
          <w:szCs w:val="28"/>
        </w:rPr>
        <w:lastRenderedPageBreak/>
        <w:t>TB 1.4.8.1 (for Para</w:t>
      </w:r>
      <w:r w:rsidR="00E82389" w:rsidRPr="00DF1E9A">
        <w:rPr>
          <w:color w:val="auto"/>
          <w:sz w:val="28"/>
          <w:szCs w:val="28"/>
        </w:rPr>
        <w:t xml:space="preserve"> No. 1 to 6)</w:t>
      </w:r>
    </w:p>
    <w:p w14:paraId="3C0F1805" w14:textId="77777777" w:rsidR="00E82389" w:rsidRPr="00195CAF" w:rsidRDefault="00E82389" w:rsidP="00975543">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¥À†ªÀªÀiÁ…£ÀB ¸ÀÄ…ªÀdð†£ÀB | …¥À«†vÉæÃ…t «†ZÀµÀðtÂB | AiÀÄB ¥ÉÆÃ…vÁ ¸À †¥ÀÄ£ÁvÀÄ ªÀiÁ</w:t>
      </w:r>
      <w:r w:rsidR="00975543">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p>
    <w:p w14:paraId="2A195AF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…¥ÀÄ£À†£ÀÄÛ ªÀiÁ zÉÃªÀ…d£ÁB | …¥ÀÄ£À…£ÀÄÛ ªÀÄ†£ÀªÉÇÃ …¢üAiÀiÁ | …¥ÀÄ£À…£ÀÄÛ «†±Àé …DAiÀÄ†ªÀB | eÁ†vÀªÉÃzÀB …¥À«†vÀæªÀvï | …¥À«†vÉæÃt ¥ÀÄ£Á» ªÀiÁ | …±ÀÄPÉæÃ†t zÉÃ…ªÀ ¢Ã†zÀåvï | </w:t>
      </w:r>
    </w:p>
    <w:p w14:paraId="29C2DBA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C…UÉßÃ PÀæ…vÁé-PÀæ…vÀÆ(…Uïä) gÀ†£ÀÄ | </w:t>
      </w:r>
      <w:r w:rsidRPr="00195CAF">
        <w:rPr>
          <w:rFonts w:ascii="Arial" w:hAnsi="Arial" w:cs="Arial"/>
          <w:b/>
          <w:sz w:val="28"/>
          <w:szCs w:val="28"/>
        </w:rPr>
        <w:t>1</w:t>
      </w:r>
    </w:p>
    <w:p w14:paraId="3371FC39" w14:textId="77777777" w:rsidR="00E82389" w:rsidRPr="00195CAF" w:rsidRDefault="00E82389" w:rsidP="00DF1E9A">
      <w:pPr>
        <w:pStyle w:val="NoSpacing"/>
        <w:spacing w:line="252" w:lineRule="auto"/>
      </w:pPr>
    </w:p>
    <w:p w14:paraId="36E5ED0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AiÀÄ†vÉÛÃ …¥À«†vÀæ-…ªÀÄað†¶ | C…UÉßÃ «†vÀvÀ-ªÀÄ…£ÀÛgÁ | §æ…ºÀä vÉÃ†£À ¥ÀÄ¤ÃªÀÄºÉÃ |</w:t>
      </w:r>
    </w:p>
    <w:p w14:paraId="2DC2E29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…G¨sÁ‡¨sÁåA zÉÃªÀ ¸À«vÀB | …¥À«†vÉæÃt …¸ÀªÉÃ†£À ZÀ | …EzÀA §æ†ºÀä ¥ÀÄ¤ÃªÀÄºÉÃ |</w:t>
      </w:r>
    </w:p>
    <w:p w14:paraId="287C55F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…ªÉÊ…±Àé…zÉÃ«Ã †¥ÀÄ…£ÀwÃ …zÉÃªÁå‡UÁvï | AiÀÄ†¸ÉåöÊ …§»éÃ-…¸ÀÛ£ÀÄ†ªÉÇÃ …«ÃvÀ†¥ÀÈµÁ×B |</w:t>
      </w:r>
    </w:p>
    <w:p w14:paraId="44F994C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vÀ…AiÀiÁ ªÀÄ†zÀ£ÀÛB ¸À…zsÀªÀiÁ†zÉåÃµÀÄ | …ªÀAiÀÄ(UïÎ) †¸Áå…ªÀÄ ¥À†vÀAiÉÆÃ gÀ…¬ÄÃuÁA | </w:t>
      </w:r>
      <w:r w:rsidRPr="00195CAF">
        <w:rPr>
          <w:rFonts w:ascii="Arial" w:hAnsi="Arial" w:cs="Arial"/>
          <w:b/>
          <w:sz w:val="28"/>
          <w:szCs w:val="28"/>
        </w:rPr>
        <w:t>2</w:t>
      </w:r>
    </w:p>
    <w:p w14:paraId="35CE7AA7" w14:textId="77777777" w:rsidR="00E82389" w:rsidRPr="00195CAF" w:rsidRDefault="00E82389" w:rsidP="00DF1E9A">
      <w:pPr>
        <w:pStyle w:val="NoSpacing"/>
        <w:spacing w:line="252" w:lineRule="auto"/>
      </w:pPr>
    </w:p>
    <w:p w14:paraId="4D442E0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…ªÉÊ…±Áé…£ÀgÉÆÃ …gÀ²ä†©ügï ªÀiÁ ¥ÀÄ£ÁvÀÄ | ªÁ†vÀB …¥ÁæuÉÃ†£ÉÃ…¶gÉÆÃ †ªÀÄ…AiÉÆÃ ¨sÀÆB|</w:t>
      </w:r>
    </w:p>
    <w:p w14:paraId="4BA5FE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zÁå†ªÁ¥ÀÈ…y«Ã ¥À†AiÀÄ…¸Á ¥À†AiÉÆÃ©üB | …IÄvÁ†ªÀjÃ …AiÀÄfÕ†AiÉÄÃ ªÀiÁ ¥ÀÄ¤ÃvÁA |</w:t>
      </w:r>
    </w:p>
    <w:p w14:paraId="3A275D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…§ÈºÀ†¢ãB ¸À«…vÀ¸ÀÛöÈ†©üB | ªÀ†¶ðµÉ×öÊgï zÉÃ…ªÀªÀÄ†£Àä©üB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C…UÉßÃ zÀ‡PÉëöÊB ¥ÀÄ£Á» ªÀiÁ | AiÉÄÃ†£À …zÉÃªÁ C†¥ÀÄ£ÀvÀ | AiÉÄÃ£Á†¥ÉÆÃ …¢ªÀåYÌ†±ÀB | vÉÃ†£À …¢ªÉåÃ…£À §æ†ºÀäuÁ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133AFBFA" w14:textId="77777777" w:rsidR="00E82389" w:rsidRPr="00195CAF" w:rsidRDefault="00E82389" w:rsidP="00DF1E9A">
      <w:pPr>
        <w:pStyle w:val="NoSpacing"/>
        <w:spacing w:line="252" w:lineRule="auto"/>
      </w:pPr>
    </w:p>
    <w:p w14:paraId="58E15EB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…EzÀA §æ†ºÀä ¥ÀÄ¤ÃªÀÄºÉÃ | AiÀÄB †¥ÁªÀ…ªÀiÁ¤Ã-…gÀzÉÞ÷åÃ†w | </w:t>
      </w:r>
    </w:p>
    <w:p w14:paraId="58FA80F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IÄ†¶…©üB ¸ÀA†¨sÀÈ…vÀ(…Uïä) gÀ‡¸ÀA | ¸À…ªÀð(…Uïä) ¸À …¥ÀÆvÀ†ªÀÄ±ÁÕw | </w:t>
      </w:r>
    </w:p>
    <w:p w14:paraId="1D328D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…¸Àé…¢vÀA †ªÀiÁ…vÀj†±Àé£Á | …¥Á…ªÀ…ªÀiÁ¤ÃAiÉÆÃð …CzÉÞ÷åÃ†w |</w:t>
      </w:r>
    </w:p>
    <w:p w14:paraId="3771E8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IÄ†¶…©üB ¸ÀA†¨sÀÈ…vÀ(…Uïä) gÀ‡¸ÀA | vÀ…¸ÉäöÊ ¸À†gÀ¸ÀéwÃ zÀÄºÉÃ | </w:t>
      </w:r>
    </w:p>
    <w:p w14:paraId="27F85C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…QëÃgÀ(Uïä) …¸À¦ðªÀÄð†zsÀÆ…zÀPÀA | …¥Á…ªÀ…ªÀiÁ¤ÃB …¸Àé¸ÀÛ÷å†AiÀÄ¤ÃB || </w:t>
      </w:r>
      <w:r w:rsidRPr="00195CAF">
        <w:rPr>
          <w:rFonts w:ascii="Arial" w:hAnsi="Arial" w:cs="Arial"/>
          <w:b/>
          <w:sz w:val="28"/>
          <w:szCs w:val="28"/>
        </w:rPr>
        <w:t xml:space="preserve">4 </w:t>
      </w:r>
    </w:p>
    <w:p w14:paraId="7DFA41A0" w14:textId="77777777" w:rsidR="00E82389" w:rsidRPr="00195CAF" w:rsidRDefault="00E82389" w:rsidP="00DF1E9A">
      <w:pPr>
        <w:pStyle w:val="NoSpacing"/>
        <w:spacing w:line="252" w:lineRule="auto"/>
      </w:pPr>
    </w:p>
    <w:p w14:paraId="04B48BC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…¸ÀÄzÀÄ…WÁ » ¥À†AiÀÄ¸ÀéwÃB | IÄ†¶…©üB ¸ÀA†¨sÀÈ…vÉÆÃ gÀ†¸ÀB | </w:t>
      </w:r>
    </w:p>
    <w:p w14:paraId="1D63972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…¨Áæ…ºÀäuÉÃ…µÀé-ªÀÄÈvÀ(†Uïä) …»vÀA | …¥Á…ªÀ…ªÀiÁ¤Ãgï †¢±À£ÀÄÛ £ÀB | </w:t>
      </w:r>
    </w:p>
    <w:p w14:paraId="10AB8E8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…EªÀÄA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¯ÉÆÃPÀªÀÄ†xÉÆÃ …CªÀÄÄA | PÁ…ªÀiÁ£ïxï ¸À†ªÀÄ£ÀB | </w:t>
      </w:r>
    </w:p>
    <w:p w14:paraId="2087FAE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…zÉÃ«Ãgï …zÉÃªÉÊB …¸ÀªÀiÁ†¨sÀÈvÁB | …¥Á…ªÀ…ªÀiÁ¤ÃB …¸Àé¸ÀÛ÷å†AiÀÄ¤ÃB | </w:t>
      </w:r>
    </w:p>
    <w:p w14:paraId="1BB167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…¸ÀÄzÀÄ…WÁ » †WÀÈ…vÀ±ÀÄÑ†vÀB | IÄ†¶…©üB ¸ÀA†¨sÀÈ…vÉÆÃ gÀ†¸ÀB || </w:t>
      </w:r>
      <w:r w:rsidRPr="00195CAF">
        <w:rPr>
          <w:rFonts w:ascii="Arial" w:hAnsi="Arial" w:cs="Arial"/>
          <w:b/>
          <w:sz w:val="28"/>
          <w:szCs w:val="28"/>
        </w:rPr>
        <w:t>5</w:t>
      </w:r>
    </w:p>
    <w:p w14:paraId="7FE2558B" w14:textId="77777777" w:rsidR="00E82389" w:rsidRPr="00195CAF" w:rsidRDefault="00E82389" w:rsidP="00DF1E9A">
      <w:pPr>
        <w:pStyle w:val="NoSpacing"/>
        <w:spacing w:line="252" w:lineRule="auto"/>
      </w:pPr>
    </w:p>
    <w:p w14:paraId="28F8BA9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…¨Áæ…ºÀäuÉÃ…µÀé-ªÀÄÈvÀ(†Uïä) …»vÀA | AiÉÄÃ†£À …zÉÃªÁB …¥À«†vÉæÃt | </w:t>
      </w:r>
    </w:p>
    <w:p w14:paraId="691A3D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…DvÁä†£ÀA …¥ÀÄ£À…vÉÃ ¸À‡zÁ | vÉÃ†£À …¸ÀºÀ†¸Àæ zsÁgÉÃt | </w:t>
      </w:r>
    </w:p>
    <w:p w14:paraId="2EAE40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…¥Á…ªÀ…ªÀiÁ£ÀåB †¥ÀÄ£À£ÀÄÛ ªÀiÁ | …¥Áæ…eÁ…¥ÀvÀåA …¥À«‡vÀæA | </w:t>
      </w:r>
    </w:p>
    <w:p w14:paraId="6DE5FD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…±ÀvÉÆÃ†zÁåªÀÄ(Uïä) »…gÀtä‡AiÀÄA | vÉÃ†£À §æ…ºÀä «†zÉÆÃ …ªÀAiÀÄA | </w:t>
      </w:r>
    </w:p>
    <w:p w14:paraId="2B3259D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…¥ÀÆvÀA §æ†ºÀä ¥ÀÄ¤ÃªÀÄºÉÃ | E†£ÀÝçB ¸ÀÄ…¤ÃwÃ …¸ÀºÀ†ªÀiÁ ¥ÀÄ£ÁvÀÄ | </w:t>
      </w:r>
    </w:p>
    <w:p w14:paraId="45AC9CA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¸ÉÆÃ†ªÀÄB …¸Àé¸ÁÛ÷å ªÀ†gÀÄtB …¸À«ÄÃ‡ZÁå | …</w:t>
      </w:r>
      <w:r w:rsidR="00DF1E9A">
        <w:rPr>
          <w:rFonts w:ascii="BRH Kannada Extra" w:hAnsi="BRH Kannada Extra" w:cs="BRH Kannada Extra"/>
          <w:sz w:val="40"/>
          <w:szCs w:val="40"/>
        </w:rPr>
        <w:br/>
      </w:r>
      <w:r w:rsidRPr="00195CAF">
        <w:rPr>
          <w:rFonts w:ascii="BRH Kannada Extra" w:hAnsi="BRH Kannada Extra" w:cs="BRH Kannada Extra"/>
          <w:sz w:val="40"/>
          <w:szCs w:val="40"/>
        </w:rPr>
        <w:t xml:space="preserve">AiÀÄªÉÆÃ gÁ‡eÁ ¥Àæ…ªÀÄÈuÁ†©üB ¥ÀÄ£ÁvÀÄ ªÀiÁ | </w:t>
      </w:r>
    </w:p>
    <w:p w14:paraId="0A0200C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…eÁvÀ†ªÉÃzÁ</w:t>
      </w:r>
      <w:r w:rsidR="00CE6AD6" w:rsidRPr="00195CAF">
        <w:rPr>
          <w:rFonts w:ascii="BRH Kannada Extra" w:hAnsi="BRH Kannada Extra" w:cs="BRH Kannada Extra"/>
          <w:sz w:val="40"/>
          <w:szCs w:val="40"/>
        </w:rPr>
        <w:t xml:space="preserve"> …ªÉÆÃdð†AiÀÄ£ÁÛ÷å ¥ÀÄ£ÁvÀÄ | </w:t>
      </w:r>
      <w:r w:rsidRPr="00195CAF">
        <w:rPr>
          <w:rFonts w:ascii="BRH Kannada Extra" w:hAnsi="BRH Kannada Extra" w:cs="BRH Kannada Extra"/>
          <w:sz w:val="40"/>
          <w:szCs w:val="40"/>
        </w:rPr>
        <w:t xml:space="preserve">[NA] ¨sÀÆ¨sÀÄð…ªÀ¸ÀÄì†ªÀB || </w:t>
      </w:r>
      <w:r w:rsidR="008540A2" w:rsidRPr="00195CAF">
        <w:rPr>
          <w:rFonts w:ascii="Arial" w:hAnsi="Arial" w:cs="Arial"/>
          <w:b/>
          <w:sz w:val="28"/>
          <w:szCs w:val="28"/>
        </w:rPr>
        <w:t>6</w:t>
      </w:r>
    </w:p>
    <w:p w14:paraId="09E43A18" w14:textId="77777777" w:rsidR="00E82389" w:rsidRPr="00195CAF" w:rsidRDefault="00E82389" w:rsidP="00DF1E9A">
      <w:pPr>
        <w:pStyle w:val="NoSpacing"/>
        <w:spacing w:line="252" w:lineRule="auto"/>
      </w:pPr>
    </w:p>
    <w:p w14:paraId="13956ADC" w14:textId="77777777" w:rsidR="00CE6AD6" w:rsidRPr="00195CAF" w:rsidRDefault="00CE6AD6" w:rsidP="00DF1E9A">
      <w:pPr>
        <w:pStyle w:val="3-Eng-Subheading-VedaVMSTelugu"/>
        <w:spacing w:line="252" w:lineRule="auto"/>
        <w:rPr>
          <w:color w:val="auto"/>
        </w:rPr>
        <w:sectPr w:rsidR="00CE6AD6" w:rsidRPr="00195CAF" w:rsidSect="00100886">
          <w:pgSz w:w="12240" w:h="15840"/>
          <w:pgMar w:top="1166" w:right="864" w:bottom="1440" w:left="1440" w:header="720" w:footer="720" w:gutter="0"/>
          <w:cols w:space="720"/>
          <w:noEndnote/>
          <w:docGrid w:linePitch="299"/>
        </w:sectPr>
      </w:pPr>
    </w:p>
    <w:p w14:paraId="66313FFA" w14:textId="77777777" w:rsidR="00E82389" w:rsidRPr="00DF1E9A" w:rsidRDefault="00E82389" w:rsidP="00DF1E9A">
      <w:pPr>
        <w:pStyle w:val="3-Eng-Subheading-VedaVMSTelugu"/>
        <w:spacing w:line="252" w:lineRule="auto"/>
        <w:rPr>
          <w:color w:val="auto"/>
          <w:sz w:val="28"/>
          <w:szCs w:val="28"/>
        </w:rPr>
      </w:pPr>
      <w:r w:rsidRPr="00DF1E9A">
        <w:rPr>
          <w:color w:val="auto"/>
          <w:sz w:val="28"/>
          <w:szCs w:val="28"/>
        </w:rPr>
        <w:lastRenderedPageBreak/>
        <w:t>TB 3.5.11.1</w:t>
      </w:r>
    </w:p>
    <w:p w14:paraId="0A7053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vÀ…ZÀÒ</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AiÉÆÃgÁ †ªÀÈtÂÃªÀÄºÉÃ | …UÁvÀÄA AiÀÄeÁÕ†AiÀÄ | …UÁvÀÄA …AiÀÄdÕ†¥ÀvÀAiÉÄÃ |</w:t>
      </w:r>
    </w:p>
    <w:p w14:paraId="124614D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zÉÊ‡«Ã …¸Àé¹Û†gÀ¸ÀÄÛ £ÀB | …¸Àé¹Ûgï ªÀiÁ†£ÀÄµÉÃ¨sÀåB | …HzsÀéðA †fUÁvÀÄ ¨sÉÃ…µÀdA | </w:t>
      </w:r>
    </w:p>
    <w:p w14:paraId="259A80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±À†£ÉÆßÃ C¸ÀÄÛ …¢é¥À‡zÉÃ | ±ÀA ZÀ†vÀÄµÀàzÉÃ || </w:t>
      </w:r>
      <w:r w:rsidR="008540A2" w:rsidRPr="00195CAF">
        <w:rPr>
          <w:rFonts w:ascii="Arial" w:hAnsi="Arial" w:cs="Arial"/>
          <w:b/>
          <w:sz w:val="28"/>
          <w:szCs w:val="28"/>
        </w:rPr>
        <w:t>7</w:t>
      </w:r>
    </w:p>
    <w:p w14:paraId="334F0C7C"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 xml:space="preserve">NA ±Á…¤ÛB ±Á…¤ÛB ±Á†¤ÛB || </w:t>
      </w:r>
    </w:p>
    <w:p w14:paraId="7A9EB53A"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359B7D83" w14:textId="77777777" w:rsidR="00E82389" w:rsidRPr="00195CAF" w:rsidRDefault="00E82389" w:rsidP="00DF1E9A">
      <w:pPr>
        <w:pStyle w:val="1Title-VedaVMSKannada"/>
        <w:spacing w:line="252" w:lineRule="auto"/>
        <w:rPr>
          <w:color w:val="auto"/>
        </w:rPr>
      </w:pPr>
      <w:bookmarkStart w:id="5" w:name="_Toc535175583"/>
      <w:r w:rsidRPr="00195CAF">
        <w:rPr>
          <w:color w:val="auto"/>
        </w:rPr>
        <w:t>ªÁ¸ÀÄÛ ªÀÄ£ÀÛçA</w:t>
      </w:r>
      <w:bookmarkEnd w:id="5"/>
    </w:p>
    <w:p w14:paraId="292AE5C7" w14:textId="77777777" w:rsidR="00E82389" w:rsidRPr="000700A0" w:rsidRDefault="00E82389" w:rsidP="00DF1E9A">
      <w:pPr>
        <w:pStyle w:val="3-Eng-Subheading-VedaVMSTelugu"/>
        <w:spacing w:line="252" w:lineRule="auto"/>
        <w:rPr>
          <w:color w:val="auto"/>
          <w:sz w:val="28"/>
          <w:szCs w:val="28"/>
        </w:rPr>
      </w:pPr>
      <w:r w:rsidRPr="000700A0">
        <w:rPr>
          <w:color w:val="auto"/>
          <w:sz w:val="28"/>
          <w:szCs w:val="28"/>
        </w:rPr>
        <w:t>TS 3.4.10</w:t>
      </w:r>
    </w:p>
    <w:p w14:paraId="6DBDDF4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ªÁ‡¸ÉÆÛÃµÀà…vÉÃ ¥Àæ†weÁ¤Ã …ºÀå¸Áä£ïÜ †¸Áé…ªÉÃ±ÉÆÃ †C£À…«ÄÃªÉÇÃ †¨sÀªÁ £ÀB |</w:t>
      </w:r>
    </w:p>
    <w:p w14:paraId="282C8F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AiÀÄvÉÛ÷éÃ †ªÀÄ…ºÉÃ ¥Àæ…w vÀ†£ÉÆßÃ dÄµÀ…¸Àé ±À†£Àß K¢ü …¢é¥À…zÉÃ ±ÀA ZÀ†vÀÄµÀàzÉÃ |</w:t>
      </w:r>
    </w:p>
    <w:p w14:paraId="5081457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ªÁ‡¸ÉÆÛÃµÀàvÉÃ …±ÀUÀä†AiÀiÁ …¸À(…Uïä) ¸À†zÁ vÉÃ ¸À…QëÃªÀÄ†» …gÀté†AiÀiÁ UÁ…vÀÄ ªÀÄ‡vÁå | </w:t>
      </w:r>
    </w:p>
    <w:p w14:paraId="0A53130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 …ªÀB PÉëÃ†ªÀÄ …GvÀ AiÉÆÃ…UÉÃ ªÀ†gÀ£ÉÆßÃ …AiÀÄÆAiÀÄA †¥ÁvÀ …¸Àé¹Û…©üB ¸À†zÁ £ÀB | </w:t>
      </w:r>
      <w:r w:rsidRPr="00195CAF">
        <w:rPr>
          <w:rFonts w:ascii="Arial" w:hAnsi="Arial" w:cs="Arial"/>
          <w:b/>
          <w:sz w:val="28"/>
          <w:szCs w:val="28"/>
        </w:rPr>
        <w:t>1</w:t>
      </w:r>
    </w:p>
    <w:p w14:paraId="300D550C" w14:textId="77777777" w:rsidR="00E82389" w:rsidRPr="00195CAF" w:rsidRDefault="00E82389" w:rsidP="00DF1E9A">
      <w:pPr>
        <w:pStyle w:val="NoSpacing"/>
        <w:spacing w:line="252" w:lineRule="auto"/>
      </w:pPr>
    </w:p>
    <w:p w14:paraId="0A8489F9" w14:textId="77777777" w:rsidR="00E82389" w:rsidRPr="00932ADE" w:rsidRDefault="00E82389" w:rsidP="00DF1E9A">
      <w:pPr>
        <w:pStyle w:val="3-Eng-Subheading-VedaVMSTelugu"/>
        <w:spacing w:line="252" w:lineRule="auto"/>
        <w:rPr>
          <w:color w:val="auto"/>
          <w:sz w:val="28"/>
          <w:szCs w:val="28"/>
        </w:rPr>
      </w:pPr>
      <w:r w:rsidRPr="00932ADE">
        <w:rPr>
          <w:color w:val="auto"/>
          <w:sz w:val="28"/>
          <w:szCs w:val="28"/>
        </w:rPr>
        <w:t>APMB 2.5.19</w:t>
      </w:r>
    </w:p>
    <w:p w14:paraId="19ADDC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ªÁ‡¸ÉÆÛÃµÀàvÉÃ …¥ÀævÀ†gÀuÉÆÃ £À K…¢ü UÉÆÃ…©ügÀ†±ÉéÃ-©üj£ÉÆÝÃ |</w:t>
      </w:r>
    </w:p>
    <w:p w14:paraId="3DEDA8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…Cd†gÁ¸À¸ÉÛÃ …¸ÀSÉåÃ †¸ÁåªÀÄ …¦vÉÃ†ªÀ …¥ÀÄvÁæ£ï ¥Àæ†w £ÉÆÃ dÄµÀ¸Àé |</w:t>
      </w:r>
    </w:p>
    <w:p w14:paraId="61744F1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…C…«ÄÃ…ªÀºÁ ªÁ‡¸ÉÆÛÃµÀà…vÉÃ «†±Áé …gÀÆ¥Á†uÁå …«±À£ïß | ¸À†SÁ …¸ÀÄ±ÉÃ†ªÀ K¢ü£ÀB |</w:t>
      </w:r>
    </w:p>
    <w:p w14:paraId="460B54FD" w14:textId="77777777" w:rsidR="00E82389" w:rsidRPr="00195CAF" w:rsidRDefault="00776FCB"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…²…ªÀ(…Uïä) …²ªÀA | </w:t>
      </w:r>
      <w:r w:rsidR="00E82389" w:rsidRPr="00195CAF">
        <w:rPr>
          <w:rFonts w:ascii="BRH Kannada Extra" w:hAnsi="BRH Kannada Extra" w:cs="BRH Kannada Extra"/>
          <w:sz w:val="40"/>
          <w:szCs w:val="40"/>
        </w:rPr>
        <w:t>¨sÀÆ¨sÀÄð…ªÀ¸ÀÄì…ªÉÇÃ ¨sÀÆ¨sÀÄð…ªÀ¸À</w:t>
      </w:r>
      <w:r w:rsidRPr="00195CAF">
        <w:rPr>
          <w:rFonts w:ascii="BRH Kannada Extra" w:hAnsi="BRH Kannada Extra" w:cs="BRH Kannada Extra"/>
          <w:sz w:val="40"/>
          <w:szCs w:val="40"/>
        </w:rPr>
        <w:t>Äì…ªÉÇÃ ¨sÀÆ¨sÀÄð…ªÀ¸ÀÄì†ªÀB ||</w:t>
      </w:r>
      <w:r w:rsidR="00E82389" w:rsidRPr="00195CAF">
        <w:rPr>
          <w:rFonts w:ascii="BRH Kannada Extra" w:hAnsi="BRH Kannada Extra" w:cs="BRH Kannada Extra"/>
          <w:sz w:val="40"/>
          <w:szCs w:val="40"/>
        </w:rPr>
        <w:t xml:space="preserve"> </w:t>
      </w:r>
    </w:p>
    <w:p w14:paraId="3BC83EC2" w14:textId="77777777" w:rsidR="00E82389" w:rsidRPr="00195CAF" w:rsidRDefault="00E82389" w:rsidP="00DF1E9A">
      <w:pPr>
        <w:pBdr>
          <w:bottom w:val="single" w:sz="4" w:space="1" w:color="auto"/>
        </w:pBdr>
        <w:autoSpaceDE w:val="0"/>
        <w:autoSpaceDN w:val="0"/>
        <w:adjustRightInd w:val="0"/>
        <w:spacing w:after="0" w:line="252" w:lineRule="auto"/>
        <w:rPr>
          <w:rFonts w:ascii="BRH Kannada RN" w:hAnsi="BRH Kannada RN" w:cs="BRH Kannada RN"/>
          <w:sz w:val="40"/>
          <w:szCs w:val="40"/>
        </w:rPr>
      </w:pPr>
    </w:p>
    <w:p w14:paraId="0C1C71F2" w14:textId="77777777" w:rsidR="00776FCB" w:rsidRPr="00195CAF" w:rsidRDefault="00776FCB" w:rsidP="00DF1E9A">
      <w:pPr>
        <w:autoSpaceDE w:val="0"/>
        <w:autoSpaceDN w:val="0"/>
        <w:adjustRightInd w:val="0"/>
        <w:spacing w:after="0" w:line="252" w:lineRule="auto"/>
        <w:rPr>
          <w:rFonts w:ascii="BRH Kannada RN" w:hAnsi="BRH Kannada RN" w:cs="BRH Kannada RN"/>
          <w:sz w:val="40"/>
          <w:szCs w:val="40"/>
        </w:rPr>
        <w:sectPr w:rsidR="00776FCB" w:rsidRPr="00195CAF" w:rsidSect="00932ADE">
          <w:pgSz w:w="12240" w:h="15840"/>
          <w:pgMar w:top="1166" w:right="864" w:bottom="1440" w:left="1440" w:header="720" w:footer="720" w:gutter="0"/>
          <w:cols w:space="720"/>
          <w:noEndnote/>
          <w:docGrid w:linePitch="299"/>
        </w:sectPr>
      </w:pPr>
    </w:p>
    <w:p w14:paraId="3A4BFFBF" w14:textId="77777777" w:rsidR="00E82389" w:rsidRPr="00195CAF" w:rsidRDefault="00E82389" w:rsidP="00DF1E9A">
      <w:pPr>
        <w:pStyle w:val="1Title-VedaVMSKannada"/>
        <w:spacing w:line="252" w:lineRule="auto"/>
        <w:rPr>
          <w:color w:val="auto"/>
        </w:rPr>
      </w:pPr>
      <w:bookmarkStart w:id="6" w:name="_Toc535175584"/>
      <w:r w:rsidRPr="00195CAF">
        <w:rPr>
          <w:color w:val="auto"/>
        </w:rPr>
        <w:lastRenderedPageBreak/>
        <w:t>ªÀgÀÄt ¸ÀÆPÀÛA</w:t>
      </w:r>
      <w:bookmarkEnd w:id="6"/>
    </w:p>
    <w:p w14:paraId="109F0A05" w14:textId="77777777" w:rsidR="00E82389" w:rsidRPr="00932ADE" w:rsidRDefault="00E82389" w:rsidP="00DF1E9A">
      <w:pPr>
        <w:pStyle w:val="3-Eng-Subheading-VedaVMSTelugu"/>
        <w:spacing w:line="252" w:lineRule="auto"/>
        <w:rPr>
          <w:color w:val="auto"/>
          <w:sz w:val="28"/>
          <w:szCs w:val="28"/>
        </w:rPr>
      </w:pPr>
      <w:r w:rsidRPr="00932ADE">
        <w:rPr>
          <w:color w:val="auto"/>
          <w:sz w:val="28"/>
          <w:szCs w:val="28"/>
        </w:rPr>
        <w:t xml:space="preserve">(TS 1.5.11.3) </w:t>
      </w:r>
    </w:p>
    <w:p w14:paraId="40502E2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G†zÀÄ…vÀÛªÀÄA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†ªÀgÀÄ…t ¥Á†±À …ªÀÄ¸Àä-zÀ†ªÁ…zsÀªÀÄA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«†ªÀÄ…zsÀåªÀÄ(UïÎ) †±ÀæxÁAiÀÄ |</w:t>
      </w:r>
    </w:p>
    <w:p w14:paraId="5F0804F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C†xÁ …ªÀAiÀÄ†ªÀiÁ¢vÀå …ªÀævÉÃ vÀªÁ†£ÁUÀ…¸ÉÆÃ C†¢vÀAiÉÄÃ ¸ÁåªÀÄ || </w:t>
      </w:r>
      <w:r w:rsidRPr="00195CAF">
        <w:rPr>
          <w:rFonts w:ascii="Arial" w:hAnsi="Arial" w:cs="Arial"/>
          <w:b/>
          <w:sz w:val="28"/>
          <w:szCs w:val="28"/>
        </w:rPr>
        <w:t>1</w:t>
      </w:r>
      <w:r w:rsidRPr="00195CAF">
        <w:rPr>
          <w:rFonts w:ascii="BRH Kannada Extra" w:hAnsi="BRH Kannada Extra" w:cs="BRH Kannada Extra"/>
          <w:sz w:val="40"/>
          <w:szCs w:val="40"/>
        </w:rPr>
        <w:t xml:space="preserve"> </w:t>
      </w:r>
    </w:p>
    <w:p w14:paraId="51B3F776" w14:textId="77777777" w:rsidR="00E82389" w:rsidRPr="00195CAF" w:rsidRDefault="00E82389" w:rsidP="00DF1E9A">
      <w:pPr>
        <w:pStyle w:val="NoSpacing"/>
        <w:spacing w:line="252" w:lineRule="auto"/>
      </w:pPr>
    </w:p>
    <w:p w14:paraId="00294163" w14:textId="77777777" w:rsidR="00E82389" w:rsidRPr="00932ADE" w:rsidRDefault="00D50792" w:rsidP="00DF1E9A">
      <w:pPr>
        <w:pStyle w:val="3-Eng-Subheading-VedaVMSTelugu"/>
        <w:spacing w:line="252" w:lineRule="auto"/>
        <w:rPr>
          <w:color w:val="auto"/>
          <w:sz w:val="28"/>
          <w:szCs w:val="28"/>
        </w:rPr>
      </w:pPr>
      <w:r w:rsidRPr="00932ADE">
        <w:rPr>
          <w:color w:val="auto"/>
          <w:sz w:val="28"/>
          <w:szCs w:val="28"/>
        </w:rPr>
        <w:t>(TS 1.2.8.1</w:t>
      </w:r>
      <w:r w:rsidR="00E82389" w:rsidRPr="00932ADE">
        <w:rPr>
          <w:color w:val="auto"/>
          <w:sz w:val="28"/>
          <w:szCs w:val="28"/>
        </w:rPr>
        <w:t>)</w:t>
      </w:r>
    </w:p>
    <w:p w14:paraId="49BE2C6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C†¸ÀÛ¨sï …£ÁzÁÞ÷å †ªÀÄÈ…µÀ¨sÉÆÃ …C£ÀÛ†j…PÀë-ªÀÄ†«Ä«ÄÃvÀ ªÀ…jªÀiÁ†tA ¥ÀÈ…yªÁå </w:t>
      </w:r>
    </w:p>
    <w:p w14:paraId="1FBB846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D„†¹Ã…zÀzï «…±Áé ¨sÀÄ†ªÀ£Á¤ …¸ÀªÀiÁæqï «±ÉéÃvÁÛ…¤ ªÀ†gÀÄt¸Àå …ªÀævÁ†¤ || </w:t>
      </w:r>
      <w:r w:rsidRPr="00195CAF">
        <w:rPr>
          <w:rFonts w:ascii="Arial" w:hAnsi="Arial" w:cs="Arial"/>
          <w:b/>
          <w:sz w:val="28"/>
          <w:szCs w:val="28"/>
        </w:rPr>
        <w:t>2</w:t>
      </w:r>
      <w:r w:rsidRPr="00195CAF">
        <w:rPr>
          <w:rFonts w:ascii="BRH Kannada Extra" w:hAnsi="BRH Kannada Extra" w:cs="BRH Kannada Extra"/>
          <w:sz w:val="40"/>
          <w:szCs w:val="40"/>
        </w:rPr>
        <w:t xml:space="preserve"> </w:t>
      </w:r>
    </w:p>
    <w:p w14:paraId="77D24E3C" w14:textId="77777777" w:rsidR="00E82389" w:rsidRPr="00195CAF" w:rsidRDefault="00E82389" w:rsidP="00DF1E9A">
      <w:pPr>
        <w:pStyle w:val="NoSpacing"/>
        <w:spacing w:line="252" w:lineRule="auto"/>
      </w:pPr>
    </w:p>
    <w:p w14:paraId="5A103B32" w14:textId="77777777" w:rsidR="00E82389" w:rsidRPr="00932ADE" w:rsidRDefault="00E82389" w:rsidP="00DF1E9A">
      <w:pPr>
        <w:pStyle w:val="3-Eng-Subheading-VedaVMSTelugu"/>
        <w:spacing w:line="252" w:lineRule="auto"/>
        <w:rPr>
          <w:color w:val="auto"/>
          <w:sz w:val="28"/>
          <w:szCs w:val="28"/>
        </w:rPr>
      </w:pPr>
      <w:r w:rsidRPr="00932ADE">
        <w:rPr>
          <w:color w:val="auto"/>
          <w:sz w:val="28"/>
          <w:szCs w:val="28"/>
        </w:rPr>
        <w:t>(TS .3.4.11.6)</w:t>
      </w:r>
    </w:p>
    <w:p w14:paraId="3BBBE07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AiÀÄwÌ…kõÉÑÃzÀ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ªÀgÀÄ…t zÉÊ…ªÉåÃ d†£ÉÃ„©ü…zÉÆæÃºÀA †ªÀÄ…£ÀÄ‡µÁå±ÀÑ†gÁªÀÄ¹ |</w:t>
      </w:r>
    </w:p>
    <w:p w14:paraId="319F971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C†a…wÛÃ AiÀÄvÀÛ…ªÀ zsÀ†ªÀiÁð AiÀÄÄAiÉÆÃ…¦ªÀÄ ªÀiÁ …£À¸ÀÛ…¸Áä zÉÃ†£À¸ÉÆÃ </w:t>
      </w:r>
      <w:r w:rsidR="00932ADE">
        <w:rPr>
          <w:rFonts w:ascii="BRH Kannada Extra" w:hAnsi="BRH Kannada Extra" w:cs="BRH Kannada Extra"/>
          <w:sz w:val="40"/>
          <w:szCs w:val="40"/>
        </w:rPr>
        <w:br/>
      </w:r>
      <w:r w:rsidRPr="00195CAF">
        <w:rPr>
          <w:rFonts w:ascii="BRH Kannada Extra" w:hAnsi="BRH Kannada Extra" w:cs="BRH Kannada Extra"/>
          <w:sz w:val="40"/>
          <w:szCs w:val="40"/>
        </w:rPr>
        <w:t xml:space="preserve">zÉÃªÀ jÃjµÀB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52732C7C" w14:textId="77777777" w:rsidR="00E82389" w:rsidRPr="00195CAF" w:rsidRDefault="00E82389" w:rsidP="00DF1E9A">
      <w:pPr>
        <w:pStyle w:val="NoSpacing"/>
        <w:spacing w:line="252" w:lineRule="auto"/>
      </w:pPr>
    </w:p>
    <w:p w14:paraId="277E6B90" w14:textId="77777777" w:rsidR="00E82389" w:rsidRPr="00932ADE" w:rsidRDefault="00D50792" w:rsidP="00DF1E9A">
      <w:pPr>
        <w:pStyle w:val="3-Eng-Subheading-VedaVMSTelugu"/>
        <w:spacing w:line="252" w:lineRule="auto"/>
        <w:rPr>
          <w:color w:val="auto"/>
          <w:sz w:val="28"/>
          <w:szCs w:val="28"/>
        </w:rPr>
      </w:pPr>
      <w:r w:rsidRPr="00932ADE">
        <w:rPr>
          <w:color w:val="auto"/>
          <w:sz w:val="28"/>
          <w:szCs w:val="28"/>
        </w:rPr>
        <w:t>(</w:t>
      </w:r>
      <w:r w:rsidR="00E82389" w:rsidRPr="00932ADE">
        <w:rPr>
          <w:color w:val="auto"/>
          <w:sz w:val="28"/>
          <w:szCs w:val="28"/>
        </w:rPr>
        <w:t>TS .3.4.11.6</w:t>
      </w:r>
      <w:r w:rsidRPr="00932ADE">
        <w:rPr>
          <w:color w:val="auto"/>
          <w:sz w:val="28"/>
          <w:szCs w:val="28"/>
        </w:rPr>
        <w:t>)</w:t>
      </w:r>
    </w:p>
    <w:p w14:paraId="37F136F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…Q…vÀªÁ…¸ÉÆÃ AiÀÄ†¢æ…j¥ÀÄ£Àð …¢Ã« AiÀÄ†zÁé WÁ …¸ÀvÀå-…ªÀÄÄvÀAiÀÄ£Àß …«zÀä |</w:t>
      </w:r>
    </w:p>
    <w:p w14:paraId="3BD6C91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¸À…ªÁð vÁ «†µÀå ²…ygÉÃ†ªÀ …zÉÃªÁ†xÁ vÉÃ ¸ÁåªÀÄ ªÀgÀÄt …¦æAiÀiÁ†¸ÀB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39EE7BDC" w14:textId="77777777" w:rsidR="00E82389" w:rsidRPr="00195CAF" w:rsidRDefault="00E82389" w:rsidP="00DF1E9A">
      <w:pPr>
        <w:pStyle w:val="NoSpacing"/>
        <w:spacing w:line="252" w:lineRule="auto"/>
      </w:pPr>
    </w:p>
    <w:p w14:paraId="0D127959" w14:textId="77777777" w:rsidR="00E82389" w:rsidRPr="00932ADE" w:rsidRDefault="00E82389" w:rsidP="00DF1E9A">
      <w:pPr>
        <w:pStyle w:val="3-Eng-Subheading-VedaVMSTelugu"/>
        <w:spacing w:line="252" w:lineRule="auto"/>
        <w:rPr>
          <w:color w:val="auto"/>
          <w:sz w:val="28"/>
          <w:szCs w:val="28"/>
        </w:rPr>
      </w:pPr>
      <w:r w:rsidRPr="00932ADE">
        <w:rPr>
          <w:color w:val="auto"/>
          <w:sz w:val="28"/>
          <w:szCs w:val="28"/>
        </w:rPr>
        <w:t>(TS .1.5.11.3)</w:t>
      </w:r>
    </w:p>
    <w:p w14:paraId="18C5F75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C†ªÀ …vÉÃ ºÉÃ†qÉÆÃ ªÀgÀÄ…t £À†ªÉÆÃ…©ügÀ†ªÀ …AiÀÄeÉÕÃ-†©üjÃªÀÄºÉÃ …ºÀ«†©üðB |</w:t>
      </w:r>
    </w:p>
    <w:p w14:paraId="7DADA9CD"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PÀë†AiÀÄ£Àß…-¸Àä†¨sÀå ªÀÄ¸ÀÄgÀ-¥ÀæZÉÃ…vÉÆÃ gÁ…d£ÉßÃ£Á(†Uïä)¹ ²±ÀæxÀB …PÀÈvÁ†¤ || </w:t>
      </w:r>
      <w:r w:rsidRPr="00195CAF">
        <w:rPr>
          <w:rFonts w:ascii="Arial" w:hAnsi="Arial" w:cs="Arial"/>
          <w:b/>
          <w:sz w:val="28"/>
          <w:szCs w:val="28"/>
        </w:rPr>
        <w:t xml:space="preserve">5 </w:t>
      </w:r>
    </w:p>
    <w:p w14:paraId="0A581357" w14:textId="77777777" w:rsidR="00E82389" w:rsidRDefault="00E82389" w:rsidP="00DF1E9A">
      <w:pPr>
        <w:pStyle w:val="NoSpacing"/>
        <w:spacing w:line="252" w:lineRule="auto"/>
      </w:pPr>
    </w:p>
    <w:p w14:paraId="6FEA9970" w14:textId="77777777" w:rsidR="008666D6" w:rsidRDefault="008666D6" w:rsidP="00DF1E9A">
      <w:pPr>
        <w:pStyle w:val="NoSpacing"/>
        <w:spacing w:line="252" w:lineRule="auto"/>
      </w:pPr>
    </w:p>
    <w:p w14:paraId="160D5DAB" w14:textId="77777777" w:rsidR="008666D6" w:rsidRDefault="008666D6" w:rsidP="00DF1E9A">
      <w:pPr>
        <w:pStyle w:val="NoSpacing"/>
        <w:spacing w:line="252" w:lineRule="auto"/>
      </w:pPr>
    </w:p>
    <w:p w14:paraId="19CF25E4" w14:textId="77777777" w:rsidR="008666D6" w:rsidRDefault="008666D6" w:rsidP="00DF1E9A">
      <w:pPr>
        <w:pStyle w:val="NoSpacing"/>
        <w:spacing w:line="252" w:lineRule="auto"/>
      </w:pPr>
    </w:p>
    <w:p w14:paraId="3AED5B38" w14:textId="77777777" w:rsidR="008666D6" w:rsidRDefault="008666D6" w:rsidP="00DF1E9A">
      <w:pPr>
        <w:pStyle w:val="NoSpacing"/>
        <w:spacing w:line="252" w:lineRule="auto"/>
      </w:pPr>
    </w:p>
    <w:p w14:paraId="3ED14072" w14:textId="77777777" w:rsidR="008666D6" w:rsidRPr="00195CAF" w:rsidRDefault="008666D6" w:rsidP="00DF1E9A">
      <w:pPr>
        <w:pStyle w:val="NoSpacing"/>
        <w:spacing w:line="252" w:lineRule="auto"/>
      </w:pPr>
    </w:p>
    <w:p w14:paraId="7CA22BBA" w14:textId="77777777" w:rsidR="00E82389" w:rsidRPr="00932ADE" w:rsidRDefault="00E82389" w:rsidP="00DF1E9A">
      <w:pPr>
        <w:pStyle w:val="3-Eng-Subheading-VedaVMSTelugu"/>
        <w:spacing w:line="252" w:lineRule="auto"/>
        <w:rPr>
          <w:color w:val="auto"/>
          <w:sz w:val="28"/>
          <w:szCs w:val="28"/>
        </w:rPr>
      </w:pPr>
      <w:r w:rsidRPr="00932ADE">
        <w:rPr>
          <w:color w:val="auto"/>
          <w:sz w:val="28"/>
          <w:szCs w:val="28"/>
        </w:rPr>
        <w:t>(TS . 2.1.11.6)</w:t>
      </w:r>
    </w:p>
    <w:p w14:paraId="7474885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†vÀvÁéAiÀiÁ…«Ä §æ†ºÀä…uÁ ªÀ†£ÀÝªÀiÁ…£À ¸ÀÛzÁ ‡±Á…¸ÉÛÃ AiÀÄ†dªÀiÁ£ÉÆÃ …ºÀ«†©üðB | </w:t>
      </w:r>
    </w:p>
    <w:p w14:paraId="35A0332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C†ºÉÃqÀªÀiÁ£ÉÆÃ ªÀgÀÄ…uÉÃºÀ …¨ÉÆÃzÀÄÞ÷å†gÀÄ±À(Uïä) …¸À ªÀiÁ…£À </w:t>
      </w:r>
      <w:r w:rsidR="008666D6">
        <w:rPr>
          <w:rFonts w:ascii="BRH Kannada Extra" w:hAnsi="BRH Kannada Extra" w:cs="BRH Kannada Extra"/>
          <w:sz w:val="40"/>
          <w:szCs w:val="40"/>
        </w:rPr>
        <w:br/>
      </w:r>
      <w:r w:rsidRPr="00195CAF">
        <w:rPr>
          <w:rFonts w:ascii="BRH Kannada Extra" w:hAnsi="BRH Kannada Extra" w:cs="BRH Kannada Extra"/>
          <w:sz w:val="40"/>
          <w:szCs w:val="40"/>
        </w:rPr>
        <w:t>D…AiÀÄÄB ¥Àæ†ªÉÆÃ¶ÃB</w:t>
      </w:r>
      <w:r w:rsidR="00D5079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8666D6">
        <w:rPr>
          <w:rFonts w:ascii="BRH Kannada Extra" w:hAnsi="BRH Kannada Extra" w:cs="BRH Kannada Extra"/>
          <w:sz w:val="40"/>
          <w:szCs w:val="40"/>
        </w:rPr>
        <w:t xml:space="preserve"> </w:t>
      </w:r>
      <w:r w:rsidRPr="00195CAF">
        <w:rPr>
          <w:rFonts w:ascii="Arial" w:hAnsi="Arial" w:cs="Arial"/>
          <w:b/>
          <w:sz w:val="28"/>
          <w:szCs w:val="28"/>
        </w:rPr>
        <w:t xml:space="preserve">6 </w:t>
      </w:r>
    </w:p>
    <w:p w14:paraId="5DD61649" w14:textId="77777777" w:rsidR="00E82389" w:rsidRPr="00195CAF" w:rsidRDefault="00E82389" w:rsidP="00DF1E9A">
      <w:pPr>
        <w:pStyle w:val="NoSpacing"/>
        <w:spacing w:line="252" w:lineRule="auto"/>
      </w:pPr>
    </w:p>
    <w:p w14:paraId="7921C92E" w14:textId="77777777" w:rsidR="00E82389" w:rsidRPr="00195CAF" w:rsidRDefault="00E82389" w:rsidP="00DF1E9A">
      <w:pPr>
        <w:pStyle w:val="4-ULine-Subheading-VedaVMSKannada"/>
        <w:spacing w:line="252" w:lineRule="auto"/>
        <w:rPr>
          <w:color w:val="auto"/>
        </w:rPr>
      </w:pPr>
      <w:r w:rsidRPr="00195CAF">
        <w:rPr>
          <w:color w:val="auto"/>
        </w:rPr>
        <w:t>ªÀgÀÄt UÁAiÀÄwæÃ</w:t>
      </w:r>
    </w:p>
    <w:p w14:paraId="202FE1A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dÄA¨sÀPÁ†AiÀÄ …«zÀä†ºÉÃ ¥Á±À…ºÀ¸ÁÛAiÀÄ</w:t>
      </w:r>
      <w:r w:rsidR="00D5079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†¢üÃªÀÄ» | </w:t>
      </w:r>
      <w:r w:rsidR="008666D6">
        <w:rPr>
          <w:rFonts w:ascii="BRH Kannada Extra" w:hAnsi="BRH Kannada Extra" w:cs="BRH Kannada Extra"/>
          <w:sz w:val="40"/>
          <w:szCs w:val="40"/>
        </w:rPr>
        <w:br/>
      </w:r>
      <w:r w:rsidRPr="00195CAF">
        <w:rPr>
          <w:rFonts w:ascii="BRH Kannada Extra" w:hAnsi="BRH Kannada Extra" w:cs="BRH Kannada Extra"/>
          <w:sz w:val="40"/>
          <w:szCs w:val="40"/>
        </w:rPr>
        <w:t>vÀ†£ÉÆßÃ ªÀgÀÄtB ¥Àæ…ZÉÆÃzÀ‡AiÀiÁvï |</w:t>
      </w:r>
      <w:r w:rsidR="00D50792" w:rsidRPr="00195CAF">
        <w:rPr>
          <w:rFonts w:ascii="BRH Kannada Extra" w:hAnsi="BRH Kannada Extra" w:cs="BRH Kannada Extra"/>
          <w:sz w:val="40"/>
          <w:szCs w:val="40"/>
        </w:rPr>
        <w:t>|</w:t>
      </w:r>
    </w:p>
    <w:p w14:paraId="67F155FA"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307C578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2D3590C2" w14:textId="77777777" w:rsidR="00320D3B" w:rsidRPr="00195CAF" w:rsidRDefault="00E82389" w:rsidP="00DF1E9A">
      <w:pPr>
        <w:pStyle w:val="1Title-VedaVMSKannada"/>
        <w:spacing w:line="252" w:lineRule="auto"/>
        <w:rPr>
          <w:color w:val="auto"/>
        </w:rPr>
      </w:pPr>
      <w:bookmarkStart w:id="7" w:name="_Toc535175585"/>
      <w:r w:rsidRPr="00195CAF">
        <w:rPr>
          <w:color w:val="auto"/>
        </w:rPr>
        <w:t>§æºÀä ¸ÀÆPÀÛA</w:t>
      </w:r>
      <w:bookmarkEnd w:id="7"/>
    </w:p>
    <w:p w14:paraId="7AFF3259"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t>(TB 2</w:t>
      </w:r>
      <w:r w:rsidR="00C80F2B" w:rsidRPr="008666D6">
        <w:rPr>
          <w:color w:val="auto"/>
          <w:sz w:val="28"/>
          <w:szCs w:val="28"/>
        </w:rPr>
        <w:t>.</w:t>
      </w:r>
      <w:r w:rsidRPr="008666D6">
        <w:rPr>
          <w:color w:val="auto"/>
          <w:sz w:val="28"/>
          <w:szCs w:val="28"/>
        </w:rPr>
        <w:t>8</w:t>
      </w:r>
      <w:r w:rsidR="00C80F2B" w:rsidRPr="008666D6">
        <w:rPr>
          <w:color w:val="auto"/>
          <w:sz w:val="28"/>
          <w:szCs w:val="28"/>
        </w:rPr>
        <w:t>.</w:t>
      </w:r>
      <w:r w:rsidRPr="008666D6">
        <w:rPr>
          <w:color w:val="auto"/>
          <w:sz w:val="28"/>
          <w:szCs w:val="28"/>
        </w:rPr>
        <w:t>8</w:t>
      </w:r>
      <w:r w:rsidR="00C80F2B" w:rsidRPr="008666D6">
        <w:rPr>
          <w:color w:val="auto"/>
          <w:sz w:val="28"/>
          <w:szCs w:val="28"/>
        </w:rPr>
        <w:t>.</w:t>
      </w:r>
      <w:r w:rsidRPr="008666D6">
        <w:rPr>
          <w:color w:val="auto"/>
          <w:sz w:val="28"/>
          <w:szCs w:val="28"/>
        </w:rPr>
        <w:t>8)</w:t>
      </w:r>
    </w:p>
    <w:p w14:paraId="2B3B724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§æ†ºÀäd…eÁÕ£ÀA †¥Àæ…xÀªÀÄA …¥ÀÄgÀ…¸ÁÛzï «†¹Ã…ªÀÄvÀB …¸ÀÄgÀÄ†ZÉÆÃ …ªÉÃ£À †DªÀB | </w:t>
      </w:r>
    </w:p>
    <w:p w14:paraId="229CB21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…§Ä¢Þ÷ß†AiÀiÁ G…¥ÀªÀiÁ †C¸Àå …«µÁ×B …¸ÀvÀ…±ÀÑ AiÉÆÃ…¤-ªÀÄ†¸ÀvÀ…±ÀÑ «†ªÀB | </w:t>
      </w:r>
      <w:r w:rsidRPr="00195CAF">
        <w:rPr>
          <w:rFonts w:ascii="Arial" w:hAnsi="Arial" w:cs="Arial"/>
          <w:b/>
          <w:sz w:val="28"/>
          <w:szCs w:val="28"/>
        </w:rPr>
        <w:t>1</w:t>
      </w:r>
    </w:p>
    <w:p w14:paraId="7068E615" w14:textId="77777777" w:rsidR="00754D76" w:rsidRPr="00195CAF" w:rsidRDefault="00754D76" w:rsidP="00DF1E9A">
      <w:pPr>
        <w:pStyle w:val="NoSpacing"/>
        <w:spacing w:line="252" w:lineRule="auto"/>
      </w:pPr>
    </w:p>
    <w:p w14:paraId="034FA9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…¦vÁ-…«gÁ†eÁ ªÀÄÈ…µÀ¨sÉÆÃ-†gÀ…¬ÄÃuÁA-…ªÀÄ£ÀÛ†jPÀëA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…«±Àé†gÀÆ…¥À D†«ªÉÃ±À | </w:t>
      </w:r>
    </w:p>
    <w:p w14:paraId="222BD5B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vÀ…ªÀÄPÉÊð-…gÀ†¨sÀåZÀð¤Û …ªÀxÀìA §æ…ºÀä ¸À…£ÀÛA §æ†ºÀäuÁ …ªÀzsÀð†AiÀÄ£ÀÛB | </w:t>
      </w:r>
      <w:r w:rsidRPr="00195CAF">
        <w:rPr>
          <w:rFonts w:ascii="Arial" w:hAnsi="Arial" w:cs="Arial"/>
          <w:b/>
          <w:sz w:val="28"/>
          <w:szCs w:val="28"/>
        </w:rPr>
        <w:t>2</w:t>
      </w:r>
    </w:p>
    <w:p w14:paraId="06B29EDC" w14:textId="77777777" w:rsidR="00754D76" w:rsidRPr="00195CAF" w:rsidRDefault="00754D76" w:rsidP="00DF1E9A">
      <w:pPr>
        <w:pStyle w:val="NoSpacing"/>
        <w:spacing w:line="252" w:lineRule="auto"/>
      </w:pPr>
    </w:p>
    <w:p w14:paraId="0D850C1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 …zÉÃªÁ†£À d£À…AiÀÄzï §æ…ºÀä «†±Àé…«ÄzÀA d†UÀvï | </w:t>
      </w:r>
    </w:p>
    <w:p w14:paraId="442D30E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§æ†ºÀätB …PÀëvÀæA ¤†«Äð…vÀA §æ†ºÀä ¨Áæ…ºÀät …DvÀä‡£Á | </w:t>
      </w:r>
      <w:r w:rsidRPr="00195CAF">
        <w:rPr>
          <w:rFonts w:ascii="Arial" w:hAnsi="Arial" w:cs="Arial"/>
          <w:b/>
          <w:sz w:val="28"/>
          <w:szCs w:val="28"/>
        </w:rPr>
        <w:t>3</w:t>
      </w:r>
    </w:p>
    <w:p w14:paraId="14BA25BA" w14:textId="77777777" w:rsidR="00754D76" w:rsidRPr="00195CAF" w:rsidRDefault="00754D76" w:rsidP="00DF1E9A">
      <w:pPr>
        <w:pStyle w:val="NoSpacing"/>
        <w:spacing w:line="252" w:lineRule="auto"/>
      </w:pPr>
    </w:p>
    <w:p w14:paraId="44460432" w14:textId="77777777" w:rsidR="00754D76" w:rsidRPr="00195CAF" w:rsidRDefault="00754D76" w:rsidP="00DF1E9A">
      <w:pPr>
        <w:pStyle w:val="NoSpacing"/>
        <w:spacing w:line="252" w:lineRule="auto"/>
      </w:pPr>
    </w:p>
    <w:p w14:paraId="4D1BD1C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…C£ÀÛ†gÀ¹ä-…¤ßªÉÄÃ …¯ÉÆÃPÁ …C£ÀÛgï «†±Àé…«ÄzÀA d†UÀvï | </w:t>
      </w:r>
    </w:p>
    <w:p w14:paraId="3F4B6A14"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§æ…ºÉäöÊªÀ …¨sÀÆvÁ…£ÁA eÉåÃ…µÀ×A vÉÃ…£À †PÉÆÃ„ºÀð…w ¸Àà†¢üðvÀÄA | </w:t>
      </w:r>
      <w:r w:rsidRPr="00195CAF">
        <w:rPr>
          <w:rFonts w:ascii="Arial" w:hAnsi="Arial" w:cs="Arial"/>
          <w:b/>
          <w:sz w:val="28"/>
          <w:szCs w:val="28"/>
        </w:rPr>
        <w:t>4</w:t>
      </w:r>
    </w:p>
    <w:p w14:paraId="4B31503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§æ†ºÀä£ï …zÉÃªÁ ¸ÀÛç†AiÀÄ¹Ûç(Uïä)…±Àzï §æ†ºÀä-¤ß£ÀÝç ¥ÀæeÁ…¥ÀwÃ | </w:t>
      </w:r>
    </w:p>
    <w:p w14:paraId="3DE01F3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§æ†ºÀä£ï …ºÀ «†±Áé …¨sÀÆvÁ†¤ …£Á«Ã …ªÁ£ÀÛB …¸ÀªÀiÁ†»vÁ | </w:t>
      </w:r>
      <w:r w:rsidRPr="00195CAF">
        <w:rPr>
          <w:rFonts w:ascii="Arial" w:hAnsi="Arial" w:cs="Arial"/>
          <w:b/>
          <w:sz w:val="28"/>
          <w:szCs w:val="28"/>
        </w:rPr>
        <w:t>5</w:t>
      </w:r>
    </w:p>
    <w:p w14:paraId="5A1B09ED" w14:textId="77777777" w:rsidR="00754D76" w:rsidRPr="00195CAF" w:rsidRDefault="00754D76" w:rsidP="00DF1E9A">
      <w:pPr>
        <w:pStyle w:val="NoSpacing"/>
        <w:spacing w:line="252" w:lineRule="auto"/>
      </w:pPr>
    </w:p>
    <w:p w14:paraId="5A58ADB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ZÀ†vÀ…¸Àæ D…±ÁB ¥Àæ†ZÀgÀ-…£ÀÛ÷éUÀß†AiÀÄB …EªÀÄ†£ÉÆßÃ …AiÀÄdÕ†£ÀßAiÀÄvÀÄ ¥Àæ…eÁ£À£ïß | </w:t>
      </w:r>
    </w:p>
    <w:p w14:paraId="170D903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…WÀÈvÀA ¦†£Àé…£Àß-dgÀ(†Uïä) …¸ÀÄ«Ã…gÀA §æ†ºÀä …¸À«Äzï †¨sÀ…ªÀvÁå†ºÀÄwÃ£ÁA | </w:t>
      </w:r>
      <w:r w:rsidRPr="00195CAF">
        <w:rPr>
          <w:rFonts w:ascii="Arial" w:hAnsi="Arial" w:cs="Arial"/>
          <w:b/>
          <w:sz w:val="28"/>
          <w:szCs w:val="28"/>
        </w:rPr>
        <w:t>6</w:t>
      </w:r>
    </w:p>
    <w:p w14:paraId="7E633B90"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 xml:space="preserve">NA ±Á…¤ÛB ±Á…¤ÛB ±Á†¤ÛB || </w:t>
      </w:r>
    </w:p>
    <w:p w14:paraId="3FF1077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1CB909C6" w14:textId="77777777" w:rsidR="00E82389" w:rsidRPr="00195CAF" w:rsidRDefault="00E82389" w:rsidP="00DF1E9A">
      <w:pPr>
        <w:pStyle w:val="1Title-VedaVMSKannada"/>
        <w:spacing w:line="252" w:lineRule="auto"/>
        <w:rPr>
          <w:color w:val="auto"/>
        </w:rPr>
      </w:pPr>
      <w:bookmarkStart w:id="8" w:name="_Toc535175586"/>
      <w:r w:rsidRPr="00195CAF">
        <w:rPr>
          <w:color w:val="auto"/>
        </w:rPr>
        <w:t>«µÀÄÚ ¸ÀÆPÀÛA</w:t>
      </w:r>
      <w:bookmarkEnd w:id="8"/>
    </w:p>
    <w:p w14:paraId="01B8AFB9" w14:textId="77777777" w:rsidR="0004794C" w:rsidRPr="00195CAF" w:rsidRDefault="0004794C"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53A07ED" w14:textId="77777777" w:rsidR="0004794C" w:rsidRPr="00195CAF" w:rsidRDefault="0004794C"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3E4EE006" w14:textId="77777777" w:rsidR="0004794C" w:rsidRPr="00195CAF" w:rsidRDefault="0004794C"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72F51740" w14:textId="77777777" w:rsidR="0004794C" w:rsidRPr="00195CAF" w:rsidRDefault="0004794C"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3F89E09F" w14:textId="77777777" w:rsidR="0004794C" w:rsidRPr="00195CAF" w:rsidRDefault="0004794C"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77AFCAB" w14:textId="77777777" w:rsidR="00E82389" w:rsidRPr="00195CAF" w:rsidRDefault="00E82389" w:rsidP="00DF1E9A">
      <w:pPr>
        <w:pStyle w:val="VedaVMSKannada-Heading"/>
        <w:spacing w:line="252" w:lineRule="auto"/>
        <w:rPr>
          <w:rFonts w:ascii="Arial" w:hAnsi="Arial" w:cs="Arial"/>
          <w:color w:val="auto"/>
          <w:sz w:val="28"/>
          <w:szCs w:val="28"/>
        </w:rPr>
      </w:pPr>
      <w:bookmarkStart w:id="9" w:name="_Toc535175587"/>
      <w:r w:rsidRPr="00195CAF">
        <w:rPr>
          <w:color w:val="auto"/>
        </w:rPr>
        <w:t xml:space="preserve">«µÀÄÚ ¸ÀÆPÀÛA </w:t>
      </w:r>
      <w:r w:rsidRPr="00195CAF">
        <w:rPr>
          <w:rFonts w:ascii="Arial" w:hAnsi="Arial" w:cs="Arial"/>
          <w:color w:val="auto"/>
          <w:sz w:val="24"/>
          <w:szCs w:val="24"/>
        </w:rPr>
        <w:t>(Split Chanting)</w:t>
      </w:r>
      <w:bookmarkEnd w:id="9"/>
    </w:p>
    <w:p w14:paraId="343BFBD9"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t>(TS 1.2.13.3)</w:t>
      </w:r>
    </w:p>
    <w:p w14:paraId="7C39717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«…µÉÆÚÃ£ÀÄð†PÀA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«Ã†AiÀiÁð…tÂ ¥Àæ†ªÉÇÃ…ZÀA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AiÀÄB ¥Á†wÜðªÁ¤ «…ªÀÄªÉÄÃ gÁeÁ(†Uïä)…¹ AiÉÆÃ C†¸ÀÌ¨sÁ…AiÀÄ-zÀÄ†vÀÛgÀ(Uïä) …¸ÀzsÀ†¸ÀÜA «ZÀPÀæ…ªÀiÁt-…¸ÉÛçÃzsÉÆÃ†gÀÄ-…UÁAiÀÄB | </w:t>
      </w:r>
      <w:r w:rsidRPr="00195CAF">
        <w:rPr>
          <w:rFonts w:ascii="Arial" w:hAnsi="Arial" w:cs="Arial"/>
          <w:b/>
          <w:sz w:val="28"/>
          <w:szCs w:val="28"/>
        </w:rPr>
        <w:t xml:space="preserve">1 </w:t>
      </w:r>
    </w:p>
    <w:p w14:paraId="42C401C8" w14:textId="77777777" w:rsidR="00E82389" w:rsidRPr="00195CAF" w:rsidRDefault="00E82389" w:rsidP="00DF1E9A">
      <w:pPr>
        <w:pStyle w:val="NoSpacing"/>
        <w:spacing w:line="252" w:lineRule="auto"/>
      </w:pPr>
    </w:p>
    <w:p w14:paraId="74853E2E" w14:textId="77777777" w:rsidR="00E82389" w:rsidRPr="008666D6" w:rsidRDefault="00DC2FEA" w:rsidP="00DF1E9A">
      <w:pPr>
        <w:pStyle w:val="3-Eng-Subheading-VedaVMSTelugu"/>
        <w:pBdr>
          <w:top w:val="single" w:sz="4" w:space="1" w:color="auto"/>
          <w:left w:val="single" w:sz="4" w:space="4" w:color="auto"/>
          <w:bottom w:val="single" w:sz="4" w:space="1" w:color="auto"/>
          <w:right w:val="single" w:sz="4" w:space="4" w:color="auto"/>
        </w:pBdr>
        <w:spacing w:line="252" w:lineRule="auto"/>
        <w:rPr>
          <w:rFonts w:ascii="BRH Kannada RN" w:hAnsi="BRH Kannada RN" w:cs="BRH Kannada RN"/>
          <w:color w:val="auto"/>
          <w:sz w:val="28"/>
          <w:szCs w:val="28"/>
        </w:rPr>
      </w:pPr>
      <w:r w:rsidRPr="008666D6">
        <w:rPr>
          <w:color w:val="auto"/>
          <w:sz w:val="28"/>
          <w:szCs w:val="28"/>
        </w:rPr>
        <w:t>O</w:t>
      </w:r>
      <w:r w:rsidR="00E82389" w:rsidRPr="008666D6">
        <w:rPr>
          <w:color w:val="auto"/>
          <w:sz w:val="28"/>
          <w:szCs w:val="28"/>
        </w:rPr>
        <w:t>ptional - (TS 1.2.13.3)</w:t>
      </w:r>
    </w:p>
    <w:p w14:paraId="36AF5376"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«†µÉÆÚÃ-…gÀgÁ†lªÀÄ…¹ «‡µÉÆÚÃB …¥ÀÈµÀ×†ªÀÄ…¹ «…µÉÆÚÃB dÕ‡¥ÉÛçÃ…¸ÉÆÜÃ </w:t>
      </w:r>
    </w:p>
    <w:p w14:paraId="7F21AD4E"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«…µÉÆÚÃB ¸ÀÆå†gÀ…¹ «‡µÉÆÚÃgï …zsÀÄæªÀ†ªÀÄ¹ ªÉÊ…µÀÚªÀ†ªÀÄ…¹ «†µÀÚªÉÃ vÁé || </w:t>
      </w:r>
      <w:r w:rsidR="00DC3CD2" w:rsidRPr="00195CAF">
        <w:rPr>
          <w:rFonts w:ascii="Arial" w:hAnsi="Arial" w:cs="Arial"/>
          <w:b/>
          <w:sz w:val="28"/>
          <w:szCs w:val="28"/>
        </w:rPr>
        <w:t>2</w:t>
      </w:r>
    </w:p>
    <w:p w14:paraId="4A028890" w14:textId="77777777" w:rsidR="00E82389" w:rsidRDefault="00E82389" w:rsidP="00DF1E9A">
      <w:pPr>
        <w:pStyle w:val="NoSpacing"/>
        <w:spacing w:line="252" w:lineRule="auto"/>
      </w:pPr>
    </w:p>
    <w:p w14:paraId="5E3DE6A2" w14:textId="77777777" w:rsidR="00975543" w:rsidRDefault="00975543" w:rsidP="00DF1E9A">
      <w:pPr>
        <w:pStyle w:val="NoSpacing"/>
        <w:spacing w:line="252" w:lineRule="auto"/>
      </w:pPr>
    </w:p>
    <w:p w14:paraId="07C5CB64" w14:textId="77777777" w:rsidR="00975543" w:rsidRDefault="00975543" w:rsidP="00DF1E9A">
      <w:pPr>
        <w:pStyle w:val="NoSpacing"/>
        <w:spacing w:line="252" w:lineRule="auto"/>
      </w:pPr>
    </w:p>
    <w:p w14:paraId="4A187C71" w14:textId="77777777" w:rsidR="00975543" w:rsidRPr="00195CAF" w:rsidRDefault="00975543" w:rsidP="00DF1E9A">
      <w:pPr>
        <w:pStyle w:val="NoSpacing"/>
        <w:spacing w:line="252" w:lineRule="auto"/>
      </w:pPr>
    </w:p>
    <w:p w14:paraId="286ACEF9"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lastRenderedPageBreak/>
        <w:t>(TB 2.4.6.2)</w:t>
      </w:r>
    </w:p>
    <w:p w14:paraId="2492EAB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vÀ†zÀ¸Àå …¦æAiÀÄ-…ªÀÄ©ü¥Á†xÉÆÃ C±ÁåA | £À…gÉÆÃAiÀÄ†vÀæ zÉÃ…ªÀAiÀÄ…ªÉÇÃ ªÀÄ†zÀ¤Û | </w:t>
      </w:r>
    </w:p>
    <w:p w14:paraId="33435A8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…G…gÀÄ…PÀæªÀÄ…¸Àå ¸À» §†£ÀÄÞ…jvÁÜ | «‡µÉÆÚÃB …¥ÀzÉÃ †¥À…gÀªÉÄÃ ªÀÄ…zÀÞ÷é G†xÀìB || </w:t>
      </w:r>
      <w:r w:rsidRPr="00195CAF">
        <w:rPr>
          <w:rFonts w:ascii="Arial" w:hAnsi="Arial" w:cs="Arial"/>
          <w:b/>
          <w:sz w:val="28"/>
          <w:szCs w:val="28"/>
        </w:rPr>
        <w:t>3</w:t>
      </w:r>
    </w:p>
    <w:p w14:paraId="39F4C409" w14:textId="77777777" w:rsidR="00E82389" w:rsidRPr="00195CAF" w:rsidRDefault="00E82389" w:rsidP="00DF1E9A">
      <w:pPr>
        <w:pStyle w:val="NoSpacing"/>
        <w:spacing w:line="252" w:lineRule="auto"/>
      </w:pPr>
    </w:p>
    <w:p w14:paraId="7E1162AF"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t>(TB 2.4.3.4)</w:t>
      </w:r>
    </w:p>
    <w:p w14:paraId="7C03D67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¥ÀævÀ¢é†µÀÄÚB ¸ÀÛªÀvÉÃ …«Ã†AiÀiÁðAiÀÄ | …ªÀÄÈUÉÆÃ£À …©üÃªÀÄB †PÀÄ…ZÀgÉÆÃ †V…jµÁ×B | </w:t>
      </w:r>
    </w:p>
    <w:p w14:paraId="3A47C66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AiÀÄ…¸ÉÆåÃgÀÄ†µÀÄ …wæµÀÄ …«PÀæ†ªÀÄuÉÃµÀÄ | C†¢ü…QëAiÀÄ…¤Û ¨sÀÄ†ªÀ£Á…¤ «‡±Áé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6E928320" w14:textId="77777777" w:rsidR="00E82389" w:rsidRPr="00195CAF" w:rsidRDefault="00E82389" w:rsidP="00DF1E9A">
      <w:pPr>
        <w:pStyle w:val="NoSpacing"/>
        <w:spacing w:line="252" w:lineRule="auto"/>
      </w:pPr>
    </w:p>
    <w:p w14:paraId="05BD678D"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t>(TB 2.8.3.2)</w:t>
      </w:r>
    </w:p>
    <w:p w14:paraId="4E3A48B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…¥ÀgÉÆÃ ªÀiÁ†vÀæAiÀiÁ …vÀ£ÀÄ†ªÁ ªÀÈzsÁ£À | £À†vÉÃ ªÀÄ…»vÀéªÀÄ£ï-†ªÀ±ÀÄßªÀ¤Û |</w:t>
      </w:r>
    </w:p>
    <w:p w14:paraId="2D03782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…G¨sÉÃ†vÉÃ «…zÀä gÀ†d¹Ã ¥ÀÈ…yªÁå «†µÉÆÚÃ-zÉÃ…ªÀvÀéA | …¥À…gÀªÀÄ†¸Àå «xÉìÃ ||</w:t>
      </w:r>
      <w:r w:rsidR="00BF6304" w:rsidRPr="00195CAF">
        <w:rPr>
          <w:rFonts w:ascii="BRH Kannada Extra" w:hAnsi="BRH Kannada Extra" w:cs="BRH Kannada Extra"/>
          <w:sz w:val="40"/>
          <w:szCs w:val="40"/>
        </w:rPr>
        <w:t xml:space="preserve"> </w:t>
      </w:r>
      <w:r w:rsidRPr="00195CAF">
        <w:rPr>
          <w:rFonts w:ascii="Arial" w:hAnsi="Arial" w:cs="Arial"/>
          <w:b/>
          <w:sz w:val="28"/>
          <w:szCs w:val="28"/>
        </w:rPr>
        <w:t>5</w:t>
      </w:r>
    </w:p>
    <w:p w14:paraId="79265A4B" w14:textId="77777777" w:rsidR="00E82389" w:rsidRPr="00195CAF" w:rsidRDefault="00E82389" w:rsidP="00DF1E9A">
      <w:pPr>
        <w:pStyle w:val="NoSpacing"/>
        <w:spacing w:line="252" w:lineRule="auto"/>
      </w:pPr>
    </w:p>
    <w:p w14:paraId="4F62EA6D"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t>(TB 2.4.3.5)</w:t>
      </w:r>
    </w:p>
    <w:p w14:paraId="20C849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«†ZÀPÀæªÉÄÃ ¥ÀÈ…y«Ã …ªÉÄÃµÀ …KvÁA | PÉëÃ†vÁæ…AiÀÄ «…µÀÄÚgï -ªÀÄ†£ÀÄµÉÃ zÀ…±À¸Àå£ïß | </w:t>
      </w:r>
    </w:p>
    <w:p w14:paraId="3EA9BE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…zsÀÄæªÁ†¸ÉÆÃ C¸Àå …QÃgÀ…AiÉÆÃ d†£Á¸ÀB | …G…gÀÄ…Qëw(Uïä) …¸ÀÄd†¤ªÀiÁZÀPÁgÀ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10FDC344" w14:textId="77777777" w:rsidR="00E82389" w:rsidRPr="00195CAF" w:rsidRDefault="00E82389" w:rsidP="00DF1E9A">
      <w:pPr>
        <w:pStyle w:val="NoSpacing"/>
        <w:spacing w:line="252" w:lineRule="auto"/>
      </w:pPr>
    </w:p>
    <w:p w14:paraId="7238B2DC" w14:textId="77777777" w:rsidR="00E82389" w:rsidRPr="008666D6" w:rsidRDefault="00E82389" w:rsidP="00DF1E9A">
      <w:pPr>
        <w:pStyle w:val="3-Eng-Subheading-VedaVMSTelugu"/>
        <w:spacing w:line="252" w:lineRule="auto"/>
        <w:rPr>
          <w:rFonts w:ascii="BRH Kannada RN" w:hAnsi="BRH Kannada RN" w:cs="BRH Kannada RN"/>
          <w:color w:val="auto"/>
          <w:sz w:val="28"/>
          <w:szCs w:val="28"/>
        </w:rPr>
      </w:pPr>
      <w:r w:rsidRPr="008666D6">
        <w:rPr>
          <w:color w:val="auto"/>
          <w:sz w:val="28"/>
          <w:szCs w:val="28"/>
        </w:rPr>
        <w:t>(TB 2.4.3.5)</w:t>
      </w:r>
    </w:p>
    <w:p w14:paraId="043293B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wæ…zÉÃðªÀB †¥ÀÈ…y«Ã …ªÉÄÃµÀ …KvÁA | «†ZÀPÀæªÉÄÃ …±ÀvÀ†ZÀð¸ÀA ªÀÄ…»vÁé | </w:t>
      </w:r>
    </w:p>
    <w:p w14:paraId="235A903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¥Àæ«†µÀÄÚgÀ¸ÀÄÛ …vÀªÀ…¸À¸ÀÛ†«ÃAiÀiÁ£ï | …vÉéÃµÀ(UïÎ) †ºÀå…¸Àå ¸ÀÜ†«gÀ…¸Àå £Á†ªÀÄ ||</w:t>
      </w:r>
      <w:r w:rsidRPr="00195CAF">
        <w:rPr>
          <w:rFonts w:ascii="BRH Kannada Extra" w:hAnsi="BRH Kannada Extra" w:cs="BRH Kannada Extra"/>
          <w:sz w:val="40"/>
          <w:szCs w:val="40"/>
        </w:rPr>
        <w:tab/>
      </w:r>
      <w:r w:rsidRPr="00195CAF">
        <w:rPr>
          <w:rFonts w:ascii="Arial" w:hAnsi="Arial" w:cs="Arial"/>
          <w:b/>
          <w:sz w:val="28"/>
          <w:szCs w:val="28"/>
        </w:rPr>
        <w:t>7</w:t>
      </w:r>
    </w:p>
    <w:p w14:paraId="645AECDC" w14:textId="77777777" w:rsidR="00E82389"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0F3DA930" w14:textId="77777777" w:rsidR="008666D6" w:rsidRDefault="008666D6" w:rsidP="00DF1E9A">
      <w:pPr>
        <w:pStyle w:val="2-Centered-VedaVMSKannada"/>
        <w:pBdr>
          <w:bottom w:val="single" w:sz="4" w:space="1" w:color="auto"/>
        </w:pBdr>
        <w:spacing w:line="252" w:lineRule="auto"/>
        <w:rPr>
          <w:color w:val="auto"/>
        </w:rPr>
      </w:pPr>
    </w:p>
    <w:p w14:paraId="4B90542E" w14:textId="77777777" w:rsidR="00975543" w:rsidRDefault="00975543" w:rsidP="00DF1E9A">
      <w:pPr>
        <w:pStyle w:val="2-Centered-VedaVMSKannada"/>
        <w:pBdr>
          <w:bottom w:val="single" w:sz="4" w:space="1" w:color="auto"/>
        </w:pBdr>
        <w:spacing w:line="252" w:lineRule="auto"/>
        <w:rPr>
          <w:color w:val="auto"/>
        </w:rPr>
      </w:pPr>
    </w:p>
    <w:p w14:paraId="7AFA35F5" w14:textId="77777777" w:rsidR="00975543" w:rsidRDefault="00975543" w:rsidP="00DF1E9A">
      <w:pPr>
        <w:pStyle w:val="2-Centered-VedaVMSKannada"/>
        <w:pBdr>
          <w:bottom w:val="single" w:sz="4" w:space="1" w:color="auto"/>
        </w:pBdr>
        <w:spacing w:line="252" w:lineRule="auto"/>
        <w:rPr>
          <w:color w:val="auto"/>
        </w:rPr>
      </w:pPr>
    </w:p>
    <w:p w14:paraId="6BF5029E" w14:textId="77777777" w:rsidR="00975543" w:rsidRPr="00975543" w:rsidRDefault="00975543" w:rsidP="00975543">
      <w:pPr>
        <w:pStyle w:val="2-Centered-VedaVMSKannada"/>
        <w:spacing w:line="252" w:lineRule="auto"/>
        <w:rPr>
          <w:color w:val="auto"/>
          <w:sz w:val="24"/>
          <w:szCs w:val="24"/>
        </w:rPr>
      </w:pPr>
    </w:p>
    <w:p w14:paraId="3172691A" w14:textId="77777777" w:rsidR="00E82389" w:rsidRPr="00195CAF" w:rsidRDefault="00E82389" w:rsidP="00DF1E9A">
      <w:pPr>
        <w:pStyle w:val="VedaVMSKannada-Heading"/>
        <w:spacing w:line="252" w:lineRule="auto"/>
        <w:rPr>
          <w:rFonts w:cs="BRH Kannada RN"/>
          <w:color w:val="auto"/>
        </w:rPr>
      </w:pPr>
      <w:bookmarkStart w:id="10" w:name="_Toc535175588"/>
      <w:r w:rsidRPr="00195CAF">
        <w:rPr>
          <w:color w:val="auto"/>
        </w:rPr>
        <w:lastRenderedPageBreak/>
        <w:t xml:space="preserve">«µÀÄÚ ¸ÀÆPÀÛA </w:t>
      </w:r>
      <w:r w:rsidRPr="00195CAF">
        <w:rPr>
          <w:rFonts w:ascii="Arial" w:hAnsi="Arial" w:cs="Arial"/>
          <w:color w:val="auto"/>
          <w:sz w:val="24"/>
          <w:szCs w:val="24"/>
        </w:rPr>
        <w:t>(Combined Chanting)</w:t>
      </w:r>
      <w:bookmarkEnd w:id="10"/>
    </w:p>
    <w:p w14:paraId="0D36CE1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«…µÉÆÚÃ£ÀÄð†PÀA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«Ã†AiÀiÁð…tÂ ¥Àæ†ªÉÇÃ…ZÀA </w:t>
      </w:r>
      <w:r w:rsidR="002E6D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AiÀÄB ¥Á†wÜðªÁ¤ «…ªÀÄªÉÄÃ gÁeÁ(†Uïä)…¹ AiÉÆÃ C†¸ÀÌ¨sÁ…AiÀÄ-zÀÄ†vÀÛgÀ(Uïä) …¸ÀzsÀ†¸ÀÜA «ZÀPÀæ…ªÀiÁt-…¸ÉÛçÃzsÉÆÃ†gÀÄ-…UÁAiÀÄB | </w:t>
      </w:r>
      <w:r w:rsidRPr="00195CAF">
        <w:rPr>
          <w:rFonts w:ascii="Arial" w:hAnsi="Arial" w:cs="Arial"/>
          <w:b/>
          <w:sz w:val="28"/>
          <w:szCs w:val="28"/>
        </w:rPr>
        <w:t xml:space="preserve">1 </w:t>
      </w:r>
    </w:p>
    <w:p w14:paraId="0A8DBC7A" w14:textId="77777777" w:rsidR="00E82389" w:rsidRDefault="00E82389" w:rsidP="00DF1E9A">
      <w:pPr>
        <w:pStyle w:val="NoSpacing"/>
        <w:spacing w:line="252" w:lineRule="auto"/>
      </w:pPr>
    </w:p>
    <w:p w14:paraId="7A843F8D" w14:textId="77777777" w:rsidR="008666D6" w:rsidRPr="00195CAF" w:rsidRDefault="008666D6" w:rsidP="00DF1E9A">
      <w:pPr>
        <w:pStyle w:val="NoSpacing"/>
        <w:spacing w:line="252" w:lineRule="auto"/>
      </w:pPr>
    </w:p>
    <w:p w14:paraId="3E86FD02" w14:textId="77777777" w:rsidR="00E82389" w:rsidRPr="00195CAF" w:rsidRDefault="0026679A"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Arial" w:hAnsi="Arial" w:cs="Arial"/>
          <w:sz w:val="28"/>
          <w:szCs w:val="28"/>
        </w:rPr>
        <w:t xml:space="preserve">Optional </w:t>
      </w:r>
    </w:p>
    <w:p w14:paraId="5BA50812"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«†µÉÆÚÃ-…gÀgÁ†lªÀÄ…¹ «‡µÉÆÚÃB …¥ÀÈµÀ×†ªÀÄ…¹ «…µÉÆÚÃB dÕ‡¥ÉÛçÃ…¸ÉÆÜÃ </w:t>
      </w:r>
    </w:p>
    <w:p w14:paraId="65338C47"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«…µÉÆÚÃB ¸ÀÆå†gÀ…¹ «‡µÉÆÚÃgï …zsÀÄæªÀ†ªÀÄ¹ ªÉÊ…µÀÚªÀ†ªÀÄ…¹ «†µÀÚªÉÃ vÁé || </w:t>
      </w:r>
      <w:r w:rsidR="008540A2" w:rsidRPr="00195CAF">
        <w:rPr>
          <w:rFonts w:ascii="Arial" w:hAnsi="Arial" w:cs="Arial"/>
          <w:b/>
          <w:sz w:val="28"/>
          <w:szCs w:val="28"/>
        </w:rPr>
        <w:t>2</w:t>
      </w:r>
    </w:p>
    <w:p w14:paraId="059975A9"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6B437D2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vÀ†zÀ¸Àå …¦æAiÀÄ…ªÀÄ©ü ¥Á†xÉÆÃ C…±ÁåA £À…gÉÆÃ AiÀÄ†vÀæ zÉÃ…ªÀ AiÀÄ…ªÉÇÃ ªÀÄ†zÀ¤Û | </w:t>
      </w:r>
    </w:p>
    <w:p w14:paraId="17253A2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…G…gÀÄ…PÀæªÀÄ…¸Àå ¸À » §†£ÀÄÞ…jvÁÜ «‡µÉÆÚÃB …¥ÀzÉÃ †¥À…gÀªÉÄÃ ªÀÄ…zÀÞ÷é G†xÀìB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0A35B7AD" w14:textId="77777777" w:rsidR="00E82389" w:rsidRPr="00195CAF" w:rsidRDefault="00E82389" w:rsidP="00DF1E9A">
      <w:pPr>
        <w:pStyle w:val="NoSpacing"/>
        <w:spacing w:line="252" w:lineRule="auto"/>
      </w:pPr>
    </w:p>
    <w:p w14:paraId="49D42D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¥ÀævÀzï «†µÀÄÚB ¸ÀÛªÀvÉÃ …«Ã†AiÀiÁðAiÀÄ …ªÀÄÈUÉÆÃ £À …©üÃªÀÄB †PÀÄ…ZÀgÉÆÃ †V…jµÁ×B | </w:t>
      </w:r>
    </w:p>
    <w:p w14:paraId="6BEF10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AiÀÄ…¸ÉÆåÃgÀÄ†µÀÄ …wæµÀÄ …«PÀæ†ªÀÄ…uÉÃ-µÀé†¢ü …QëAiÀÄ…¤Û ¨sÀÄ†ªÀ£Á…¤ «‡±Áé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4D677309" w14:textId="77777777" w:rsidR="00E82389" w:rsidRPr="00195CAF" w:rsidRDefault="00E82389" w:rsidP="00DF1E9A">
      <w:pPr>
        <w:pStyle w:val="NoSpacing"/>
        <w:spacing w:line="252" w:lineRule="auto"/>
      </w:pPr>
    </w:p>
    <w:p w14:paraId="14B4FE4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…¥ÀgÉÆÃ ªÀiÁ†vÀæAiÀiÁ …vÀ£ÀÄ†ªÁ ªÀÈzsÁ…£À £À †vÉÃ ªÀÄ…»vÀéªÀÄ†£Àé±ÀÄßªÀ¤Û |</w:t>
      </w:r>
    </w:p>
    <w:p w14:paraId="7E8CCE9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…G¨sÉÃ †vÉÃ «…zÀä gÀ†d¹Ã ¥ÀÈ…yªÁå «†µÉÆÚÃ zÉÃ…ªÀ vÀéA †¥À…gÀªÀÄ†¸Àå «xÉìÃ |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7ADEC2BB" w14:textId="77777777" w:rsidR="00E82389" w:rsidRPr="00195CAF" w:rsidRDefault="00E82389" w:rsidP="00DF1E9A">
      <w:pPr>
        <w:pStyle w:val="NoSpacing"/>
        <w:spacing w:line="252" w:lineRule="auto"/>
      </w:pPr>
    </w:p>
    <w:p w14:paraId="4EE1899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«†ZÀPÀæªÉÄÃ ¥ÀÈ…y«Ã…ªÉÄÃµÀ …KvÁA PÉëÃ†vÁæ…AiÀÄ «…µÀÄÚgï ªÀÄ†£ÀÄµÉÃ zÀ…±À¸Àå£ïß | </w:t>
      </w:r>
    </w:p>
    <w:p w14:paraId="3D67C02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…zsÀÄæªÁ†¸ÉÆÃ C¸Àå …QÃgÀ…AiÉÆÃ d†£Á¸À GgÀÄ…Qëw(Uïä) …¸ÀÄd†¤ªÀiÁ ZÀPÁgÀ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5043FD73" w14:textId="77777777" w:rsidR="00E82389" w:rsidRDefault="00E82389" w:rsidP="00DF1E9A">
      <w:pPr>
        <w:pStyle w:val="NoSpacing"/>
        <w:spacing w:line="252" w:lineRule="auto"/>
      </w:pPr>
    </w:p>
    <w:p w14:paraId="5B5EF7B9" w14:textId="77777777" w:rsidR="00975543" w:rsidRPr="00195CAF" w:rsidRDefault="00975543" w:rsidP="00DF1E9A">
      <w:pPr>
        <w:pStyle w:val="NoSpacing"/>
        <w:spacing w:line="252" w:lineRule="auto"/>
      </w:pPr>
    </w:p>
    <w:p w14:paraId="655250F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wægï …zÉÃªÀB †¥ÀÈ…y«Ã…ªÉÄÃµÀ …KvÁA </w:t>
      </w:r>
      <w:r w:rsidR="00E719B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«†ZÀPÀæªÉÄÃ …±ÀvÀ†ZÀð ¸ÀAªÀÄ…»vÁé | </w:t>
      </w:r>
    </w:p>
    <w:p w14:paraId="21F90EF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¥Àæ«†µÀÄÚgÀ¸ÀÄÛ …vÀªÀ…¸À ¸ÀÛ†«ÃAiÀiÁ£ï …vÉéÃµÀ(UïÎ) †ºÀå…¸Àå ¸ÀÜ†«gÀ…¸Àå £Á†ªÀÄ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6AC0D207"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024659BF"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5FEDA9E2" w14:textId="77777777" w:rsidR="00A83282" w:rsidRPr="00195CAF" w:rsidRDefault="00A83282" w:rsidP="00DF1E9A">
      <w:pPr>
        <w:autoSpaceDE w:val="0"/>
        <w:autoSpaceDN w:val="0"/>
        <w:adjustRightInd w:val="0"/>
        <w:spacing w:after="0" w:line="252" w:lineRule="auto"/>
        <w:rPr>
          <w:rFonts w:ascii="BRH Kannada RN" w:hAnsi="BRH Kannada RN" w:cs="BRH Kannada RN"/>
          <w:sz w:val="40"/>
          <w:szCs w:val="40"/>
        </w:rPr>
        <w:sectPr w:rsidR="00A83282" w:rsidRPr="00195CAF" w:rsidSect="008666D6">
          <w:pgSz w:w="12240" w:h="15840"/>
          <w:pgMar w:top="1166" w:right="864" w:bottom="1440" w:left="1440" w:header="720" w:footer="720" w:gutter="0"/>
          <w:cols w:space="720"/>
          <w:noEndnote/>
          <w:docGrid w:linePitch="299"/>
        </w:sectPr>
      </w:pPr>
    </w:p>
    <w:p w14:paraId="3B9B3778" w14:textId="77777777" w:rsidR="00E82389" w:rsidRPr="00195CAF" w:rsidRDefault="00E82389" w:rsidP="00DF1E9A">
      <w:pPr>
        <w:pStyle w:val="1Title-VedaVMSKannada"/>
        <w:spacing w:line="252" w:lineRule="auto"/>
        <w:rPr>
          <w:color w:val="auto"/>
        </w:rPr>
      </w:pPr>
      <w:r w:rsidRPr="00195CAF">
        <w:rPr>
          <w:color w:val="auto"/>
        </w:rPr>
        <w:lastRenderedPageBreak/>
        <w:t xml:space="preserve"> </w:t>
      </w:r>
      <w:bookmarkStart w:id="11" w:name="_Toc535175589"/>
      <w:r w:rsidRPr="00195CAF">
        <w:rPr>
          <w:color w:val="auto"/>
        </w:rPr>
        <w:t>gÀÄzÀæ ¸ÀÆPÀÛA</w:t>
      </w:r>
      <w:bookmarkEnd w:id="11"/>
    </w:p>
    <w:p w14:paraId="4CABC472" w14:textId="77777777" w:rsidR="00E82389" w:rsidRPr="000C1F9B" w:rsidRDefault="00E82389" w:rsidP="00DF1E9A">
      <w:pPr>
        <w:pStyle w:val="3-Eng-Subheading-VedaVMSTelugu"/>
        <w:spacing w:line="252" w:lineRule="auto"/>
        <w:rPr>
          <w:rFonts w:ascii="BRH Kannada RN" w:hAnsi="BRH Kannada RN" w:cs="BRH Kannada RN"/>
          <w:color w:val="auto"/>
          <w:sz w:val="28"/>
          <w:szCs w:val="28"/>
        </w:rPr>
      </w:pPr>
      <w:r w:rsidRPr="000C1F9B">
        <w:rPr>
          <w:color w:val="auto"/>
          <w:sz w:val="28"/>
          <w:szCs w:val="28"/>
        </w:rPr>
        <w:t>(TS 4.5.10.4 )</w:t>
      </w:r>
    </w:p>
    <w:p w14:paraId="749C18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¥À†juÉÆÃ …gÀÄzÀæ†¸Àå …ºÉÃwgï †</w:t>
      </w:r>
      <w:r w:rsidR="00E719B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ªÀÈt…PÀÄÛ ¥À†j …vÉéÃµÀ†¸Àå zÀÄ…ªÀÄðw†gÀ…WÁAiÉÆÃB | </w:t>
      </w:r>
    </w:p>
    <w:p w14:paraId="236BF88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C†ªÀ…¹ÜgÁ …ªÀÄWÀ†ªÀzÀã÷å-¸ÀÛ£ÀÄ…µÀé «ÄÃ†qsÀé-…¸ÉÆÛÃPÁ…AiÀÄ vÀ†£ÀAiÀiÁAiÀÄ ªÀÄÈqÀAiÀÄ | </w:t>
      </w:r>
      <w:r w:rsidRPr="00195CAF">
        <w:rPr>
          <w:rFonts w:ascii="Arial" w:hAnsi="Arial" w:cs="Arial"/>
          <w:b/>
          <w:sz w:val="28"/>
          <w:szCs w:val="28"/>
        </w:rPr>
        <w:t>1</w:t>
      </w:r>
    </w:p>
    <w:p w14:paraId="0029E568" w14:textId="77777777" w:rsidR="00E82389" w:rsidRPr="00195CAF" w:rsidRDefault="00E82389" w:rsidP="00DF1E9A">
      <w:pPr>
        <w:pStyle w:val="NoSpacing"/>
        <w:spacing w:line="252" w:lineRule="auto"/>
      </w:pPr>
    </w:p>
    <w:p w14:paraId="62526726" w14:textId="77777777" w:rsidR="00E82389" w:rsidRPr="000C1F9B" w:rsidRDefault="00E82389" w:rsidP="00DF1E9A">
      <w:pPr>
        <w:pStyle w:val="3-Eng-Subheading-VedaVMSTelugu"/>
        <w:spacing w:line="252" w:lineRule="auto"/>
        <w:rPr>
          <w:rFonts w:ascii="BRH Kannada RN" w:hAnsi="BRH Kannada RN" w:cs="BRH Kannada RN"/>
          <w:color w:val="auto"/>
          <w:sz w:val="28"/>
          <w:szCs w:val="28"/>
        </w:rPr>
      </w:pPr>
      <w:r w:rsidRPr="000C1F9B">
        <w:rPr>
          <w:color w:val="auto"/>
          <w:sz w:val="28"/>
          <w:szCs w:val="28"/>
        </w:rPr>
        <w:t>(TS</w:t>
      </w:r>
      <w:r w:rsidR="000C1F9B">
        <w:rPr>
          <w:color w:val="auto"/>
          <w:sz w:val="28"/>
          <w:szCs w:val="28"/>
          <w:lang w:val="en-US"/>
        </w:rPr>
        <w:t xml:space="preserve"> </w:t>
      </w:r>
      <w:r w:rsidRPr="000C1F9B">
        <w:rPr>
          <w:color w:val="auto"/>
          <w:sz w:val="28"/>
          <w:szCs w:val="28"/>
        </w:rPr>
        <w:t>4.5.10.3)</w:t>
      </w:r>
    </w:p>
    <w:p w14:paraId="0E4C08A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…¸ÀÄÛ» …±ÀÄævÀA †UÀ…vÀð¸À…zÀA AiÀÄÄ†ªÁ£ÀA …ªÀÄÈUÀA £À …©üÃªÀÄ-†ªÀÄÄ¥À…ºÀvÀÄß-…ªÀÄÄUÀæA | </w:t>
      </w:r>
    </w:p>
    <w:p w14:paraId="15F3D8F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…ªÀÄÈqÁ †d…jvÉæÃ †gÀÄ…zÀæ ¸ÀÛ†ªÁ£ÉÆÃ …C£Àå†£ÉÛÃ …C¸Àä-¤ß†ªÀ¥À…£ÀÄÛ ¸ÉÃ‡£ÁB </w:t>
      </w:r>
      <w:r w:rsidRPr="00195CAF">
        <w:rPr>
          <w:rFonts w:ascii="Arial" w:hAnsi="Arial" w:cs="Arial"/>
          <w:b/>
          <w:sz w:val="28"/>
          <w:szCs w:val="28"/>
        </w:rPr>
        <w:t>2</w:t>
      </w:r>
      <w:r w:rsidRPr="00195CAF">
        <w:rPr>
          <w:rFonts w:ascii="BRH Kannada Extra" w:hAnsi="BRH Kannada Extra" w:cs="BRH Kannada Extra"/>
          <w:sz w:val="40"/>
          <w:szCs w:val="40"/>
        </w:rPr>
        <w:t xml:space="preserve"> </w:t>
      </w:r>
    </w:p>
    <w:p w14:paraId="46D7325A" w14:textId="77777777" w:rsidR="00E82389" w:rsidRPr="00195CAF" w:rsidRDefault="00E82389" w:rsidP="00DF1E9A">
      <w:pPr>
        <w:pStyle w:val="NoSpacing"/>
        <w:spacing w:line="252" w:lineRule="auto"/>
      </w:pPr>
    </w:p>
    <w:p w14:paraId="48B3907E" w14:textId="77777777" w:rsidR="00E82389" w:rsidRPr="000C1F9B" w:rsidRDefault="00E82389" w:rsidP="00DF1E9A">
      <w:pPr>
        <w:pStyle w:val="3-Eng-Subheading-VedaVMSTelugu"/>
        <w:spacing w:line="252" w:lineRule="auto"/>
        <w:rPr>
          <w:rFonts w:ascii="BRH Kannada RN" w:hAnsi="BRH Kannada RN" w:cs="BRH Kannada RN"/>
          <w:color w:val="auto"/>
          <w:sz w:val="28"/>
          <w:szCs w:val="28"/>
        </w:rPr>
      </w:pPr>
      <w:r w:rsidRPr="000C1F9B">
        <w:rPr>
          <w:color w:val="auto"/>
          <w:sz w:val="28"/>
          <w:szCs w:val="28"/>
        </w:rPr>
        <w:t>(TS 4.5.10.4)</w:t>
      </w:r>
    </w:p>
    <w:p w14:paraId="2BBB1DE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«ÄÃ†qsÀÄµÀÖ…ªÀÄ ²†ªÀvÀªÀÄ …²ªÉÇÃ †£ÀB …¸ÀÄªÀÄ†£Á ¨sÀªÀ | </w:t>
      </w:r>
    </w:p>
    <w:p w14:paraId="4476B827" w14:textId="77777777" w:rsidR="00E82389" w:rsidRPr="00195CAF" w:rsidRDefault="00E82389" w:rsidP="000C1F9B">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…¥À…gÀªÉÄÃ …ªÀÈPÀë D†AiÀÄÄzsÀA …¤zsÁ…AiÀÄ PÀÈ…wÛA </w:t>
      </w:r>
      <w:r w:rsidR="00E719B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ªÀ†¸Á…£À D†ZÀ…gÀ ¦†£Á…PÀA ©…¨sÀæzÁ†UÀ» |</w:t>
      </w:r>
      <w:r w:rsidR="000C1F9B">
        <w:rPr>
          <w:rFonts w:ascii="BRH Kannada Extra" w:hAnsi="BRH Kannada Extra" w:cs="BRH Kannada Extra"/>
          <w:sz w:val="40"/>
          <w:szCs w:val="40"/>
        </w:rPr>
        <w:t xml:space="preserve">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19838178" w14:textId="77777777" w:rsidR="00E82389" w:rsidRPr="00195CAF" w:rsidRDefault="00E82389" w:rsidP="00DF1E9A">
      <w:pPr>
        <w:pStyle w:val="NoSpacing"/>
        <w:spacing w:line="252" w:lineRule="auto"/>
      </w:pPr>
    </w:p>
    <w:p w14:paraId="650A8F24" w14:textId="77777777" w:rsidR="00E82389" w:rsidRPr="000C1F9B" w:rsidRDefault="00E82389" w:rsidP="00DF1E9A">
      <w:pPr>
        <w:pStyle w:val="3-Eng-Subheading-VedaVMSTelugu"/>
        <w:spacing w:line="252" w:lineRule="auto"/>
        <w:rPr>
          <w:color w:val="auto"/>
          <w:sz w:val="28"/>
          <w:szCs w:val="28"/>
        </w:rPr>
      </w:pPr>
      <w:r w:rsidRPr="000C1F9B">
        <w:rPr>
          <w:color w:val="auto"/>
          <w:sz w:val="28"/>
          <w:szCs w:val="28"/>
        </w:rPr>
        <w:t>(TA 7.5.7)</w:t>
      </w:r>
    </w:p>
    <w:p w14:paraId="61223AE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C†gÀí£ï ©¨sÀ…¶ð ¸Á†AiÀÄPÁ…¤ zsÀ†£Àé | C†gÀí…¤ßµÀÌA †</w:t>
      </w:r>
      <w:r w:rsidR="00FE360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AiÀÄ…dvÀA …«±Àé†gÀÆ¥ÀA | </w:t>
      </w:r>
    </w:p>
    <w:p w14:paraId="793AC68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C†gÀí…¤ßzÀA †zÀAiÀÄ…¸ÉÃ «…±ÀéªÀÄ†§ÄãªÀA | £À ªÁ N†fÃAiÉÆÃ gÀÄ…zÀæ vÀé†zÀ¹Û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5EDEE043" w14:textId="77777777" w:rsidR="00E82389" w:rsidRPr="00195CAF" w:rsidRDefault="00E82389" w:rsidP="00DF1E9A">
      <w:pPr>
        <w:pStyle w:val="NoSpacing"/>
        <w:spacing w:line="252" w:lineRule="auto"/>
      </w:pPr>
    </w:p>
    <w:p w14:paraId="274E6599"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(C†gÀí£ï ©¨sÀ…¶ð ¸Á†AiÀÄPÁ…¤ zsÀ£Áé†ºÀð…¤ßµÀÌA </w:t>
      </w:r>
      <w:r w:rsidR="00FE360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†AiÀÄ…dvÀA …«±Àé†gÀÆ¥ÀA | </w:t>
      </w:r>
    </w:p>
    <w:p w14:paraId="059C70B5"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C†gÀí…¤ßzÀA †zÀAiÀÄ…¸ÉÃ «…±ÀéªÀÄ†§Äã…ªÀA £À ªÁ N†fÃAiÉÆÃ gÀÄ…zÀæ vÀé†zÀ¹Û |) </w:t>
      </w:r>
    </w:p>
    <w:p w14:paraId="5D9C863A" w14:textId="77777777" w:rsidR="00E82389" w:rsidRPr="00195CAF" w:rsidRDefault="00E82389" w:rsidP="00DF1E9A">
      <w:pPr>
        <w:pStyle w:val="NoSpacing"/>
        <w:spacing w:line="252" w:lineRule="auto"/>
      </w:pPr>
    </w:p>
    <w:p w14:paraId="58D63AEE" w14:textId="77777777" w:rsidR="00FE3602" w:rsidRDefault="00FE3602" w:rsidP="00DF1E9A">
      <w:pPr>
        <w:pStyle w:val="3-Eng-Subheading-VedaVMSTelugu"/>
        <w:spacing w:line="252" w:lineRule="auto"/>
        <w:rPr>
          <w:color w:val="auto"/>
          <w:sz w:val="28"/>
          <w:szCs w:val="28"/>
          <w:lang w:val="en-US"/>
        </w:rPr>
      </w:pPr>
    </w:p>
    <w:p w14:paraId="2D9FB0D3" w14:textId="77777777" w:rsidR="00FE3602" w:rsidRDefault="00FE3602" w:rsidP="00DF1E9A">
      <w:pPr>
        <w:pStyle w:val="3-Eng-Subheading-VedaVMSTelugu"/>
        <w:spacing w:line="252" w:lineRule="auto"/>
        <w:rPr>
          <w:color w:val="auto"/>
          <w:sz w:val="28"/>
          <w:szCs w:val="28"/>
          <w:lang w:val="en-US"/>
        </w:rPr>
      </w:pPr>
    </w:p>
    <w:p w14:paraId="624F6BDD" w14:textId="77777777" w:rsidR="00FE3602" w:rsidRDefault="00FE3602" w:rsidP="00DF1E9A">
      <w:pPr>
        <w:pStyle w:val="3-Eng-Subheading-VedaVMSTelugu"/>
        <w:spacing w:line="252" w:lineRule="auto"/>
        <w:rPr>
          <w:color w:val="auto"/>
          <w:sz w:val="28"/>
          <w:szCs w:val="28"/>
          <w:lang w:val="en-US"/>
        </w:rPr>
      </w:pPr>
    </w:p>
    <w:p w14:paraId="1BE9D5A1" w14:textId="77777777" w:rsidR="00FE3602" w:rsidRDefault="00FE3602" w:rsidP="00DF1E9A">
      <w:pPr>
        <w:pStyle w:val="3-Eng-Subheading-VedaVMSTelugu"/>
        <w:spacing w:line="252" w:lineRule="auto"/>
        <w:rPr>
          <w:color w:val="auto"/>
          <w:sz w:val="28"/>
          <w:szCs w:val="28"/>
          <w:lang w:val="en-US"/>
        </w:rPr>
      </w:pPr>
    </w:p>
    <w:p w14:paraId="74B53AE1" w14:textId="77777777" w:rsidR="00FE3602" w:rsidRDefault="00FE3602" w:rsidP="00DF1E9A">
      <w:pPr>
        <w:pStyle w:val="3-Eng-Subheading-VedaVMSTelugu"/>
        <w:spacing w:line="252" w:lineRule="auto"/>
        <w:rPr>
          <w:color w:val="auto"/>
          <w:sz w:val="28"/>
          <w:szCs w:val="28"/>
          <w:lang w:val="en-US"/>
        </w:rPr>
      </w:pPr>
    </w:p>
    <w:p w14:paraId="67A0CF2F" w14:textId="77777777" w:rsidR="00E82389" w:rsidRPr="000C1F9B" w:rsidRDefault="00E82389" w:rsidP="00DF1E9A">
      <w:pPr>
        <w:pStyle w:val="3-Eng-Subheading-VedaVMSTelugu"/>
        <w:spacing w:line="252" w:lineRule="auto"/>
        <w:rPr>
          <w:color w:val="auto"/>
          <w:sz w:val="28"/>
          <w:szCs w:val="28"/>
        </w:rPr>
      </w:pPr>
      <w:r w:rsidRPr="000C1F9B">
        <w:rPr>
          <w:color w:val="auto"/>
          <w:sz w:val="28"/>
          <w:szCs w:val="28"/>
        </w:rPr>
        <w:lastRenderedPageBreak/>
        <w:t>(TS 1.3.14.1)</w:t>
      </w:r>
    </w:p>
    <w:p w14:paraId="1F392B3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vÀé†ªÀÄUÉßÃ …gÀÄzÉÆæÃ C†¸ÀÄgÉÆÃ …ªÀÄºÉÆÃ …¢ªÀ¸ÀÛ÷é(Uïä) ±À…zsÉÆÃð ªÀiÁ†gÀÄvÀA …¥ÀÈPÀë †F²µÉÃ |</w:t>
      </w:r>
    </w:p>
    <w:p w14:paraId="6F3CDC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 </w:t>
      </w:r>
      <w:r w:rsidR="00FE360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ªÁ†vÉÊgÀ…gÀÄuÉÊgï †AiÀiÁ¹ ±ÀA…UÀAiÀÄ¸ÀÛ÷éA …¥ÀÆµÁ †«…zsÀvÀB †¥Á…¹ £ÀÄvÀä‡£Á |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0CDCCD65" w14:textId="77777777" w:rsidR="00E82389" w:rsidRPr="000C1F9B" w:rsidRDefault="00A83282" w:rsidP="00DF1E9A">
      <w:pPr>
        <w:pStyle w:val="3-Eng-Subheading-VedaVMSTelugu"/>
        <w:spacing w:line="252" w:lineRule="auto"/>
        <w:rPr>
          <w:color w:val="auto"/>
          <w:sz w:val="28"/>
          <w:szCs w:val="28"/>
        </w:rPr>
      </w:pPr>
      <w:r w:rsidRPr="000C1F9B">
        <w:rPr>
          <w:color w:val="auto"/>
          <w:sz w:val="28"/>
          <w:szCs w:val="28"/>
        </w:rPr>
        <w:t>(TS 1.3.14.1)</w:t>
      </w:r>
    </w:p>
    <w:p w14:paraId="0DC0579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D…ªÉÇÃ gÁ†eÁ£À-ªÀÄ…zÀÞ÷égÀ†¸Àå …gÀÄzÀæ(Uïä) ºÉÆÃ†vÁgÀ(Uïä) ¸À…vÀå AiÀÄ…d(…Uïä) gÉÆÃ†zÀ¸ÉÆåÃB |</w:t>
      </w:r>
    </w:p>
    <w:p w14:paraId="26EBE7C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…CVßA…¥ÀÄgÁ †vÀ£À…¬ÄvÉÆßÃ…gÀa…vÁÛzï »†gÀtå-gÀÆ…¥ÀªÀÄ†ªÀ¸ÉÃ PÀÈtÄzsÀéA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4328C864"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 xml:space="preserve">NA ±Á…¤ÛB ±Á…¤ÛB ±Á†¤ÛB | </w:t>
      </w:r>
    </w:p>
    <w:p w14:paraId="0E9C7627"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236D7722" w14:textId="77777777" w:rsidR="00732C30" w:rsidRPr="00195CAF" w:rsidRDefault="00E82389" w:rsidP="00DF1E9A">
      <w:pPr>
        <w:pStyle w:val="1Title-VedaVMSKannada"/>
        <w:spacing w:line="252" w:lineRule="auto"/>
        <w:rPr>
          <w:color w:val="auto"/>
        </w:rPr>
      </w:pPr>
      <w:bookmarkStart w:id="12" w:name="_Toc535175590"/>
      <w:r w:rsidRPr="00195CAF">
        <w:rPr>
          <w:color w:val="auto"/>
        </w:rPr>
        <w:t>zÀÄUÁð ¸ÀÆPÀÛA</w:t>
      </w:r>
      <w:bookmarkEnd w:id="12"/>
      <w:r w:rsidRPr="00195CAF">
        <w:rPr>
          <w:color w:val="auto"/>
        </w:rPr>
        <w:t xml:space="preserve"> </w:t>
      </w:r>
    </w:p>
    <w:p w14:paraId="39801956" w14:textId="77777777" w:rsidR="00E82389" w:rsidRPr="000C1F9B" w:rsidRDefault="00E82389" w:rsidP="00DF1E9A">
      <w:pPr>
        <w:pStyle w:val="3-Eng-Subheading-VedaVMSTelugu"/>
        <w:spacing w:line="252" w:lineRule="auto"/>
        <w:rPr>
          <w:rFonts w:ascii="BRH Kannada RN" w:hAnsi="BRH Kannada RN" w:cs="BRH Kannada RN"/>
          <w:color w:val="auto"/>
          <w:sz w:val="28"/>
          <w:szCs w:val="28"/>
        </w:rPr>
      </w:pPr>
      <w:r w:rsidRPr="000C1F9B">
        <w:rPr>
          <w:color w:val="auto"/>
          <w:sz w:val="28"/>
          <w:szCs w:val="28"/>
        </w:rPr>
        <w:t>(</w:t>
      </w:r>
      <w:r w:rsidR="00732C30" w:rsidRPr="000C1F9B">
        <w:rPr>
          <w:color w:val="auto"/>
          <w:sz w:val="28"/>
          <w:szCs w:val="28"/>
        </w:rPr>
        <w:t>TA .6.2.1</w:t>
      </w:r>
      <w:r w:rsidRPr="000C1F9B">
        <w:rPr>
          <w:color w:val="auto"/>
          <w:sz w:val="28"/>
          <w:szCs w:val="28"/>
        </w:rPr>
        <w:t>)</w:t>
      </w:r>
    </w:p>
    <w:p w14:paraId="0258C4C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…eÁvÀ†ªÉÃzÀ¸ÉÃ ¸ÀÄ£ÀªÁ…ªÀÄ ¸ÉÆÃ†ªÀÄ-ªÀÄgÁwÃ…AiÀÄvÉÆÃ ¤†zÀºÁ…w ªÉÃ†zÀB |</w:t>
      </w:r>
    </w:p>
    <w:p w14:paraId="2280985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†£ÀB ¥À…gÀëzÀ†w …zÀÄUÁð…tÂ «†±Áé …£ÁªÉÃ…ªÀ ¹†£ÀÄÞA zÀÄ…jvÁ…vÀåVßB || </w:t>
      </w:r>
      <w:r w:rsidRPr="00195CAF">
        <w:rPr>
          <w:rFonts w:ascii="Arial" w:hAnsi="Arial" w:cs="Arial"/>
          <w:b/>
          <w:sz w:val="28"/>
          <w:szCs w:val="28"/>
        </w:rPr>
        <w:t>1</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3A605FD4" w14:textId="77777777" w:rsidR="00F903E3" w:rsidRPr="00195CAF" w:rsidRDefault="00F903E3" w:rsidP="00DF1E9A">
      <w:pPr>
        <w:pStyle w:val="NoSpacing"/>
        <w:spacing w:line="252" w:lineRule="auto"/>
      </w:pPr>
    </w:p>
    <w:p w14:paraId="1E4910E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vÁ…ªÀÄVß†ªÀ…uÁðA vÀ†¥À¸Á dé…®¤ÛÃA </w:t>
      </w:r>
      <w:r w:rsidR="00FE360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†ªÉÊgÉÆÃ…ZÀ¤ÃA †PÀªÀÄð…¥sÀ¯ÉÃ…µÀÄ dÄ‡µÁÖA |</w:t>
      </w:r>
    </w:p>
    <w:p w14:paraId="741AFD7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…zÀÄUÁðA …zÉÃ«Ã(Uïä) ±À†gÀt…ªÀÄºÀA ¥Àæ†¥ÀzÉåÃ …¸ÀÄvÀ†gÀ¹ vÀgÀ…¸ÉÃ £À†ªÀÄB || </w:t>
      </w:r>
      <w:r w:rsidRPr="00195CAF">
        <w:rPr>
          <w:rFonts w:ascii="Arial" w:hAnsi="Arial" w:cs="Arial"/>
          <w:b/>
          <w:sz w:val="28"/>
          <w:szCs w:val="28"/>
        </w:rPr>
        <w:t>2</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4A7A5588" w14:textId="77777777" w:rsidR="00F903E3" w:rsidRPr="00195CAF" w:rsidRDefault="00F903E3" w:rsidP="00DF1E9A">
      <w:pPr>
        <w:pStyle w:val="NoSpacing"/>
        <w:spacing w:line="252" w:lineRule="auto"/>
      </w:pPr>
    </w:p>
    <w:p w14:paraId="52302F2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C…UÉßÃ vÀéA †¥ÁgÀ…AiÀiÁ £À†ªÉÇåÃ …C¸Áä£ïÜ …¸Àé¹Û…©ügÀ†w …zÀÄUÁð…tÂ «‡±Áé |</w:t>
      </w:r>
    </w:p>
    <w:p w14:paraId="1D8CCDF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¥ÀÆ†±ÀÑ …¥ÀÈyéÃ †§…ºÀÄ¯Á †£À …G«Ãð ¨sÀ†ªÁ …vÉÆÃPÁ</w:t>
      </w:r>
      <w:r w:rsidR="00F903E3" w:rsidRPr="00195CAF">
        <w:rPr>
          <w:rFonts w:ascii="BRH Kannada Extra" w:hAnsi="BRH Kannada Extra" w:cs="BRH Kannada Extra"/>
          <w:sz w:val="40"/>
          <w:szCs w:val="40"/>
        </w:rPr>
        <w:t>…AiÀÄ vÀ†£ÀAiÀiÁ…AiÀÄ ±ÀA</w:t>
      </w:r>
      <w:r w:rsidR="00FE3602" w:rsidRPr="000356FE">
        <w:rPr>
          <w:rFonts w:ascii="BRH Devanagari Extra" w:hAnsi="BRH Devanagari Extra" w:cs="BRH Devanagari Extra"/>
          <w:sz w:val="40"/>
          <w:szCs w:val="40"/>
        </w:rPr>
        <w:t>Æ</w:t>
      </w:r>
      <w:r w:rsidR="00F903E3" w:rsidRPr="00195CAF">
        <w:rPr>
          <w:rFonts w:ascii="BRH Kannada Extra" w:hAnsi="BRH Kannada Extra" w:cs="BRH Kannada Extra"/>
          <w:sz w:val="40"/>
          <w:szCs w:val="40"/>
        </w:rPr>
        <w:t>AiÉÆÃB</w:t>
      </w:r>
      <w:r w:rsidRPr="00195CAF">
        <w:rPr>
          <w:rFonts w:ascii="BRH Kannada Extra" w:hAnsi="BRH Kannada Extra" w:cs="BRH Kannada Extra"/>
          <w:sz w:val="40"/>
          <w:szCs w:val="40"/>
        </w:rPr>
        <w:t>||</w:t>
      </w:r>
      <w:r w:rsidRPr="00195CAF">
        <w:rPr>
          <w:rFonts w:ascii="Arial" w:hAnsi="Arial" w:cs="Arial"/>
          <w:b/>
          <w:sz w:val="28"/>
          <w:szCs w:val="28"/>
        </w:rPr>
        <w:t>3</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3DC679C9" w14:textId="77777777" w:rsidR="00F903E3" w:rsidRPr="00195CAF" w:rsidRDefault="00F903E3" w:rsidP="00DF1E9A">
      <w:pPr>
        <w:pStyle w:val="NoSpacing"/>
        <w:spacing w:line="252" w:lineRule="auto"/>
      </w:pPr>
    </w:p>
    <w:p w14:paraId="023AF3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«†±Áé¤ £ÉÆÃ …zÀÄUÀð†ºÁ eÁvÀªÉÃ…zÀB ¹…£ÀÄÞ£Àß …£ÁªÁ †zÀÄ…jvÁ†w ¥À¶ð |</w:t>
      </w:r>
    </w:p>
    <w:p w14:paraId="2AACB81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C†UÉßÃ C…wæªÀ£ï ªÀÄ†£À¸Á UÀÈ…uÁ‡£ÉÆÃ„¸Áä†PÀA ¨ÉÆÃzsÀå…«vÁ …vÀ£ÀÆ‡£ÁA || </w:t>
      </w:r>
      <w:r w:rsidRPr="00195CAF">
        <w:rPr>
          <w:rFonts w:ascii="Arial" w:hAnsi="Arial" w:cs="Arial"/>
          <w:b/>
          <w:sz w:val="28"/>
          <w:szCs w:val="28"/>
        </w:rPr>
        <w:t>4</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3F203BC1" w14:textId="77777777" w:rsidR="00F903E3" w:rsidRPr="00195CAF" w:rsidRDefault="00F903E3" w:rsidP="00DF1E9A">
      <w:pPr>
        <w:pStyle w:val="NoSpacing"/>
        <w:spacing w:line="252" w:lineRule="auto"/>
      </w:pPr>
    </w:p>
    <w:p w14:paraId="52A1385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…¥ÀÈ…vÀ…£Áf…vÀ(…Uïä) ¸À†ºÀªÀiÁ£À-…ªÀÄÄUÀæ…ªÀÄVß(Uïä) †ºÀÄªÉÃªÀÄ ¥À…gÀªÀiÁxï …¸ÀzsÀ‡¸ÁÜvï |</w:t>
      </w:r>
    </w:p>
    <w:p w14:paraId="0DFAA07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†£ÀB ¥À…µÀðzÀ†w …zÀÄUÁð…tÂ «…±Áé PÁë†ªÀÄzï…zÉÃªÉÇÃ C†w zÀÄ…jvÁ…vÀåVßB || </w:t>
      </w:r>
      <w:r w:rsidRPr="00195CAF">
        <w:rPr>
          <w:rFonts w:ascii="Arial" w:hAnsi="Arial" w:cs="Arial"/>
          <w:b/>
          <w:sz w:val="28"/>
          <w:szCs w:val="28"/>
        </w:rPr>
        <w:t>5</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62EBE188" w14:textId="77777777" w:rsidR="00E82389" w:rsidRPr="000C1F9B" w:rsidRDefault="00E82389" w:rsidP="00DF1E9A">
      <w:pPr>
        <w:pStyle w:val="3-Eng-Subheading-VedaVMSTelugu"/>
        <w:spacing w:line="252" w:lineRule="auto"/>
        <w:rPr>
          <w:color w:val="auto"/>
          <w:sz w:val="28"/>
          <w:szCs w:val="28"/>
        </w:rPr>
      </w:pPr>
      <w:r w:rsidRPr="000C1F9B">
        <w:rPr>
          <w:color w:val="auto"/>
          <w:sz w:val="28"/>
          <w:szCs w:val="28"/>
        </w:rPr>
        <w:t>(it is customary to chant only upto Para 5 for Shanti Japam)</w:t>
      </w:r>
    </w:p>
    <w:p w14:paraId="0E37FD7E" w14:textId="77777777" w:rsidR="00F903E3" w:rsidRPr="00195CAF" w:rsidRDefault="00F903E3" w:rsidP="00DF1E9A">
      <w:pPr>
        <w:pStyle w:val="NoSpacing"/>
        <w:spacing w:line="252" w:lineRule="auto"/>
      </w:pPr>
    </w:p>
    <w:p w14:paraId="1504918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…¥ÀævÉÆßÃ†¶-…PÀ«ÄÃqï†AiÉÆÃ C…zsÀégÉÃ†µÀÄ …¸À£Á…ZÀÑ ºÉÆÃ…vÁ £À†ªÀå…±ÀÑ ¸À†yì |</w:t>
      </w:r>
    </w:p>
    <w:p w14:paraId="6B4EED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¸Áé‡kõÁÑUÉßÃ …vÀ£ÀÄ†ªÀA …¦¥Àæ†AiÀÄ …¸Áé¸Àä†¨sÀå…kÑ ¸Ë†¨sÀ…UÀªÀiÁ†AiÀÄd¸Àé || </w:t>
      </w:r>
      <w:r w:rsidRPr="00195CAF">
        <w:rPr>
          <w:rFonts w:ascii="Arial" w:hAnsi="Arial" w:cs="Arial"/>
          <w:b/>
          <w:sz w:val="28"/>
          <w:szCs w:val="28"/>
        </w:rPr>
        <w:t>6</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4E013B06" w14:textId="77777777" w:rsidR="00F903E3" w:rsidRPr="00195CAF" w:rsidRDefault="00F903E3" w:rsidP="00DF1E9A">
      <w:pPr>
        <w:pStyle w:val="NoSpacing"/>
        <w:spacing w:line="252" w:lineRule="auto"/>
      </w:pPr>
    </w:p>
    <w:p w14:paraId="2042371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UÉÆÃ…©ügï dÄ†µÀÖ…ªÀÄAiÀÄÄ…eÉÆÃ ¤†¶…PÀÛA vÀ‡ªÉÃ£ÀÝç «…µÉÆÚÃ-gÀ…£ÀÄ¸À†kÑgÉÃªÀÄ |</w:t>
      </w:r>
    </w:p>
    <w:p w14:paraId="2749168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£Á†PÀ¸Àå …¥ÀÈµÀ×…ªÀÄ©ü …¸ÀªÀÄé†¸Á…£ÉÆÃ ªÉÊ†µÀÚ«ÃA </w:t>
      </w:r>
      <w:r w:rsidR="00D0084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…¯ÉÆÃPÀ …EºÀ †ªÀiÁzÀAiÀÄ£ÁÛA || </w:t>
      </w:r>
      <w:r w:rsidRPr="00195CAF">
        <w:rPr>
          <w:rFonts w:ascii="Arial" w:hAnsi="Arial" w:cs="Arial"/>
          <w:b/>
          <w:sz w:val="28"/>
          <w:szCs w:val="28"/>
        </w:rPr>
        <w:t>7</w:t>
      </w:r>
      <w:r w:rsidR="000C1F9B">
        <w:rPr>
          <w:rFonts w:ascii="Arial" w:hAnsi="Arial" w:cs="Arial"/>
          <w:b/>
          <w:sz w:val="28"/>
          <w:szCs w:val="28"/>
        </w:rPr>
        <w:t xml:space="preserve"> </w:t>
      </w:r>
      <w:r w:rsidRPr="00195CAF">
        <w:rPr>
          <w:rFonts w:ascii="BRH Kannada Extra" w:hAnsi="BRH Kannada Extra" w:cs="BRH Kannada Extra"/>
          <w:sz w:val="40"/>
          <w:szCs w:val="40"/>
        </w:rPr>
        <w:t>||</w:t>
      </w:r>
    </w:p>
    <w:p w14:paraId="39F1D4FE" w14:textId="77777777" w:rsidR="00E82389" w:rsidRPr="00195CAF" w:rsidRDefault="00E82389" w:rsidP="00DF1E9A">
      <w:pPr>
        <w:pStyle w:val="NoSpacing"/>
        <w:spacing w:line="252" w:lineRule="auto"/>
      </w:pPr>
    </w:p>
    <w:p w14:paraId="0D84E49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…PÁ…vÁå…AiÀÄ£Á†AiÀÄ …«zÀä†ºÉÃ PÀ£Àå…PÀÄªÀiÁ†j ¢üÃªÀÄ» | </w:t>
      </w:r>
      <w:r w:rsidR="000C1F9B">
        <w:rPr>
          <w:rFonts w:ascii="BRH Kannada Extra" w:hAnsi="BRH Kannada Extra" w:cs="BRH Kannada Extra"/>
          <w:sz w:val="40"/>
          <w:szCs w:val="40"/>
        </w:rPr>
        <w:br/>
      </w:r>
      <w:r w:rsidRPr="00195CAF">
        <w:rPr>
          <w:rFonts w:ascii="BRH Kannada Extra" w:hAnsi="BRH Kannada Extra" w:cs="BRH Kannada Extra"/>
          <w:sz w:val="40"/>
          <w:szCs w:val="40"/>
        </w:rPr>
        <w:t>vÀ†£ÉÆßÃ zÀÄVðB</w:t>
      </w:r>
      <w:r w:rsidR="00F10EF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¥Àæ…ZÉÆÃzÀ‡AiÀiÁvï ||</w:t>
      </w:r>
    </w:p>
    <w:p w14:paraId="3E4290A2"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 xml:space="preserve">NA ±Á…¤ÛB ±Á…¤ÛB ±Á†¤ÛB | </w:t>
      </w:r>
    </w:p>
    <w:p w14:paraId="1AB36288" w14:textId="77777777" w:rsidR="00E82389" w:rsidRPr="00975543" w:rsidRDefault="00975543" w:rsidP="00DF1E9A">
      <w:pPr>
        <w:autoSpaceDE w:val="0"/>
        <w:autoSpaceDN w:val="0"/>
        <w:adjustRightInd w:val="0"/>
        <w:spacing w:after="0" w:line="252" w:lineRule="auto"/>
        <w:rPr>
          <w:rFonts w:ascii="BRH Kannada RN" w:hAnsi="BRH Kannada RN" w:cs="BRH Kannada RN"/>
          <w:sz w:val="24"/>
          <w:szCs w:val="24"/>
        </w:rPr>
      </w:pPr>
      <w:r>
        <w:rPr>
          <w:rFonts w:ascii="BRH Kannada RN" w:hAnsi="BRH Kannada RN" w:cs="BRH Kannada RN"/>
          <w:sz w:val="24"/>
          <w:szCs w:val="24"/>
        </w:rPr>
        <w:br w:type="page"/>
      </w:r>
    </w:p>
    <w:p w14:paraId="6ED7C06A" w14:textId="77777777" w:rsidR="005E36DE" w:rsidRPr="00195CAF" w:rsidRDefault="00E82389" w:rsidP="00DF1E9A">
      <w:pPr>
        <w:pStyle w:val="1Title-VedaVMSKannada"/>
        <w:spacing w:line="252" w:lineRule="auto"/>
        <w:rPr>
          <w:color w:val="auto"/>
        </w:rPr>
      </w:pPr>
      <w:bookmarkStart w:id="13" w:name="_Toc535175591"/>
      <w:r w:rsidRPr="00195CAF">
        <w:rPr>
          <w:color w:val="auto"/>
        </w:rPr>
        <w:t>²æÃ ¸ÀÆPÀÛA</w:t>
      </w:r>
      <w:bookmarkEnd w:id="13"/>
      <w:r w:rsidRPr="00195CAF">
        <w:rPr>
          <w:color w:val="auto"/>
        </w:rPr>
        <w:t xml:space="preserve"> </w:t>
      </w:r>
    </w:p>
    <w:p w14:paraId="65FD8782" w14:textId="77777777" w:rsidR="00E82389" w:rsidRPr="000C1F9B" w:rsidRDefault="00E82389" w:rsidP="00DF1E9A">
      <w:pPr>
        <w:pStyle w:val="3-Eng-Subheading-VedaVMSTelugu"/>
        <w:spacing w:line="252" w:lineRule="auto"/>
        <w:rPr>
          <w:rFonts w:ascii="BRH Kannada RN" w:hAnsi="BRH Kannada RN" w:cs="BRH Kannada RN"/>
          <w:color w:val="auto"/>
          <w:sz w:val="28"/>
          <w:szCs w:val="28"/>
        </w:rPr>
      </w:pPr>
      <w:r w:rsidRPr="000C1F9B">
        <w:rPr>
          <w:color w:val="auto"/>
          <w:sz w:val="28"/>
          <w:szCs w:val="28"/>
        </w:rPr>
        <w:t>(Rig Veda Khila Kaandam - 5.8.7.1)</w:t>
      </w:r>
    </w:p>
    <w:p w14:paraId="4A4480BC" w14:textId="77777777" w:rsidR="00E82389" w:rsidRPr="00195CAF" w:rsidRDefault="00E82389" w:rsidP="00DF1E9A">
      <w:pPr>
        <w:pStyle w:val="NoSpacing"/>
        <w:spacing w:line="252" w:lineRule="auto"/>
      </w:pPr>
    </w:p>
    <w:p w14:paraId="410B8576"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Arial" w:hAnsi="Arial" w:cs="Arial"/>
          <w:sz w:val="28"/>
          <w:szCs w:val="28"/>
        </w:rPr>
        <w:t>(To be Chanted as per Rig Vedic Sruti; hence “Anunaasikam”</w:t>
      </w:r>
    </w:p>
    <w:p w14:paraId="720BDF8C"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BRH Kannada RN" w:hAnsi="BRH Kannada RN" w:cs="BRH Kannada RN"/>
          <w:sz w:val="40"/>
          <w:szCs w:val="40"/>
        </w:rPr>
        <w:t xml:space="preserve">"(Uïä)" </w:t>
      </w:r>
      <w:r w:rsidRPr="00195CAF">
        <w:rPr>
          <w:rFonts w:ascii="Arial" w:hAnsi="Arial" w:cs="Arial"/>
          <w:sz w:val="28"/>
          <w:szCs w:val="28"/>
        </w:rPr>
        <w:t>and</w:t>
      </w:r>
      <w:r w:rsidRPr="00195CAF">
        <w:rPr>
          <w:rFonts w:ascii="BRH Kannada RN" w:hAnsi="BRH Kannada RN" w:cs="BRH Kannada RN"/>
          <w:sz w:val="40"/>
          <w:szCs w:val="40"/>
        </w:rPr>
        <w:t xml:space="preserve"> "(UïÎ)" </w:t>
      </w:r>
      <w:r w:rsidRPr="00195CAF">
        <w:rPr>
          <w:rFonts w:ascii="Arial" w:hAnsi="Arial" w:cs="Arial"/>
          <w:sz w:val="28"/>
          <w:szCs w:val="28"/>
        </w:rPr>
        <w:t>are not represented here as they are not used in Rig Vedic</w:t>
      </w:r>
    </w:p>
    <w:p w14:paraId="4C8BFC56"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Arial" w:hAnsi="Arial" w:cs="Arial"/>
          <w:sz w:val="28"/>
          <w:szCs w:val="28"/>
        </w:rPr>
        <w:t>chants In Some parts of India, when this Suktham is chanted in Krishna Yajur</w:t>
      </w:r>
    </w:p>
    <w:p w14:paraId="315C6076"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Arial" w:hAnsi="Arial" w:cs="Arial"/>
          <w:sz w:val="28"/>
          <w:szCs w:val="28"/>
        </w:rPr>
        <w:t xml:space="preserve">Veda </w:t>
      </w:r>
      <w:r w:rsidRPr="00195CAF">
        <w:rPr>
          <w:rFonts w:ascii="BRH Kannada RN" w:hAnsi="BRH Kannada RN" w:cs="BRH Kannada RN"/>
          <w:sz w:val="40"/>
          <w:szCs w:val="40"/>
        </w:rPr>
        <w:t xml:space="preserve">"(Uïä)", "(UïÎ)" </w:t>
      </w:r>
      <w:r w:rsidRPr="00195CAF">
        <w:rPr>
          <w:rFonts w:ascii="Arial" w:hAnsi="Arial" w:cs="Arial"/>
          <w:sz w:val="28"/>
          <w:szCs w:val="28"/>
        </w:rPr>
        <w:t>are added in para 9 and 12, whereas in other parts of India</w:t>
      </w:r>
      <w:r w:rsidR="000B4534" w:rsidRPr="00195CAF">
        <w:rPr>
          <w:rFonts w:ascii="Arial" w:hAnsi="Arial" w:cs="Arial"/>
          <w:sz w:val="28"/>
          <w:szCs w:val="28"/>
        </w:rPr>
        <w:t xml:space="preserve"> </w:t>
      </w:r>
      <w:r w:rsidRPr="00195CAF">
        <w:rPr>
          <w:rFonts w:ascii="Arial" w:hAnsi="Arial" w:cs="Arial"/>
          <w:sz w:val="28"/>
          <w:szCs w:val="28"/>
        </w:rPr>
        <w:t xml:space="preserve">this full Suktham is chanted without </w:t>
      </w:r>
      <w:r w:rsidRPr="00195CAF">
        <w:rPr>
          <w:rFonts w:ascii="BRH Kannada RN" w:hAnsi="BRH Kannada RN" w:cs="BRH Kannada RN"/>
          <w:sz w:val="40"/>
          <w:szCs w:val="40"/>
        </w:rPr>
        <w:t>"(Uïä)", "(UïÎ)".)</w:t>
      </w:r>
    </w:p>
    <w:p w14:paraId="3FED53F4" w14:textId="77777777" w:rsidR="00E82389" w:rsidRPr="00195CAF" w:rsidRDefault="00E82389" w:rsidP="00DF1E9A">
      <w:pPr>
        <w:pStyle w:val="NoSpacing"/>
        <w:spacing w:line="252" w:lineRule="auto"/>
      </w:pPr>
    </w:p>
    <w:p w14:paraId="0EBA7D4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»†gÀtåªÀ…uÁðA ºÀ†jtÂÃA ¸ÀÄ…ªÀtð †gÀd…vÀ¸ÀæeÁA | </w:t>
      </w:r>
    </w:p>
    <w:p w14:paraId="2363D047"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…ZÀ…£ÁÝçA …»gÀ†tä¬ÄÃA …®…Që÷äÃA …eÁvÀ†ªÉÃzÉÆÃ …ªÀÄ D†ªÀºÀ || </w:t>
      </w:r>
      <w:r w:rsidRPr="00195CAF">
        <w:rPr>
          <w:rFonts w:ascii="Arial" w:hAnsi="Arial" w:cs="Arial"/>
          <w:b/>
          <w:sz w:val="28"/>
          <w:szCs w:val="28"/>
        </w:rPr>
        <w:t>1</w:t>
      </w:r>
    </w:p>
    <w:p w14:paraId="4739E6F8" w14:textId="77777777" w:rsidR="000C1F9B" w:rsidRPr="00195CAF" w:rsidRDefault="000C1F9B" w:rsidP="00DF1E9A">
      <w:pPr>
        <w:autoSpaceDE w:val="0"/>
        <w:autoSpaceDN w:val="0"/>
        <w:adjustRightInd w:val="0"/>
        <w:spacing w:after="0" w:line="252" w:lineRule="auto"/>
        <w:rPr>
          <w:rFonts w:ascii="BRH Kannada Extra" w:hAnsi="BRH Kannada Extra" w:cs="BRH Kannada Extra"/>
          <w:sz w:val="40"/>
          <w:szCs w:val="40"/>
        </w:rPr>
      </w:pPr>
    </w:p>
    <w:p w14:paraId="135E944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vÁA …ªÀÄ D†ªÀ…ºÀ eÁ†vÀªÉÃzÉÆÃ …®Që÷äÃ-ªÀÄ†£À¥À…UÁ«Ä‡¤ÃA |</w:t>
      </w:r>
    </w:p>
    <w:p w14:paraId="2E6A6B7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AiÀÄ…¸ÁåA »†gÀtåA …«£ÉÝÃ…AiÀÄA-UÁªÀÄ…±ÀéA ¥ÀÄ†gÀÄµÁ…£ÀºÀA || </w:t>
      </w:r>
      <w:r w:rsidRPr="00195CAF">
        <w:rPr>
          <w:rFonts w:ascii="Arial" w:hAnsi="Arial" w:cs="Arial"/>
          <w:b/>
          <w:sz w:val="28"/>
          <w:szCs w:val="28"/>
        </w:rPr>
        <w:t>2</w:t>
      </w:r>
    </w:p>
    <w:p w14:paraId="43AA6723" w14:textId="77777777" w:rsidR="00E44A6E" w:rsidRPr="00195CAF" w:rsidRDefault="00E44A6E" w:rsidP="00DF1E9A">
      <w:pPr>
        <w:pStyle w:val="NoSpacing"/>
        <w:spacing w:line="252" w:lineRule="auto"/>
      </w:pPr>
    </w:p>
    <w:p w14:paraId="7B43838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…C…±Àé…¥ÀÆªÁðA †gÀxÀ…ªÀÄ…zÁÞ÷åA …ºÀ¹Û†£ÁzÀ-…¥Àæ¨ÉÆÃ†¢ü¤ÃA |</w:t>
      </w:r>
    </w:p>
    <w:p w14:paraId="681AB04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²æ†AiÀÄA …zÉÃ«ÃªÀÄÄ†¥ÀºÀé…AiÉÄÃ ²æÃ†ªÀiÁð …zÉÃ«Ã †dÄµÀvÁA || </w:t>
      </w:r>
      <w:r w:rsidRPr="00195CAF">
        <w:rPr>
          <w:rFonts w:ascii="Arial" w:hAnsi="Arial" w:cs="Arial"/>
          <w:b/>
          <w:sz w:val="28"/>
          <w:szCs w:val="28"/>
        </w:rPr>
        <w:t>3</w:t>
      </w:r>
    </w:p>
    <w:p w14:paraId="62E8AD84" w14:textId="77777777" w:rsidR="00E44A6E" w:rsidRPr="00195CAF" w:rsidRDefault="00E44A6E" w:rsidP="00DF1E9A">
      <w:pPr>
        <w:pStyle w:val="NoSpacing"/>
        <w:spacing w:line="252" w:lineRule="auto"/>
      </w:pPr>
    </w:p>
    <w:p w14:paraId="13557D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…PÁA ¸ÉÆÃ…„…¹ävÁA »†gÀtå-¥ÁæPÁgÁ-…ªÀiÁzÁæðA dé†®AwÃA …vÀÈ¥ÁÛA …vÀ¥Àð†AiÀÄ¤ÛÃA |</w:t>
      </w:r>
    </w:p>
    <w:p w14:paraId="51ADAB6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…¥À…zÉäÃ …¹ÜvÁA …¥ÀzÀä†ªÀ…uÁðA vÁ…«ÄºÉÆÃ†¥ÀºÀé…AiÉÄÃ ²æAiÀÄA || </w:t>
      </w:r>
      <w:r w:rsidRPr="00195CAF">
        <w:rPr>
          <w:rFonts w:ascii="Arial" w:hAnsi="Arial" w:cs="Arial"/>
          <w:b/>
          <w:sz w:val="28"/>
          <w:szCs w:val="28"/>
        </w:rPr>
        <w:t>4</w:t>
      </w:r>
    </w:p>
    <w:p w14:paraId="0E95A7E0" w14:textId="77777777" w:rsidR="00E44A6E" w:rsidRPr="00195CAF" w:rsidRDefault="00E44A6E" w:rsidP="00DF1E9A">
      <w:pPr>
        <w:pStyle w:val="NoSpacing"/>
        <w:spacing w:line="252" w:lineRule="auto"/>
      </w:pPr>
    </w:p>
    <w:p w14:paraId="1E55EF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…ZÀ£ÁÝçA †¥Àæ…¨sÁ¸ÁA AiÀÄ†±À…¸Á dé†®A…wÃA ²æ†AiÀÄA …¯ÉÆÃPÉÃ </w:t>
      </w:r>
      <w:r w:rsidR="000C1F9B">
        <w:rPr>
          <w:rFonts w:ascii="BRH Kannada Extra" w:hAnsi="BRH Kannada Extra" w:cs="BRH Kannada Extra"/>
          <w:sz w:val="40"/>
          <w:szCs w:val="40"/>
        </w:rPr>
        <w:br/>
      </w:r>
      <w:r w:rsidRPr="00195CAF">
        <w:rPr>
          <w:rFonts w:ascii="BRH Kannada Extra" w:hAnsi="BRH Kannada Extra" w:cs="BRH Kannada Extra"/>
          <w:sz w:val="40"/>
          <w:szCs w:val="40"/>
        </w:rPr>
        <w:t>…zÉÃªÀ†dÄµÁÖ-ªÀÄÄ…zÁgÁA</w:t>
      </w:r>
      <w:r w:rsidR="00E44A6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975543">
        <w:rPr>
          <w:rFonts w:ascii="BRH Kannada Extra" w:hAnsi="BRH Kannada Extra" w:cs="BRH Kannada Extra"/>
          <w:sz w:val="40"/>
          <w:szCs w:val="40"/>
        </w:rPr>
        <w:t xml:space="preserve"> </w:t>
      </w:r>
      <w:r w:rsidRPr="00195CAF">
        <w:rPr>
          <w:rFonts w:ascii="BRH Kannada Extra" w:hAnsi="BRH Kannada Extra" w:cs="BRH Kannada Extra"/>
          <w:sz w:val="40"/>
          <w:szCs w:val="40"/>
        </w:rPr>
        <w:t>vÁA …¥À¢ä†¤Ã…«ÄÃA ±À†gÀt…ªÀÄºÀA ¥Àæ†¥ÀzÉåÃ „…®Që÷äÃ†ªÉÄÃð £À±Àå…vÁA vÁéA †ªÀÈuÉÃ</w:t>
      </w:r>
      <w:r w:rsidR="00961DA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961DAB" w:rsidRPr="00195CAF">
        <w:rPr>
          <w:rFonts w:ascii="BRH Kannada Extra" w:hAnsi="BRH Kannada Extra" w:cs="BRH Kannada Extra"/>
          <w:sz w:val="40"/>
          <w:szCs w:val="40"/>
        </w:rPr>
        <w:t xml:space="preserve"> </w:t>
      </w:r>
      <w:r w:rsidRPr="00195CAF">
        <w:rPr>
          <w:rFonts w:ascii="Arial" w:hAnsi="Arial" w:cs="Arial"/>
          <w:b/>
          <w:sz w:val="28"/>
          <w:szCs w:val="28"/>
        </w:rPr>
        <w:t>5</w:t>
      </w:r>
    </w:p>
    <w:p w14:paraId="61DF4FDE" w14:textId="77777777" w:rsidR="00E44A6E" w:rsidRPr="00195CAF" w:rsidRDefault="00E44A6E" w:rsidP="00DF1E9A">
      <w:pPr>
        <w:pStyle w:val="NoSpacing"/>
        <w:spacing w:line="252" w:lineRule="auto"/>
      </w:pPr>
    </w:p>
    <w:p w14:paraId="4F07D10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…D…¢vÀå†ªÀ…uÉÃð vÀ…¥À¸ÉÆÃ„†¢ü…eÁvÉÆÃ ªÀ…£À¸Àà…w¸ÀÛ†ªÀ …ªÀÈPÉÆëÃ„†xÀ …©†®éB |</w:t>
      </w:r>
    </w:p>
    <w:p w14:paraId="79EB3AD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vÀ…¸Àå ¥sÀ†¯Á…¤ vÀ…¥À¸Á-†£ÀÄzÀ£ÀÄÛ …ªÀiÁAiÀiÁ†£ÀÛ-…gÁAiÀiÁ†±ÀÑ …¨Á†ºÁå C…®Që÷äÃB ||</w:t>
      </w:r>
      <w:r w:rsidRPr="00195CAF">
        <w:rPr>
          <w:rFonts w:ascii="Arial" w:hAnsi="Arial" w:cs="Arial"/>
          <w:b/>
          <w:sz w:val="28"/>
          <w:szCs w:val="28"/>
        </w:rPr>
        <w:t xml:space="preserve"> 6</w:t>
      </w:r>
    </w:p>
    <w:p w14:paraId="503DD5AC" w14:textId="77777777" w:rsidR="00E44A6E" w:rsidRPr="00195CAF" w:rsidRDefault="00E44A6E" w:rsidP="00DF1E9A">
      <w:pPr>
        <w:pStyle w:val="NoSpacing"/>
        <w:spacing w:line="252" w:lineRule="auto"/>
      </w:pPr>
    </w:p>
    <w:p w14:paraId="6F3B19E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G†¥ÉÊ…vÀÄ ªÀiÁA †zÉÃªÀ…¸ÀRB …QÃwð…±ÀÑ ªÀÄ†tÂ£Á …¸ÀºÀ |</w:t>
      </w:r>
    </w:p>
    <w:p w14:paraId="495D746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…¥Áæ…zÀÄ…¨sÀÆðvÉÆÃ„†¹ä …gÁ…µÉÖçÃ„¹ä£ï …QÃwðªÀÄÈ†¢ÞA zÀ…zÁvÀÄ ªÉÄÃ || </w:t>
      </w:r>
      <w:r w:rsidRPr="00195CAF">
        <w:rPr>
          <w:rFonts w:ascii="Arial" w:hAnsi="Arial" w:cs="Arial"/>
          <w:b/>
          <w:sz w:val="28"/>
          <w:szCs w:val="28"/>
        </w:rPr>
        <w:t>7</w:t>
      </w:r>
    </w:p>
    <w:p w14:paraId="21478A55" w14:textId="77777777" w:rsidR="00E44A6E" w:rsidRPr="00195CAF" w:rsidRDefault="00E44A6E" w:rsidP="00DF1E9A">
      <w:pPr>
        <w:pStyle w:val="NoSpacing"/>
        <w:spacing w:line="252" w:lineRule="auto"/>
      </w:pPr>
    </w:p>
    <w:p w14:paraId="50929C7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PÀÄë†wà…¥Á¸Á†ªÀÄ¯ÁA …eÉåÃ…µÁ×ªÀÄ…®Që÷äÃgï †£Á±À…AiÀiÁªÀÄåºÀA |</w:t>
      </w:r>
    </w:p>
    <w:p w14:paraId="23898D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C†¨sÀÆ…w-ªÀÄ†¸ÀªÀÄÈ…¢ÞA…ZÀ …¸À…ªÁðA ¤†tÄðzÀ …ªÉÄÃ UÀÈºÁvï || </w:t>
      </w:r>
      <w:r w:rsidRPr="00195CAF">
        <w:rPr>
          <w:rFonts w:ascii="Arial" w:hAnsi="Arial" w:cs="Arial"/>
          <w:b/>
          <w:sz w:val="28"/>
          <w:szCs w:val="28"/>
        </w:rPr>
        <w:t>8</w:t>
      </w:r>
    </w:p>
    <w:p w14:paraId="6EFD7C8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…UÀ…£ÀÞ…zÁégÁA †zÀÄgÁ…zsÀ…µÁðA …¤vÀå†¥ÀÄµÁÖA PÀ…jÃ¶‡tÂÃA |</w:t>
      </w:r>
    </w:p>
    <w:p w14:paraId="0DA07AC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…F±Àé‡jÃA (</w:t>
      </w:r>
      <w:r w:rsidRPr="00195CAF">
        <w:rPr>
          <w:rFonts w:ascii="Arial" w:hAnsi="Arial" w:cs="Arial"/>
          <w:sz w:val="28"/>
          <w:szCs w:val="28"/>
        </w:rPr>
        <w:t xml:space="preserve">or </w:t>
      </w:r>
      <w:r w:rsidRPr="00195CAF">
        <w:rPr>
          <w:rFonts w:ascii="BRH Kannada Extra" w:hAnsi="BRH Kannada Extra" w:cs="BRH Kannada Extra"/>
          <w:sz w:val="40"/>
          <w:szCs w:val="40"/>
        </w:rPr>
        <w:t xml:space="preserve">…F±ÀéjÃ(†Uïä)) ¸À†ªÀð¨sÀÆ…vÁ…£ÁA vÁ…«ÄºÉÆÃ†¥ÀºÀé…AiÉÄÃ ²æ†AiÀÄA || </w:t>
      </w:r>
      <w:r w:rsidRPr="00195CAF">
        <w:rPr>
          <w:rFonts w:ascii="Arial" w:hAnsi="Arial" w:cs="Arial"/>
          <w:b/>
          <w:sz w:val="28"/>
          <w:szCs w:val="28"/>
        </w:rPr>
        <w:t>9</w:t>
      </w:r>
    </w:p>
    <w:p w14:paraId="6091FAE1" w14:textId="77777777" w:rsidR="00E44A6E" w:rsidRPr="00195CAF" w:rsidRDefault="00E44A6E" w:rsidP="00DF1E9A">
      <w:pPr>
        <w:pStyle w:val="NoSpacing"/>
        <w:spacing w:line="252" w:lineRule="auto"/>
      </w:pPr>
    </w:p>
    <w:p w14:paraId="5B526F7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ªÀÄ†£À…¸ÀB PÁ…ªÀÄªÀiÁ†PÀÆwA-…ªÁZÀB …¸ÀvÀå†ªÀÄ²ÃªÀÄ» |</w:t>
      </w:r>
    </w:p>
    <w:p w14:paraId="048C01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…¥À…±ÀÆ£ÁA …gÀÆ¥ÀªÀÄ†£Àß…¸Àå ªÀÄ…¬Ä ²æÃB †±ÀæAiÀÄ…vÁA AiÀÄ†±ÀB || </w:t>
      </w:r>
      <w:r w:rsidRPr="00195CAF">
        <w:rPr>
          <w:rFonts w:ascii="Arial" w:hAnsi="Arial" w:cs="Arial"/>
          <w:b/>
          <w:sz w:val="28"/>
          <w:szCs w:val="28"/>
        </w:rPr>
        <w:t>10</w:t>
      </w:r>
    </w:p>
    <w:p w14:paraId="0A30C4B2" w14:textId="77777777" w:rsidR="00E44A6E" w:rsidRPr="00195CAF" w:rsidRDefault="00E44A6E" w:rsidP="00DF1E9A">
      <w:pPr>
        <w:pStyle w:val="NoSpacing"/>
        <w:spacing w:line="252" w:lineRule="auto"/>
      </w:pPr>
    </w:p>
    <w:p w14:paraId="0BF69DB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…PÀzÀð†ªÉÄÃ£À †¥ÀæeÁ…¨sÀÆ…vÁ …ªÀÄ…¬Ä ¸ÀA†¨sÀªÀ …PÀ†zÀðªÀÄ |</w:t>
      </w:r>
    </w:p>
    <w:p w14:paraId="0F0DEA3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²æ†AiÀÄA …ªÁ¸À†AiÀÄ ªÉÄÃ …PÀÄ…¯ÉÃ …ªÀiÁvÀ†gÀA ¥À…zÀäªÀiÁ†°¤ÃA || </w:t>
      </w:r>
      <w:r w:rsidRPr="00195CAF">
        <w:rPr>
          <w:rFonts w:ascii="Arial" w:hAnsi="Arial" w:cs="Arial"/>
          <w:b/>
          <w:sz w:val="28"/>
          <w:szCs w:val="28"/>
        </w:rPr>
        <w:t>11</w:t>
      </w:r>
    </w:p>
    <w:p w14:paraId="23DE6325" w14:textId="77777777" w:rsidR="00E44A6E" w:rsidRDefault="00E44A6E" w:rsidP="00DF1E9A">
      <w:pPr>
        <w:pStyle w:val="NoSpacing"/>
        <w:spacing w:line="252" w:lineRule="auto"/>
      </w:pPr>
    </w:p>
    <w:p w14:paraId="258E5A42" w14:textId="77777777" w:rsidR="00975543" w:rsidRDefault="00975543" w:rsidP="00DF1E9A">
      <w:pPr>
        <w:pStyle w:val="NoSpacing"/>
        <w:spacing w:line="252" w:lineRule="auto"/>
      </w:pPr>
    </w:p>
    <w:p w14:paraId="61296B51" w14:textId="77777777" w:rsidR="00975543" w:rsidRPr="00195CAF" w:rsidRDefault="00975543" w:rsidP="00DF1E9A">
      <w:pPr>
        <w:pStyle w:val="NoSpacing"/>
        <w:spacing w:line="252" w:lineRule="auto"/>
      </w:pPr>
    </w:p>
    <w:p w14:paraId="0D06FE5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D†¥ÀB ¸ÀÈd…£ÀÄÛ ¹ß†UÁÞ…¤ a†QèÃ…vÀ ªÀ†¸À …ªÉÄÃ UÀÈºÉÃ |</w:t>
      </w:r>
    </w:p>
    <w:p w14:paraId="6058D38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¤†ZÀ …zÉÃ«ÃA …ªÀiÁvÀ…gÀA (</w:t>
      </w:r>
      <w:r w:rsidRPr="00195CAF">
        <w:rPr>
          <w:rFonts w:ascii="Arial" w:hAnsi="Arial" w:cs="Arial"/>
          <w:sz w:val="28"/>
          <w:szCs w:val="28"/>
        </w:rPr>
        <w:t xml:space="preserve">or </w:t>
      </w:r>
      <w:r w:rsidRPr="00195CAF">
        <w:rPr>
          <w:rFonts w:ascii="BRH Kannada Extra" w:hAnsi="BRH Kannada Extra" w:cs="BRH Kannada Extra"/>
          <w:sz w:val="40"/>
          <w:szCs w:val="40"/>
        </w:rPr>
        <w:t xml:space="preserve">…ªÀiÁ…vÀ…gÀ…UïÎ) ²æ†AiÀÄA …ªÁ¸À†AiÀÄ ªÉÄÃ …PÀÄ¯ÉÃ || </w:t>
      </w:r>
      <w:r w:rsidRPr="00195CAF">
        <w:rPr>
          <w:rFonts w:ascii="Arial" w:hAnsi="Arial" w:cs="Arial"/>
          <w:b/>
          <w:sz w:val="28"/>
          <w:szCs w:val="28"/>
        </w:rPr>
        <w:t>12</w:t>
      </w:r>
    </w:p>
    <w:p w14:paraId="4AB7E684" w14:textId="77777777" w:rsidR="00E44A6E" w:rsidRPr="00195CAF" w:rsidRDefault="00E44A6E" w:rsidP="00DF1E9A">
      <w:pPr>
        <w:pStyle w:val="NoSpacing"/>
        <w:spacing w:line="252" w:lineRule="auto"/>
      </w:pPr>
    </w:p>
    <w:p w14:paraId="0C13353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…DzÁæðA …AiÀÄB PÀ†jtÂÃA …AiÀÄ…¶ÖA …¦…YÎ¯ÁA †¥À…zÀäªÀiÁ°¤ÃA |</w:t>
      </w:r>
    </w:p>
    <w:p w14:paraId="57EC471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…ZÀ…£ÁÝçA »gÀ†tä¬ÄÃA …®…Që÷äÃA eÁ†vÀªÉÃzÉÆÃ …ªÀÄ D†ªÀºÀ || </w:t>
      </w:r>
      <w:r w:rsidRPr="00195CAF">
        <w:rPr>
          <w:rFonts w:ascii="Arial" w:hAnsi="Arial" w:cs="Arial"/>
          <w:b/>
          <w:sz w:val="28"/>
          <w:szCs w:val="28"/>
        </w:rPr>
        <w:t>13</w:t>
      </w:r>
    </w:p>
    <w:p w14:paraId="1E70BA64" w14:textId="77777777" w:rsidR="00E44A6E" w:rsidRPr="00195CAF" w:rsidRDefault="00E44A6E" w:rsidP="00DF1E9A">
      <w:pPr>
        <w:pStyle w:val="NoSpacing"/>
        <w:spacing w:line="252" w:lineRule="auto"/>
      </w:pPr>
    </w:p>
    <w:p w14:paraId="65AB512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…DzÁæðA …¥ÀÄµÀÌ†jtÂÃA …¥ÀÄ…¶ÖA …¸ÀÄ…ªÀuÁðA †ºÉÃªÀÄ…ªÀiÁ°¤ÃA |</w:t>
      </w:r>
    </w:p>
    <w:p w14:paraId="785592F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…¸ÀÆ…AiÀiÁðA »gÀ†tä¬ÄÃA …®…Që÷äÃA-eÁ†vÀªÉÃzÉÆÃ …ªÀÄ D†ªÀºÀ || </w:t>
      </w:r>
      <w:r w:rsidRPr="00195CAF">
        <w:rPr>
          <w:rFonts w:ascii="Arial" w:hAnsi="Arial" w:cs="Arial"/>
          <w:b/>
          <w:sz w:val="28"/>
          <w:szCs w:val="28"/>
        </w:rPr>
        <w:t>14</w:t>
      </w:r>
    </w:p>
    <w:p w14:paraId="05F51935" w14:textId="77777777" w:rsidR="00E44A6E" w:rsidRPr="00195CAF" w:rsidRDefault="00E44A6E" w:rsidP="00DF1E9A">
      <w:pPr>
        <w:pStyle w:val="NoSpacing"/>
        <w:spacing w:line="252" w:lineRule="auto"/>
      </w:pPr>
    </w:p>
    <w:p w14:paraId="26D4AE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vÁA …ªÀÄ D†ªÀ…ºÀ eÁ†vÀªÉÃzÉÆÃ …®Që÷äÃªÀÄ†£À¥À-…UÁ«Ä‡¤ÃA |</w:t>
      </w:r>
    </w:p>
    <w:p w14:paraId="4831204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AiÀÄ…¸ÁåA »†gÀ…tåA ¥Àæ†¨sÀÆ…vÀA UÁ†ªÉÇÃ …zÁ¸ÉÆåÃ„‡±Áé£ï …«£ÉÝÃ…AiÀÄA </w:t>
      </w:r>
      <w:r w:rsidR="00E1506A">
        <w:rPr>
          <w:rFonts w:ascii="BRH Kannada Extra" w:hAnsi="BRH Kannada Extra" w:cs="BRH Kannada Extra"/>
          <w:sz w:val="40"/>
          <w:szCs w:val="40"/>
        </w:rPr>
        <w:br/>
      </w:r>
      <w:r w:rsidRPr="00195CAF">
        <w:rPr>
          <w:rFonts w:ascii="BRH Kannada Extra" w:hAnsi="BRH Kannada Extra" w:cs="BRH Kannada Extra"/>
          <w:sz w:val="40"/>
          <w:szCs w:val="40"/>
        </w:rPr>
        <w:t xml:space="preserve">¥ÀÄ†gÀÄµÁ…£ÀºÀA || </w:t>
      </w:r>
      <w:r w:rsidRPr="00195CAF">
        <w:rPr>
          <w:rFonts w:ascii="Arial" w:hAnsi="Arial" w:cs="Arial"/>
          <w:b/>
          <w:sz w:val="28"/>
          <w:szCs w:val="28"/>
        </w:rPr>
        <w:t>15</w:t>
      </w:r>
    </w:p>
    <w:p w14:paraId="1FAF9052" w14:textId="77777777" w:rsidR="00E44A6E" w:rsidRPr="00195CAF" w:rsidRDefault="00E44A6E" w:rsidP="00DF1E9A">
      <w:pPr>
        <w:pStyle w:val="NoSpacing"/>
        <w:spacing w:line="252" w:lineRule="auto"/>
      </w:pPr>
    </w:p>
    <w:p w14:paraId="2D40556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¥À†zÀä¦æAiÉÄÃ ¥À†¢ä¤ ¥À†zÀäºÀ…¸ÉÛÃ ¥À†zÁä®AiÉÄÃ ¥À…zÀäzÀ†¯ÁAiÀÄvÁQë |</w:t>
      </w:r>
    </w:p>
    <w:p w14:paraId="181A4D4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«†±Àé¦æAiÉÄÃ «µÀÄÚ-ªÀÄ†£ÉÆÃ£ÀÄ…PÀÆ¯ÉÃ vÀé†vÁàzÀ¥ÀzÀäA ªÀÄ…¬Ä ¸À†¤ßxÀvÀì÷é || </w:t>
      </w:r>
    </w:p>
    <w:p w14:paraId="44138159" w14:textId="77777777" w:rsidR="00E44A6E" w:rsidRPr="00195CAF" w:rsidRDefault="00E44A6E" w:rsidP="00DF1E9A">
      <w:pPr>
        <w:pStyle w:val="NoSpacing"/>
        <w:spacing w:line="252" w:lineRule="auto"/>
      </w:pPr>
    </w:p>
    <w:p w14:paraId="3B56040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…ªÀÄ…ºÁ…zÉÃªÉåöÊ †ZÀ …«zÀä†ºÉÃ «µÀÄÚ…¥ÀvÉß÷åöÊ †ZÀ ¢üÃªÀÄ» | </w:t>
      </w:r>
    </w:p>
    <w:p w14:paraId="6DE5726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vÀ†£ÉÆßÃ ®Që÷äÃB ¥Àæ…ZÉÆÃzÀ‡AiÀiÁvï ||</w:t>
      </w:r>
    </w:p>
    <w:p w14:paraId="1663E9C3" w14:textId="77777777" w:rsidR="00E82389" w:rsidRPr="00195CAF" w:rsidRDefault="00E82389" w:rsidP="00DF1E9A">
      <w:pPr>
        <w:pStyle w:val="NoSpacing"/>
        <w:spacing w:line="252" w:lineRule="auto"/>
      </w:pPr>
    </w:p>
    <w:p w14:paraId="120BA4C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²æÃgï ªÀ†ZÀð…¸Àé-ªÀiÁ†AiÀÄÄ…µÀå-ªÀiÁ‡gÉÆÃ…UÀåªÀiÁ†«Ã…zsÁ-ZÉÆÒÃ†¨sÀªÀiÁ£ÀA ªÀÄ…»ÃAiÀÄ‡vÉÃ| </w:t>
      </w:r>
    </w:p>
    <w:p w14:paraId="63BE007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…zsÁ£ÀåA …zsÀ£ÀA …¥À±ÀÄA …§ºÀÄ†¥ÀÄvÀæ…¯Á¨sÀA …±ÀvÀ‡¸ÀAªÀ…xÀìgÀA …¢ÃWÀðªÀiÁ†AiÀÄÄB ||</w:t>
      </w:r>
    </w:p>
    <w:p w14:paraId="0B24FE0C"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 xml:space="preserve">NA ±Á…¤ÛB ±Á…¤ÛB ±Á†¤ÛB | </w:t>
      </w:r>
    </w:p>
    <w:p w14:paraId="2532CEE7"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293844C4" w14:textId="77777777" w:rsidR="00A42292" w:rsidRPr="00195CAF" w:rsidRDefault="00E82389" w:rsidP="00DF1E9A">
      <w:pPr>
        <w:pStyle w:val="1Title-VedaVMSKannada"/>
        <w:spacing w:line="252" w:lineRule="auto"/>
        <w:rPr>
          <w:color w:val="auto"/>
        </w:rPr>
      </w:pPr>
      <w:bookmarkStart w:id="14" w:name="_Toc535175592"/>
      <w:r w:rsidRPr="00195CAF">
        <w:rPr>
          <w:color w:val="auto"/>
        </w:rPr>
        <w:t>ªÉÄÃzsÁ ¸ÀÆPÀÛA</w:t>
      </w:r>
      <w:bookmarkEnd w:id="14"/>
    </w:p>
    <w:p w14:paraId="6EB2ECAA" w14:textId="77777777" w:rsidR="00E82389" w:rsidRPr="00E1506A" w:rsidRDefault="00E82389" w:rsidP="00DF1E9A">
      <w:pPr>
        <w:pStyle w:val="3-Eng-Subheading-VedaVMSTelugu"/>
        <w:spacing w:line="252" w:lineRule="auto"/>
        <w:rPr>
          <w:rFonts w:ascii="BRH Kannada RN" w:hAnsi="BRH Kannada RN" w:cs="BRH Kannada RN"/>
          <w:color w:val="auto"/>
          <w:sz w:val="28"/>
          <w:szCs w:val="28"/>
        </w:rPr>
      </w:pPr>
      <w:r w:rsidRPr="00E1506A">
        <w:rPr>
          <w:color w:val="auto"/>
          <w:sz w:val="28"/>
          <w:szCs w:val="28"/>
        </w:rPr>
        <w:t>TA 6.41.1</w:t>
      </w:r>
    </w:p>
    <w:p w14:paraId="612E31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…ªÉÄÃzsÁ…zÉÃ«Ã …dÄµÀ†ªÀiÁuÁ …£À D‡UÁzï …«±Áé†aÃ …¨sÀzÁæ †¸ÀÄªÀÄ…£À¸Àå †ªÀiÁ£Á |</w:t>
      </w:r>
    </w:p>
    <w:p w14:paraId="4426B82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vÀé…AiÀiÁ dÄ†µÁÖ …£ÀÄzÀ†ªÀiÁ£Á (…dÄµÀ†ªÀiÁuÁ) …zÀÄgÀÄ‡PÁÛ£ï …§ÈºÀ†zÀézÉÃªÀÄ </w:t>
      </w:r>
      <w:r w:rsidR="00975543">
        <w:rPr>
          <w:rFonts w:ascii="BRH Kannada Extra" w:hAnsi="BRH Kannada Extra" w:cs="BRH Kannada Extra"/>
          <w:sz w:val="40"/>
          <w:szCs w:val="40"/>
        </w:rPr>
        <w:br/>
      </w:r>
      <w:r w:rsidRPr="00195CAF">
        <w:rPr>
          <w:rFonts w:ascii="BRH Kannada Extra" w:hAnsi="BRH Kannada Extra" w:cs="BRH Kannada Extra"/>
          <w:sz w:val="40"/>
          <w:szCs w:val="40"/>
        </w:rPr>
        <w:t>…«zÀ†xÉÃ …¸ÀÄ«Ã‡gÁB</w:t>
      </w:r>
      <w:r w:rsidR="00A4229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A42292" w:rsidRPr="00195CAF">
        <w:rPr>
          <w:rFonts w:ascii="BRH Kannada Extra" w:hAnsi="BRH Kannada Extra" w:cs="BRH Kannada Extra"/>
          <w:sz w:val="40"/>
          <w:szCs w:val="40"/>
        </w:rPr>
        <w:t>|</w:t>
      </w:r>
    </w:p>
    <w:p w14:paraId="1C72C3AD" w14:textId="77777777" w:rsidR="00A42292" w:rsidRPr="00195CAF" w:rsidRDefault="00A42292" w:rsidP="00DF1E9A">
      <w:pPr>
        <w:pStyle w:val="NoSpacing"/>
        <w:spacing w:line="252" w:lineRule="auto"/>
      </w:pPr>
    </w:p>
    <w:p w14:paraId="79C976B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vÀé…AiÀiÁ dÄ†µÀÖ …IÄ¶ †¨sÀðªÀw zÉÃ…« vÀé…AiÀiÁ §æ†ºÁä„„…UÀvÀ†²æÃ …gÀÄvÀ vÀé‡AiÀiÁ |</w:t>
      </w:r>
    </w:p>
    <w:p w14:paraId="40DC7DD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vÀé…AiÀiÁ dÄ†µÀÖ…²ÑvÀæA †</w:t>
      </w:r>
      <w:r w:rsidR="00D0084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«£ÀÝvÉÃ ªÀ…¸ÀÄ ¸Á †£ÉÆÃ dÄ</w:t>
      </w:r>
      <w:r w:rsidR="00D0338B" w:rsidRPr="00195CAF">
        <w:rPr>
          <w:rFonts w:ascii="BRH Kannada Extra" w:hAnsi="BRH Kannada Extra" w:cs="BRH Kannada Extra"/>
          <w:sz w:val="40"/>
          <w:szCs w:val="40"/>
        </w:rPr>
        <w:t>µÀ…¸Àé zÀæ†«uÉÆÃ £À ªÉÄÃzsÉÃ ||</w:t>
      </w:r>
    </w:p>
    <w:p w14:paraId="65D5351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…ªÉÄÃzsÁA …ªÀÄ E†£ÉÆÝçÃ zÀzÁvÀÄ …ªÉÄÃzsÁA …zÉÃ«Ã ¸À†gÀ¸ÀéwÃ |</w:t>
      </w:r>
    </w:p>
    <w:p w14:paraId="3F61A65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…ªÉÄÃzsÁA †ªÉÄÃ …C²é†£Á-…ªÀÅ¨sÁªÁ†zsÀ…vÁÛA ¥ÀÄ†µÀÌgÀ¸ÀæeÁ |</w:t>
      </w:r>
    </w:p>
    <w:p w14:paraId="2037374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…C…¥sÀìgÁ†¸ÀÄ …ZÀ AiÀiÁ …ªÉÄÃzsÁ †UÀ</w:t>
      </w:r>
      <w:r w:rsidR="00D0338B" w:rsidRPr="00195CAF">
        <w:rPr>
          <w:rFonts w:ascii="BRH Kannada Extra" w:hAnsi="BRH Kannada Extra" w:cs="BRH Kannada Extra"/>
          <w:sz w:val="40"/>
          <w:szCs w:val="40"/>
        </w:rPr>
        <w:t xml:space="preserve">…£ÀÞªÉÃð†µÀÄ …ZÀ AiÀÄ£Àä†£ÀB | </w:t>
      </w:r>
      <w:r w:rsidRPr="00195CAF">
        <w:rPr>
          <w:rFonts w:ascii="BRH Kannada Extra" w:hAnsi="BRH Kannada Extra" w:cs="BRH Kannada Extra"/>
          <w:sz w:val="40"/>
          <w:szCs w:val="40"/>
        </w:rPr>
        <w:t xml:space="preserve"> </w:t>
      </w:r>
    </w:p>
    <w:p w14:paraId="0150EA0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zÉÊ‡«ÃA …ªÉÄÃzsÁ ªÀÄ£ÀÄµÀåeÁ ¸Á ‡ªÀiÁA …ªÉÄÃzsÁ …¸ÀÄgÀ†©ü dÄðµÀvÁA || </w:t>
      </w:r>
    </w:p>
    <w:p w14:paraId="182DCCDB" w14:textId="77777777" w:rsidR="00E82389" w:rsidRPr="00195CAF" w:rsidRDefault="00E82389"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(zÉÊ‡«ÃA …ªÉÄÃzsÁ ¸À†gÀ¸Àé…wÃ ¸Á ‡ªÀiÁA …ªÉÄÃzsÁ …¸ÀÄgÀ†©ügï dÄµÀ…vÁ(UïÎ) ¸Áé‡ºÁ) </w:t>
      </w:r>
    </w:p>
    <w:p w14:paraId="3018B2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D‡ªÀiÁA …ªÉÄÃzsÁ …¸ÀÄgÀ†©ügï …«±Àé†gÀÆ…¥Á »†gÀtåªÀ…uÁð d†UÀwÃ d…UÀªÀiÁå |</w:t>
      </w:r>
    </w:p>
    <w:p w14:paraId="3E8A350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H†dð¸Àé…wÃ ¥À†AiÀÄ…¸Á ¦†£ÀéªÀiÁ…£Á ¸Á ‡ªÀiÁA …ªÉÄÃzsÁ …¸ÀÄ¥Àæ†wÃPÁ dÄµÀ£ÁÛA ||</w:t>
      </w:r>
    </w:p>
    <w:p w14:paraId="572212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ªÀÄ†¬Ä …ªÉÄÃzsÁA ªÀÄ†¬Ä …¥ÀæeÁA ªÀÄ…AiÀÄåVß-¸ÉÛÃ†eÉÆÃ zÀzsÁ…vÀÄ, </w:t>
      </w:r>
    </w:p>
    <w:p w14:paraId="5128869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ªÀÄ†¬Ä …ªÉÄÃzsÁA ªÀÄ†¬Ä …¥ÀæeÁA ªÀÄ¬ÄÃ†£ÀÝç E…¤ÝçAiÀÄA †zÀzsÁ…vÀÄ, </w:t>
      </w:r>
    </w:p>
    <w:p w14:paraId="1AC0C0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ªÀÄ†¬Ä …ªÉÄÃzsÁA ªÀÄ†¬Ä …¥ÀæeÁA ªÀÄ…¬Ä ¸ÀÆ…AiÉÆÃð ¨sÁæ†eÉÆÃ zÀzsÁvÀÄ ||</w:t>
      </w:r>
    </w:p>
    <w:p w14:paraId="6FB6FF8B" w14:textId="77777777" w:rsidR="00E82389" w:rsidRPr="00195CAF" w:rsidRDefault="00E82389" w:rsidP="00DF1E9A">
      <w:pPr>
        <w:pStyle w:val="NoSpacing"/>
        <w:spacing w:line="252" w:lineRule="auto"/>
      </w:pPr>
    </w:p>
    <w:p w14:paraId="5A766C75" w14:textId="77777777" w:rsidR="00E82389" w:rsidRPr="00195CAF" w:rsidRDefault="00E82389" w:rsidP="00DF1E9A">
      <w:pPr>
        <w:pStyle w:val="4-ULine-Subheading-VedaVMSKannada"/>
        <w:spacing w:line="252" w:lineRule="auto"/>
        <w:rPr>
          <w:color w:val="auto"/>
        </w:rPr>
      </w:pPr>
      <w:r w:rsidRPr="00195CAF">
        <w:rPr>
          <w:color w:val="auto"/>
        </w:rPr>
        <w:lastRenderedPageBreak/>
        <w:t>ºÀA¸À UÁAiÀÄwæÃB</w:t>
      </w:r>
      <w:r w:rsidR="00D0338B" w:rsidRPr="00195CAF">
        <w:rPr>
          <w:color w:val="auto"/>
        </w:rPr>
        <w:t xml:space="preserve"> -</w:t>
      </w:r>
    </w:p>
    <w:p w14:paraId="0C2BB32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…ºÀA¸À …ºÀA¸Á†AiÀÄ …«zÀä†ºÉÃ ¥ÀgÀªÀÄ …ºÀA¸Á†AiÀÄ ¢üÃªÀÄ» | </w:t>
      </w:r>
      <w:r w:rsidR="00E1506A">
        <w:rPr>
          <w:rFonts w:ascii="BRH Kannada Extra" w:hAnsi="BRH Kannada Extra" w:cs="BRH Kannada Extra"/>
          <w:sz w:val="40"/>
          <w:szCs w:val="40"/>
        </w:rPr>
        <w:br/>
      </w:r>
      <w:r w:rsidRPr="00195CAF">
        <w:rPr>
          <w:rFonts w:ascii="BRH Kannada Extra" w:hAnsi="BRH Kannada Extra" w:cs="BRH Kannada Extra"/>
          <w:sz w:val="40"/>
          <w:szCs w:val="40"/>
        </w:rPr>
        <w:t>vÀ†£ÉÆß</w:t>
      </w:r>
      <w:r w:rsidR="00D0338B" w:rsidRPr="00195CAF">
        <w:rPr>
          <w:rFonts w:ascii="BRH Kannada Extra" w:hAnsi="BRH Kannada Extra" w:cs="BRH Kannada Extra"/>
          <w:sz w:val="40"/>
          <w:szCs w:val="40"/>
        </w:rPr>
        <w:t>Ã ºÀA¸ÀB ¥Àæ…ZÉÆÃzÀ‡AiÀiÁvï ||</w:t>
      </w:r>
    </w:p>
    <w:p w14:paraId="038583B1" w14:textId="77777777" w:rsidR="00E82389" w:rsidRPr="00195CAF" w:rsidRDefault="00D0338B" w:rsidP="00DF1E9A">
      <w:pPr>
        <w:pStyle w:val="2-Centered-VedaVMSKannada"/>
        <w:pBdr>
          <w:bottom w:val="single" w:sz="4" w:space="1" w:color="auto"/>
        </w:pBdr>
        <w:spacing w:line="252" w:lineRule="auto"/>
        <w:rPr>
          <w:color w:val="auto"/>
        </w:rPr>
      </w:pPr>
      <w:r w:rsidRPr="00195CAF">
        <w:rPr>
          <w:color w:val="auto"/>
        </w:rPr>
        <w:t>(</w:t>
      </w:r>
      <w:r w:rsidR="00E82389" w:rsidRPr="00195CAF">
        <w:rPr>
          <w:color w:val="auto"/>
        </w:rPr>
        <w:t>NA ±Á…¤ÛB ±Á…¤ÛB ±Á†¤ÛB |</w:t>
      </w:r>
      <w:r w:rsidRPr="00195CAF">
        <w:rPr>
          <w:color w:val="auto"/>
        </w:rPr>
        <w:t>)</w:t>
      </w:r>
      <w:r w:rsidR="00E82389" w:rsidRPr="00195CAF">
        <w:rPr>
          <w:color w:val="auto"/>
        </w:rPr>
        <w:t xml:space="preserve"> </w:t>
      </w:r>
    </w:p>
    <w:p w14:paraId="3419D593"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5E232BB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064FDD20" w14:textId="77777777" w:rsidR="00634558" w:rsidRPr="00195CAF" w:rsidRDefault="00634558" w:rsidP="00DF1E9A">
      <w:pPr>
        <w:autoSpaceDE w:val="0"/>
        <w:autoSpaceDN w:val="0"/>
        <w:adjustRightInd w:val="0"/>
        <w:spacing w:after="0" w:line="252" w:lineRule="auto"/>
        <w:rPr>
          <w:rFonts w:ascii="BRH Kannada RN" w:hAnsi="BRH Kannada RN" w:cs="BRH Kannada RN"/>
          <w:sz w:val="40"/>
          <w:szCs w:val="40"/>
        </w:rPr>
        <w:sectPr w:rsidR="00634558" w:rsidRPr="00195CAF" w:rsidSect="00FE3602">
          <w:pgSz w:w="12240" w:h="15840"/>
          <w:pgMar w:top="1166" w:right="864" w:bottom="1440" w:left="1440" w:header="720" w:footer="720" w:gutter="0"/>
          <w:cols w:space="720"/>
          <w:noEndnote/>
          <w:docGrid w:linePitch="299"/>
        </w:sectPr>
      </w:pPr>
    </w:p>
    <w:p w14:paraId="40E2D477" w14:textId="77777777" w:rsidR="009024CC" w:rsidRPr="00195CAF" w:rsidRDefault="00E82389" w:rsidP="00DF1E9A">
      <w:pPr>
        <w:pStyle w:val="1Title-VedaVMSKannada"/>
        <w:spacing w:line="252" w:lineRule="auto"/>
        <w:rPr>
          <w:color w:val="auto"/>
        </w:rPr>
      </w:pPr>
      <w:bookmarkStart w:id="15" w:name="_Toc535175593"/>
      <w:r w:rsidRPr="00195CAF">
        <w:rPr>
          <w:color w:val="auto"/>
        </w:rPr>
        <w:lastRenderedPageBreak/>
        <w:t>¨sÀÆ ¸ÀÆPÀÛA</w:t>
      </w:r>
      <w:bookmarkEnd w:id="15"/>
    </w:p>
    <w:p w14:paraId="58FDA9C7" w14:textId="77777777" w:rsidR="00E82389" w:rsidRPr="002866E4" w:rsidRDefault="00E82389" w:rsidP="00DF1E9A">
      <w:pPr>
        <w:pStyle w:val="3-Eng-Subheading-VedaVMSTelugu"/>
        <w:spacing w:line="252" w:lineRule="auto"/>
        <w:rPr>
          <w:rFonts w:ascii="BRH Kannada RN" w:hAnsi="BRH Kannada RN" w:cs="BRH Kannada RN"/>
          <w:color w:val="auto"/>
          <w:sz w:val="28"/>
          <w:szCs w:val="28"/>
        </w:rPr>
      </w:pPr>
      <w:r w:rsidRPr="002866E4">
        <w:rPr>
          <w:color w:val="auto"/>
          <w:sz w:val="28"/>
          <w:szCs w:val="28"/>
        </w:rPr>
        <w:t>(TS 1.5.3.1)</w:t>
      </w:r>
    </w:p>
    <w:p w14:paraId="16671B4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 ¨sÀÆ†«Ägï …¨sÀÆªÀiÁß zËågï †ªÀ…juÁ-„£ÀÛ†jPÀëA ªÀÄ…»vÁé | </w:t>
      </w:r>
    </w:p>
    <w:p w14:paraId="0C8D259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…G¥À†¸ÉÜÃ vÉÃ zÉÃªÀå¢…vÉÃ-„Vß†ªÀÄ…£ÁßzÀ-…ªÀÄ£Áß-…zÁåAiÀiÁ†zÀzsÉÃ | </w:t>
      </w:r>
    </w:p>
    <w:p w14:paraId="1DE6F1D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D„AiÀÄYõËÎB ¥ÀÈ†²ßgÀPÀæ…«ÄÃ-zÀ†¸À£À£ï …ªÀiÁvÀ…gÀA ¥ÀÄ†£ÀB | …¦vÀ†gÀkÑ …¥ÀæAiÀÄ£ÀÄÜ÷ì†ªÀB | </w:t>
      </w:r>
    </w:p>
    <w:p w14:paraId="3FD76CA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…wæ(…Uïä)±ÀzÁÞ…ªÀÄ «†gÁd…w ªÁ†PÀà…vÀYõÁÎ†AiÀÄ ²²æAiÉÄÃ | ¥Àæ†vÀå¸Àå ªÀ…ºÀzÀÄå†©üB | </w:t>
      </w:r>
    </w:p>
    <w:p w14:paraId="466F8C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…C¸Àå …¥ÁæuÁ†zÀ¥Á-…£À†vÀå£ÀÛ†±ÀÑgÀw gÉÆÃ…ZÀ£Á | †ªÀåRå£ï ªÀÄ…»†µÀB ¸ÀÄ†ªÀB || </w:t>
      </w:r>
      <w:r w:rsidRPr="00195CAF">
        <w:rPr>
          <w:rFonts w:ascii="Arial" w:hAnsi="Arial" w:cs="Arial"/>
          <w:b/>
          <w:sz w:val="28"/>
          <w:szCs w:val="28"/>
        </w:rPr>
        <w:t>1</w:t>
      </w:r>
    </w:p>
    <w:p w14:paraId="406511DA" w14:textId="77777777" w:rsidR="00E82389" w:rsidRPr="00195CAF" w:rsidRDefault="00E82389" w:rsidP="00DF1E9A">
      <w:pPr>
        <w:pStyle w:val="NoSpacing"/>
        <w:spacing w:line="252" w:lineRule="auto"/>
      </w:pPr>
    </w:p>
    <w:p w14:paraId="006AA96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AiÀÄ‡vÁé …PÀÄæzÀÞB †¥À…gÉÆÃ ªÀ†¥À-…ªÀÄ£ÀÄå…£Á AiÀÄzÀ†ªÀvÁåð | </w:t>
      </w:r>
    </w:p>
    <w:p w14:paraId="16F243D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…¸ÀÄPÀ†®àªÀÄ…UÉßÃ vÀvÀÛ…ªÀ ¥ÀÄ…£À¸ÉÆÛ÷éÃ-†¢ÝÃ¥ÀAiÀiÁªÀÄ¹ | </w:t>
      </w:r>
    </w:p>
    <w:p w14:paraId="6720698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AiÀÄ†vÉÛÃ …ªÀÄ£ÀÄå †¥ÀgÉÆÃ¥ÀÛ¸Àå ¥ÀÈ…y«ÃªÀÄ†£ÀÄzÀ…zÀÞ÷é¸ÉÃ | </w:t>
      </w:r>
    </w:p>
    <w:p w14:paraId="617CC1F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…D…¢vÁå «…±ÉéÃ vÀzï-…zÉÃªÁ ªÀ†¸ÀªÀ±ÀÑ …¸ÀªÀiÁ†¨sÀgÀ£ïß | </w:t>
      </w:r>
    </w:p>
    <w:p w14:paraId="0A29C3C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ªÀÄ…£ÉÆÃ eÉÆåÃ†wgï dÄµÀ…vÁ-ªÀiÁ…dåA «†aÒ£ÀßA </w:t>
      </w:r>
      <w:r w:rsidR="00D0084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…AiÀÄdÕ(Uïä) ¸À…«ÄªÀÄ†£ÀÝzsÁvÀÄ | </w:t>
      </w:r>
    </w:p>
    <w:p w14:paraId="7F49433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§È…ºÀ¸Àà†w-¸ÀÛ£ÀÄvÁ …«ÄªÀÄ…£ÉÆßÃ «†±ÉéÃ …zÉÃªÁ …EºÀ †ªÀiÁzÀAiÀÄ£ÁÛA || </w:t>
      </w:r>
      <w:r w:rsidRPr="00195CAF">
        <w:rPr>
          <w:rFonts w:ascii="Arial" w:hAnsi="Arial" w:cs="Arial"/>
          <w:b/>
          <w:sz w:val="28"/>
          <w:szCs w:val="28"/>
        </w:rPr>
        <w:t>2</w:t>
      </w:r>
    </w:p>
    <w:p w14:paraId="38A5B56F" w14:textId="77777777" w:rsidR="00E82389" w:rsidRPr="00195CAF" w:rsidRDefault="00E82389" w:rsidP="00DF1E9A">
      <w:pPr>
        <w:pStyle w:val="NoSpacing"/>
        <w:spacing w:line="252" w:lineRule="auto"/>
      </w:pPr>
    </w:p>
    <w:p w14:paraId="482E2C6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…¸À¥ÀÛ†vÉÃ CUÉßÃ …¸À«Ä†zsÀB …¸À¥ÀÛ …fºÁéB …¸À¥ÀÛ†µÀðAiÀÄB …¸À¥ÀÛzsÁ†ªÀÄ …¦æAiÀiÁ†tÂ | </w:t>
      </w:r>
    </w:p>
    <w:p w14:paraId="2E6962E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…¸À¥ÀÛ ºÉÆÃ‡vÁæB ¸À…¥ÀÛzsÁ †vÁé AiÀÄd¤Û …¸À¥ÀÛAiÉÆÃ…¤Ã-gÁ†¥ÀÈt¸Áé …WÀÈvÉÃ†£À | </w:t>
      </w:r>
    </w:p>
    <w:p w14:paraId="1C03ED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¥ÀÄ†£À…gÀÆeÁð ¤†ªÀvÀð…¸Àé ¥ÀÄ†£ÀgÀUÀß …EºÁ†AiÀÄÄµÁ | ¥ÀÄ†£À£ÀðB ¥Á» …«±Àé†vÀB | </w:t>
      </w:r>
    </w:p>
    <w:p w14:paraId="5DB5100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…¸ÀºÀ…gÀAiÀiÁå ¤†ªÀ…vÀð¸Áé…UÉßÃ ¦†£Àé…¸Àé zsÁ†gÀAiÀiÁ | …«±Àé†¦üì÷ßAiÀiÁ …«±Àé…vÀ¸Àà†j || </w:t>
      </w:r>
      <w:r w:rsidRPr="00195CAF">
        <w:rPr>
          <w:rFonts w:ascii="Arial" w:hAnsi="Arial" w:cs="Arial"/>
          <w:b/>
          <w:sz w:val="28"/>
          <w:szCs w:val="28"/>
        </w:rPr>
        <w:t>3</w:t>
      </w:r>
    </w:p>
    <w:p w14:paraId="0633B156" w14:textId="77777777" w:rsidR="00E82389" w:rsidRDefault="00E82389" w:rsidP="00DF1E9A">
      <w:pPr>
        <w:pStyle w:val="NoSpacing"/>
        <w:spacing w:line="252" w:lineRule="auto"/>
      </w:pPr>
    </w:p>
    <w:p w14:paraId="0826E1D9" w14:textId="77777777" w:rsidR="000D3544" w:rsidRPr="00195CAF" w:rsidRDefault="000D3544" w:rsidP="00DF1E9A">
      <w:pPr>
        <w:pStyle w:val="NoSpacing"/>
        <w:spacing w:line="252" w:lineRule="auto"/>
      </w:pPr>
    </w:p>
    <w:p w14:paraId="56B2FEB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¯ÉÃ…PÀB ¸À†¯ÉÃPÀB …¸ÀÄ¯ÉÃ…PÀ ¸ÉÛÃ†£À D</w:t>
      </w:r>
      <w:r w:rsidR="004C42D2" w:rsidRPr="00195CAF">
        <w:rPr>
          <w:rFonts w:ascii="BRH Kannada Extra" w:hAnsi="BRH Kannada Extra" w:cs="BRH Kannada Extra"/>
          <w:sz w:val="40"/>
          <w:szCs w:val="40"/>
        </w:rPr>
        <w:t>…¢vÁå D†dåA dÄ…µÁuÁ †«AiÀÄ…£ÀÄÛ</w:t>
      </w:r>
      <w:r w:rsidRPr="00195CAF">
        <w:rPr>
          <w:rFonts w:ascii="BRH Kannada Extra" w:hAnsi="BRH Kannada Extra" w:cs="BRH Kannada Extra"/>
          <w:sz w:val="40"/>
          <w:szCs w:val="40"/>
        </w:rPr>
        <w:t xml:space="preserve">, </w:t>
      </w:r>
    </w:p>
    <w:p w14:paraId="2BE3D91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PÉÃ…vÀB ¸À†PÉÃvÀB …¸ÀÄPÉÃ…vÀ ¸ÉÛÃ†£À D</w:t>
      </w:r>
      <w:r w:rsidR="00426142" w:rsidRPr="00195CAF">
        <w:rPr>
          <w:rFonts w:ascii="BRH Kannada Extra" w:hAnsi="BRH Kannada Extra" w:cs="BRH Kannada Extra"/>
          <w:sz w:val="40"/>
          <w:szCs w:val="40"/>
        </w:rPr>
        <w:t>…¢vÁå D†dåA dÄ…µÁuÁ †«AiÀÄ…£ÀÄÛ</w:t>
      </w:r>
      <w:r w:rsidRPr="00195CAF">
        <w:rPr>
          <w:rFonts w:ascii="BRH Kannada Extra" w:hAnsi="BRH Kannada Extra" w:cs="BRH Kannada Extra"/>
          <w:sz w:val="40"/>
          <w:szCs w:val="40"/>
        </w:rPr>
        <w:t xml:space="preserve">, </w:t>
      </w:r>
    </w:p>
    <w:p w14:paraId="5F0B992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«†ªÀ…¸Áé(…Uïä) C†¢ü…wgï zÉÃ†ªÀ dÆ…w¸ÉÛÃ†£À </w:t>
      </w:r>
      <w:r w:rsidR="004C42D2" w:rsidRPr="00195CAF">
        <w:rPr>
          <w:rFonts w:ascii="BRH Kannada Extra" w:hAnsi="BRH Kannada Extra" w:cs="BRH Kannada Extra"/>
          <w:sz w:val="40"/>
          <w:szCs w:val="40"/>
        </w:rPr>
        <w:t>D…¢vÁå D†dåA dÄ…µÁuÁ †«AiÀÄ£ÀÄÛ</w:t>
      </w:r>
      <w:r w:rsidRPr="00195CAF">
        <w:rPr>
          <w:rFonts w:ascii="BRH Kannada Extra" w:hAnsi="BRH Kannada Extra" w:cs="BRH Kannada Extra"/>
          <w:sz w:val="40"/>
          <w:szCs w:val="40"/>
        </w:rPr>
        <w:t xml:space="preserve">|| </w:t>
      </w:r>
      <w:r w:rsidRPr="00195CAF">
        <w:rPr>
          <w:rFonts w:ascii="Arial" w:hAnsi="Arial" w:cs="Arial"/>
          <w:b/>
          <w:sz w:val="28"/>
          <w:szCs w:val="28"/>
        </w:rPr>
        <w:t>4</w:t>
      </w:r>
    </w:p>
    <w:p w14:paraId="5AFE37B1" w14:textId="77777777" w:rsidR="00E82389" w:rsidRPr="00195CAF" w:rsidRDefault="00E82389" w:rsidP="00DF1E9A">
      <w:pPr>
        <w:pStyle w:val="NoSpacing"/>
        <w:spacing w:line="252" w:lineRule="auto"/>
      </w:pPr>
    </w:p>
    <w:p w14:paraId="65AB5DAF"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7A36015A"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04DEC06D" w14:textId="77777777" w:rsidR="004C42D2" w:rsidRPr="00195CAF" w:rsidRDefault="00E82389" w:rsidP="00DF1E9A">
      <w:pPr>
        <w:pStyle w:val="1Title-VedaVMSKannada"/>
        <w:spacing w:line="252" w:lineRule="auto"/>
        <w:rPr>
          <w:color w:val="auto"/>
        </w:rPr>
      </w:pPr>
      <w:bookmarkStart w:id="16" w:name="_Toc535175594"/>
      <w:r w:rsidRPr="00195CAF">
        <w:rPr>
          <w:color w:val="auto"/>
        </w:rPr>
        <w:t>¨sÁUÀå ¸ÀÆPÀÛA</w:t>
      </w:r>
      <w:bookmarkEnd w:id="16"/>
    </w:p>
    <w:p w14:paraId="7088CA45" w14:textId="77777777" w:rsidR="00E82389" w:rsidRPr="00195CAF" w:rsidRDefault="00E82389" w:rsidP="00DF1E9A">
      <w:pPr>
        <w:pStyle w:val="3-Eng-Subheading-VedaVMSTelugu"/>
        <w:spacing w:line="252" w:lineRule="auto"/>
        <w:rPr>
          <w:rFonts w:ascii="BRH Kannada RN" w:hAnsi="BRH Kannada RN" w:cs="BRH Kannada RN"/>
          <w:color w:val="auto"/>
          <w:sz w:val="40"/>
        </w:rPr>
      </w:pPr>
      <w:r w:rsidRPr="00195CAF">
        <w:rPr>
          <w:color w:val="auto"/>
        </w:rPr>
        <w:t>(TB 2.9.8.7)</w:t>
      </w:r>
    </w:p>
    <w:p w14:paraId="4AC4AD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…¥ÁævÀ…gÀVßA …¥ÁævÀj£ÀÝç(†Uïä) ºÀªÁªÀÄºÉÃ …¥ÁævÀ…«ÄðvÁæ ªÀ†gÀÄuÁ …¥ÁævÀ…gÀ²é‡£Á |</w:t>
      </w:r>
    </w:p>
    <w:p w14:paraId="764112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…¥ÁævÀ¨sÀð†UÀA …¥ÀÆµÀ…tA §æ†ºÀä…t¸Àà†wA …¥ÁævÀB ¸ÉÆÃ†ªÀÄ…ªÀÄÄvÀ …gÀÄzÀæ(†Uïä) </w:t>
      </w:r>
      <w:r w:rsidR="000D3544">
        <w:rPr>
          <w:rFonts w:ascii="BRH Kannada Extra" w:hAnsi="BRH Kannada Extra" w:cs="BRH Kannada Extra"/>
          <w:sz w:val="40"/>
          <w:szCs w:val="40"/>
        </w:rPr>
        <w:br/>
      </w:r>
      <w:r w:rsidRPr="00D00840">
        <w:rPr>
          <w:rFonts w:ascii="BRH Kannada Extra" w:hAnsi="BRH Kannada Extra" w:cs="BRH Kannada Extra"/>
          <w:sz w:val="40"/>
          <w:szCs w:val="40"/>
        </w:rPr>
        <w:t>†ºÀÄ</w:t>
      </w:r>
      <w:r w:rsidRPr="00195CAF">
        <w:rPr>
          <w:rFonts w:ascii="BRH Kannada Extra" w:hAnsi="BRH Kannada Extra" w:cs="BRH Kannada Extra"/>
          <w:sz w:val="40"/>
          <w:szCs w:val="40"/>
        </w:rPr>
        <w:t xml:space="preserve">ªÉÃªÀÄ || </w:t>
      </w:r>
      <w:r w:rsidRPr="00195CAF">
        <w:rPr>
          <w:rFonts w:ascii="Arial" w:hAnsi="Arial" w:cs="Arial"/>
          <w:b/>
          <w:sz w:val="28"/>
          <w:szCs w:val="28"/>
        </w:rPr>
        <w:t>1</w:t>
      </w:r>
      <w:r w:rsidRPr="00195CAF">
        <w:rPr>
          <w:rFonts w:ascii="BRH Kannada Extra" w:hAnsi="BRH Kannada Extra" w:cs="BRH Kannada Extra"/>
          <w:sz w:val="40"/>
          <w:szCs w:val="40"/>
        </w:rPr>
        <w:t xml:space="preserve"> </w:t>
      </w:r>
    </w:p>
    <w:p w14:paraId="3963C3F5" w14:textId="77777777" w:rsidR="00E82389" w:rsidRPr="00195CAF" w:rsidRDefault="00E82389" w:rsidP="00DF1E9A">
      <w:pPr>
        <w:pStyle w:val="NoSpacing"/>
        <w:spacing w:line="252" w:lineRule="auto"/>
      </w:pPr>
    </w:p>
    <w:p w14:paraId="4361660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…¥Áæ…vÀfð…vÀA ¨sÀ†UÀ…ªÀÄÄUÀæ(Uïä) †ºÀÄªÉÃªÀÄ …ªÀAiÀÄA …¥ÀÄvÀæªÀÄ†¢…vÉÃAiÉÆÃð †«…zsÀvÁð | </w:t>
      </w:r>
    </w:p>
    <w:p w14:paraId="0A949E3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…DzÀÞç…²ÑzÀåA ªÀÄ†£ÀåªÀiÁ£À-…¸ÀÄÛgÀ…²ÑzÁæ†eÁ …azÀåA ¨sÀ†UÀA …¨sÀQëÃvÁå†ºÀ || </w:t>
      </w:r>
      <w:r w:rsidRPr="00195CAF">
        <w:rPr>
          <w:rFonts w:ascii="Arial" w:hAnsi="Arial" w:cs="Arial"/>
          <w:b/>
          <w:sz w:val="28"/>
          <w:szCs w:val="28"/>
        </w:rPr>
        <w:t>2</w:t>
      </w:r>
      <w:r w:rsidRPr="00195CAF">
        <w:rPr>
          <w:rFonts w:ascii="BRH Kannada Extra" w:hAnsi="BRH Kannada Extra" w:cs="BRH Kannada Extra"/>
          <w:sz w:val="40"/>
          <w:szCs w:val="40"/>
        </w:rPr>
        <w:t xml:space="preserve"> </w:t>
      </w:r>
    </w:p>
    <w:p w14:paraId="0287A019" w14:textId="77777777" w:rsidR="00E82389" w:rsidRPr="00195CAF" w:rsidRDefault="00E82389" w:rsidP="00DF1E9A">
      <w:pPr>
        <w:pStyle w:val="NoSpacing"/>
        <w:spacing w:line="252" w:lineRule="auto"/>
      </w:pPr>
    </w:p>
    <w:p w14:paraId="28157D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¨sÀ…UÀ ¥Àæ†uÉÃ…vÀ¨sÀð…UÀ-¸À†vÀågÁ…zsÉÆÃ ¨sÀ…UÉÃªÀiÁA ¢ü…AiÀÄªÀÄÄ†zÀ-…ªÀzÀ†zÀ£ÀßB | </w:t>
      </w:r>
    </w:p>
    <w:p w14:paraId="5B8DCD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¨sÀ…UÀ¥Àæ†uÉÆÃ d£À…AiÀÄ UÉÆÃ…©ü-gÀ…±ÉéöÊgï ¨sÀ…UÀ¥Àæ£ÀÈ†©ügï …£ÀÈªÀ†£ÀÛB ¸ÁåªÀÄ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6A058938" w14:textId="77777777" w:rsidR="00E82389" w:rsidRPr="00195CAF" w:rsidRDefault="00E82389" w:rsidP="00DF1E9A">
      <w:pPr>
        <w:pStyle w:val="NoSpacing"/>
        <w:spacing w:line="252" w:lineRule="auto"/>
      </w:pPr>
    </w:p>
    <w:p w14:paraId="716E20E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…GvÉÃzÁ…¤ÃA ¨sÀ†UÀªÀ£ÀÛB ¸Áå…ªÉÆÃvÀ ¥Àæ…¦vÀé …GvÀ ªÀÄ…zÉÞ÷åÃ C‡ºÁßA | </w:t>
      </w:r>
    </w:p>
    <w:p w14:paraId="28F2206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…GvÉÆÃ†¢vÁ ªÀÄWÀ…ªÀ£ïÜ-¸ÀÆ†AiÀÄð¸Àå …ªÀAiÀÄA …zÉÃªÁ£Á(†Uïä) ¸ÀÄ…ªÀÄvË †¸ÁåªÀÄ ||</w:t>
      </w:r>
      <w:r w:rsidR="000D3544">
        <w:rPr>
          <w:rFonts w:ascii="BRH Kannada Extra" w:hAnsi="BRH Kannada Extra" w:cs="BRH Kannada Extra"/>
          <w:sz w:val="40"/>
          <w:szCs w:val="40"/>
        </w:rPr>
        <w:t xml:space="preserve">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6BD1F671" w14:textId="77777777" w:rsidR="00E82389" w:rsidRDefault="00E82389" w:rsidP="00DF1E9A">
      <w:pPr>
        <w:pStyle w:val="NoSpacing"/>
        <w:spacing w:line="252" w:lineRule="auto"/>
      </w:pPr>
    </w:p>
    <w:p w14:paraId="70E843E2" w14:textId="77777777" w:rsidR="009048B5" w:rsidRDefault="009048B5" w:rsidP="00DF1E9A">
      <w:pPr>
        <w:pStyle w:val="NoSpacing"/>
        <w:spacing w:line="252" w:lineRule="auto"/>
      </w:pPr>
    </w:p>
    <w:p w14:paraId="1981389A" w14:textId="77777777" w:rsidR="000D3544" w:rsidRPr="00195CAF" w:rsidRDefault="000D3544" w:rsidP="00DF1E9A">
      <w:pPr>
        <w:pStyle w:val="NoSpacing"/>
        <w:spacing w:line="252" w:lineRule="auto"/>
      </w:pPr>
    </w:p>
    <w:p w14:paraId="0D653D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¨sÀ†UÀ …KªÀ ¨sÀ†UÀªÁ(Uïä) C¸ÀÄÛ zÉÃ…ªÁ¸ÉÛÃ†£À …ªÀAiÀÄA ¨sÀ†UÀªÀ£ÀÛB ¸ÁåªÀÄ | </w:t>
      </w:r>
    </w:p>
    <w:p w14:paraId="7FF1102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vÀA †vÁé ¨sÀ…UÀ ¸À…ªÀð E†eÉÆÓÃºÀ«Ã…«Ä ¸À†£ÉÆÃ ¨sÀUÀ ¥ÀÄgÀ …KvÁ †¨sÀ…ªÉÃºÀ ||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5E0668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¸À†ªÀÄ…zsÀégÁ-…AiÉÆÃµÀ†¸ÉÆÃ £ÀªÀÄ£ÀÛ zÀ…¢üPÁæ†ªÉÃ…ªÀ ±ÀÄ†ZÀAiÉÄÃ …¥ÀzÁ†AiÀÄ | </w:t>
      </w:r>
    </w:p>
    <w:p w14:paraId="36F489E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…C…ªÁð…aÃ£ÀA </w:t>
      </w:r>
      <w:r w:rsidR="00D0084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†ªÀ…¸ÀÄ«…zÀA ¨sÀ†UÀ…£ÉÆßÃ gÀ†xÀ…«ÄªÁ†±Áé …ªÁf…£À D†ªÀºÀ£ÀÄÛ </w:t>
      </w:r>
      <w:r w:rsidRPr="00195CAF">
        <w:rPr>
          <w:rFonts w:ascii="BRH Kannada Extra" w:hAnsi="BRH Kannada Extra" w:cs="BRH Kannada Extra"/>
          <w:sz w:val="40"/>
          <w:szCs w:val="40"/>
        </w:rPr>
        <w:tab/>
        <w:t xml:space="preserve">||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5E5ACD56" w14:textId="77777777" w:rsidR="00E82389" w:rsidRPr="00195CAF" w:rsidRDefault="00E82389" w:rsidP="00DF1E9A">
      <w:pPr>
        <w:pStyle w:val="NoSpacing"/>
        <w:spacing w:line="252" w:lineRule="auto"/>
      </w:pPr>
    </w:p>
    <w:p w14:paraId="5C84507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C†±ÁéªÀ…wÃgï UÉÆÃ†ªÀÄwÃ£Àð …GµÁ†¸ÉÆÃ …«ÃgÀ†ªÀ…wÃB ¸À†zÀªÀÄÄZÀÒ£ÀÄÛ …¨sÀzÁæB |</w:t>
      </w:r>
    </w:p>
    <w:p w14:paraId="5B0F67C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…WÀÈvÀA zÀÄ†ºÁ£Á …«±Àé…vÀB ¥Àæ†¦Ã£Á …AiÀÄÆAiÀÄA †¥ÁvÀ …¸Àé¹Û…©üB ¸À†zÁ£ÀB </w:t>
      </w:r>
      <w:r w:rsidRPr="00195CAF">
        <w:rPr>
          <w:rFonts w:ascii="BRH Kannada Extra" w:hAnsi="BRH Kannada Extra" w:cs="BRH Kannada Extra"/>
          <w:sz w:val="40"/>
          <w:szCs w:val="40"/>
        </w:rPr>
        <w:tab/>
        <w:t xml:space="preserve">||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790D1DDF" w14:textId="77777777" w:rsidR="00E82389" w:rsidRPr="00195CAF" w:rsidRDefault="00E82389" w:rsidP="00DF1E9A">
      <w:pPr>
        <w:pStyle w:val="NoSpacing"/>
        <w:spacing w:line="252" w:lineRule="auto"/>
      </w:pPr>
    </w:p>
    <w:p w14:paraId="073FF9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‡ªÀiÁ„UÉßÃ …¨sÁV†£À …¸À£ÀÛªÀÄ†xÁ …¨sÁUÀA a†QÃgÀëw | </w:t>
      </w:r>
    </w:p>
    <w:p w14:paraId="3C4F0A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C…¨sÁUÀ-†ªÀÄ…UÉßÃ vÀA †PÀÄ…gÀÄ ªÀiÁ†ªÀÄUÉßÃ …¨sÁV†£ÀA PÀÄgÀÄ </w:t>
      </w:r>
      <w:r w:rsidRPr="00195CAF">
        <w:rPr>
          <w:rFonts w:ascii="BRH Kannada Extra" w:hAnsi="BRH Kannada Extra" w:cs="BRH Kannada Extra"/>
          <w:sz w:val="40"/>
          <w:szCs w:val="40"/>
        </w:rPr>
        <w:tab/>
        <w:t xml:space="preserve"> </w:t>
      </w:r>
      <w:r w:rsidRPr="00195CAF">
        <w:rPr>
          <w:rFonts w:ascii="BRH Kannada Extra" w:hAnsi="BRH Kannada Extra" w:cs="BRH Kannada Extra"/>
          <w:sz w:val="40"/>
          <w:szCs w:val="40"/>
        </w:rPr>
        <w:tab/>
        <w:t xml:space="preserve">|| </w:t>
      </w:r>
      <w:r w:rsidRPr="00195CAF">
        <w:rPr>
          <w:rFonts w:ascii="Arial" w:hAnsi="Arial" w:cs="Arial"/>
          <w:b/>
          <w:sz w:val="28"/>
          <w:szCs w:val="28"/>
        </w:rPr>
        <w:t>8</w:t>
      </w:r>
      <w:r w:rsidRPr="00195CAF">
        <w:rPr>
          <w:rFonts w:ascii="BRH Kannada Extra" w:hAnsi="BRH Kannada Extra" w:cs="BRH Kannada Extra"/>
          <w:sz w:val="40"/>
          <w:szCs w:val="40"/>
        </w:rPr>
        <w:t xml:space="preserve"> </w:t>
      </w:r>
    </w:p>
    <w:p w14:paraId="3F5B7183" w14:textId="77777777" w:rsidR="00E82389" w:rsidRPr="00195CAF" w:rsidRDefault="00E82389"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b/>
          <w:sz w:val="40"/>
          <w:szCs w:val="40"/>
        </w:rPr>
        <w:t>¨sÁUÀåzÉÃªÀvÁ…AiÉÄÊ £ÀªÀÄB ||</w:t>
      </w:r>
      <w:r w:rsidRPr="00195CAF">
        <w:rPr>
          <w:rFonts w:ascii="BRH Kannada Extra" w:hAnsi="BRH Kannada Extra" w:cs="BRH Kannada Extra"/>
          <w:sz w:val="40"/>
          <w:szCs w:val="40"/>
        </w:rPr>
        <w:t xml:space="preserve"> </w:t>
      </w:r>
      <w:r w:rsidRPr="000D3544">
        <w:rPr>
          <w:rFonts w:ascii="BRH Kannada Extra" w:hAnsi="BRH Kannada Extra" w:cs="BRH Kannada Extra"/>
          <w:b/>
          <w:bCs/>
          <w:sz w:val="40"/>
          <w:szCs w:val="40"/>
        </w:rPr>
        <w:t>(NA ±Á…¤ÛB ±Á…¤ÛB ±Á†¤ÛB)</w:t>
      </w:r>
      <w:r w:rsidRPr="00195CAF">
        <w:rPr>
          <w:rFonts w:ascii="BRH Kannada Extra" w:hAnsi="BRH Kannada Extra" w:cs="BRH Kannada Extra"/>
          <w:sz w:val="40"/>
          <w:szCs w:val="40"/>
        </w:rPr>
        <w:t xml:space="preserve"> ||</w:t>
      </w:r>
    </w:p>
    <w:p w14:paraId="321E96AB"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5A86DD0F" w14:textId="77777777" w:rsidR="00E82389" w:rsidRPr="00195CAF" w:rsidRDefault="00E82389" w:rsidP="00DF1E9A">
      <w:pPr>
        <w:pStyle w:val="1Title-VedaVMSKannada"/>
        <w:spacing w:line="252" w:lineRule="auto"/>
        <w:rPr>
          <w:color w:val="auto"/>
        </w:rPr>
      </w:pPr>
      <w:bookmarkStart w:id="17" w:name="_Toc535175595"/>
      <w:r w:rsidRPr="00195CAF">
        <w:rPr>
          <w:color w:val="auto"/>
        </w:rPr>
        <w:t>ªÀÄÈvÀÄå ¸ÀÆPÀÛA</w:t>
      </w:r>
      <w:bookmarkEnd w:id="17"/>
      <w:r w:rsidRPr="00195CAF">
        <w:rPr>
          <w:color w:val="auto"/>
        </w:rPr>
        <w:t xml:space="preserve"> </w:t>
      </w:r>
    </w:p>
    <w:p w14:paraId="02DB7879" w14:textId="77777777" w:rsidR="00E82389" w:rsidRPr="000D3544" w:rsidRDefault="00A90DDD" w:rsidP="00DF1E9A">
      <w:pPr>
        <w:pStyle w:val="3-Eng-Subheading-VedaVMSTelugu"/>
        <w:spacing w:line="252" w:lineRule="auto"/>
        <w:rPr>
          <w:rFonts w:ascii="BRH Kannada RN" w:hAnsi="BRH Kannada RN" w:cs="BRH Kannada RN"/>
          <w:color w:val="auto"/>
          <w:sz w:val="28"/>
          <w:szCs w:val="28"/>
        </w:rPr>
      </w:pPr>
      <w:r w:rsidRPr="000D3544">
        <w:rPr>
          <w:color w:val="auto"/>
          <w:sz w:val="28"/>
          <w:szCs w:val="28"/>
        </w:rPr>
        <w:t xml:space="preserve">(TS .3.15.1, </w:t>
      </w:r>
      <w:r w:rsidR="00E82389" w:rsidRPr="000D3544">
        <w:rPr>
          <w:color w:val="auto"/>
          <w:sz w:val="28"/>
          <w:szCs w:val="28"/>
        </w:rPr>
        <w:t>Para 1 &amp; 2)</w:t>
      </w:r>
    </w:p>
    <w:p w14:paraId="38A95C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ºÀ…j(…Uïä) ºÀ†gÀ…£ÀÛ ªÀÄ†£ÀÄAiÀÄ¤Û …zÉÃªÁB | «…±Àé¸ÉåÃ†±Á£ÀA </w:t>
      </w:r>
      <w:r w:rsidR="00910F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ªÀÈ…µÀ¨sÀA †ªÀÄ…wÃ£ÁA | </w:t>
      </w:r>
    </w:p>
    <w:p w14:paraId="5445CA9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 ¸À†gÀÆ…¥À ªÀÄ†£ÀÄ …ªÉÄÃzÀªÀiÁ‡UÁvï | C†AiÀÄ…£ÀA ªÀiÁ </w:t>
      </w:r>
      <w:r w:rsidR="00910F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«†ªÀ…¢üÃgï «†PÀæªÀÄ¸Àé |</w:t>
      </w:r>
    </w:p>
    <w:p w14:paraId="147ACA1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ªÀiÁ†aÒzÉÆÃ ªÀÄÈ…vÉÆåÃ ªÀiÁ†ªÀ¢üÃB | ªÀiÁ…ªÉÄÃ §…®A «†ªÀÈ…ºÉÆÃ ªÀiÁ ¥Àæ†ªÉÆÃ¶ÃB| </w:t>
      </w:r>
    </w:p>
    <w:p w14:paraId="45A6D0A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…¥ÀæeÁA ªÀiÁ †ªÉÄÃ jÃj…µÀ D†AiÀÄÄgÀÄUÀæ | …£ÀÈZÀ†PÀë¸ÀA vÁé …ºÀ«†µÁ «zsÉÃªÀÄ | </w:t>
      </w:r>
    </w:p>
    <w:p w14:paraId="2B9EA44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…¸ÀzÀå†±ÀÑ-PÀ…ªÀiÁ£Á†AiÀÄ | …¥Àæ…ªÉÃ…¥Á£Á†AiÀÄ …ªÀÄÈvÀå‡ªÉÃ | ¥Áæ…¸Áä D†±Á C±ÀÈté£ïß | </w:t>
      </w:r>
    </w:p>
    <w:p w14:paraId="00101D7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PÁ†ªÉÄÃ£Á d£À…AiÀÄ£ï ¥ÀÄ†£ÀB | PÁ†ªÉÄÃ£À …ªÉÄÃ PÁ…ªÀÄ D‡UÁvï | </w:t>
      </w:r>
    </w:p>
    <w:p w14:paraId="05464B00"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lastRenderedPageBreak/>
        <w:t xml:space="preserve">ºÀÈ†zÀ…AiÀiÁ-zïzsÀÈ†zÀAiÀÄA …ªÀÄÈvÉÆåÃB | AiÀÄ…zÀ«ÄÃ†µÁ …ªÀÄzÀB …¦æAiÀÄA | vÀzÉÊvÀÆ…¥ÀªÀiÁ-…ªÀÄ©ü || </w:t>
      </w:r>
      <w:r w:rsidRPr="00195CAF">
        <w:rPr>
          <w:rFonts w:ascii="Arial" w:hAnsi="Arial" w:cs="Arial"/>
          <w:b/>
          <w:sz w:val="28"/>
          <w:szCs w:val="28"/>
        </w:rPr>
        <w:t>1</w:t>
      </w:r>
    </w:p>
    <w:p w14:paraId="74B7F5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¥À†gÀA ªÀÄÈ…vÉÆåÃ C…£ÀÄ¥À†gÉÃ…» ¥À‡£ÁÜA | AiÀÄ…¸ÉÛÃ¸Àé E†vÀgÉÆÃ zÉÃ…ªÀAiÀiÁ‡£Ávï | </w:t>
      </w:r>
    </w:p>
    <w:p w14:paraId="504E2C9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ZÀ†PÀÄëµÀävÉÃ ±ÀÈ…tévÉÃ ‡vÉÃ §æ«Ã«Ä | ªÀiÁ†£ÀB …¥ÀæeÁ(Uïä) †jÃj…µÉÆÃ ªÉÆÃvÀ …«ÃgÁ£ï | ¥Àæ…¥ÀÆªÀåðA ªÀÄ†£À…¸Á ªÀ†£ÀÝªÀiÁ£ÀB | £Á†zsÀªÀiÁ£ÉÆÃ ªÀÈ…µÀ¨sÀA-†ZÀgÀë…tÂÃ£ÁA | AiÀÄB …¥ÀæeÁ†£Á ªÉÄÃ…PÀgÁuÁä†£ÀÄ¶ÃuÁA |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…ªÀÄÈvÀÄåA </w:t>
      </w:r>
      <w:r w:rsidR="00910F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†AiÀÄeÉÃ ¥ÀæxÀ…ªÀÄeÁ …ªÀÄÈvÀ†¸Àå |</w:t>
      </w:r>
      <w:r w:rsidR="00910F72">
        <w:rPr>
          <w:rFonts w:ascii="BRH Kannada Extra" w:hAnsi="BRH Kannada Extra" w:cs="BRH Kannada Extra"/>
          <w:sz w:val="40"/>
          <w:szCs w:val="40"/>
        </w:rPr>
        <w:t xml:space="preserve"> </w:t>
      </w:r>
      <w:r w:rsidRPr="00195CAF">
        <w:rPr>
          <w:rFonts w:ascii="Arial" w:hAnsi="Arial" w:cs="Arial"/>
          <w:b/>
          <w:sz w:val="28"/>
          <w:szCs w:val="28"/>
        </w:rPr>
        <w:t>2</w:t>
      </w:r>
    </w:p>
    <w:p w14:paraId="621202F5" w14:textId="77777777" w:rsidR="00E82389" w:rsidRPr="00195CAF" w:rsidRDefault="00E82389" w:rsidP="00DF1E9A">
      <w:pPr>
        <w:pStyle w:val="NoSpacing"/>
        <w:spacing w:line="252" w:lineRule="auto"/>
      </w:pPr>
    </w:p>
    <w:p w14:paraId="68086A3C" w14:textId="77777777" w:rsidR="00E82389" w:rsidRPr="00670D38" w:rsidRDefault="00E82389" w:rsidP="00DF1E9A">
      <w:pPr>
        <w:pStyle w:val="3-Eng-Subheading-VedaVMSTelugu"/>
        <w:spacing w:line="252" w:lineRule="auto"/>
        <w:rPr>
          <w:rFonts w:ascii="BRH Kannada RN" w:hAnsi="BRH Kannada RN" w:cs="BRH Kannada RN"/>
          <w:color w:val="auto"/>
          <w:sz w:val="28"/>
          <w:szCs w:val="28"/>
        </w:rPr>
      </w:pPr>
      <w:r w:rsidRPr="00670D38">
        <w:rPr>
          <w:color w:val="auto"/>
          <w:sz w:val="28"/>
          <w:szCs w:val="28"/>
        </w:rPr>
        <w:t>TB 3.9.15.1 (para to 3 to 5)</w:t>
      </w:r>
    </w:p>
    <w:p w14:paraId="25E07B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¸À†ªÉÃð…µÀÄ ªÁ …KµÀÄ …¯ÉÆÃPÉÃ†µÀÄ …ªÀÄÈvÀå…ªÉÇÃ„£Áé†AiÀÄvÁÛB | </w:t>
      </w:r>
      <w:r w:rsidR="00670D38">
        <w:rPr>
          <w:rFonts w:ascii="BRH Kannada Extra" w:hAnsi="BRH Kannada Extra" w:cs="BRH Kannada Extra"/>
          <w:sz w:val="40"/>
          <w:szCs w:val="40"/>
        </w:rPr>
        <w:br/>
      </w:r>
      <w:r w:rsidRPr="00195CAF">
        <w:rPr>
          <w:rFonts w:ascii="BRH Kannada Extra" w:hAnsi="BRH Kannada Extra" w:cs="BRH Kannada Extra"/>
          <w:sz w:val="40"/>
          <w:szCs w:val="40"/>
        </w:rPr>
        <w:t>vÉÃ…¨sÉÆåÃ AiÀÄzÁ†ºÀÄ…wÃ£Àð †dÄ…ºÀÄAiÀiÁvï |</w:t>
      </w:r>
    </w:p>
    <w:p w14:paraId="300018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…¯ÉÆÃPÉÃ †¯ÉÆÃPÀ K£ÀA …ªÀÄÈvÀÄågï †«£ÉÝÃvï | </w:t>
      </w:r>
    </w:p>
    <w:p w14:paraId="0EBEB6C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…ªÀÄÈvÀå…ªÉÃ ¸Áé†ºÁ …ªÀÄÈvÀå…ªÉÃ ¸ÁéºÉÃ†vÀå©ü …¥ÀÆªÀð ªÀiÁ†ºÀÄwÃ dÄðºÉÆÃw | </w:t>
      </w:r>
    </w:p>
    <w:p w14:paraId="4576D0A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…¯ÉÆÃPÁ †¯ÉÆèÃPÁ …zÉÃªÀ …ªÀÄÈvÀÄåªÀÄ†ªÀ AiÀÄdvÉÃ | </w:t>
      </w:r>
      <w:r w:rsidR="00670D38">
        <w:rPr>
          <w:rFonts w:ascii="BRH Kannada Extra" w:hAnsi="BRH Kannada Extra" w:cs="BRH Kannada Extra"/>
          <w:sz w:val="40"/>
          <w:szCs w:val="40"/>
        </w:rPr>
        <w:br/>
      </w:r>
      <w:r w:rsidRPr="00195CAF">
        <w:rPr>
          <w:rFonts w:ascii="BRH Kannada Extra" w:hAnsi="BRH Kannada Extra" w:cs="BRH Kannada Extra"/>
          <w:sz w:val="40"/>
          <w:szCs w:val="40"/>
        </w:rPr>
        <w:t>£ÉÊ†£ÀA …</w:t>
      </w:r>
      <w:r w:rsidR="00910F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¯ÉÆÃPÉÃ †¯ÉÆÃPÉÃ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…ªÀÄÈvÀÄå †«ð£ÀÝw | </w:t>
      </w:r>
    </w:p>
    <w:p w14:paraId="7A2F60C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AiÀÄ…zÀªÀÄÄ…µÉäöÊ ¸Áé…ºÁ„ªÀÄÄ…µÉäöÊ ¸ÁéºÉÃ…w dÄ†ºÀé…xÀìA ZÀ†QëÃvÀ || </w:t>
      </w:r>
      <w:r w:rsidRPr="00195CAF">
        <w:rPr>
          <w:rFonts w:ascii="Arial" w:hAnsi="Arial" w:cs="Arial"/>
          <w:b/>
          <w:sz w:val="28"/>
          <w:szCs w:val="28"/>
        </w:rPr>
        <w:t>3</w:t>
      </w:r>
    </w:p>
    <w:p w14:paraId="06A05810" w14:textId="77777777" w:rsidR="00E82389" w:rsidRPr="00195CAF" w:rsidRDefault="00E82389" w:rsidP="00DF1E9A">
      <w:pPr>
        <w:pStyle w:val="NoSpacing"/>
        <w:spacing w:line="252" w:lineRule="auto"/>
      </w:pPr>
    </w:p>
    <w:p w14:paraId="505EFFE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…§ºÀÄA …ªÀÄÈvÀÄå-…ªÀÄ«Ä†vÀæA PÀÄ«ÃðvÀ | </w:t>
      </w:r>
      <w:r w:rsidR="00670D38">
        <w:rPr>
          <w:rFonts w:ascii="BRH Kannada Extra" w:hAnsi="BRH Kannada Extra" w:cs="BRH Kannada Extra"/>
          <w:sz w:val="40"/>
          <w:szCs w:val="40"/>
        </w:rPr>
        <w:br/>
      </w:r>
      <w:r w:rsidRPr="00195CAF">
        <w:rPr>
          <w:rFonts w:ascii="BRH Kannada Extra" w:hAnsi="BRH Kannada Extra" w:cs="BRH Kannada Extra"/>
          <w:sz w:val="40"/>
          <w:szCs w:val="40"/>
        </w:rPr>
        <w:t>…ªÀÄÈvÀå…ªÉÃ ¸ÁéºÉÃvÉåÃ †PÀ¸Áä …KªÉÊ‡PÁkÄÓºÀÄAiÀiÁvï |</w:t>
      </w:r>
    </w:p>
    <w:p w14:paraId="678C33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K…PÉÆÃ ªÁ …CªÀÄÄ†¶ä£ï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…¯ÉÆÃPÉÃ …ªÀÄÈvÀÄåB | …C…±À…£À…AiÀiÁ …ªÀÄÈvÀÄå…gÉÃªÀ | </w:t>
      </w:r>
    </w:p>
    <w:p w14:paraId="08A2CB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vÀ…ªÉÄÃªÁ ªÀÄÄ†¶ä£ï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…¯ÉÆÃPÉÃ „†ªÀAiÀÄdvÉÃ | </w:t>
      </w:r>
    </w:p>
    <w:p w14:paraId="685FB30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…¨sÀÆæ…t…ºÀvÁå…AiÉÄÊ ¸ÁéºÉÃ†vÀå ªÀ…¨sÀÈxÀ D†ºÀÄwA dÄºÉÆÃw |</w:t>
      </w:r>
    </w:p>
    <w:p w14:paraId="3A6304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…¨sÀÆæ…t…ºÀvÁå…ªÉÄÃªÁ ªÀ†AiÀÄdvÉÃ | vÀ†zÁºÀÄB | AiÀÄ†zÀÆãçt …ºÀvÁå-„…¥ÁvÁæ÷å„†xÀ | </w:t>
      </w:r>
    </w:p>
    <w:p w14:paraId="03B0AC3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PÀ‡¸Áäzï …AiÀÄeÉÕÃ „†¦QæAiÀÄ…vÀ E†w |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C†ªÀÄÈ…vÀÄåªÁð …C£ÉÆåÃ †¨sÀÆæt…ºÀvÁå…AiÀiÁ E†vÁåºÀÄB | </w:t>
      </w:r>
    </w:p>
    <w:p w14:paraId="2BCBB4A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…¨sÀÆæ…t…ºÀvÁå ªÁªÀ …ªÀÄÈvÀÄåj†w | </w:t>
      </w:r>
    </w:p>
    <w:p w14:paraId="40DDB85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AiÀÄzï †¨sÀÆæt …ºÀvÁå…AiÉÄÊ ¸ÁéºÉÃ†vÀå ªÀ…¨sÀÈxÀ D†ºÀÄwA …dÄºÉÆÃ†w | </w:t>
      </w:r>
    </w:p>
    <w:p w14:paraId="14F4D2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…ªÀÄÈvÀÄå…ªÉÄÃªÁ †ºÀÄvÁå-vÀ¥Àð…¬ÄvÁé †¥À…j¥Á†tA …PÀÈvÁé |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…¨sÀÆæ…tWÉßÃ †¨sÉÃ…µÀdA †PÀgÉÆÃw || </w:t>
      </w:r>
      <w:r w:rsidR="00F150DF" w:rsidRPr="00195CAF">
        <w:rPr>
          <w:rFonts w:ascii="Arial" w:hAnsi="Arial" w:cs="Arial"/>
          <w:b/>
          <w:sz w:val="28"/>
          <w:szCs w:val="28"/>
        </w:rPr>
        <w:t>4</w:t>
      </w:r>
    </w:p>
    <w:p w14:paraId="0F4A6784" w14:textId="77777777" w:rsidR="00E82389" w:rsidRPr="00195CAF" w:rsidRDefault="00E82389" w:rsidP="00DF1E9A">
      <w:pPr>
        <w:pStyle w:val="NoSpacing"/>
        <w:spacing w:line="252" w:lineRule="auto"/>
      </w:pPr>
    </w:p>
    <w:p w14:paraId="3471F6C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…KvÁ(Uïä) …ºÀªÉÊ †ªÀÄÄ…tÂØ¨sÀ †OzÀ…£ÀåªÀB | …¨sÀÆæ…t…ºÀvÁå…AiÉÄÊ ¥Áæ†AiÀÄ²ÑwÛA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…«zÁ†kÑPÁgÀ | AiÉÆÃ…ºÁ¸Áå†¦ …¥ÀæeÁ‡AiÀiÁA ¨Áæ…ºÀät(Uïä) ºÀ†¤Û |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¸À†ªÀð…¸ÉäöÊ vÀ†¸ÉäöÊ ¨sÉÃ…µÀdA †PÀgÉÆÃw | </w:t>
      </w:r>
    </w:p>
    <w:p w14:paraId="13147F7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…dÄ…ªÀÄâPÁ…AiÀÄ ¸ÁéºÉÃ†vÀå ªÀ…¨sÀÈxÀ †G…vÀÛªÀiÁ- ªÀiÁ†ºÀÄwA dÄºÉÆÃw | </w:t>
      </w:r>
    </w:p>
    <w:p w14:paraId="1469DB6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ªÀ†gÀÄ…uÉÆÃ ªÉÊ †dÄ…ªÀÄâPÀB | …C…£ÀÛvÀ …KªÀ ªÀ†gÀÄ…t-ªÀÄ†ªÀAiÀÄdvÉÃ | </w:t>
      </w:r>
    </w:p>
    <w:p w14:paraId="3C12F7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…R…®vÉÃgï-†«…QèzsÀ†¸Àå …±ÀÄPÀè†¸Àå ¦…YõÁÎPÀë†¸Àå …ªÀÄÆzsÀðA †dÄºÉÆÃw | </w:t>
      </w:r>
    </w:p>
    <w:p w14:paraId="3EBF16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…KvÀzï ªÉÊ ªÀ†gÀÄt¸Àå …gÀÆ¥ÀA | …gÀÆ¥ÉÃ…uÉÊªÀ ªÀ†gÀÄ…t ªÀÄ†ªÀAiÀÄdvÉÃ || </w:t>
      </w:r>
      <w:r w:rsidR="00F150DF" w:rsidRPr="00195CAF">
        <w:rPr>
          <w:rFonts w:ascii="Arial" w:hAnsi="Arial" w:cs="Arial"/>
          <w:b/>
          <w:sz w:val="28"/>
          <w:szCs w:val="28"/>
        </w:rPr>
        <w:t>5</w:t>
      </w:r>
    </w:p>
    <w:p w14:paraId="43E00A72" w14:textId="77777777" w:rsidR="00E82389" w:rsidRDefault="00E82389" w:rsidP="00DF1E9A">
      <w:pPr>
        <w:pStyle w:val="NoSpacing"/>
        <w:spacing w:line="252" w:lineRule="auto"/>
      </w:pPr>
    </w:p>
    <w:p w14:paraId="04FD8AAA" w14:textId="77777777" w:rsidR="00670D38" w:rsidRDefault="00670D38" w:rsidP="00DF1E9A">
      <w:pPr>
        <w:pStyle w:val="NoSpacing"/>
        <w:spacing w:line="252" w:lineRule="auto"/>
      </w:pPr>
    </w:p>
    <w:p w14:paraId="0DBD47AB" w14:textId="77777777" w:rsidR="00670D38" w:rsidRDefault="00670D38" w:rsidP="00DF1E9A">
      <w:pPr>
        <w:pStyle w:val="NoSpacing"/>
        <w:spacing w:line="252" w:lineRule="auto"/>
      </w:pPr>
    </w:p>
    <w:p w14:paraId="31732F88" w14:textId="77777777" w:rsidR="00670D38" w:rsidRDefault="00670D38" w:rsidP="00DF1E9A">
      <w:pPr>
        <w:pStyle w:val="NoSpacing"/>
        <w:spacing w:line="252" w:lineRule="auto"/>
      </w:pPr>
    </w:p>
    <w:p w14:paraId="2AF34807" w14:textId="77777777" w:rsidR="00670D38" w:rsidRDefault="00670D38" w:rsidP="00DF1E9A">
      <w:pPr>
        <w:pStyle w:val="NoSpacing"/>
        <w:spacing w:line="252" w:lineRule="auto"/>
      </w:pPr>
    </w:p>
    <w:p w14:paraId="521F034B" w14:textId="77777777" w:rsidR="00E82389" w:rsidRPr="00670D38" w:rsidRDefault="00E82389" w:rsidP="00DF1E9A">
      <w:pPr>
        <w:pStyle w:val="3-Eng-Subheading-VedaVMSTelugu"/>
        <w:spacing w:line="252" w:lineRule="auto"/>
        <w:rPr>
          <w:rFonts w:ascii="BRH Kannada RN" w:hAnsi="BRH Kannada RN" w:cs="BRH Kannada RN"/>
          <w:color w:val="auto"/>
          <w:sz w:val="28"/>
          <w:szCs w:val="28"/>
        </w:rPr>
      </w:pPr>
      <w:r w:rsidRPr="00670D38">
        <w:rPr>
          <w:color w:val="auto"/>
          <w:sz w:val="28"/>
          <w:szCs w:val="28"/>
        </w:rPr>
        <w:lastRenderedPageBreak/>
        <w:t>Part 2 (T.A.6.45.1, for para 1 to 16)</w:t>
      </w:r>
    </w:p>
    <w:p w14:paraId="0ACE2A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C†¥ÉÊvÀÄ …ªÀÄÈvÀÄå…gÀ-ªÀÄÈ†vÀ…£Àß D†UÀ£ÉéöÊªÀ-…¸ÀévÉÆÃ …£ÉÆÃ C†¨sÀAiÀÄYÌöÈuÉÆÃvÀÄ | </w:t>
      </w:r>
    </w:p>
    <w:p w14:paraId="223DFA01"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…¥ÀtðA ªÀ…£À¸Àà†vÉÃ-j…ªÁ©ü †£ÀB ²ÃAiÀÄvÁ(Uïä) …gÀ¬ÄB ¸À†ZÀvÁ…£ÀßB ±À…aÃ¥À†wB </w:t>
      </w:r>
      <w:r w:rsidRPr="00195CAF">
        <w:rPr>
          <w:rFonts w:ascii="BRH Kannada Extra" w:hAnsi="BRH Kannada Extra" w:cs="BRH Kannada Extra"/>
          <w:sz w:val="40"/>
          <w:szCs w:val="40"/>
        </w:rPr>
        <w:tab/>
        <w:t xml:space="preserve">|| </w:t>
      </w:r>
      <w:r w:rsidRPr="00195CAF">
        <w:rPr>
          <w:rFonts w:ascii="Arial" w:hAnsi="Arial" w:cs="Arial"/>
          <w:b/>
          <w:sz w:val="28"/>
          <w:szCs w:val="28"/>
        </w:rPr>
        <w:t>1</w:t>
      </w:r>
    </w:p>
    <w:p w14:paraId="3EACB581" w14:textId="77777777" w:rsidR="00670D38" w:rsidRPr="007F283F" w:rsidRDefault="00670D38" w:rsidP="00DF1E9A">
      <w:pPr>
        <w:autoSpaceDE w:val="0"/>
        <w:autoSpaceDN w:val="0"/>
        <w:adjustRightInd w:val="0"/>
        <w:spacing w:after="0" w:line="252" w:lineRule="auto"/>
        <w:rPr>
          <w:rFonts w:ascii="BRH Kannada Extra" w:hAnsi="BRH Kannada Extra" w:cs="BRH Kannada Extra"/>
          <w:sz w:val="24"/>
          <w:szCs w:val="24"/>
        </w:rPr>
      </w:pPr>
    </w:p>
    <w:p w14:paraId="02BBF81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¥À†gÀA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ªÀÄÈ…vÉÆåÃ C…£ÀÄ¥À†gÉÃ…» ¥À…£ÁÜA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AiÀÄ…¸ÉÛÃ¸Àé E†vÀgÉÆÃ zÉÃ…ªÀAiÀiÁ‡£Ávï | </w:t>
      </w:r>
    </w:p>
    <w:p w14:paraId="00298F9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ZÀ†PÀÄëµÀävÉÃ ±ÀÈ…tévÉÃ ‡vÉÃ §æ«Ã…«Ä ªÀiÁ†£ÀB(Uïä) …¥ÀæeÁ †jÃj…µÉÆÃ ªÉÆÃvÀ …«ÃgÁ£ï || </w:t>
      </w:r>
      <w:r w:rsidRPr="00195CAF">
        <w:rPr>
          <w:rFonts w:ascii="Arial" w:hAnsi="Arial" w:cs="Arial"/>
          <w:b/>
          <w:sz w:val="28"/>
          <w:szCs w:val="28"/>
        </w:rPr>
        <w:t>2</w:t>
      </w:r>
    </w:p>
    <w:p w14:paraId="5575F8F5" w14:textId="77777777" w:rsidR="00E82389" w:rsidRPr="00195CAF" w:rsidRDefault="00E82389" w:rsidP="00DF1E9A">
      <w:pPr>
        <w:pStyle w:val="NoSpacing"/>
        <w:spacing w:line="252" w:lineRule="auto"/>
      </w:pPr>
    </w:p>
    <w:p w14:paraId="29DCB7D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ªÁ†vÀA …¥ÁætA ªÀÄ†£À…¸Á „£Áé†gÀ¨sÁªÀÄºÉÃ …¥ÀæeÁ†¥À…wA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AiÉÆÃ ¨sÀÄ†ªÀ£À¸Àå …UÉÆÃ¥ÁB | </w:t>
      </w:r>
    </w:p>
    <w:p w14:paraId="1384E7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¸À†£ÉÆÃ …ªÀÄÈvÉÆåÃ †¸ÁÛçAiÀÄ…vÁA ¥ÁvÀé(Uïä) †ºÀ…¸ÉÆÃ eÉÆåÃ…VÓÃªÁ …</w:t>
      </w:r>
      <w:r w:rsidR="00670D38">
        <w:rPr>
          <w:rFonts w:ascii="BRH Kannada Extra" w:hAnsi="BRH Kannada Extra" w:cs="BRH Kannada Extra"/>
          <w:sz w:val="40"/>
          <w:szCs w:val="40"/>
        </w:rPr>
        <w:br/>
      </w:r>
      <w:r w:rsidRPr="00195CAF">
        <w:rPr>
          <w:rFonts w:ascii="BRH Kannada Extra" w:hAnsi="BRH Kannada Extra" w:cs="BRH Kannada Extra"/>
          <w:sz w:val="40"/>
          <w:szCs w:val="40"/>
        </w:rPr>
        <w:t>dgÁ†ªÀÄ²ÃªÀÄ»</w:t>
      </w:r>
      <w:r w:rsidR="00C646A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670D38">
        <w:rPr>
          <w:rFonts w:ascii="BRH Kannada Extra" w:hAnsi="BRH Kannada Extra" w:cs="BRH Kannada Extra"/>
          <w:sz w:val="40"/>
          <w:szCs w:val="40"/>
        </w:rPr>
        <w:t xml:space="preserve"> </w:t>
      </w:r>
      <w:r w:rsidRPr="00195CAF">
        <w:rPr>
          <w:rFonts w:ascii="Arial" w:hAnsi="Arial" w:cs="Arial"/>
          <w:b/>
          <w:sz w:val="28"/>
          <w:szCs w:val="28"/>
        </w:rPr>
        <w:t>3</w:t>
      </w:r>
    </w:p>
    <w:p w14:paraId="6CB7CEE0" w14:textId="77777777" w:rsidR="00E82389" w:rsidRPr="00195CAF" w:rsidRDefault="00E82389" w:rsidP="00DF1E9A">
      <w:pPr>
        <w:pStyle w:val="NoSpacing"/>
        <w:spacing w:line="252" w:lineRule="auto"/>
      </w:pPr>
    </w:p>
    <w:p w14:paraId="6288661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…C…ªÀÄÄ…vÀæ¨sÀÆ…AiÀiÁzÀ…zsÀ AiÀÄ…zÀåªÀÄ…¸Àå §È†ºÀ¸ÀàvÉÃ …C©ü†±À…¸ÉÛÃgÀ †ªÀÄÄkÑB | </w:t>
      </w:r>
    </w:p>
    <w:p w14:paraId="25C0ED1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¥Àæ†vËåºÀvÁ …ªÀÄ²é†£Á …ªÀÄÈvÀÄå-†ªÀÄ¸Áäzï-…zÉÃªÁ†£ÁªÀÄUÉßÃ …©üµÀ…eÁ ±À†aÃ©üB || </w:t>
      </w:r>
      <w:r w:rsidRPr="00195CAF">
        <w:rPr>
          <w:rFonts w:ascii="Arial" w:hAnsi="Arial" w:cs="Arial"/>
          <w:b/>
          <w:sz w:val="28"/>
          <w:szCs w:val="28"/>
        </w:rPr>
        <w:t>4</w:t>
      </w:r>
    </w:p>
    <w:p w14:paraId="7554BE22" w14:textId="77777777" w:rsidR="00E82389" w:rsidRPr="00195CAF" w:rsidRDefault="00E82389" w:rsidP="00DF1E9A">
      <w:pPr>
        <w:pStyle w:val="NoSpacing"/>
        <w:spacing w:line="252" w:lineRule="auto"/>
      </w:pPr>
    </w:p>
    <w:p w14:paraId="4F0F075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±À†¯ÉÌöÊ…gÀVß †«Ä…£ÁÞ£À …G¨sË …¯ÉÆÃPË †¸À£ÉÃ…ªÀÄºÀA | </w:t>
      </w:r>
    </w:p>
    <w:p w14:paraId="0E98E7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…G¨sÀ‡AiÉÆÃgï …¯ÉÆÃPÀ†AiÉÆÃ-…IÄzÁÞ÷é„†w …ªÀÄÈvÀÄåA †vÀgÁ…ªÀÄåºÀA </w:t>
      </w:r>
      <w:r w:rsidRPr="00195CAF">
        <w:rPr>
          <w:rFonts w:ascii="BRH Kannada Extra" w:hAnsi="BRH Kannada Extra" w:cs="BRH Kannada Extra"/>
          <w:sz w:val="40"/>
          <w:szCs w:val="40"/>
        </w:rPr>
        <w:tab/>
        <w:t xml:space="preserve">|| </w:t>
      </w:r>
      <w:r w:rsidRPr="00195CAF">
        <w:rPr>
          <w:rFonts w:ascii="Arial" w:hAnsi="Arial" w:cs="Arial"/>
          <w:b/>
          <w:sz w:val="28"/>
          <w:szCs w:val="28"/>
        </w:rPr>
        <w:t>5</w:t>
      </w:r>
    </w:p>
    <w:p w14:paraId="1AF30622" w14:textId="77777777" w:rsidR="00E82389" w:rsidRPr="00195CAF" w:rsidRDefault="00E82389" w:rsidP="00DF1E9A">
      <w:pPr>
        <w:pStyle w:val="NoSpacing"/>
        <w:spacing w:line="252" w:lineRule="auto"/>
      </w:pPr>
    </w:p>
    <w:p w14:paraId="783F0F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ºÀ…j(…Uïä) ºÀ†gÀ…£ÀÛ-ªÀÄ†£ÀÄAiÀÄ¤Û …zÉÃªÁ «…±Àé¸ÉåÃ†±Á£ÀA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ªÀÈ…µÀ¨sÀA †ªÀÄ…wÃ£ÁA | </w:t>
      </w:r>
    </w:p>
    <w:p w14:paraId="263EE67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§æ…ºÀä¸À†gÀÆ…¥À ªÀÄ†£ÀÄ…ªÉÄÃzÀªÀiÁ…UÁ-zÀ†AiÀÄ…£ÀA ªÀiÁ «†ªÀ…¢üÃgï «†PÀæªÀÄ¸Àé || </w:t>
      </w:r>
      <w:r w:rsidRPr="00195CAF">
        <w:rPr>
          <w:rFonts w:ascii="Arial" w:hAnsi="Arial" w:cs="Arial"/>
          <w:b/>
          <w:sz w:val="28"/>
          <w:szCs w:val="28"/>
        </w:rPr>
        <w:t>6</w:t>
      </w:r>
    </w:p>
    <w:p w14:paraId="561B58FD" w14:textId="77777777" w:rsidR="00E82389" w:rsidRDefault="00E82389" w:rsidP="00DF1E9A">
      <w:pPr>
        <w:pStyle w:val="NoSpacing"/>
        <w:spacing w:line="252" w:lineRule="auto"/>
      </w:pPr>
    </w:p>
    <w:p w14:paraId="7231B6E0" w14:textId="77777777" w:rsidR="00670D38" w:rsidRPr="00195CAF" w:rsidRDefault="00670D38" w:rsidP="00DF1E9A">
      <w:pPr>
        <w:pStyle w:val="NoSpacing"/>
        <w:spacing w:line="252" w:lineRule="auto"/>
      </w:pPr>
    </w:p>
    <w:p w14:paraId="7841AED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ªÀiÁ†aÒzÉÆÃ ªÀÄÈ…vÉÆåÃ ªÀiÁ†ªÀ…¢üÃgï-ªÀiÁ…ªÉÄÃ §…®A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«†ªÀÈ…ºÉÆÃ </w:t>
      </w:r>
      <w:r w:rsidR="007F283F">
        <w:rPr>
          <w:rFonts w:ascii="BRH Kannada Extra" w:hAnsi="BRH Kannada Extra" w:cs="BRH Kannada Extra"/>
          <w:sz w:val="40"/>
          <w:szCs w:val="40"/>
        </w:rPr>
        <w:br/>
      </w:r>
      <w:r w:rsidRPr="00195CAF">
        <w:rPr>
          <w:rFonts w:ascii="BRH Kannada Extra" w:hAnsi="BRH Kannada Extra" w:cs="BRH Kannada Extra"/>
          <w:sz w:val="40"/>
          <w:szCs w:val="40"/>
        </w:rPr>
        <w:t>ªÀiÁ ¥Àæ†ªÉÆÃ¶ÃB</w:t>
      </w:r>
      <w:r w:rsidR="007F283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p>
    <w:p w14:paraId="0ADCD3C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…¥ÀæeÁA ªÀiÁ†ªÉÄÃ jÃj…µÀ D†AiÀÄÄgÀÆUÀæ …£ÀÈZÀ†PÀë¸ÀA vÁé …ºÀ«†µÁ «zsÉÃªÀÄ || </w:t>
      </w:r>
      <w:r w:rsidRPr="00195CAF">
        <w:rPr>
          <w:rFonts w:ascii="Arial" w:hAnsi="Arial" w:cs="Arial"/>
          <w:b/>
          <w:sz w:val="28"/>
          <w:szCs w:val="28"/>
        </w:rPr>
        <w:t>7</w:t>
      </w:r>
    </w:p>
    <w:p w14:paraId="54B6691D" w14:textId="77777777" w:rsidR="00E82389" w:rsidRPr="00670D38" w:rsidRDefault="00E82389" w:rsidP="00DF1E9A">
      <w:pPr>
        <w:autoSpaceDE w:val="0"/>
        <w:autoSpaceDN w:val="0"/>
        <w:adjustRightInd w:val="0"/>
        <w:spacing w:after="0" w:line="252" w:lineRule="auto"/>
        <w:rPr>
          <w:rFonts w:ascii="BRH Kannada Extra" w:hAnsi="BRH Kannada Extra" w:cs="Calibri"/>
          <w:sz w:val="24"/>
          <w:szCs w:val="24"/>
        </w:rPr>
      </w:pPr>
    </w:p>
    <w:p w14:paraId="74EB713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 †£ÉÆÃ …ªÀÄºÁ†£ÀÛ…ªÀÄÄvÀ ªÀiÁ †£ÉÆÃ C…¨sÀðPÀA ªÀiÁ …£À G†PÀë£ÀÛ…ªÀÄÄvÀ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ªÀiÁ †£À G…QëvÀA | ªÀiÁ †£ÉÆÃ„ªÀ¢üÃB …¦vÀ…gÀA ªÉÆÃvÀ …ªÀiÁvÀ†gÀA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…¦æAiÀiÁ ªÀiÁ †£À…¸ÀÛ£ÀÄ†ªÉÇÃ gÀÄzÀæ jÃjµÀB || </w:t>
      </w:r>
      <w:r w:rsidRPr="00195CAF">
        <w:rPr>
          <w:rFonts w:ascii="Arial" w:hAnsi="Arial" w:cs="Arial"/>
          <w:b/>
          <w:sz w:val="28"/>
          <w:szCs w:val="28"/>
        </w:rPr>
        <w:t>8</w:t>
      </w:r>
    </w:p>
    <w:p w14:paraId="076382EF" w14:textId="77777777" w:rsidR="00E82389" w:rsidRPr="00195CAF" w:rsidRDefault="00E82389" w:rsidP="00DF1E9A">
      <w:pPr>
        <w:pStyle w:val="NoSpacing"/>
        <w:spacing w:line="252" w:lineRule="auto"/>
      </w:pPr>
    </w:p>
    <w:p w14:paraId="0FA2BB9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ªÀiÁ †£À…¸ÉÆÛÃPÉÃ vÀ†£À…AiÉÄÃ ªÀiÁ …£À D†AiÀÄÄ…¶ ªÀiÁ …£ÉÆÃ UÉÆÃ…µÀÄ ªÀiÁ …£ÉÆÃ C†±ÉéÃµÀÄ jÃjµÀB |</w:t>
      </w:r>
    </w:p>
    <w:p w14:paraId="7103E64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…«ÃgÁ£Áä †£ÉÆÃ gÀÄzÀæ ¨sÁ…«ÄvÉÆÃ†ªÀ¢üÃgï …ºÀ«†</w:t>
      </w:r>
      <w:r w:rsidR="00C646A2" w:rsidRPr="00195CAF">
        <w:rPr>
          <w:rFonts w:ascii="BRH Kannada Extra" w:hAnsi="BRH Kannada Extra" w:cs="BRH Kannada Extra"/>
          <w:sz w:val="40"/>
          <w:szCs w:val="40"/>
        </w:rPr>
        <w:t xml:space="preserve">µÀä…£ÉÆÛÃ £À†ªÀÄ¸Á «zsÉÃªÀÄ vÉÃ </w:t>
      </w:r>
      <w:r w:rsidRPr="00195CAF">
        <w:rPr>
          <w:rFonts w:ascii="BRH Kannada Extra" w:hAnsi="BRH Kannada Extra" w:cs="BRH Kannada Extra"/>
          <w:sz w:val="40"/>
          <w:szCs w:val="40"/>
        </w:rPr>
        <w:t>|</w:t>
      </w:r>
      <w:r w:rsidR="00C646A2" w:rsidRPr="00195CAF">
        <w:rPr>
          <w:rFonts w:ascii="BRH Kannada Extra" w:hAnsi="BRH Kannada Extra" w:cs="BRH Kannada Extra"/>
          <w:sz w:val="40"/>
          <w:szCs w:val="40"/>
        </w:rPr>
        <w:t>|</w:t>
      </w:r>
      <w:r w:rsidRPr="00195CAF">
        <w:rPr>
          <w:rFonts w:ascii="Arial" w:hAnsi="Arial" w:cs="Arial"/>
          <w:b/>
          <w:sz w:val="28"/>
          <w:szCs w:val="28"/>
        </w:rPr>
        <w:t>9</w:t>
      </w:r>
    </w:p>
    <w:p w14:paraId="3DA6EC44" w14:textId="77777777" w:rsidR="00E82389" w:rsidRPr="00195CAF" w:rsidRDefault="00E82389" w:rsidP="00DF1E9A">
      <w:pPr>
        <w:pStyle w:val="NoSpacing"/>
        <w:spacing w:line="252" w:lineRule="auto"/>
      </w:pPr>
    </w:p>
    <w:p w14:paraId="47C2D3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¥Àæ†eÁ¥À…vÉÃ £À vÀé…zÉÃvÁ-…£Àå£ÉÆåÃ «†±Áé …eÁvÁ…¤ ¥À…j vÁ †§¨sÀÆªÀ | </w:t>
      </w:r>
    </w:p>
    <w:p w14:paraId="18473D2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AiÀÄ†vÁÌªÀiÁ¸ÉÛÃ dÄ…ºÀÄªÀÄ¸ÀÛ†£ÉÆßÃ C¸ÀÄÛ …ªÀAiÀÄ(UïÎ) †¸Áå…ªÀÄ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¥À†vÀAiÉÆÃ gÀ…¬ÄÃuÁA || </w:t>
      </w:r>
      <w:r w:rsidRPr="00195CAF">
        <w:rPr>
          <w:rFonts w:ascii="Arial" w:hAnsi="Arial" w:cs="Arial"/>
          <w:b/>
          <w:sz w:val="28"/>
          <w:szCs w:val="28"/>
        </w:rPr>
        <w:t>10</w:t>
      </w:r>
    </w:p>
    <w:p w14:paraId="0001AF8E" w14:textId="77777777" w:rsidR="00E82389" w:rsidRPr="00195CAF" w:rsidRDefault="00E82389" w:rsidP="00DF1E9A">
      <w:pPr>
        <w:pStyle w:val="NoSpacing"/>
        <w:spacing w:line="252" w:lineRule="auto"/>
      </w:pPr>
    </w:p>
    <w:p w14:paraId="5BB8786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AiÀÄ†vÀ E…£ÀÝç ¨sÀ†AiÀiÁªÀÄ…ºÉÃ vÀ†vÉÆÃ …£ÉÆÃ C†¨sÀAiÀÄA PÀÈ¢ü | </w:t>
      </w:r>
    </w:p>
    <w:p w14:paraId="4EF012D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ªÀÄ†WÀªÀ…kÒVÞ vÀ…ªÀ vÀ†£Àß …HvÀ…AiÉÄÃ «¢é…µÉÆÃ «ªÀÄÈ†zsÉÆÃ d» || </w:t>
      </w:r>
      <w:r w:rsidRPr="00195CAF">
        <w:rPr>
          <w:rFonts w:ascii="Arial" w:hAnsi="Arial" w:cs="Arial"/>
          <w:b/>
          <w:sz w:val="28"/>
          <w:szCs w:val="28"/>
        </w:rPr>
        <w:t>11</w:t>
      </w:r>
    </w:p>
    <w:p w14:paraId="6B106AE5" w14:textId="77777777" w:rsidR="00E82389" w:rsidRPr="00195CAF" w:rsidRDefault="00E82389" w:rsidP="00DF1E9A">
      <w:pPr>
        <w:pStyle w:val="NoSpacing"/>
        <w:spacing w:line="252" w:lineRule="auto"/>
      </w:pPr>
    </w:p>
    <w:p w14:paraId="6FE1BF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…¸Àé…¹ÛzÁ …«±À¸Àà†wgï ªÀÈ…vÀæºÁ «ªÀÄÈ†zsÉÆÃ …ªÀ²Ã | </w:t>
      </w:r>
    </w:p>
    <w:p w14:paraId="42781DE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ªÀÈµÉÃ†£ÀÝçB …¥ÀÄgÀ †KvÀÄ£À ¸Àé…¹ÛzÁ †C¨sÀAiÀÄA …PÀgÀ B || </w:t>
      </w:r>
      <w:r w:rsidRPr="00195CAF">
        <w:rPr>
          <w:rFonts w:ascii="Arial" w:hAnsi="Arial" w:cs="Arial"/>
          <w:b/>
          <w:sz w:val="28"/>
          <w:szCs w:val="28"/>
        </w:rPr>
        <w:t>12</w:t>
      </w:r>
    </w:p>
    <w:p w14:paraId="151FA772" w14:textId="77777777" w:rsidR="00E82389" w:rsidRDefault="00E82389" w:rsidP="00DF1E9A">
      <w:pPr>
        <w:pStyle w:val="NoSpacing"/>
        <w:spacing w:line="252" w:lineRule="auto"/>
      </w:pPr>
    </w:p>
    <w:p w14:paraId="7A677E4D" w14:textId="77777777" w:rsidR="00670D38" w:rsidRPr="00195CAF" w:rsidRDefault="00670D38" w:rsidP="00DF1E9A">
      <w:pPr>
        <w:pStyle w:val="NoSpacing"/>
        <w:spacing w:line="252" w:lineRule="auto"/>
      </w:pPr>
    </w:p>
    <w:p w14:paraId="6F65518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†vÀæ÷åA§PÀA </w:t>
      </w:r>
      <w:r w:rsidR="007F283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AiÀÄeÁªÀÄºÉÃ ¸ÀÄ…UÀ¤ÞA †¥ÀÄ…¶ÖªÀ†zsÀð£ÀA |</w:t>
      </w:r>
    </w:p>
    <w:p w14:paraId="1CF55DC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…G…ªÁð…gÀÄPÀ†«Ä…ªÀ §†£ÀÞ£Á£ï-…ªÀÄÈvÉÆåÃgï-†ªÀÄÄQëÃ…AiÀÄ ªÀiÁ„ªÀÄÈ‡vÁvï || </w:t>
      </w:r>
      <w:r w:rsidRPr="00195CAF">
        <w:rPr>
          <w:rFonts w:ascii="Arial" w:hAnsi="Arial" w:cs="Arial"/>
          <w:b/>
          <w:sz w:val="28"/>
          <w:szCs w:val="28"/>
        </w:rPr>
        <w:t>13</w:t>
      </w:r>
    </w:p>
    <w:p w14:paraId="0C1B0B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C†¥À…ªÀÄÈvÀÄå-ªÀÄ…¥ÀPÀÄë…zsÀ-ªÀÄ…¥ÉÃvÀB …±À¥À†xÀAd» | </w:t>
      </w:r>
    </w:p>
    <w:p w14:paraId="0488E1E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C†zsÁ£ÉÆÃ C…UÀß D†ªÀºÀ …gÁAiÀÄ-¸ÉÆàÃ†µÀ ¸À…ºÀ¹æ‡tA || </w:t>
      </w:r>
      <w:r w:rsidRPr="00195CAF">
        <w:rPr>
          <w:rFonts w:ascii="Arial" w:hAnsi="Arial" w:cs="Arial"/>
          <w:b/>
          <w:sz w:val="28"/>
          <w:szCs w:val="28"/>
        </w:rPr>
        <w:t>14</w:t>
      </w:r>
      <w:r w:rsidRPr="00195CAF">
        <w:rPr>
          <w:rFonts w:ascii="BRH Kannada Extra" w:hAnsi="BRH Kannada Extra" w:cs="BRH Kannada Extra"/>
          <w:sz w:val="40"/>
          <w:szCs w:val="40"/>
        </w:rPr>
        <w:t xml:space="preserve"> </w:t>
      </w:r>
    </w:p>
    <w:p w14:paraId="124EBD2D" w14:textId="77777777" w:rsidR="00E82389" w:rsidRPr="00195CAF" w:rsidRDefault="00E82389" w:rsidP="00DF1E9A">
      <w:pPr>
        <w:pStyle w:val="NoSpacing"/>
        <w:spacing w:line="252" w:lineRule="auto"/>
      </w:pPr>
    </w:p>
    <w:p w14:paraId="71BC168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†vÉÃ …¸ÀºÀ†¸Àæ…ªÀÄAiÀÄÄ…vÀA ¥Á…±Á ªÀÄÈ…vÉÆåÃ ªÀÄ†vÁå…AiÀÄ ºÀ†£ÀÛªÉÃ | </w:t>
      </w:r>
    </w:p>
    <w:p w14:paraId="57BA09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vÁ£ï …AiÀÄdÕ†¸Àå …ªÀiÁAiÀÄ…AiÀiÁ ¸À…ªÁð£À†ªÀ AiÀÄeÁªÀÄºÉÃ || </w:t>
      </w:r>
      <w:r w:rsidRPr="00195CAF">
        <w:rPr>
          <w:rFonts w:ascii="Arial" w:hAnsi="Arial" w:cs="Arial"/>
          <w:b/>
          <w:sz w:val="28"/>
          <w:szCs w:val="28"/>
        </w:rPr>
        <w:t>15</w:t>
      </w:r>
    </w:p>
    <w:p w14:paraId="1712CF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(…ªÀÄÈvÀå</w:t>
      </w:r>
      <w:r w:rsidR="00C646A2" w:rsidRPr="00195CAF">
        <w:rPr>
          <w:rFonts w:ascii="BRH Kannada Extra" w:hAnsi="BRH Kannada Extra" w:cs="BRH Kannada Extra"/>
          <w:sz w:val="40"/>
          <w:szCs w:val="40"/>
        </w:rPr>
        <w:t>…ªÉÃ ¸Áé†ºÁ …ªÀÄÈvÀå…ªÉÃ ¸Áé‡ºÁ</w:t>
      </w:r>
      <w:r w:rsidRPr="00195CAF">
        <w:rPr>
          <w:rFonts w:ascii="BRH Kannada Extra" w:hAnsi="BRH Kannada Extra" w:cs="BRH Kannada Extra"/>
          <w:sz w:val="40"/>
          <w:szCs w:val="40"/>
        </w:rPr>
        <w:t>)</w:t>
      </w:r>
    </w:p>
    <w:p w14:paraId="47BC9E09" w14:textId="77777777" w:rsidR="00E82389" w:rsidRPr="00195CAF" w:rsidRDefault="00E82389" w:rsidP="00DF1E9A">
      <w:pPr>
        <w:pStyle w:val="NoSpacing"/>
        <w:spacing w:line="252" w:lineRule="auto"/>
      </w:pPr>
    </w:p>
    <w:p w14:paraId="2A078FD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…eÁvÀ†ªÉÃzÀ¸ÉÃ ¸ÀÄ£ÀªÁ…ªÀÄ ¸ÉÆÃ†ªÀÄªÀÄgÁwÃ…AiÀÄvÉÆÃ ¤†zÀºÁ…w ªÉÃ†zÀB | </w:t>
      </w:r>
    </w:p>
    <w:p w14:paraId="7F2528E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†£ÀB ¥À…µÀðzÀ†w …zÀÄUÁð…tÂ «†±Áé …£ÁªÉÃ…ªÀ ¹†£ÀÄÞA zÀÄ…jvÁ…vÀåVßB || </w:t>
      </w:r>
      <w:r w:rsidRPr="00195CAF">
        <w:rPr>
          <w:rFonts w:ascii="Arial" w:hAnsi="Arial" w:cs="Arial"/>
          <w:b/>
          <w:sz w:val="28"/>
          <w:szCs w:val="28"/>
        </w:rPr>
        <w:t>16</w:t>
      </w:r>
    </w:p>
    <w:p w14:paraId="4F9E256A" w14:textId="77777777" w:rsidR="00E82389" w:rsidRPr="00670D38" w:rsidRDefault="00E82389" w:rsidP="00DF1E9A">
      <w:pPr>
        <w:autoSpaceDE w:val="0"/>
        <w:autoSpaceDN w:val="0"/>
        <w:adjustRightInd w:val="0"/>
        <w:spacing w:after="0" w:line="252" w:lineRule="auto"/>
        <w:rPr>
          <w:rFonts w:ascii="BRH Kannada Extra" w:hAnsi="BRH Kannada Extra" w:cs="BRH Kannada Extra"/>
          <w:sz w:val="24"/>
          <w:szCs w:val="24"/>
        </w:rPr>
      </w:pPr>
    </w:p>
    <w:p w14:paraId="010E4015" w14:textId="77777777" w:rsidR="00E82389" w:rsidRPr="00670D38" w:rsidRDefault="00E82389" w:rsidP="00DF1E9A">
      <w:pPr>
        <w:pStyle w:val="3-Eng-Subheading-VedaVMSTelugu"/>
        <w:spacing w:line="252" w:lineRule="auto"/>
        <w:rPr>
          <w:rFonts w:ascii="BRH Kannada RN" w:hAnsi="BRH Kannada RN" w:cs="BRH Kannada RN"/>
          <w:color w:val="auto"/>
          <w:sz w:val="28"/>
          <w:szCs w:val="28"/>
        </w:rPr>
      </w:pPr>
      <w:r w:rsidRPr="00670D38">
        <w:rPr>
          <w:color w:val="auto"/>
          <w:sz w:val="28"/>
          <w:szCs w:val="28"/>
        </w:rPr>
        <w:t>T.B.3.10.5.1 for para 17</w:t>
      </w:r>
    </w:p>
    <w:p w14:paraId="1ABD20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¨sÀÆ¨sÀÆð…ªÀ†¸ÀéB | N…eÉÆÃ §‡®A | §æ†ºÀä …PÀëvÀæA | AiÀÄ†±ÉÆÃ …ªÀÄºÀvï | </w:t>
      </w:r>
    </w:p>
    <w:p w14:paraId="649B45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…¸ÀvÀåA vÀ…¥ÉÆÃ £Á†ªÀÄ | …gÀÆ¥À-…ªÀÄªÀÄÈ‡vÀA | ZÀ…PÀÄë ±ÉÆæÃ‡vÀæA | ªÀÄ…£À D†AiÀÄÄB || </w:t>
      </w:r>
    </w:p>
    <w:p w14:paraId="33C3048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«…±ÀéA </w:t>
      </w:r>
      <w:r w:rsidR="00B153E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AiÀÄ†±ÉÆÃ …ªÀÄºÀB | …¸ÀªÀÄ£ÀÛ…¥ÉÆÃ ºÀ…gÉÆÃ ¨sÁB || </w:t>
      </w:r>
      <w:r w:rsidRPr="00195CAF">
        <w:rPr>
          <w:rFonts w:ascii="Arial" w:hAnsi="Arial" w:cs="Arial"/>
          <w:b/>
          <w:sz w:val="28"/>
          <w:szCs w:val="28"/>
        </w:rPr>
        <w:t>17</w:t>
      </w:r>
    </w:p>
    <w:p w14:paraId="5B91B1B7" w14:textId="77777777" w:rsidR="00E82389" w:rsidRPr="00195CAF" w:rsidRDefault="00E82389" w:rsidP="00DF1E9A">
      <w:pPr>
        <w:pStyle w:val="NoSpacing"/>
        <w:spacing w:line="252" w:lineRule="auto"/>
      </w:pPr>
    </w:p>
    <w:p w14:paraId="7F5BB1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…eÁvÀ†ªÉÃ…zÁ AiÀÄ†¢ ªÁ ¥Á…ªÀPÉÆÃ„†¹ | …ªÉÊ…±Áé…£ÀgÉÆÃ AiÀÄ†¢ ªÁ ªÉÊ…zÀÄåvÉÆÃ„†¹ | </w:t>
      </w:r>
    </w:p>
    <w:p w14:paraId="7BAD4EB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±ÀA …¥ÀæeÁ…¨sÉÆåÃ AiÀÄ†dªÀiÁ£ÁAiÀÄ …¯ÉÆÃPÀA ||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H…dðA ¥ÀÄ…¶ÖA zÀ†zÀ-…zÀ¨sÁå†ªÀ ªÀÈxÀì÷é || </w:t>
      </w:r>
      <w:r w:rsidRPr="00195CAF">
        <w:rPr>
          <w:rFonts w:ascii="Arial" w:hAnsi="Arial" w:cs="Arial"/>
          <w:b/>
          <w:sz w:val="28"/>
          <w:szCs w:val="28"/>
        </w:rPr>
        <w:t>18</w:t>
      </w:r>
    </w:p>
    <w:p w14:paraId="42B236AC" w14:textId="77777777" w:rsidR="00E82389" w:rsidRPr="00195CAF" w:rsidRDefault="00E82389" w:rsidP="00DF1E9A">
      <w:pPr>
        <w:pStyle w:val="NoSpacing"/>
        <w:spacing w:line="252" w:lineRule="auto"/>
      </w:pPr>
    </w:p>
    <w:p w14:paraId="49E83D2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lastRenderedPageBreak/>
        <w:t>.............£ÀPÀëvÉæÃ .......... gÁ±Ë eÁvÀ¸Àå ..............±ÀªÀÄðtB (ªÀÄªÀÄ / C¸Àå AiÀÄdªÀiÁ£À¸Àå) ¸ÀPÀÄlÄA§¸Àå (¹ÛçÃ - eÁvÁAiÀiÁB &amp; £Á«ÄßÃ)</w:t>
      </w:r>
    </w:p>
    <w:p w14:paraId="6D7DC9E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…ªÀÄÈvÀÄågï-†£Àß…±ÀåvÁé†AiÀÄÄgï ªÀzsÀð…vÁA ¨sÀÆB |</w:t>
      </w:r>
    </w:p>
    <w:p w14:paraId="0DB724C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…ªÀÄÈvÀÄågï-†£Àß…±ÀåvÁé†AiÀÄÄgï ªÀzsÀð…vÁA ¨sÀÄ†ªÀB |</w:t>
      </w:r>
    </w:p>
    <w:p w14:paraId="460B480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…ªÀÄÈvÀÄågï-†£Àß…±ÀåvÁé†AiÀÄÄgï ªÀzsÀð…vÁ(Uïä…) ¸ÀÄ†ªÀB |</w:t>
      </w:r>
    </w:p>
    <w:p w14:paraId="39D7FF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…ªÀÄÈvÀÄågï-†£Àß…±ÀåvÁé†AiÀÄÄgï ªÀzsÀð…vÁA ¨sÀÆ¨sÀÄð…ªÀ¸ÀÄì†ªÀB |</w:t>
      </w:r>
    </w:p>
    <w:p w14:paraId="2E6ED73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…ªÀÄÈvÀÄågï-†£Àß…±ÀåvÁé†AiÀÄÄgï ªÀzsÀðvÁA ||</w:t>
      </w:r>
    </w:p>
    <w:p w14:paraId="6D43DC14" w14:textId="77777777" w:rsidR="00E82389" w:rsidRPr="00195CAF" w:rsidRDefault="00E82389" w:rsidP="00DF1E9A">
      <w:pPr>
        <w:pBdr>
          <w:bottom w:val="single" w:sz="4" w:space="1" w:color="auto"/>
        </w:pBdr>
        <w:autoSpaceDE w:val="0"/>
        <w:autoSpaceDN w:val="0"/>
        <w:adjustRightInd w:val="0"/>
        <w:spacing w:after="0" w:line="252" w:lineRule="auto"/>
        <w:jc w:val="center"/>
        <w:rPr>
          <w:rFonts w:ascii="BRH Kannada RN" w:hAnsi="BRH Kannada RN" w:cs="BRH Kannada RN"/>
          <w:sz w:val="40"/>
          <w:szCs w:val="40"/>
        </w:rPr>
      </w:pPr>
      <w:r w:rsidRPr="00195CAF">
        <w:rPr>
          <w:rFonts w:ascii="BRH Kannada RN" w:hAnsi="BRH Kannada RN" w:cs="BRH Kannada RN"/>
          <w:sz w:val="40"/>
          <w:szCs w:val="40"/>
        </w:rPr>
        <w:t>----------ªÀÄÈvÀÄå ¸ÀÆPÀÛA ¸ÀªÀiÁ¥ÀÛA------------</w:t>
      </w:r>
    </w:p>
    <w:p w14:paraId="5F5EEFD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5822E4D7" w14:textId="77777777" w:rsidR="00DE289E" w:rsidRPr="00195CAF" w:rsidRDefault="00E82389" w:rsidP="00DF1E9A">
      <w:pPr>
        <w:pStyle w:val="1Title-VedaVMSKannada"/>
        <w:spacing w:line="252" w:lineRule="auto"/>
        <w:rPr>
          <w:color w:val="auto"/>
        </w:rPr>
      </w:pPr>
      <w:bookmarkStart w:id="18" w:name="_Toc535175596"/>
      <w:r w:rsidRPr="00195CAF">
        <w:rPr>
          <w:color w:val="auto"/>
        </w:rPr>
        <w:t>ªÀÄÈvÀ ¸ÀAfÃ«¤Ã ¸ÀÆPÀÛA (AiÀÄPÀë÷äWÀß ¸ÀÆPÀÛA)</w:t>
      </w:r>
      <w:bookmarkEnd w:id="18"/>
      <w:r w:rsidRPr="00195CAF">
        <w:rPr>
          <w:color w:val="auto"/>
        </w:rPr>
        <w:t xml:space="preserve"> </w:t>
      </w:r>
    </w:p>
    <w:p w14:paraId="4DB1E39F" w14:textId="77777777" w:rsidR="00E82389" w:rsidRPr="00670D38" w:rsidRDefault="00E82389" w:rsidP="00DF1E9A">
      <w:pPr>
        <w:pStyle w:val="3-Eng-Subheading-VedaVMSTelugu"/>
        <w:spacing w:line="252" w:lineRule="auto"/>
        <w:rPr>
          <w:rFonts w:ascii="BRH Kannada RN" w:hAnsi="BRH Kannada RN" w:cs="BRH Kannada RN"/>
          <w:color w:val="auto"/>
          <w:sz w:val="28"/>
          <w:szCs w:val="28"/>
        </w:rPr>
      </w:pPr>
      <w:r w:rsidRPr="00670D38">
        <w:rPr>
          <w:color w:val="auto"/>
          <w:sz w:val="28"/>
          <w:szCs w:val="28"/>
        </w:rPr>
        <w:t>(Rig Veda 10.161)</w:t>
      </w:r>
    </w:p>
    <w:p w14:paraId="3C762A9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…ªÀÄÄkõÁÑ†«ÄvÁé …ºÀ«…µÁ fÃ†ªÀ£Á…AiÀÄ PÀ†ªÀÄeÁÕvÀ-…AiÀÄPÁë÷ä-…zÀÄvÀ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‡gÁd-…AiÀÄPÁë÷ävï | </w:t>
      </w:r>
    </w:p>
    <w:p w14:paraId="1C4CEF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UÁæ†»gï …dUÁæ…ºÀ AiÀÄ†¢ …ªÉÊvÀ‡zÉÃ…£À£ÀÛ‡¸Áå E£ÁÝç…VßÃ ¥Àæ†ªÀÄÄªÀÄÄPÀÛªÉÄÃ£ÀA || </w:t>
      </w:r>
      <w:r w:rsidRPr="00195CAF">
        <w:rPr>
          <w:rFonts w:ascii="Arial" w:hAnsi="Arial" w:cs="Arial"/>
          <w:b/>
          <w:sz w:val="28"/>
          <w:szCs w:val="28"/>
        </w:rPr>
        <w:t>1</w:t>
      </w:r>
    </w:p>
    <w:p w14:paraId="4E84130A" w14:textId="77777777" w:rsidR="00E82389" w:rsidRPr="00195CAF" w:rsidRDefault="00E82389" w:rsidP="00DF1E9A">
      <w:pPr>
        <w:pStyle w:val="NoSpacing"/>
        <w:spacing w:line="252" w:lineRule="auto"/>
      </w:pPr>
    </w:p>
    <w:p w14:paraId="3BDB52D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AiÀÄ†¢…QëvÁ…AiÀÄÄgï-AiÀÄ†¢…ªÁ¥À‡gÉÃ…vÉÆÃ AiÀÄ†¢…ªÀÄÈvÉÆåÃ‡gÀ…¤Û PÀ‡¤ßÃvÀ …KªÀ | </w:t>
      </w:r>
    </w:p>
    <w:p w14:paraId="680573F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vÀªÀiÁ†ºÀgÁ…«Ä ¤†gÀÈvÉÃ …gÀÄ¥À…¸ÁÜ-zÀ‡¸ÁàµÀðªÉÄÃ£ÀA …±ÀvÀ‡±ÁgÀzÁAiÀÄ || </w:t>
      </w:r>
      <w:r w:rsidRPr="00195CAF">
        <w:rPr>
          <w:rFonts w:ascii="Arial" w:hAnsi="Arial" w:cs="Arial"/>
          <w:b/>
          <w:sz w:val="28"/>
          <w:szCs w:val="28"/>
        </w:rPr>
        <w:t>2</w:t>
      </w:r>
    </w:p>
    <w:p w14:paraId="343DD817" w14:textId="77777777" w:rsidR="00E82389" w:rsidRPr="00195CAF" w:rsidRDefault="00E82389" w:rsidP="00DF1E9A">
      <w:pPr>
        <w:pStyle w:val="NoSpacing"/>
        <w:spacing w:line="252" w:lineRule="auto"/>
      </w:pPr>
    </w:p>
    <w:p w14:paraId="4397C7A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…¸À…ºÀ…¸ÁæPÉëÃ†t …±ÀvÀ‡±ÁgÀzÉÃ£À …±ÀvÁ†AiÀÄÄµÁ …ºÀ«µÁ „‡ºÁµÀðªÉÄÃ£ÀA | </w:t>
      </w:r>
    </w:p>
    <w:p w14:paraId="30D2BDE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…±ÀvÀA AiÀÄ…xÉÃªÀÄA …±ÀgÀ…zÉÆÃ £À …AiÀiÁwÃ…£ÉÆÝçÃ «†±Àé¸Àå zÀÄ…jvÀ†¸Àå …¥ÁgÀA || </w:t>
      </w:r>
      <w:r w:rsidRPr="00195CAF">
        <w:rPr>
          <w:rFonts w:ascii="Arial" w:hAnsi="Arial" w:cs="Arial"/>
          <w:b/>
          <w:sz w:val="28"/>
          <w:szCs w:val="28"/>
        </w:rPr>
        <w:t>3</w:t>
      </w:r>
    </w:p>
    <w:p w14:paraId="1FCB891B" w14:textId="77777777" w:rsidR="00E82389" w:rsidRDefault="00E82389" w:rsidP="00DF1E9A">
      <w:pPr>
        <w:pStyle w:val="NoSpacing"/>
        <w:spacing w:line="252" w:lineRule="auto"/>
      </w:pPr>
    </w:p>
    <w:p w14:paraId="5E5789E7" w14:textId="77777777" w:rsidR="00670D38" w:rsidRPr="00195CAF" w:rsidRDefault="00670D38" w:rsidP="00DF1E9A">
      <w:pPr>
        <w:pStyle w:val="NoSpacing"/>
        <w:spacing w:line="252" w:lineRule="auto"/>
      </w:pPr>
    </w:p>
    <w:p w14:paraId="5F524C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…±ÀvÀ‡kÂÓÃªÀ …±ÀgÀ…zÉÆÃ ªÀ†zsÀðªÀiÁ£ÀB …±ÀvÀA ‡ºÉÃ…ªÀÄ£ÁÛ…kÒvÀ-†ªÀÄÄªÀ…¸À£ÁÛ£ï | </w:t>
      </w:r>
    </w:p>
    <w:p w14:paraId="734D54F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…±ÀvÀ‡«Ä…£ÁÝçVßÃ †¸À…«vÁ §È…ºÀ¸Àà†wB …±ÀvÁ†AiÀÄÄµÁ …ºÀ«…µÉÃªÀÄA ¥ÀÄ†£ÀzÀÄðB || </w:t>
      </w:r>
      <w:r w:rsidRPr="00195CAF">
        <w:rPr>
          <w:rFonts w:ascii="Arial" w:hAnsi="Arial" w:cs="Arial"/>
          <w:b/>
          <w:sz w:val="28"/>
          <w:szCs w:val="28"/>
        </w:rPr>
        <w:t>4</w:t>
      </w:r>
    </w:p>
    <w:p w14:paraId="78C2583B" w14:textId="77777777" w:rsidR="00E82389" w:rsidRPr="00670D38" w:rsidRDefault="00E82389" w:rsidP="00DF1E9A">
      <w:pPr>
        <w:autoSpaceDE w:val="0"/>
        <w:autoSpaceDN w:val="0"/>
        <w:adjustRightInd w:val="0"/>
        <w:spacing w:after="0" w:line="252" w:lineRule="auto"/>
        <w:rPr>
          <w:rFonts w:ascii="BRH Kannada Extra" w:hAnsi="BRH Kannada Extra" w:cs="BRH Kannada Extra"/>
          <w:sz w:val="24"/>
          <w:szCs w:val="24"/>
        </w:rPr>
      </w:pPr>
    </w:p>
    <w:p w14:paraId="52BFC60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D‡ºÁ…µÀðA vÁé †«zÀ…£ÁÛ÷é ¥ÀÄ…£ÀgÁ‡UÁB ¥ÀÄ£À£ÀðªÀ | </w:t>
      </w:r>
    </w:p>
    <w:p w14:paraId="221D828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¸À‡ªÁð…YÎ ¸À‡ªÀð…£ÉÛÃ ZÀ…PÀÄëB ¸À…ªÀð-ªÀiÁ†AiÀÄÄ±ÀÑvÉÃ „…«zÀA || </w:t>
      </w:r>
      <w:r w:rsidRPr="00195CAF">
        <w:rPr>
          <w:rFonts w:ascii="Arial" w:hAnsi="Arial" w:cs="Arial"/>
          <w:b/>
          <w:sz w:val="28"/>
          <w:szCs w:val="28"/>
        </w:rPr>
        <w:t>5</w:t>
      </w:r>
    </w:p>
    <w:p w14:paraId="6124D8B8" w14:textId="77777777" w:rsidR="00E82389" w:rsidRPr="00195CAF" w:rsidRDefault="00E82389" w:rsidP="00DF1E9A">
      <w:pPr>
        <w:pStyle w:val="NoSpacing"/>
        <w:spacing w:line="252" w:lineRule="auto"/>
      </w:pPr>
    </w:p>
    <w:p w14:paraId="5D9AF1B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vÀ¢vï …¥ÀzÀA £À «†aPÉÃvÀ-…«zÁé£ï | AiÀÄ…£ÀäöÈvÀB ¥ÀÄ†£À…gÀ¥ÉåÃ†w …fÃªÁ£ï | </w:t>
      </w:r>
    </w:p>
    <w:p w14:paraId="1C3808B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…wæªÀÈzÀåzï ¨sÀÄ†ªÀ£À¸Àå gÀ…xÀªÀÈvï | …fÃªÉÇÃ UÀ…¨sÉÆÃð £À …ªÀÄÈvÀB ¸À †fÃªÁvï || </w:t>
      </w:r>
      <w:r w:rsidRPr="00195CAF">
        <w:rPr>
          <w:rFonts w:ascii="Arial" w:hAnsi="Arial" w:cs="Arial"/>
          <w:b/>
          <w:sz w:val="28"/>
          <w:szCs w:val="28"/>
        </w:rPr>
        <w:t>6</w:t>
      </w:r>
    </w:p>
    <w:p w14:paraId="2CB44641"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1AF7EE4D" w14:textId="77777777" w:rsidR="00E82389" w:rsidRPr="00DB19DF" w:rsidRDefault="00E82389" w:rsidP="00DF1E9A">
      <w:pPr>
        <w:autoSpaceDE w:val="0"/>
        <w:autoSpaceDN w:val="0"/>
        <w:adjustRightInd w:val="0"/>
        <w:spacing w:after="0" w:line="252" w:lineRule="auto"/>
        <w:rPr>
          <w:rFonts w:ascii="BRH Kannada RN" w:hAnsi="BRH Kannada RN" w:cs="BRH Kannada RN"/>
          <w:sz w:val="24"/>
          <w:szCs w:val="24"/>
        </w:rPr>
      </w:pPr>
    </w:p>
    <w:p w14:paraId="347DCCC6" w14:textId="77777777" w:rsidR="00991016" w:rsidRPr="00195CAF" w:rsidRDefault="00E82389" w:rsidP="00DF1E9A">
      <w:pPr>
        <w:pStyle w:val="1Title-VedaVMSKannada"/>
        <w:spacing w:line="252" w:lineRule="auto"/>
        <w:rPr>
          <w:color w:val="auto"/>
        </w:rPr>
      </w:pPr>
      <w:bookmarkStart w:id="19" w:name="_Toc535175597"/>
      <w:r w:rsidRPr="00195CAF">
        <w:rPr>
          <w:color w:val="auto"/>
        </w:rPr>
        <w:t>DAiÀÄÄµÀå ¸ÀÆPÀÛA</w:t>
      </w:r>
      <w:bookmarkEnd w:id="19"/>
      <w:r w:rsidRPr="00195CAF">
        <w:rPr>
          <w:color w:val="auto"/>
        </w:rPr>
        <w:t xml:space="preserve"> </w:t>
      </w:r>
    </w:p>
    <w:p w14:paraId="5925A8BC" w14:textId="77777777" w:rsidR="00E82389" w:rsidRPr="00670D38" w:rsidRDefault="00991016" w:rsidP="00DF1E9A">
      <w:pPr>
        <w:pStyle w:val="3-Eng-Subheading-VedaVMSTelugu"/>
        <w:spacing w:line="252" w:lineRule="auto"/>
        <w:rPr>
          <w:rFonts w:ascii="BRH Kannada RN" w:hAnsi="BRH Kannada RN" w:cs="BRH Kannada RN"/>
          <w:color w:val="auto"/>
          <w:sz w:val="28"/>
          <w:szCs w:val="28"/>
        </w:rPr>
      </w:pPr>
      <w:r w:rsidRPr="00670D38">
        <w:rPr>
          <w:color w:val="auto"/>
          <w:sz w:val="28"/>
          <w:szCs w:val="28"/>
        </w:rPr>
        <w:t>(Exact source not k</w:t>
      </w:r>
      <w:r w:rsidR="00E82389" w:rsidRPr="00670D38">
        <w:rPr>
          <w:color w:val="auto"/>
          <w:sz w:val="28"/>
          <w:szCs w:val="28"/>
        </w:rPr>
        <w:t>nown)</w:t>
      </w:r>
    </w:p>
    <w:p w14:paraId="14C7283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…§æºÁä §æºÀät †GdÓ…ºÁ…gÀ …¥ÁæuÉÊB …²gÀB PÀÈwÛªÁ‡¸ÁB ¦…£ÁQÃ | </w:t>
      </w:r>
    </w:p>
    <w:p w14:paraId="375E796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F±Á£ÉÆÃ zÉÃªÀB ¸À£À D†AiÀÄÄzÀð…zsÁ…vÀÄ vÀ¸ÉäöÊ dÄºÉÆÃ«Ä ºÀ†«µÁ WÀÈ…vÉÃ£À || </w:t>
      </w:r>
      <w:r w:rsidRPr="00195CAF">
        <w:rPr>
          <w:rFonts w:ascii="Arial" w:hAnsi="Arial" w:cs="Arial"/>
          <w:b/>
          <w:sz w:val="28"/>
          <w:szCs w:val="28"/>
        </w:rPr>
        <w:t>1</w:t>
      </w:r>
    </w:p>
    <w:p w14:paraId="3E636F4E" w14:textId="77777777" w:rsidR="00E82389" w:rsidRPr="00195CAF" w:rsidRDefault="00E82389" w:rsidP="00DF1E9A">
      <w:pPr>
        <w:pStyle w:val="NoSpacing"/>
        <w:spacing w:line="252" w:lineRule="auto"/>
      </w:pPr>
    </w:p>
    <w:p w14:paraId="07B1E0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…«…¨sÁæ…d…ªÀiÁ£ÀB ¸Àj†gÀ¸Àå …ªÀÄ…zÁÞ÷åzï …gÉÆÃ…ZÀ…ªÀiÁ£ÉÆÃ WÀªÀÄðgÀÄ†aAiÀÄð …DUÁvï |</w:t>
      </w:r>
    </w:p>
    <w:p w14:paraId="4E0BB2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ªÀÄÈvÀÄå¥Á±Á-£À¥À†£ÀÄzÀå …WÉÆÃ…gÁ-…¤…ºÁ…AiÀÄÄ…µÉÃuÉÆÃ WÀÈvÀ†ªÀÄvÀÄÛ …zÉÃªÀB || </w:t>
      </w:r>
      <w:r w:rsidRPr="00195CAF">
        <w:rPr>
          <w:rFonts w:ascii="Arial" w:hAnsi="Arial" w:cs="Arial"/>
          <w:b/>
          <w:sz w:val="28"/>
          <w:szCs w:val="28"/>
        </w:rPr>
        <w:t>2</w:t>
      </w:r>
    </w:p>
    <w:p w14:paraId="31D2B2D9" w14:textId="77777777" w:rsidR="00E82389" w:rsidRPr="00195CAF" w:rsidRDefault="00E82389" w:rsidP="00DF1E9A">
      <w:pPr>
        <w:pStyle w:val="NoSpacing"/>
        <w:spacing w:line="252" w:lineRule="auto"/>
      </w:pPr>
    </w:p>
    <w:p w14:paraId="7B240F6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§æºÀäeÉÆåÃwgï §æºÀä¥À†wßÃµÀÄ …UÀ…¨sÀðA </w:t>
      </w:r>
      <w:r w:rsidR="005E385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…AiÀÄ…ªÀiÁ…zÀzsÁvï ¥ÀÄgÀÄgÀÆ†¥ÀA d…AiÀÄ£ÀÛA | </w:t>
      </w:r>
    </w:p>
    <w:p w14:paraId="3170348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¸ÀÄªÀtðgÀA¨sÀ-UÀæºÀ-†ªÀÄPÀð…ªÀÄ…ZÀåðA …vÀ…ªÀiÁ…AiÀÄÄµÉÃ ªÀzsÀðAiÀiÁ†ªÉÆÃ WÀÈ…vÉÃ£À || </w:t>
      </w:r>
      <w:r w:rsidRPr="00195CAF">
        <w:rPr>
          <w:rFonts w:ascii="Arial" w:hAnsi="Arial" w:cs="Arial"/>
          <w:b/>
          <w:sz w:val="28"/>
          <w:szCs w:val="28"/>
        </w:rPr>
        <w:t>3</w:t>
      </w:r>
    </w:p>
    <w:p w14:paraId="389B9215" w14:textId="77777777" w:rsidR="00E82389" w:rsidRDefault="00E82389" w:rsidP="00DF1E9A">
      <w:pPr>
        <w:pStyle w:val="NoSpacing"/>
        <w:spacing w:line="252" w:lineRule="auto"/>
      </w:pPr>
    </w:p>
    <w:p w14:paraId="433FF935" w14:textId="77777777" w:rsidR="00DB19DF" w:rsidRPr="00195CAF" w:rsidRDefault="00DB19DF" w:rsidP="00DF1E9A">
      <w:pPr>
        <w:pStyle w:val="NoSpacing"/>
        <w:spacing w:line="252" w:lineRule="auto"/>
      </w:pPr>
    </w:p>
    <w:p w14:paraId="08484E5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²æAiÀÄA </w:t>
      </w:r>
      <w:r w:rsidR="009B212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®Që÷äÃ-ªÀiË§¯Á-†ªÀÄA©…PÁA …UÁA …µÀ¶ÖÃkÑ …AiÀiÁ«Ä£ÀÝç-¸ÉÃ‡£ÉÃvÀÄå…zÁºÀÄB| </w:t>
      </w:r>
    </w:p>
    <w:p w14:paraId="58F1D1D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…vÁA …</w:t>
      </w:r>
      <w:r w:rsidR="009B212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«zÁåA §æºÀäAiÉÆÃ†¤(Uïä) ¸À…gÀÆ…¥Á-…«Ä…ºÁ…AiÀÄÄµÉÃ vÀ¥ÀðAiÀiÁ†ªÉÆÃ </w:t>
      </w:r>
      <w:r w:rsidR="00670D38">
        <w:rPr>
          <w:rFonts w:ascii="BRH Kannada Extra" w:hAnsi="BRH Kannada Extra" w:cs="BRH Kannada Extra"/>
          <w:sz w:val="40"/>
          <w:szCs w:val="40"/>
        </w:rPr>
        <w:br/>
      </w:r>
      <w:r w:rsidRPr="00195CAF">
        <w:rPr>
          <w:rFonts w:ascii="BRH Kannada Extra" w:hAnsi="BRH Kannada Extra" w:cs="BRH Kannada Extra"/>
          <w:sz w:val="40"/>
          <w:szCs w:val="40"/>
        </w:rPr>
        <w:t xml:space="preserve">WÀÈ…vÉÃ£À || </w:t>
      </w:r>
      <w:r w:rsidRPr="00195CAF">
        <w:rPr>
          <w:rFonts w:ascii="Arial" w:hAnsi="Arial" w:cs="Arial"/>
          <w:b/>
          <w:sz w:val="28"/>
          <w:szCs w:val="28"/>
        </w:rPr>
        <w:t>4</w:t>
      </w:r>
    </w:p>
    <w:p w14:paraId="500B2EF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zÁPÁëAiÀÄtåB ¸ÀªÀðAiÉÆÃ†£ÀåB ¸ÀÄ…AiÉÆÃ…£ÀåB …¸À…ºÀ…¸Àæ±ÉÆÃ «±Àé gÀÆ†¥Á «…gÀÆ¥ÁB | </w:t>
      </w:r>
    </w:p>
    <w:p w14:paraId="5814C29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¸À¸ÀÆ£ÀªÀB ¸À¥ÀvÀ†AiÀÄB ¸À…AiÀÄÆ…xÁå …D…AiÀÄÄ…µÉÃuÉÆÃ WÀÈvÀ«Ä†zÀA dÄ…µÀ£ÁÛA</w:t>
      </w:r>
      <w:r w:rsidR="0099101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r w:rsidRPr="00195CAF">
        <w:rPr>
          <w:rFonts w:ascii="Arial" w:hAnsi="Arial" w:cs="Arial"/>
          <w:b/>
          <w:sz w:val="28"/>
          <w:szCs w:val="28"/>
        </w:rPr>
        <w:t>5</w:t>
      </w:r>
    </w:p>
    <w:p w14:paraId="2F7A2267" w14:textId="77777777" w:rsidR="00E82389" w:rsidRPr="00195CAF" w:rsidRDefault="00E82389" w:rsidP="00DF1E9A">
      <w:pPr>
        <w:pStyle w:val="NoSpacing"/>
        <w:spacing w:line="252" w:lineRule="auto"/>
      </w:pPr>
    </w:p>
    <w:p w14:paraId="7B86937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¢†ªÁå UÀuÁ §ºÀÄgÀÆ‡¥ÁB …¥ÀÄ…gÁ…uÁ …D…AiÀÄÄ…²Ò…zÉÆÃ £ÀB ¥ÀæªÀÄ†xÀß£ÀÄÛ …«ÃgÁ£ï | </w:t>
      </w:r>
    </w:p>
    <w:p w14:paraId="74D367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vÉÃ¨sÉÆåÃ dÄºÉÆÃ«Ä §ºÀÄ†zsÁ …WÀÈ…vÉÃ…£À …ªÀiÁ …£ÀB …¥ÀæeÁ(Uïä) jÃjµÉÆÃ †ªÉÆÃvÀ …«ÃgÁ£ï || </w:t>
      </w:r>
      <w:r w:rsidRPr="00195CAF">
        <w:rPr>
          <w:rFonts w:ascii="Arial" w:hAnsi="Arial" w:cs="Arial"/>
          <w:b/>
          <w:sz w:val="28"/>
          <w:szCs w:val="28"/>
        </w:rPr>
        <w:t>6</w:t>
      </w:r>
    </w:p>
    <w:p w14:paraId="6D472ED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…K…PÀB …¥ÀÄgÀ¸ÁÛvï AiÀÄ E†zÀA …§…¨sÀÆ…ªÀ AiÀÄvÉÆÃ §¨sÀÆªÀ ¨sÀÄªÀ†£À¸Àå …UÉÆÃ¥ÁB |</w:t>
      </w:r>
    </w:p>
    <w:p w14:paraId="5EDCC10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AiÀÄªÀÄ¥ÉåÃw ¨sÀÄªÀ£À ‡¸ÁA¥À…gÁ…AiÉÄÃ ¸À £ÉÆÃ ºÀ«gï WÀÈvÀ-«ÄºÁAiÀÄÄ‡µÉÃ„vÀÄÛ …zÉÃªÀB || </w:t>
      </w:r>
      <w:r w:rsidRPr="00195CAF">
        <w:rPr>
          <w:rFonts w:ascii="Arial" w:hAnsi="Arial" w:cs="Arial"/>
          <w:b/>
          <w:sz w:val="28"/>
          <w:szCs w:val="28"/>
        </w:rPr>
        <w:t>7</w:t>
      </w:r>
    </w:p>
    <w:p w14:paraId="55E6EC8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…ªÀ¸ÀÆ£ï gÀÄ†zÁæ£Á-…¢…vÁå£ï ªÀÄgÀÄ†vÉÆÃ„xÀ …¸Á…zsÁå£ï IÄ†¨sÀÆ£ï …AiÀÄ…PÁë£ï UÀ£ÀÞªÁð(UïÎ)±ÀÑ ¦vÀÈ(†UïÎ)±ÀÑ …«±Áé£ï | </w:t>
      </w:r>
    </w:p>
    <w:p w14:paraId="170E05D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…¨sÀÈ…UÀÆ£ïÜ-¸À¥Áð(†UïÎ)±ÁÑYÂUÀgÀ†¸ÉÆÃ „xÀ …¸À…ªÁð£ï …WÀÈ…vÀ(…Uïä) …ºÀÄvÁé ¸ÁéAiÀÄÄµÁå ªÀÄºÀ†AiÀiÁªÀÄ …±À±Àévï || </w:t>
      </w:r>
      <w:r w:rsidRPr="00195CAF">
        <w:rPr>
          <w:rFonts w:ascii="Arial" w:hAnsi="Arial" w:cs="Arial"/>
          <w:b/>
          <w:sz w:val="28"/>
          <w:szCs w:val="28"/>
        </w:rPr>
        <w:t>8</w:t>
      </w:r>
    </w:p>
    <w:p w14:paraId="1001CA91" w14:textId="77777777" w:rsidR="00E82389" w:rsidRDefault="00E82389" w:rsidP="00DF1E9A">
      <w:pPr>
        <w:pStyle w:val="NoSpacing"/>
        <w:spacing w:line="252" w:lineRule="auto"/>
      </w:pPr>
    </w:p>
    <w:p w14:paraId="2FC4D386" w14:textId="77777777" w:rsidR="009048B5" w:rsidRDefault="009048B5" w:rsidP="00DF1E9A">
      <w:pPr>
        <w:pStyle w:val="NoSpacing"/>
        <w:spacing w:line="252" w:lineRule="auto"/>
      </w:pPr>
    </w:p>
    <w:p w14:paraId="2CF39406" w14:textId="77777777" w:rsidR="009048B5" w:rsidRDefault="009048B5" w:rsidP="00DF1E9A">
      <w:pPr>
        <w:pStyle w:val="NoSpacing"/>
        <w:spacing w:line="252" w:lineRule="auto"/>
      </w:pPr>
    </w:p>
    <w:p w14:paraId="17826394" w14:textId="77777777" w:rsidR="009048B5" w:rsidRPr="00195CAF" w:rsidRDefault="009048B5" w:rsidP="00DF1E9A">
      <w:pPr>
        <w:pStyle w:val="NoSpacing"/>
        <w:spacing w:line="252" w:lineRule="auto"/>
      </w:pPr>
    </w:p>
    <w:p w14:paraId="0032DD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«…µÉÆÚÃ vÀé…£ÉÆßÃ C†£ÀÛ…ªÀÄB ±À†ªÀÄðAiÀÄZÀÒ ¸ÀºÀ£ÀÛ÷å | </w:t>
      </w:r>
    </w:p>
    <w:p w14:paraId="3A67CB2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¥Àæ…vÉÃ zsÁ†gÁ ªÀÄ…zsÀÄ±ÀÄÑ…vÀ G†xÀìAzÀÄºÀæ…vÉÃ C†QëvÀA || </w:t>
      </w:r>
      <w:r w:rsidRPr="00195CAF">
        <w:rPr>
          <w:rFonts w:ascii="Arial" w:hAnsi="Arial" w:cs="Arial"/>
          <w:b/>
          <w:sz w:val="28"/>
          <w:szCs w:val="28"/>
        </w:rPr>
        <w:t>9</w:t>
      </w:r>
      <w:r w:rsidRPr="00195CAF">
        <w:rPr>
          <w:rFonts w:ascii="BRH Kannada Extra" w:hAnsi="BRH Kannada Extra" w:cs="BRH Kannada Extra"/>
          <w:sz w:val="40"/>
          <w:szCs w:val="40"/>
        </w:rPr>
        <w:t xml:space="preserve"> </w:t>
      </w:r>
    </w:p>
    <w:p w14:paraId="3AE90FE7"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1A13E165" w14:textId="77777777" w:rsidR="00E82389" w:rsidRPr="00DB19DF" w:rsidRDefault="00E82389" w:rsidP="00DF1E9A">
      <w:pPr>
        <w:autoSpaceDE w:val="0"/>
        <w:autoSpaceDN w:val="0"/>
        <w:adjustRightInd w:val="0"/>
        <w:spacing w:after="0" w:line="252" w:lineRule="auto"/>
        <w:rPr>
          <w:rFonts w:ascii="BRH Kannada RN" w:hAnsi="BRH Kannada RN" w:cs="BRH Kannada RN"/>
          <w:sz w:val="24"/>
          <w:szCs w:val="24"/>
        </w:rPr>
      </w:pPr>
    </w:p>
    <w:p w14:paraId="07BA9651" w14:textId="77777777" w:rsidR="00E82389" w:rsidRPr="00195CAF" w:rsidRDefault="00E82389" w:rsidP="00DF1E9A">
      <w:pPr>
        <w:pStyle w:val="1Title-VedaVMSKannada"/>
        <w:spacing w:line="252" w:lineRule="auto"/>
        <w:rPr>
          <w:color w:val="auto"/>
        </w:rPr>
      </w:pPr>
      <w:bookmarkStart w:id="20" w:name="_Toc535175598"/>
      <w:r w:rsidRPr="00195CAF">
        <w:rPr>
          <w:color w:val="auto"/>
        </w:rPr>
        <w:t>£ÀªÀUÀæºÀ ¸ÀÆPÀÛA</w:t>
      </w:r>
      <w:bookmarkEnd w:id="20"/>
    </w:p>
    <w:p w14:paraId="1C2564DD" w14:textId="77777777" w:rsidR="00E82389" w:rsidRPr="00195CAF" w:rsidRDefault="00E82389" w:rsidP="00DF1E9A">
      <w:pPr>
        <w:pStyle w:val="5-ULine-WordO-SubHding-VedaVMSKannada"/>
        <w:spacing w:line="252" w:lineRule="auto"/>
        <w:rPr>
          <w:color w:val="auto"/>
        </w:rPr>
      </w:pPr>
      <w:r w:rsidRPr="00195CAF">
        <w:rPr>
          <w:color w:val="auto"/>
        </w:rPr>
        <w:t>1. (zÉÃªÀvÁ - D¢vÀåB, C¢üzÉÃªÀvÁ- CVßB, ¥ÀævÀå¢üzÉÃªÀvÁ - ¥À±ÀÄ¥ÀwB)</w:t>
      </w:r>
    </w:p>
    <w:p w14:paraId="619B380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D…¸ÀvÉåÃ…£À gÀ†d…¸Á ªÀ†vÀðªÀiÁ£ÉÆÃ ¤…ªÉÃ±À†AiÀÄ…£ÀßªÀÄÈ…vÀA ªÀÄ†vÀåðkÑ | </w:t>
      </w:r>
    </w:p>
    <w:p w14:paraId="1AC1DBF5" w14:textId="77777777" w:rsidR="009130C0"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…»…gÀtå†AiÉÄÃ£À ¸À…«vÁ gÀ…xÉÃ£Á „…zÉÃªÉÇÃ †AiÀiÁ…w ¨sÀÄ†ªÀ£Á …«¥À±Àå†£ïß || </w:t>
      </w:r>
    </w:p>
    <w:p w14:paraId="1A20174E"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(TS 3.4.11.2)</w:t>
      </w:r>
    </w:p>
    <w:p w14:paraId="5C2AC1E2" w14:textId="77777777" w:rsidR="00E82389" w:rsidRPr="00195CAF" w:rsidRDefault="00E82389" w:rsidP="00DF1E9A">
      <w:pPr>
        <w:pStyle w:val="NoSpacing"/>
        <w:spacing w:line="252" w:lineRule="auto"/>
      </w:pPr>
    </w:p>
    <w:p w14:paraId="6F5CDDE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…CVßA …zÀÆvÀA †</w:t>
      </w:r>
      <w:r w:rsidR="00E2595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ªÀÈtÂÃªÀÄ…ºÉÃ ºÉÆÃ†vÁgÀA …«±Àé†ªÉÃzÀ¸ÀA | </w:t>
      </w:r>
    </w:p>
    <w:p w14:paraId="58BAE3B4"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…C¸Àå …AiÀÄdÕ†¸Àå …¸ÀÄPÀæ‡vÀÄA || </w:t>
      </w:r>
      <w:r w:rsidRPr="00DB19DF">
        <w:rPr>
          <w:rStyle w:val="3-Eng-Subheading-VedaVMSTeluguChar"/>
          <w:color w:val="auto"/>
          <w:sz w:val="28"/>
          <w:szCs w:val="28"/>
        </w:rPr>
        <w:t>(T.B.3.5.2.3)</w:t>
      </w:r>
    </w:p>
    <w:p w14:paraId="14BE4E21" w14:textId="77777777" w:rsidR="00E82389" w:rsidRPr="00195CAF" w:rsidRDefault="00E82389" w:rsidP="00DF1E9A">
      <w:pPr>
        <w:pStyle w:val="NoSpacing"/>
        <w:spacing w:line="252" w:lineRule="auto"/>
      </w:pPr>
    </w:p>
    <w:p w14:paraId="63C8046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AiÉÄÃ…µÁ«ÄÃ†±ÉÃ ¥À…±ÀÄ¥À†wB ¥À…±ÀÆ£ÁA-ZÀ†vÀÄµÀàzÁ…ªÀÄÄvÀ †ZÀ …¢é¥À‡zÁA | </w:t>
      </w:r>
    </w:p>
    <w:p w14:paraId="0B5CE684" w14:textId="77777777" w:rsidR="00E82389" w:rsidRPr="00DB19DF" w:rsidRDefault="00E82389" w:rsidP="00DF1E9A">
      <w:pPr>
        <w:autoSpaceDE w:val="0"/>
        <w:autoSpaceDN w:val="0"/>
        <w:adjustRightInd w:val="0"/>
        <w:spacing w:after="0" w:line="252" w:lineRule="auto"/>
        <w:rPr>
          <w:rFonts w:ascii="BRH Kannada RN" w:hAnsi="BRH Kannada RN" w:cs="BRH Kannada RN"/>
          <w:sz w:val="28"/>
          <w:szCs w:val="28"/>
        </w:rPr>
      </w:pPr>
      <w:r w:rsidRPr="00195CAF">
        <w:rPr>
          <w:rFonts w:ascii="BRH Kannada Extra" w:hAnsi="BRH Kannada Extra" w:cs="BRH Kannada Extra"/>
          <w:sz w:val="40"/>
          <w:szCs w:val="40"/>
        </w:rPr>
        <w:t xml:space="preserve">¤†¶ÌçÃ…vÉÆÃ„AiÀÄA </w:t>
      </w:r>
      <w:r w:rsidR="00E23A5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…AiÀÄfÕ†AiÀÄA …¨sÁUÀ†ªÉÄÃvÀÄ …gÁAiÀÄ¸ÉÆàÃ…µÁ AiÀÄ†dªÀiÁ£À¸Àå ¸À£ÀÄÛ || </w:t>
      </w:r>
      <w:r w:rsidRPr="00DB19DF">
        <w:rPr>
          <w:rStyle w:val="3-Eng-Subheading-VedaVMSTeluguChar"/>
          <w:color w:val="auto"/>
          <w:sz w:val="28"/>
          <w:szCs w:val="28"/>
        </w:rPr>
        <w:t>(TS 3.1.4.1)</w:t>
      </w:r>
    </w:p>
    <w:p w14:paraId="0604114D"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D†¢vÁå…AiÀÄ £À†ªÀÄB) 1 </w:t>
      </w:r>
    </w:p>
    <w:p w14:paraId="6518650D" w14:textId="77777777" w:rsidR="00E82389" w:rsidRPr="00195CAF" w:rsidRDefault="00E82389" w:rsidP="00DF1E9A">
      <w:pPr>
        <w:pStyle w:val="NoSpacing"/>
        <w:spacing w:line="252" w:lineRule="auto"/>
      </w:pPr>
    </w:p>
    <w:p w14:paraId="73E998C2" w14:textId="77777777" w:rsidR="00E82389" w:rsidRPr="00195CAF" w:rsidRDefault="00E82389" w:rsidP="00DF1E9A">
      <w:pPr>
        <w:pStyle w:val="5-ULine-WordO-SubHding-VedaVMSKannada"/>
        <w:spacing w:line="252" w:lineRule="auto"/>
        <w:rPr>
          <w:color w:val="auto"/>
        </w:rPr>
      </w:pPr>
      <w:r w:rsidRPr="00195CAF">
        <w:rPr>
          <w:color w:val="auto"/>
        </w:rPr>
        <w:t>2. (zÉÃªÀvÁ - CYõÁÎgÀPÀB, C¢üzÉÃªÀvÁ - ¥ÀÈy«Ã , ¥ÀævÀå¢üzÉÃªÀvÁ - PÉëÃvÀæ¥ÀwB)</w:t>
      </w:r>
    </w:p>
    <w:p w14:paraId="6396400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…CVß…ªÀÄÆðzsÁð …¢ªÀB …PÀPÀÄvÀà†wB ¥ÀÈ…yªÁå …CAiÀÄA | </w:t>
      </w:r>
    </w:p>
    <w:p w14:paraId="16239953"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…C¥Á(Uïä) gÉÃvÁ(†Uïä)¹ f£Àéw || </w:t>
      </w:r>
      <w:r w:rsidRPr="00DB19DF">
        <w:rPr>
          <w:rStyle w:val="3-Eng-Subheading-VedaVMSTeluguChar"/>
          <w:color w:val="auto"/>
          <w:sz w:val="28"/>
          <w:szCs w:val="28"/>
        </w:rPr>
        <w:t>(TS 1.5.5.1)</w:t>
      </w:r>
      <w:r w:rsidRPr="00195CAF">
        <w:rPr>
          <w:rFonts w:ascii="BRH Kannada RN" w:hAnsi="BRH Kannada RN" w:cs="BRH Kannada RN"/>
          <w:sz w:val="40"/>
          <w:szCs w:val="40"/>
        </w:rPr>
        <w:t xml:space="preserve"> </w:t>
      </w:r>
    </w:p>
    <w:p w14:paraId="6EBDC8E3" w14:textId="77777777" w:rsidR="00E82389" w:rsidRPr="00195CAF" w:rsidRDefault="00E82389" w:rsidP="00DF1E9A">
      <w:pPr>
        <w:pStyle w:val="NoSpacing"/>
        <w:spacing w:line="252" w:lineRule="auto"/>
      </w:pPr>
    </w:p>
    <w:p w14:paraId="01D08E1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…¸ÉÆåÃ£Á †¥ÀÈy…« ¨sÀ†ªÁ„£ÀÈ…PÀëgÁ …¤ªÉÃ†±À¤Ã | </w:t>
      </w:r>
    </w:p>
    <w:p w14:paraId="38E822A2"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AiÀÄ†ZÁÒ…£ÀB ±À†ªÀÄð …¸À¥Àæ‡xÁB|| </w:t>
      </w:r>
      <w:r w:rsidRPr="00DB19DF">
        <w:rPr>
          <w:rStyle w:val="3-Eng-Subheading-VedaVMSTeluguChar"/>
          <w:color w:val="auto"/>
          <w:sz w:val="28"/>
          <w:szCs w:val="28"/>
        </w:rPr>
        <w:t>(TA 6.1.10)</w:t>
      </w:r>
    </w:p>
    <w:p w14:paraId="3C857A9E" w14:textId="77777777" w:rsidR="00E82389" w:rsidRPr="00195CAF" w:rsidRDefault="00E82389" w:rsidP="00DF1E9A">
      <w:pPr>
        <w:pStyle w:val="NoSpacing"/>
        <w:spacing w:line="252" w:lineRule="auto"/>
      </w:pPr>
    </w:p>
    <w:p w14:paraId="67BDE11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PÉëÃ†vÀæ…¸Àå ¥À†w£Á …ªÀAiÀÄ(Uïä) …»vÉÃ†£ÉÃªÀ dAiÀiÁªÀÄ¹ | </w:t>
      </w:r>
    </w:p>
    <w:p w14:paraId="7A719D40" w14:textId="77777777" w:rsidR="00E82389" w:rsidRPr="00DB19DF" w:rsidRDefault="00E82389" w:rsidP="00DF1E9A">
      <w:pPr>
        <w:autoSpaceDE w:val="0"/>
        <w:autoSpaceDN w:val="0"/>
        <w:adjustRightInd w:val="0"/>
        <w:spacing w:after="0" w:line="252" w:lineRule="auto"/>
        <w:rPr>
          <w:rStyle w:val="3-Eng-Subheading-VedaVMSTeluguChar"/>
          <w:color w:val="auto"/>
          <w:sz w:val="28"/>
          <w:szCs w:val="28"/>
        </w:rPr>
      </w:pPr>
      <w:r w:rsidRPr="00195CAF">
        <w:rPr>
          <w:rFonts w:ascii="BRH Kannada Extra" w:hAnsi="BRH Kannada Extra" w:cs="BRH Kannada Extra"/>
          <w:sz w:val="40"/>
          <w:szCs w:val="40"/>
        </w:rPr>
        <w:t xml:space="preserve">UÁªÀÄ†±ÀéA ¥ÉÆÃµÀ…¬ÄvÁß÷é ¸À †£ÉÆÃ ªÀÄÈqÁ…wÃ-zÀÈ‡±ÉÃ || </w:t>
      </w:r>
      <w:r w:rsidRPr="00DB19DF">
        <w:rPr>
          <w:rStyle w:val="3-Eng-Subheading-VedaVMSTeluguChar"/>
          <w:color w:val="auto"/>
          <w:sz w:val="28"/>
          <w:szCs w:val="28"/>
        </w:rPr>
        <w:t>(TS 1.1.14.2)</w:t>
      </w:r>
    </w:p>
    <w:p w14:paraId="73AA9549"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CYõÁÎgÀ†PÁAiÀÄ £À†ªÀÄB) 2 </w:t>
      </w:r>
    </w:p>
    <w:p w14:paraId="722E073B" w14:textId="77777777" w:rsidR="00E82389" w:rsidRPr="00195CAF" w:rsidRDefault="00E82389" w:rsidP="00DF1E9A">
      <w:pPr>
        <w:pStyle w:val="NoSpacing"/>
        <w:spacing w:line="252" w:lineRule="auto"/>
      </w:pPr>
    </w:p>
    <w:p w14:paraId="6AD84A0F" w14:textId="77777777" w:rsidR="00E82389" w:rsidRPr="00195CAF" w:rsidRDefault="00E82389" w:rsidP="00DF1E9A">
      <w:pPr>
        <w:pStyle w:val="5-ULine-WordO-SubHding-VedaVMSKannada"/>
        <w:spacing w:line="252" w:lineRule="auto"/>
        <w:rPr>
          <w:color w:val="auto"/>
        </w:rPr>
      </w:pPr>
      <w:r w:rsidRPr="00195CAF">
        <w:rPr>
          <w:color w:val="auto"/>
        </w:rPr>
        <w:t>3. (zÉÃªÀvÁ - ±ÀÄPÀæB, C¢üzÉÃªÀvÁ - E£ÁÝçtÂÃ, ¥ÀævÀå¢üzÉÃªÀvÁ - E£ÀÝçB)</w:t>
      </w:r>
    </w:p>
    <w:p w14:paraId="069E036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¥Àæ†ªÀB …±ÀÄPÁæ†AiÀÄ …¨sÁ£À†ªÉÃ ¨sÀgÀzsÀé(Uïä) …ºÀªÀåA …ªÀÄwA …ZÁUÀß…AiÉÄÃ ¸ÀÄ†¥ÀÆvÀA |</w:t>
      </w:r>
    </w:p>
    <w:p w14:paraId="76F489A9" w14:textId="77777777" w:rsidR="00185C26"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zÉÊ†ªÁå…¤ ªÀiÁ†£ÀÄµÁ …d£ÀÆ(UïÎ)…µÀå£ÀÛgï «†±Áé¤ …«zÀä…£Á f†UÁw || </w:t>
      </w:r>
    </w:p>
    <w:p w14:paraId="1E52080A" w14:textId="77777777" w:rsidR="00E82389" w:rsidRPr="00DB19DF" w:rsidRDefault="00E82389" w:rsidP="00DF1E9A">
      <w:pPr>
        <w:pStyle w:val="3-Eng-Subheading-VedaVMSTelugu"/>
        <w:spacing w:line="252" w:lineRule="auto"/>
        <w:rPr>
          <w:rStyle w:val="3-Eng-Subheading-VedaVMSTeluguChar"/>
          <w:b/>
          <w:bCs/>
          <w:color w:val="auto"/>
          <w:sz w:val="28"/>
          <w:szCs w:val="28"/>
          <w:lang w:val="en-US" w:eastAsia="en-US" w:bidi="ar-SA"/>
        </w:rPr>
      </w:pPr>
      <w:r w:rsidRPr="00DB19DF">
        <w:rPr>
          <w:rStyle w:val="3-Eng-Subheading-VedaVMSTeluguChar"/>
          <w:b/>
          <w:bCs/>
          <w:color w:val="auto"/>
          <w:sz w:val="28"/>
          <w:szCs w:val="28"/>
          <w:lang w:val="en-US" w:eastAsia="en-US" w:bidi="ar-SA"/>
        </w:rPr>
        <w:t>(TB 2.8.2.3)</w:t>
      </w:r>
    </w:p>
    <w:p w14:paraId="4C0B33FC" w14:textId="77777777" w:rsidR="00E82389" w:rsidRPr="00195CAF" w:rsidRDefault="00E82389" w:rsidP="00DF1E9A">
      <w:pPr>
        <w:pStyle w:val="NoSpacing"/>
        <w:spacing w:line="252" w:lineRule="auto"/>
      </w:pPr>
    </w:p>
    <w:p w14:paraId="64D627E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…E…£ÁÝçtÂÃ …ªÀiÁ¸ÀÄ £Á†jµÀÄ …¸ÀÄ¥À†wßÃ-…ªÀÄºÀ†ªÀÄ±ÀæªÀA | </w:t>
      </w:r>
    </w:p>
    <w:p w14:paraId="06C5D59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£À †ºÀå¸Áå C…¥ÀgÀA…ZÀ£À …dgÀ…¸Á ªÀÄ†gÀ…vÉÃ ¥À†wB ||</w:t>
      </w:r>
      <w:r w:rsidRPr="00DB19DF">
        <w:rPr>
          <w:rStyle w:val="3-Eng-Subheading-VedaVMSTeluguChar"/>
          <w:bCs/>
          <w:color w:val="auto"/>
          <w:sz w:val="28"/>
          <w:szCs w:val="28"/>
        </w:rPr>
        <w:t xml:space="preserve"> (TS 1.7.13.1)</w:t>
      </w:r>
    </w:p>
    <w:p w14:paraId="6E9EA677" w14:textId="77777777" w:rsidR="00E82389" w:rsidRPr="00195CAF" w:rsidRDefault="00E82389" w:rsidP="00DF1E9A">
      <w:pPr>
        <w:pStyle w:val="NoSpacing"/>
        <w:spacing w:line="252" w:lineRule="auto"/>
      </w:pPr>
    </w:p>
    <w:p w14:paraId="57650310" w14:textId="77777777" w:rsidR="00185C26"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E†£ÀÝçA </w:t>
      </w:r>
      <w:r w:rsidR="005B212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ªÉÇÃ …«±Àé…vÀ¸Àà…j ºÀ†ªÁªÀÄ…ºÉÃ d‡£ÉÃ¨sÀåB | …C¸Áä†PÀªÀÄ…¸ÀÄÛ PÉÃ†ªÀ®B || </w:t>
      </w:r>
    </w:p>
    <w:p w14:paraId="593362F0" w14:textId="77777777" w:rsidR="00E82389" w:rsidRPr="00DB19DF" w:rsidRDefault="00E82389" w:rsidP="00DF1E9A">
      <w:pPr>
        <w:pStyle w:val="3-Eng-Subheading-VedaVMSTelugu"/>
        <w:spacing w:line="252" w:lineRule="auto"/>
        <w:rPr>
          <w:rStyle w:val="3-Eng-Subheading-VedaVMSTeluguChar"/>
          <w:b/>
          <w:color w:val="auto"/>
          <w:sz w:val="28"/>
          <w:szCs w:val="28"/>
          <w:lang w:val="en-US" w:eastAsia="en-US" w:bidi="ar-SA"/>
        </w:rPr>
      </w:pPr>
      <w:r w:rsidRPr="00DB19DF">
        <w:rPr>
          <w:rStyle w:val="3-Eng-Subheading-VedaVMSTeluguChar"/>
          <w:b/>
          <w:color w:val="auto"/>
          <w:sz w:val="28"/>
          <w:szCs w:val="28"/>
          <w:lang w:val="en-US" w:eastAsia="en-US" w:bidi="ar-SA"/>
        </w:rPr>
        <w:t>(TS 1.6.12.1)</w:t>
      </w:r>
    </w:p>
    <w:p w14:paraId="23678122" w14:textId="77777777" w:rsidR="00E82389" w:rsidRPr="009048B5" w:rsidRDefault="00E82389" w:rsidP="009048B5">
      <w:pPr>
        <w:pStyle w:val="5-ULine-WordO-SubHding-VedaVMSKannada"/>
        <w:pBdr>
          <w:bottom w:val="single" w:sz="4" w:space="1" w:color="auto"/>
        </w:pBdr>
        <w:spacing w:line="252" w:lineRule="auto"/>
        <w:rPr>
          <w:color w:val="auto"/>
          <w:lang w:val="en-US"/>
        </w:rPr>
      </w:pPr>
      <w:r w:rsidRPr="00195CAF">
        <w:rPr>
          <w:color w:val="auto"/>
        </w:rPr>
        <w:t xml:space="preserve">(NA C¢üzÉÃªÀvÁ ¥ÀævÀå¢üzÉÃªÀvÁ ¸À»vÁAiÀÄ ¨sÀUÀªÀvÉÃ ±ÀÄ†PÁæAiÀÄ £À†ªÀÄB) </w:t>
      </w:r>
      <w:r w:rsidR="009048B5">
        <w:rPr>
          <w:color w:val="auto"/>
          <w:lang w:val="en-US"/>
        </w:rPr>
        <w:t>3</w:t>
      </w:r>
    </w:p>
    <w:p w14:paraId="54D1B710" w14:textId="77777777" w:rsidR="00E82389" w:rsidRPr="00195CAF" w:rsidRDefault="00E82389" w:rsidP="00DF1E9A">
      <w:pPr>
        <w:pStyle w:val="NoSpacing"/>
        <w:spacing w:line="252" w:lineRule="auto"/>
      </w:pPr>
    </w:p>
    <w:p w14:paraId="0C68C61E" w14:textId="77777777" w:rsidR="00E82389" w:rsidRPr="00195CAF" w:rsidRDefault="00E82389" w:rsidP="00DF1E9A">
      <w:pPr>
        <w:pStyle w:val="5-ULine-WordO-SubHding-VedaVMSKannada"/>
        <w:spacing w:line="252" w:lineRule="auto"/>
        <w:rPr>
          <w:color w:val="auto"/>
        </w:rPr>
      </w:pPr>
      <w:r w:rsidRPr="00195CAF">
        <w:rPr>
          <w:color w:val="auto"/>
        </w:rPr>
        <w:t>4. (zÉÃªÀvÁ - ¸ÉÆÃªÀÄB/ZÀ£ÀÝçªÀiÁ, C¢üzÉÃªÀvÁ- D¥ÀB, ¥ÀævÀå¢üzÉÃªÀvÁ - UËjÃ)</w:t>
      </w:r>
    </w:p>
    <w:p w14:paraId="2A8536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D†¥ÁåAiÀÄ…¸Àé ¸À†ªÉÄÃvÀÄ vÉÃ …«±Àé†vÀB ¸ÉÆÃ…ªÀÄ ªÀÈ†¶ÚAiÀÄA | </w:t>
      </w:r>
    </w:p>
    <w:p w14:paraId="538AAE44"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¨sÀ…ªÁ ªÁ†d¸Àå ¸ÀA…UÀxÉÃ || </w:t>
      </w:r>
      <w:r w:rsidRPr="00DB19DF">
        <w:rPr>
          <w:rStyle w:val="3-Eng-Subheading-VedaVMSTeluguChar"/>
          <w:color w:val="auto"/>
          <w:sz w:val="28"/>
          <w:szCs w:val="28"/>
        </w:rPr>
        <w:t>(TS 4.2.7.4)</w:t>
      </w:r>
    </w:p>
    <w:p w14:paraId="0A4C47E4" w14:textId="77777777" w:rsidR="00E82389" w:rsidRPr="00195CAF" w:rsidRDefault="00E82389" w:rsidP="00DF1E9A">
      <w:pPr>
        <w:pStyle w:val="NoSpacing"/>
        <w:spacing w:line="252" w:lineRule="auto"/>
      </w:pPr>
    </w:p>
    <w:p w14:paraId="2B6E997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…C¥sÀÄì…ªÉÄÃ ¸ÉÆÃ†ªÉÆÃ C§æ«Ã…zÀ£ÀÛgï «†±Áé¤ ¨sÉÃ…µÀeÁ | </w:t>
      </w:r>
    </w:p>
    <w:p w14:paraId="4D03624C"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…CVß†kÑ …«±Àé-†±ÀA¨sÀÄ…ªÀªÀiÁ-†¥À±ÀÑ …«±Àé†¨sÉÃµÀfÃB ||</w:t>
      </w:r>
      <w:r w:rsidR="00185C26" w:rsidRPr="00195CAF">
        <w:rPr>
          <w:rFonts w:ascii="BRH Kannada Extra" w:hAnsi="BRH Kannada Extra" w:cs="BRH Kannada Extra"/>
          <w:sz w:val="40"/>
          <w:szCs w:val="40"/>
        </w:rPr>
        <w:t xml:space="preserve"> </w:t>
      </w:r>
      <w:r w:rsidRPr="00DB19DF">
        <w:rPr>
          <w:rStyle w:val="3-Eng-Subheading-VedaVMSTeluguChar"/>
          <w:color w:val="auto"/>
          <w:sz w:val="28"/>
          <w:szCs w:val="28"/>
        </w:rPr>
        <w:t xml:space="preserve">(TB 2.5.8.6) </w:t>
      </w:r>
    </w:p>
    <w:p w14:paraId="15DECA30" w14:textId="77777777" w:rsidR="00E82389" w:rsidRPr="00195CAF" w:rsidRDefault="00E82389" w:rsidP="00DF1E9A">
      <w:pPr>
        <w:pStyle w:val="NoSpacing"/>
        <w:spacing w:line="252" w:lineRule="auto"/>
      </w:pPr>
    </w:p>
    <w:p w14:paraId="1EFF5F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…UËjÃ †«ÄªÀiÁAiÀÄ ¸À…°¯Á…¤ vÀ…PÀëvÉåÃ†PÀ¥À¢Ã …¢é¥À…¢Ã ¸Á ZÀ†vÀÄµÀà¢Ã |</w:t>
      </w:r>
    </w:p>
    <w:p w14:paraId="45F96685" w14:textId="77777777" w:rsidR="00BF1A70"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…CµÁÖ†¥À…¢Ã £À†ªÀ¥À¢Ã §…¨sÀÆªÀÅ†¶Ã …¸ÀºÀ‡¸ÁæPÀëgÁ ¥À…gÀªÉÄÃ †ªÉÇåÃªÀÄ£ïß ||</w:t>
      </w:r>
    </w:p>
    <w:p w14:paraId="0BDED4F6"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(TB .2.4.6.11)</w:t>
      </w:r>
      <w:r w:rsidRPr="00DB19DF">
        <w:rPr>
          <w:rFonts w:ascii="BRH Kannada RN" w:hAnsi="BRH Kannada RN" w:cs="BRH Kannada RN"/>
          <w:color w:val="auto"/>
          <w:sz w:val="28"/>
          <w:szCs w:val="28"/>
        </w:rPr>
        <w:t xml:space="preserve"> </w:t>
      </w:r>
    </w:p>
    <w:p w14:paraId="7E9C9045"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¸ÉÆÃ†ªÀiÁAiÀÄ £À†ªÀÄB) 4 </w:t>
      </w:r>
    </w:p>
    <w:p w14:paraId="57579C07" w14:textId="77777777" w:rsidR="00E82389" w:rsidRPr="00195CAF" w:rsidRDefault="00E82389" w:rsidP="00DF1E9A">
      <w:pPr>
        <w:pStyle w:val="NoSpacing"/>
        <w:spacing w:line="252" w:lineRule="auto"/>
      </w:pPr>
    </w:p>
    <w:p w14:paraId="5709A736" w14:textId="77777777" w:rsidR="00E82389" w:rsidRPr="00195CAF" w:rsidRDefault="00E82389" w:rsidP="00DF1E9A">
      <w:pPr>
        <w:pStyle w:val="5-ULine-WordO-SubHding-VedaVMSKannada"/>
        <w:spacing w:line="252" w:lineRule="auto"/>
        <w:rPr>
          <w:color w:val="auto"/>
        </w:rPr>
      </w:pPr>
      <w:r w:rsidRPr="00195CAF">
        <w:rPr>
          <w:color w:val="auto"/>
        </w:rPr>
        <w:t>5. (zÉÃªÀvÁ - §ÄzsÀB, C¢üzÉÃªÀvÁ - «µÀÄÚB, ¥ÀævÀå¢üzÉÃªÀvÁ - ¥ÀÄgÀÄµÀ £ÁgÁAiÀÄtB)</w:t>
      </w:r>
    </w:p>
    <w:p w14:paraId="2860A75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Gzï†§ÄzsÀå¸Áé…UÉßÃ ¥Àæ†weÁUÀÈºÉåÃ£À «ÄµÁÖ…¥ÀÆvÉÃð ¸À(Uïä) †¸ÀÈeÉÃxÁ …ªÀÄAiÀÄ†kÑ |</w:t>
      </w:r>
    </w:p>
    <w:p w14:paraId="1EFFD36D"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¥ÀÄ†£ÀB …PÀÈté(UïÎ)†¸ÁÛ÷é …¦vÀ…gÀA </w:t>
      </w:r>
      <w:r w:rsidR="00BF74F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AiÀÄÄ†ªÁ£À-…ªÀÄ£ÁévÁ(†Uïä)…¹Ã </w:t>
      </w:r>
      <w:r w:rsidR="009048B5">
        <w:rPr>
          <w:rFonts w:ascii="BRH Kannada Extra" w:hAnsi="BRH Kannada Extra" w:cs="BRH Kannada Extra"/>
          <w:sz w:val="40"/>
          <w:szCs w:val="40"/>
        </w:rPr>
        <w:br/>
      </w:r>
      <w:r w:rsidRPr="00195CAF">
        <w:rPr>
          <w:rFonts w:ascii="BRH Kannada Extra" w:hAnsi="BRH Kannada Extra" w:cs="BRH Kannada Extra"/>
          <w:sz w:val="40"/>
          <w:szCs w:val="40"/>
        </w:rPr>
        <w:t xml:space="preserve">vÀé…¬Ä vÀ†£ÀÄÛ…ªÉÄÃvÀA ||  </w:t>
      </w:r>
      <w:r w:rsidRPr="00DB19DF">
        <w:rPr>
          <w:rFonts w:ascii="Arial" w:hAnsi="Arial" w:cs="Arial"/>
          <w:b/>
          <w:bCs/>
          <w:sz w:val="28"/>
          <w:szCs w:val="28"/>
          <w:lang w:val="x-none" w:eastAsia="x-none" w:bidi="ml-IN"/>
        </w:rPr>
        <w:t>(TS 4.7.13.5)</w:t>
      </w:r>
    </w:p>
    <w:p w14:paraId="575EBFE2" w14:textId="77777777" w:rsidR="00E82389" w:rsidRPr="00195CAF" w:rsidRDefault="00E82389" w:rsidP="00DF1E9A">
      <w:pPr>
        <w:pStyle w:val="NoSpacing"/>
        <w:spacing w:line="252" w:lineRule="auto"/>
      </w:pPr>
    </w:p>
    <w:p w14:paraId="68F41F49" w14:textId="77777777" w:rsidR="00E82389" w:rsidRPr="00195CAF" w:rsidRDefault="00E82389" w:rsidP="00DF1E9A">
      <w:pPr>
        <w:autoSpaceDE w:val="0"/>
        <w:autoSpaceDN w:val="0"/>
        <w:adjustRightInd w:val="0"/>
        <w:spacing w:after="0" w:line="252" w:lineRule="auto"/>
        <w:rPr>
          <w:rStyle w:val="3-Eng-Subheading-VedaVMSTeluguChar"/>
          <w:color w:val="auto"/>
        </w:rPr>
      </w:pPr>
      <w:r w:rsidRPr="00195CAF">
        <w:rPr>
          <w:rFonts w:ascii="BRH Kannada Extra" w:hAnsi="BRH Kannada Extra" w:cs="BRH Kannada Extra"/>
          <w:sz w:val="40"/>
          <w:szCs w:val="40"/>
        </w:rPr>
        <w:t xml:space="preserve">…EzÀA </w:t>
      </w:r>
      <w:r w:rsidR="00DD609B"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«…µÀÄÚgï «†ZÀPÀæªÉÄÃ …vÉæÃzsÁ ¤†zÀzsÉÃ …¥ÀzÀA | </w:t>
      </w:r>
      <w:r w:rsidR="009048B5">
        <w:rPr>
          <w:rFonts w:ascii="BRH Kannada Extra" w:hAnsi="BRH Kannada Extra" w:cs="BRH Kannada Extra"/>
          <w:sz w:val="40"/>
          <w:szCs w:val="40"/>
        </w:rPr>
        <w:br/>
      </w:r>
      <w:r w:rsidRPr="00195CAF">
        <w:rPr>
          <w:rFonts w:ascii="BRH Kannada Extra" w:hAnsi="BRH Kannada Extra" w:cs="BRH Kannada Extra"/>
          <w:sz w:val="40"/>
          <w:szCs w:val="40"/>
        </w:rPr>
        <w:t>¸À†ªÀÄÆqsÀªÀÄ¸Àå ¥Á(Uïä) …¸ÀÄgÉÃ ||</w:t>
      </w:r>
      <w:r w:rsidRPr="00DB19DF">
        <w:rPr>
          <w:rFonts w:ascii="BRH Kannada Extra" w:hAnsi="BRH Kannada Extra" w:cs="BRH Kannada Extra"/>
          <w:sz w:val="28"/>
          <w:szCs w:val="28"/>
        </w:rPr>
        <w:t xml:space="preserve"> </w:t>
      </w:r>
      <w:r w:rsidRPr="00DB19DF">
        <w:rPr>
          <w:rStyle w:val="3-Eng-Subheading-VedaVMSTeluguChar"/>
          <w:color w:val="auto"/>
          <w:sz w:val="28"/>
          <w:szCs w:val="28"/>
        </w:rPr>
        <w:t>(TS 1.2.13.1)</w:t>
      </w:r>
    </w:p>
    <w:p w14:paraId="786119B8" w14:textId="77777777" w:rsidR="00E82389" w:rsidRPr="00195CAF" w:rsidRDefault="00E82389" w:rsidP="00DF1E9A">
      <w:pPr>
        <w:pStyle w:val="NoSpacing"/>
        <w:spacing w:line="252" w:lineRule="auto"/>
      </w:pPr>
    </w:p>
    <w:p w14:paraId="40249EC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«†µÉÆÚÃ …gÀgÁ†lªÀÄ…¹ «‡µÉÆÚÃB …¥ÀÈµÀ×†ªÀÄ…¹ «…µÉÆÚÃ-±Àß‡¥ÉÛçÃ…¸ÉÆÜÃ «…µÉÆÚÃB ¸ÀÆå†gÀ…¹ </w:t>
      </w:r>
    </w:p>
    <w:p w14:paraId="57EB3624" w14:textId="77777777" w:rsidR="00E82389" w:rsidRDefault="00E82389" w:rsidP="00DF1E9A">
      <w:pPr>
        <w:autoSpaceDE w:val="0"/>
        <w:autoSpaceDN w:val="0"/>
        <w:adjustRightInd w:val="0"/>
        <w:spacing w:after="0" w:line="252" w:lineRule="auto"/>
        <w:rPr>
          <w:rStyle w:val="3-Eng-Subheading-VedaVMSTeluguChar"/>
          <w:color w:val="auto"/>
          <w:sz w:val="28"/>
          <w:szCs w:val="28"/>
        </w:rPr>
      </w:pPr>
      <w:r w:rsidRPr="00195CAF">
        <w:rPr>
          <w:rFonts w:ascii="BRH Kannada Extra" w:hAnsi="BRH Kannada Extra" w:cs="BRH Kannada Extra"/>
          <w:sz w:val="40"/>
          <w:szCs w:val="40"/>
        </w:rPr>
        <w:t>«‡µÉÆÚÃgï …zsÀÄæªÀ†ªÀÄ¹ ªÉÊ…µÀÚªÀ†ªÀÄ…¹ «†µÀÚªÉÃ vÁé ||</w:t>
      </w:r>
      <w:r w:rsidRPr="00DB19DF">
        <w:rPr>
          <w:rFonts w:ascii="BRH Kannada Extra" w:hAnsi="BRH Kannada Extra" w:cs="BRH Kannada Extra"/>
          <w:sz w:val="28"/>
          <w:szCs w:val="28"/>
        </w:rPr>
        <w:t xml:space="preserve"> </w:t>
      </w:r>
      <w:r w:rsidRPr="00DB19DF">
        <w:rPr>
          <w:rStyle w:val="3-Eng-Subheading-VedaVMSTeluguChar"/>
          <w:color w:val="auto"/>
          <w:sz w:val="28"/>
          <w:szCs w:val="28"/>
        </w:rPr>
        <w:t>(TS 1.2.13.3)</w:t>
      </w:r>
    </w:p>
    <w:p w14:paraId="7588EFB9"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§Ä†zsÁ…AiÀÄ £À†ªÀÄB) 5 </w:t>
      </w:r>
    </w:p>
    <w:p w14:paraId="21617496" w14:textId="77777777" w:rsidR="00E82389" w:rsidRPr="00195CAF" w:rsidRDefault="00E82389" w:rsidP="00DF1E9A">
      <w:pPr>
        <w:pStyle w:val="NoSpacing"/>
        <w:spacing w:line="252" w:lineRule="auto"/>
      </w:pPr>
    </w:p>
    <w:p w14:paraId="32C25305" w14:textId="77777777" w:rsidR="00E82389" w:rsidRPr="00195CAF" w:rsidRDefault="00E82389" w:rsidP="00DF1E9A">
      <w:pPr>
        <w:pStyle w:val="5-ULine-WordO-SubHding-VedaVMSKannada"/>
        <w:spacing w:line="252" w:lineRule="auto"/>
        <w:rPr>
          <w:color w:val="auto"/>
        </w:rPr>
      </w:pPr>
      <w:r w:rsidRPr="00195CAF">
        <w:rPr>
          <w:color w:val="auto"/>
        </w:rPr>
        <w:lastRenderedPageBreak/>
        <w:t>6. (zÉÃªÀvÁ - §ÄºÀ¸ÀàwB, C¢üzÉÃªÀvÁ - E£ÀÝçªÀÄgÀÄvÀ, ¥ÀævÀå¢üzÉÃªÀvÁ - §æºÀä£ï)</w:t>
      </w:r>
    </w:p>
    <w:p w14:paraId="63F7A6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§È†ºÀ¸Àà…vÉÃ C…w AiÀÄ…zÀAiÉÆÃð C‡gÁízï …zÀÄåªÀÄzï-…«¨sÁ…w PÀæ†vÀÄ …ªÀÄdÓ†£ÉÃµÀÄ|</w:t>
      </w:r>
    </w:p>
    <w:p w14:paraId="2ECCCB10" w14:textId="77777777" w:rsidR="00182A0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AiÀÄ…¢ÝÃzÀ…AiÀÄZÀÒ †ªÀ¸ÀvÀð ¥ÀæeÁ…vÀ vÀ…zÀ¸Áä…¸ÀÄ zÀæ†«tA zsÉÃ» …avÀæA ||  </w:t>
      </w:r>
    </w:p>
    <w:p w14:paraId="0196F849"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(TS 1.8.22.2)</w:t>
      </w:r>
    </w:p>
    <w:p w14:paraId="17BFC956" w14:textId="77777777" w:rsidR="00E82389" w:rsidRPr="009048B5" w:rsidRDefault="00E82389" w:rsidP="00DF1E9A">
      <w:pPr>
        <w:autoSpaceDE w:val="0"/>
        <w:autoSpaceDN w:val="0"/>
        <w:adjustRightInd w:val="0"/>
        <w:spacing w:after="0" w:line="252" w:lineRule="auto"/>
        <w:rPr>
          <w:rFonts w:ascii="BRH Kannada RN" w:hAnsi="BRH Kannada RN" w:cs="BRH Kannada RN"/>
          <w:sz w:val="24"/>
          <w:szCs w:val="24"/>
        </w:rPr>
      </w:pPr>
    </w:p>
    <w:p w14:paraId="339BA0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E†£ÀÝçªÀÄgÀÄvÀé …EºÀ †¥Á…» ¸ÉÆÃ…ªÀÄA </w:t>
      </w:r>
      <w:r w:rsidR="00DD609B"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AiÀÄ†xÁ ±Á…AiÀiÁðvÉÃ C†¦§B …¸ÀÄvÀ†¸Àå |</w:t>
      </w:r>
    </w:p>
    <w:p w14:paraId="74611720" w14:textId="77777777" w:rsidR="00182A0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vÀ…ªÀ ¥Àæ†tÂÃ…wÃ vÀ†ªÀ ±ÀÆ…gÀ ±À…ªÀÄð£Áß-†«ªÁ¸À¤Û …PÀªÀ†AiÀÄB ¸ÀÄ…AiÀÄeÁÕB ||</w:t>
      </w:r>
    </w:p>
    <w:p w14:paraId="4BC11FD2"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(TS 1.4.18.1)</w:t>
      </w:r>
    </w:p>
    <w:p w14:paraId="4AEEA0D1" w14:textId="77777777" w:rsidR="00E82389" w:rsidRPr="00195CAF" w:rsidRDefault="00E82389" w:rsidP="00DF1E9A">
      <w:pPr>
        <w:pStyle w:val="NoSpacing"/>
        <w:spacing w:line="252" w:lineRule="auto"/>
      </w:pPr>
    </w:p>
    <w:p w14:paraId="3F9C507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§æ†ºÀäd…eÁÕ£ÀA †¥Àæ…xÀªÀÄA …¥ÀÄgÀ…¸ÁÛzï «†¹Ã…ªÀÄvÀB …¸ÀÄgÀÄ†ZÉÆÃ …ªÉÃ£À †DªÀB |</w:t>
      </w:r>
    </w:p>
    <w:p w14:paraId="6AC887BA" w14:textId="77777777" w:rsidR="00182A0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¸À…§Ä¢üß†AiÀiÁ G…¥ÀªÀiÁ †C¸Àå …«µÁ×B …¸ÀvÀ…±ÀÑ AiÉÆÃ…¤ªÀÄ-†¸ÀvÀ…±ÀÑ «†ªÀB ||  </w:t>
      </w:r>
    </w:p>
    <w:p w14:paraId="2A0BCCE1"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(TS 4.2.8.2)</w:t>
      </w:r>
    </w:p>
    <w:p w14:paraId="21BF9334"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§È…ºÀ¸Àà†vÀ…AiÉÄÃ £À†ªÀÄB) 6 </w:t>
      </w:r>
    </w:p>
    <w:p w14:paraId="4D7F05F6" w14:textId="77777777" w:rsidR="00E82389" w:rsidRPr="00195CAF" w:rsidRDefault="00E82389" w:rsidP="00DF1E9A">
      <w:pPr>
        <w:pStyle w:val="NoSpacing"/>
        <w:spacing w:line="252" w:lineRule="auto"/>
      </w:pPr>
    </w:p>
    <w:p w14:paraId="1D148091" w14:textId="77777777" w:rsidR="00E82389" w:rsidRPr="00195CAF" w:rsidRDefault="00E82389" w:rsidP="00DF1E9A">
      <w:pPr>
        <w:pStyle w:val="5-ULine-WordO-SubHding-VedaVMSKannada"/>
        <w:spacing w:line="252" w:lineRule="auto"/>
        <w:rPr>
          <w:color w:val="auto"/>
        </w:rPr>
      </w:pPr>
      <w:r w:rsidRPr="00195CAF">
        <w:rPr>
          <w:color w:val="auto"/>
        </w:rPr>
        <w:t>7. (zÉÃªÀvÁ - ±À£ÉÊ±ÀÑgÀB, C¢üzÉÃªÀvÁ - ¥ÀæeÁ¥ÀwB, ¥ÀævÀå¢üzÉÃªÀvÁ - AiÀÄªÀÄB)</w:t>
      </w:r>
    </w:p>
    <w:p w14:paraId="3694F81E" w14:textId="77777777" w:rsidR="00E82389" w:rsidRPr="00195CAF" w:rsidRDefault="00E82389" w:rsidP="00DF1E9A">
      <w:pPr>
        <w:autoSpaceDE w:val="0"/>
        <w:autoSpaceDN w:val="0"/>
        <w:adjustRightInd w:val="0"/>
        <w:spacing w:after="0" w:line="252" w:lineRule="auto"/>
        <w:rPr>
          <w:rStyle w:val="3-Eng-Subheading-VedaVMSTeluguChar"/>
          <w:color w:val="auto"/>
        </w:rPr>
      </w:pPr>
      <w:r w:rsidRPr="00195CAF">
        <w:rPr>
          <w:rFonts w:ascii="BRH Kannada Extra" w:hAnsi="BRH Kannada Extra" w:cs="BRH Kannada Extra"/>
          <w:sz w:val="40"/>
          <w:szCs w:val="40"/>
        </w:rPr>
        <w:t xml:space="preserve">NA ±À†£ÉÆßÃ …zÉÃ«Ã-…gÀ©ü†µÀÖ…AiÀÄ D†¥ÉÆÃ ¨sÀªÀ£ÀÄÛ …¦ÃvÀ‡AiÉÄÃ | </w:t>
      </w:r>
      <w:r w:rsidR="00DD609B">
        <w:rPr>
          <w:rFonts w:ascii="BRH Kannada Extra" w:hAnsi="BRH Kannada Extra" w:cs="BRH Kannada Extra"/>
          <w:sz w:val="40"/>
          <w:szCs w:val="40"/>
        </w:rPr>
        <w:br/>
      </w:r>
      <w:r w:rsidRPr="00195CAF">
        <w:rPr>
          <w:rFonts w:ascii="BRH Kannada Extra" w:hAnsi="BRH Kannada Extra" w:cs="BRH Kannada Extra"/>
          <w:sz w:val="40"/>
          <w:szCs w:val="40"/>
        </w:rPr>
        <w:t xml:space="preserve">±ÀA </w:t>
      </w:r>
      <w:r w:rsidR="00DD609B"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AiÉÆÃ…gÀ©ü-†¸ÀæªÀ£ÀÄÛ £ÀB || </w:t>
      </w:r>
      <w:r w:rsidRPr="00DB19DF">
        <w:rPr>
          <w:rStyle w:val="3-Eng-Subheading-VedaVMSTeluguChar"/>
          <w:color w:val="auto"/>
          <w:sz w:val="28"/>
          <w:szCs w:val="28"/>
        </w:rPr>
        <w:t>(TA 7.42.4)</w:t>
      </w:r>
    </w:p>
    <w:p w14:paraId="0BFF6EA5" w14:textId="77777777" w:rsidR="00E82389" w:rsidRPr="00195CAF" w:rsidRDefault="00E82389" w:rsidP="00DF1E9A">
      <w:pPr>
        <w:pStyle w:val="NoSpacing"/>
        <w:spacing w:line="252" w:lineRule="auto"/>
      </w:pPr>
    </w:p>
    <w:p w14:paraId="614457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¥Àæ†eÁ¥À…vÉÃ £À vÀé…zÉÃvÁ-…£Àå£ÉÆåÃ «†±Áé …eÁvÁ…¤ ¥À…jvÁ †§¨sÀÆªÀ |</w:t>
      </w:r>
    </w:p>
    <w:p w14:paraId="15EF0555" w14:textId="77777777" w:rsidR="00E82389" w:rsidRPr="00DB19DF" w:rsidRDefault="00E82389" w:rsidP="00DF1E9A">
      <w:pPr>
        <w:autoSpaceDE w:val="0"/>
        <w:autoSpaceDN w:val="0"/>
        <w:adjustRightInd w:val="0"/>
        <w:spacing w:after="0" w:line="252" w:lineRule="auto"/>
        <w:rPr>
          <w:rFonts w:ascii="BRH Kannada RN" w:hAnsi="BRH Kannada RN" w:cs="BRH Kannada RN"/>
          <w:sz w:val="28"/>
          <w:szCs w:val="28"/>
        </w:rPr>
      </w:pPr>
      <w:r w:rsidRPr="00195CAF">
        <w:rPr>
          <w:rFonts w:ascii="BRH Kannada Extra" w:hAnsi="BRH Kannada Extra" w:cs="BRH Kannada Extra"/>
          <w:sz w:val="40"/>
          <w:szCs w:val="40"/>
        </w:rPr>
        <w:t xml:space="preserve">AiÀÄ†vÁÌªÀiÁ¸ÉÛÃ dÄ…ºÀÄªÀÄ¸ÀÛ†£ÉÆßÃ C¸ÀÄÛ …ªÀAiÀÄ(UïÎ) †¸Áå…ªÀÄ ¥À†vÀAiÉÆÃ gÀ…¬ÄÃuÁA || </w:t>
      </w:r>
      <w:r w:rsidRPr="00DB19DF">
        <w:rPr>
          <w:rStyle w:val="3-Eng-Subheading-VedaVMSTeluguChar"/>
          <w:color w:val="auto"/>
          <w:sz w:val="28"/>
          <w:szCs w:val="28"/>
        </w:rPr>
        <w:t>(TS 1.8.14.2)</w:t>
      </w:r>
    </w:p>
    <w:p w14:paraId="0DAC519E" w14:textId="77777777" w:rsidR="00E82389" w:rsidRPr="00195CAF" w:rsidRDefault="00E82389" w:rsidP="00DF1E9A">
      <w:pPr>
        <w:pStyle w:val="NoSpacing"/>
        <w:spacing w:line="252" w:lineRule="auto"/>
      </w:pPr>
    </w:p>
    <w:p w14:paraId="26C3D5A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…EªÀÄA †</w:t>
      </w:r>
      <w:r w:rsidR="0033307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AiÀÄªÀÄ ¥Àæ…¸ÀÛgÀªÀiÁ» ¹ÃzÁ†YÂÌgÉÆÃ©üB …¦vÀÈ†©üB ¸ÀA</w:t>
      </w:r>
      <w:r w:rsidR="00A50EE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«…zÁ£ÀB |</w:t>
      </w:r>
    </w:p>
    <w:p w14:paraId="41E8CE99" w14:textId="77777777" w:rsidR="00182A0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D…vÁé ªÀÄ‡£ÁÛçB PÀ«…±À¸ÁÛ †ªÀºÀ…£ÉÛ÷éÃ£Á †gÁd£ï …ºÀ«†µÁ ªÀiÁzÀAiÀÄ¸Àé || </w:t>
      </w:r>
    </w:p>
    <w:p w14:paraId="1B4A9661"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(TS 2.6.12.6)</w:t>
      </w:r>
    </w:p>
    <w:p w14:paraId="1777D611"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±À£ÉÊ†±ÀÑgÁAiÀÄ £À†ªÀÄB) 7 </w:t>
      </w:r>
    </w:p>
    <w:p w14:paraId="6B5C00F2" w14:textId="77777777" w:rsidR="00E82389" w:rsidRPr="00195CAF" w:rsidRDefault="00E82389" w:rsidP="00DF1E9A">
      <w:pPr>
        <w:pStyle w:val="NoSpacing"/>
        <w:spacing w:line="252" w:lineRule="auto"/>
      </w:pPr>
    </w:p>
    <w:p w14:paraId="439D3BA6" w14:textId="77777777" w:rsidR="00E82389" w:rsidRPr="00195CAF" w:rsidRDefault="00E82389" w:rsidP="00DF1E9A">
      <w:pPr>
        <w:pStyle w:val="5-ULine-WordO-SubHding-VedaVMSKannada"/>
        <w:spacing w:line="252" w:lineRule="auto"/>
        <w:rPr>
          <w:color w:val="auto"/>
        </w:rPr>
      </w:pPr>
      <w:r w:rsidRPr="00195CAF">
        <w:rPr>
          <w:color w:val="auto"/>
        </w:rPr>
        <w:t>8. (zÉÃªÀvÁ - gÁºÀÄ, C¢üzÉÃªÀvÁ- ¸À¥ÀðB, ¥ÀævÀå¢üzÉÃªÀvÁ - ¤gÀÈw)</w:t>
      </w:r>
    </w:p>
    <w:p w14:paraId="02063357" w14:textId="77777777" w:rsidR="00E82389" w:rsidRPr="00DB19DF" w:rsidRDefault="00E82389" w:rsidP="00DF1E9A">
      <w:pPr>
        <w:autoSpaceDE w:val="0"/>
        <w:autoSpaceDN w:val="0"/>
        <w:adjustRightInd w:val="0"/>
        <w:spacing w:after="0" w:line="252" w:lineRule="auto"/>
        <w:rPr>
          <w:rStyle w:val="3-Eng-Subheading-VedaVMSTeluguChar"/>
          <w:color w:val="auto"/>
          <w:sz w:val="28"/>
          <w:szCs w:val="28"/>
        </w:rPr>
      </w:pPr>
      <w:r w:rsidRPr="00195CAF">
        <w:rPr>
          <w:rFonts w:ascii="BRH Kannada Extra" w:hAnsi="BRH Kannada Extra" w:cs="BRH Kannada Extra"/>
          <w:sz w:val="40"/>
          <w:szCs w:val="40"/>
        </w:rPr>
        <w:t xml:space="preserve">NA PÀ†AiÀiÁ £À…²ÑvÀæ D†¨sÀÄªÀ…zÀÆwÃ …¸ÀzÁ†ªÀÈ…zsÀB ¸À‡SÁ | PÀ…AiÀiÁ ±À†aµÀ×AiÀiÁ …ªÀÈvÁ || </w:t>
      </w:r>
      <w:r w:rsidRPr="00DB19DF">
        <w:rPr>
          <w:rStyle w:val="3-Eng-Subheading-VedaVMSTeluguChar"/>
          <w:color w:val="auto"/>
          <w:sz w:val="28"/>
          <w:szCs w:val="28"/>
        </w:rPr>
        <w:t>(TS 4.2.11.2)</w:t>
      </w:r>
    </w:p>
    <w:p w14:paraId="42EC3086" w14:textId="77777777" w:rsidR="00E82389" w:rsidRPr="00195CAF" w:rsidRDefault="00E82389" w:rsidP="00DF1E9A">
      <w:pPr>
        <w:pStyle w:val="NoSpacing"/>
        <w:spacing w:line="252" w:lineRule="auto"/>
      </w:pPr>
    </w:p>
    <w:p w14:paraId="7A0E6D0E" w14:textId="77777777" w:rsidR="00E82389" w:rsidRPr="00DB19DF" w:rsidRDefault="00E82389" w:rsidP="00DF1E9A">
      <w:pPr>
        <w:autoSpaceDE w:val="0"/>
        <w:autoSpaceDN w:val="0"/>
        <w:adjustRightInd w:val="0"/>
        <w:spacing w:after="0" w:line="252" w:lineRule="auto"/>
        <w:rPr>
          <w:rStyle w:val="3-Eng-Subheading-VedaVMSTeluguChar"/>
          <w:color w:val="auto"/>
          <w:sz w:val="28"/>
          <w:szCs w:val="28"/>
        </w:rPr>
      </w:pPr>
      <w:r w:rsidRPr="00195CAF">
        <w:rPr>
          <w:rFonts w:ascii="BRH Kannada Extra" w:hAnsi="BRH Kannada Extra" w:cs="BRH Kannada Extra"/>
          <w:sz w:val="40"/>
          <w:szCs w:val="40"/>
        </w:rPr>
        <w:t xml:space="preserve">D„AiÀÄYõËÌB ¥ÀÈ†²ßgÀPÀæ…«ÄÃ-zÀ†¸À£À£ï …ªÀiÁvÀ…gÀA ¥ÀÄ†£ÀB | …¦vÀ†gÀkÑ …¥ÀæAiÀÄ£ÀÄÜ÷ì†ªÀB || </w:t>
      </w:r>
      <w:r w:rsidRPr="00DB19DF">
        <w:rPr>
          <w:rStyle w:val="3-Eng-Subheading-VedaVMSTeluguChar"/>
          <w:color w:val="auto"/>
          <w:sz w:val="28"/>
          <w:szCs w:val="28"/>
        </w:rPr>
        <w:t>(TS 1.5.3.1)</w:t>
      </w:r>
    </w:p>
    <w:p w14:paraId="167AA3E8" w14:textId="77777777" w:rsidR="00E82389" w:rsidRPr="00195CAF" w:rsidRDefault="00E82389" w:rsidP="00DF1E9A">
      <w:pPr>
        <w:pStyle w:val="NoSpacing"/>
        <w:spacing w:line="252" w:lineRule="auto"/>
      </w:pPr>
    </w:p>
    <w:p w14:paraId="79EEAB7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AiÀÄ†vÉÛÃ …zÉÃ«Ã ¤gÀÈ†w gÁ…§§…£ÀÞ zÁ†ªÀÄ …VæÃªÁ†¸Àé-«…ZÀvÀåðA |</w:t>
      </w:r>
    </w:p>
    <w:p w14:paraId="54349FD6" w14:textId="77777777" w:rsidR="00E82389" w:rsidRPr="00DB19DF" w:rsidRDefault="00E82389" w:rsidP="00DF1E9A">
      <w:pPr>
        <w:autoSpaceDE w:val="0"/>
        <w:autoSpaceDN w:val="0"/>
        <w:adjustRightInd w:val="0"/>
        <w:spacing w:after="0" w:line="252" w:lineRule="auto"/>
        <w:rPr>
          <w:rFonts w:ascii="BRH Kannada RN" w:hAnsi="BRH Kannada RN" w:cs="BRH Kannada RN"/>
          <w:sz w:val="28"/>
          <w:szCs w:val="28"/>
        </w:rPr>
      </w:pPr>
      <w:r w:rsidRPr="00195CAF">
        <w:rPr>
          <w:rFonts w:ascii="BRH Kannada Extra" w:hAnsi="BRH Kannada Extra" w:cs="BRH Kannada Extra"/>
          <w:sz w:val="40"/>
          <w:szCs w:val="40"/>
        </w:rPr>
        <w:t xml:space="preserve">…EzÀ…£ÉÛÃ vÀ¢é…µÁå-ªÀiÁå†AiÀÄÄ…µÉÆÃ £À ªÀÄzsÁå-zÀ†xÁ …fÃªÀB …¦vÀÄ†ªÀÄ…¢Þ ¥Àæ†ªÀÄÄPÀÛB || </w:t>
      </w:r>
      <w:r w:rsidRPr="00DB19DF">
        <w:rPr>
          <w:rStyle w:val="3-Eng-Subheading-VedaVMSTeluguChar"/>
          <w:color w:val="auto"/>
          <w:sz w:val="28"/>
          <w:szCs w:val="28"/>
        </w:rPr>
        <w:t>(TS 4.2.5.3)</w:t>
      </w:r>
    </w:p>
    <w:p w14:paraId="01E4CA29" w14:textId="77777777" w:rsidR="00E82389" w:rsidRPr="00195CAF" w:rsidRDefault="00E82389" w:rsidP="009048B5">
      <w:pPr>
        <w:pStyle w:val="5-ULine-WordO-SubHding-VedaVMSKannada"/>
        <w:pBdr>
          <w:bottom w:val="single" w:sz="4" w:space="1" w:color="auto"/>
        </w:pBdr>
        <w:spacing w:line="252" w:lineRule="auto"/>
        <w:rPr>
          <w:color w:val="auto"/>
        </w:rPr>
      </w:pPr>
      <w:r w:rsidRPr="00195CAF">
        <w:rPr>
          <w:color w:val="auto"/>
        </w:rPr>
        <w:t xml:space="preserve">(NA C¢üzÉÃªÀvÁ ¥ÀævÀå¢üzÉÃªÀvÁ ¸À»vÁAiÀÄ ¨sÀUÀªÀvÉÃ gÁ†ºÀ…ªÉÃ £À†ªÀÄB) 8 </w:t>
      </w:r>
    </w:p>
    <w:p w14:paraId="412C2C36" w14:textId="77777777" w:rsidR="00E82389" w:rsidRPr="00195CAF" w:rsidRDefault="00E82389" w:rsidP="00DF1E9A">
      <w:pPr>
        <w:pStyle w:val="NoSpacing"/>
        <w:spacing w:line="252" w:lineRule="auto"/>
      </w:pPr>
    </w:p>
    <w:p w14:paraId="56A8D8A1" w14:textId="77777777" w:rsidR="00E82389" w:rsidRPr="00195CAF" w:rsidRDefault="009B4303" w:rsidP="00DF1E9A">
      <w:pPr>
        <w:pStyle w:val="5-ULine-WordO-SubHding-VedaVMSKannada"/>
        <w:spacing w:line="252" w:lineRule="auto"/>
        <w:rPr>
          <w:color w:val="auto"/>
        </w:rPr>
      </w:pPr>
      <w:r w:rsidRPr="00195CAF">
        <w:rPr>
          <w:color w:val="auto"/>
        </w:rPr>
        <w:t>9. (zÉÃªÀvÁ - PÉÃvÀÄB</w:t>
      </w:r>
      <w:r w:rsidR="00E82389" w:rsidRPr="00195CAF">
        <w:rPr>
          <w:color w:val="auto"/>
        </w:rPr>
        <w:t>, C¢üzÉÃªÀvÁ - §æºÁä, ¥ÀævÀå¢üzÉÃªÀvÁ - avÀæUÀÄ¥ÀÛB)</w:t>
      </w:r>
    </w:p>
    <w:p w14:paraId="268B6E22" w14:textId="77777777" w:rsidR="00E82389" w:rsidRPr="00195CAF" w:rsidRDefault="00E82389" w:rsidP="00DF1E9A">
      <w:pPr>
        <w:autoSpaceDE w:val="0"/>
        <w:autoSpaceDN w:val="0"/>
        <w:adjustRightInd w:val="0"/>
        <w:spacing w:after="0" w:line="252" w:lineRule="auto"/>
        <w:rPr>
          <w:rStyle w:val="3-Eng-Subheading-VedaVMSTeluguChar"/>
          <w:color w:val="auto"/>
        </w:rPr>
      </w:pPr>
      <w:r w:rsidRPr="00195CAF">
        <w:rPr>
          <w:rFonts w:ascii="BRH Kannada Extra" w:hAnsi="BRH Kannada Extra" w:cs="BRH Kannada Extra"/>
          <w:sz w:val="40"/>
          <w:szCs w:val="40"/>
        </w:rPr>
        <w:t xml:space="preserve">NA …PÉÃvÀÄYõï …PÀÈté†£Àß…PÉÃvÀ…ªÉÃ ¥ÉÃ†±ÉÆÃ ªÀÄAiÀiÁð C…¥ÉÃ±À‡¸ÉÃ | ¸À…ªÀÄÄµÀzï†©ügÀeÁAiÀÄxÁB || </w:t>
      </w:r>
      <w:r w:rsidRPr="00DB19DF">
        <w:rPr>
          <w:rStyle w:val="3-Eng-Subheading-VedaVMSTeluguChar"/>
          <w:color w:val="auto"/>
          <w:sz w:val="28"/>
          <w:szCs w:val="28"/>
        </w:rPr>
        <w:t>(TS 7.4.20.1)</w:t>
      </w:r>
    </w:p>
    <w:p w14:paraId="4E0CD96E" w14:textId="77777777" w:rsidR="009048B5"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…§æºÁä …zÉÃªÁ‡£ÁA ¥À…zÀ«ÃB †PÀ…«Ã£Á-ªÀÄÈ…¶gï «†¥ÁæuÁA </w:t>
      </w:r>
    </w:p>
    <w:p w14:paraId="5DFE2AF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ªÀÄ…»µÉÆÃ …ªÀÄÈUÁ‡uÁA</w:t>
      </w:r>
      <w:r w:rsidR="00454D6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p>
    <w:p w14:paraId="7AC28BE2"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…±ÉåÃ£ÉÆÃ UÀÈ†zsÁæ…uÁ(…UïÎ) ¸Àé†¢ü…wgï ªÀ†£Á…£Á(…Uïä) ¸ÉÆÃ†ªÀÄB …¥À«…vÀæ ªÀÄ†vÉåÃ…w gÉÃ¨sÀ†£ïß || </w:t>
      </w:r>
      <w:r w:rsidRPr="00DB19DF">
        <w:rPr>
          <w:rStyle w:val="3-Eng-Subheading-VedaVMSTeluguChar"/>
          <w:color w:val="auto"/>
          <w:sz w:val="28"/>
          <w:szCs w:val="28"/>
        </w:rPr>
        <w:t>(TS 3.4.11.1)</w:t>
      </w:r>
    </w:p>
    <w:p w14:paraId="147D549D" w14:textId="77777777" w:rsidR="00E82389" w:rsidRPr="00195CAF" w:rsidRDefault="00E82389" w:rsidP="00DF1E9A">
      <w:pPr>
        <w:pStyle w:val="NoSpacing"/>
        <w:spacing w:line="252" w:lineRule="auto"/>
      </w:pPr>
    </w:p>
    <w:p w14:paraId="2723DA1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¸À†avÀæ …avÀæA …avÀ†AiÀÄ£ÀÛ-…ªÀÄ¸ÉäÃ a†vÀæPÀëvÀæ …avÀæ†vÀªÀÄA </w:t>
      </w:r>
      <w:r w:rsidR="00E43133"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ªÀ…AiÉÆÃzsÁA |</w:t>
      </w:r>
    </w:p>
    <w:p w14:paraId="257249AC" w14:textId="77777777" w:rsidR="00E82389" w:rsidRPr="00DB19DF" w:rsidRDefault="00E82389" w:rsidP="00DF1E9A">
      <w:pPr>
        <w:autoSpaceDE w:val="0"/>
        <w:autoSpaceDN w:val="0"/>
        <w:adjustRightInd w:val="0"/>
        <w:spacing w:after="0" w:line="252" w:lineRule="auto"/>
        <w:rPr>
          <w:rStyle w:val="3-Eng-Subheading-VedaVMSTeluguChar"/>
          <w:color w:val="auto"/>
          <w:sz w:val="28"/>
          <w:szCs w:val="28"/>
        </w:rPr>
      </w:pPr>
      <w:r w:rsidRPr="00195CAF">
        <w:rPr>
          <w:rFonts w:ascii="BRH Kannada Extra" w:hAnsi="BRH Kannada Extra" w:cs="BRH Kannada Extra"/>
          <w:sz w:val="40"/>
          <w:szCs w:val="40"/>
        </w:rPr>
        <w:t xml:space="preserve">…ZÀ£ÀÝçA …gÀ¬ÄA †¥ÀÄ…gÀÄ«Ã†gÀA …§ÈºÀ…£ÀÛA ZÀ†£ÀÝç-…ZÀ£ÁÝç†©ügï-UÀÈ…tvÉÃ †AiÀÄÄªÀ¸Àé ||  </w:t>
      </w:r>
      <w:r w:rsidRPr="00DB19DF">
        <w:rPr>
          <w:rStyle w:val="3-Eng-Subheading-VedaVMSTeluguChar"/>
          <w:color w:val="auto"/>
          <w:sz w:val="28"/>
          <w:szCs w:val="28"/>
        </w:rPr>
        <w:t>(RV 6.6.7)</w:t>
      </w:r>
    </w:p>
    <w:p w14:paraId="2C81107F" w14:textId="77777777" w:rsidR="00E82389" w:rsidRPr="00195CAF" w:rsidRDefault="00E82389" w:rsidP="00DF1E9A">
      <w:pPr>
        <w:pStyle w:val="5-ULine-WordO-SubHding-VedaVMSKannada"/>
        <w:spacing w:line="252" w:lineRule="auto"/>
        <w:rPr>
          <w:color w:val="auto"/>
        </w:rPr>
      </w:pPr>
      <w:r w:rsidRPr="00195CAF">
        <w:rPr>
          <w:color w:val="auto"/>
        </w:rPr>
        <w:t>(NA C¢üzÉÃªÀvÁ ¥ÀævÀå¢üzÉÃªÀvÁ ¸À»vÉÃ¨sÉÆåÃ ¨sÀUÀªÀzÀã÷åB PÉÃ†vÀÄ…¨sÉÆåÃ £À†ªÀÄB)</w:t>
      </w:r>
      <w:r w:rsidR="002B0517" w:rsidRPr="00195CAF">
        <w:rPr>
          <w:color w:val="auto"/>
        </w:rPr>
        <w:t xml:space="preserve"> </w:t>
      </w:r>
      <w:r w:rsidRPr="00195CAF">
        <w:rPr>
          <w:color w:val="auto"/>
        </w:rPr>
        <w:t>9</w:t>
      </w:r>
    </w:p>
    <w:p w14:paraId="6E6296C6" w14:textId="77777777" w:rsidR="00E82389" w:rsidRPr="00195CAF" w:rsidRDefault="00E82389" w:rsidP="00DF1E9A">
      <w:pPr>
        <w:pStyle w:val="4-ULine-Subheading-VedaVMSKannada"/>
        <w:spacing w:line="252" w:lineRule="auto"/>
        <w:rPr>
          <w:color w:val="auto"/>
        </w:rPr>
      </w:pPr>
      <w:r w:rsidRPr="00195CAF">
        <w:rPr>
          <w:color w:val="auto"/>
        </w:rPr>
        <w:t>|| NA D¢vÁå¢ £ÀªÀUÀæºÀ zÉÃ†ªÀvÁ…¨sÉÆåÃ £À…ªÉÆÃ £À†ªÀÄB</w:t>
      </w:r>
      <w:r w:rsidR="00454D60" w:rsidRPr="00195CAF">
        <w:rPr>
          <w:color w:val="auto"/>
        </w:rPr>
        <w:t xml:space="preserve"> </w:t>
      </w:r>
      <w:r w:rsidRPr="00195CAF">
        <w:rPr>
          <w:color w:val="auto"/>
        </w:rPr>
        <w:t>||</w:t>
      </w:r>
    </w:p>
    <w:p w14:paraId="573F2470" w14:textId="77777777" w:rsidR="00E82389" w:rsidRPr="00195CAF" w:rsidRDefault="00E82389" w:rsidP="00DF1E9A">
      <w:pPr>
        <w:pStyle w:val="4-ULine-Subheading-VedaVMSKannada"/>
        <w:pBdr>
          <w:bottom w:val="single" w:sz="4" w:space="1" w:color="auto"/>
        </w:pBdr>
        <w:spacing w:line="252" w:lineRule="auto"/>
        <w:rPr>
          <w:color w:val="auto"/>
        </w:rPr>
      </w:pPr>
      <w:r w:rsidRPr="00195CAF">
        <w:rPr>
          <w:color w:val="auto"/>
        </w:rPr>
        <w:t>(NA ±Á…¤ÛB ±Á…¤ÛB ±Á†¤ÛB ||)</w:t>
      </w:r>
    </w:p>
    <w:p w14:paraId="2C65B5EE"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55012BC0" w14:textId="77777777" w:rsidR="00E82389" w:rsidRPr="00195CAF" w:rsidRDefault="00E82389" w:rsidP="00DF1E9A">
      <w:pPr>
        <w:pStyle w:val="1Title-VedaVMSKannada"/>
        <w:spacing w:line="252" w:lineRule="auto"/>
        <w:rPr>
          <w:color w:val="auto"/>
        </w:rPr>
      </w:pPr>
      <w:bookmarkStart w:id="21" w:name="_Toc535175599"/>
      <w:r w:rsidRPr="00195CAF">
        <w:rPr>
          <w:color w:val="auto"/>
        </w:rPr>
        <w:t>¢Pï ¥Á®PÁ ªÀÄ£ÁÛçB</w:t>
      </w:r>
      <w:bookmarkEnd w:id="21"/>
    </w:p>
    <w:p w14:paraId="28F838BF" w14:textId="77777777" w:rsidR="00E82389" w:rsidRPr="00195CAF" w:rsidRDefault="00E82389" w:rsidP="00DF1E9A">
      <w:pPr>
        <w:pStyle w:val="NoSpacing"/>
        <w:spacing w:line="252" w:lineRule="auto"/>
      </w:pPr>
    </w:p>
    <w:p w14:paraId="55A5C29D" w14:textId="77777777" w:rsidR="002B0517" w:rsidRPr="00195CAF" w:rsidRDefault="00E82389" w:rsidP="00DF1E9A">
      <w:pPr>
        <w:pStyle w:val="5-ULine-WordO-SubHding-VedaVMSKannada"/>
        <w:spacing w:line="252" w:lineRule="auto"/>
        <w:rPr>
          <w:color w:val="auto"/>
        </w:rPr>
      </w:pPr>
      <w:r w:rsidRPr="00195CAF">
        <w:rPr>
          <w:color w:val="auto"/>
        </w:rPr>
        <w:t>1. (zÉÃªÀvÁ - E£ÀÝçB) (¢Pï - ¥ÀÆªÀðA)</w:t>
      </w:r>
      <w:r w:rsidR="002B0517" w:rsidRPr="00195CAF">
        <w:rPr>
          <w:color w:val="auto"/>
        </w:rPr>
        <w:t xml:space="preserve"> </w:t>
      </w:r>
      <w:r w:rsidR="002B0517" w:rsidRPr="00195CAF">
        <w:rPr>
          <w:rFonts w:ascii="Arial" w:hAnsi="Arial" w:cs="Arial"/>
          <w:color w:val="auto"/>
          <w:sz w:val="28"/>
          <w:szCs w:val="28"/>
        </w:rPr>
        <w:t>(TS 1.6.12.5)</w:t>
      </w:r>
    </w:p>
    <w:p w14:paraId="5327E8F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…vÁævÁ…gÀ«Ä†£ÀÝç-ªÀÄ…«vÁ…gÀ-«Ä…£ÀÝç(…Uïä) ºÀ†ªÉÃ ºÀªÉÃ …¸ÀÄºÀ…ªÀ(…Uïä) ±ÀÆ…gÀ«Ä‡£ÀÝçA | </w:t>
      </w:r>
    </w:p>
    <w:p w14:paraId="3D20FCB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…ºÀÄªÉÃ £ÀÄ …±ÀPÀæA †¥ÀÄgÀÄ…ºÀÆvÀ-«Ä†£ÀÝç(UïÎ) …¸Àé¹Û †£ÉÆÃ …ªÀÄWÀ†ªÁ …zsÁwé†£ÀÝçB || </w:t>
      </w:r>
      <w:r w:rsidR="00F150DF" w:rsidRPr="00195CAF">
        <w:rPr>
          <w:rFonts w:ascii="Arial" w:hAnsi="Arial" w:cs="Arial"/>
          <w:b/>
          <w:sz w:val="28"/>
          <w:szCs w:val="28"/>
        </w:rPr>
        <w:t>1</w:t>
      </w:r>
    </w:p>
    <w:p w14:paraId="358C8A32" w14:textId="77777777" w:rsidR="002B0517" w:rsidRPr="00195CAF" w:rsidRDefault="002B0517" w:rsidP="00DF1E9A">
      <w:pPr>
        <w:pStyle w:val="NoSpacing"/>
        <w:spacing w:line="252" w:lineRule="auto"/>
      </w:pPr>
    </w:p>
    <w:p w14:paraId="6B9E6818" w14:textId="77777777" w:rsidR="00E82389" w:rsidRPr="00195CAF" w:rsidRDefault="00E82389" w:rsidP="00DF1E9A">
      <w:pPr>
        <w:pStyle w:val="5-ULine-WordO-SubHding-VedaVMSKannada"/>
        <w:spacing w:line="252" w:lineRule="auto"/>
        <w:rPr>
          <w:color w:val="auto"/>
        </w:rPr>
      </w:pPr>
      <w:r w:rsidRPr="00195CAF">
        <w:rPr>
          <w:color w:val="auto"/>
        </w:rPr>
        <w:t>2. (zÉÃªÀvÁ - CVßÃB) (¢Pï - zÀQët ¥ÀÆªÀðA/DUÉßÃAiÀÄ ¢Pï)</w:t>
      </w:r>
      <w:r w:rsidR="002B0517" w:rsidRPr="00195CAF">
        <w:rPr>
          <w:color w:val="auto"/>
        </w:rPr>
        <w:t xml:space="preserve"> </w:t>
      </w:r>
      <w:r w:rsidR="002B0517" w:rsidRPr="00195CAF">
        <w:rPr>
          <w:rFonts w:ascii="Arial" w:hAnsi="Arial" w:cs="Arial"/>
          <w:color w:val="auto"/>
          <w:sz w:val="28"/>
          <w:szCs w:val="28"/>
        </w:rPr>
        <w:t>(TS.2.5.12.3)</w:t>
      </w:r>
    </w:p>
    <w:p w14:paraId="370C48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vÀé†£ÉÆßÃ C…UÉßÃ ªÀ†gÀÄt¸Àå …«zÁé£ï …zÉÃªÀ…¸Àå ºÉÃqÉÆÃ„†ªÀ AiÀiÁ¹¹ÃµÁ×B |</w:t>
      </w:r>
    </w:p>
    <w:p w14:paraId="6D5738DD"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AiÀÄ†f…µÉÆ×Ã ªÀ†»ßvÀ…ªÀÄB ±ÉÆÃ†±ÀÄZÁ…£ÉÆÃ «…±Áé zÉéÃ†µÁ(Uïä)…¹ </w:t>
      </w:r>
      <w:r w:rsidR="009048B5">
        <w:rPr>
          <w:rFonts w:ascii="BRH Kannada Extra" w:hAnsi="BRH Kannada Extra" w:cs="BRH Kannada Extra"/>
          <w:sz w:val="40"/>
          <w:szCs w:val="40"/>
        </w:rPr>
        <w:br/>
      </w:r>
      <w:r w:rsidRPr="00195CAF">
        <w:rPr>
          <w:rFonts w:ascii="BRH Kannada Extra" w:hAnsi="BRH Kannada Extra" w:cs="BRH Kannada Extra"/>
          <w:sz w:val="40"/>
          <w:szCs w:val="40"/>
        </w:rPr>
        <w:t xml:space="preserve">¥Àæ†ªÀÄÄªÀÄÄ…UÀÞ÷å¸Àävï || </w:t>
      </w:r>
      <w:r w:rsidRPr="00195CAF">
        <w:rPr>
          <w:rFonts w:ascii="Arial" w:hAnsi="Arial" w:cs="Arial"/>
          <w:b/>
          <w:sz w:val="28"/>
          <w:szCs w:val="28"/>
        </w:rPr>
        <w:t xml:space="preserve">2 </w:t>
      </w:r>
    </w:p>
    <w:p w14:paraId="462D6507" w14:textId="77777777" w:rsidR="00E82389" w:rsidRPr="00195CAF" w:rsidRDefault="00E82389" w:rsidP="00DF1E9A">
      <w:pPr>
        <w:pStyle w:val="NoSpacing"/>
        <w:spacing w:line="252" w:lineRule="auto"/>
      </w:pPr>
    </w:p>
    <w:p w14:paraId="5689A95D" w14:textId="77777777" w:rsidR="00E82389" w:rsidRPr="00195CAF" w:rsidRDefault="00E82389" w:rsidP="00DF1E9A">
      <w:pPr>
        <w:pStyle w:val="5-ULine-WordO-SubHding-VedaVMSKannada"/>
        <w:spacing w:line="252" w:lineRule="auto"/>
        <w:rPr>
          <w:color w:val="auto"/>
        </w:rPr>
      </w:pPr>
      <w:r w:rsidRPr="00195CAF">
        <w:rPr>
          <w:color w:val="auto"/>
        </w:rPr>
        <w:t xml:space="preserve">3. (zÉÃªÀvÁ - AiÀÄªÀÄB) </w:t>
      </w:r>
      <w:r w:rsidRPr="00195CAF">
        <w:rPr>
          <w:color w:val="auto"/>
        </w:rPr>
        <w:tab/>
        <w:t>(¢Pï - zÀQëtA)</w:t>
      </w:r>
      <w:r w:rsidR="002B0517" w:rsidRPr="00195CAF">
        <w:rPr>
          <w:color w:val="auto"/>
        </w:rPr>
        <w:t xml:space="preserve"> </w:t>
      </w:r>
      <w:r w:rsidR="002B0517" w:rsidRPr="00195CAF">
        <w:rPr>
          <w:rFonts w:ascii="Arial" w:hAnsi="Arial" w:cs="Arial"/>
          <w:color w:val="auto"/>
          <w:sz w:val="28"/>
          <w:szCs w:val="28"/>
        </w:rPr>
        <w:t>(T.B.3.1.2.11)</w:t>
      </w:r>
    </w:p>
    <w:p w14:paraId="7A333D3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…¸ÀÄUÀ…£ÀßB ¥À…£ÁÜªÀÄ†¨sÀAiÀÄA PÀÈuÉÆÃvÀÄ | AiÀÄ…¹ä£Àß†PÀëvÉæÃ …AiÀÄªÀÄ K…w gÁ‡eÁ |</w:t>
      </w:r>
    </w:p>
    <w:p w14:paraId="1AC1089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AiÀÄ†¹ä£ÉßÃ£À-…ªÀÄ¨sÀå†¶kÑ£ÀÛ …zÉÃªÁB | vÀ†zÀ¸Àå …avÀæ(Uïä) …ºÀ«†µÁ AiÀÄeÁªÀÄ | </w:t>
      </w:r>
    </w:p>
    <w:p w14:paraId="7A72F14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lastRenderedPageBreak/>
        <w:t xml:space="preserve">C†¥À …¥Á¥Áä…£ÀA ¨sÀ†gÀtÂÃgï ¨sÀgÀ£ÀÄÛ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269E1C23" w14:textId="77777777" w:rsidR="00E82389" w:rsidRPr="00195CAF" w:rsidRDefault="00E82389" w:rsidP="00DF1E9A">
      <w:pPr>
        <w:pStyle w:val="NoSpacing"/>
        <w:spacing w:line="252" w:lineRule="auto"/>
      </w:pPr>
    </w:p>
    <w:p w14:paraId="1AAA362C" w14:textId="77777777" w:rsidR="00E82389" w:rsidRPr="00195CAF" w:rsidRDefault="00E82389" w:rsidP="00DF1E9A">
      <w:pPr>
        <w:pStyle w:val="5-ULine-WordO-SubHding-VedaVMSKannada"/>
        <w:spacing w:line="252" w:lineRule="auto"/>
        <w:rPr>
          <w:rFonts w:cs="BRH Kannada RN"/>
          <w:color w:val="auto"/>
        </w:rPr>
      </w:pPr>
      <w:r w:rsidRPr="00195CAF">
        <w:rPr>
          <w:color w:val="auto"/>
        </w:rPr>
        <w:t xml:space="preserve">4. (zÉÃªÀvÁ- ¤gÀÈwB) </w:t>
      </w:r>
      <w:r w:rsidRPr="00195CAF">
        <w:rPr>
          <w:color w:val="auto"/>
        </w:rPr>
        <w:tab/>
        <w:t>(¢Pï - zÀQët ¥À²ÑªÀÄA)</w:t>
      </w:r>
      <w:r w:rsidR="002B0517" w:rsidRPr="00195CAF">
        <w:rPr>
          <w:color w:val="auto"/>
        </w:rPr>
        <w:t xml:space="preserve"> </w:t>
      </w:r>
      <w:r w:rsidR="002B0517" w:rsidRPr="00195CAF">
        <w:rPr>
          <w:rFonts w:ascii="Arial" w:hAnsi="Arial" w:cs="Arial"/>
          <w:color w:val="auto"/>
          <w:sz w:val="28"/>
          <w:szCs w:val="28"/>
        </w:rPr>
        <w:t>(TS 4.2.5.4)</w:t>
      </w:r>
    </w:p>
    <w:p w14:paraId="0EECE61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C†¸ÀÄ£Àé…£ÀÛ-ªÀÄ†AiÀÄdªÀiÁ£À-«ÄZÀÒ …¸ÉÛÃ£À-…¸ÉåÃvÁå£ï vÀ†¸ÀÌ…gÀ¸Áå†£ÉéÃ¶ | </w:t>
      </w:r>
    </w:p>
    <w:p w14:paraId="3143CB5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…C£Àå-…ªÀÄ¸Àä-†¢…ZÀÒ ¸Á †vÀ …EvÁå £À†ªÉÆÃ zÉÃ« ¤gÀÈ…vÉÃ vÀÄ†¨sÀåªÀÄ¸ÀÄÛ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10DD5B72" w14:textId="77777777" w:rsidR="002B0517" w:rsidRPr="00195CAF" w:rsidRDefault="002B0517" w:rsidP="00DF1E9A">
      <w:pPr>
        <w:autoSpaceDE w:val="0"/>
        <w:autoSpaceDN w:val="0"/>
        <w:adjustRightInd w:val="0"/>
        <w:spacing w:after="0" w:line="252" w:lineRule="auto"/>
        <w:rPr>
          <w:rFonts w:ascii="BRH Kannada RN" w:hAnsi="BRH Kannada RN" w:cs="BRH Kannada RN"/>
          <w:sz w:val="40"/>
          <w:szCs w:val="40"/>
        </w:rPr>
      </w:pPr>
    </w:p>
    <w:p w14:paraId="1709E1C8" w14:textId="77777777" w:rsidR="00E82389" w:rsidRPr="00195CAF" w:rsidRDefault="00E82389" w:rsidP="00DF1E9A">
      <w:pPr>
        <w:pStyle w:val="5-ULine-WordO-SubHding-VedaVMSKannada"/>
        <w:spacing w:line="252" w:lineRule="auto"/>
        <w:rPr>
          <w:color w:val="auto"/>
        </w:rPr>
      </w:pPr>
      <w:r w:rsidRPr="00195CAF">
        <w:rPr>
          <w:color w:val="auto"/>
        </w:rPr>
        <w:t xml:space="preserve">5. (zÉÃªÀvÁ- ªÀgÀÄtB) </w:t>
      </w:r>
      <w:r w:rsidRPr="00195CAF">
        <w:rPr>
          <w:color w:val="auto"/>
        </w:rPr>
        <w:tab/>
        <w:t>(¢Pï - ¥À²ÑªÀÄA)</w:t>
      </w:r>
      <w:r w:rsidR="008162AD" w:rsidRPr="00195CAF">
        <w:rPr>
          <w:color w:val="auto"/>
        </w:rPr>
        <w:t xml:space="preserve"> </w:t>
      </w:r>
      <w:r w:rsidR="008162AD" w:rsidRPr="00195CAF">
        <w:rPr>
          <w:rFonts w:ascii="Arial" w:hAnsi="Arial" w:cs="Arial"/>
          <w:color w:val="auto"/>
          <w:sz w:val="28"/>
          <w:szCs w:val="28"/>
        </w:rPr>
        <w:t>(TS 2.1.11.6)</w:t>
      </w:r>
    </w:p>
    <w:p w14:paraId="712786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vÀ†vÁé AiÀiÁ…«Ä §æ†ºÀä…uÁ ªÀ†£ÀÝªÀiÁ…£À-¸ÀÛzÁ‡±Á…¸ÉÛÃ AiÀÄ†dªÀiÁ£ÉÆÃ …ºÀ«†©üðB | </w:t>
      </w:r>
    </w:p>
    <w:p w14:paraId="145CFC76"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C†ºÉÃqÀªÀiÁ£ÉÆÃ ªÀgÀÄ…uÉÃºÀ …¨ÉÆÃzsÀÄå†gÀÄ±À(Uïä) …¸À ªÀiÁ …£À D…AiÀÄÄB </w:t>
      </w:r>
      <w:r w:rsidR="009048B5">
        <w:rPr>
          <w:rFonts w:ascii="BRH Kannada Extra" w:hAnsi="BRH Kannada Extra" w:cs="BRH Kannada Extra"/>
          <w:sz w:val="40"/>
          <w:szCs w:val="40"/>
        </w:rPr>
        <w:br/>
      </w:r>
      <w:r w:rsidRPr="00195CAF">
        <w:rPr>
          <w:rFonts w:ascii="BRH Kannada Extra" w:hAnsi="BRH Kannada Extra" w:cs="BRH Kannada Extra"/>
          <w:sz w:val="40"/>
          <w:szCs w:val="40"/>
        </w:rPr>
        <w:t>¥Àæ†ªÉÆÃ¶ÃB</w:t>
      </w:r>
      <w:r w:rsidR="000E3D9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0E3D98" w:rsidRPr="00195CAF">
        <w:rPr>
          <w:rFonts w:ascii="BRH Kannada Extra" w:hAnsi="BRH Kannada Extra" w:cs="BRH Kannada Extra"/>
          <w:sz w:val="40"/>
          <w:szCs w:val="40"/>
        </w:rPr>
        <w:t xml:space="preserve"> </w:t>
      </w:r>
      <w:r w:rsidRPr="00195CAF">
        <w:rPr>
          <w:rFonts w:ascii="Arial" w:hAnsi="Arial" w:cs="Arial"/>
          <w:b/>
          <w:sz w:val="28"/>
          <w:szCs w:val="28"/>
        </w:rPr>
        <w:t xml:space="preserve">5 </w:t>
      </w:r>
    </w:p>
    <w:p w14:paraId="4E4DEDE5" w14:textId="77777777" w:rsidR="00E82389" w:rsidRPr="00195CAF" w:rsidRDefault="00E82389" w:rsidP="00DF1E9A">
      <w:pPr>
        <w:pStyle w:val="NoSpacing"/>
        <w:spacing w:line="252" w:lineRule="auto"/>
      </w:pPr>
    </w:p>
    <w:p w14:paraId="1EAC386B" w14:textId="77777777" w:rsidR="00E82389" w:rsidRPr="00195CAF" w:rsidRDefault="00E82389" w:rsidP="00DF1E9A">
      <w:pPr>
        <w:pStyle w:val="5-ULine-WordO-SubHding-VedaVMSKannada"/>
        <w:spacing w:line="252" w:lineRule="auto"/>
        <w:rPr>
          <w:color w:val="auto"/>
        </w:rPr>
      </w:pPr>
      <w:r w:rsidRPr="00195CAF">
        <w:rPr>
          <w:color w:val="auto"/>
        </w:rPr>
        <w:t xml:space="preserve">6. (zÉÃªÀvÁ - ªÁAiÀÄÄB) </w:t>
      </w:r>
      <w:r w:rsidRPr="00195CAF">
        <w:rPr>
          <w:color w:val="auto"/>
        </w:rPr>
        <w:tab/>
        <w:t>(¢Pï - GvÀÛgÀ ¥À²ÑªÀÄA)</w:t>
      </w:r>
      <w:r w:rsidR="008162AD" w:rsidRPr="00195CAF">
        <w:rPr>
          <w:color w:val="auto"/>
        </w:rPr>
        <w:t xml:space="preserve"> </w:t>
      </w:r>
      <w:r w:rsidR="008162AD" w:rsidRPr="00195CAF">
        <w:rPr>
          <w:rFonts w:ascii="Arial" w:hAnsi="Arial" w:cs="Arial"/>
          <w:color w:val="auto"/>
          <w:sz w:val="28"/>
          <w:szCs w:val="28"/>
        </w:rPr>
        <w:t>(T.B.2.8.1.2)</w:t>
      </w:r>
    </w:p>
    <w:p w14:paraId="4FFD2C9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 †£ÉÆÃ …¤AiÀÄÄ†¢ãB …±Àw†¤Ã-©ügÀ…zsÀégÀA | …¸À…ºÀ¹æ†tÂÃ…©ügÀÄ†¥ÀAiÀiÁ» …AiÀÄdÕA | </w:t>
      </w:r>
    </w:p>
    <w:p w14:paraId="3EA5C21A"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ªÁ†AiÉÆÃ …C¹ä£ï …ºÀ«†¶ ªÀiÁzÀAiÀÄ¸Àé | …AiÀÄÆAiÀÄA †¥ÁvÀ …¸Àé¹Û…©üB ¸À†zÁ£ÀB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78144053" w14:textId="77777777" w:rsidR="00E82389" w:rsidRPr="00195CAF" w:rsidRDefault="00E82389" w:rsidP="00DF1E9A">
      <w:pPr>
        <w:pStyle w:val="NoSpacing"/>
        <w:spacing w:line="252" w:lineRule="auto"/>
      </w:pPr>
    </w:p>
    <w:p w14:paraId="3BF4AB09" w14:textId="77777777" w:rsidR="00E82389" w:rsidRPr="00195CAF" w:rsidRDefault="00E82389" w:rsidP="00DF1E9A">
      <w:pPr>
        <w:pStyle w:val="5-ULine-WordO-SubHding-VedaVMSKannada"/>
        <w:spacing w:line="252" w:lineRule="auto"/>
        <w:rPr>
          <w:color w:val="auto"/>
        </w:rPr>
      </w:pPr>
      <w:r w:rsidRPr="00195CAF">
        <w:rPr>
          <w:color w:val="auto"/>
        </w:rPr>
        <w:t xml:space="preserve">7. (zÉÃªÀvÁ - ¸ÉÆÃªÀÄB) </w:t>
      </w:r>
      <w:r w:rsidRPr="00195CAF">
        <w:rPr>
          <w:color w:val="auto"/>
        </w:rPr>
        <w:tab/>
        <w:t>(¢Pï - GvÀÛgÀA)</w:t>
      </w:r>
      <w:r w:rsidR="008162AD" w:rsidRPr="00195CAF">
        <w:rPr>
          <w:color w:val="auto"/>
        </w:rPr>
        <w:t xml:space="preserve"> </w:t>
      </w:r>
      <w:r w:rsidR="008162AD" w:rsidRPr="00195CAF">
        <w:rPr>
          <w:rFonts w:ascii="Arial" w:hAnsi="Arial" w:cs="Arial"/>
          <w:color w:val="auto"/>
          <w:sz w:val="28"/>
          <w:szCs w:val="28"/>
        </w:rPr>
        <w:t>(T.B.2.4.2.7)</w:t>
      </w:r>
    </w:p>
    <w:p w14:paraId="34524DEA"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…ªÀAiÀÄ(Uïä) †¸ÉÆÃªÀÄ …ªÀævÉÃ vÀ†ªÀ | ªÀÄ†£À…¸ÀÛ£ÀÆ…µÀÄ ©†¨sÀævÀB | …¥ÀæeÁ†ªÀ£ÉÆÛÃ C²ÃªÀÄ»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5483D516" w14:textId="77777777" w:rsidR="00E82389" w:rsidRPr="00195CAF" w:rsidRDefault="00E82389" w:rsidP="00DF1E9A">
      <w:pPr>
        <w:pStyle w:val="5-ULine-WordO-SubHding-VedaVMSKannada"/>
        <w:spacing w:line="252" w:lineRule="auto"/>
        <w:rPr>
          <w:color w:val="auto"/>
        </w:rPr>
      </w:pPr>
      <w:r w:rsidRPr="00195CAF">
        <w:rPr>
          <w:color w:val="auto"/>
        </w:rPr>
        <w:t xml:space="preserve">8. (zÉÃªÀvÁ - F±Á£ÀB) </w:t>
      </w:r>
      <w:r w:rsidRPr="00195CAF">
        <w:rPr>
          <w:color w:val="auto"/>
        </w:rPr>
        <w:tab/>
        <w:t>(¢Pï - GvÀÛgÀ ¥ÀÆªÀðA)</w:t>
      </w:r>
      <w:r w:rsidR="008162AD" w:rsidRPr="00195CAF">
        <w:rPr>
          <w:color w:val="auto"/>
        </w:rPr>
        <w:t xml:space="preserve"> </w:t>
      </w:r>
      <w:r w:rsidR="008162AD" w:rsidRPr="00195CAF">
        <w:rPr>
          <w:rFonts w:ascii="Arial" w:hAnsi="Arial" w:cs="Arial"/>
          <w:color w:val="auto"/>
          <w:sz w:val="28"/>
          <w:szCs w:val="28"/>
        </w:rPr>
        <w:t>(RV.1.89.5)</w:t>
      </w:r>
    </w:p>
    <w:p w14:paraId="609286F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vÀ«ÄÃ†±Á…£ÀA d†UÀvÀ-…¸ÀÛ¸ÀÄÜ-…µÀ¸Àà‡wA | …¢ü…AiÀÄA …f£ÀéªÀÄ†ªÀ¸ÉÃ ºÀÆªÀÄºÉÃ …ªÀAiÀÄA | </w:t>
      </w:r>
    </w:p>
    <w:p w14:paraId="70512ACA"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…¥ÀÆµÁ …£ÉÆÃ AiÀÄ…xÁ ªÉÃ†zÀ …¸ÁªÀÄ†¸Àzï…ªÀÈzsÉÃ †gÀ…QëvÁ …¥ÁAiÀÄÄ-gÀ†zÀ§ÞB </w:t>
      </w:r>
      <w:r w:rsidR="009048B5">
        <w:rPr>
          <w:rFonts w:ascii="BRH Kannada Extra" w:hAnsi="BRH Kannada Extra" w:cs="BRH Kannada Extra"/>
          <w:sz w:val="40"/>
          <w:szCs w:val="40"/>
        </w:rPr>
        <w:br/>
      </w:r>
      <w:r w:rsidRPr="00195CAF">
        <w:rPr>
          <w:rFonts w:ascii="BRH Kannada Extra" w:hAnsi="BRH Kannada Extra" w:cs="BRH Kannada Extra"/>
          <w:sz w:val="40"/>
          <w:szCs w:val="40"/>
        </w:rPr>
        <w:t xml:space="preserve">…¸Àé¸ÀÛ‡AiÉÄÃ || </w:t>
      </w:r>
      <w:r w:rsidRPr="00195CAF">
        <w:rPr>
          <w:rFonts w:ascii="Arial" w:hAnsi="Arial" w:cs="Arial"/>
          <w:b/>
          <w:sz w:val="28"/>
          <w:szCs w:val="28"/>
        </w:rPr>
        <w:t>8</w:t>
      </w:r>
      <w:r w:rsidRPr="00195CAF">
        <w:rPr>
          <w:rFonts w:ascii="BRH Kannada Extra" w:hAnsi="BRH Kannada Extra" w:cs="BRH Kannada Extra"/>
          <w:sz w:val="40"/>
          <w:szCs w:val="40"/>
        </w:rPr>
        <w:t xml:space="preserve"> </w:t>
      </w:r>
    </w:p>
    <w:p w14:paraId="74E37EE4" w14:textId="77777777" w:rsidR="00E82389" w:rsidRPr="00195CAF" w:rsidRDefault="00E82389" w:rsidP="00DF1E9A">
      <w:pPr>
        <w:pStyle w:val="5-ULine-WordO-SubHding-VedaVMSKannada"/>
        <w:spacing w:line="252" w:lineRule="auto"/>
        <w:rPr>
          <w:color w:val="auto"/>
        </w:rPr>
      </w:pPr>
      <w:r w:rsidRPr="00195CAF">
        <w:rPr>
          <w:color w:val="auto"/>
        </w:rPr>
        <w:lastRenderedPageBreak/>
        <w:t xml:space="preserve">9. (zÉÃªÀvÁ - §æºÁä) (¢Pï - Hzïæ÷Þ÷éA </w:t>
      </w:r>
      <w:r w:rsidR="008162AD" w:rsidRPr="00195CAF">
        <w:rPr>
          <w:rFonts w:ascii="Arial" w:hAnsi="Arial" w:cs="Arial"/>
          <w:color w:val="auto"/>
          <w:sz w:val="28"/>
          <w:szCs w:val="28"/>
        </w:rPr>
        <w:t>(Skywards)</w:t>
      </w:r>
      <w:r w:rsidRPr="00195CAF">
        <w:rPr>
          <w:color w:val="auto"/>
        </w:rPr>
        <w:t>)</w:t>
      </w:r>
      <w:r w:rsidR="008162AD" w:rsidRPr="00195CAF">
        <w:rPr>
          <w:color w:val="auto"/>
        </w:rPr>
        <w:t xml:space="preserve"> </w:t>
      </w:r>
      <w:r w:rsidR="008162AD" w:rsidRPr="00195CAF">
        <w:rPr>
          <w:rFonts w:ascii="Arial" w:hAnsi="Arial" w:cs="Arial"/>
          <w:color w:val="auto"/>
          <w:sz w:val="28"/>
          <w:szCs w:val="28"/>
        </w:rPr>
        <w:t>(RV.8.63.1.2)</w:t>
      </w:r>
    </w:p>
    <w:p w14:paraId="5687E63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…C¸ÉäÃ …gÀÄzÁæ …ªÉÄÃºÀ…£Á ¥À†ªÀðvÁ¸ÉÆÃ …ªÀÈvÀæºÀ…vÉåÃ ¨sÀ†gÀºÀÆvË …¸ÀeÉÆÃ‡µÁB | </w:t>
      </w:r>
    </w:p>
    <w:p w14:paraId="3698A447"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AiÀÄB ±ÀA†¸ÀvÉÃ ¸ÀÄÛ…ªÀvÉÃ zsÁ†¬Ä …¥Àdæ E†£ÀÝçeÉåÃµÁ× …C¸Áä †CªÀ£ÀÄÛ …zÉÃªÁB ||</w:t>
      </w:r>
      <w:r w:rsidRPr="00195CAF">
        <w:rPr>
          <w:rFonts w:ascii="Arial" w:hAnsi="Arial" w:cs="Arial"/>
          <w:b/>
          <w:sz w:val="28"/>
          <w:szCs w:val="28"/>
        </w:rPr>
        <w:t xml:space="preserve"> 9</w:t>
      </w:r>
      <w:r w:rsidRPr="00195CAF">
        <w:rPr>
          <w:rFonts w:ascii="BRH Kannada Extra" w:hAnsi="BRH Kannada Extra" w:cs="BRH Kannada Extra"/>
          <w:sz w:val="40"/>
          <w:szCs w:val="40"/>
        </w:rPr>
        <w:t xml:space="preserve"> </w:t>
      </w:r>
    </w:p>
    <w:p w14:paraId="18E303C6" w14:textId="77777777" w:rsidR="00E82389" w:rsidRPr="00195CAF" w:rsidRDefault="00E82389" w:rsidP="00DF1E9A">
      <w:pPr>
        <w:pStyle w:val="NoSpacing"/>
        <w:spacing w:line="252" w:lineRule="auto"/>
      </w:pPr>
    </w:p>
    <w:p w14:paraId="58147D73" w14:textId="77777777" w:rsidR="00E82389" w:rsidRPr="00195CAF" w:rsidRDefault="00E82389" w:rsidP="00DF1E9A">
      <w:pPr>
        <w:pStyle w:val="5-ULine-WordO-SubHding-VedaVMSKannada"/>
        <w:spacing w:line="252" w:lineRule="auto"/>
        <w:rPr>
          <w:color w:val="auto"/>
        </w:rPr>
      </w:pPr>
      <w:r w:rsidRPr="00195CAF">
        <w:rPr>
          <w:color w:val="auto"/>
        </w:rPr>
        <w:t xml:space="preserve">10. (zÉÃªÀvÁ - «µÀÄÚB) </w:t>
      </w:r>
      <w:r w:rsidRPr="00195CAF">
        <w:rPr>
          <w:color w:val="auto"/>
        </w:rPr>
        <w:tab/>
        <w:t xml:space="preserve"> [¢Pï - CzsÀgÀA (¥ÁvÁ¼ÀA)]</w:t>
      </w:r>
      <w:r w:rsidR="008162AD" w:rsidRPr="00195CAF">
        <w:rPr>
          <w:color w:val="auto"/>
        </w:rPr>
        <w:t xml:space="preserve"> </w:t>
      </w:r>
      <w:r w:rsidR="008162AD" w:rsidRPr="00195CAF">
        <w:rPr>
          <w:rFonts w:ascii="Arial" w:hAnsi="Arial" w:cs="Arial"/>
          <w:color w:val="auto"/>
          <w:sz w:val="28"/>
          <w:szCs w:val="28"/>
        </w:rPr>
        <w:t>(TA. 6.1.10)</w:t>
      </w:r>
    </w:p>
    <w:p w14:paraId="251D794C" w14:textId="77777777" w:rsidR="00E82389" w:rsidRPr="00195CAF" w:rsidRDefault="00E82389"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…¸ÉÆåÃ£Á †¥ÀÈ…y« ¨sÀ†ªÁ„£ÀÈ…PÀëgÁ …¤ªÉÃ†±À¤Ã | AiÀÄ†ZÁÒ …£ÀB ±À†ªÀÄð …¸À¥Àæ‡xÁB || </w:t>
      </w:r>
      <w:r w:rsidRPr="00195CAF">
        <w:rPr>
          <w:rFonts w:ascii="Arial" w:hAnsi="Arial" w:cs="Arial"/>
          <w:b/>
          <w:sz w:val="28"/>
          <w:szCs w:val="28"/>
        </w:rPr>
        <w:t>10</w:t>
      </w:r>
      <w:r w:rsidRPr="00195CAF">
        <w:rPr>
          <w:rFonts w:ascii="BRH Kannada Extra" w:hAnsi="BRH Kannada Extra" w:cs="BRH Kannada Extra"/>
          <w:sz w:val="40"/>
          <w:szCs w:val="40"/>
        </w:rPr>
        <w:t xml:space="preserve"> </w:t>
      </w:r>
    </w:p>
    <w:p w14:paraId="76C32E40" w14:textId="77777777" w:rsidR="000E3D98" w:rsidRPr="00195CAF" w:rsidRDefault="000E3D98" w:rsidP="00DF1E9A">
      <w:pPr>
        <w:pBdr>
          <w:bottom w:val="single" w:sz="4" w:space="1" w:color="auto"/>
        </w:pBdr>
        <w:autoSpaceDE w:val="0"/>
        <w:autoSpaceDN w:val="0"/>
        <w:adjustRightInd w:val="0"/>
        <w:spacing w:after="0" w:line="252" w:lineRule="auto"/>
        <w:rPr>
          <w:rFonts w:ascii="BRH Kannada RN" w:hAnsi="BRH Kannada RN" w:cs="BRH Kannada RN"/>
          <w:sz w:val="40"/>
          <w:szCs w:val="40"/>
        </w:rPr>
      </w:pPr>
    </w:p>
    <w:p w14:paraId="38D23EB1" w14:textId="77777777" w:rsidR="00E82389" w:rsidRPr="005D1861" w:rsidRDefault="00E82389" w:rsidP="00DF1E9A">
      <w:pPr>
        <w:autoSpaceDE w:val="0"/>
        <w:autoSpaceDN w:val="0"/>
        <w:adjustRightInd w:val="0"/>
        <w:spacing w:after="0" w:line="252" w:lineRule="auto"/>
        <w:rPr>
          <w:rFonts w:ascii="BRH Kannada RN" w:hAnsi="BRH Kannada RN" w:cs="BRH Kannada RN"/>
          <w:sz w:val="24"/>
          <w:szCs w:val="24"/>
        </w:rPr>
      </w:pPr>
    </w:p>
    <w:p w14:paraId="74BBE670" w14:textId="77777777" w:rsidR="009D09F4" w:rsidRPr="00195CAF" w:rsidRDefault="00E82389" w:rsidP="00DF1E9A">
      <w:pPr>
        <w:pStyle w:val="1Title-VedaVMSKannada"/>
        <w:spacing w:line="252" w:lineRule="auto"/>
        <w:rPr>
          <w:color w:val="auto"/>
        </w:rPr>
      </w:pPr>
      <w:bookmarkStart w:id="22" w:name="_Toc535175600"/>
      <w:r w:rsidRPr="00195CAF">
        <w:rPr>
          <w:color w:val="auto"/>
        </w:rPr>
        <w:t>£ÀPÀëvÀæ ¸ÀÆPÀÛªÀiï</w:t>
      </w:r>
      <w:bookmarkEnd w:id="22"/>
      <w:r w:rsidRPr="00195CAF">
        <w:rPr>
          <w:color w:val="auto"/>
        </w:rPr>
        <w:t xml:space="preserve"> </w:t>
      </w:r>
    </w:p>
    <w:p w14:paraId="6784443B" w14:textId="77777777" w:rsidR="00E82389" w:rsidRPr="00DB19DF" w:rsidRDefault="00E82389" w:rsidP="00DF1E9A">
      <w:pPr>
        <w:pStyle w:val="3-Eng-Subheading-VedaVMSTelugu"/>
        <w:spacing w:line="252" w:lineRule="auto"/>
        <w:rPr>
          <w:rFonts w:ascii="BRH Kannada RN" w:hAnsi="BRH Kannada RN" w:cs="BRH Kannada RN"/>
          <w:color w:val="auto"/>
          <w:sz w:val="28"/>
          <w:szCs w:val="28"/>
        </w:rPr>
      </w:pPr>
      <w:r w:rsidRPr="00DB19DF">
        <w:rPr>
          <w:color w:val="auto"/>
          <w:sz w:val="28"/>
          <w:szCs w:val="28"/>
        </w:rPr>
        <w:t>(Starting form TB 3.1.1,  for item no. 1 to 40)</w:t>
      </w:r>
    </w:p>
    <w:p w14:paraId="583A7ADA" w14:textId="77777777" w:rsidR="00E82389" w:rsidRPr="00195CAF" w:rsidRDefault="00E82389" w:rsidP="00DF1E9A">
      <w:pPr>
        <w:pStyle w:val="5-ULine-WordO-SubHding-VedaVMSKannada"/>
        <w:spacing w:line="252" w:lineRule="auto"/>
        <w:rPr>
          <w:color w:val="auto"/>
        </w:rPr>
      </w:pPr>
      <w:r w:rsidRPr="00195CAF">
        <w:rPr>
          <w:color w:val="auto"/>
        </w:rPr>
        <w:t xml:space="preserve">1. £ÀPÀëvÀæA </w:t>
      </w:r>
      <w:r w:rsidR="00A51138" w:rsidRPr="00195CAF">
        <w:rPr>
          <w:rFonts w:ascii="Times New Roman" w:hAnsi="Times New Roman"/>
          <w:color w:val="auto"/>
        </w:rPr>
        <w:t>–</w:t>
      </w:r>
      <w:r w:rsidRPr="00195CAF">
        <w:rPr>
          <w:color w:val="auto"/>
        </w:rPr>
        <w:t xml:space="preserve"> PÀÈwÛPÁ</w:t>
      </w:r>
      <w:r w:rsidR="00A51138" w:rsidRPr="00195CAF">
        <w:rPr>
          <w:color w:val="auto"/>
        </w:rPr>
        <w:t xml:space="preserve">              </w:t>
      </w:r>
      <w:r w:rsidRPr="00195CAF">
        <w:rPr>
          <w:color w:val="auto"/>
        </w:rPr>
        <w:t xml:space="preserve"> </w:t>
      </w:r>
      <w:r w:rsidRPr="00195CAF">
        <w:rPr>
          <w:color w:val="auto"/>
        </w:rPr>
        <w:tab/>
        <w:t xml:space="preserve"> zÉÃªÀvÁ - CVßB</w:t>
      </w:r>
    </w:p>
    <w:p w14:paraId="5687DAD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…CVß†gÀßB ¥Á…vÀÄ PÀÈ†wÛPÁB | £À†PÀëvÀæA …zÉÃªÀ†«Ä…¤ÝçAiÀÄA | </w:t>
      </w:r>
    </w:p>
    <w:p w14:paraId="34E3DF5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…EzÀ†ªÀiÁ¸ÁA-</w:t>
      </w:r>
      <w:r w:rsidR="00DB7FB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«ZÀ…PÀëtA | …ºÀ«…gÁ¸À£ï †dÄºÉÆÃvÀ£À | </w:t>
      </w:r>
    </w:p>
    <w:p w14:paraId="24FC205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AiÀÄ…¸Àå ¨sÁ†¤Û …gÀ±Àä…AiÉÆÃ AiÀÄ†¸Àå …PÉÃvÀ†ªÀB | AiÀÄ…¸ÉåÃªÀiÁ «…±Áé ¨sÀÄ†ªÀ£Á…¤ ¸À‡ªÁð |</w:t>
      </w:r>
    </w:p>
    <w:p w14:paraId="7772711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 PÀÈ†wÛPÁ ©ü…gÀ©ü-…¸ÀªÀiï</w:t>
      </w:r>
      <w:r w:rsidR="00DB7FB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ªÀ†¸Á£ÀB | …CVß†£ÉÆÃð …zÉÃªÀB †¸ÀÄ…«vÉÃ †zÀzsÁvÀÄ || </w:t>
      </w:r>
      <w:r w:rsidRPr="00195CAF">
        <w:rPr>
          <w:rFonts w:ascii="Arial" w:hAnsi="Arial" w:cs="Arial"/>
          <w:b/>
          <w:sz w:val="28"/>
          <w:szCs w:val="28"/>
        </w:rPr>
        <w:t>1</w:t>
      </w:r>
    </w:p>
    <w:p w14:paraId="7C6A63DC" w14:textId="77777777" w:rsidR="00E82389" w:rsidRPr="00195CAF" w:rsidRDefault="00E82389" w:rsidP="00DF1E9A">
      <w:pPr>
        <w:pStyle w:val="NoSpacing"/>
        <w:spacing w:line="252" w:lineRule="auto"/>
      </w:pPr>
    </w:p>
    <w:p w14:paraId="1885F8B8" w14:textId="77777777" w:rsidR="00E82389" w:rsidRPr="00195CAF" w:rsidRDefault="00E82389" w:rsidP="00DF1E9A">
      <w:pPr>
        <w:pStyle w:val="5-ULine-WordO-SubHding-VedaVMSKannada"/>
        <w:spacing w:line="252" w:lineRule="auto"/>
        <w:rPr>
          <w:color w:val="auto"/>
        </w:rPr>
      </w:pPr>
      <w:r w:rsidRPr="00195CAF">
        <w:rPr>
          <w:color w:val="auto"/>
        </w:rPr>
        <w:t>2. £ÀPÀëvÀæA - gÉÆÃ»tÂÃ</w:t>
      </w:r>
      <w:r w:rsidR="00A51138" w:rsidRPr="00195CAF">
        <w:rPr>
          <w:color w:val="auto"/>
        </w:rPr>
        <w:t xml:space="preserve">               </w:t>
      </w:r>
      <w:r w:rsidR="00A51138" w:rsidRPr="00195CAF">
        <w:rPr>
          <w:color w:val="auto"/>
        </w:rPr>
        <w:tab/>
        <w:t xml:space="preserve"> </w:t>
      </w:r>
      <w:r w:rsidRPr="00195CAF">
        <w:rPr>
          <w:color w:val="auto"/>
        </w:rPr>
        <w:t>zÉÃªÀvÁ - ¥ÀæeÁ¥ÀwB</w:t>
      </w:r>
    </w:p>
    <w:p w14:paraId="66A35FD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…¥ÀæeÁ†¥ÀvÉÃ gÉÆÃ…»tÂÃ †ªÉÃ…vÀÄ ¥À‡wßÃ | …«±Àé†gÀÆ¥Á §È…ºÀwÃ …avÀæ†¨sÁ£ÀÄB | </w:t>
      </w:r>
    </w:p>
    <w:p w14:paraId="249FBEE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 †£ÉÆÃ …AiÀÄdÕ†¸Àå ¸ÀÄ…«vÉÃ †zÀzsÁvÀÄ | AiÀÄ…xÁ fÃ†ªÉÃªÀÄ …±ÀgÀ…zÀB ¸À†«ÃgÁB | </w:t>
      </w:r>
    </w:p>
    <w:p w14:paraId="1F6A6B1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…gÉÆÃ…»tÂÃ …zÉÃªÀÅöå†zÀUÁvï …¥ÀÄgÀ‡¸ÁÛvï | «†±Áé …gÀÆ¥Á†tÂ ¥Àæ…wªÉÆÃ†zÀªÀiÁ£Á | </w:t>
      </w:r>
    </w:p>
    <w:p w14:paraId="509A6742" w14:textId="77777777" w:rsidR="009048B5"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…¥ÀæeÁ†¥Àw(Uïä) …ºÀ«†µÁ …ªÀzsÀð†AiÀÄ¤ÛÃ | </w:t>
      </w:r>
    </w:p>
    <w:p w14:paraId="4E78210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…¦æAiÀiÁ …zÉÃªÁ…£Á-ªÀÄÄ†¥ÀAiÀiÁvÀÄ …AiÀÄdÕA || </w:t>
      </w:r>
      <w:r w:rsidRPr="00195CAF">
        <w:rPr>
          <w:rFonts w:ascii="Arial" w:hAnsi="Arial" w:cs="Arial"/>
          <w:b/>
          <w:sz w:val="28"/>
          <w:szCs w:val="28"/>
        </w:rPr>
        <w:t>2</w:t>
      </w:r>
    </w:p>
    <w:p w14:paraId="7197B90B" w14:textId="77777777" w:rsidR="00E82389" w:rsidRPr="00195CAF" w:rsidRDefault="00E82389" w:rsidP="00DF1E9A">
      <w:pPr>
        <w:pStyle w:val="NoSpacing"/>
        <w:spacing w:line="252" w:lineRule="auto"/>
      </w:pPr>
    </w:p>
    <w:p w14:paraId="64A2E157" w14:textId="77777777" w:rsidR="00E82389" w:rsidRPr="00195CAF" w:rsidRDefault="00E82389" w:rsidP="00DF1E9A">
      <w:pPr>
        <w:pStyle w:val="5-ULine-WordO-SubHding-VedaVMSKannada"/>
        <w:spacing w:line="252" w:lineRule="auto"/>
        <w:rPr>
          <w:color w:val="auto"/>
        </w:rPr>
      </w:pPr>
      <w:r w:rsidRPr="00195CAF">
        <w:rPr>
          <w:color w:val="auto"/>
        </w:rPr>
        <w:t>3. £ÀPÀëvÀæA - ªÀÄÈUÀ²ÃgÀëB</w:t>
      </w:r>
      <w:r w:rsidR="00A51138" w:rsidRPr="00195CAF">
        <w:rPr>
          <w:color w:val="auto"/>
        </w:rPr>
        <w:t xml:space="preserve">               </w:t>
      </w:r>
      <w:r w:rsidR="00A51138" w:rsidRPr="00195CAF">
        <w:rPr>
          <w:color w:val="auto"/>
        </w:rPr>
        <w:tab/>
        <w:t xml:space="preserve"> </w:t>
      </w:r>
      <w:r w:rsidRPr="00195CAF">
        <w:rPr>
          <w:color w:val="auto"/>
        </w:rPr>
        <w:t xml:space="preserve">zÉÃªÀvÁ - ¸ÉÆÃªÀÄB </w:t>
      </w:r>
    </w:p>
    <w:p w14:paraId="57ABBAA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¸ÉÆÃ…ªÉÆÃ gÁ†eÁ ªÀÄÈUÀ…²Ã…gïµÉÃ…t DUÀ†£ïß | …²ªÀA £À†PÀëvÀæA …¦æAiÀÄ†ªÀÄ…¸Àå zsÁ†ªÀÄ | </w:t>
      </w:r>
    </w:p>
    <w:p w14:paraId="722519D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…D¥Áå†AiÀÄªÀiÁ£ÉÆÃ §…ºÀÄzsÁ d†£ÉÃµÀÄ | gÉÃ†vÀB …¥ÀæeÁA </w:t>
      </w:r>
      <w:r w:rsidR="00DB7FB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AiÀÄ†dªÀiÁ£ÉÃ zÀzsÁvÀÄ | </w:t>
      </w:r>
    </w:p>
    <w:p w14:paraId="145C761E" w14:textId="77777777" w:rsidR="00E82389" w:rsidRPr="00195CAF" w:rsidRDefault="00E82389" w:rsidP="009048B5">
      <w:pPr>
        <w:autoSpaceDE w:val="0"/>
        <w:autoSpaceDN w:val="0"/>
        <w:adjustRightInd w:val="0"/>
        <w:spacing w:after="0" w:line="252" w:lineRule="auto"/>
        <w:ind w:right="-324"/>
        <w:rPr>
          <w:rFonts w:ascii="BRH Kannada Extra" w:hAnsi="BRH Kannada Extra" w:cs="BRH Kannada Extra"/>
          <w:sz w:val="40"/>
          <w:szCs w:val="40"/>
        </w:rPr>
      </w:pPr>
      <w:r w:rsidRPr="00195CAF">
        <w:rPr>
          <w:rFonts w:ascii="BRH Kannada Extra" w:hAnsi="BRH Kannada Extra" w:cs="BRH Kannada Extra"/>
          <w:sz w:val="40"/>
          <w:szCs w:val="40"/>
        </w:rPr>
        <w:t>AiÀÄ…vÉÛÃ £À†PÀëvÀæA ªÀÄÈUÀ…²Ã…gïµÀªÀÄ†¹Û | …¦æAiÀÄ(Uïä) †gÁd£ï …¦æAiÀÄ†vÀªÀÄA …¦æAiÀiÁ‡uÁA |</w:t>
      </w:r>
      <w:r w:rsidR="00C22F3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vÀ†¸ÉäöÊ vÉÃ ¸ÉÆÃªÀÄ …ºÀ«†µÁ «zsÉÃªÀÄ | ±À†£Àß K¢ü …¢é¥À…zÉÃ ±ÀAZÀ†vÀÄµÀàzÉÃ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3A2C14DF" w14:textId="77777777" w:rsidR="00E82389" w:rsidRPr="00195CAF" w:rsidRDefault="00E82389" w:rsidP="00DF1E9A">
      <w:pPr>
        <w:pStyle w:val="NoSpacing"/>
        <w:spacing w:line="252" w:lineRule="auto"/>
      </w:pPr>
    </w:p>
    <w:p w14:paraId="48297CCA" w14:textId="77777777" w:rsidR="00E82389" w:rsidRPr="00195CAF" w:rsidRDefault="00E82389" w:rsidP="00DF1E9A">
      <w:pPr>
        <w:pStyle w:val="5-ULine-WordO-SubHding-VedaVMSKannada"/>
        <w:spacing w:line="252" w:lineRule="auto"/>
        <w:rPr>
          <w:color w:val="auto"/>
        </w:rPr>
      </w:pPr>
      <w:r w:rsidRPr="00195CAF">
        <w:rPr>
          <w:color w:val="auto"/>
        </w:rPr>
        <w:t>4. £ÀPÀëvÀæA - DzÁæð</w:t>
      </w:r>
      <w:r w:rsidR="00A51138" w:rsidRPr="00195CAF">
        <w:rPr>
          <w:color w:val="auto"/>
        </w:rPr>
        <w:t xml:space="preserve">               </w:t>
      </w:r>
      <w:r w:rsidR="00A51138" w:rsidRPr="00195CAF">
        <w:rPr>
          <w:color w:val="auto"/>
        </w:rPr>
        <w:tab/>
        <w:t xml:space="preserve"> </w:t>
      </w:r>
      <w:r w:rsidRPr="00195CAF">
        <w:rPr>
          <w:color w:val="auto"/>
        </w:rPr>
        <w:t>zÉÃªÀvÁ - gÀÄzÀæB</w:t>
      </w:r>
    </w:p>
    <w:p w14:paraId="7AA519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…DzÀæð†AiÀiÁ …gÀÄzÀæB ¥Àæ†xÀªÀiÁ £À Kw | ±ÉæÃ†µÉÆ×Ã …zÉÃªÁ…£ÁA ¥À†wgÀ…XßAiÀiÁ‡£ÁA | </w:t>
      </w:r>
    </w:p>
    <w:p w14:paraId="2AD759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£À†PÀëvÀæªÀÄ¸Àå …ºÀ«†µÁ «zsÉÃªÀÄ | ªÀiÁ †£ÀB …¥ÀæeÁ(Uïä) †jÃj…µÀ£ï ªÉÆÃvÀ …«ÃgÁ£ï | </w:t>
      </w:r>
    </w:p>
    <w:p w14:paraId="2296C73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…ºÉÃwÃ …gÀÄzÀæ…¸Àå ¥À†juÉÆÃ ªÀÈtPÀÄÛ | …DzÁæð £À†PÀëvÀæA dÄµÀvÁ(Uïä) …ºÀ«†£ÀðB | </w:t>
      </w:r>
    </w:p>
    <w:p w14:paraId="0D654C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…¥Àæ…ªÀÄÄkÑ†ªÀiÁ£Ë zÀÄ…jvÁ…¤ «‡±Áé | C…¥ÁWÀ±À(†Uïä) ¸À£ÀÄß-zÀ…vÁªÀÄ†gÁwA || </w:t>
      </w:r>
      <w:r w:rsidRPr="00195CAF">
        <w:rPr>
          <w:rFonts w:ascii="Arial" w:hAnsi="Arial" w:cs="Arial"/>
          <w:b/>
          <w:sz w:val="28"/>
          <w:szCs w:val="28"/>
        </w:rPr>
        <w:t>4</w:t>
      </w:r>
    </w:p>
    <w:p w14:paraId="022BAAE4" w14:textId="77777777" w:rsidR="00E82389" w:rsidRPr="00195CAF" w:rsidRDefault="00E82389" w:rsidP="00DF1E9A">
      <w:pPr>
        <w:pStyle w:val="NoSpacing"/>
        <w:spacing w:line="252" w:lineRule="auto"/>
      </w:pPr>
    </w:p>
    <w:p w14:paraId="6047ACAA" w14:textId="77777777" w:rsidR="00E82389" w:rsidRPr="00195CAF" w:rsidRDefault="00E82389" w:rsidP="00DF1E9A">
      <w:pPr>
        <w:pStyle w:val="5-ULine-WordO-SubHding-VedaVMSKannada"/>
        <w:spacing w:line="252" w:lineRule="auto"/>
        <w:rPr>
          <w:color w:val="auto"/>
        </w:rPr>
      </w:pPr>
      <w:r w:rsidRPr="00195CAF">
        <w:rPr>
          <w:color w:val="auto"/>
        </w:rPr>
        <w:t>5. £ÀPÀëvÀæA - ¥ÀÄ£ÀªÀð¸ÀÄ</w:t>
      </w:r>
      <w:r w:rsidR="00A51138" w:rsidRPr="00195CAF">
        <w:rPr>
          <w:color w:val="auto"/>
        </w:rPr>
        <w:t xml:space="preserve">               </w:t>
      </w:r>
      <w:r w:rsidR="00A51138" w:rsidRPr="00195CAF">
        <w:rPr>
          <w:color w:val="auto"/>
        </w:rPr>
        <w:tab/>
        <w:t xml:space="preserve"> </w:t>
      </w:r>
      <w:r w:rsidRPr="00195CAF">
        <w:rPr>
          <w:color w:val="auto"/>
        </w:rPr>
        <w:t>zÉÃªÀvÁ - C¢wB</w:t>
      </w:r>
    </w:p>
    <w:p w14:paraId="38B7ECA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¥ÀÄ†£À£ÉÆÃð …zÉÃªÀå†¢w-¸ÀàöÈuÉÆÃvÀÄ | ¥ÀÄ†£ÀªÀð¸ÀÆ …£ÀB ¥ÀÄ…£ÀgÉÃ‡vÁA …</w:t>
      </w:r>
      <w:r w:rsidR="00DB7FB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AiÀÄdÕA |</w:t>
      </w:r>
    </w:p>
    <w:p w14:paraId="02FF571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¥ÀÄ†£À£ÉÆÃð …zÉÃªÁ …C©ü†AiÀÄ…£ÀÄÛ ¸À‡ªÉÃð | ¥ÀÄ†£ÀB ¥ÀÄ£ÀªÉÇÃð …ºÀ«†µÁ AiÀÄeÁªÀÄB | </w:t>
      </w:r>
    </w:p>
    <w:p w14:paraId="18BC76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…KªÁ £À …zÉÃªÀå-†¢wgÀ…£ÀªÁð | «†±Àé¸Àå …¨sÀwæÃð d†UÀvÀB ¥Àæ…wµÁ× | </w:t>
      </w:r>
    </w:p>
    <w:p w14:paraId="11295CB3" w14:textId="77777777" w:rsidR="00E82389"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¥ÀÄ†£ÀªÀð¸ÀÆ …ºÀ«†µÁ …ªÀzsÀð†AiÀÄ¤ÛÃ | …¦æAiÀÄA …zÉÃªÁ…£Á-ªÀÄ†¥ÉåÃ…vÀÄ ¥Á†xÀB ||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7AD60A07" w14:textId="77777777" w:rsidR="009048B5" w:rsidRDefault="009048B5" w:rsidP="00DF1E9A">
      <w:pPr>
        <w:autoSpaceDE w:val="0"/>
        <w:autoSpaceDN w:val="0"/>
        <w:adjustRightInd w:val="0"/>
        <w:spacing w:after="0" w:line="252" w:lineRule="auto"/>
        <w:rPr>
          <w:rFonts w:ascii="BRH Kannada Extra" w:hAnsi="BRH Kannada Extra" w:cs="BRH Kannada Extra"/>
          <w:sz w:val="40"/>
          <w:szCs w:val="40"/>
        </w:rPr>
      </w:pPr>
    </w:p>
    <w:p w14:paraId="004BA7EE" w14:textId="77777777" w:rsidR="009048B5" w:rsidRPr="00195CAF" w:rsidRDefault="009048B5" w:rsidP="00DF1E9A">
      <w:pPr>
        <w:autoSpaceDE w:val="0"/>
        <w:autoSpaceDN w:val="0"/>
        <w:adjustRightInd w:val="0"/>
        <w:spacing w:after="0" w:line="252" w:lineRule="auto"/>
        <w:rPr>
          <w:rFonts w:ascii="BRH Kannada Extra" w:hAnsi="BRH Kannada Extra" w:cs="BRH Kannada Extra"/>
          <w:sz w:val="40"/>
          <w:szCs w:val="40"/>
        </w:rPr>
      </w:pPr>
    </w:p>
    <w:p w14:paraId="717612D3" w14:textId="77777777" w:rsidR="00E82389" w:rsidRPr="00195CAF" w:rsidRDefault="00E82389" w:rsidP="00DF1E9A">
      <w:pPr>
        <w:pStyle w:val="5-ULine-WordO-SubHding-VedaVMSKannada"/>
        <w:spacing w:line="252" w:lineRule="auto"/>
        <w:rPr>
          <w:color w:val="auto"/>
        </w:rPr>
      </w:pPr>
      <w:r w:rsidRPr="00195CAF">
        <w:rPr>
          <w:color w:val="auto"/>
        </w:rPr>
        <w:lastRenderedPageBreak/>
        <w:t>6. £ÀPÀëvÀæA - ¥ÀÄµÀåB</w:t>
      </w:r>
      <w:r w:rsidR="00A51138" w:rsidRPr="00195CAF">
        <w:rPr>
          <w:color w:val="auto"/>
        </w:rPr>
        <w:t xml:space="preserve">               </w:t>
      </w:r>
      <w:r w:rsidR="00A51138" w:rsidRPr="00195CAF">
        <w:rPr>
          <w:color w:val="auto"/>
        </w:rPr>
        <w:tab/>
        <w:t xml:space="preserve"> </w:t>
      </w:r>
      <w:r w:rsidRPr="00195CAF">
        <w:rPr>
          <w:color w:val="auto"/>
        </w:rPr>
        <w:t>zÉÃªÀvÁ - §ÈºÀ¸ÀàwB</w:t>
      </w:r>
    </w:p>
    <w:p w14:paraId="59BD1FC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§È…ºÀ¸Àà†wB ¥Àæ…xÀªÀÄkõÁÓ†AiÀÄªÀiÁ£ÀB | …w†µÀåA £À†PÀëvÀæ…ªÀÄ©ü ¸ÀA†§¨sÀÆªÀ | </w:t>
      </w:r>
    </w:p>
    <w:p w14:paraId="47796944" w14:textId="77777777" w:rsidR="00E82389" w:rsidRPr="00195CAF" w:rsidRDefault="00E82389" w:rsidP="005D186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±ÉæÃ†µÉÆ×Ã …zÉÃªÁ…£ÁA ¥ÀÈ†vÀ£Á¸ÀÄ …fµÀÄÚB | …¢±ÉÆÃ …£ÀÄ ¸À…ªÁð C†¨sÀAiÀÄ£ÉÆßÃ C¸ÀÄÛ | …w†µÀåB …¥ÀÄgÀ†¸ÁÛ…zÀÄvÀ †ªÀÄ…zsÀåvÉÆÃ †£ÀB | §È…ºÀ¸Àà†wgï …£ÀB ¥À†j¥ÁvÀÄ …¥À±ÁÑvï | </w:t>
      </w:r>
    </w:p>
    <w:p w14:paraId="17C82A3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¨Á†zsÉÃ …vÁ£ï zÉéÃ…µÉÆÃ C†¨sÀAiÀÄA PÀÈtÄvÁA | …¸ÀÄ«Ã†AiÀÄð…¸Àå ¥À†vÀAiÀÄ¸ÁåªÀÄ || </w:t>
      </w:r>
      <w:r w:rsidRPr="00195CAF">
        <w:rPr>
          <w:rFonts w:ascii="Arial" w:hAnsi="Arial" w:cs="Arial"/>
          <w:b/>
          <w:sz w:val="28"/>
          <w:szCs w:val="28"/>
        </w:rPr>
        <w:t>6</w:t>
      </w:r>
    </w:p>
    <w:p w14:paraId="7508A259" w14:textId="77777777" w:rsidR="00E82389" w:rsidRPr="00195CAF" w:rsidRDefault="00E82389" w:rsidP="00DF1E9A">
      <w:pPr>
        <w:pStyle w:val="NoSpacing"/>
        <w:spacing w:line="252" w:lineRule="auto"/>
      </w:pPr>
    </w:p>
    <w:p w14:paraId="674921C5" w14:textId="77777777" w:rsidR="00E82389" w:rsidRPr="00195CAF" w:rsidRDefault="00E82389" w:rsidP="00DF1E9A">
      <w:pPr>
        <w:pStyle w:val="5-ULine-WordO-SubHding-VedaVMSKannada"/>
        <w:spacing w:line="252" w:lineRule="auto"/>
        <w:rPr>
          <w:color w:val="auto"/>
        </w:rPr>
      </w:pPr>
      <w:r w:rsidRPr="00195CAF">
        <w:rPr>
          <w:color w:val="auto"/>
        </w:rPr>
        <w:t>7. £ÀPÀëvÀæA -D±ÉæÃµÀA</w:t>
      </w:r>
      <w:r w:rsidR="00A51138" w:rsidRPr="00195CAF">
        <w:rPr>
          <w:color w:val="auto"/>
        </w:rPr>
        <w:t xml:space="preserve">               </w:t>
      </w:r>
      <w:r w:rsidR="00A51138" w:rsidRPr="00195CAF">
        <w:rPr>
          <w:color w:val="auto"/>
        </w:rPr>
        <w:tab/>
        <w:t xml:space="preserve"> </w:t>
      </w:r>
      <w:r w:rsidRPr="00195CAF">
        <w:rPr>
          <w:color w:val="auto"/>
        </w:rPr>
        <w:t>zÉÃªÀvÁ - ¸À¥ÁðB</w:t>
      </w:r>
    </w:p>
    <w:p w14:paraId="7BA18311" w14:textId="77777777" w:rsidR="00E82389" w:rsidRPr="00195CAF" w:rsidRDefault="00E82389" w:rsidP="005D186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…EzÀ(Uïä) …¸À¥ÉÃð†¨sÉÆåÃ …ºÀ«†gÀ…¸ÀÄÛ dÄ‡µÀÖA | …D…±ÉæÃµÁ AiÉÄÃ†µÁ ªÀÄ…£ÀÄAiÀÄ…¤Û ZÉÃ†vÀB | AiÉÄÃ …C£ÀÛ†jPÀëA ¥ÀÈ…y«ÃA-…QëAiÀÄ†¤Û | vÉÃ†£ÀB …¸À¥Áð…¸ÉÆÃ ºÀ…ªÀªÀiÁ†UÀ«ÄµÁ×B | </w:t>
      </w:r>
    </w:p>
    <w:p w14:paraId="7E2E10B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†gÉÆÃ…ZÀ£ÉÃ ¸ÀÆ…AiÀÄð¸Áå†¦ …¸À¥ÁðB | AiÉÄÃ ¢†ªÀA …zÉÃ«ÃªÀÄ†£ÀÄ-…¸ÀkÑ†gÀ¤Û | </w:t>
      </w:r>
    </w:p>
    <w:p w14:paraId="4844524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AiÉÄÃ†µÁªÀiÁ…±ÉæÃµÁ †C…£ÀÄAiÀÄ…¤Û PÁ‡ªÀÄA | </w:t>
      </w:r>
      <w:r w:rsidR="005D1861">
        <w:rPr>
          <w:rFonts w:ascii="BRH Kannada Extra" w:hAnsi="BRH Kannada Extra" w:cs="BRH Kannada Extra"/>
          <w:sz w:val="40"/>
          <w:szCs w:val="40"/>
        </w:rPr>
        <w:br/>
      </w:r>
      <w:r w:rsidRPr="00195CAF">
        <w:rPr>
          <w:rFonts w:ascii="BRH Kannada Extra" w:hAnsi="BRH Kannada Extra" w:cs="BRH Kannada Extra"/>
          <w:sz w:val="40"/>
          <w:szCs w:val="40"/>
        </w:rPr>
        <w:t xml:space="preserve">vÉÃ†¨sÀåB …¸À¥ÉÃð…¨sÉÆåÃ ªÀÄ†zsÀÄ-ªÀÄdÄÓºÉÆÃ«Ä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0014B214" w14:textId="77777777" w:rsidR="00E82389" w:rsidRPr="00195CAF" w:rsidRDefault="00E82389" w:rsidP="00DF1E9A">
      <w:pPr>
        <w:pStyle w:val="NoSpacing"/>
        <w:spacing w:line="252" w:lineRule="auto"/>
      </w:pPr>
    </w:p>
    <w:p w14:paraId="350065A9" w14:textId="77777777" w:rsidR="00E82389" w:rsidRPr="00195CAF" w:rsidRDefault="00E82389" w:rsidP="00DF1E9A">
      <w:pPr>
        <w:pStyle w:val="5-ULine-WordO-SubHding-VedaVMSKannada"/>
        <w:spacing w:line="252" w:lineRule="auto"/>
        <w:rPr>
          <w:color w:val="auto"/>
        </w:rPr>
      </w:pPr>
      <w:r w:rsidRPr="00195CAF">
        <w:rPr>
          <w:color w:val="auto"/>
        </w:rPr>
        <w:t>8. £ÀPÀëvÀæA - ªÀÄWÁ</w:t>
      </w:r>
      <w:r w:rsidR="00A51138" w:rsidRPr="00195CAF">
        <w:rPr>
          <w:color w:val="auto"/>
        </w:rPr>
        <w:t xml:space="preserve">               </w:t>
      </w:r>
      <w:r w:rsidR="00A51138" w:rsidRPr="00195CAF">
        <w:rPr>
          <w:color w:val="auto"/>
        </w:rPr>
        <w:tab/>
        <w:t xml:space="preserve"> </w:t>
      </w:r>
      <w:r w:rsidRPr="00195CAF">
        <w:rPr>
          <w:color w:val="auto"/>
        </w:rPr>
        <w:t>zÉÃªÀvÁ - ¦vÀgÀB</w:t>
      </w:r>
    </w:p>
    <w:p w14:paraId="6B48C74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G†¥ÀºÀÆvÁB …¦vÀ…gÉÆÃ AiÉÄÃ …ªÀÄWÁ†¸ÀÄ | ªÀÄ†£ÉÆÃdªÀ¸ÀB …¸ÀÄPÀÈ†vÀB ¸ÀÄ…PÀÈvÁåB | </w:t>
      </w:r>
    </w:p>
    <w:p w14:paraId="6212EA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 …£ÉÆÃ £À†PÀë…vÉæÃ ºÀ…ªÀªÀiÁ†UÀ«ÄµÁ×B | …¸ÀézsÁ†©ügï …AiÀÄdÕA ¥Àæ†AiÀÄvÀA dÄµÀ£ÁÛA | </w:t>
      </w:r>
    </w:p>
    <w:p w14:paraId="0AC1EC0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†CVß…zÀUÁÞ AiÉÄÃ„†£ÀVß-zÀUÁÞB | †AiÉÄÃ„ªÀÄÄ…¯ÉÆèÃPÀA …¦vÀ†gÀB …QëAiÀÄ†¤Û | </w:t>
      </w:r>
    </w:p>
    <w:p w14:paraId="4C899C91"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AiÀiÁ(UïÎ)†±ÀÑ …«zÀäAiÀiÁ(Uïä) †G …ZÀ £À †¥Àæ…«zÀä | …ªÀÄWÁ†¸ÀÄ …AiÀÄdÕ(Uïä) </w:t>
      </w:r>
      <w:r w:rsidR="005D1861">
        <w:rPr>
          <w:rFonts w:ascii="BRH Kannada Extra" w:hAnsi="BRH Kannada Extra" w:cs="BRH Kannada Extra"/>
          <w:sz w:val="40"/>
          <w:szCs w:val="40"/>
        </w:rPr>
        <w:br/>
      </w:r>
      <w:r w:rsidRPr="00195CAF">
        <w:rPr>
          <w:rFonts w:ascii="BRH Kannada Extra" w:hAnsi="BRH Kannada Extra" w:cs="BRH Kannada Extra"/>
          <w:sz w:val="40"/>
          <w:szCs w:val="40"/>
        </w:rPr>
        <w:t xml:space="preserve">¸ÀÄ†PÀÈvÀA dÄµÀ£ÁÛA || </w:t>
      </w:r>
      <w:r w:rsidRPr="00195CAF">
        <w:rPr>
          <w:rFonts w:ascii="Arial" w:hAnsi="Arial" w:cs="Arial"/>
          <w:b/>
          <w:sz w:val="28"/>
          <w:szCs w:val="28"/>
        </w:rPr>
        <w:t>8</w:t>
      </w:r>
    </w:p>
    <w:p w14:paraId="56484B74" w14:textId="77777777" w:rsidR="009048B5" w:rsidRPr="00195CAF" w:rsidRDefault="009048B5" w:rsidP="00DF1E9A">
      <w:pPr>
        <w:autoSpaceDE w:val="0"/>
        <w:autoSpaceDN w:val="0"/>
        <w:adjustRightInd w:val="0"/>
        <w:spacing w:after="0" w:line="252" w:lineRule="auto"/>
        <w:rPr>
          <w:rFonts w:ascii="BRH Kannada Extra" w:hAnsi="BRH Kannada Extra" w:cs="BRH Kannada Extra"/>
          <w:sz w:val="40"/>
          <w:szCs w:val="40"/>
        </w:rPr>
      </w:pPr>
    </w:p>
    <w:p w14:paraId="2E8386BF" w14:textId="77777777" w:rsidR="00E82389" w:rsidRPr="005D1861" w:rsidRDefault="00E82389" w:rsidP="00DF1E9A">
      <w:pPr>
        <w:autoSpaceDE w:val="0"/>
        <w:autoSpaceDN w:val="0"/>
        <w:adjustRightInd w:val="0"/>
        <w:spacing w:after="0" w:line="252" w:lineRule="auto"/>
        <w:rPr>
          <w:rFonts w:ascii="BRH Kannada Extra" w:hAnsi="BRH Kannada Extra" w:cs="BRH Kannada Extra"/>
          <w:sz w:val="16"/>
          <w:szCs w:val="16"/>
        </w:rPr>
      </w:pPr>
    </w:p>
    <w:p w14:paraId="06D50C8E" w14:textId="77777777" w:rsidR="00E82389" w:rsidRPr="00195CAF" w:rsidRDefault="00E82389" w:rsidP="00DF1E9A">
      <w:pPr>
        <w:pStyle w:val="5-ULine-WordO-SubHding-VedaVMSKannada"/>
        <w:spacing w:line="252" w:lineRule="auto"/>
        <w:rPr>
          <w:color w:val="auto"/>
        </w:rPr>
      </w:pPr>
      <w:r w:rsidRPr="00195CAF">
        <w:rPr>
          <w:color w:val="auto"/>
        </w:rPr>
        <w:lastRenderedPageBreak/>
        <w:t>9. £ÀPÀëvÀæA - ¥ÀÆªÀð¥sÀ®ÄÎ¤Ã</w:t>
      </w:r>
      <w:r w:rsidR="00A51138" w:rsidRPr="00195CAF">
        <w:rPr>
          <w:color w:val="auto"/>
        </w:rPr>
        <w:t xml:space="preserve">               </w:t>
      </w:r>
      <w:r w:rsidR="00A51138" w:rsidRPr="00195CAF">
        <w:rPr>
          <w:color w:val="auto"/>
        </w:rPr>
        <w:tab/>
        <w:t xml:space="preserve"> </w:t>
      </w:r>
      <w:r w:rsidRPr="00195CAF">
        <w:rPr>
          <w:color w:val="auto"/>
        </w:rPr>
        <w:t>zÉÃªÀvÁ - CAiÀÄðªÀiÁ</w:t>
      </w:r>
    </w:p>
    <w:p w14:paraId="364F5BC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UÀ…ªÁA ¥À…wB ¥sÀ†®ÄÎ¤Ã-£ÁªÀÄ…¹ vÀéA | vÀ†zÀAiÀÄðªÀÄ£ï ªÀgÀÄt «Ä…vÀæ ZÁ†gÀÄ | </w:t>
      </w:r>
    </w:p>
    <w:p w14:paraId="1D80EA57" w14:textId="77777777" w:rsidR="005D1861" w:rsidRDefault="00E82389" w:rsidP="005D1861">
      <w:pPr>
        <w:autoSpaceDE w:val="0"/>
        <w:autoSpaceDN w:val="0"/>
        <w:adjustRightInd w:val="0"/>
        <w:spacing w:after="0" w:line="252" w:lineRule="auto"/>
        <w:ind w:right="-234"/>
        <w:rPr>
          <w:rFonts w:ascii="BRH Kannada Extra" w:hAnsi="BRH Kannada Extra" w:cs="BRH Kannada Extra"/>
          <w:sz w:val="40"/>
          <w:szCs w:val="40"/>
        </w:rPr>
      </w:pPr>
      <w:r w:rsidRPr="00195CAF">
        <w:rPr>
          <w:rFonts w:ascii="BRH Kannada Extra" w:hAnsi="BRH Kannada Extra" w:cs="BRH Kannada Extra"/>
          <w:sz w:val="40"/>
          <w:szCs w:val="40"/>
        </w:rPr>
        <w:t>vÀA†vÁé …ªÀAiÀÄ(Uïä) †¸À…¤vÁ†gÀ(Uïä) ¸À…¤Ã£ÁA| …fÃªÁ fÃ†ªÀ…£ÀÛªÀÄÄ…¥À ¸ÀªÀiï</w:t>
      </w:r>
      <w:r w:rsidR="00DB7FB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†«±ÉÃªÀÄ</w:t>
      </w:r>
      <w:r w:rsidR="00A5113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p>
    <w:p w14:paraId="75AAC78C" w14:textId="77777777" w:rsidR="00E82389" w:rsidRPr="00195CAF" w:rsidRDefault="00E82389" w:rsidP="005D1861">
      <w:pPr>
        <w:autoSpaceDE w:val="0"/>
        <w:autoSpaceDN w:val="0"/>
        <w:adjustRightInd w:val="0"/>
        <w:spacing w:after="0" w:line="252" w:lineRule="auto"/>
        <w:ind w:right="-234"/>
        <w:rPr>
          <w:rFonts w:ascii="BRH Kannada Extra" w:hAnsi="BRH Kannada Extra" w:cs="BRH Kannada Extra"/>
          <w:sz w:val="40"/>
          <w:szCs w:val="40"/>
        </w:rPr>
      </w:pPr>
      <w:r w:rsidRPr="00195CAF">
        <w:rPr>
          <w:rFonts w:ascii="BRH Kannada Extra" w:hAnsi="BRH Kannada Extra" w:cs="BRH Kannada Extra"/>
          <w:sz w:val="40"/>
          <w:szCs w:val="40"/>
        </w:rPr>
        <w:t>AiÉÄÃ…£ÉÃªÀiÁ «…±Áé ¨sÀÄ†ªÀ£Á…¤ ¸À†kÂÓvÁ | AiÀÄ†¸Àå …zÉÃªÁ †C£ÀÄ …¸ÀA</w:t>
      </w:r>
      <w:r w:rsidR="00DB7FB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AiÀÄ…¤Û ZÉÃ†vÀB | </w:t>
      </w:r>
    </w:p>
    <w:p w14:paraId="33B62BB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…C…AiÀÄðªÀiÁ gÁ…eÁ„d…gÀ¸ÀÄÛ †«µÁä£ï | ¥sÀ†®ÄÎ¤Ã£Á-ªÀÄÈ…µÀ¨sÉÆÃ †gÉÆÃgÀ«Ãw || </w:t>
      </w:r>
      <w:r w:rsidRPr="00195CAF">
        <w:rPr>
          <w:rFonts w:ascii="Arial" w:hAnsi="Arial" w:cs="Arial"/>
          <w:b/>
          <w:sz w:val="28"/>
          <w:szCs w:val="28"/>
        </w:rPr>
        <w:t>9</w:t>
      </w:r>
    </w:p>
    <w:p w14:paraId="6EB6D314" w14:textId="77777777" w:rsidR="00E82389" w:rsidRPr="00195CAF" w:rsidRDefault="00E82389" w:rsidP="00DF1E9A">
      <w:pPr>
        <w:pStyle w:val="NoSpacing"/>
        <w:spacing w:line="252" w:lineRule="auto"/>
      </w:pPr>
    </w:p>
    <w:p w14:paraId="76CCA5CA" w14:textId="77777777" w:rsidR="00E82389" w:rsidRPr="00195CAF" w:rsidRDefault="00E82389" w:rsidP="00DF1E9A">
      <w:pPr>
        <w:pStyle w:val="5-ULine-WordO-SubHding-VedaVMSKannada"/>
        <w:spacing w:line="252" w:lineRule="auto"/>
        <w:rPr>
          <w:color w:val="auto"/>
        </w:rPr>
      </w:pPr>
      <w:r w:rsidRPr="00195CAF">
        <w:rPr>
          <w:color w:val="auto"/>
        </w:rPr>
        <w:t>10. £ÀPÀëvÀæA - GvÀÛgÀ ¥sÀ®ÄÎ¤Ã</w:t>
      </w:r>
      <w:r w:rsidR="00A51138" w:rsidRPr="00195CAF">
        <w:rPr>
          <w:color w:val="auto"/>
        </w:rPr>
        <w:t xml:space="preserve">               </w:t>
      </w:r>
      <w:r w:rsidR="00A51138" w:rsidRPr="00195CAF">
        <w:rPr>
          <w:color w:val="auto"/>
        </w:rPr>
        <w:tab/>
        <w:t xml:space="preserve"> </w:t>
      </w:r>
      <w:r w:rsidRPr="00195CAF">
        <w:rPr>
          <w:color w:val="auto"/>
        </w:rPr>
        <w:t>zÉÃªÀvÁ - ¨sÀUÀB</w:t>
      </w:r>
    </w:p>
    <w:p w14:paraId="24013C9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±ÉæÃ†µÉÆ×Ã …zÉÃªÁ‡£ÁA ¨sÀUÀªÉÇÃ ¨sÀUÁ¹ | vÀ†vÁÛ÷é «…zÀÄB ¥sÀ†®ÄÎ…¤Ã-¸ÀÛ†¸Àå «vÁÛvï | </w:t>
      </w:r>
    </w:p>
    <w:p w14:paraId="5E7DDFE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…C¸Àä†¨sÀåA-…PÀëvÀæ…ªÀÄdgÀ(†Uïä) …¸ÀÄ«Ã‡AiÀÄðA | UÉÆÃ…ªÀÄzÀ†±Àé-…ªÀzÀÄ…¥À¸À†£ÀÄß-…zÉÃºÀ | </w:t>
      </w:r>
    </w:p>
    <w:p w14:paraId="1E031DC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¨sÀ†UÉÆÃºÀ …zÁvÁ ¨sÀ…UÀ Evï †¥Àæ…zÁvÁ | ¨sÀ†UÉÆÃ …zÉÃ«ÃB ¥sÀ†®ÄÎ…¤Ã-gÁ†«ªÉÃ±À | </w:t>
      </w:r>
    </w:p>
    <w:p w14:paraId="7899F6A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¨sÀ…UÀ¸ÉåÃvÀÛA †¥Àæ…¸ÀªÀA †UÀªÉÄÃªÀÄ | AiÀÄ†vÀæ …zÉÃªÉÊB †¸À…zsÀªÀiÁ†zÀA ªÀÄzÉÃªÀÄ | || </w:t>
      </w:r>
      <w:r w:rsidRPr="00195CAF">
        <w:rPr>
          <w:rFonts w:ascii="Arial" w:hAnsi="Arial" w:cs="Arial"/>
          <w:b/>
          <w:sz w:val="28"/>
          <w:szCs w:val="28"/>
        </w:rPr>
        <w:t>10</w:t>
      </w:r>
    </w:p>
    <w:p w14:paraId="4597D6E2" w14:textId="77777777" w:rsidR="00E82389" w:rsidRPr="00195CAF" w:rsidRDefault="00E82389" w:rsidP="00DF1E9A">
      <w:pPr>
        <w:pStyle w:val="NoSpacing"/>
        <w:spacing w:line="252" w:lineRule="auto"/>
      </w:pPr>
    </w:p>
    <w:p w14:paraId="6D1B65C1" w14:textId="77777777" w:rsidR="00E82389" w:rsidRPr="00195CAF" w:rsidRDefault="00E82389" w:rsidP="00DF1E9A">
      <w:pPr>
        <w:pStyle w:val="5-ULine-WordO-SubHding-VedaVMSKannada"/>
        <w:spacing w:line="252" w:lineRule="auto"/>
        <w:rPr>
          <w:color w:val="auto"/>
        </w:rPr>
      </w:pPr>
      <w:r w:rsidRPr="00195CAF">
        <w:rPr>
          <w:color w:val="auto"/>
        </w:rPr>
        <w:t>11. £ÀPÀëvÀæA - ºÀ¸ÀÛB</w:t>
      </w:r>
      <w:r w:rsidR="00A51138" w:rsidRPr="00195CAF">
        <w:rPr>
          <w:color w:val="auto"/>
        </w:rPr>
        <w:t xml:space="preserve">               </w:t>
      </w:r>
      <w:r w:rsidR="00A51138" w:rsidRPr="00195CAF">
        <w:rPr>
          <w:color w:val="auto"/>
        </w:rPr>
        <w:tab/>
        <w:t xml:space="preserve"> </w:t>
      </w:r>
      <w:r w:rsidRPr="00195CAF">
        <w:rPr>
          <w:color w:val="auto"/>
        </w:rPr>
        <w:t xml:space="preserve">zÉÃªÀvÁ - ¸À«vÁ </w:t>
      </w:r>
    </w:p>
    <w:p w14:paraId="4F1B8C2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D†AiÀiÁvÀÄ …zÉÃªÀB †¸À…«vÉÆÃ †¥ÀAiÀiÁvÀÄ | …»…gÀtå†AiÉÄÃ£À …¸ÀÄªÀÈ…vÁ gÀ†xÉÃ£À | </w:t>
      </w:r>
    </w:p>
    <w:p w14:paraId="6EDCBBD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ªÀ…ºÀ…£ï ºÀ¸ÀÛ(†Uïä) …¸ÀÄ¨sÀ†UÀA </w:t>
      </w:r>
      <w:r w:rsidR="004C147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«…zÀä£Á†¥À¸ÀA | …¥ÀæAiÀÄ†ZÀÒ…£ÀÛA ¥À†¥ÀÄ…jA ¥ÀÄ…tåªÀÄ†ZÀÒ |</w:t>
      </w:r>
    </w:p>
    <w:p w14:paraId="251FE54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ºÀ…¸ÀÛB ¥Àæ†AiÀÄZÀÒ …vÀéªÀÄÈ…vÀA ªÀ†¹ÃAiÀÄB | zÀ†QëuÉÃ…£À ¥Àæ†wUÀÈ©üÚÃªÀÄ K£Àvï |</w:t>
      </w:r>
    </w:p>
    <w:p w14:paraId="53AAABA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…zÁvÁ†gÀ-…ªÀÄzÀå †¸À…«vÁ †«zÉÃAiÀÄ | AiÉÆÃ …£ÉÆÃ ºÀ†¸ÁÛAiÀÄ ¥Àæ…¸ÀÄªÁ†w …AiÀÄdÕA</w:t>
      </w:r>
      <w:r w:rsidR="00C22F3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C22F30" w:rsidRPr="00195CAF">
        <w:rPr>
          <w:rFonts w:ascii="BRH Kannada Extra" w:hAnsi="BRH Kannada Extra" w:cs="BRH Kannada Extra"/>
          <w:sz w:val="40"/>
          <w:szCs w:val="40"/>
        </w:rPr>
        <w:t xml:space="preserve"> </w:t>
      </w:r>
      <w:r w:rsidRPr="00195CAF">
        <w:rPr>
          <w:rFonts w:ascii="Arial" w:hAnsi="Arial" w:cs="Arial"/>
          <w:b/>
          <w:sz w:val="28"/>
          <w:szCs w:val="28"/>
        </w:rPr>
        <w:t>11</w:t>
      </w:r>
    </w:p>
    <w:p w14:paraId="55890D79" w14:textId="77777777" w:rsidR="00E82389" w:rsidRDefault="00E82389" w:rsidP="00DF1E9A">
      <w:pPr>
        <w:pStyle w:val="NoSpacing"/>
        <w:spacing w:line="252" w:lineRule="auto"/>
      </w:pPr>
    </w:p>
    <w:p w14:paraId="05D6BDF1" w14:textId="77777777" w:rsidR="006D707F" w:rsidRDefault="006D707F" w:rsidP="00DF1E9A">
      <w:pPr>
        <w:pStyle w:val="NoSpacing"/>
        <w:spacing w:line="252" w:lineRule="auto"/>
      </w:pPr>
    </w:p>
    <w:p w14:paraId="1A417802" w14:textId="77777777" w:rsidR="006D707F" w:rsidRDefault="006D707F" w:rsidP="00DF1E9A">
      <w:pPr>
        <w:pStyle w:val="NoSpacing"/>
        <w:spacing w:line="252" w:lineRule="auto"/>
      </w:pPr>
    </w:p>
    <w:p w14:paraId="5CA593B5" w14:textId="77777777" w:rsidR="006D707F" w:rsidRDefault="006D707F" w:rsidP="00DF1E9A">
      <w:pPr>
        <w:pStyle w:val="NoSpacing"/>
        <w:spacing w:line="252" w:lineRule="auto"/>
      </w:pPr>
    </w:p>
    <w:p w14:paraId="57205C52" w14:textId="77777777" w:rsidR="006D707F" w:rsidRDefault="006D707F" w:rsidP="00DF1E9A">
      <w:pPr>
        <w:pStyle w:val="NoSpacing"/>
        <w:spacing w:line="252" w:lineRule="auto"/>
      </w:pPr>
    </w:p>
    <w:p w14:paraId="0F82A044" w14:textId="77777777" w:rsidR="006D707F" w:rsidRPr="00195CAF" w:rsidRDefault="006D707F" w:rsidP="00DF1E9A">
      <w:pPr>
        <w:pStyle w:val="NoSpacing"/>
        <w:spacing w:line="252" w:lineRule="auto"/>
      </w:pPr>
    </w:p>
    <w:p w14:paraId="214B0874" w14:textId="77777777" w:rsidR="00E82389" w:rsidRPr="00195CAF" w:rsidRDefault="00E82389" w:rsidP="00DF1E9A">
      <w:pPr>
        <w:pStyle w:val="5-ULine-WordO-SubHding-VedaVMSKannada"/>
        <w:spacing w:line="252" w:lineRule="auto"/>
        <w:rPr>
          <w:color w:val="auto"/>
        </w:rPr>
      </w:pPr>
      <w:r w:rsidRPr="00195CAF">
        <w:rPr>
          <w:color w:val="auto"/>
        </w:rPr>
        <w:lastRenderedPageBreak/>
        <w:t>12. £ÀPÀëvÀæA - avÁæ</w:t>
      </w:r>
      <w:r w:rsidR="00A51138" w:rsidRPr="00195CAF">
        <w:rPr>
          <w:color w:val="auto"/>
        </w:rPr>
        <w:t xml:space="preserve">               </w:t>
      </w:r>
      <w:r w:rsidR="00A51138" w:rsidRPr="00195CAF">
        <w:rPr>
          <w:color w:val="auto"/>
        </w:rPr>
        <w:tab/>
        <w:t xml:space="preserve"> </w:t>
      </w:r>
      <w:r w:rsidRPr="00195CAF">
        <w:rPr>
          <w:color w:val="auto"/>
        </w:rPr>
        <w:t>zÉÃªÀvÁ - vÀéµÁÖ</w:t>
      </w:r>
    </w:p>
    <w:p w14:paraId="5690030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vÀé…µÁÖ £À†PÀëvÀæ-…ªÀÄ†¨sÉåÃw …avÁæA | …¸ÀÄ¨sÀ(Uïä) †¸À¸ÀA-</w:t>
      </w:r>
      <w:r w:rsidR="004C147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AiÀÄÄ…ªÀw gÉÆÃ†ZÀªÀiÁ£ÁA | </w:t>
      </w:r>
    </w:p>
    <w:p w14:paraId="6DD05EC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…¤…ªÉÃ±À†AiÀÄ-…£ÀßªÀÄÈ…vÁ£ï ªÀÄvÁåð(†UïÎ)±ÀÑ | …gÀÆ¥Á†tÂ …¦(Uïä…)±À£ï ¨sÀÄ†ªÀ£Á…¤ «‡±Áé | vÀ…£Àß¸ÀÛ÷é…µÁÖ vÀ†zÀÄ …avÁæ «†ZÀµÁÖA | vÀ£Àß†PÀëvÀæA ¨sÀÆ…jzÁ †C…¸ÀÄÛ ªÀÄ‡ºÀåA |</w:t>
      </w:r>
    </w:p>
    <w:p w14:paraId="6DD01C0E" w14:textId="77777777" w:rsidR="005D1861"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vÀ†£ÀßB …¥ÀæeÁA …</w:t>
      </w:r>
      <w:r w:rsidR="004C147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«ÃgÀ†ªÀwÃ(Uïä) ¸À£ÉÆÃvÀÄ | </w:t>
      </w:r>
    </w:p>
    <w:p w14:paraId="63D12E5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UÉÆÃ†©ü…£ÉÆÃð C…±ÉéöÊB ¸À†ªÀÄ£ÀPÀÄÛ …AiÀÄdÕA || </w:t>
      </w:r>
      <w:r w:rsidRPr="00195CAF">
        <w:rPr>
          <w:rFonts w:ascii="Arial" w:hAnsi="Arial" w:cs="Arial"/>
          <w:b/>
          <w:sz w:val="28"/>
          <w:szCs w:val="28"/>
        </w:rPr>
        <w:t>12</w:t>
      </w:r>
    </w:p>
    <w:p w14:paraId="6AEC6133" w14:textId="77777777" w:rsidR="00E82389" w:rsidRPr="00195CAF" w:rsidRDefault="00E82389" w:rsidP="00DF1E9A">
      <w:pPr>
        <w:pStyle w:val="NoSpacing"/>
        <w:spacing w:line="252" w:lineRule="auto"/>
      </w:pPr>
    </w:p>
    <w:p w14:paraId="0959E34F" w14:textId="77777777" w:rsidR="00E82389" w:rsidRPr="00195CAF" w:rsidRDefault="00E82389" w:rsidP="00DF1E9A">
      <w:pPr>
        <w:pStyle w:val="5-ULine-WordO-SubHding-VedaVMSKannada"/>
        <w:spacing w:line="252" w:lineRule="auto"/>
        <w:rPr>
          <w:color w:val="auto"/>
        </w:rPr>
      </w:pPr>
      <w:r w:rsidRPr="00195CAF">
        <w:rPr>
          <w:color w:val="auto"/>
        </w:rPr>
        <w:t>13. £ÀPÀëvÀæA - ¸ÁéwÃ</w:t>
      </w:r>
      <w:r w:rsidR="00A51138" w:rsidRPr="00195CAF">
        <w:rPr>
          <w:color w:val="auto"/>
        </w:rPr>
        <w:t xml:space="preserve">               </w:t>
      </w:r>
      <w:r w:rsidR="00A51138" w:rsidRPr="00195CAF">
        <w:rPr>
          <w:color w:val="auto"/>
        </w:rPr>
        <w:tab/>
        <w:t xml:space="preserve"> </w:t>
      </w:r>
      <w:r w:rsidRPr="00195CAF">
        <w:rPr>
          <w:color w:val="auto"/>
        </w:rPr>
        <w:t>zÉÃªÀvÁ - ªÁAiÀÄÄB</w:t>
      </w:r>
    </w:p>
    <w:p w14:paraId="5871F1E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…ªÁAiÀÄÄgï £À†PÀëvÀæ-…ªÀÄ†¨sÉåÃ…w ¤‡µÁÖ÷åA | …wUÀä†±ÀÈAUÉÆÃ ªÀÈ…µÀ¨sÉÆÃ gÉÆÃ†gÀÄªÁtB | </w:t>
      </w:r>
    </w:p>
    <w:p w14:paraId="265987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…¸À…«ÄÃgÀ…AiÀÄ£ï ¨sÀÄ†ªÀ£Á ªÀiÁ…vÀj‡±Áé | C…¥À zÉéÃµÁ(†Uïä)¹ £ÀÄzÀ…vÁªÀÄ†gÁwÃB | </w:t>
      </w:r>
    </w:p>
    <w:p w14:paraId="53AC508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vÀ†£ÉÆßÃ …ªÁAiÀÄ¸ÀÛ…zÀÄ ¤†µÁÖ÷å ±ÀÈuÉÆÃvÀÄ | vÀ£Àß†PÀëvÀæA ¨sÀÆ…jzÁ †C…¸ÀÄÛ ªÀÄ‡ºÀåA | </w:t>
      </w:r>
    </w:p>
    <w:p w14:paraId="149980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vÀ†£ÉÆßÃ …zÉÃªÁ…¸ÉÆÃ C†£ÀÄ eÁ£À…£ÀÄÛ PÁ‡ªÀÄA | AiÀÄ…xÁ vÀ†gÉÃªÀÄ zÀÄ…jvÁ…¤ «‡±Áé || </w:t>
      </w:r>
      <w:r w:rsidRPr="00195CAF">
        <w:rPr>
          <w:rFonts w:ascii="Arial" w:hAnsi="Arial" w:cs="Arial"/>
          <w:b/>
          <w:sz w:val="28"/>
          <w:szCs w:val="28"/>
        </w:rPr>
        <w:t>13</w:t>
      </w:r>
      <w:r w:rsidRPr="00195CAF">
        <w:rPr>
          <w:rFonts w:ascii="BRH Kannada Extra" w:hAnsi="BRH Kannada Extra" w:cs="BRH Kannada Extra"/>
          <w:sz w:val="40"/>
          <w:szCs w:val="40"/>
        </w:rPr>
        <w:t xml:space="preserve"> </w:t>
      </w:r>
    </w:p>
    <w:p w14:paraId="5FD4C029" w14:textId="77777777" w:rsidR="00E82389" w:rsidRPr="00195CAF" w:rsidRDefault="00E82389" w:rsidP="00DF1E9A">
      <w:pPr>
        <w:pStyle w:val="NoSpacing"/>
        <w:spacing w:line="252" w:lineRule="auto"/>
      </w:pPr>
    </w:p>
    <w:p w14:paraId="7FDCC6BF" w14:textId="77777777" w:rsidR="00E82389" w:rsidRPr="00195CAF" w:rsidRDefault="00E82389" w:rsidP="00DF1E9A">
      <w:pPr>
        <w:pStyle w:val="5-ULine-WordO-SubHding-VedaVMSKannada"/>
        <w:spacing w:line="252" w:lineRule="auto"/>
        <w:rPr>
          <w:color w:val="auto"/>
        </w:rPr>
      </w:pPr>
      <w:r w:rsidRPr="00195CAF">
        <w:rPr>
          <w:color w:val="auto"/>
        </w:rPr>
        <w:t>14. £ÀPÀëvÀæA - «±ÁSÁ</w:t>
      </w:r>
      <w:r w:rsidR="00A51138" w:rsidRPr="00195CAF">
        <w:rPr>
          <w:color w:val="auto"/>
        </w:rPr>
        <w:t xml:space="preserve">               </w:t>
      </w:r>
      <w:r w:rsidR="00A51138" w:rsidRPr="00195CAF">
        <w:rPr>
          <w:color w:val="auto"/>
        </w:rPr>
        <w:tab/>
      </w:r>
      <w:r w:rsidRPr="00195CAF">
        <w:rPr>
          <w:color w:val="auto"/>
        </w:rPr>
        <w:t>zÉÃªÀvÁ - E£ÁÝçVßÃ</w:t>
      </w:r>
    </w:p>
    <w:p w14:paraId="53C1962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…zÀÆgÀ-…ªÀÄ¸ÀäZÀÒ†vÀæªÉÇÃ AiÀÄ£ÀÄÛ …©üÃvÁB | vÀ†¢…£ÁÝçVßÃ †PÀÈtÄ…vÁA vÀzï «†±ÁSÉÃ | </w:t>
      </w:r>
    </w:p>
    <w:p w14:paraId="44A95CD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vÀ†£ÉÆßÃ …zÉÃªÁ C†£ÀÄªÀÄzÀ£ÀÄÛ …AiÀÄdÕA | …¥À±ÁÑvï …¥ÀÄgÀ…¸ÁÛ-zÀ†¨sÀAiÀÄ£ÉÆßÃ C¸ÀÄÛ | </w:t>
      </w:r>
    </w:p>
    <w:p w14:paraId="305C3AD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£À†PÀëvÁæ…uÁ-ªÀÄ†¢ü¥À…wßÃ «†±ÁSÉÃ | ±ÉæÃ†µÁ×-«…£ÁÝçVßÃ ¨sÀÄ†ªÀ£À¸Àå …UÉÆÃ¥Ë | </w:t>
      </w:r>
    </w:p>
    <w:p w14:paraId="5D4A18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«†µÀÆ…ZÀB ±À†vÀÆæ-£À…¥À¨Á†zsÀªÀiÁ£Ë | C…¥À PÀÄë†zsÀ-£ÀÄßzÀ…vÁªÀÄ†gÁwA | || </w:t>
      </w:r>
      <w:r w:rsidRPr="00195CAF">
        <w:rPr>
          <w:rFonts w:ascii="Arial" w:hAnsi="Arial" w:cs="Arial"/>
          <w:b/>
          <w:sz w:val="28"/>
          <w:szCs w:val="28"/>
        </w:rPr>
        <w:t>14</w:t>
      </w:r>
      <w:r w:rsidRPr="00195CAF">
        <w:rPr>
          <w:rFonts w:ascii="BRH Kannada Extra" w:hAnsi="BRH Kannada Extra" w:cs="BRH Kannada Extra"/>
          <w:sz w:val="40"/>
          <w:szCs w:val="40"/>
        </w:rPr>
        <w:t xml:space="preserve"> </w:t>
      </w:r>
    </w:p>
    <w:p w14:paraId="7E9CE03D" w14:textId="77777777" w:rsidR="00E82389" w:rsidRDefault="00E82389" w:rsidP="00DF1E9A">
      <w:pPr>
        <w:pStyle w:val="NoSpacing"/>
        <w:spacing w:line="252" w:lineRule="auto"/>
      </w:pPr>
    </w:p>
    <w:p w14:paraId="63539080" w14:textId="77777777" w:rsidR="006D707F" w:rsidRDefault="006D707F" w:rsidP="00DF1E9A">
      <w:pPr>
        <w:pStyle w:val="NoSpacing"/>
        <w:spacing w:line="252" w:lineRule="auto"/>
      </w:pPr>
    </w:p>
    <w:p w14:paraId="17DB6095" w14:textId="77777777" w:rsidR="006D707F" w:rsidRDefault="006D707F" w:rsidP="00DF1E9A">
      <w:pPr>
        <w:pStyle w:val="NoSpacing"/>
        <w:spacing w:line="252" w:lineRule="auto"/>
      </w:pPr>
    </w:p>
    <w:p w14:paraId="5615050D" w14:textId="77777777" w:rsidR="006D707F" w:rsidRPr="00195CAF" w:rsidRDefault="006D707F" w:rsidP="00DF1E9A">
      <w:pPr>
        <w:pStyle w:val="NoSpacing"/>
        <w:spacing w:line="252" w:lineRule="auto"/>
      </w:pPr>
    </w:p>
    <w:p w14:paraId="7F6FA427" w14:textId="77777777" w:rsidR="00E82389" w:rsidRPr="00195CAF" w:rsidRDefault="00E82389" w:rsidP="00DF1E9A">
      <w:pPr>
        <w:pStyle w:val="5-ULine-WordO-SubHding-VedaVMSKannada"/>
        <w:spacing w:line="252" w:lineRule="auto"/>
        <w:rPr>
          <w:color w:val="auto"/>
        </w:rPr>
      </w:pPr>
      <w:r w:rsidRPr="00195CAF">
        <w:rPr>
          <w:color w:val="auto"/>
        </w:rPr>
        <w:lastRenderedPageBreak/>
        <w:t>15. ¥ËtðªÀiÁ¹</w:t>
      </w:r>
    </w:p>
    <w:p w14:paraId="78F9639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…¥ÀÆuÁð …¥À±ÁÑ…zÀÄvÀ …¥ÀÆuÁð …¥ÀÄgÀ‡¸ÁÛvï | G†£Àä…zsÀåvÀB ‡¥Ëtð…ªÀiÁ¹Ã †fUÁAiÀÄ | </w:t>
      </w:r>
    </w:p>
    <w:p w14:paraId="126EF97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vÀ‡¸ÁåA …zÉÃªÁ C†¢ü …¸ÀªÀiï</w:t>
      </w:r>
      <w:r w:rsidR="00FC115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ªÀ†¸À£ÀÛB | …G…vÀÛªÉÄÃ £Á†PÀ …EºÀ †ªÀiÁzÀAiÀÄ£ÁÛA | </w:t>
      </w:r>
    </w:p>
    <w:p w14:paraId="4665211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…¥ÀÈyéÃ …¸ÀÄªÀ†ZÁð AiÀÄÄ…ªÀwB …¸ÀeÉÆÃ‡µÁB | …¥Ë…tð…ªÀiÁ¸ÀÄå†zÀ…UÁ-ZÉÆÒÃ†¨sÀªÀiÁ£Á | </w:t>
      </w:r>
    </w:p>
    <w:p w14:paraId="30B29D63" w14:textId="77777777" w:rsidR="00E82389" w:rsidRPr="00195CAF" w:rsidRDefault="00E82389" w:rsidP="006D707F">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…D…¥ÁåAiÀÄ†AiÀÄ¤ÛÃ zÀÄ…jvÁ…¤ «‡±Áé | …GgÀÄA zÀÄ…ºÁA </w:t>
      </w:r>
      <w:r w:rsidR="00FC115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AiÀÄ†dªÀiÁ£ÁAiÀÄ …AiÀÄdÕA</w:t>
      </w:r>
      <w:r w:rsidR="006D707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6D707F">
        <w:rPr>
          <w:rFonts w:ascii="BRH Kannada Extra" w:hAnsi="BRH Kannada Extra" w:cs="BRH Kannada Extra"/>
          <w:sz w:val="40"/>
          <w:szCs w:val="40"/>
        </w:rPr>
        <w:t xml:space="preserve"> </w:t>
      </w:r>
      <w:r w:rsidRPr="00195CAF">
        <w:rPr>
          <w:rFonts w:ascii="Arial" w:hAnsi="Arial" w:cs="Arial"/>
          <w:b/>
          <w:sz w:val="28"/>
          <w:szCs w:val="28"/>
        </w:rPr>
        <w:t>15</w:t>
      </w:r>
    </w:p>
    <w:p w14:paraId="4F4C9D61" w14:textId="77777777" w:rsidR="00E82389" w:rsidRDefault="00E82389" w:rsidP="00DF1E9A">
      <w:pPr>
        <w:pStyle w:val="NoSpacing"/>
        <w:spacing w:line="252" w:lineRule="auto"/>
      </w:pPr>
    </w:p>
    <w:p w14:paraId="493E77D7" w14:textId="77777777" w:rsidR="005D1861" w:rsidRPr="00195CAF" w:rsidRDefault="005D1861" w:rsidP="00DF1E9A">
      <w:pPr>
        <w:pStyle w:val="NoSpacing"/>
        <w:spacing w:line="252" w:lineRule="auto"/>
      </w:pPr>
    </w:p>
    <w:p w14:paraId="7C8858A1" w14:textId="77777777" w:rsidR="00E82389" w:rsidRPr="00195CAF" w:rsidRDefault="00E82389" w:rsidP="00DF1E9A">
      <w:pPr>
        <w:pStyle w:val="5-ULine-WordO-SubHding-VedaVMSKannada"/>
        <w:spacing w:line="252" w:lineRule="auto"/>
        <w:rPr>
          <w:rStyle w:val="5-ULine-WordO-SubHding-VedaVMSKannadaChar"/>
          <w:color w:val="auto"/>
        </w:rPr>
      </w:pPr>
      <w:r w:rsidRPr="00195CAF">
        <w:rPr>
          <w:color w:val="auto"/>
        </w:rPr>
        <w:t>16. £ÀPÀëvÀæA - C£ÀÆgÁzsÁ</w:t>
      </w:r>
      <w:r w:rsidR="00A51138" w:rsidRPr="00195CAF">
        <w:rPr>
          <w:color w:val="auto"/>
        </w:rPr>
        <w:t xml:space="preserve">               </w:t>
      </w:r>
      <w:r w:rsidR="00A51138" w:rsidRPr="00195CAF">
        <w:rPr>
          <w:color w:val="auto"/>
        </w:rPr>
        <w:tab/>
        <w:t xml:space="preserve"> </w:t>
      </w:r>
      <w:r w:rsidRPr="00195CAF">
        <w:rPr>
          <w:color w:val="auto"/>
        </w:rPr>
        <w:t>zÉÃªÀvÁ - «ÄvÀæB</w:t>
      </w:r>
    </w:p>
    <w:p w14:paraId="15BD1D6A" w14:textId="77777777" w:rsidR="00E82389" w:rsidRPr="00195CAF" w:rsidRDefault="00E82389" w:rsidP="005D186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…IÄzÁÞ÷å†¸Àä …ºÀªÉåöÊgï £À†ªÀÄ¸ÉÆÃ…¥À-¸À†zÀå | …«ÄvÀæA …zÉÃªÀA †«Ä…vÀæzsÉÃ†AiÀÄ£ÉÆßÃ C¸ÀÄÛ | …C…£ÀÆ…gÁzsÁ£ï …ºÀ«†µÁ …ªÀzsÀð†AiÀÄ£ÀÛB | …±ÀvÀA †fÃªÉÃªÀÄ …±ÀgÀ…zÀB ¸À†«ÃgÁB | </w:t>
      </w:r>
    </w:p>
    <w:p w14:paraId="131E27F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…avÀæA-£À†PÀë…vÀæ-ªÀÄÄ†zÀUÁvï …¥ÀÄgÀ‡¸ÁÛvï | …C…£ÀÆ…gÁzsÁ …¸À E…w AiÀÄzï ªÀ†zÀ¤Û | </w:t>
      </w:r>
    </w:p>
    <w:p w14:paraId="06F06B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vÀ…¤ävÀæ †Kw …¥Ày†©ügï zÉÃ…ªÀAiÀiÁ‡£ÉÊB | …»…gÀtå…AiÉÄÊgï «†vÀvÉÊ-…gÀ£ÀÛ†jPÉëÃ || </w:t>
      </w:r>
      <w:r w:rsidRPr="00195CAF">
        <w:rPr>
          <w:rFonts w:ascii="Arial" w:hAnsi="Arial" w:cs="Arial"/>
          <w:b/>
          <w:sz w:val="28"/>
          <w:szCs w:val="28"/>
        </w:rPr>
        <w:t>16</w:t>
      </w:r>
      <w:r w:rsidRPr="00195CAF">
        <w:rPr>
          <w:rFonts w:ascii="BRH Kannada Extra" w:hAnsi="BRH Kannada Extra" w:cs="BRH Kannada Extra"/>
          <w:sz w:val="40"/>
          <w:szCs w:val="40"/>
        </w:rPr>
        <w:t xml:space="preserve"> </w:t>
      </w:r>
    </w:p>
    <w:p w14:paraId="50608F9D" w14:textId="77777777" w:rsidR="00E82389" w:rsidRPr="00195CAF" w:rsidRDefault="00E82389" w:rsidP="00DF1E9A">
      <w:pPr>
        <w:pStyle w:val="NoSpacing"/>
        <w:spacing w:line="252" w:lineRule="auto"/>
      </w:pPr>
    </w:p>
    <w:p w14:paraId="23724EDB" w14:textId="77777777" w:rsidR="00E82389" w:rsidRPr="00195CAF" w:rsidRDefault="00E82389" w:rsidP="00DF1E9A">
      <w:pPr>
        <w:pStyle w:val="5-ULine-WordO-SubHding-VedaVMSKannada"/>
        <w:spacing w:line="252" w:lineRule="auto"/>
        <w:rPr>
          <w:color w:val="auto"/>
        </w:rPr>
      </w:pPr>
      <w:r w:rsidRPr="00195CAF">
        <w:rPr>
          <w:color w:val="auto"/>
        </w:rPr>
        <w:t>17. £ÀPÀëvÀæA - eÉåÃµÁ×</w:t>
      </w:r>
      <w:r w:rsidR="00A51138" w:rsidRPr="00195CAF">
        <w:rPr>
          <w:color w:val="auto"/>
        </w:rPr>
        <w:t xml:space="preserve">               </w:t>
      </w:r>
      <w:r w:rsidR="00A51138" w:rsidRPr="00195CAF">
        <w:rPr>
          <w:color w:val="auto"/>
        </w:rPr>
        <w:tab/>
        <w:t xml:space="preserve"> </w:t>
      </w:r>
      <w:r w:rsidRPr="00195CAF">
        <w:rPr>
          <w:color w:val="auto"/>
        </w:rPr>
        <w:t>zÉÃªÀvÁ - E£ÀÝçB</w:t>
      </w:r>
    </w:p>
    <w:p w14:paraId="7347F2B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E‡£ÉÆÝçÃ …eÉåÃµÁ× ªÀÄ…£ÀÄ £À†PÀëvÀæªÉÄÃw | AiÀÄ†¹ä£ï …ªÀÈvÀæA </w:t>
      </w:r>
      <w:r w:rsidR="00DD59A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†ªÀÈ…vÀæ vÀÆ†AiÉÄÃð …vÀvÁ†gÀ | </w:t>
      </w:r>
    </w:p>
    <w:p w14:paraId="2A37111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vÀ†¹ä£ï …ªÀAiÀÄ-…ªÀÄªÀÄÈ…vÀA zÀÄ†ºÁ£ÁB | PÀÄë†zsÀ£ÀÛgÉÃ…ªÀÄ zÀÄ†j…wA zÀÄ†j¶ÖA | </w:t>
      </w:r>
    </w:p>
    <w:p w14:paraId="1D96E18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…¥ÀÄ…gÀ…£ÀÝgÁ†AiÀÄ ªÀÈ…µÀ¨sÁ†AiÀÄ …zsÀÈµÀÚ‡ªÉÃ | C†µÁqsÁ…AiÀÄ ¸À†ºÀªÀiÁ£ÁAiÀÄ …«ÄÃqsÀÄ‡µÉÃ | </w:t>
      </w:r>
    </w:p>
    <w:p w14:paraId="40574A9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E†£ÁÝçAiÀÄ …eÉåÃµÁ× ªÀÄ†zsÀÄ…ªÀÄzï-zÀÄ†ºÁ£Á | …GgÀÄA †PÀÈuÉÆÃ…vÀÄ AiÀÄ†dªÀiÁ£ÁAiÀÄ …¯ÉÆÃPÀA || </w:t>
      </w:r>
      <w:r w:rsidRPr="00195CAF">
        <w:rPr>
          <w:rFonts w:ascii="Arial" w:hAnsi="Arial" w:cs="Arial"/>
          <w:b/>
          <w:sz w:val="28"/>
          <w:szCs w:val="28"/>
        </w:rPr>
        <w:t>17</w:t>
      </w:r>
      <w:r w:rsidRPr="00195CAF">
        <w:rPr>
          <w:rFonts w:ascii="BRH Kannada Extra" w:hAnsi="BRH Kannada Extra" w:cs="BRH Kannada Extra"/>
          <w:sz w:val="40"/>
          <w:szCs w:val="40"/>
        </w:rPr>
        <w:t xml:space="preserve"> </w:t>
      </w:r>
    </w:p>
    <w:p w14:paraId="6FD56C6D" w14:textId="77777777" w:rsidR="00E82389" w:rsidRDefault="00E82389" w:rsidP="00DF1E9A">
      <w:pPr>
        <w:pStyle w:val="NoSpacing"/>
        <w:spacing w:line="252" w:lineRule="auto"/>
      </w:pPr>
    </w:p>
    <w:p w14:paraId="69AD8F2D" w14:textId="77777777" w:rsidR="006D707F" w:rsidRDefault="006D707F" w:rsidP="00DF1E9A">
      <w:pPr>
        <w:pStyle w:val="NoSpacing"/>
        <w:spacing w:line="252" w:lineRule="auto"/>
      </w:pPr>
    </w:p>
    <w:p w14:paraId="425A9BAC" w14:textId="77777777" w:rsidR="006D707F" w:rsidRPr="00195CAF" w:rsidRDefault="006D707F" w:rsidP="00DF1E9A">
      <w:pPr>
        <w:pStyle w:val="NoSpacing"/>
        <w:spacing w:line="252" w:lineRule="auto"/>
      </w:pPr>
    </w:p>
    <w:p w14:paraId="2912E5A9" w14:textId="77777777" w:rsidR="00E82389" w:rsidRPr="00195CAF" w:rsidRDefault="00E82389" w:rsidP="00DF1E9A">
      <w:pPr>
        <w:pStyle w:val="5-ULine-WordO-SubHding-VedaVMSKannada"/>
        <w:spacing w:line="252" w:lineRule="auto"/>
        <w:rPr>
          <w:color w:val="auto"/>
        </w:rPr>
      </w:pPr>
      <w:r w:rsidRPr="00195CAF">
        <w:rPr>
          <w:color w:val="auto"/>
        </w:rPr>
        <w:lastRenderedPageBreak/>
        <w:t>18. £ÀPÀëvÀæA - ªÀÄÆ®A</w:t>
      </w:r>
      <w:r w:rsidR="00A51138" w:rsidRPr="00195CAF">
        <w:rPr>
          <w:color w:val="auto"/>
        </w:rPr>
        <w:t xml:space="preserve">               </w:t>
      </w:r>
      <w:r w:rsidR="00A51138" w:rsidRPr="00195CAF">
        <w:rPr>
          <w:color w:val="auto"/>
        </w:rPr>
        <w:tab/>
      </w:r>
      <w:r w:rsidRPr="00195CAF">
        <w:rPr>
          <w:color w:val="auto"/>
        </w:rPr>
        <w:tab/>
        <w:t>zÉÃªÀvÁ - ¥ÀæeÁ¥ÀwB</w:t>
      </w:r>
    </w:p>
    <w:p w14:paraId="5501458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ªÀÄÆ†®A …¥ÀæeÁA …«ÃgÀ†ªÀwÃA </w:t>
      </w:r>
      <w:r w:rsidR="00DD59A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«zÉÃAiÀÄ | ¥À‡gÁZÉåÃ…vÀÄ ¤†gÀÈwB ¥À…gÁZÁ | </w:t>
      </w:r>
    </w:p>
    <w:p w14:paraId="2CD46026"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UÉÆÃ…©ügï £À†PÀëvÀæA …¥À±ÀÄ…©üB ¸À†ªÀÄPÀÛA | C†ºÀgï ¨sÀÆ…AiÀiÁzï AiÀÄ†dªÀiÁ£Á…AiÀÄ ªÀÄ‡ºÀåA | C†ºÀ£ÉÆÃð …CzÀå †¸ÀÄ…«vÉÃ †zÀzsÁvÀÄ | </w:t>
      </w:r>
      <w:r w:rsidR="00654E55">
        <w:rPr>
          <w:rFonts w:ascii="BRH Kannada Extra" w:hAnsi="BRH Kannada Extra" w:cs="BRH Kannada Extra"/>
          <w:sz w:val="40"/>
          <w:szCs w:val="40"/>
        </w:rPr>
        <w:br/>
      </w:r>
      <w:r w:rsidRPr="00195CAF">
        <w:rPr>
          <w:rFonts w:ascii="BRH Kannada Extra" w:hAnsi="BRH Kannada Extra" w:cs="BRH Kannada Extra"/>
          <w:sz w:val="40"/>
          <w:szCs w:val="40"/>
        </w:rPr>
        <w:t xml:space="preserve">ªÀÄÆ…®A £À†PÀë…vÀæ«Ä…w AiÀÄzï ªÀ†zÀ¤Û | ¥À†gÁaÃA </w:t>
      </w:r>
      <w:r w:rsidR="00654E5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…ªÁZÁ ¤†gÀÈwA £ÀÄzÁ«Ä | </w:t>
      </w:r>
      <w:r w:rsidR="00654E55">
        <w:rPr>
          <w:rFonts w:ascii="BRH Kannada Extra" w:hAnsi="BRH Kannada Extra" w:cs="BRH Kannada Extra"/>
          <w:sz w:val="40"/>
          <w:szCs w:val="40"/>
        </w:rPr>
        <w:br/>
      </w:r>
      <w:r w:rsidRPr="00195CAF">
        <w:rPr>
          <w:rFonts w:ascii="BRH Kannada Extra" w:hAnsi="BRH Kannada Extra" w:cs="BRH Kannada Extra"/>
          <w:sz w:val="40"/>
          <w:szCs w:val="40"/>
        </w:rPr>
        <w:t>…²ªÀA …¥ÀæeÁ†AiÉÄÊ …²ªÀ†ªÀÄ…¸ÀÄÛ ªÀÄ‡ºÀåA ||</w:t>
      </w:r>
      <w:r w:rsidR="005D1861">
        <w:rPr>
          <w:rFonts w:ascii="BRH Kannada Extra" w:hAnsi="BRH Kannada Extra" w:cs="BRH Kannada Extra"/>
          <w:sz w:val="40"/>
          <w:szCs w:val="40"/>
        </w:rPr>
        <w:t xml:space="preserve"> </w:t>
      </w:r>
      <w:r w:rsidRPr="00195CAF">
        <w:rPr>
          <w:rFonts w:ascii="Arial" w:hAnsi="Arial" w:cs="Arial"/>
          <w:b/>
          <w:sz w:val="28"/>
          <w:szCs w:val="28"/>
        </w:rPr>
        <w:t>18</w:t>
      </w:r>
    </w:p>
    <w:p w14:paraId="6A795610" w14:textId="77777777" w:rsidR="005D1861" w:rsidRDefault="005D1861" w:rsidP="00DF1E9A">
      <w:pPr>
        <w:autoSpaceDE w:val="0"/>
        <w:autoSpaceDN w:val="0"/>
        <w:adjustRightInd w:val="0"/>
        <w:spacing w:after="0" w:line="252" w:lineRule="auto"/>
        <w:rPr>
          <w:rFonts w:ascii="Arial" w:hAnsi="Arial" w:cs="Arial"/>
          <w:b/>
          <w:sz w:val="28"/>
          <w:szCs w:val="28"/>
        </w:rPr>
      </w:pPr>
    </w:p>
    <w:p w14:paraId="4BE78FDC" w14:textId="77777777" w:rsidR="00E82389" w:rsidRPr="00195CAF" w:rsidRDefault="00E82389" w:rsidP="00DF1E9A">
      <w:pPr>
        <w:pStyle w:val="5-ULine-WordO-SubHding-VedaVMSKannada"/>
        <w:spacing w:line="252" w:lineRule="auto"/>
        <w:rPr>
          <w:color w:val="auto"/>
        </w:rPr>
      </w:pPr>
      <w:r w:rsidRPr="00195CAF">
        <w:rPr>
          <w:color w:val="auto"/>
        </w:rPr>
        <w:t>19. £ÀPÀëvÀæA - ¥ÀÆªÁðµÁqsÁ</w:t>
      </w:r>
      <w:r w:rsidR="00A51138" w:rsidRPr="00195CAF">
        <w:rPr>
          <w:color w:val="auto"/>
        </w:rPr>
        <w:t xml:space="preserve">               </w:t>
      </w:r>
      <w:r w:rsidR="00A51138" w:rsidRPr="00195CAF">
        <w:rPr>
          <w:color w:val="auto"/>
        </w:rPr>
        <w:tab/>
        <w:t xml:space="preserve"> </w:t>
      </w:r>
      <w:r w:rsidRPr="00195CAF">
        <w:rPr>
          <w:color w:val="auto"/>
        </w:rPr>
        <w:t>zÉÃªÀvÁ - D¥ÀB</w:t>
      </w:r>
    </w:p>
    <w:p w14:paraId="0D86C1EB" w14:textId="77777777" w:rsidR="00E82389" w:rsidRPr="00195CAF" w:rsidRDefault="00E82389" w:rsidP="006D707F">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AiÀiÁ …¢ªÁå D…¥ÀB ¥À†AiÀÄ¸Á ¸ÀA§…¨sÀÆªÀÅB | AiÀiÁ …C£ÀÛ†jPÀë …GvÀ ¥Á†yð…«ÃAiÀiÁðB |</w:t>
      </w:r>
      <w:r w:rsidR="002B0EC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AiÀiÁ†¸ÁªÀÄ…µÁqsÁ †C…£ÀÄAiÀÄ…¤Û PÁ‡ªÀÄA | vÁ …£À D…¥ÀB ±À(UïÎ) …¸ÉÆåÃ£Á †¨sÀªÀ£ÀÄÛ |</w:t>
      </w:r>
    </w:p>
    <w:p w14:paraId="05CA036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AiÀiÁ…±ÀÑ PÀÆ…¥Áå AiÀiÁ†±ÀÑ …£Á‡zÁåB ¸À…ªÀÄÄ¢æ‡AiÀiÁB | </w:t>
      </w:r>
      <w:r w:rsidR="005D1861">
        <w:rPr>
          <w:rFonts w:ascii="BRH Kannada Extra" w:hAnsi="BRH Kannada Extra" w:cs="BRH Kannada Extra"/>
          <w:sz w:val="40"/>
          <w:szCs w:val="40"/>
        </w:rPr>
        <w:br/>
      </w:r>
      <w:r w:rsidRPr="00195CAF">
        <w:rPr>
          <w:rFonts w:ascii="BRH Kannada Extra" w:hAnsi="BRH Kannada Extra" w:cs="BRH Kannada Extra"/>
          <w:sz w:val="40"/>
          <w:szCs w:val="40"/>
        </w:rPr>
        <w:t xml:space="preserve">AiÀiÁ†±ÀÑ ªÉÊ…±À¤ÛÃ…gÀÄvÀ †¥Áæ…¸ÀaÃAiÀiÁðB | AiÀiÁ†¸ÁªÀÄ…µÁqsÁ ªÀÄ†zsÀÄ …¨sÀPÀë†AiÀÄ¤Û | </w:t>
      </w:r>
      <w:r w:rsidR="005D1861">
        <w:rPr>
          <w:rFonts w:ascii="BRH Kannada Extra" w:hAnsi="BRH Kannada Extra" w:cs="BRH Kannada Extra"/>
          <w:sz w:val="40"/>
          <w:szCs w:val="40"/>
        </w:rPr>
        <w:br/>
      </w:r>
      <w:r w:rsidRPr="00195CAF">
        <w:rPr>
          <w:rFonts w:ascii="BRH Kannada Extra" w:hAnsi="BRH Kannada Extra" w:cs="BRH Kannada Extra"/>
          <w:sz w:val="40"/>
          <w:szCs w:val="40"/>
        </w:rPr>
        <w:t xml:space="preserve">vÁ …£À D…¥ÀB ±À(UïÎ) …¸ÉÆåÃ£Á †¨sÀªÀ£ÀÄÛ || </w:t>
      </w:r>
      <w:r w:rsidRPr="00195CAF">
        <w:rPr>
          <w:rFonts w:ascii="Arial" w:hAnsi="Arial" w:cs="Arial"/>
          <w:b/>
          <w:sz w:val="28"/>
          <w:szCs w:val="28"/>
        </w:rPr>
        <w:t>19</w:t>
      </w:r>
      <w:r w:rsidRPr="00195CAF">
        <w:rPr>
          <w:rFonts w:ascii="BRH Kannada Extra" w:hAnsi="BRH Kannada Extra" w:cs="BRH Kannada Extra"/>
          <w:sz w:val="40"/>
          <w:szCs w:val="40"/>
        </w:rPr>
        <w:t xml:space="preserve"> </w:t>
      </w:r>
    </w:p>
    <w:p w14:paraId="31F24923" w14:textId="77777777" w:rsidR="00E82389" w:rsidRPr="00195CAF" w:rsidRDefault="00E82389" w:rsidP="00DF1E9A">
      <w:pPr>
        <w:pStyle w:val="NoSpacing"/>
        <w:spacing w:line="252" w:lineRule="auto"/>
      </w:pPr>
    </w:p>
    <w:p w14:paraId="36EC83B4" w14:textId="77777777" w:rsidR="00E82389" w:rsidRPr="00195CAF" w:rsidRDefault="00E82389" w:rsidP="00DF1E9A">
      <w:pPr>
        <w:pStyle w:val="5-ULine-WordO-SubHding-VedaVMSKannada"/>
        <w:spacing w:line="252" w:lineRule="auto"/>
        <w:rPr>
          <w:color w:val="auto"/>
        </w:rPr>
      </w:pPr>
      <w:r w:rsidRPr="00195CAF">
        <w:rPr>
          <w:color w:val="auto"/>
        </w:rPr>
        <w:t>20. £ÀPÀëvÀæA - GvÀÛgÁµÁqsÁ</w:t>
      </w:r>
      <w:r w:rsidR="00A51138" w:rsidRPr="00195CAF">
        <w:rPr>
          <w:color w:val="auto"/>
        </w:rPr>
        <w:t xml:space="preserve">               </w:t>
      </w:r>
      <w:r w:rsidR="00A51138" w:rsidRPr="00195CAF">
        <w:rPr>
          <w:color w:val="auto"/>
        </w:rPr>
        <w:tab/>
        <w:t xml:space="preserve"> </w:t>
      </w:r>
      <w:r w:rsidRPr="00195CAF">
        <w:rPr>
          <w:color w:val="auto"/>
        </w:rPr>
        <w:t xml:space="preserve">zÉÃªÀvÁ - «±ÉéÃzÉÃªÀB </w:t>
      </w:r>
    </w:p>
    <w:p w14:paraId="2A856EE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vÀ…£ÉÆßÃ «…±ÉéÃ G†¥À ±ÀÈté£ÀÄÛ …zÉÃªÁB | vÀ†zÀ…µÁqsÁ …C©ü¸ÀªÀiï†</w:t>
      </w:r>
      <w:r w:rsidR="007C0E0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AiÀÄ£ÀÄÛ …AiÀÄdÕA | </w:t>
      </w:r>
    </w:p>
    <w:p w14:paraId="5BFB631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vÀ£Àß†PÀëvÀæA ¥ÀæxÀvÁA …¥À±ÀÄ†¨sÀåB | …PÀÈ¶gï-…ªÀÈ¶Ögï AiÀÄ†dªÀiÁ£ÁAiÀÄ PÀ®àvÁA | </w:t>
      </w:r>
    </w:p>
    <w:p w14:paraId="561529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…±ÀÄ¨sÁæB …PÀ†£Áå AiÀÄÄ…ªÀvÀ†AiÀÄB …¸ÀÄ¥ÉÃ†±À¸ÀB | …PÀ…ªÀÄðPÀÈ†vÀB …¸ÀÄPÀÈ†vÉÆÃ …«Ã†AiÀiÁðªÀwÃB | </w:t>
      </w:r>
    </w:p>
    <w:p w14:paraId="04E2D35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«‡±Áé£ï …zÉÃªÁ£ï …ºÀ«†µÁ …ªÀzsÀð†AiÀÄ¤ÛÃB | </w:t>
      </w:r>
      <w:r w:rsidR="006D707F">
        <w:rPr>
          <w:rFonts w:ascii="BRH Kannada Extra" w:hAnsi="BRH Kannada Extra" w:cs="BRH Kannada Extra"/>
          <w:sz w:val="40"/>
          <w:szCs w:val="40"/>
        </w:rPr>
        <w:br/>
      </w:r>
      <w:r w:rsidRPr="00195CAF">
        <w:rPr>
          <w:rFonts w:ascii="BRH Kannada Extra" w:hAnsi="BRH Kannada Extra" w:cs="BRH Kannada Extra"/>
          <w:sz w:val="40"/>
          <w:szCs w:val="40"/>
        </w:rPr>
        <w:t xml:space="preserve">…C…µÁqsÁB PÁ…ªÀÄ ªÀÄÄ†¥ÀAiÀiÁ£ÀÄÛ …AiÀÄdÕA || </w:t>
      </w:r>
      <w:r w:rsidRPr="00195CAF">
        <w:rPr>
          <w:rFonts w:ascii="Arial" w:hAnsi="Arial" w:cs="Arial"/>
          <w:b/>
          <w:sz w:val="28"/>
          <w:szCs w:val="28"/>
        </w:rPr>
        <w:t>20</w:t>
      </w:r>
    </w:p>
    <w:p w14:paraId="0CD1EEBF" w14:textId="77777777" w:rsidR="00E82389" w:rsidRPr="00195CAF" w:rsidRDefault="00E82389" w:rsidP="00DF1E9A">
      <w:pPr>
        <w:pStyle w:val="NoSpacing"/>
        <w:spacing w:line="252" w:lineRule="auto"/>
      </w:pPr>
    </w:p>
    <w:p w14:paraId="6CC0D5D3" w14:textId="77777777" w:rsidR="00E82389" w:rsidRPr="00195CAF" w:rsidRDefault="00E82389" w:rsidP="00DF1E9A">
      <w:pPr>
        <w:pStyle w:val="5-ULine-WordO-SubHding-VedaVMSKannada"/>
        <w:spacing w:line="252" w:lineRule="auto"/>
        <w:rPr>
          <w:color w:val="auto"/>
        </w:rPr>
      </w:pPr>
      <w:r w:rsidRPr="00195CAF">
        <w:rPr>
          <w:color w:val="auto"/>
        </w:rPr>
        <w:t>21. £ÀPÀëvÀæA - C©üfzÀ</w:t>
      </w:r>
      <w:r w:rsidR="00A51138" w:rsidRPr="00195CAF">
        <w:rPr>
          <w:color w:val="auto"/>
        </w:rPr>
        <w:t xml:space="preserve">               </w:t>
      </w:r>
      <w:r w:rsidR="00A51138" w:rsidRPr="00195CAF">
        <w:rPr>
          <w:color w:val="auto"/>
        </w:rPr>
        <w:tab/>
      </w:r>
      <w:r w:rsidRPr="00195CAF">
        <w:rPr>
          <w:color w:val="auto"/>
        </w:rPr>
        <w:tab/>
        <w:t>zÉÃªÀvÁ - §æºÁä</w:t>
      </w:r>
    </w:p>
    <w:p w14:paraId="3CD7E19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AiÀÄ…¹ä£ï §æ…ºÁä¨sÀå†d…AiÀÄxï ¸À†ªÀð…ªÉÄÃvÀvï | …CªÀÄÄ†kÑ …¯ÉÆÃPÀ …«ÄzÀ†ªÀÄÆ…ZÀ ¸À‡ªÀðA | vÀ…£ÉÆßÃ £À†PÀëvÀæ-ªÀÄ…©üfzï …«f†vÀå | ²æ†AiÀÄA zÀ…zsÁvÀé-†ºÀÈtÂÃAiÀÄªÀiÁ£ÀA | </w:t>
      </w:r>
    </w:p>
    <w:p w14:paraId="40F5FA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…G¨sË …¯ÉÆÃPË §æ†ºÀä…uÁ ¸À†kÂÓ…vÉÃªÀiË | vÀ…£ÉÆßÃ £À†PÀëvÀæ-ªÀÄ…©üfzï «†ZÀµÁÖA |</w:t>
      </w:r>
    </w:p>
    <w:p w14:paraId="3799E2DE"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vÀ†¹ä£ï …ªÀAiÀÄA ¥ÀÈ†vÀ…£ÁB ¸ÀA†dAiÉÄÃªÀÄ | vÀ†£ÉÆßÃ …zÉÃªÁ…¸ÉÆÃ C†£ÀÄeÁ£À…£ÀÄÛ PÁ‡ªÀÄA || </w:t>
      </w:r>
      <w:r w:rsidRPr="00195CAF">
        <w:rPr>
          <w:rFonts w:ascii="Arial" w:hAnsi="Arial" w:cs="Arial"/>
          <w:b/>
          <w:sz w:val="28"/>
          <w:szCs w:val="28"/>
        </w:rPr>
        <w:t>21</w:t>
      </w:r>
    </w:p>
    <w:p w14:paraId="25A12ADA" w14:textId="77777777" w:rsidR="005D1861" w:rsidRDefault="005D1861" w:rsidP="00DF1E9A">
      <w:pPr>
        <w:autoSpaceDE w:val="0"/>
        <w:autoSpaceDN w:val="0"/>
        <w:adjustRightInd w:val="0"/>
        <w:spacing w:after="0" w:line="252" w:lineRule="auto"/>
        <w:rPr>
          <w:rFonts w:ascii="Arial" w:hAnsi="Arial" w:cs="Arial"/>
          <w:b/>
          <w:sz w:val="28"/>
          <w:szCs w:val="28"/>
        </w:rPr>
      </w:pPr>
    </w:p>
    <w:p w14:paraId="32F5BC9F" w14:textId="77777777" w:rsidR="00E82389" w:rsidRPr="00195CAF" w:rsidRDefault="00E82389" w:rsidP="00DF1E9A">
      <w:pPr>
        <w:pStyle w:val="5-ULine-WordO-SubHding-VedaVMSKannada"/>
        <w:spacing w:line="252" w:lineRule="auto"/>
        <w:rPr>
          <w:color w:val="auto"/>
        </w:rPr>
      </w:pPr>
      <w:r w:rsidRPr="00195CAF">
        <w:rPr>
          <w:color w:val="auto"/>
        </w:rPr>
        <w:t>22. £ÀPÀëvÀæA - ±ÀæªÀtA</w:t>
      </w:r>
      <w:r w:rsidR="00A51138" w:rsidRPr="00195CAF">
        <w:rPr>
          <w:color w:val="auto"/>
        </w:rPr>
        <w:t xml:space="preserve">               </w:t>
      </w:r>
      <w:r w:rsidR="00A51138" w:rsidRPr="00195CAF">
        <w:rPr>
          <w:color w:val="auto"/>
        </w:rPr>
        <w:tab/>
        <w:t xml:space="preserve"> </w:t>
      </w:r>
      <w:r w:rsidRPr="00195CAF">
        <w:rPr>
          <w:color w:val="auto"/>
        </w:rPr>
        <w:t xml:space="preserve">zÉÃªÀvÁ - «µÀÄÚB </w:t>
      </w:r>
    </w:p>
    <w:p w14:paraId="1851E7EC" w14:textId="77777777" w:rsidR="00E82389" w:rsidRPr="00195CAF" w:rsidRDefault="00E82389" w:rsidP="005D186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…±ÀÈté†¤Û …±ÉÆæÃuÁ-…ªÀÄªÀÄÈ†vÀ¸Àå …UÉÆÃ¥ÁA | ¥ÀÄ†uÁåªÀÄ…¸Áå G†¥À±ÀÈuÉÆÃ…«Ä ªÁ‡ZÀA | …ªÀÄ»ÃA …zÉÃ«ÃA «†µÀÄÚ¥ÀwßÃ ªÀÄ…dÆAiÀiÁðA | …¥ÀæwÃ†aÃ ªÉÄÃ£Á(Uïä) </w:t>
      </w:r>
      <w:r w:rsidR="005D1861">
        <w:rPr>
          <w:rFonts w:ascii="BRH Kannada Extra" w:hAnsi="BRH Kannada Extra" w:cs="BRH Kannada Extra"/>
          <w:sz w:val="40"/>
          <w:szCs w:val="40"/>
        </w:rPr>
        <w:br/>
      </w:r>
      <w:r w:rsidRPr="00195CAF">
        <w:rPr>
          <w:rFonts w:ascii="BRH Kannada Extra" w:hAnsi="BRH Kannada Extra" w:cs="BRH Kannada Extra"/>
          <w:sz w:val="40"/>
          <w:szCs w:val="40"/>
        </w:rPr>
        <w:t xml:space="preserve">…ºÀ«†µÁ AiÀÄeÁªÀÄB | …vÉæÃzsÁ «†µÀÄÚ-gÀÄgÀÄ…UÁAiÉÆÃ «†ZÀPÀæªÉÄÃ | </w:t>
      </w:r>
      <w:r w:rsidR="005D1861">
        <w:rPr>
          <w:rFonts w:ascii="BRH Kannada Extra" w:hAnsi="BRH Kannada Extra" w:cs="BRH Kannada Extra"/>
          <w:sz w:val="40"/>
          <w:szCs w:val="40"/>
        </w:rPr>
        <w:br/>
      </w:r>
      <w:r w:rsidRPr="00195CAF">
        <w:rPr>
          <w:rFonts w:ascii="BRH Kannada Extra" w:hAnsi="BRH Kannada Extra" w:cs="BRH Kannada Extra"/>
          <w:sz w:val="40"/>
          <w:szCs w:val="40"/>
        </w:rPr>
        <w:t>…ªÀÄ»ÃA ¢†ªÀA ¥ÀÈ…y«Ã-…ªÀÄ£ÀÛ†jPÀëA |</w:t>
      </w:r>
      <w:r w:rsidR="008F405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vÀ…ZÉÆÒçÃuÉÊ…w ±Àæ†ªÀ-…EZÀÒ†ªÀiÁ£Á | ¥ÀÄ…tå(…UïÎ) ±ÉÆèÃ…PÀA </w:t>
      </w:r>
      <w:r w:rsidR="007C0E0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AiÀÄ†dªÀiÁ£ÁAiÀÄ PÀÈ…téwÃ || </w:t>
      </w:r>
      <w:r w:rsidRPr="00195CAF">
        <w:rPr>
          <w:rFonts w:ascii="Arial" w:hAnsi="Arial" w:cs="Arial"/>
          <w:b/>
          <w:sz w:val="28"/>
          <w:szCs w:val="28"/>
        </w:rPr>
        <w:t>22</w:t>
      </w:r>
      <w:r w:rsidRPr="00195CAF">
        <w:rPr>
          <w:rFonts w:ascii="BRH Kannada Extra" w:hAnsi="BRH Kannada Extra" w:cs="BRH Kannada Extra"/>
          <w:sz w:val="40"/>
          <w:szCs w:val="40"/>
        </w:rPr>
        <w:t xml:space="preserve"> </w:t>
      </w:r>
    </w:p>
    <w:p w14:paraId="193AF924" w14:textId="77777777" w:rsidR="00E82389" w:rsidRPr="00195CAF" w:rsidRDefault="00E82389" w:rsidP="00DF1E9A">
      <w:pPr>
        <w:pStyle w:val="NoSpacing"/>
        <w:spacing w:line="252" w:lineRule="auto"/>
      </w:pPr>
    </w:p>
    <w:p w14:paraId="06749A98" w14:textId="77777777" w:rsidR="00E82389" w:rsidRPr="00195CAF" w:rsidRDefault="00E82389" w:rsidP="00DF1E9A">
      <w:pPr>
        <w:pStyle w:val="5-ULine-WordO-SubHding-VedaVMSKannada"/>
        <w:spacing w:line="252" w:lineRule="auto"/>
        <w:rPr>
          <w:color w:val="auto"/>
        </w:rPr>
      </w:pPr>
      <w:r w:rsidRPr="00195CAF">
        <w:rPr>
          <w:color w:val="auto"/>
        </w:rPr>
        <w:t>23. £ÀPÀëvÀæA - ±Àæ«µÁÖ</w:t>
      </w:r>
      <w:r w:rsidR="00A51138" w:rsidRPr="00195CAF">
        <w:rPr>
          <w:color w:val="auto"/>
        </w:rPr>
        <w:t xml:space="preserve">               </w:t>
      </w:r>
      <w:r w:rsidR="00A51138" w:rsidRPr="00195CAF">
        <w:rPr>
          <w:color w:val="auto"/>
        </w:rPr>
        <w:tab/>
        <w:t xml:space="preserve"> </w:t>
      </w:r>
      <w:r w:rsidRPr="00195CAF">
        <w:rPr>
          <w:color w:val="auto"/>
        </w:rPr>
        <w:t>zÉÃªÀvÁ - ªÀ¸ÀªÀB</w:t>
      </w:r>
    </w:p>
    <w:p w14:paraId="425B7BC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…CµËÖ …zÉÃªÁ ªÀ†¸ÀªÀB …¸ÉÆÃªÀiÁå†¸ÀB | ZÀ†vÀ¸ÉÆæÃ …zÉÃ«Ã …gÀd…gÁB ±Àæ†«µÁ×B | </w:t>
      </w:r>
    </w:p>
    <w:p w14:paraId="4AA7805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 …AiÀÄdÕA ‡¥Á…£ÀÄÛ gÀ†d¸ÀB …¥ÀgÀ‡¸ÁÛvï | …¸ÀªÀiï…ªÀ…xÀìjÃ†t-…ªÀÄªÀÄÈvÀ(†UïÎ) …¸Àé¹Û | </w:t>
      </w:r>
    </w:p>
    <w:p w14:paraId="16F372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…AiÀÄdÕA †£ÀB ¥Á…£ÀÄÛ ªÀ†¸ÀªÀB …¥ÀÄgÀ‡¸ÁÛvï | …zÀ…Që…t†vÉÆÃ-„©ü†AiÀÄ…£ÀÄÛ ±Àæ†«µÁ×B | </w:t>
      </w:r>
    </w:p>
    <w:p w14:paraId="148263D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¥ÀÄ…tå£Àß†PÀëvÀæ…ªÀÄ©ü ¸ÀªÀiï</w:t>
      </w:r>
      <w:r w:rsidR="0044001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†«±ÁªÀÄ | ªÀiÁ …£ÉÆÃ C†gÁw-…gÀWÀ…±À(…Uïä) ¸ÁUÀ†£ïß || </w:t>
      </w:r>
      <w:r w:rsidRPr="00195CAF">
        <w:rPr>
          <w:rFonts w:ascii="Arial" w:hAnsi="Arial" w:cs="Arial"/>
          <w:b/>
          <w:sz w:val="28"/>
          <w:szCs w:val="28"/>
        </w:rPr>
        <w:t>23</w:t>
      </w:r>
    </w:p>
    <w:p w14:paraId="693CC32F" w14:textId="77777777" w:rsidR="00E82389" w:rsidRPr="00195CAF" w:rsidRDefault="00E82389" w:rsidP="00DF1E9A">
      <w:pPr>
        <w:pStyle w:val="NoSpacing"/>
        <w:spacing w:line="252" w:lineRule="auto"/>
      </w:pPr>
    </w:p>
    <w:p w14:paraId="5B18D5FD" w14:textId="77777777" w:rsidR="00E82389" w:rsidRPr="00195CAF" w:rsidRDefault="00E82389" w:rsidP="00DF1E9A">
      <w:pPr>
        <w:pStyle w:val="5-ULine-WordO-SubHding-VedaVMSKannada"/>
        <w:spacing w:line="252" w:lineRule="auto"/>
        <w:rPr>
          <w:color w:val="auto"/>
        </w:rPr>
      </w:pPr>
      <w:r w:rsidRPr="00195CAF">
        <w:rPr>
          <w:color w:val="auto"/>
        </w:rPr>
        <w:lastRenderedPageBreak/>
        <w:t>24. £ÀPÀëvÀæA - ±ÀvÀ©üµÀPï</w:t>
      </w:r>
      <w:r w:rsidR="00A51138" w:rsidRPr="00195CAF">
        <w:rPr>
          <w:color w:val="auto"/>
        </w:rPr>
        <w:t xml:space="preserve">               </w:t>
      </w:r>
      <w:r w:rsidR="00A51138" w:rsidRPr="00195CAF">
        <w:rPr>
          <w:color w:val="auto"/>
        </w:rPr>
        <w:tab/>
        <w:t xml:space="preserve"> </w:t>
      </w:r>
      <w:r w:rsidRPr="00195CAF">
        <w:rPr>
          <w:color w:val="auto"/>
        </w:rPr>
        <w:t>zÉÃªÀvÁ - ªÀgÀÄtB</w:t>
      </w:r>
    </w:p>
    <w:p w14:paraId="62D624A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…PÀëvÀæ…¸Àå gÁ…eÁ ªÀ†gÀÄuÉÆÃ„¢ü…gÁdB | £À†PÀëvÁæuÁ(Uïä) …±ÀvÀ†©ü…µÀUï ªÀ†¹µÀ×B | </w:t>
      </w:r>
    </w:p>
    <w:p w14:paraId="4C49CB8D" w14:textId="77777777" w:rsidR="00E82389" w:rsidRPr="00195CAF" w:rsidRDefault="00E82389" w:rsidP="005D186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vË …zÉÃªÉÃ†¨sÀåB PÀÈtÄvÉÆÃ …¢ÃWÀðªÀiÁ†AiÀÄÄB | …±ÀvÀ(Uïä) …¸ÀºÀ†¸Áæ ¨sÉÃ…µÀeÁ†¤ zsÀvÀÛB | …AiÀÄdÕ…£ÉÆßÃ gÁ…eÁ ªÀ†gÀÄ…t G†¥ÀAiÀiÁvÀÄ | vÀ…£ÉÆßÃ «†±ÉéÃ …C©ü¸ÀA†AiÀÄ£ÀÄÛ …zÉÃªÁB | vÀ…£ÉÆßÃ £À†PÀëvÀæ(Uïä) …±ÀvÀ†©üµÀUï dÄ…µÁtA | </w:t>
      </w:r>
      <w:r w:rsidR="005D1861">
        <w:rPr>
          <w:rFonts w:ascii="BRH Kannada Extra" w:hAnsi="BRH Kannada Extra" w:cs="BRH Kannada Extra"/>
          <w:sz w:val="40"/>
          <w:szCs w:val="40"/>
        </w:rPr>
        <w:br/>
      </w:r>
      <w:r w:rsidRPr="00195CAF">
        <w:rPr>
          <w:rFonts w:ascii="BRH Kannada Extra" w:hAnsi="BRH Kannada Extra" w:cs="BRH Kannada Extra"/>
          <w:sz w:val="40"/>
          <w:szCs w:val="40"/>
        </w:rPr>
        <w:t xml:space="preserve">…¢ÃWÀðªÀiÁ…AiÀÄÄB ¥Àæ†wgÀzï ¨sÉÃ…µÀeÁ†¤ || </w:t>
      </w:r>
      <w:r w:rsidRPr="00195CAF">
        <w:rPr>
          <w:rFonts w:ascii="Arial" w:hAnsi="Arial" w:cs="Arial"/>
          <w:b/>
          <w:sz w:val="28"/>
          <w:szCs w:val="28"/>
        </w:rPr>
        <w:t>24</w:t>
      </w:r>
      <w:r w:rsidRPr="00195CAF">
        <w:rPr>
          <w:rFonts w:ascii="BRH Kannada Extra" w:hAnsi="BRH Kannada Extra" w:cs="BRH Kannada Extra"/>
          <w:sz w:val="40"/>
          <w:szCs w:val="40"/>
        </w:rPr>
        <w:t xml:space="preserve"> </w:t>
      </w:r>
    </w:p>
    <w:p w14:paraId="4612BDBC" w14:textId="77777777" w:rsidR="00E82389" w:rsidRPr="006D707F" w:rsidRDefault="00E82389" w:rsidP="00DF1E9A">
      <w:pPr>
        <w:autoSpaceDE w:val="0"/>
        <w:autoSpaceDN w:val="0"/>
        <w:adjustRightInd w:val="0"/>
        <w:spacing w:after="0" w:line="252" w:lineRule="auto"/>
        <w:rPr>
          <w:rFonts w:ascii="BRH Kannada Extra" w:hAnsi="BRH Kannada Extra" w:cs="BRH Kannada Extra"/>
          <w:sz w:val="24"/>
          <w:szCs w:val="24"/>
        </w:rPr>
      </w:pPr>
    </w:p>
    <w:p w14:paraId="5805A325" w14:textId="77777777" w:rsidR="00E82389" w:rsidRPr="00195CAF" w:rsidRDefault="00E82389" w:rsidP="00DF1E9A">
      <w:pPr>
        <w:pStyle w:val="5-ULine-WordO-SubHding-VedaVMSKannada"/>
        <w:spacing w:line="252" w:lineRule="auto"/>
        <w:rPr>
          <w:color w:val="auto"/>
        </w:rPr>
      </w:pPr>
      <w:r w:rsidRPr="00195CAF">
        <w:rPr>
          <w:color w:val="auto"/>
        </w:rPr>
        <w:t>25. £ÀPÀëvÀæA - ¥ÀÆªÀð¥ÉÆæÃµÀ×¥ÀzÁ</w:t>
      </w:r>
      <w:r w:rsidR="00A51138" w:rsidRPr="00195CAF">
        <w:rPr>
          <w:color w:val="auto"/>
        </w:rPr>
        <w:t xml:space="preserve">               </w:t>
      </w:r>
      <w:r w:rsidRPr="00195CAF">
        <w:rPr>
          <w:color w:val="auto"/>
        </w:rPr>
        <w:t>zÉÃªÀvÁ - CdAiÉÄÃPÀ¥ÁzÀB</w:t>
      </w:r>
    </w:p>
    <w:p w14:paraId="6B50B81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…Cd K†PÀ…¥Á- zÀÄ†zÀUÁvï …¥ÀÄgÀ‡¸ÁÛvï | «†±Áé …¨sÀÆvÁ†¤ ¥Àæ…w ªÉÆÃ†zÀªÀiÁ£ÀB | </w:t>
      </w:r>
    </w:p>
    <w:p w14:paraId="12B2B7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vÀ†¸Àå …zÉÃªÁB †¥Àæ…¸ÀªÀA </w:t>
      </w:r>
      <w:r w:rsidR="00D0086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†AiÀÄ…¤Û ¸À‡ªÉÃð | …¥ÉÆæÃ…µÀ×…¥ÀzÁ†¸ÉÆÃ …CªÀÄÈ†vÀ¸Àå …UÉÆÃ¥ÁB | </w:t>
      </w:r>
    </w:p>
    <w:p w14:paraId="6D43DEE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…«¨sÁæ†dªÀiÁ£ÀB ¸À«Ä…zsÁ£À …GUÀæB | D„£ÀÛ†jPÀë-ªÀÄgÀÄ…ºÀzÀ-…UÀ£ÁÝ÷åA | </w:t>
      </w:r>
    </w:p>
    <w:p w14:paraId="5FCBA41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vÀ(Uïä) ¸ÀÆ†AiÀÄðA …zÉÃªÀ-…ªÀÄdªÉÄÃ†PÀ¥ÁzÀA | </w:t>
      </w:r>
      <w:r w:rsidR="00FF58CC">
        <w:rPr>
          <w:rFonts w:ascii="BRH Kannada Extra" w:hAnsi="BRH Kannada Extra" w:cs="BRH Kannada Extra"/>
          <w:sz w:val="40"/>
          <w:szCs w:val="40"/>
        </w:rPr>
        <w:br/>
      </w:r>
      <w:r w:rsidRPr="00195CAF">
        <w:rPr>
          <w:rFonts w:ascii="BRH Kannada Extra" w:hAnsi="BRH Kannada Extra" w:cs="BRH Kannada Extra"/>
          <w:sz w:val="40"/>
          <w:szCs w:val="40"/>
        </w:rPr>
        <w:t xml:space="preserve">…¥ÉÆæÃ…µÀ×…¥ÀzÁ…¸ÉÆÃ C†£ÀÄAiÀÄ…¤Û ¸À‡ªÉÃð || </w:t>
      </w:r>
      <w:r w:rsidRPr="00195CAF">
        <w:rPr>
          <w:rFonts w:ascii="Arial" w:hAnsi="Arial" w:cs="Arial"/>
          <w:b/>
          <w:sz w:val="28"/>
          <w:szCs w:val="28"/>
        </w:rPr>
        <w:t>25</w:t>
      </w:r>
      <w:r w:rsidRPr="00195CAF">
        <w:rPr>
          <w:rFonts w:ascii="BRH Kannada Extra" w:hAnsi="BRH Kannada Extra" w:cs="BRH Kannada Extra"/>
          <w:sz w:val="40"/>
          <w:szCs w:val="40"/>
        </w:rPr>
        <w:t xml:space="preserve"> </w:t>
      </w:r>
    </w:p>
    <w:p w14:paraId="22636545" w14:textId="77777777" w:rsidR="00E82389" w:rsidRPr="00195CAF" w:rsidRDefault="00E82389" w:rsidP="00DF1E9A">
      <w:pPr>
        <w:pStyle w:val="NoSpacing"/>
        <w:spacing w:line="252" w:lineRule="auto"/>
      </w:pPr>
    </w:p>
    <w:p w14:paraId="5A30CA27" w14:textId="77777777" w:rsidR="00E82389" w:rsidRPr="00195CAF" w:rsidRDefault="00E82389" w:rsidP="00DF1E9A">
      <w:pPr>
        <w:pStyle w:val="5-ULine-WordO-SubHding-VedaVMSKannada"/>
        <w:spacing w:line="252" w:lineRule="auto"/>
        <w:rPr>
          <w:color w:val="auto"/>
        </w:rPr>
      </w:pPr>
      <w:r w:rsidRPr="00195CAF">
        <w:rPr>
          <w:color w:val="auto"/>
        </w:rPr>
        <w:t>26.</w:t>
      </w:r>
      <w:r w:rsidR="00A51138" w:rsidRPr="00195CAF">
        <w:rPr>
          <w:color w:val="auto"/>
        </w:rPr>
        <w:t xml:space="preserve"> £ÀPÀëvÀæA - GvÀÛgÀ¥ÉÆæÃµÀ×¥ÀzÁ               </w:t>
      </w:r>
      <w:r w:rsidR="00A51138" w:rsidRPr="00195CAF">
        <w:rPr>
          <w:color w:val="auto"/>
        </w:rPr>
        <w:tab/>
      </w:r>
      <w:r w:rsidRPr="00195CAF">
        <w:rPr>
          <w:color w:val="auto"/>
        </w:rPr>
        <w:t>zÉÃªÀvÁ - C»§Äð¢Þ÷ßAiÀÄB</w:t>
      </w:r>
    </w:p>
    <w:p w14:paraId="1CC81B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C†»gï …§Ä¢Þ÷ß…AiÀÄB ¥Àæ†xÀªÀiÁ£À Kw | ±ÉæÃ†µÉÆ×Ã …zÉÃªÁ†£Á…ªÀÄÄvÀ ªÀiÁ†£ÀÄµÁuÁA | </w:t>
      </w:r>
    </w:p>
    <w:p w14:paraId="43E514B1" w14:textId="77777777" w:rsidR="00E82389" w:rsidRPr="00195CAF" w:rsidRDefault="00E82389" w:rsidP="003D49E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vÀA ‡¨Áæ…ºÀäuÁB †¸ÉÆÃ…ªÀÄ¥ÁB …¸ÉÆÃªÀiÁå†¸ÀB | …¥ÉÆæÃ…µÀ×…¥ÀzÁ†¸ÉÆÃ …C©ü†gÀPÀë…¤Û ¸À‡ªÉÃð | …ZÀvÁé…gÀ K†PÀ…ªÀÄ©ü PÀ†ªÀÄð …zÉÃªÁB | …¥ÉÆæÃ…µÀ×…¥ÀzÁ…¸À E…w AiÀiÁ£ï ªÀ†zÀ¤Û | </w:t>
      </w:r>
    </w:p>
    <w:p w14:paraId="465794D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 …§ÄzÀÞ¤†AiÀÄA ¥À…jµÀzÀå(†UïÎ) …¸ÀÄÛªÀ†£ÀÛB | </w:t>
      </w:r>
      <w:r w:rsidR="00393A7A">
        <w:rPr>
          <w:rFonts w:ascii="BRH Kannada Extra" w:hAnsi="BRH Kannada Extra" w:cs="BRH Kannada Extra"/>
          <w:sz w:val="40"/>
          <w:szCs w:val="40"/>
        </w:rPr>
        <w:br/>
      </w:r>
      <w:r w:rsidRPr="00195CAF">
        <w:rPr>
          <w:rFonts w:ascii="BRH Kannada Extra" w:hAnsi="BRH Kannada Extra" w:cs="BRH Kannada Extra"/>
          <w:sz w:val="40"/>
          <w:szCs w:val="40"/>
        </w:rPr>
        <w:t>C»(†Uïä) gÀPÀë…¤Û £À†ªÀÄ¸ÉÆÃ…¥À ¸À†zÀå</w:t>
      </w:r>
      <w:r w:rsidR="008F405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8F4056" w:rsidRPr="00195CAF">
        <w:rPr>
          <w:rFonts w:ascii="BRH Kannada Extra" w:hAnsi="BRH Kannada Extra" w:cs="BRH Kannada Extra"/>
          <w:sz w:val="40"/>
          <w:szCs w:val="40"/>
        </w:rPr>
        <w:t xml:space="preserve"> </w:t>
      </w:r>
      <w:r w:rsidRPr="00195CAF">
        <w:rPr>
          <w:rFonts w:ascii="Arial" w:hAnsi="Arial" w:cs="Arial"/>
          <w:b/>
          <w:sz w:val="28"/>
          <w:szCs w:val="28"/>
        </w:rPr>
        <w:t>26</w:t>
      </w:r>
      <w:r w:rsidRPr="00195CAF">
        <w:rPr>
          <w:rFonts w:ascii="BRH Kannada Extra" w:hAnsi="BRH Kannada Extra" w:cs="BRH Kannada Extra"/>
          <w:sz w:val="40"/>
          <w:szCs w:val="40"/>
        </w:rPr>
        <w:t xml:space="preserve"> </w:t>
      </w:r>
    </w:p>
    <w:p w14:paraId="28F66522" w14:textId="77777777" w:rsidR="00E82389" w:rsidRPr="00195CAF" w:rsidRDefault="00E82389" w:rsidP="00DF1E9A">
      <w:pPr>
        <w:pStyle w:val="NoSpacing"/>
        <w:spacing w:line="252" w:lineRule="auto"/>
      </w:pPr>
    </w:p>
    <w:p w14:paraId="0F929F73" w14:textId="77777777" w:rsidR="00E82389" w:rsidRPr="00195CAF" w:rsidRDefault="00E82389" w:rsidP="00DF1E9A">
      <w:pPr>
        <w:pStyle w:val="5-ULine-WordO-SubHding-VedaVMSKannada"/>
        <w:spacing w:line="252" w:lineRule="auto"/>
        <w:rPr>
          <w:color w:val="auto"/>
        </w:rPr>
      </w:pPr>
      <w:r w:rsidRPr="00195CAF">
        <w:rPr>
          <w:color w:val="auto"/>
        </w:rPr>
        <w:lastRenderedPageBreak/>
        <w:t>27. £ÀPÀëvÀæA - gÉÃªÀwÃ</w:t>
      </w:r>
      <w:r w:rsidR="00A51138" w:rsidRPr="00195CAF">
        <w:rPr>
          <w:color w:val="auto"/>
        </w:rPr>
        <w:t xml:space="preserve">               </w:t>
      </w:r>
      <w:r w:rsidR="00A51138" w:rsidRPr="00195CAF">
        <w:rPr>
          <w:color w:val="auto"/>
        </w:rPr>
        <w:tab/>
      </w:r>
      <w:r w:rsidRPr="00195CAF">
        <w:rPr>
          <w:color w:val="auto"/>
        </w:rPr>
        <w:tab/>
        <w:t>zÉÃªÀvÁ - ¥ÀÆµÁ</w:t>
      </w:r>
    </w:p>
    <w:p w14:paraId="06FBA6F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…¥ÀÆµÁ …gÉÃªÀvÀå†£ÉéÃ…w ¥À‡£ÁÜA | …¥ÀÄ…¶Ö¥À†wÃ ¥À…±ÀÄ¥Á ªÁ†d§¸ËÛ÷å | </w:t>
      </w:r>
    </w:p>
    <w:p w14:paraId="7F402CCF" w14:textId="77777777" w:rsidR="00E82389" w:rsidRPr="00195CAF" w:rsidRDefault="00E82389" w:rsidP="00D00860">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…EªÀiÁ†¤ …ºÀªÁå ¥Àæ†AiÀÄvÁ dÄ…µÁuÁ | …¸ÀÄUÉÊ…£ÉÆÃð AiÀiÁ…£ÉÊgÀÄ†¥ÀAiÀiÁvÁA </w:t>
      </w:r>
      <w:r w:rsidR="00D0086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 | </w:t>
      </w:r>
    </w:p>
    <w:p w14:paraId="5C04096B"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…PÀÄëzÁæ£ï …¥À±ÀÆ£ï †gÀPÀëvÀÄ …gÉÃªÀ†wÃ £ÀB | </w:t>
      </w:r>
      <w:r w:rsidR="00393A7A">
        <w:rPr>
          <w:rFonts w:ascii="BRH Kannada Extra" w:hAnsi="BRH Kannada Extra" w:cs="BRH Kannada Extra"/>
          <w:sz w:val="40"/>
          <w:szCs w:val="40"/>
        </w:rPr>
        <w:br/>
      </w:r>
      <w:r w:rsidRPr="00195CAF">
        <w:rPr>
          <w:rFonts w:ascii="BRH Kannada Extra" w:hAnsi="BRH Kannada Extra" w:cs="BRH Kannada Extra"/>
          <w:sz w:val="40"/>
          <w:szCs w:val="40"/>
        </w:rPr>
        <w:t xml:space="preserve">UÁ†ªÉÇÃ …£ÉÆÃ C…±Áé(…Uïä) C†£ÉéÃvÀÄ …¥ÀÆµÁ | C…£Àß(…Uïä) gÀ†PÀë£ËÛ §…ºÀÄzsÁ «†gÀÆ¥ÀA | ªÁd(†Uïä) ¸À£ÀÄ…vÁA </w:t>
      </w:r>
      <w:r w:rsidR="0064736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AiÀÄ†dªÀiÁ£ÁAiÀÄ …AiÀÄdÕA || </w:t>
      </w:r>
      <w:r w:rsidRPr="00195CAF">
        <w:rPr>
          <w:rFonts w:ascii="Arial" w:hAnsi="Arial" w:cs="Arial"/>
          <w:b/>
          <w:sz w:val="28"/>
          <w:szCs w:val="28"/>
        </w:rPr>
        <w:t>27</w:t>
      </w:r>
    </w:p>
    <w:p w14:paraId="21EA3067" w14:textId="77777777" w:rsidR="003D49E1" w:rsidRPr="00393A7A" w:rsidRDefault="003D49E1" w:rsidP="00DF1E9A">
      <w:pPr>
        <w:autoSpaceDE w:val="0"/>
        <w:autoSpaceDN w:val="0"/>
        <w:adjustRightInd w:val="0"/>
        <w:spacing w:after="0" w:line="252" w:lineRule="auto"/>
        <w:rPr>
          <w:rFonts w:ascii="BRH Kannada Extra" w:hAnsi="BRH Kannada Extra" w:cs="BRH Kannada Extra"/>
          <w:sz w:val="24"/>
          <w:szCs w:val="24"/>
        </w:rPr>
      </w:pPr>
    </w:p>
    <w:p w14:paraId="304FB3CA" w14:textId="77777777" w:rsidR="00E82389" w:rsidRPr="00195CAF" w:rsidRDefault="00E82389" w:rsidP="00DF1E9A">
      <w:pPr>
        <w:pStyle w:val="5-ULine-WordO-SubHding-VedaVMSKannada"/>
        <w:spacing w:line="252" w:lineRule="auto"/>
        <w:rPr>
          <w:color w:val="auto"/>
        </w:rPr>
      </w:pPr>
      <w:r w:rsidRPr="00195CAF">
        <w:rPr>
          <w:color w:val="auto"/>
        </w:rPr>
        <w:t>28 £ÀPÀëvÀæA - C²é¤Ã</w:t>
      </w:r>
      <w:r w:rsidR="00A51138" w:rsidRPr="00195CAF">
        <w:rPr>
          <w:color w:val="auto"/>
        </w:rPr>
        <w:t xml:space="preserve">               </w:t>
      </w:r>
      <w:r w:rsidR="00A51138" w:rsidRPr="00195CAF">
        <w:rPr>
          <w:color w:val="auto"/>
        </w:rPr>
        <w:tab/>
        <w:t xml:space="preserve"> </w:t>
      </w:r>
      <w:r w:rsidRPr="00195CAF">
        <w:rPr>
          <w:color w:val="auto"/>
        </w:rPr>
        <w:t>zÉÃªÀvÁ - C²é¤Ã zÉÃªË</w:t>
      </w:r>
    </w:p>
    <w:p w14:paraId="7CB1141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vÀ…zÀ²é†£Á-ªÀ…±ÀéAiÀÄÄeÉÆÃ-†¥ÀAiÀiÁvÁA | ±ÀÄ…¨sÀYÎ†«ÄµË× …¸ÀÄAiÀÄ†ªÉÄÃ…©ügÀ‡±ÉéöÊB | </w:t>
      </w:r>
    </w:p>
    <w:p w14:paraId="305C89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¸Àé£Àß†PÀëvÀæ(Uïä) …ºÀ«…µÁ AiÀÄ†d£ËÛ | ªÀÄ…zsÁé-¸ÀA†¥ÀÈ…PËÛ AiÀÄ†dÄ…µÁ ¸À†ªÀÄPËÛ | </w:t>
      </w:r>
    </w:p>
    <w:p w14:paraId="691A8B1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AiÀiË …zÉÃªÁ‡£ÁA …©üµÀ†eË ºÀªÀå…ªÁºË | «†±Àé¸Àå …zÀÆvÁ-…ªÀªÀÄÈ†vÀ¸Àå …UÉÆÃ¥Ë | </w:t>
      </w:r>
    </w:p>
    <w:p w14:paraId="3A56B1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vË £À†PÀëvÀæA-dÄdÄ…µÁuÉÆÃ-†¥ÀAiÀiÁvÁA | </w:t>
      </w:r>
      <w:r w:rsidR="003D49E1">
        <w:rPr>
          <w:rFonts w:ascii="BRH Kannada Extra" w:hAnsi="BRH Kannada Extra" w:cs="BRH Kannada Extra"/>
          <w:sz w:val="40"/>
          <w:szCs w:val="40"/>
        </w:rPr>
        <w:br/>
      </w:r>
      <w:r w:rsidRPr="00195CAF">
        <w:rPr>
          <w:rFonts w:ascii="BRH Kannada Extra" w:hAnsi="BRH Kannada Extra" w:cs="BRH Kannada Extra"/>
          <w:sz w:val="40"/>
          <w:szCs w:val="40"/>
        </w:rPr>
        <w:t xml:space="preserve">£À…ªÉÆÃ„²é‡¨sÁåA PÀÈtÄªÉÆÃ-„…±ÀéUÀÄå‡¨sÁåA || </w:t>
      </w:r>
      <w:r w:rsidRPr="00195CAF">
        <w:rPr>
          <w:rFonts w:ascii="Arial" w:hAnsi="Arial" w:cs="Arial"/>
          <w:b/>
          <w:sz w:val="28"/>
          <w:szCs w:val="28"/>
        </w:rPr>
        <w:t>28</w:t>
      </w:r>
    </w:p>
    <w:p w14:paraId="2AE9DAF0" w14:textId="77777777" w:rsidR="00E82389" w:rsidRPr="00195CAF" w:rsidRDefault="00E82389" w:rsidP="00DF1E9A">
      <w:pPr>
        <w:pStyle w:val="NoSpacing"/>
        <w:spacing w:line="252" w:lineRule="auto"/>
      </w:pPr>
    </w:p>
    <w:p w14:paraId="6880F46A" w14:textId="77777777" w:rsidR="00E82389" w:rsidRPr="00195CAF" w:rsidRDefault="00B971E5" w:rsidP="00DF1E9A">
      <w:pPr>
        <w:pStyle w:val="5-ULine-WordO-SubHding-VedaVMSKannada"/>
        <w:spacing w:line="252" w:lineRule="auto"/>
        <w:rPr>
          <w:color w:val="auto"/>
        </w:rPr>
      </w:pPr>
      <w:r w:rsidRPr="00195CAF">
        <w:rPr>
          <w:color w:val="auto"/>
        </w:rPr>
        <w:t xml:space="preserve">29 </w:t>
      </w:r>
      <w:r w:rsidR="00E82389" w:rsidRPr="00195CAF">
        <w:rPr>
          <w:color w:val="auto"/>
        </w:rPr>
        <w:t>£ÀPÀëvÀæA - C¥À¨sÀgÀtÂÃ</w:t>
      </w:r>
      <w:r w:rsidR="00A51138" w:rsidRPr="00195CAF">
        <w:rPr>
          <w:color w:val="auto"/>
        </w:rPr>
        <w:t xml:space="preserve">               </w:t>
      </w:r>
      <w:r w:rsidR="00A51138" w:rsidRPr="00195CAF">
        <w:rPr>
          <w:color w:val="auto"/>
        </w:rPr>
        <w:tab/>
        <w:t xml:space="preserve"> </w:t>
      </w:r>
      <w:r w:rsidR="00E82389" w:rsidRPr="00195CAF">
        <w:rPr>
          <w:color w:val="auto"/>
        </w:rPr>
        <w:t>zÉÃªÀvÁ - AiÀÄªÀÄB</w:t>
      </w:r>
    </w:p>
    <w:p w14:paraId="362D6E6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 …¥Á¥Áä…£ÀA ¨sÀ†gÀtÂÃgï ¨sÀgÀ£ÀÄÛ | vÀzï …AiÀÄªÉÆÃ gÁ…eÁ ¨sÀ†UÀ…ªÁ…£ï «†ZÀµÁÖA | …¯ÉÆÃPÀ…¸Àå gÁ†eÁ ªÀÄ…ºÀvÉÆÃ …ªÀÄºÁ£ï » | …¸ÀÄUÀ…£ÀßB ¥À…£ÁÜªÀÄ†¨sÀAiÀÄA PÀÈuÉÆÃvÀÄ | </w:t>
      </w:r>
    </w:p>
    <w:p w14:paraId="07F26F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AiÀÄ…¹ä£ï £À†PÀëvÉæÃ …AiÀÄªÀÄ K…w gÁ‡eÁ | AiÀÄ†¹ä£ÉßÃ£À-…ªÀÄ¨sÀå†¶kÑ£ÀÛ …zÉÃªÁB |</w:t>
      </w:r>
    </w:p>
    <w:p w14:paraId="7AB3AB32" w14:textId="77777777" w:rsidR="00E82389"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vÀ†zÀ¸Àå …avÀæ(Uïä) …ºÀ«†µÁ AiÀÄeÁªÀÄ | C†¥À …¥Á¥Áä…£ÀA ¨sÀ†gÀtÂÃgï ¨sÀgÀ£ÀÄÛ || </w:t>
      </w:r>
      <w:r w:rsidRPr="00195CAF">
        <w:rPr>
          <w:rFonts w:ascii="Arial" w:hAnsi="Arial" w:cs="Arial"/>
          <w:b/>
          <w:sz w:val="28"/>
          <w:szCs w:val="28"/>
        </w:rPr>
        <w:t>29</w:t>
      </w:r>
      <w:r w:rsidRPr="00195CAF">
        <w:rPr>
          <w:rFonts w:ascii="BRH Kannada Extra" w:hAnsi="BRH Kannada Extra" w:cs="BRH Kannada Extra"/>
          <w:sz w:val="40"/>
          <w:szCs w:val="40"/>
        </w:rPr>
        <w:t xml:space="preserve"> </w:t>
      </w:r>
    </w:p>
    <w:p w14:paraId="59BB8B75" w14:textId="77777777" w:rsidR="00393A7A" w:rsidRPr="00195CAF" w:rsidRDefault="00393A7A" w:rsidP="00DF1E9A">
      <w:pPr>
        <w:autoSpaceDE w:val="0"/>
        <w:autoSpaceDN w:val="0"/>
        <w:adjustRightInd w:val="0"/>
        <w:spacing w:after="0" w:line="252" w:lineRule="auto"/>
        <w:rPr>
          <w:rFonts w:ascii="BRH Kannada Extra" w:hAnsi="BRH Kannada Extra" w:cs="BRH Kannada Extra"/>
          <w:sz w:val="40"/>
          <w:szCs w:val="40"/>
        </w:rPr>
      </w:pPr>
    </w:p>
    <w:p w14:paraId="0AE1EFBC" w14:textId="77777777" w:rsidR="00E82389" w:rsidRPr="00195CAF" w:rsidRDefault="00E82389" w:rsidP="00DF1E9A">
      <w:pPr>
        <w:pStyle w:val="NoSpacing"/>
        <w:spacing w:line="252" w:lineRule="auto"/>
      </w:pPr>
    </w:p>
    <w:p w14:paraId="18B6A5D0" w14:textId="77777777" w:rsidR="00E82389" w:rsidRPr="00195CAF" w:rsidRDefault="00B971E5" w:rsidP="00DF1E9A">
      <w:pPr>
        <w:pStyle w:val="5-ULine-WordO-SubHding-VedaVMSKannada"/>
        <w:spacing w:line="252" w:lineRule="auto"/>
        <w:rPr>
          <w:color w:val="auto"/>
        </w:rPr>
      </w:pPr>
      <w:r w:rsidRPr="00195CAF">
        <w:rPr>
          <w:color w:val="auto"/>
        </w:rPr>
        <w:t xml:space="preserve">30 </w:t>
      </w:r>
      <w:r w:rsidR="00E82389" w:rsidRPr="00195CAF">
        <w:rPr>
          <w:color w:val="auto"/>
        </w:rPr>
        <w:t>CªÀiÁªÁ¹</w:t>
      </w:r>
    </w:p>
    <w:p w14:paraId="3203DDF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…¤ªÉÃ†±À¤Ã …¸ÀYÎ†ªÀÄ…¤Ã ªÀ†¸ÀÆ…£ÁA </w:t>
      </w:r>
      <w:r w:rsidR="0064736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«†±Áé …gÀÆ¥Á…tÂ ªÀ‡¸ÀÆ£Áå-…ªÉÃ±À†AiÀÄ¤ÛÃ | </w:t>
      </w:r>
    </w:p>
    <w:p w14:paraId="5967894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…¸À…ºÀ…¸Àæ-…¥ÉÆÃµÀ(Uïä) …¸ÀÄ¨sÀ…UÁ gÀ†gÁ…uÁ ¸Á …£À D…UÀ£ï ªÀ†ZÀð¸Á ¸ÀA«…zÁ£Á | </w:t>
      </w:r>
    </w:p>
    <w:p w14:paraId="740936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AiÀÄ†vÉÛÃ …zÉÃªÁ C†zÀzsÀÄgï ¨sÁ…UÀzsÉÃ…AiÀÄ-ªÀÄ†ªÀiÁªÁ¸ÉåÃ …¸ÀªÀiï</w:t>
      </w:r>
      <w:r w:rsidR="0064736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ªÀ†¸À£ÉÆÛÃ ªÀÄ…»vÁé | </w:t>
      </w:r>
    </w:p>
    <w:p w14:paraId="20786183" w14:textId="77777777" w:rsidR="00E82389" w:rsidRPr="00195CAF" w:rsidRDefault="00E82389" w:rsidP="00647366">
      <w:pPr>
        <w:autoSpaceDE w:val="0"/>
        <w:autoSpaceDN w:val="0"/>
        <w:adjustRightInd w:val="0"/>
        <w:spacing w:after="0" w:line="252" w:lineRule="auto"/>
      </w:pPr>
      <w:r w:rsidRPr="00195CAF">
        <w:rPr>
          <w:rFonts w:ascii="BRH Kannada Extra" w:hAnsi="BRH Kannada Extra" w:cs="BRH Kannada Extra"/>
          <w:sz w:val="40"/>
          <w:szCs w:val="40"/>
        </w:rPr>
        <w:t xml:space="preserve">¸Á †£ÉÆÃ …AiÀÄdÕA †¦¥ÀÈ» «±ÀéªÁgÉÃ …gÀ¬Ä†£ÉÆßÃ zsÉÃ» ¸ÀÄ¨sÀUÉÃ …¸ÀÄ«Ã‡gÀA || </w:t>
      </w:r>
      <w:r w:rsidRPr="00195CAF">
        <w:rPr>
          <w:rFonts w:ascii="Arial" w:hAnsi="Arial" w:cs="Arial"/>
          <w:b/>
          <w:sz w:val="28"/>
          <w:szCs w:val="28"/>
        </w:rPr>
        <w:t>30</w:t>
      </w:r>
      <w:r w:rsidRPr="00195CAF">
        <w:rPr>
          <w:rFonts w:ascii="BRH Kannada Extra" w:hAnsi="BRH Kannada Extra" w:cs="BRH Kannada Extra"/>
          <w:sz w:val="40"/>
          <w:szCs w:val="40"/>
        </w:rPr>
        <w:tab/>
      </w:r>
    </w:p>
    <w:p w14:paraId="4541A7A5" w14:textId="77777777" w:rsidR="008F4E0B" w:rsidRPr="003D49E1" w:rsidRDefault="00E82389" w:rsidP="00DF1E9A">
      <w:pPr>
        <w:pStyle w:val="3-Eng-Subheading-VedaVMSTelugu"/>
        <w:spacing w:line="252" w:lineRule="auto"/>
        <w:rPr>
          <w:rFonts w:ascii="BRH Kannada RN" w:hAnsi="BRH Kannada RN" w:cs="BRH Kannada RN"/>
          <w:color w:val="auto"/>
          <w:sz w:val="28"/>
          <w:szCs w:val="28"/>
        </w:rPr>
      </w:pPr>
      <w:r w:rsidRPr="003D49E1">
        <w:rPr>
          <w:color w:val="auto"/>
          <w:sz w:val="28"/>
          <w:szCs w:val="28"/>
        </w:rPr>
        <w:t>Opt</w:t>
      </w:r>
      <w:r w:rsidR="008F4E0B" w:rsidRPr="003D49E1">
        <w:rPr>
          <w:color w:val="auto"/>
          <w:sz w:val="28"/>
          <w:szCs w:val="28"/>
        </w:rPr>
        <w:t>ional Additional Chanting (31 to</w:t>
      </w:r>
      <w:r w:rsidRPr="003D49E1">
        <w:rPr>
          <w:color w:val="auto"/>
          <w:sz w:val="28"/>
          <w:szCs w:val="28"/>
        </w:rPr>
        <w:t xml:space="preserve"> 40)</w:t>
      </w:r>
    </w:p>
    <w:p w14:paraId="02C9429B" w14:textId="77777777" w:rsidR="00E82389" w:rsidRPr="00195CAF" w:rsidRDefault="00E82389"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w:t>
      </w:r>
      <w:r w:rsidR="008F4E0B" w:rsidRPr="00195CAF">
        <w:rPr>
          <w:color w:val="auto"/>
        </w:rPr>
        <w:t>1</w:t>
      </w:r>
      <w:r w:rsidRPr="00195CAF">
        <w:rPr>
          <w:color w:val="auto"/>
        </w:rPr>
        <w:t xml:space="preserve"> ZÀ£ÀÝçªÀiÁ</w:t>
      </w:r>
    </w:p>
    <w:p w14:paraId="7E0CE9BB"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£À†ªÉÇÃ £ÀªÉÇÃ ¨sÀªÀ…w eÁ†AiÀÄ…ªÀiÁ£ÉÆÃ„‡ºÁßA …PÉÃvÀÄ-…gÀÄµÀ†¸Á …ªÉÄÃvÀå‡UÉæÃ |</w:t>
      </w:r>
    </w:p>
    <w:p w14:paraId="506F9855"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…¨sÁUÀA …zÉÃªÉÃ…¨sÉÆåÃ «†zÀzsÁ…vÁåAiÀÄ£ï ¥Àæ…ZÀ£ÀÝç‡ªÀiÁ¹Ûjw …¢ÃWÀðªÀiÁ†AiÀÄÄB ||</w:t>
      </w:r>
    </w:p>
    <w:p w14:paraId="6433C6EC"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AiÀÄ†ªÀiÁ…¢vÁå …C(…Uïä)±ÀÄ‡ªÀiÁ…¥ÁåAiÀÄ†AiÀÄ…¤Û AiÀÄªÀÄ†Që…vÀ-ªÀÄ†QëvÀ…AiÀÄB ¦†§¤Û |</w:t>
      </w:r>
    </w:p>
    <w:p w14:paraId="316347F7"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vÉÃ†£À …£ÉÆÃ gÁ…eÁ ªÀ†gÀÄ…uÉÆÃ §È…ºÀ¸Àà…w gÁ†¥ÁåAiÀÄAiÀÄ…£ÀÄÛ ¨sÀÄ†ªÀ£À¸Àå …UÉÆÃ¥ÁB ||</w:t>
      </w:r>
      <w:r w:rsidR="008F4E0B" w:rsidRPr="00195CAF">
        <w:rPr>
          <w:rFonts w:ascii="BRH Kannada Extra" w:hAnsi="BRH Kannada Extra" w:cs="BRH Kannada Extra"/>
          <w:sz w:val="40"/>
          <w:szCs w:val="40"/>
        </w:rPr>
        <w:t xml:space="preserve"> </w:t>
      </w:r>
      <w:r w:rsidRPr="00195CAF">
        <w:rPr>
          <w:rFonts w:ascii="Arial" w:hAnsi="Arial" w:cs="Arial"/>
          <w:b/>
          <w:sz w:val="28"/>
          <w:szCs w:val="28"/>
        </w:rPr>
        <w:t>31</w:t>
      </w:r>
    </w:p>
    <w:p w14:paraId="48CCAEB7" w14:textId="77777777" w:rsidR="00E82389" w:rsidRPr="00195CAF" w:rsidRDefault="00E82389" w:rsidP="00DF1E9A">
      <w:pPr>
        <w:pStyle w:val="NoSpacing"/>
        <w:pBdr>
          <w:top w:val="single" w:sz="4" w:space="1" w:color="auto"/>
          <w:left w:val="single" w:sz="4" w:space="1" w:color="auto"/>
          <w:bottom w:val="single" w:sz="4" w:space="1" w:color="auto"/>
          <w:right w:val="single" w:sz="4" w:space="1" w:color="auto"/>
        </w:pBdr>
        <w:spacing w:line="252" w:lineRule="auto"/>
      </w:pPr>
    </w:p>
    <w:p w14:paraId="6F57701B" w14:textId="77777777" w:rsidR="00E82389" w:rsidRPr="00195CAF" w:rsidRDefault="008F4E0B"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32</w:t>
      </w:r>
      <w:r w:rsidR="00E82389" w:rsidRPr="00195CAF">
        <w:rPr>
          <w:color w:val="auto"/>
        </w:rPr>
        <w:t xml:space="preserve"> CºÉÆÃ gÁwæÃ</w:t>
      </w:r>
    </w:p>
    <w:p w14:paraId="08749C8B"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AiÉÄÃ «†gÀÆ…¥ÉÃ ¸À†ªÀÄ£À¸Á …¸ÀªÀiïªÀå†AiÀÄ¤ÛÃ | …¸À…ªÀiÁ£ÀA vÀ†£ÀÄÛA ¥ÀjvÁ-…vÀ£Á‡vÉÃ |</w:t>
      </w:r>
    </w:p>
    <w:p w14:paraId="7CA6472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…«¨sÀÆ …¥Àæ¨sÀÆ †C…£ÀÄ¨sÀÆ …«±Àé†vÉÆÃ ºÀÄªÉÃ | vÉÃ …£ÉÆÃ £À†PÀë…vÉæÃ ºÀ…ªÀªÀiÁ†UÀ-ªÉÄÃvÀA |</w:t>
      </w:r>
      <w:r w:rsidR="008F4E0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…ªÀAiÀÄA …zÉÃ«Ã §æ†ºÀäuÁ ¸ÀªÀiï</w:t>
      </w:r>
      <w:r w:rsidR="0064736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«…zÁ£ÁB | …¸ÀÄgÀ†vÁß¸ÉÆÃ …zÉÃªÀ†«Ã…wA †zÀzsÁ£ÁB | </w:t>
      </w:r>
    </w:p>
    <w:p w14:paraId="1204880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…C…ºÉÆÃ…gÁvÉæÃ …ºÀ«†µÁ …ªÀzsÀð†AiÀÄ£ÀÛB | C†w …¥Á¥Áä…£À-ªÀÄ†wªÀÄÄPÁÛ÷å UÀªÉÄÃªÀÄ || </w:t>
      </w:r>
      <w:r w:rsidRPr="00195CAF">
        <w:rPr>
          <w:rFonts w:ascii="Arial" w:hAnsi="Arial" w:cs="Arial"/>
          <w:b/>
          <w:sz w:val="28"/>
          <w:szCs w:val="28"/>
        </w:rPr>
        <w:t>32</w:t>
      </w:r>
    </w:p>
    <w:p w14:paraId="52E31489" w14:textId="77777777" w:rsidR="00E82389" w:rsidRDefault="00E82389" w:rsidP="00DF1E9A">
      <w:pPr>
        <w:pStyle w:val="NoSpacing"/>
        <w:pBdr>
          <w:top w:val="single" w:sz="4" w:space="1" w:color="auto"/>
          <w:left w:val="single" w:sz="4" w:space="1" w:color="auto"/>
          <w:bottom w:val="single" w:sz="4" w:space="1" w:color="auto"/>
          <w:right w:val="single" w:sz="4" w:space="1" w:color="auto"/>
        </w:pBdr>
        <w:spacing w:line="252" w:lineRule="auto"/>
      </w:pPr>
    </w:p>
    <w:p w14:paraId="6C97BB1C" w14:textId="77777777" w:rsidR="00393A7A" w:rsidRPr="00195CAF" w:rsidRDefault="00393A7A" w:rsidP="00DF1E9A">
      <w:pPr>
        <w:pStyle w:val="NoSpacing"/>
        <w:pBdr>
          <w:top w:val="single" w:sz="4" w:space="1" w:color="auto"/>
          <w:left w:val="single" w:sz="4" w:space="1" w:color="auto"/>
          <w:bottom w:val="single" w:sz="4" w:space="1" w:color="auto"/>
          <w:right w:val="single" w:sz="4" w:space="1" w:color="auto"/>
        </w:pBdr>
        <w:spacing w:line="252" w:lineRule="auto"/>
      </w:pPr>
    </w:p>
    <w:p w14:paraId="13F21E3B" w14:textId="77777777" w:rsidR="00E82389" w:rsidRPr="00195CAF" w:rsidRDefault="008F4E0B"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lastRenderedPageBreak/>
        <w:t>33</w:t>
      </w:r>
      <w:r w:rsidR="00E82389" w:rsidRPr="00195CAF">
        <w:rPr>
          <w:color w:val="auto"/>
        </w:rPr>
        <w:t xml:space="preserve"> GµÁ</w:t>
      </w:r>
    </w:p>
    <w:p w14:paraId="4A7E770E"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¥Àæ†vÀÄåªÀ zÀÈ±Áå…AiÀÄwÃ | …ªÀÅöåZÀÒ†¤ÛÃ zÀÄ…»vÁ …¢ªÀB | </w:t>
      </w:r>
    </w:p>
    <w:p w14:paraId="70AA21B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…C¥ÉÆÃ …ªÀÄ»Ã †ªÀÈtÄ…vÉÃ ZÀ†PÀÄëµÁ | vÀ…ªÉÆÃ eÉÆåÃ†wµÀÌöÈuÉÆÃw …¸ÀÆ£À‡jÃ |</w:t>
      </w:r>
    </w:p>
    <w:p w14:paraId="49DC23D9"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G…zÀÄ ¹Ûç‡AiÀiÁB ¸ÀZÀ…vÉÃ ¸ÀÆ†AiÀÄðB | ¸À †ZÁ …GzÀå£Àß†PÀëvÀæ ªÀÄ…aðªÀÄvï | </w:t>
      </w:r>
    </w:p>
    <w:p w14:paraId="1D5828DB"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 ªÉÃ†zÀÄ…µÉÆÃ ªÀÅöå…¶ ¸ÀÆ†AiÀÄð¸Àå ZÀ | ¸ÀA…¨sÀPÉÛÃ†£À UÀªÉÄÃªÀÄ» || </w:t>
      </w:r>
      <w:r w:rsidRPr="00195CAF">
        <w:rPr>
          <w:rFonts w:ascii="Arial" w:hAnsi="Arial" w:cs="Arial"/>
          <w:b/>
          <w:sz w:val="28"/>
          <w:szCs w:val="28"/>
        </w:rPr>
        <w:t>33</w:t>
      </w:r>
    </w:p>
    <w:p w14:paraId="5A24180C" w14:textId="77777777" w:rsidR="00E82389" w:rsidRPr="00393A7A"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24"/>
          <w:szCs w:val="24"/>
        </w:rPr>
      </w:pPr>
    </w:p>
    <w:p w14:paraId="35BB70EE" w14:textId="77777777" w:rsidR="00E82389" w:rsidRPr="00195CAF" w:rsidRDefault="008F4E0B"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34</w:t>
      </w:r>
      <w:r w:rsidR="00E82389" w:rsidRPr="00195CAF">
        <w:rPr>
          <w:color w:val="auto"/>
        </w:rPr>
        <w:t xml:space="preserve"> £ÀPÀëvÀæB </w:t>
      </w:r>
    </w:p>
    <w:p w14:paraId="72E83BDD"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vÀ…£ÉÆßÃ £À†PÀëvÀæ ªÀÄ…aðªÀÄvï | …¨sÁ…£ÀÄªÀÄvÉÛÃ†d …GZÀÒ†gÀvï | </w:t>
      </w:r>
    </w:p>
    <w:p w14:paraId="524D9295"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G†¥À…AiÀÄdÕ-…«ÄºÁ†UÀªÀÄvï | ¥Àæ£À†PÀëvÁæAiÀÄ …zÉÃªÁ†AiÀÄ | E…£ÁÝçAiÉÄÃ£ÀÄÝ(†Uïä) ºÀªÁªÀÄºÉÃ | ¸À †£ÀB ¸À…«vÁ †¸ÀÄªÀxï …¸À¤A | …¥ÀÄ…¶ÖzÁA …</w:t>
      </w:r>
      <w:r w:rsidR="0032347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«ÃgÀ†ªÀvÀÛªÀÄA || </w:t>
      </w:r>
      <w:r w:rsidRPr="00195CAF">
        <w:rPr>
          <w:rFonts w:ascii="Arial" w:hAnsi="Arial" w:cs="Arial"/>
          <w:b/>
          <w:sz w:val="28"/>
          <w:szCs w:val="28"/>
        </w:rPr>
        <w:t>34</w:t>
      </w:r>
    </w:p>
    <w:p w14:paraId="04FD3D5E" w14:textId="77777777" w:rsidR="00E82389" w:rsidRPr="00195CAF" w:rsidRDefault="00E82389" w:rsidP="00DF1E9A">
      <w:pPr>
        <w:pStyle w:val="NoSpacing"/>
        <w:pBdr>
          <w:top w:val="single" w:sz="4" w:space="1" w:color="auto"/>
          <w:left w:val="single" w:sz="4" w:space="1" w:color="auto"/>
          <w:bottom w:val="single" w:sz="4" w:space="1" w:color="auto"/>
          <w:right w:val="single" w:sz="4" w:space="1" w:color="auto"/>
        </w:pBdr>
        <w:spacing w:line="252" w:lineRule="auto"/>
      </w:pPr>
    </w:p>
    <w:p w14:paraId="0227ED75" w14:textId="77777777" w:rsidR="00E82389" w:rsidRPr="00195CAF" w:rsidRDefault="008F4E0B"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35</w:t>
      </w:r>
      <w:r w:rsidR="00E82389" w:rsidRPr="00195CAF">
        <w:rPr>
          <w:color w:val="auto"/>
        </w:rPr>
        <w:t xml:space="preserve"> ¸ÀÆAiÀÄðB </w:t>
      </w:r>
    </w:p>
    <w:p w14:paraId="50CD5EB8"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G…zÀÄvÀåA …eÁvÀ†ªÉÃzÀ¸ÀA …zÉÃªÀA </w:t>
      </w:r>
      <w:r w:rsidR="0094420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†ªÀºÀ¤Û …PÉÃvÀ†ªÀB | …zÀÈ±ÉÃ «†±Áé…AiÀÄ ¸ÀÆ‡AiÀÄðA | </w:t>
      </w:r>
    </w:p>
    <w:p w14:paraId="71B7A20B"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…avÀæA …zÉÃªÁ…£Á ªÀÄÄ†zÀ…UÁzÀ†¤Ã…PÀA ZÀ†PÀÄëgï …«ÄvÀæ…¸Àå ªÀ†gÀÄt…¸ÁåUÉßÃB | </w:t>
      </w:r>
    </w:p>
    <w:p w14:paraId="2CD071BD"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D„…¥Áæ zÁå†ªÁ¥ÀÈ…y«Ã …C£ÀÛ†j…PÀë(…Uïä) ¸ÀÆ†AiÀÄð …DvÁä d†UÀvÀ…¸ÀÛ¸ÀÄÜ†µÀ±ÀÑ || </w:t>
      </w:r>
      <w:r w:rsidRPr="00195CAF">
        <w:rPr>
          <w:rFonts w:ascii="Arial" w:hAnsi="Arial" w:cs="Arial"/>
          <w:b/>
          <w:sz w:val="28"/>
          <w:szCs w:val="28"/>
        </w:rPr>
        <w:t>35</w:t>
      </w:r>
    </w:p>
    <w:p w14:paraId="53A82F4F" w14:textId="77777777" w:rsidR="00E82389" w:rsidRPr="00195CAF" w:rsidRDefault="00E82389" w:rsidP="00DF1E9A">
      <w:pPr>
        <w:pStyle w:val="NoSpacing"/>
        <w:pBdr>
          <w:top w:val="single" w:sz="4" w:space="1" w:color="auto"/>
          <w:left w:val="single" w:sz="4" w:space="1" w:color="auto"/>
          <w:bottom w:val="single" w:sz="4" w:space="1" w:color="auto"/>
          <w:right w:val="single" w:sz="4" w:space="1" w:color="auto"/>
        </w:pBdr>
        <w:spacing w:line="252" w:lineRule="auto"/>
      </w:pPr>
    </w:p>
    <w:p w14:paraId="762BC6C2" w14:textId="77777777" w:rsidR="00E82389" w:rsidRPr="00195CAF" w:rsidRDefault="00E82389"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36. C¢wB</w:t>
      </w:r>
    </w:p>
    <w:p w14:paraId="0874F13F"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C†¢w£Àð GgÀÄ…µÀå-vÀé†¢…wB ±À†ªÀÄð AiÀÄZÀÒvÀÄ | C†¢wB …¥ÁvÀé(Uïä) †ºÀ¸ÀB| </w:t>
      </w:r>
    </w:p>
    <w:p w14:paraId="0957BF9A"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…ªÀÄ»Ã…ªÀÄÆµÀÄ …ªÀiÁvÀgÀ(†Uïä) ¸ÀÄ…ªÀævÁ†£Á-…ªÀÄÈvÀ…¸Àå ¥À…wßÃ ªÀÄ†ªÀ¸ÉÃ ºÀÄªÉÃªÀÄ |</w:t>
      </w:r>
    </w:p>
    <w:p w14:paraId="065E35E4"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…vÀÄ…«…PÀëvÁæ-…ªÀÄd†gÀ¤ÛÃ ªÀÄÄ…gÀÆaÃ(Uïä) …¸ÀÄ±À†ªÀiÁð…t-ªÀÄ†¢w(Uïä) …¸ÀÄ¥Àæ†tÂÃwA || </w:t>
      </w:r>
      <w:r w:rsidRPr="00195CAF">
        <w:rPr>
          <w:rFonts w:ascii="Arial" w:hAnsi="Arial" w:cs="Arial"/>
          <w:b/>
          <w:sz w:val="28"/>
          <w:szCs w:val="28"/>
        </w:rPr>
        <w:t>36</w:t>
      </w:r>
    </w:p>
    <w:p w14:paraId="67460F1E" w14:textId="77777777" w:rsidR="00E82389" w:rsidRPr="00195CAF" w:rsidRDefault="00E82389" w:rsidP="00DF1E9A">
      <w:pPr>
        <w:pStyle w:val="NoSpacing"/>
        <w:pBdr>
          <w:top w:val="single" w:sz="4" w:space="1" w:color="auto"/>
          <w:left w:val="single" w:sz="4" w:space="1" w:color="auto"/>
          <w:bottom w:val="single" w:sz="4" w:space="1" w:color="auto"/>
          <w:right w:val="single" w:sz="4" w:space="1" w:color="auto"/>
        </w:pBdr>
        <w:spacing w:line="252" w:lineRule="auto"/>
      </w:pPr>
    </w:p>
    <w:p w14:paraId="05BEE0F2" w14:textId="77777777" w:rsidR="00E82389" w:rsidRPr="00195CAF" w:rsidRDefault="00E82389"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lastRenderedPageBreak/>
        <w:t>37. «µÀÄÚB</w:t>
      </w:r>
    </w:p>
    <w:p w14:paraId="06C85EBD"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…EzÀA </w:t>
      </w:r>
      <w:r w:rsidR="0094420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«…µÀÄÚgï «†ZÀPÀæªÉÄÃ …vÉæÃzsÁ ¤†zÀzsÉÃ …¥ÀzÀA | ¸À†ªÀÄÆqsÀªÀÄ¸Àå ¥Á(Uïä) …¸ÀÄgÉÃ |</w:t>
      </w:r>
      <w:r w:rsidR="008F4E0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¥ÀævÀzï «†µÀÄÚ ¸ÀÛªÀvÉÃ …«Ã†AiÀiÁðAiÀÄ | …ªÀÄÈUÉÆÃ £À …©üÃªÀÄB †PÀÄ…ZÀgÉÆÃ †V…jµÁ×B | </w:t>
      </w:r>
    </w:p>
    <w:p w14:paraId="4FE71C53"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AiÀÄ…¸ÉÆåÃgÀÄ†µÀÄ …wæµÀÄ …«PÀæ†ªÀÄuÉÃµÀÄ | C†¢ü…QëAiÀÄ…¤Û ¨sÀÄ†ªÀ£Á…¤ «‡±Áé || </w:t>
      </w:r>
      <w:r w:rsidRPr="00195CAF">
        <w:rPr>
          <w:rFonts w:ascii="Arial" w:hAnsi="Arial" w:cs="Arial"/>
          <w:b/>
          <w:sz w:val="28"/>
          <w:szCs w:val="28"/>
        </w:rPr>
        <w:t>37</w:t>
      </w:r>
    </w:p>
    <w:p w14:paraId="703687AC" w14:textId="77777777" w:rsidR="00E82389" w:rsidRPr="00195CAF" w:rsidRDefault="008F4E0B"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38</w:t>
      </w:r>
      <w:r w:rsidR="00E82389" w:rsidRPr="00195CAF">
        <w:rPr>
          <w:color w:val="auto"/>
        </w:rPr>
        <w:t xml:space="preserve"> CVßB</w:t>
      </w:r>
    </w:p>
    <w:p w14:paraId="76FFC46C"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…CVßgï …ªÀÄÆzsÁð …¢ªÀB …PÀPÀÄvÀà†wB ¥ÀÈ…yªÁå …CAiÀÄA | </w:t>
      </w:r>
    </w:p>
    <w:p w14:paraId="4D1F55A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…C¥Á(Uïä) gÉÃ†vÁ(Uïä)¹ f£Àéw |</w:t>
      </w:r>
    </w:p>
    <w:p w14:paraId="4625A93B"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¨sÀÄ†ªÉÇÃ …AiÀÄdÕ…¸Àå gÀ†d¸À±ÀÑ …£ÉÃvÁ AiÀÄ†vÁæ …¤AiÀÄÄ…¢ãB ¸À†ZÀ¸ÉÃ …²ªÁ†©üB |</w:t>
      </w:r>
    </w:p>
    <w:p w14:paraId="2DDA13CD"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…ªÀÄÆzsÁð†£ÀA zÀ¢üµÉÃ ¸ÀÄ…ªÀ…gïµÁA …fºÁé†ªÀÄUÉßÃ ZÀPÀÈµÉÃ ºÀ…ªÀåªÁ‡ºÀA</w:t>
      </w:r>
      <w:r w:rsidR="008F4E0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8F4E0B" w:rsidRPr="00195CAF">
        <w:rPr>
          <w:rFonts w:ascii="BRH Kannada Extra" w:hAnsi="BRH Kannada Extra" w:cs="BRH Kannada Extra"/>
          <w:sz w:val="40"/>
          <w:szCs w:val="40"/>
        </w:rPr>
        <w:t xml:space="preserve"> </w:t>
      </w:r>
      <w:r w:rsidRPr="00195CAF">
        <w:rPr>
          <w:rFonts w:ascii="Arial" w:hAnsi="Arial" w:cs="Arial"/>
          <w:b/>
          <w:sz w:val="28"/>
          <w:szCs w:val="28"/>
        </w:rPr>
        <w:t>38</w:t>
      </w:r>
    </w:p>
    <w:p w14:paraId="2236715F" w14:textId="77777777" w:rsidR="00E82389" w:rsidRPr="00195CAF" w:rsidRDefault="00E82389" w:rsidP="00DF1E9A">
      <w:pPr>
        <w:pStyle w:val="NoSpacing"/>
        <w:pBdr>
          <w:top w:val="single" w:sz="4" w:space="1" w:color="auto"/>
          <w:left w:val="single" w:sz="4" w:space="1" w:color="auto"/>
          <w:bottom w:val="single" w:sz="4" w:space="1" w:color="auto"/>
          <w:right w:val="single" w:sz="4" w:space="1" w:color="auto"/>
        </w:pBdr>
        <w:spacing w:line="252" w:lineRule="auto"/>
      </w:pPr>
    </w:p>
    <w:p w14:paraId="1DA81172" w14:textId="77777777" w:rsidR="00E82389" w:rsidRPr="00195CAF" w:rsidRDefault="00E82389"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39 C£ÀÄªÀÄwÃ</w:t>
      </w:r>
    </w:p>
    <w:p w14:paraId="53B2044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C†£ÀÄ…£ÉÆÃ„zÁå†£ÀÄªÀÄwgï …AiÀÄdÕA …zÉÃªÉÃ†µÀÄ ªÀÄ£ÀåvÁA | </w:t>
      </w:r>
    </w:p>
    <w:p w14:paraId="6F5AE4AB"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…CVß†±ÀÑ ºÀ…ªÀåªÁ†ºÀ…£ÉÆÃ ¨sÀ†ªÀvÁA …zÁ±ÀÄ…µÉÃ ªÀÄ†AiÀÄB | </w:t>
      </w:r>
    </w:p>
    <w:p w14:paraId="0D035BE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C¤é†zÀ£ÀÄªÀÄ…vÉÃ vÀéA ªÀÄ†£Áå…¸ÉÊ ±ÀA†ZÀ £ÀB PÀÈ¢ü | </w:t>
      </w:r>
    </w:p>
    <w:p w14:paraId="54E9500F"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PÀæ…vÉéÃ zÀ†PÁëAiÀÄ £ÉÆÃ »…£ÀÄ ¥Àæ…t DAiÀÄÆ(†Uïä)¶ vÁjµÀB || </w:t>
      </w:r>
      <w:r w:rsidRPr="00195CAF">
        <w:rPr>
          <w:rFonts w:ascii="Arial" w:hAnsi="Arial" w:cs="Arial"/>
          <w:b/>
          <w:sz w:val="28"/>
          <w:szCs w:val="28"/>
        </w:rPr>
        <w:t>39</w:t>
      </w:r>
    </w:p>
    <w:p w14:paraId="15B1308F" w14:textId="77777777" w:rsidR="00E82389" w:rsidRPr="00195CAF" w:rsidRDefault="008F4E0B" w:rsidP="00DF1E9A">
      <w:pPr>
        <w:pStyle w:val="5-ULine-WordO-SubHding-VedaVMSKannada"/>
        <w:pBdr>
          <w:top w:val="single" w:sz="4" w:space="1" w:color="auto"/>
          <w:left w:val="single" w:sz="4" w:space="1" w:color="auto"/>
          <w:bottom w:val="single" w:sz="4" w:space="1" w:color="auto"/>
          <w:right w:val="single" w:sz="4" w:space="1" w:color="auto"/>
        </w:pBdr>
        <w:spacing w:line="252" w:lineRule="auto"/>
        <w:rPr>
          <w:color w:val="auto"/>
        </w:rPr>
      </w:pPr>
      <w:r w:rsidRPr="00195CAF">
        <w:rPr>
          <w:color w:val="auto"/>
        </w:rPr>
        <w:t>40</w:t>
      </w:r>
      <w:r w:rsidR="00E82389" w:rsidRPr="00195CAF">
        <w:rPr>
          <w:color w:val="auto"/>
        </w:rPr>
        <w:t xml:space="preserve"> ºÀªÀåªÁºÀB (CVßB)</w:t>
      </w:r>
    </w:p>
    <w:p w14:paraId="49A0A103"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…ºÀ…ªÀåªÁ†ºÀªÀÄ©ü-ªÀiÁ…wµÁ‡ºÀA | …gÀ…PÉÆëÃºÀ…tA ¥ÀÈ†vÀ£Á¸ÀÄ …fµÀÄÚA |</w:t>
      </w:r>
    </w:p>
    <w:p w14:paraId="324DB95F"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eÉÆåÃ†wµÀä…£ÀÛA ¢Ã†zÀå…vÀA ¥ÀÄ†gÀ¤ÞA | …CVß(UïÎ) †¹é…µÀÖPÀÈ…vÀ ªÀiÁ†ºÀÄªÉÃªÀÄ | </w:t>
      </w:r>
    </w:p>
    <w:p w14:paraId="6ACD3DB6"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†¹éµÀÖ ªÀÄUÉßÃ …C©üvÀvï †¥ÀÈuÁ» | «†±Áé zÉÃ…ªÀ ¥ÀÈ†vÀ£Á …C©üµÀå |</w:t>
      </w:r>
    </w:p>
    <w:p w14:paraId="5EC564E7" w14:textId="77777777" w:rsidR="00E82389" w:rsidRPr="00195CAF" w:rsidRDefault="00E82389" w:rsidP="00DF1E9A">
      <w:pPr>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…GgÀÄ…£ÀßB ¥À‡£ÁÜA ¥Àæ…¢±À£ï «†¨sÁ» | eÉÆåÃ†wµÀäzÉÞÃ…ºÀå d†gÀ…£Àß D†AiÀÄÄB || </w:t>
      </w:r>
      <w:r w:rsidRPr="00195CAF">
        <w:rPr>
          <w:rFonts w:ascii="Arial" w:hAnsi="Arial" w:cs="Arial"/>
          <w:b/>
          <w:sz w:val="28"/>
          <w:szCs w:val="28"/>
        </w:rPr>
        <w:t>40</w:t>
      </w:r>
    </w:p>
    <w:p w14:paraId="55BCE070" w14:textId="77777777" w:rsidR="00E82389" w:rsidRPr="00F4402B" w:rsidRDefault="00E82389" w:rsidP="00DF1E9A">
      <w:pPr>
        <w:autoSpaceDE w:val="0"/>
        <w:autoSpaceDN w:val="0"/>
        <w:adjustRightInd w:val="0"/>
        <w:spacing w:after="0" w:line="252" w:lineRule="auto"/>
        <w:rPr>
          <w:rFonts w:ascii="BRH Kannada RN" w:hAnsi="BRH Kannada RN" w:cs="BRH Kannada RN"/>
          <w:sz w:val="24"/>
          <w:szCs w:val="24"/>
        </w:rPr>
      </w:pPr>
    </w:p>
    <w:p w14:paraId="49FAFF74" w14:textId="77777777" w:rsidR="00E82389" w:rsidRPr="00195CAF" w:rsidRDefault="00E82389" w:rsidP="00DF1E9A">
      <w:pPr>
        <w:pStyle w:val="1Title-VedaVMSKannada"/>
        <w:spacing w:line="252" w:lineRule="auto"/>
        <w:rPr>
          <w:color w:val="auto"/>
        </w:rPr>
      </w:pPr>
      <w:bookmarkStart w:id="23" w:name="_Toc535175601"/>
      <w:r w:rsidRPr="00195CAF">
        <w:rPr>
          <w:color w:val="auto"/>
        </w:rPr>
        <w:t>±Á¤Û ¥ÀkÑPÀA</w:t>
      </w:r>
      <w:bookmarkEnd w:id="23"/>
    </w:p>
    <w:p w14:paraId="3D26EC05" w14:textId="77777777" w:rsidR="00E82389" w:rsidRPr="00FC30FF" w:rsidRDefault="00E82389" w:rsidP="00DF1E9A">
      <w:pPr>
        <w:pStyle w:val="3-Eng-Subheading-VedaVMSTelugu"/>
        <w:spacing w:line="252" w:lineRule="auto"/>
        <w:rPr>
          <w:rFonts w:ascii="BRH Kannada RN" w:hAnsi="BRH Kannada RN" w:cs="BRH Kannada RN"/>
          <w:color w:val="auto"/>
          <w:sz w:val="28"/>
          <w:szCs w:val="28"/>
        </w:rPr>
      </w:pPr>
      <w:r w:rsidRPr="00FC30FF">
        <w:rPr>
          <w:color w:val="auto"/>
          <w:sz w:val="28"/>
          <w:szCs w:val="28"/>
        </w:rPr>
        <w:t>TA 5.1.1</w:t>
      </w:r>
    </w:p>
    <w:p w14:paraId="19393E5B" w14:textId="77777777" w:rsidR="003D49E1"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±À†£ÉÆßÃ …«ÄvÀæB ±ÀA </w:t>
      </w:r>
      <w:r w:rsidR="008A0D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ªÀ†gÀÄtB | ±À†£ÉÆßÃ ¨sÀªÀvÀé…AiÀÄðªÀiÁ | </w:t>
      </w:r>
    </w:p>
    <w:p w14:paraId="4419E7E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±À…£Àß E…£ÉÆÝçÃ §È…ºÀ¸Àà†wB | ±À…£ÉÆßÃ «†µÀÄÚgÀÄgÀÄ…PÀæªÀÄB | £À…ªÉÆÃ §æ†ºÀäuÉÃ | </w:t>
      </w:r>
      <w:r w:rsidR="00F4402B">
        <w:rPr>
          <w:rFonts w:ascii="BRH Kannada Extra" w:hAnsi="BRH Kannada Extra" w:cs="BRH Kannada Extra"/>
          <w:sz w:val="40"/>
          <w:szCs w:val="40"/>
        </w:rPr>
        <w:br/>
      </w:r>
      <w:r w:rsidRPr="00195CAF">
        <w:rPr>
          <w:rFonts w:ascii="BRH Kannada Extra" w:hAnsi="BRH Kannada Extra" w:cs="BRH Kannada Extra"/>
          <w:sz w:val="40"/>
          <w:szCs w:val="40"/>
        </w:rPr>
        <w:t xml:space="preserve">£À†ªÀÄ¸ÉÛÃ ªÁAiÉÆÃ | vÀé…ªÉÄÃªÀ …¥ÀævÀå…PÀëA §æ†ºÁä¹ | </w:t>
      </w:r>
      <w:r w:rsidR="00F4402B">
        <w:rPr>
          <w:rFonts w:ascii="BRH Kannada Extra" w:hAnsi="BRH Kannada Extra" w:cs="BRH Kannada Extra"/>
          <w:sz w:val="40"/>
          <w:szCs w:val="40"/>
        </w:rPr>
        <w:br/>
      </w:r>
      <w:r w:rsidRPr="00195CAF">
        <w:rPr>
          <w:rFonts w:ascii="BRH Kannada Extra" w:hAnsi="BRH Kannada Extra" w:cs="BRH Kannada Extra"/>
          <w:sz w:val="40"/>
          <w:szCs w:val="40"/>
        </w:rPr>
        <w:t>vÀé…ªÉÄÃªÀ …¥ÀævÀå…PÀëA §æ†ºÀä ªÀ¢µÁå«Ä | …IÄvÀA †</w:t>
      </w:r>
      <w:r w:rsidR="008A0D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ªÀ¢µÁå«Ä | …¸ÀvÀåA </w:t>
      </w:r>
      <w:r w:rsidR="008A0D5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†ªÀ¢µÁå«Ä | </w:t>
      </w:r>
    </w:p>
    <w:p w14:paraId="30E331C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vÀ£Áä†ªÀÄªÀvÀÄ | vÀzï …ªÀPÁÛ†gÀªÀÄªÀvÀÄ | C†ªÀ…vÀÄ ªÀiÁA | C†ªÀvÀÄ …ªÀPÁÛ‡gÀA || </w:t>
      </w:r>
      <w:r w:rsidRPr="00195CAF">
        <w:rPr>
          <w:rFonts w:ascii="Arial" w:hAnsi="Arial" w:cs="Arial"/>
          <w:b/>
          <w:sz w:val="28"/>
          <w:szCs w:val="28"/>
        </w:rPr>
        <w:t>1</w:t>
      </w:r>
    </w:p>
    <w:p w14:paraId="16F9B8D3" w14:textId="77777777" w:rsidR="00E82389" w:rsidRPr="00195CAF" w:rsidRDefault="00E82389" w:rsidP="00DF1E9A">
      <w:pPr>
        <w:pStyle w:val="2-Centered-VedaVMSKannada"/>
        <w:spacing w:line="252" w:lineRule="auto"/>
        <w:rPr>
          <w:color w:val="auto"/>
        </w:rPr>
      </w:pPr>
      <w:r w:rsidRPr="00195CAF">
        <w:rPr>
          <w:color w:val="auto"/>
        </w:rPr>
        <w:t>NA ±Á…¤ÛB ±Á…¤ÛB ±Á†¤ÛB ||</w:t>
      </w:r>
    </w:p>
    <w:p w14:paraId="0534311A" w14:textId="77777777" w:rsidR="00E82389" w:rsidRPr="00195CAF" w:rsidRDefault="00E82389" w:rsidP="00DF1E9A">
      <w:pPr>
        <w:pStyle w:val="NoSpacing"/>
        <w:spacing w:line="252" w:lineRule="auto"/>
      </w:pPr>
    </w:p>
    <w:p w14:paraId="3E4C59A2" w14:textId="77777777" w:rsidR="00E82389" w:rsidRPr="00FC30FF" w:rsidRDefault="00E82389" w:rsidP="00DF1E9A">
      <w:pPr>
        <w:pStyle w:val="3-Eng-Subheading-VedaVMSTelugu"/>
        <w:spacing w:line="252" w:lineRule="auto"/>
        <w:rPr>
          <w:rFonts w:ascii="BRH Kannada RN" w:hAnsi="BRH Kannada RN" w:cs="BRH Kannada RN"/>
          <w:color w:val="auto"/>
          <w:sz w:val="28"/>
          <w:szCs w:val="28"/>
        </w:rPr>
      </w:pPr>
      <w:r w:rsidRPr="00FC30FF">
        <w:rPr>
          <w:color w:val="auto"/>
          <w:sz w:val="28"/>
          <w:szCs w:val="28"/>
        </w:rPr>
        <w:t>TA 5.12.1</w:t>
      </w:r>
    </w:p>
    <w:p w14:paraId="1217759E" w14:textId="77777777" w:rsidR="00FC30F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±À†£ÉÆßÃ …«ÄvÀæB ±ÀA </w:t>
      </w:r>
      <w:r w:rsidR="00CD770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ªÀ†gÀÄtB | ±À†£ÉÆßÃ ¨sÀªÀvÀé…AiÀÄðªÀiÁ | </w:t>
      </w:r>
    </w:p>
    <w:p w14:paraId="2907F91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±À…£Àß E…£ÉÆÝçÃ §È…ºÀ¸Àà†wB | ±À…£ÉÆßÃ «†µÀÄÚgÀÄgÀÄ…PÀæªÀÄB | £À…ªÉÆÃ §æ†ºÀäuÉÃ | </w:t>
      </w:r>
      <w:r w:rsidR="00F4402B">
        <w:rPr>
          <w:rFonts w:ascii="BRH Kannada Extra" w:hAnsi="BRH Kannada Extra" w:cs="BRH Kannada Extra"/>
          <w:sz w:val="40"/>
          <w:szCs w:val="40"/>
        </w:rPr>
        <w:br/>
      </w:r>
      <w:r w:rsidRPr="00195CAF">
        <w:rPr>
          <w:rFonts w:ascii="BRH Kannada Extra" w:hAnsi="BRH Kannada Extra" w:cs="BRH Kannada Extra"/>
          <w:sz w:val="40"/>
          <w:szCs w:val="40"/>
        </w:rPr>
        <w:t xml:space="preserve">£À†ªÀÄ¸ÉÛÃ ªÁAiÉÆÃ | vÀé…ªÉÄÃªÀ …¥ÀævÀå…PÀëA §æ†ºÁä¹ | </w:t>
      </w:r>
      <w:r w:rsidR="00F4402B">
        <w:rPr>
          <w:rFonts w:ascii="BRH Kannada Extra" w:hAnsi="BRH Kannada Extra" w:cs="BRH Kannada Extra"/>
          <w:sz w:val="40"/>
          <w:szCs w:val="40"/>
        </w:rPr>
        <w:br/>
      </w:r>
      <w:r w:rsidRPr="00195CAF">
        <w:rPr>
          <w:rFonts w:ascii="BRH Kannada Extra" w:hAnsi="BRH Kannada Extra" w:cs="BRH Kannada Extra"/>
          <w:sz w:val="40"/>
          <w:szCs w:val="40"/>
        </w:rPr>
        <w:t xml:space="preserve">vÁé…ªÉÄÃªÀ …¥ÀævÀå…PÀëA §æºÁä†ªÁ¢µÀA | …IÄvÀ†ªÀÄªÁ¢µÀA | …¸ÀvÀå†ªÀÄªÁ¢µÀA | </w:t>
      </w:r>
    </w:p>
    <w:p w14:paraId="31EC37F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vÀ£Áä†ªÀiÁ«Ãvï | vÀzï …ªÀPÁÛ†gÀªÀiÁ«Ãvï | </w:t>
      </w:r>
    </w:p>
    <w:p w14:paraId="4E2B7FD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D…«Ã£ÁäA | D‡«Ãzï …ªÀPÁÛ‡gÀA || </w:t>
      </w:r>
      <w:r w:rsidRPr="00195CAF">
        <w:rPr>
          <w:rFonts w:ascii="Arial" w:hAnsi="Arial" w:cs="Arial"/>
          <w:b/>
          <w:sz w:val="28"/>
          <w:szCs w:val="28"/>
        </w:rPr>
        <w:t xml:space="preserve">2 </w:t>
      </w:r>
    </w:p>
    <w:p w14:paraId="75D4C3D4" w14:textId="77777777" w:rsidR="00E82389" w:rsidRPr="00195CAF" w:rsidRDefault="00E82389" w:rsidP="00DF1E9A">
      <w:pPr>
        <w:pStyle w:val="2-Centered-VedaVMSKannada"/>
        <w:spacing w:line="252" w:lineRule="auto"/>
        <w:rPr>
          <w:color w:val="auto"/>
        </w:rPr>
      </w:pPr>
      <w:r w:rsidRPr="00195CAF">
        <w:rPr>
          <w:color w:val="auto"/>
        </w:rPr>
        <w:t>NA ±Á…¤ÛB ±Á…¤ÛB ±Á†¤ÛB ||</w:t>
      </w:r>
    </w:p>
    <w:p w14:paraId="7E69A2F5" w14:textId="77777777" w:rsidR="00E82389" w:rsidRPr="00195CAF" w:rsidRDefault="00E82389" w:rsidP="00DF1E9A">
      <w:pPr>
        <w:pStyle w:val="NoSpacing"/>
        <w:spacing w:line="252" w:lineRule="auto"/>
      </w:pPr>
    </w:p>
    <w:p w14:paraId="359D9674" w14:textId="77777777" w:rsidR="00F65DCC" w:rsidRPr="00195CAF" w:rsidRDefault="00F65DCC" w:rsidP="00DF1E9A">
      <w:pPr>
        <w:pStyle w:val="3-Eng-Subheading-VedaVMSTelugu"/>
        <w:spacing w:line="252" w:lineRule="auto"/>
        <w:rPr>
          <w:color w:val="auto"/>
        </w:rPr>
        <w:sectPr w:rsidR="00F65DCC" w:rsidRPr="00195CAF" w:rsidSect="000B6E24">
          <w:pgSz w:w="12240" w:h="15840"/>
          <w:pgMar w:top="1166" w:right="864" w:bottom="1440" w:left="1440" w:header="720" w:footer="720" w:gutter="0"/>
          <w:cols w:space="720"/>
          <w:noEndnote/>
          <w:titlePg/>
          <w:docGrid w:linePitch="299"/>
        </w:sectPr>
      </w:pPr>
    </w:p>
    <w:p w14:paraId="79A1A6F2" w14:textId="77777777" w:rsidR="00E82389" w:rsidRPr="00FC30FF" w:rsidRDefault="00E82389" w:rsidP="00DF1E9A">
      <w:pPr>
        <w:pStyle w:val="3-Eng-Subheading-VedaVMSTelugu"/>
        <w:spacing w:line="252" w:lineRule="auto"/>
        <w:rPr>
          <w:rFonts w:ascii="BRH Kannada RN" w:hAnsi="BRH Kannada RN" w:cs="BRH Kannada RN"/>
          <w:color w:val="auto"/>
          <w:sz w:val="28"/>
          <w:szCs w:val="28"/>
        </w:rPr>
      </w:pPr>
      <w:r w:rsidRPr="00FC30FF">
        <w:rPr>
          <w:color w:val="auto"/>
          <w:sz w:val="28"/>
          <w:szCs w:val="28"/>
        </w:rPr>
        <w:lastRenderedPageBreak/>
        <w:t>TA 5.13.1</w:t>
      </w:r>
    </w:p>
    <w:p w14:paraId="498E84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…¸ÀºÀ †£ÁªÀªÀvÀÄ | …¸ÀºÀ †£Ë ¨sÀÄ£ÀPÀÄÛ | …¸ÀºÀ …«Ã†AiÀÄðA PÀgÀªÁªÀºÉÊ | </w:t>
      </w:r>
    </w:p>
    <w:p w14:paraId="7B85D1B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…vÉÃ…d¹é…£Á-ªÀ†¢üÃvÀªÀÄ…¸ÀÄÛ ªÀiÁ †«¢é…µÁªÀ‡ºÉÊ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57CB6200" w14:textId="77777777" w:rsidR="00E82389" w:rsidRPr="00195CAF" w:rsidRDefault="00E82389" w:rsidP="00DF1E9A">
      <w:pPr>
        <w:pStyle w:val="2-Centered-VedaVMSKannada"/>
        <w:spacing w:line="252" w:lineRule="auto"/>
        <w:rPr>
          <w:color w:val="auto"/>
        </w:rPr>
      </w:pPr>
      <w:r w:rsidRPr="00195CAF">
        <w:rPr>
          <w:color w:val="auto"/>
        </w:rPr>
        <w:t>NA ±Á…¤ÛB ±Á…¤ÛB ±Á†¤ÛB ||</w:t>
      </w:r>
    </w:p>
    <w:p w14:paraId="307B720B" w14:textId="77777777" w:rsidR="00E82389" w:rsidRPr="00195CAF" w:rsidRDefault="00E82389" w:rsidP="00DF1E9A">
      <w:pPr>
        <w:pStyle w:val="NoSpacing"/>
        <w:spacing w:line="252" w:lineRule="auto"/>
      </w:pPr>
    </w:p>
    <w:p w14:paraId="0AD2D3E2" w14:textId="77777777" w:rsidR="00E82389" w:rsidRPr="00FC30FF" w:rsidRDefault="00E82389" w:rsidP="00DF1E9A">
      <w:pPr>
        <w:pStyle w:val="3-Eng-Subheading-VedaVMSTelugu"/>
        <w:spacing w:line="252" w:lineRule="auto"/>
        <w:rPr>
          <w:rFonts w:ascii="BRH Kannada RN" w:hAnsi="BRH Kannada RN" w:cs="BRH Kannada RN"/>
          <w:color w:val="auto"/>
          <w:sz w:val="28"/>
          <w:szCs w:val="28"/>
        </w:rPr>
      </w:pPr>
      <w:r w:rsidRPr="00FC30FF">
        <w:rPr>
          <w:color w:val="auto"/>
          <w:sz w:val="28"/>
          <w:szCs w:val="28"/>
        </w:rPr>
        <w:t>TA 7.1.1</w:t>
      </w:r>
    </w:p>
    <w:p w14:paraId="55174E4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…ªÁZÉÃ AiÀiÁ †ZÉÆÃ…¢vÁ AiÀiÁ ZÁ†£ÀÄ¢…vÁ vÀ†¸ÉåöÊ …ªÁZÉÃ £À…ªÉÆÃ </w:t>
      </w:r>
    </w:p>
    <w:p w14:paraId="7A23F1E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…ªÁZÉÃ £À†ªÉÆÃ …ªÁZÀ¸Àà†vÀ…AiÉÄÃ £À…ªÀÄ IÄ†¶¨sÉÆåÃ ªÀÄ…£ÀÛçPÀÈ…zÉÆã÷åÃ ªÀÄ†£ÀÛç¥Àw…¨sÉÆåÃ ªÀiÁ ªÀiÁªÀÄÈ†µÀAiÉÆÃ ªÀÄ…£ÀÛçPÀÈ†vÉÆÃ ªÀÄ…£ÀÛç¥À†vÀ…AiÀÄB ¥À†gÁ…zÀÄªÀiÁð-„ºÀªÀÄÈ‡¶Ã£ï ªÀÄ…£ÀÛçPÀÈ†vÉÆÃ ªÀÄ…£ÀÛç¥À…wÃ£ï ¥À†gÁzÁA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ªÉÊ±Àé…zÉÃ«ÃA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ªÁ†ZÀªÀÄÄzÁå¸À(Uïä) …²ªÁªÀÄ†zÀ…¸ÁÛ kÄÓ‡µÁÖA …zÉÃªÉÃ…¨sÀåB ±À†ªÀÄð …ªÉÄÃ zËåB ±À†ªÀÄð ¥ÀÈ…y«Ã ±À…ªÀÄð «†±Àé…«ÄzÀA d†UÀvï | ±À†ªÀÄð …ZÀ£ÀÝç…±ÀÑ ¸ÀÆ†AiÀÄð…±ÀÑ ±À†ªÀÄð §æºÀä ¥ÀæeÁ…¥ÀwÃ |</w:t>
      </w:r>
      <w:r w:rsidR="00953B7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…¨sÀÆvÀA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†ªÀ¢…µÉåÃ ¨sÀÄ†ªÀ£ÀA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ªÀ¢…µÉåÃ vÉÃ†eÉÆÃ ªÀ¢…µÉåÃ AiÀÄ†±ÉÆÃ ªÀ¢…µÉåÃ vÀ†¥ÉÆÃ ªÀ¢…µÉåÃ §æ†ºÀä ªÀ¢µÉåÃ …¸ÀvÀåA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†ªÀ¢…µÉåÃ vÀ†¸Áä …CºÀ…«ÄzÀ-†ªÀÄÄ…¥À¸ÀÛ†gÀ…t-ªÀÄÄ†¥À¸ÀÛöÈt G…¥À¸ÀÛ†gÀtA ªÉÄÃ …¥ÀæeÁ†AiÉÄÊ ¥À…±ÀÆ£ÁA †¨sÀÆAiÀiÁzÀÄ…¥À¸ÀÛ†gÀt…ªÀÄºÀA …¥ÀæeÁ†AiÉÄÊ ¥À…±ÀÆ£ÁA †¨sÀÆAiÀiÁ…¸ÀA ¥Áæ†uÁ¥Á£Ë …ªÀÄÈvÉÆåÃ†ªÀiÁð¥Á…vÀA ¥Áæ†uÁ¥Á…£Ë ªÀiÁ †ªÀiÁ ºÁ¹…µÀÖA ªÀÄ†zsÀÄ </w:t>
      </w:r>
    </w:p>
    <w:p w14:paraId="5005315E" w14:textId="77777777" w:rsidR="00F4402B"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ªÀÄ¤…µÉåÃ ªÀÄ†zsÀÄ d¤…µÉåÃ ªÀÄ†zsÀÄ ªÀPÁë÷å…«Ä ªÀÄ†zsÀÄ ªÀ¢µÁå…«Ä ªÀÄ†zsÀÄªÀÄwÃA </w:t>
      </w:r>
    </w:p>
    <w:p w14:paraId="7243D15D" w14:textId="77777777" w:rsidR="009B5E4A"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…zÉÃªÉÃ…¨sÉÆåÃ ªÁ†ZÀªÀÄÄzÁå¸À(Uïä) ±ÀÄ…±ÀÆæµÉÃ‡uÁåA ªÀÄ…£ÀÄ‡µÉåÃ…¨sÀå¸ÀÛA †ªÀiÁ …zÉÃªÁ</w:t>
      </w:r>
    </w:p>
    <w:p w14:paraId="2EC3E46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†CªÀ£ÀÄÛ …±ÉÆÃ¨sÁ†AiÉÄÊ …¦vÀgÉÆÃ „†£ÀÄªÀÄzÀ£ÀÄÛ || </w:t>
      </w:r>
      <w:r w:rsidRPr="00195CAF">
        <w:rPr>
          <w:rFonts w:ascii="Arial" w:hAnsi="Arial" w:cs="Arial"/>
          <w:b/>
          <w:sz w:val="28"/>
          <w:szCs w:val="28"/>
        </w:rPr>
        <w:t>4</w:t>
      </w:r>
    </w:p>
    <w:p w14:paraId="2C1E3AEE" w14:textId="77777777" w:rsidR="00E82389" w:rsidRPr="00195CAF" w:rsidRDefault="00E82389" w:rsidP="00DF1E9A">
      <w:pPr>
        <w:pStyle w:val="2-Centered-VedaVMSKannada"/>
        <w:spacing w:line="252" w:lineRule="auto"/>
        <w:rPr>
          <w:color w:val="auto"/>
        </w:rPr>
      </w:pPr>
      <w:r w:rsidRPr="00195CAF">
        <w:rPr>
          <w:color w:val="auto"/>
        </w:rPr>
        <w:t>NA ±Á…¤ÛB ±Á…¤ÛB ±Á†¤ÛB ||</w:t>
      </w:r>
    </w:p>
    <w:p w14:paraId="1EC78B70" w14:textId="77777777" w:rsidR="00E82389" w:rsidRPr="00E9362B" w:rsidRDefault="00E82389" w:rsidP="00DF1E9A">
      <w:pPr>
        <w:pStyle w:val="3-Eng-Subheading-VedaVMSTelugu"/>
        <w:spacing w:line="252" w:lineRule="auto"/>
        <w:rPr>
          <w:rFonts w:ascii="BRH Kannada RN" w:hAnsi="BRH Kannada RN" w:cs="BRH Kannada RN"/>
          <w:color w:val="auto"/>
          <w:sz w:val="28"/>
          <w:szCs w:val="28"/>
        </w:rPr>
      </w:pPr>
      <w:r w:rsidRPr="00E9362B">
        <w:rPr>
          <w:color w:val="auto"/>
          <w:sz w:val="28"/>
          <w:szCs w:val="28"/>
        </w:rPr>
        <w:t>T.B.3.5.11.1</w:t>
      </w:r>
    </w:p>
    <w:p w14:paraId="683D0C65" w14:textId="77777777" w:rsidR="00E82389" w:rsidRPr="00195CAF" w:rsidRDefault="00E82389" w:rsidP="001E1C21">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 xml:space="preserve">NA vÀ…ZÀÒA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AiÉÆÃgÁ†ªÀÈtÂÃªÀÄºÉÃ | …UÁvÀÄA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AiÀÄeÁÕ†AiÀÄ | …UÁvÀÄA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…AiÀÄdÕ†¥ÀvÀAiÉÄÃ | </w:t>
      </w:r>
    </w:p>
    <w:p w14:paraId="09116E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zÉÊ‡«Ã …¸Àé¹Û†gÀ¸ÀÄÛ £ÀB | …¸Àé¹Ûgï-ªÀiÁ†£ÀÄµÉÃ¨sÀåB | …HzsÀéðA †fUÁvÀÄ ¨sÉÃ…µÀdA | </w:t>
      </w:r>
    </w:p>
    <w:p w14:paraId="7CBCE5B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±À†£ÉÆßÃ C¸ÀÄÛ …¢é¥À‡zÉÃ | ±ÀA ZÀ†vÀÄµÀàzÉÃ || </w:t>
      </w:r>
      <w:r w:rsidRPr="00195CAF">
        <w:rPr>
          <w:rFonts w:ascii="Arial" w:hAnsi="Arial" w:cs="Arial"/>
          <w:b/>
          <w:sz w:val="28"/>
          <w:szCs w:val="28"/>
        </w:rPr>
        <w:t>5</w:t>
      </w:r>
    </w:p>
    <w:p w14:paraId="75C5020E"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21ECC102" w14:textId="77777777" w:rsidR="00E82389" w:rsidRPr="009B5E4A" w:rsidRDefault="00E82389" w:rsidP="00DF1E9A">
      <w:pPr>
        <w:autoSpaceDE w:val="0"/>
        <w:autoSpaceDN w:val="0"/>
        <w:adjustRightInd w:val="0"/>
        <w:spacing w:after="0" w:line="252" w:lineRule="auto"/>
        <w:rPr>
          <w:rFonts w:ascii="BRH Kannada RN" w:hAnsi="BRH Kannada RN" w:cs="BRH Kannada RN"/>
          <w:sz w:val="24"/>
          <w:szCs w:val="24"/>
        </w:rPr>
      </w:pPr>
    </w:p>
    <w:p w14:paraId="12B52F30" w14:textId="77777777" w:rsidR="00E82389" w:rsidRPr="00195CAF" w:rsidRDefault="00E82389" w:rsidP="00DF1E9A">
      <w:pPr>
        <w:pStyle w:val="1Title-VedaVMSKannada"/>
        <w:spacing w:line="252" w:lineRule="auto"/>
        <w:rPr>
          <w:color w:val="auto"/>
        </w:rPr>
      </w:pPr>
      <w:bookmarkStart w:id="24" w:name="_Toc535175602"/>
      <w:r w:rsidRPr="00195CAF">
        <w:rPr>
          <w:color w:val="auto"/>
        </w:rPr>
        <w:t>gÀÄzÀæ £ÀªÀÄPÀA</w:t>
      </w:r>
      <w:bookmarkEnd w:id="24"/>
    </w:p>
    <w:p w14:paraId="4BE00686" w14:textId="77777777" w:rsidR="00E82389" w:rsidRPr="00E9362B" w:rsidRDefault="00E82389" w:rsidP="00DF1E9A">
      <w:pPr>
        <w:pStyle w:val="3-Eng-Subheading-VedaVMSTelugu"/>
        <w:spacing w:line="252" w:lineRule="auto"/>
        <w:rPr>
          <w:rFonts w:ascii="BRH Kannada RN" w:hAnsi="BRH Kannada RN" w:cs="BRH Kannada RN"/>
          <w:color w:val="auto"/>
          <w:sz w:val="28"/>
          <w:szCs w:val="28"/>
        </w:rPr>
      </w:pPr>
      <w:r w:rsidRPr="00E9362B">
        <w:rPr>
          <w:color w:val="auto"/>
          <w:sz w:val="28"/>
          <w:szCs w:val="28"/>
        </w:rPr>
        <w:t>TS 2.3.14.3</w:t>
      </w:r>
    </w:p>
    <w:p w14:paraId="6C672475"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NA | …UÀuÁ‡£Á£ÁÛ÷é …UÀt†¥Àw(Uïä) ºÀªÁªÀÄºÉÃ …PÀ«A †PÀ…«Ã£Á-†ªÀÄÄ…¥ÀªÀÄ†±ÀæªÀ¸ÀÛªÀÄA |</w:t>
      </w:r>
      <w:r w:rsidR="005F35B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…eÉåÃ…µÀ×gÁ…dA §æ†ºÀäuÁA §æºÀät¸Àà…vÀ D†£ÀB </w:t>
      </w:r>
      <w:r w:rsidR="009B5E4A">
        <w:rPr>
          <w:rFonts w:ascii="BRH Kannada Extra" w:hAnsi="BRH Kannada Extra" w:cs="BRH Kannada Extra"/>
          <w:sz w:val="40"/>
          <w:szCs w:val="40"/>
        </w:rPr>
        <w:br/>
      </w:r>
      <w:r w:rsidRPr="00195CAF">
        <w:rPr>
          <w:rFonts w:ascii="BRH Kannada Extra" w:hAnsi="BRH Kannada Extra" w:cs="BRH Kannada Extra"/>
          <w:sz w:val="40"/>
          <w:szCs w:val="40"/>
        </w:rPr>
        <w:t>…±ÀÈté…£ÀÆßw†©üB ¹Ã…zÀ ¸Á†zÀ£ÀA ||</w:t>
      </w:r>
      <w:r w:rsidR="009B5E4A">
        <w:rPr>
          <w:rFonts w:ascii="BRH Kannada Extra" w:hAnsi="BRH Kannada Extra" w:cs="BRH Kannada Extra"/>
          <w:sz w:val="40"/>
          <w:szCs w:val="40"/>
        </w:rPr>
        <w:t xml:space="preserve"> </w:t>
      </w:r>
      <w:r w:rsidRPr="00195CAF">
        <w:rPr>
          <w:rFonts w:ascii="BRH Kannada RN" w:hAnsi="BRH Kannada RN" w:cs="BRH Kannada RN"/>
          <w:sz w:val="40"/>
          <w:szCs w:val="40"/>
        </w:rPr>
        <w:t xml:space="preserve">²æÃ ªÀÄºÁUÀt¥ÀvÀAiÉÄÃ £ÀªÀÄB || </w:t>
      </w:r>
    </w:p>
    <w:p w14:paraId="4BEE9E48" w14:textId="77777777" w:rsidR="00E82389" w:rsidRPr="00195CAF" w:rsidRDefault="00E82389" w:rsidP="00DF1E9A">
      <w:pPr>
        <w:pStyle w:val="NoSpacing"/>
        <w:spacing w:line="252" w:lineRule="auto"/>
      </w:pPr>
    </w:p>
    <w:p w14:paraId="1C3AFAB6" w14:textId="77777777" w:rsidR="00E82389" w:rsidRPr="00E9362B" w:rsidRDefault="00E82389" w:rsidP="00DF1E9A">
      <w:pPr>
        <w:pStyle w:val="3-Eng-Subheading-VedaVMSTelugu"/>
        <w:spacing w:line="252" w:lineRule="auto"/>
        <w:rPr>
          <w:rFonts w:ascii="BRH Kannada RN" w:hAnsi="BRH Kannada RN" w:cs="BRH Kannada RN"/>
          <w:color w:val="auto"/>
          <w:sz w:val="28"/>
          <w:szCs w:val="28"/>
        </w:rPr>
      </w:pPr>
      <w:r w:rsidRPr="00E9362B">
        <w:rPr>
          <w:color w:val="auto"/>
          <w:sz w:val="28"/>
          <w:szCs w:val="28"/>
        </w:rPr>
        <w:t>TS 4.7.3.1</w:t>
      </w:r>
    </w:p>
    <w:p w14:paraId="1DB0E7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±ÀA †ZÀ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ªÀÄ†AiÀÄ±ÀÑ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…¦æAiÀÄA †ZÀ ªÉÄÃ, </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„£ÀÄ…PÁªÀÄ†±ÀÑ …ªÉÄÃ, </w:t>
      </w:r>
    </w:p>
    <w:p w14:paraId="26B547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PÁ†ªÀÄ±ÀÑ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¸ËªÀÄ…£À¸À†±ÀÑ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…¨sÀzÀæA †ZÀ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±ÉæÃ†AiÀÄ±ÀÑ …ªÉÄÃ, </w:t>
      </w:r>
    </w:p>
    <w:p w14:paraId="1380BC3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ªÀ†¸Àå±ÀÑ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AiÀÄ†±À±ÀÑ …ªÉÄÃ,</w:t>
      </w:r>
      <w:r w:rsidR="00E21062" w:rsidRPr="00195CAF">
        <w:rPr>
          <w:rFonts w:ascii="BRH Kannada Extra" w:hAnsi="BRH Kannada Extra" w:cs="BRH Kannada Extra"/>
          <w:sz w:val="40"/>
          <w:szCs w:val="40"/>
        </w:rPr>
        <w:t xml:space="preserve">      </w:t>
      </w:r>
      <w:r w:rsidR="008C3A2B" w:rsidRPr="00195CAF">
        <w:rPr>
          <w:rFonts w:ascii="BRH Kannada Extra" w:hAnsi="BRH Kannada Extra" w:cs="BRH Kannada Extra"/>
          <w:sz w:val="40"/>
          <w:szCs w:val="40"/>
        </w:rPr>
        <w:t xml:space="preserve"> </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¨sÀ†UÀ±ÀÑ …ªÉÄÃ,</w:t>
      </w:r>
      <w:r w:rsidR="00E2106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zÀæ†«tA ZÀ ªÉÄÃ, </w:t>
      </w:r>
    </w:p>
    <w:p w14:paraId="4CC1719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…AiÀÄ£ÁÛ †ZÀ ªÉÄÃ,</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…zsÀvÁð †ZÀ …ªÉÄÃ, </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PÉëÃ†ªÀÄ±ÀÑ …ªÉÄÃ,</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zsÀÈ†w±ÀÑ …ªÉÄÃ, </w:t>
      </w:r>
    </w:p>
    <w:p w14:paraId="3430292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«†±ÀéA ZÀ …ªÉÄÃ, </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ªÀÄ†ºÀ±ÀÑ ªÉÄÃ, </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…¸ÀªÀiï</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«†ZÀÑ …ªÉÄÃ,</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eÁÕ†vÀækÑ …ªÉÄÃ,</w:t>
      </w:r>
    </w:p>
    <w:p w14:paraId="36A812A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¸ÀÆ†±ÀÑ ªÉÄÃ, </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…¥Àæ¸ÀÆ†±ÀÑ …ªÉÄÃ,</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¹Ã†gÀA ZÀ ªÉÄÃ,</w:t>
      </w:r>
      <w:r w:rsidR="008C3A2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…®AiÀÄ†±ÀÑ ªÀÄ,</w:t>
      </w:r>
    </w:p>
    <w:p w14:paraId="68DFE40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…IÄvÀA †ZÀ …ªÉÄÃ,</w:t>
      </w:r>
      <w:r w:rsidR="009D2A4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„ªÀÄÈ†vÀA ZÀ ªÉÄÃ,</w:t>
      </w:r>
      <w:r w:rsidR="009D2A4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„…AiÀÄPÀë÷äA …ZÀ ªÉÄÃ, </w:t>
      </w:r>
      <w:r w:rsidR="009D2A4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„†£ÁªÀÄAiÀÄZÀÑ ªÉÄÃ, </w:t>
      </w:r>
    </w:p>
    <w:p w14:paraId="703B170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…fÃªÁ†vÀÄ±ÀÑ ªÉÄÃ, </w:t>
      </w:r>
      <w:r w:rsidR="009D2A4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ÃWÁð…AiÀÄÄvÀéA †ZÀ ªÉÄÃ, „£À…«ÄvÀæA …ZÀ ªÉÄÃ, „†¨sÀAiÀÄA ZÀ ªÉÄÃ, </w:t>
      </w:r>
    </w:p>
    <w:p w14:paraId="25EFAD3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…¸ÀÄUÀA †ZÀ …ªÉÄÃ, </w:t>
      </w:r>
      <w:r w:rsidR="009D2A4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±À†AiÀÄ£ÀA ZÀ ªÉÄÃ,</w:t>
      </w:r>
      <w:r w:rsidR="009D2A4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…¸ÀÆµÁ †ZÀ ªÉÄÃ, …¸ÀÄ¢†£ÀA ZÀ ªÉÄÃ || </w:t>
      </w:r>
    </w:p>
    <w:p w14:paraId="76D4845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±Á…¤ÛB ±Á…¤ÛB ±Á†¤ÛB ||</w:t>
      </w:r>
    </w:p>
    <w:p w14:paraId="51E53539" w14:textId="77777777" w:rsidR="00E82389" w:rsidRPr="00195CAF" w:rsidRDefault="00E82389" w:rsidP="00DF1E9A">
      <w:pPr>
        <w:pStyle w:val="NoSpacing"/>
        <w:spacing w:line="252" w:lineRule="auto"/>
      </w:pPr>
    </w:p>
    <w:p w14:paraId="6137BA39" w14:textId="77777777" w:rsidR="00E82389" w:rsidRPr="001E1C21" w:rsidRDefault="009C71F5" w:rsidP="00DF1E9A">
      <w:pPr>
        <w:pStyle w:val="3-Eng-Subheading-VedaVMSTelugu"/>
        <w:spacing w:line="252" w:lineRule="auto"/>
        <w:rPr>
          <w:rFonts w:ascii="BRH Kannada RN" w:hAnsi="BRH Kannada RN" w:cs="BRH Kannada RN"/>
          <w:color w:val="auto"/>
          <w:sz w:val="28"/>
          <w:szCs w:val="28"/>
        </w:rPr>
      </w:pPr>
      <w:r w:rsidRPr="001E1C21">
        <w:rPr>
          <w:color w:val="auto"/>
          <w:sz w:val="28"/>
          <w:szCs w:val="28"/>
        </w:rPr>
        <w:t>(</w:t>
      </w:r>
      <w:r w:rsidR="00E82389" w:rsidRPr="001E1C21">
        <w:rPr>
          <w:color w:val="auto"/>
          <w:sz w:val="28"/>
          <w:szCs w:val="28"/>
        </w:rPr>
        <w:t>TS 4.5.1 - 4.5.11</w:t>
      </w:r>
      <w:r w:rsidRPr="001E1C21">
        <w:rPr>
          <w:color w:val="auto"/>
          <w:sz w:val="28"/>
          <w:szCs w:val="28"/>
        </w:rPr>
        <w:t>)</w:t>
      </w:r>
    </w:p>
    <w:p w14:paraId="31F019D7" w14:textId="77777777" w:rsidR="00E82389" w:rsidRPr="00195CAF" w:rsidRDefault="00E82389" w:rsidP="00DF1E9A">
      <w:pPr>
        <w:pStyle w:val="4-ULine-Subheading-VedaVMSKannada"/>
        <w:spacing w:line="252" w:lineRule="auto"/>
        <w:rPr>
          <w:color w:val="auto"/>
        </w:rPr>
      </w:pPr>
      <w:r w:rsidRPr="00195CAF">
        <w:rPr>
          <w:color w:val="auto"/>
        </w:rPr>
        <w:t>¥ÀæxÀªÉÆÃ„£ÀÄªÁPÀB</w:t>
      </w:r>
    </w:p>
    <w:p w14:paraId="631C0D9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£ÀªÉÆÃ ¨sÀUÀªÀ†vÉÃ gÀÄ…zÁæAiÀÄ || </w:t>
      </w:r>
    </w:p>
    <w:p w14:paraId="46434F4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£À†ªÀÄ¸ÉÛÃ gÀÄzÀæ …ªÀÄ£Àå†ªÀ …GvÉÆÃ…vÀ E†µÀ…ªÉÃ £À†ªÀÄB | </w:t>
      </w:r>
    </w:p>
    <w:p w14:paraId="1F45FBD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£À†ªÀÄ¸ÉÛÃ C…¸ÀÄÛ zsÀ†£Àé£ÉÃ …¨ÁºÀÄ†¨sÁå…ªÀÄÄvÀ …vÉÃ £À†ªÀÄB | </w:t>
      </w:r>
      <w:r w:rsidRPr="00195CAF">
        <w:rPr>
          <w:rFonts w:ascii="Arial" w:hAnsi="Arial" w:cs="Arial"/>
          <w:b/>
          <w:sz w:val="28"/>
          <w:szCs w:val="28"/>
        </w:rPr>
        <w:t>1.1</w:t>
      </w:r>
    </w:p>
    <w:p w14:paraId="5ADB29CA" w14:textId="77777777" w:rsidR="00E82389" w:rsidRPr="00195CAF" w:rsidRDefault="00E82389" w:rsidP="00DF1E9A">
      <w:pPr>
        <w:pStyle w:val="NoSpacing"/>
        <w:spacing w:line="252" w:lineRule="auto"/>
      </w:pPr>
    </w:p>
    <w:p w14:paraId="24DF1D8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 …vÀ E†µÀÄB …²ªÀ†vÀªÀiÁ …²ªÀA …§¨sÀÆ†ªÀ …vÉÃ zsÀ†£ÀÄB | </w:t>
      </w:r>
    </w:p>
    <w:p w14:paraId="1E7D64A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…²ªÁ †±À…gÀ†ªÁå AiÀiÁ vÀ…ªÀ vÀ†AiÀiÁ £ÉÆÃ gÀÄzÀæ ªÀÄÈqÀAiÀÄ | </w:t>
      </w:r>
      <w:r w:rsidRPr="00195CAF">
        <w:rPr>
          <w:rFonts w:ascii="Arial" w:hAnsi="Arial" w:cs="Arial"/>
          <w:b/>
          <w:sz w:val="28"/>
          <w:szCs w:val="28"/>
        </w:rPr>
        <w:t>1.2</w:t>
      </w:r>
    </w:p>
    <w:p w14:paraId="4B8BC1AC" w14:textId="77777777" w:rsidR="00E82389" w:rsidRPr="00195CAF" w:rsidRDefault="00E82389" w:rsidP="00DF1E9A">
      <w:pPr>
        <w:pStyle w:val="NoSpacing"/>
        <w:spacing w:line="252" w:lineRule="auto"/>
      </w:pPr>
    </w:p>
    <w:p w14:paraId="4B91BD4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 †vÉÃ gÀÄzÀæ …²ªÁ …vÀ£ÀÆgÀ…WÉÆÃgÁ „†¥Á¥ÀPÁ²¤Ã | </w:t>
      </w:r>
    </w:p>
    <w:p w14:paraId="31160A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vÀ†AiÀiÁ £À…¸ÀÛ£ÀÄ…ªÁ ±À†£ÀÛªÀÄ…AiÀiÁ V†j±À…£ÁÛ-©ü†ZÁPÀ²Ã» | </w:t>
      </w:r>
      <w:r w:rsidRPr="00195CAF">
        <w:rPr>
          <w:rFonts w:ascii="Arial" w:hAnsi="Arial" w:cs="Arial"/>
          <w:b/>
          <w:sz w:val="28"/>
          <w:szCs w:val="28"/>
        </w:rPr>
        <w:t>1.3</w:t>
      </w:r>
    </w:p>
    <w:p w14:paraId="35AF1027" w14:textId="77777777" w:rsidR="00E82389" w:rsidRPr="00195CAF" w:rsidRDefault="00E82389" w:rsidP="00DF1E9A">
      <w:pPr>
        <w:pStyle w:val="NoSpacing"/>
        <w:spacing w:line="252" w:lineRule="auto"/>
      </w:pPr>
    </w:p>
    <w:p w14:paraId="180B760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AiÀiÁ«Ä†µÀÄA Vj±À…£ÀÛ ºÀ…¸ÉÛÃ ©…¨sÀµÀåð†¸ÀÛªÉÃ | </w:t>
      </w:r>
    </w:p>
    <w:p w14:paraId="0ABB6D1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…²ªÁ†YÂÎj…vÀæ vÁ†YÄÌ…gÀÄ ªÀiÁ †»(…Uïä)…¹ÃB ¥ÀÄ†gÀÄ…µÀA d†UÀvï | </w:t>
      </w:r>
      <w:r w:rsidRPr="00195CAF">
        <w:rPr>
          <w:rFonts w:ascii="Arial" w:hAnsi="Arial" w:cs="Arial"/>
          <w:b/>
          <w:sz w:val="28"/>
          <w:szCs w:val="28"/>
        </w:rPr>
        <w:t>1.4</w:t>
      </w:r>
    </w:p>
    <w:p w14:paraId="5354EBF0" w14:textId="77777777" w:rsidR="00E82389" w:rsidRPr="00195CAF" w:rsidRDefault="00E82389" w:rsidP="00DF1E9A">
      <w:pPr>
        <w:pStyle w:val="NoSpacing"/>
        <w:spacing w:line="252" w:lineRule="auto"/>
      </w:pPr>
    </w:p>
    <w:p w14:paraId="7BEC353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…²ªÉÃ…£À ªÀ†ZÀ¸Á …vÁé V…j±Á†ZÁÒ ªÀzÁªÀÄ¹ |</w:t>
      </w:r>
    </w:p>
    <w:p w14:paraId="2FC1A54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AiÀÄ†xÁ …£ÀB ¸À…ªÀð«Ä-dÓ†UÀzÀ …AiÀÄPÀë÷ä(Uïä) …¸ÀÄªÀÄ…£Á C†¸Àvï | </w:t>
      </w:r>
      <w:r w:rsidRPr="00195CAF">
        <w:rPr>
          <w:rFonts w:ascii="Arial" w:hAnsi="Arial" w:cs="Arial"/>
          <w:b/>
          <w:sz w:val="28"/>
          <w:szCs w:val="28"/>
        </w:rPr>
        <w:t>1.5</w:t>
      </w:r>
    </w:p>
    <w:p w14:paraId="32EEF7E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C†zÀÞ÷åªÉÇÃZÀzÀ¢ü-…ªÀPÁÛ †¥Àæ…xÀªÉÆÃ zÉÊ†ªÉÇåÃ …©üµÀPï | </w:t>
      </w:r>
    </w:p>
    <w:p w14:paraId="14A9219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C»Ã(†UïÎ)…±ÀÑ ¸À‡ªÁð£ï …dA¨sÀ…AiÀÄ£ï xÀì‡ªÁð±ÀÑ AiÀiÁvÀÄ …zsÁ†£ÀåB | </w:t>
      </w:r>
      <w:r w:rsidRPr="00195CAF">
        <w:rPr>
          <w:rFonts w:ascii="Arial" w:hAnsi="Arial" w:cs="Arial"/>
          <w:b/>
          <w:sz w:val="28"/>
          <w:szCs w:val="28"/>
        </w:rPr>
        <w:t>1.6</w:t>
      </w:r>
    </w:p>
    <w:p w14:paraId="377ACBC4" w14:textId="77777777" w:rsidR="00E82389" w:rsidRPr="00195CAF" w:rsidRDefault="00E82389" w:rsidP="00DF1E9A">
      <w:pPr>
        <w:pStyle w:val="NoSpacing"/>
        <w:spacing w:line="252" w:lineRule="auto"/>
      </w:pPr>
    </w:p>
    <w:p w14:paraId="7CE7E83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…C¸Ë AiÀÄ…¸ÁÛªÉÆæÃ †C…gÀÄt …GvÀ …§¨sÀÄæB †¸ÀÄ…ªÀÄYÎ†®B | </w:t>
      </w:r>
    </w:p>
    <w:p w14:paraId="67C50A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…ZÉÃªÀiÁ(Uïä) …gÀÄzÁæ …C©ü†vÉÆÃ …¢PÀÄë …²ævÁB †¸ÀºÀ…¸Àæ±ÉÆÃ „†ªÉÊ…µÁ(…Uïä) </w:t>
      </w:r>
      <w:r w:rsidR="00151AD0">
        <w:rPr>
          <w:rFonts w:ascii="BRH Kannada Extra" w:hAnsi="BRH Kannada Extra" w:cs="BRH Kannada Extra"/>
          <w:sz w:val="40"/>
          <w:szCs w:val="40"/>
        </w:rPr>
        <w:br/>
      </w:r>
      <w:r w:rsidRPr="00195CAF">
        <w:rPr>
          <w:rFonts w:ascii="BRH Kannada Extra" w:hAnsi="BRH Kannada Extra" w:cs="BRH Kannada Extra"/>
          <w:sz w:val="40"/>
          <w:szCs w:val="40"/>
        </w:rPr>
        <w:t xml:space="preserve">ºÉÃ†qÀ FªÀÄºÉÃ | </w:t>
      </w:r>
      <w:r w:rsidRPr="00195CAF">
        <w:rPr>
          <w:rFonts w:ascii="Arial" w:hAnsi="Arial" w:cs="Arial"/>
          <w:b/>
          <w:sz w:val="28"/>
          <w:szCs w:val="28"/>
        </w:rPr>
        <w:t>1.7</w:t>
      </w:r>
    </w:p>
    <w:p w14:paraId="0D4225A9" w14:textId="77777777" w:rsidR="00E82389" w:rsidRPr="00195CAF" w:rsidRDefault="00E82389" w:rsidP="00DF1E9A">
      <w:pPr>
        <w:pStyle w:val="NoSpacing"/>
        <w:spacing w:line="252" w:lineRule="auto"/>
      </w:pPr>
    </w:p>
    <w:p w14:paraId="3DAB70E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…C¸Ë †AiÉÆÃ „…ªÀ¸À†¥Àð…w ¤Ã†®VæÃ…ªÉÇÃ «†¯ÉÆÃ»vÀB | </w:t>
      </w:r>
    </w:p>
    <w:p w14:paraId="751723B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…GvÉÊ†£ÀA …UÉÆÃ¥Á †CzÀÈ…±À£ï-£À†zÀÈ±À£ï-£ÀÄzÀ…ºÁ†AiÀÄðB | </w:t>
      </w:r>
    </w:p>
    <w:p w14:paraId="13C1D62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…GvÉÊ…£ÀA </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«†±Áé …¨sÀÆvÁ…¤ ¸À …zÀÈµÉÆÖÃ †ªÀÄÈqÀAiÀiÁw £ÀB | </w:t>
      </w:r>
      <w:r w:rsidRPr="00195CAF">
        <w:rPr>
          <w:rFonts w:ascii="Arial" w:hAnsi="Arial" w:cs="Arial"/>
          <w:b/>
          <w:sz w:val="28"/>
          <w:szCs w:val="28"/>
        </w:rPr>
        <w:t>1.8</w:t>
      </w:r>
    </w:p>
    <w:p w14:paraId="0E40A81A" w14:textId="77777777" w:rsidR="00E82389" w:rsidRPr="00195CAF" w:rsidRDefault="00E82389" w:rsidP="00DF1E9A">
      <w:pPr>
        <w:pStyle w:val="NoSpacing"/>
        <w:spacing w:line="252" w:lineRule="auto"/>
      </w:pPr>
    </w:p>
    <w:p w14:paraId="617DA77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C…¸ÀÄÛ ¤Ã†®VæÃªÁAiÀÄ ¸ÀºÀ…¸ÁæPÁë†AiÀÄ …«ÄÃqsÀÄ‡µÉÃ | </w:t>
      </w:r>
    </w:p>
    <w:p w14:paraId="2C8D642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C…xÉÆÃ AiÉÄÃ †C…¸Àå ¸À†vÁé…£ÉÆÃ„ºÀA vÉÃ†¨sÉÆåÃ „PÀ…gÀ£Àß†ªÀÄB | </w:t>
      </w:r>
      <w:r w:rsidRPr="00195CAF">
        <w:rPr>
          <w:rFonts w:ascii="Arial" w:hAnsi="Arial" w:cs="Arial"/>
          <w:b/>
          <w:sz w:val="28"/>
          <w:szCs w:val="28"/>
        </w:rPr>
        <w:t>1.9</w:t>
      </w:r>
    </w:p>
    <w:p w14:paraId="47481EA9" w14:textId="77777777" w:rsidR="00E82389" w:rsidRPr="00195CAF" w:rsidRDefault="00E82389" w:rsidP="00DF1E9A">
      <w:pPr>
        <w:pStyle w:val="NoSpacing"/>
        <w:spacing w:line="252" w:lineRule="auto"/>
      </w:pPr>
    </w:p>
    <w:p w14:paraId="34CD01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¥Àæ†ªÀÄÄ…kÑ zsÀ†£Àé…£À- ¸ÀÛ÷é…ªÀÄÄ¨sÀ…AiÉÆÃ-gÁ†wßð…AiÉÆÃeÁåðA | </w:t>
      </w:r>
    </w:p>
    <w:p w14:paraId="37CCD47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AiÀiÁ†±ÀÑ …vÉÃ ºÀ…¸ÀÛ E†µÀ…ªÀB ¥À…gÁ vÁ †¨sÀUÀªÉÇÃ ªÀ¥À | </w:t>
      </w:r>
      <w:r w:rsidRPr="00195CAF">
        <w:rPr>
          <w:rFonts w:ascii="Arial" w:hAnsi="Arial" w:cs="Arial"/>
          <w:b/>
          <w:sz w:val="28"/>
          <w:szCs w:val="28"/>
        </w:rPr>
        <w:t>1.10</w:t>
      </w:r>
    </w:p>
    <w:p w14:paraId="47FFFC59" w14:textId="77777777" w:rsidR="00E82389" w:rsidRPr="00195CAF" w:rsidRDefault="00E82389" w:rsidP="00DF1E9A">
      <w:pPr>
        <w:pStyle w:val="NoSpacing"/>
        <w:spacing w:line="252" w:lineRule="auto"/>
      </w:pPr>
    </w:p>
    <w:p w14:paraId="4280CC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…C…ªÀvÀ…vÀå zsÀ…£ÀÄ¸ÀÛ÷é(Uïä) ¸À†ºÀ¸Áæ…PÀë ±À†vÉÃµÀÄzsÉÃ | </w:t>
      </w:r>
    </w:p>
    <w:p w14:paraId="623AF91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…¤²Ã†AiÀÄð …±À¯Áå…£ÁA ªÀÄÄ†SÁ …²ªÉÇÃ †£ÀB …¸ÀÄªÀÄ†£Á ¨sÀªÀ | </w:t>
      </w:r>
      <w:r w:rsidRPr="00195CAF">
        <w:rPr>
          <w:rFonts w:ascii="Arial" w:hAnsi="Arial" w:cs="Arial"/>
          <w:b/>
          <w:sz w:val="28"/>
          <w:szCs w:val="28"/>
        </w:rPr>
        <w:t>1.11</w:t>
      </w:r>
    </w:p>
    <w:p w14:paraId="0B723143" w14:textId="77777777" w:rsidR="00E82389" w:rsidRPr="00195CAF" w:rsidRDefault="00E82389" w:rsidP="00DF1E9A">
      <w:pPr>
        <w:pStyle w:val="NoSpacing"/>
        <w:spacing w:line="252" w:lineRule="auto"/>
      </w:pPr>
    </w:p>
    <w:p w14:paraId="36D885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«…dåA zsÀ†£ÀÄB PÀ…¥À¢ð…£ÉÆÃ «†±À…¯ÉÆåÃ ¨Á†tªÁ(Uïä) …GvÀ | </w:t>
      </w:r>
    </w:p>
    <w:p w14:paraId="2B7D8F2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C†£ÉÃ±À…£Àß¸ÉåÃ†µÀªÀ …D¨sÀÄ†gÀ¸Àå ¤…µÀYÎ†yB | </w:t>
      </w:r>
      <w:r w:rsidRPr="00195CAF">
        <w:rPr>
          <w:rFonts w:ascii="Arial" w:hAnsi="Arial" w:cs="Arial"/>
          <w:b/>
          <w:sz w:val="28"/>
          <w:szCs w:val="28"/>
        </w:rPr>
        <w:t>1.12</w:t>
      </w:r>
    </w:p>
    <w:p w14:paraId="0AEA3C1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AiÀiÁ †vÉÃ …ºÉÃwgï-†«ÄÃqsÀÄµÀÖ…ªÀÄ ºÀ†¸ÉÛÃ …§¨sÀÆ†ªÀ …vÉÃ zsÀ†£ÀÄB | </w:t>
      </w:r>
    </w:p>
    <w:p w14:paraId="570F0A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vÀ…AiÀiÁ„¸Áä£ï …«±Àé…vÀ ¸ÀÛ÷é†ªÀÄ…AiÀÄPÀë÷ä…AiÀiÁ ¥À†j§Äãd | </w:t>
      </w:r>
      <w:r w:rsidRPr="00195CAF">
        <w:rPr>
          <w:rFonts w:ascii="Arial" w:hAnsi="Arial" w:cs="Arial"/>
          <w:b/>
          <w:sz w:val="28"/>
          <w:szCs w:val="28"/>
        </w:rPr>
        <w:t>1.13</w:t>
      </w:r>
    </w:p>
    <w:p w14:paraId="77197905" w14:textId="77777777" w:rsidR="00E82389" w:rsidRPr="00195CAF" w:rsidRDefault="00E82389" w:rsidP="00DF1E9A">
      <w:pPr>
        <w:pStyle w:val="NoSpacing"/>
        <w:spacing w:line="252" w:lineRule="auto"/>
      </w:pPr>
    </w:p>
    <w:p w14:paraId="27449D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£À†ªÀÄ¸ÉÛÃ …C¸ÁÛ÷é†AiÀÄÄ…zsÁAiÀiÁ-†£ÁvÀvÁAiÀÄ …zsÀÈµÀÚ‡ªÉÃ | </w:t>
      </w:r>
    </w:p>
    <w:p w14:paraId="0E57DB3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…G¨sÁ†¨sÁå…ªÀÄÄvÀ …vÉÃ £À†ªÉÆÃ …¨ÁºÀÄ…¨sÁåA vÀ…ªÀ zsÀ†£Àé£ÉÃ | </w:t>
      </w:r>
      <w:r w:rsidRPr="00195CAF">
        <w:rPr>
          <w:rFonts w:ascii="Arial" w:hAnsi="Arial" w:cs="Arial"/>
          <w:b/>
          <w:sz w:val="28"/>
          <w:szCs w:val="28"/>
        </w:rPr>
        <w:t>1.14</w:t>
      </w:r>
    </w:p>
    <w:p w14:paraId="5B82133D" w14:textId="77777777" w:rsidR="00E82389" w:rsidRPr="00195CAF" w:rsidRDefault="00E82389" w:rsidP="00DF1E9A">
      <w:pPr>
        <w:pStyle w:val="NoSpacing"/>
        <w:spacing w:line="252" w:lineRule="auto"/>
      </w:pPr>
    </w:p>
    <w:p w14:paraId="2828FCD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¥À†j …vÉÃ zsÀ†£Àé£ÉÆÃ …ºÉÃw…gÀ¸Áä£ï †ªÀÈtPÀÄÛ …«±Àé†vÀB | </w:t>
      </w:r>
    </w:p>
    <w:p w14:paraId="4778198C"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C…xÉÆÃ AiÀÄ †E…µÀÄ¢ü¸ÀÛ…ªÁgÉÃ …C¸Àä¤ß†zsÉÃ…» vÀA || </w:t>
      </w:r>
      <w:r w:rsidRPr="00195CAF">
        <w:rPr>
          <w:rFonts w:ascii="Arial" w:hAnsi="Arial" w:cs="Arial"/>
          <w:b/>
          <w:sz w:val="28"/>
          <w:szCs w:val="28"/>
        </w:rPr>
        <w:t>1 1.15</w:t>
      </w:r>
    </w:p>
    <w:p w14:paraId="6578E31A" w14:textId="77777777" w:rsidR="00E82389" w:rsidRPr="00195CAF" w:rsidRDefault="00E82389" w:rsidP="00DF1E9A">
      <w:pPr>
        <w:pStyle w:val="NoSpacing"/>
        <w:spacing w:line="252" w:lineRule="auto"/>
      </w:pPr>
    </w:p>
    <w:p w14:paraId="69AD551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£À†ªÀÄ¸ÉÛÃ C¸ÀÄÛ ¨sÀUÀªÀ£ï «±ÉéÃ…±ÀégÁ†AiÀÄ ªÀÄºÁ…zÉÃªÁ†AiÀÄ vÀæ÷åA…§PÁ†AiÀÄ wæ¥ÀÄgÁ…£ÀÛPÁ†AiÀÄ wæPÁVß-…PÁ¯Á†AiÀÄ PÁ¯ÁVß-…gÀÄzÁæ†AiÀÄ ¤Ã®…PÀuÁ×†AiÀÄ ªÀÄÈvÀÄå…kÓAiÀiÁ†AiÀÄ ¸ÀªÉÃð…±ÀégÁ†AiÀÄ ¸ÀzÁ…²ªÁ†AiÀÄ (±À…YÌgÁ†AiÀÄ) ²æÃªÀÄ£ï ªÀÄºÁ…zÉÃªÁ…AiÀÄ £À†ªÀÄB ||</w:t>
      </w:r>
    </w:p>
    <w:p w14:paraId="39A5CB0A" w14:textId="77777777" w:rsidR="00E82389" w:rsidRPr="00195CAF" w:rsidRDefault="00E82389" w:rsidP="00DF1E9A">
      <w:pPr>
        <w:pStyle w:val="NoSpacing"/>
        <w:spacing w:line="252" w:lineRule="auto"/>
      </w:pPr>
    </w:p>
    <w:p w14:paraId="286B1241" w14:textId="77777777" w:rsidR="00E82389" w:rsidRPr="00195CAF" w:rsidRDefault="00E82389" w:rsidP="00DF1E9A">
      <w:pPr>
        <w:pStyle w:val="4-ULine-Subheading-VedaVMSKannada"/>
        <w:spacing w:line="252" w:lineRule="auto"/>
        <w:rPr>
          <w:color w:val="auto"/>
        </w:rPr>
      </w:pPr>
      <w:r w:rsidRPr="00195CAF">
        <w:rPr>
          <w:color w:val="auto"/>
        </w:rPr>
        <w:t>¢éwÃAiÉÆÃ„£ÀÄªÁPÀB</w:t>
      </w:r>
    </w:p>
    <w:p w14:paraId="2EA8165D"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£À…ªÉÆÃ »†gÀtå ¨ÁºÀªÉÃ ¸ÉÃ…£Á†£ÉåÃ …¢±ÁA…ZÀ ¥À†vÀ…AiÉÄÃ £À…ªÉÆÃ</w:t>
      </w:r>
      <w:r w:rsidR="00DD6854" w:rsidRPr="00195CAF">
        <w:rPr>
          <w:rFonts w:ascii="BRH Kannada Extra" w:hAnsi="BRH Kannada Extra" w:cs="BRH Kannada Extra"/>
          <w:sz w:val="40"/>
          <w:szCs w:val="40"/>
        </w:rPr>
        <w:t xml:space="preserve"> </w:t>
      </w:r>
      <w:r w:rsidRPr="00195CAF">
        <w:rPr>
          <w:rFonts w:ascii="Arial" w:hAnsi="Arial" w:cs="Arial"/>
          <w:b/>
          <w:sz w:val="28"/>
          <w:szCs w:val="28"/>
        </w:rPr>
        <w:t>2.1</w:t>
      </w:r>
    </w:p>
    <w:p w14:paraId="016EC3F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…ªÀÈPÉëÃ…¨sÉÆåÃ ºÀ†jPÉÃ±ÉÃ¨sÀåB ¥À…±ÀÆ£ÁA ¥À†vÀ…AiÉÄÃ £À…ªÉÆÃ</w:t>
      </w:r>
      <w:r w:rsidR="00DD6854" w:rsidRPr="00195CAF">
        <w:rPr>
          <w:rFonts w:ascii="BRH Kannada Extra" w:hAnsi="BRH Kannada Extra" w:cs="BRH Kannada Extra"/>
          <w:sz w:val="40"/>
          <w:szCs w:val="40"/>
        </w:rPr>
        <w:t xml:space="preserve"> </w:t>
      </w:r>
      <w:r w:rsidRPr="00195CAF">
        <w:rPr>
          <w:rFonts w:ascii="Arial" w:hAnsi="Arial" w:cs="Arial"/>
          <w:b/>
          <w:sz w:val="28"/>
          <w:szCs w:val="28"/>
        </w:rPr>
        <w:t>2.2</w:t>
      </w:r>
    </w:p>
    <w:p w14:paraId="11603D2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£À†ªÀÄB …¸À¹à†kÓgÁ…AiÀÄ wé†¶ÃªÀÄvÉÃ ¥À…yÃ£ÁA ¥À†vÀ…AiÉÄÃ £À…ªÉÆÃ</w:t>
      </w:r>
      <w:r w:rsidR="00DD6854" w:rsidRPr="00195CAF">
        <w:rPr>
          <w:rFonts w:ascii="BRH Kannada Extra" w:hAnsi="BRH Kannada Extra" w:cs="BRH Kannada Extra"/>
          <w:sz w:val="40"/>
          <w:szCs w:val="40"/>
        </w:rPr>
        <w:t xml:space="preserve"> </w:t>
      </w:r>
      <w:r w:rsidRPr="00195CAF">
        <w:rPr>
          <w:rFonts w:ascii="Arial" w:hAnsi="Arial" w:cs="Arial"/>
          <w:b/>
          <w:sz w:val="28"/>
          <w:szCs w:val="28"/>
        </w:rPr>
        <w:t>2.3</w:t>
      </w:r>
    </w:p>
    <w:p w14:paraId="341624D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§…¨sÀÄè±Á†AiÀÄ «…ªÁå¢ü£ÉÃ-„†£Áß…£ÁA ¥À†vÀ…AiÉÄÃ £À…ªÉÆÃ</w:t>
      </w:r>
      <w:r w:rsidR="00DD6854" w:rsidRPr="00195CAF">
        <w:rPr>
          <w:rFonts w:ascii="BRH Kannada Extra" w:hAnsi="BRH Kannada Extra" w:cs="BRH Kannada Extra"/>
          <w:sz w:val="40"/>
          <w:szCs w:val="40"/>
        </w:rPr>
        <w:t xml:space="preserve"> </w:t>
      </w:r>
      <w:r w:rsidRPr="00195CAF">
        <w:rPr>
          <w:rFonts w:ascii="Arial" w:hAnsi="Arial" w:cs="Arial"/>
          <w:b/>
          <w:sz w:val="28"/>
          <w:szCs w:val="28"/>
        </w:rPr>
        <w:t>2.4</w:t>
      </w:r>
      <w:r w:rsidRPr="00195CAF">
        <w:rPr>
          <w:rFonts w:ascii="BRH Kannada Extra" w:hAnsi="BRH Kannada Extra" w:cs="BRH Kannada Extra"/>
          <w:sz w:val="40"/>
          <w:szCs w:val="40"/>
        </w:rPr>
        <w:t xml:space="preserve"> </w:t>
      </w:r>
    </w:p>
    <w:p w14:paraId="5090D3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ºÀ†jPÉÃ±Á-AiÉÆÃ¥À…«Ãw†£ÉÃ …¥ÀÄµÁÖ…£ÁA ¥À†vÀ…AiÉÄÃ £À…ªÉÆÃ </w:t>
      </w:r>
      <w:r w:rsidRPr="00195CAF">
        <w:rPr>
          <w:rFonts w:ascii="Arial" w:hAnsi="Arial" w:cs="Arial"/>
          <w:b/>
          <w:sz w:val="28"/>
          <w:szCs w:val="28"/>
        </w:rPr>
        <w:t>2.5</w:t>
      </w:r>
    </w:p>
    <w:p w14:paraId="5F06AB6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…¨sÀªÀ†¸Àå …ºÉÃvÉåöÊ d†UÀ…vÁA ¥À†vÀ…AiÉÄÃ £À…ªÉÆÃ</w:t>
      </w:r>
      <w:r w:rsidR="00DD6854" w:rsidRPr="00195CAF">
        <w:rPr>
          <w:rFonts w:ascii="BRH Kannada Extra" w:hAnsi="BRH Kannada Extra" w:cs="BRH Kannada Extra"/>
          <w:sz w:val="40"/>
          <w:szCs w:val="40"/>
        </w:rPr>
        <w:t xml:space="preserve"> </w:t>
      </w:r>
      <w:r w:rsidRPr="00195CAF">
        <w:rPr>
          <w:rFonts w:ascii="Arial" w:hAnsi="Arial" w:cs="Arial"/>
          <w:b/>
          <w:sz w:val="28"/>
          <w:szCs w:val="28"/>
        </w:rPr>
        <w:t>2.6</w:t>
      </w:r>
    </w:p>
    <w:p w14:paraId="1DE9F3E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£À†ªÉÆÃ …gÀÄzÁæ†AiÀiÁ-vÀ…vÁ«…£ÉÃ PÉëÃ†vÁæ…uÁA ¥À†vÀ…AiÉÄÃ £À…ªÉÆÃ </w:t>
      </w:r>
      <w:r w:rsidRPr="00195CAF">
        <w:rPr>
          <w:rFonts w:ascii="Arial" w:hAnsi="Arial" w:cs="Arial"/>
          <w:b/>
          <w:sz w:val="28"/>
          <w:szCs w:val="28"/>
        </w:rPr>
        <w:t>2.7</w:t>
      </w:r>
    </w:p>
    <w:p w14:paraId="333E66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…¸ÀÆvÁAiÀiÁ-†ºÀ£ÁÛ÷å…AiÀÄ ªÀ†£Á…£ÁA ¥À†vÀ…AiÉÄÃ £À…ªÉÆÃ </w:t>
      </w:r>
      <w:r w:rsidRPr="00195CAF">
        <w:rPr>
          <w:rFonts w:ascii="BRH Kannada Extra" w:hAnsi="BRH Kannada Extra" w:cs="BRH Kannada Extra"/>
          <w:sz w:val="40"/>
          <w:szCs w:val="40"/>
        </w:rPr>
        <w:tab/>
      </w:r>
      <w:r w:rsidRPr="00195CAF">
        <w:rPr>
          <w:rFonts w:ascii="Arial" w:hAnsi="Arial" w:cs="Arial"/>
          <w:b/>
          <w:sz w:val="28"/>
          <w:szCs w:val="28"/>
        </w:rPr>
        <w:t>2.8</w:t>
      </w:r>
    </w:p>
    <w:p w14:paraId="7BEEC2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gÉÆÃ†»vÁAiÀÄ …¸ÀÜ¥À†vÀAiÉÄÃ …ªÀÈPÁë…uÁA ¥À†vÀ…AiÉÄÃ £À…ªÉÆÃ </w:t>
      </w:r>
      <w:r w:rsidRPr="00195CAF">
        <w:rPr>
          <w:rFonts w:ascii="Arial" w:hAnsi="Arial" w:cs="Arial"/>
          <w:b/>
          <w:sz w:val="28"/>
          <w:szCs w:val="28"/>
        </w:rPr>
        <w:t>2.9</w:t>
      </w:r>
    </w:p>
    <w:p w14:paraId="11A849F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…ªÀÄ¤Ûç†uÉÃ ªÁ…tÂeÁ…AiÀÄ PÀ†PÁë…uÁA ¥À†vÀ…AiÉÄÃ £À…ªÉÆÃ </w:t>
      </w:r>
      <w:r w:rsidRPr="00195CAF">
        <w:rPr>
          <w:rFonts w:ascii="Arial" w:hAnsi="Arial" w:cs="Arial"/>
          <w:b/>
          <w:sz w:val="28"/>
          <w:szCs w:val="28"/>
        </w:rPr>
        <w:t>2.10</w:t>
      </w:r>
    </w:p>
    <w:p w14:paraId="002B769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¨sÀÄ…ªÀ£ÀÛ†AiÉÄÃ ªÁjªÀ…¸ÀÌöÈvÁ-AiÀiË†µÀ¢üÃ…£ÁA ¥À†vÀ…AiÉÄÃ £À…ªÉÆÃ </w:t>
      </w:r>
      <w:r w:rsidRPr="00195CAF">
        <w:rPr>
          <w:rFonts w:ascii="Arial" w:hAnsi="Arial" w:cs="Arial"/>
          <w:b/>
          <w:sz w:val="28"/>
          <w:szCs w:val="28"/>
        </w:rPr>
        <w:t>2.11</w:t>
      </w:r>
    </w:p>
    <w:p w14:paraId="1E71F04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…GZÉÑöÊgï-†WÉÆÃµÁAiÀiÁ …PÀæ£ÀÝ†AiÀÄvÉÃ ¥À…wÛÃ£ÁA ¥À†vÀ…AiÉÄÃ £À…ªÉÆÃ </w:t>
      </w:r>
      <w:r w:rsidRPr="00195CAF">
        <w:rPr>
          <w:rFonts w:ascii="Arial" w:hAnsi="Arial" w:cs="Arial"/>
          <w:b/>
          <w:sz w:val="28"/>
          <w:szCs w:val="28"/>
        </w:rPr>
        <w:t>2.12</w:t>
      </w:r>
    </w:p>
    <w:p w14:paraId="141B90B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PÀÈxÀì÷ß…«ÃvÁ…AiÀÄ zsÁ†ªÀ…vÉÃ ¸À†vÀÛ÷é…£ÁA ¥À†vÀ…AiÉÄÃ £À†ªÀÄB || </w:t>
      </w:r>
      <w:r w:rsidRPr="00195CAF">
        <w:rPr>
          <w:rFonts w:ascii="Arial" w:hAnsi="Arial" w:cs="Arial"/>
          <w:b/>
          <w:sz w:val="28"/>
          <w:szCs w:val="28"/>
        </w:rPr>
        <w:t>2 2.13</w:t>
      </w:r>
    </w:p>
    <w:p w14:paraId="008B71D5" w14:textId="77777777" w:rsidR="00E82389" w:rsidRPr="00195CAF" w:rsidRDefault="00E82389" w:rsidP="00DF1E9A">
      <w:pPr>
        <w:pStyle w:val="NoSpacing"/>
        <w:spacing w:line="252" w:lineRule="auto"/>
      </w:pPr>
    </w:p>
    <w:p w14:paraId="009AB872" w14:textId="77777777" w:rsidR="00E82389" w:rsidRPr="00195CAF" w:rsidRDefault="00E82389" w:rsidP="00DF1E9A">
      <w:pPr>
        <w:pStyle w:val="4-ULine-Subheading-VedaVMSKannada"/>
        <w:spacing w:line="252" w:lineRule="auto"/>
        <w:rPr>
          <w:color w:val="auto"/>
        </w:rPr>
      </w:pPr>
      <w:r w:rsidRPr="00195CAF">
        <w:rPr>
          <w:color w:val="auto"/>
        </w:rPr>
        <w:t>vÀÈwÃAiÉÆÃ„£ÀÄªÁPÀB</w:t>
      </w:r>
    </w:p>
    <w:p w14:paraId="4AA2AC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¸À†ºÀªÀiÁ£ÁAiÀÄ ¤…ªÁå¢ü†£À D…ªÁå¢ü†¤Ã…£ÁA ¥À†vÀ…AiÉÄÃ £À…ªÉÆÃ </w:t>
      </w:r>
      <w:r w:rsidRPr="00195CAF">
        <w:rPr>
          <w:rFonts w:ascii="Arial" w:hAnsi="Arial" w:cs="Arial"/>
          <w:b/>
          <w:sz w:val="28"/>
          <w:szCs w:val="28"/>
        </w:rPr>
        <w:t>3.1</w:t>
      </w:r>
    </w:p>
    <w:p w14:paraId="5DC0B3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PÀ…PÀÄ¨sÁ†AiÀÄ ¤…µÀYÂÎ‡uÉÃ …¸ÉÛÃ£Á…£ÁA ¥À†vÀ…AiÉÄÃ £À…ªÉÆÃ </w:t>
      </w:r>
      <w:r w:rsidRPr="00195CAF">
        <w:rPr>
          <w:rFonts w:ascii="Arial" w:hAnsi="Arial" w:cs="Arial"/>
          <w:b/>
          <w:sz w:val="28"/>
          <w:szCs w:val="28"/>
        </w:rPr>
        <w:t>3.2</w:t>
      </w:r>
    </w:p>
    <w:p w14:paraId="44C4762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¤…µÀYÂÎ†t EµÀÄ…¢üªÀÄ…vÉÃ vÀ†¸ÀÌgÁ…uÁA ¥À†vÀ…AiÉÄÃ £À…ªÉÆÃ </w:t>
      </w:r>
      <w:r w:rsidRPr="00195CAF">
        <w:rPr>
          <w:rFonts w:ascii="Arial" w:hAnsi="Arial" w:cs="Arial"/>
          <w:b/>
          <w:sz w:val="28"/>
          <w:szCs w:val="28"/>
        </w:rPr>
        <w:t>3.3</w:t>
      </w:r>
    </w:p>
    <w:p w14:paraId="3FF4855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ªÀ†kÑvÉÃ ¥À…jªÀ†kÑvÉÃ ¸ÁÛ…AiÀÄÆ£ÁA ¥À†vÀ…AiÉÄÃ £À…ªÉÆÃ </w:t>
      </w:r>
      <w:r w:rsidRPr="00195CAF">
        <w:rPr>
          <w:rFonts w:ascii="Arial" w:hAnsi="Arial" w:cs="Arial"/>
          <w:b/>
          <w:sz w:val="28"/>
          <w:szCs w:val="28"/>
        </w:rPr>
        <w:t>3.4</w:t>
      </w:r>
    </w:p>
    <w:p w14:paraId="22AC1AA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¤…ZÉÃgÀ†ªÉÃ ¥Àj…ZÀgÁAiÀiÁ†gÀuÁå…£ÁA ¥À†vÀ…AiÉÄÃ £À…ªÉÆÃ </w:t>
      </w:r>
      <w:r w:rsidRPr="00195CAF">
        <w:rPr>
          <w:rFonts w:ascii="Arial" w:hAnsi="Arial" w:cs="Arial"/>
          <w:b/>
          <w:sz w:val="28"/>
          <w:szCs w:val="28"/>
        </w:rPr>
        <w:t>3.5</w:t>
      </w:r>
    </w:p>
    <w:p w14:paraId="3F87F79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¸ÀÈ…PÁ«…¨sÉÆåÃ fWÁ(†Uïä)¸ÀzÉÆã÷åÃ ªÀÄÄ…µÀÚvÁA ¥À†vÀ…AiÉÄÃ £À…ªÉÆÃ </w:t>
      </w:r>
      <w:r w:rsidRPr="00195CAF">
        <w:rPr>
          <w:rFonts w:ascii="Arial" w:hAnsi="Arial" w:cs="Arial"/>
          <w:b/>
          <w:sz w:val="28"/>
          <w:szCs w:val="28"/>
        </w:rPr>
        <w:t>3.6</w:t>
      </w:r>
    </w:p>
    <w:p w14:paraId="5E3199F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„…¹ªÀÄ…zÉÆã÷åÃ £À…PÀÛA ZÀ†gÀzÀã÷åB ¥Àæ…PÀÈ£ÁÛ…£ÁA ¥À†vÀ…AiÉÄÃ £À…ªÉÆÃ</w:t>
      </w:r>
      <w:r w:rsidR="004B199B" w:rsidRPr="00195CAF">
        <w:rPr>
          <w:rFonts w:ascii="BRH Kannada Extra" w:hAnsi="BRH Kannada Extra" w:cs="BRH Kannada Extra"/>
          <w:sz w:val="40"/>
          <w:szCs w:val="40"/>
        </w:rPr>
        <w:t xml:space="preserve"> </w:t>
      </w:r>
      <w:r w:rsidRPr="00195CAF">
        <w:rPr>
          <w:rFonts w:ascii="Arial" w:hAnsi="Arial" w:cs="Arial"/>
          <w:b/>
          <w:sz w:val="28"/>
          <w:szCs w:val="28"/>
        </w:rPr>
        <w:t>3.7</w:t>
      </w:r>
    </w:p>
    <w:p w14:paraId="2FED8C1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G…¶ÚÃ¶†uÉÃ Vj…ZÀgÁ†AiÀÄ PÀÄ…®ÄkõÁÑ…£ÁA ¥À†vÀ…AiÉÄÃ £À…ªÉÆÃ </w:t>
      </w:r>
      <w:r w:rsidRPr="00195CAF">
        <w:rPr>
          <w:rFonts w:ascii="Arial" w:hAnsi="Arial" w:cs="Arial"/>
          <w:b/>
          <w:sz w:val="28"/>
          <w:szCs w:val="28"/>
        </w:rPr>
        <w:t>3.8</w:t>
      </w:r>
    </w:p>
    <w:p w14:paraId="472396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 E†µÀÄªÀÄzÉÆã÷åÃ zsÀ…£Áé«†¨sÀå±ÀÑ …ªÉÇÃ £À…ªÉÆÃ</w:t>
      </w:r>
      <w:r w:rsidR="004B199B" w:rsidRPr="00195CAF">
        <w:rPr>
          <w:rFonts w:ascii="BRH Kannada Extra" w:hAnsi="BRH Kannada Extra" w:cs="BRH Kannada Extra"/>
          <w:sz w:val="40"/>
          <w:szCs w:val="40"/>
        </w:rPr>
        <w:t xml:space="preserve"> </w:t>
      </w:r>
      <w:r w:rsidRPr="00195CAF">
        <w:rPr>
          <w:rFonts w:ascii="Arial" w:hAnsi="Arial" w:cs="Arial"/>
          <w:b/>
          <w:sz w:val="28"/>
          <w:szCs w:val="28"/>
        </w:rPr>
        <w:t>3.9</w:t>
      </w:r>
    </w:p>
    <w:p w14:paraId="3B5E52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DvÀ…£Áé£ÉÃ†¨sÀåB ¥Àæ…wzÀ†zsÁ£ÉÃ¨sÀå±ÀÑ …ªÉÇÃ £À…ªÉÆÃ </w:t>
      </w:r>
      <w:r w:rsidRPr="00195CAF">
        <w:rPr>
          <w:rFonts w:ascii="Arial" w:hAnsi="Arial" w:cs="Arial"/>
          <w:b/>
          <w:sz w:val="28"/>
          <w:szCs w:val="28"/>
        </w:rPr>
        <w:t>3.10</w:t>
      </w:r>
    </w:p>
    <w:p w14:paraId="2C98923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£À†ªÀÄ …DAiÀÄ†ZÀÒzÉÆã÷åÃ «…¸ÀÈdzï-†¨sÀå±ÀÑ …ªÉÇÃ £À…ªÉÆÃ </w:t>
      </w:r>
      <w:r w:rsidRPr="00195CAF">
        <w:rPr>
          <w:rFonts w:ascii="Arial" w:hAnsi="Arial" w:cs="Arial"/>
          <w:b/>
          <w:sz w:val="28"/>
          <w:szCs w:val="28"/>
        </w:rPr>
        <w:t>3.11</w:t>
      </w:r>
    </w:p>
    <w:p w14:paraId="742F4B3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£ÀªÉÆÃ„†¸Àå…zÉÆã÷åÃ «†zsÀåzÀã÷å±ÀÑ …ªÉÇÃ £À…ªÉÆÃ </w:t>
      </w:r>
      <w:r w:rsidRPr="00195CAF">
        <w:rPr>
          <w:rFonts w:ascii="Arial" w:hAnsi="Arial" w:cs="Arial"/>
          <w:b/>
          <w:sz w:val="28"/>
          <w:szCs w:val="28"/>
        </w:rPr>
        <w:t>3.12</w:t>
      </w:r>
    </w:p>
    <w:p w14:paraId="556525A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D†¹Ã£ÉÃ…¨sÀåB ±À†AiÀiÁ£ÉÃ¨sÀå±ÀÑ …ªÉÇÃ £À…ªÉÆÃ </w:t>
      </w:r>
      <w:r w:rsidRPr="00195CAF">
        <w:rPr>
          <w:rFonts w:ascii="BRH Kannada Extra" w:hAnsi="BRH Kannada Extra" w:cs="BRH Kannada Extra"/>
          <w:sz w:val="40"/>
          <w:szCs w:val="40"/>
        </w:rPr>
        <w:tab/>
      </w:r>
      <w:r w:rsidRPr="00195CAF">
        <w:rPr>
          <w:rFonts w:ascii="Arial" w:hAnsi="Arial" w:cs="Arial"/>
          <w:b/>
          <w:sz w:val="28"/>
          <w:szCs w:val="28"/>
        </w:rPr>
        <w:t>3.13</w:t>
      </w:r>
    </w:p>
    <w:p w14:paraId="2462DCE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…¸Àé¥À…zÉÆã÷åÃ eÁ†UÀæzÀã÷å±ÀÑ …ªÉÇÃ £À…ªÉÆÃ </w:t>
      </w:r>
      <w:r w:rsidRPr="00195CAF">
        <w:rPr>
          <w:rFonts w:ascii="BRH Kannada Extra" w:hAnsi="BRH Kannada Extra" w:cs="BRH Kannada Extra"/>
          <w:sz w:val="40"/>
          <w:szCs w:val="40"/>
        </w:rPr>
        <w:tab/>
      </w:r>
      <w:r w:rsidRPr="00195CAF">
        <w:rPr>
          <w:rFonts w:ascii="Arial" w:hAnsi="Arial" w:cs="Arial"/>
          <w:b/>
          <w:sz w:val="28"/>
          <w:szCs w:val="28"/>
        </w:rPr>
        <w:t>3.14</w:t>
      </w:r>
    </w:p>
    <w:p w14:paraId="7FC0495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£À…ªÀÄ¹Û†µÀ×…zÉÆã÷åÃ zsÁ†ªÀzÀã÷å±ÀÑ …ªÉÇÃ £À…ªÉÆÃ </w:t>
      </w:r>
      <w:r w:rsidRPr="00195CAF">
        <w:rPr>
          <w:rFonts w:ascii="Arial" w:hAnsi="Arial" w:cs="Arial"/>
          <w:b/>
          <w:sz w:val="28"/>
          <w:szCs w:val="28"/>
        </w:rPr>
        <w:t>3.15</w:t>
      </w:r>
    </w:p>
    <w:p w14:paraId="0ECAE29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£À†ªÀÄB …¸À¨sÁ†¨sÀåB …¸À¨sÁ†¥Àw¨sÀå±ÀÑ …ªÉÇÃ £À…ªÉÆÃ</w:t>
      </w:r>
      <w:r w:rsidR="00C8640F" w:rsidRPr="00195CAF">
        <w:rPr>
          <w:rFonts w:ascii="BRH Kannada Extra" w:hAnsi="BRH Kannada Extra" w:cs="BRH Kannada Extra"/>
          <w:sz w:val="40"/>
          <w:szCs w:val="40"/>
        </w:rPr>
        <w:t xml:space="preserve"> </w:t>
      </w:r>
      <w:r w:rsidRPr="00195CAF">
        <w:rPr>
          <w:rFonts w:ascii="Arial" w:hAnsi="Arial" w:cs="Arial"/>
          <w:b/>
          <w:sz w:val="28"/>
          <w:szCs w:val="28"/>
        </w:rPr>
        <w:t>3.16</w:t>
      </w:r>
    </w:p>
    <w:p w14:paraId="18631C5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C…±ÉéÃ¨sÉÆåÃ „†±Àé¥Àw¨sÀå±ÀÑ …ªÉÇÃ £À†ªÀÄB || </w:t>
      </w:r>
      <w:r w:rsidRPr="00195CAF">
        <w:rPr>
          <w:rFonts w:ascii="Arial" w:hAnsi="Arial" w:cs="Arial"/>
          <w:b/>
          <w:sz w:val="28"/>
          <w:szCs w:val="28"/>
        </w:rPr>
        <w:t>3</w:t>
      </w:r>
      <w:r w:rsidR="00C8640F" w:rsidRPr="00195CAF">
        <w:rPr>
          <w:rFonts w:ascii="Arial" w:hAnsi="Arial" w:cs="Arial"/>
          <w:b/>
          <w:sz w:val="28"/>
          <w:szCs w:val="28"/>
        </w:rPr>
        <w:t xml:space="preserve"> </w:t>
      </w:r>
      <w:r w:rsidR="009B5E4A" w:rsidRPr="00195CAF">
        <w:rPr>
          <w:rFonts w:ascii="BRH Kannada Extra" w:hAnsi="BRH Kannada Extra" w:cs="BRH Kannada Extra"/>
          <w:sz w:val="40"/>
          <w:szCs w:val="40"/>
        </w:rPr>
        <w:t>||</w:t>
      </w:r>
      <w:r w:rsidR="00151AD0">
        <w:rPr>
          <w:rFonts w:ascii="Arial" w:hAnsi="Arial" w:cs="Arial"/>
          <w:b/>
          <w:sz w:val="28"/>
          <w:szCs w:val="28"/>
        </w:rPr>
        <w:t xml:space="preserve"> </w:t>
      </w:r>
      <w:r w:rsidR="009B5E4A">
        <w:rPr>
          <w:rFonts w:ascii="Arial" w:hAnsi="Arial" w:cs="Arial"/>
          <w:b/>
          <w:sz w:val="28"/>
          <w:szCs w:val="28"/>
        </w:rPr>
        <w:t xml:space="preserve">  </w:t>
      </w:r>
      <w:r w:rsidRPr="00195CAF">
        <w:rPr>
          <w:rFonts w:ascii="Arial" w:hAnsi="Arial" w:cs="Arial"/>
          <w:b/>
          <w:sz w:val="28"/>
          <w:szCs w:val="28"/>
        </w:rPr>
        <w:t>3.17</w:t>
      </w:r>
    </w:p>
    <w:p w14:paraId="2D43D209" w14:textId="77777777" w:rsidR="00E82389" w:rsidRPr="00195CAF" w:rsidRDefault="00E82389" w:rsidP="00DF1E9A">
      <w:pPr>
        <w:pStyle w:val="NoSpacing"/>
        <w:spacing w:line="252" w:lineRule="auto"/>
      </w:pPr>
    </w:p>
    <w:p w14:paraId="1DDD6A3B" w14:textId="77777777" w:rsidR="00E82389" w:rsidRPr="00195CAF" w:rsidRDefault="00E82389" w:rsidP="00DF1E9A">
      <w:pPr>
        <w:pStyle w:val="4-ULine-Subheading-VedaVMSKannada"/>
        <w:spacing w:line="252" w:lineRule="auto"/>
        <w:rPr>
          <w:color w:val="auto"/>
        </w:rPr>
      </w:pPr>
      <w:r w:rsidRPr="00195CAF">
        <w:rPr>
          <w:color w:val="auto"/>
        </w:rPr>
        <w:t>ZÀvÀÄvÉÆÜÃð„£ÀÄªÁPÀB</w:t>
      </w:r>
    </w:p>
    <w:p w14:paraId="52410D6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D…ªÁå¢ü‡¤Ã¨sÉÆåÃ …««†zÀÞ÷å¤ÛÃ¨sÀå±ÀÑ …ªÉÇÃ £À…ªÉÆÃ </w:t>
      </w:r>
      <w:r w:rsidRPr="00195CAF">
        <w:rPr>
          <w:rFonts w:ascii="Arial" w:hAnsi="Arial" w:cs="Arial"/>
          <w:b/>
          <w:sz w:val="28"/>
          <w:szCs w:val="28"/>
        </w:rPr>
        <w:t>4.1</w:t>
      </w:r>
    </w:p>
    <w:p w14:paraId="24AD376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G†UÀuÁ¨sÀå ¸ÀÛöÈ…ºÀwÃ†¨sÀå±ÀÑ …ªÉÇÃ £À…ªÉÆÃ </w:t>
      </w:r>
      <w:r w:rsidRPr="00195CAF">
        <w:rPr>
          <w:rFonts w:ascii="BRH Kannada Extra" w:hAnsi="BRH Kannada Extra" w:cs="BRH Kannada Extra"/>
          <w:sz w:val="40"/>
          <w:szCs w:val="40"/>
        </w:rPr>
        <w:tab/>
      </w:r>
      <w:r w:rsidRPr="00195CAF">
        <w:rPr>
          <w:rFonts w:ascii="Arial" w:hAnsi="Arial" w:cs="Arial"/>
          <w:b/>
          <w:sz w:val="28"/>
          <w:szCs w:val="28"/>
        </w:rPr>
        <w:t>4.2</w:t>
      </w:r>
    </w:p>
    <w:p w14:paraId="24339A0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…UÀÈxÉìÃ†¨sÉÆåÃ …UÀÈxÀì†¥Àw¨sÀå±ÀÑ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4.3</w:t>
      </w:r>
      <w:r w:rsidRPr="00195CAF">
        <w:rPr>
          <w:rFonts w:ascii="BRH Kannada Extra" w:hAnsi="BRH Kannada Extra" w:cs="BRH Kannada Extra"/>
          <w:sz w:val="40"/>
          <w:szCs w:val="40"/>
        </w:rPr>
        <w:tab/>
      </w:r>
    </w:p>
    <w:p w14:paraId="6AA9B59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ªÁæ‡vÉÃ…¨sÉÆåÃ ªÁæ†vÀ¥Àw¨sÀå±ÀÑ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4.4</w:t>
      </w:r>
    </w:p>
    <w:p w14:paraId="0BA77B8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…UÀuÉÃ†¨sÉÆåÃ …UÀt†¥Àw¨sÀå±ÀÑ …ªÉÇÃ £À…ªÉÆÃ </w:t>
      </w:r>
      <w:r w:rsidRPr="00195CAF">
        <w:rPr>
          <w:rFonts w:ascii="Arial" w:hAnsi="Arial" w:cs="Arial"/>
          <w:b/>
          <w:sz w:val="28"/>
          <w:szCs w:val="28"/>
        </w:rPr>
        <w:t>4.5</w:t>
      </w:r>
    </w:p>
    <w:p w14:paraId="3339D90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«†gÀÆ¥ÉÃ¨sÉÆåÃ …«±Àé†gÀÆ¥ÉÃ¨sÀå±ÀÑ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4.6</w:t>
      </w:r>
    </w:p>
    <w:p w14:paraId="4D48DC1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…ªÀÄºÀ†zÀã÷åB PÀÄë…®èPÉÃ†¨sÀå±ÀÑ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4.7</w:t>
      </w:r>
    </w:p>
    <w:p w14:paraId="7F2FDDF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…gÀy†¨sÉÆåÃ „…gÀxÉÃ†¨sÀå±ÀÑ …ªÉÇÃ £À…ªÉÆÃ </w:t>
      </w:r>
      <w:r w:rsidRPr="00195CAF">
        <w:rPr>
          <w:rFonts w:ascii="Arial" w:hAnsi="Arial" w:cs="Arial"/>
          <w:b/>
          <w:sz w:val="28"/>
          <w:szCs w:val="28"/>
        </w:rPr>
        <w:t>4.8</w:t>
      </w:r>
    </w:p>
    <w:p w14:paraId="6A63C38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gÀ‡xÉÃ…¨sÉÆåÃ gÀ†xÀ¥Àw¨sÀå±ÀÑ …ªÉÇÃ £À…ªÉÆÃ </w:t>
      </w:r>
      <w:r w:rsidRPr="00195CAF">
        <w:rPr>
          <w:rFonts w:ascii="Arial" w:hAnsi="Arial" w:cs="Arial"/>
          <w:b/>
          <w:sz w:val="28"/>
          <w:szCs w:val="28"/>
        </w:rPr>
        <w:t>4.9</w:t>
      </w:r>
    </w:p>
    <w:p w14:paraId="105191E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£À…ªÀÄB ¸ÉÃ‡£Á¨sÀåB ¸ÉÃ…£Á¤†¨sÀå±ÀÑ …ªÉÇÃ £À…ªÉÆÃ</w:t>
      </w:r>
      <w:r w:rsidR="004B295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4.10</w:t>
      </w:r>
      <w:r w:rsidR="00151AD0">
        <w:rPr>
          <w:rFonts w:ascii="BRH Kannada Extra" w:hAnsi="BRH Kannada Extra" w:cs="BRH Kannada Extra"/>
          <w:sz w:val="40"/>
          <w:szCs w:val="40"/>
        </w:rPr>
        <w:t xml:space="preserve"> </w:t>
      </w:r>
      <w:r w:rsidR="00151AD0" w:rsidRPr="00151AD0">
        <w:rPr>
          <w:rFonts w:ascii="Arial" w:hAnsi="Arial" w:cs="Arial"/>
          <w:b/>
          <w:sz w:val="28"/>
          <w:szCs w:val="28"/>
        </w:rPr>
        <w:t>4.10</w:t>
      </w:r>
    </w:p>
    <w:p w14:paraId="2457F0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£À†ªÀÄB …PÀëvÀÛöÈ†¨sÀåB ¸ÀAUÀæ…»ÃvÀÈ†¨sÀå±ÀÑ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4.11</w:t>
      </w:r>
    </w:p>
    <w:p w14:paraId="5CA6390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£À…ªÀÄ¸ÀÛ†PÀë¨sÉÆåÃ gÀxÀ…PÁgÉÃ†¨sÀå±ÀÑ …ªÉÇÃ £À…ªÉÆÃ </w:t>
      </w:r>
      <w:r w:rsidRPr="00195CAF">
        <w:rPr>
          <w:rFonts w:ascii="Arial" w:hAnsi="Arial" w:cs="Arial"/>
          <w:b/>
          <w:sz w:val="28"/>
          <w:szCs w:val="28"/>
        </w:rPr>
        <w:t>4.12</w:t>
      </w:r>
    </w:p>
    <w:p w14:paraId="6FE6A8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£À…ªÀÄB PÀÄ†¯Á¯ÉÃ¨sÀåB …PÀªÀiÁð‡gÉÃ¨sÀå±ÀÑ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4.13</w:t>
      </w:r>
    </w:p>
    <w:p w14:paraId="7ED519E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£À†ªÀÄB …¥ÀÄkÂÓ‡µÉÖÃ¨sÉÆåÃ ¤…µÁzÉÃ†¨sÀå±ÀÑ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4.14</w:t>
      </w:r>
    </w:p>
    <w:p w14:paraId="504F75F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 E…µÀÄPÀÈ†zÉÆã÷åÃ zsÀ…£ÀéPÀÈ†zÀã÷å±ÀÑ …ªÉÇÃ £À…ªÉÆÃ</w:t>
      </w:r>
      <w:r w:rsidR="004B2950" w:rsidRPr="00195CAF">
        <w:rPr>
          <w:rFonts w:ascii="BRH Kannada Extra" w:hAnsi="BRH Kannada Extra" w:cs="BRH Kannada Extra"/>
          <w:sz w:val="40"/>
          <w:szCs w:val="40"/>
        </w:rPr>
        <w:t xml:space="preserve"> </w:t>
      </w:r>
      <w:r w:rsidRPr="00195CAF">
        <w:rPr>
          <w:rFonts w:ascii="Arial" w:hAnsi="Arial" w:cs="Arial"/>
          <w:b/>
          <w:sz w:val="28"/>
          <w:szCs w:val="28"/>
        </w:rPr>
        <w:t>4.15</w:t>
      </w:r>
    </w:p>
    <w:p w14:paraId="136DE78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ªÀÄÈ…UÀAiÀÄÄ†¨sÀåB …±Àé¤†¨sÀå±ÀÑ …ªÉÇÃ £À…ªÉÆÃ </w:t>
      </w:r>
      <w:r w:rsidRPr="00195CAF">
        <w:rPr>
          <w:rFonts w:ascii="Arial" w:hAnsi="Arial" w:cs="Arial"/>
          <w:b/>
          <w:sz w:val="28"/>
          <w:szCs w:val="28"/>
        </w:rPr>
        <w:t>4.16</w:t>
      </w:r>
    </w:p>
    <w:p w14:paraId="7A586C4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±Àé…¨sÀåB ±Àé†¥Àw¨sÀå±ÀÑ …ªÉÇÃ £À†ªÀÄB || </w:t>
      </w:r>
      <w:r w:rsidRPr="00195CAF">
        <w:rPr>
          <w:rFonts w:ascii="Arial" w:hAnsi="Arial" w:cs="Arial"/>
          <w:b/>
          <w:sz w:val="28"/>
          <w:szCs w:val="28"/>
        </w:rPr>
        <w:t>4</w:t>
      </w:r>
      <w:r w:rsidR="004B2950" w:rsidRPr="00195CAF">
        <w:rPr>
          <w:rFonts w:ascii="Arial" w:hAnsi="Arial" w:cs="Arial"/>
          <w:b/>
          <w:sz w:val="28"/>
          <w:szCs w:val="28"/>
        </w:rPr>
        <w:t xml:space="preserve"> </w:t>
      </w:r>
      <w:r w:rsidR="009B5E4A" w:rsidRPr="00195CAF">
        <w:rPr>
          <w:rFonts w:ascii="BRH Kannada Extra" w:hAnsi="BRH Kannada Extra" w:cs="BRH Kannada Extra"/>
          <w:sz w:val="40"/>
          <w:szCs w:val="40"/>
        </w:rPr>
        <w:t>||</w:t>
      </w:r>
      <w:r w:rsidR="009B5E4A">
        <w:rPr>
          <w:rFonts w:ascii="BRH Kannada Extra" w:hAnsi="BRH Kannada Extra" w:cs="BRH Kannada Extra"/>
          <w:sz w:val="40"/>
          <w:szCs w:val="40"/>
        </w:rPr>
        <w:t xml:space="preserve">  </w:t>
      </w:r>
      <w:r w:rsidRPr="00195CAF">
        <w:rPr>
          <w:rFonts w:ascii="Arial" w:hAnsi="Arial" w:cs="Arial"/>
          <w:b/>
          <w:sz w:val="28"/>
          <w:szCs w:val="28"/>
        </w:rPr>
        <w:t>4.17</w:t>
      </w:r>
    </w:p>
    <w:p w14:paraId="2D3FB7A4" w14:textId="77777777" w:rsidR="00E82389" w:rsidRPr="00195CAF" w:rsidRDefault="00E82389" w:rsidP="00DF1E9A">
      <w:pPr>
        <w:pStyle w:val="NoSpacing"/>
        <w:spacing w:line="252" w:lineRule="auto"/>
      </w:pPr>
    </w:p>
    <w:p w14:paraId="0074D730" w14:textId="77777777" w:rsidR="00E82389" w:rsidRPr="00195CAF" w:rsidRDefault="00E82389" w:rsidP="00DF1E9A">
      <w:pPr>
        <w:pStyle w:val="4-ULine-Subheading-VedaVMSKannada"/>
        <w:spacing w:line="252" w:lineRule="auto"/>
        <w:rPr>
          <w:color w:val="auto"/>
        </w:rPr>
      </w:pPr>
      <w:r w:rsidRPr="00195CAF">
        <w:rPr>
          <w:color w:val="auto"/>
        </w:rPr>
        <w:t>¥ÀkÑªÉÆÃ„£ÀÄªÁPÀB</w:t>
      </w:r>
    </w:p>
    <w:p w14:paraId="1D7000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…¨sÀªÁ†AiÀÄ ZÀ …gÀÄzÁæ†AiÀÄ …ZÀ £À†ªÀÄB …±ÀªÁð†AiÀÄ ZÀ ¥À…±ÀÄ¥À†vÀAiÉÄÃ …ZÀ </w:t>
      </w:r>
    </w:p>
    <w:p w14:paraId="6CC7E50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¤Ã†®VæÃªÁAiÀÄ ZÀ ²…wPÀ†uÁ×AiÀÄ …ZÀ £À†ªÀÄB PÀ…¥À¢ð†£ÉÃ …ZÀ †ªÀÅöå¥ÀÛPÉÃ±ÁAiÀÄ …ZÀ £À†ªÀÄB ¸ÀºÀ…¸ÁæPÁë†AiÀÄ ZÀ …±ÀvÀ†zsÀ£Àé£ÉÃ …ZÀ £À†ªÉÆÃ V…j±Á†AiÀÄ ZÀ ²¦…«µÁÖ†AiÀÄ …ZÀ </w:t>
      </w:r>
    </w:p>
    <w:p w14:paraId="4BAA5A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…«ÄÃqsÀÄ†µÀÖªÀiÁ…AiÀÄ ZÉÃ†µÀÄªÀÄvÉÃ …ZÀ £À‡ªÉÆÃ …ºÀæ¸Áé†AiÀÄ ZÀ ªÁ…ªÀÄ£Á†AiÀÄ …ZÀ </w:t>
      </w:r>
    </w:p>
    <w:p w14:paraId="6160D85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§È…ºÀvÉÃ …ZÀ ªÀ†jëAiÀÄ¸ÉÃ …ZÀ £À†ªÉÆÃ …ªÀÈzÁÞ†AiÀÄ ZÀ …¸ÀªÀiï</w:t>
      </w:r>
      <w:r w:rsidR="001E1C21"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ªÀÈ†zsÀé£ÉÃ …ZÀ </w:t>
      </w:r>
    </w:p>
    <w:p w14:paraId="5B5985B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C†VæAiÀiÁAiÀÄ ZÀ ¥Àæ…xÀªÀiÁ†AiÀÄ …ZÀ £À†ªÀÄ …D±À†ªÉÃ ZÁ…fgÁ†AiÀÄ …ZÀ </w:t>
      </w:r>
    </w:p>
    <w:p w14:paraId="146C533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²Ã†XæAiÀiÁAiÀÄ …ZÀ ²Ã†¨sÁåAiÀÄ …ZÀ £À†ªÀÄ …H†ªÀiÁåðAiÀÄ ZÁªÀ…¸Àé†£ÁåAiÀÄ …ZÀ </w:t>
      </w:r>
    </w:p>
    <w:p w14:paraId="1AC2321D"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£À†ªÀÄB ¸ÉÆæÃ…vÀ†¸ÁåAiÀÄ …ZÀ ¢éÃ†¥ÁåAiÀÄ ZÀ || </w:t>
      </w:r>
      <w:r w:rsidRPr="00195CAF">
        <w:rPr>
          <w:rFonts w:ascii="Arial" w:hAnsi="Arial" w:cs="Arial"/>
          <w:b/>
          <w:sz w:val="28"/>
          <w:szCs w:val="28"/>
        </w:rPr>
        <w:t xml:space="preserve">5 </w:t>
      </w:r>
    </w:p>
    <w:p w14:paraId="27094C0B" w14:textId="77777777" w:rsidR="00151AD0" w:rsidRDefault="00151AD0" w:rsidP="00DF1E9A">
      <w:pPr>
        <w:pStyle w:val="NoSpacing"/>
        <w:spacing w:line="252" w:lineRule="auto"/>
      </w:pPr>
    </w:p>
    <w:p w14:paraId="2AB6FCBE" w14:textId="77777777" w:rsidR="009B5E4A" w:rsidRDefault="009B5E4A" w:rsidP="00DF1E9A">
      <w:pPr>
        <w:pStyle w:val="NoSpacing"/>
        <w:spacing w:line="252" w:lineRule="auto"/>
      </w:pPr>
    </w:p>
    <w:p w14:paraId="490AC816" w14:textId="77777777" w:rsidR="009B5E4A" w:rsidRDefault="009B5E4A" w:rsidP="00DF1E9A">
      <w:pPr>
        <w:pStyle w:val="NoSpacing"/>
        <w:spacing w:line="252" w:lineRule="auto"/>
      </w:pPr>
    </w:p>
    <w:p w14:paraId="3DAABD46" w14:textId="77777777" w:rsidR="009B5E4A" w:rsidRDefault="009B5E4A" w:rsidP="00DF1E9A">
      <w:pPr>
        <w:pStyle w:val="NoSpacing"/>
        <w:spacing w:line="252" w:lineRule="auto"/>
      </w:pPr>
    </w:p>
    <w:p w14:paraId="5A2BF2A1" w14:textId="77777777" w:rsidR="009B5E4A" w:rsidRPr="00195CAF" w:rsidRDefault="009B5E4A" w:rsidP="00DF1E9A">
      <w:pPr>
        <w:pStyle w:val="NoSpacing"/>
        <w:spacing w:line="252" w:lineRule="auto"/>
      </w:pPr>
    </w:p>
    <w:p w14:paraId="63080046" w14:textId="77777777" w:rsidR="00E82389" w:rsidRPr="00195CAF" w:rsidRDefault="00E82389" w:rsidP="00DF1E9A">
      <w:pPr>
        <w:pStyle w:val="4-ULine-Subheading-VedaVMSKannada"/>
        <w:spacing w:line="252" w:lineRule="auto"/>
        <w:rPr>
          <w:color w:val="auto"/>
        </w:rPr>
      </w:pPr>
      <w:r w:rsidRPr="00195CAF">
        <w:rPr>
          <w:color w:val="auto"/>
        </w:rPr>
        <w:lastRenderedPageBreak/>
        <w:t>µÀµÉÆ×Ã„£ÀÄªÁPÀB</w:t>
      </w:r>
    </w:p>
    <w:p w14:paraId="44FF6BF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…eÉåÃµÁ×†AiÀÄ ZÀ PÀ…¤µÁ×†AiÀÄ …ZÀ £À†ªÀÄB ¥ÀÆ…ªÀðeÁ†AiÀÄ ZÁ¥À…gÀeÁ†AiÀÄ …ZÀ </w:t>
      </w:r>
    </w:p>
    <w:p w14:paraId="15DD200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ªÀÄ…zsÀåªÀiÁ†AiÀÄ ZÁ¥À…UÀ¯Áã†AiÀÄ …ZÀ £À†ªÉÆÃ d…WÀ†£ÁåAiÀÄ …ZÀ §Ä†¢üßAiÀiÁAiÀÄ …ZÀ</w:t>
      </w:r>
    </w:p>
    <w:p w14:paraId="5F232C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…¸ÉÆÃ†¨sÁåAiÀÄ ZÀ ¥Àæw…¸À†AiÀiÁðAiÀÄ …ZÀ £À…ªÉÆÃ AiÀiÁ†ªÀiÁåAiÀÄ …ZÀ PÉëÃ†ªÀiÁåAiÀÄ …ZÀ </w:t>
      </w:r>
    </w:p>
    <w:p w14:paraId="637D4FE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G…ªÀð†AiÀiÁðAiÀÄ …ZÀ R†¯ÁåAiÀÄ …ZÀ £À…ªÀÄ±ÉÆèÃ†PÁåAiÀÄ ZÁªÀ…¸Á†£ÁåAiÀÄ …ZÀ </w:t>
      </w:r>
    </w:p>
    <w:p w14:paraId="596F82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ªÀ†£ÁåAiÀÄ …ZÀ PÀ†PÁë÷åAiÀÄ …ZÀ £À†ªÀÄB …±ÀæªÁ†AiÀÄ ZÀ ¥Àæw…±ÀæªÁ†AiÀÄ …ZÀ </w:t>
      </w:r>
    </w:p>
    <w:p w14:paraId="25FC8E1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…D±ÀÄ†µÉÃuÁAiÀÄ …ZÁ±ÀÄ†gÀxÁAiÀÄ …ZÀ £À…ªÀÄB ±ÀÆ†gÁAiÀÄ ZÁªÀ©ü…£ÀÝvÉÃ …ZÀ </w:t>
      </w:r>
    </w:p>
    <w:p w14:paraId="64E2C89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…ªÀ«Äð†uÉÃ ZÀ ªÀ…gÀÆy†£ÉÃ …ZÀ £À†ªÉÆÃ …©°ä†£ÉÃ ZÀ PÀ…ªÀa†£ÉÃ …ZÀ </w:t>
      </w:r>
    </w:p>
    <w:p w14:paraId="6B370FD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…±ÀÄævÁ†AiÀÄ ZÀ ±ÀÄævÀ…¸ÉÃ£Á†AiÀÄ ZÀ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3A679F05" w14:textId="77777777" w:rsidR="00E82389" w:rsidRPr="00195CAF" w:rsidRDefault="00E82389" w:rsidP="00DF1E9A">
      <w:pPr>
        <w:pStyle w:val="NoSpacing"/>
        <w:spacing w:line="252" w:lineRule="auto"/>
      </w:pPr>
    </w:p>
    <w:p w14:paraId="344C5CA8" w14:textId="77777777" w:rsidR="00E82389" w:rsidRPr="00195CAF" w:rsidRDefault="00E82389" w:rsidP="00DF1E9A">
      <w:pPr>
        <w:pStyle w:val="4-ULine-Subheading-VedaVMSKannada"/>
        <w:spacing w:line="252" w:lineRule="auto"/>
        <w:rPr>
          <w:color w:val="auto"/>
        </w:rPr>
      </w:pPr>
      <w:r w:rsidRPr="00195CAF">
        <w:rPr>
          <w:color w:val="auto"/>
        </w:rPr>
        <w:t>¸À¥ÀÛªÉÆÃ„£ÀÄªÁPÀB</w:t>
      </w:r>
    </w:p>
    <w:p w14:paraId="708B6AB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zÀÄ…£ÀÄÝ†¨sÁåAiÀÄ ZÁºÀ…£À†£ÁåAiÀÄ …ZÀ £À†ªÉÆÃ …zsÀÈµÀÚ†ªÉÃ ZÀ ¥Àæ…ªÀÄÈ±Á†AiÀÄ …ZÀ </w:t>
      </w:r>
    </w:p>
    <w:p w14:paraId="2F8954C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…zÀÆvÁ†AiÀÄ …ZÀ ¥Àæ†»vÁAiÀÄ …ZÀ £À†ªÉÆÃ ¤…µÀYÂÎ†uÉÃ ZÉÃµÀÄ…¢üªÀÄ†vÉÃ …ZÀ </w:t>
      </w:r>
    </w:p>
    <w:p w14:paraId="42864AF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…¹ÛÃPÉë÷ÚÃ†µÀªÉÃ ZÁ…AiÀÄÄ¢ü†£ÉÃ …ZÀ £À†ªÀÄB ¸Áé…AiÀÄÄzsÁ†AiÀÄ ZÀ …¸ÀÄzsÀ†£Àé£ÉÃ …ZÀ </w:t>
      </w:r>
    </w:p>
    <w:p w14:paraId="34F66BB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¸ÀÄæ†vÁåAiÀÄ …ZÀ ¥À†xÁåAiÀÄ …ZÀ £À†ªÀÄB …PÁ†mÁåAiÀÄ ZÀ …¤Ã†¥ÁåAiÀÄ …ZÀ </w:t>
      </w:r>
    </w:p>
    <w:p w14:paraId="6C8F86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¸ÀÆ†zÁåAiÀÄ ZÀ ¸À…gÀ†¸ÁåAiÀÄ …ZÀ £À†ªÉÆÃ …£ÁzÁå†AiÀÄ ZÀ ªÉÊ…±À£ÁÛ†AiÀÄ …ZÀ </w:t>
      </w:r>
    </w:p>
    <w:p w14:paraId="5924E4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PÀÆ†¥ÁåAiÀÄ ZÁ…ªÀ†mÁåAiÀÄ …ZÀ £À…ªÉÆÃ ªÀ†µÁåðAiÀÄ ZÁ…ªÀµÁåð†AiÀÄ …ZÀ </w:t>
      </w:r>
    </w:p>
    <w:p w14:paraId="776C76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…ªÉÄÃ†WÁåAiÀÄ ZÀ «…zsÀÄå†vÁåAiÀÄ …ZÀ £À†ªÀÄ …F¢üæ†AiÀiÁAiÀÄ ZÁ…vÀ†¥ÁåAiÀÄ …ZÀ </w:t>
      </w:r>
    </w:p>
    <w:p w14:paraId="1712CC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ªÁ†vÁåAiÀÄ …ZÀ gÉÃ†¶äAiÀiÁAiÀÄ …ZÀ £À†ªÉÆÃ ªÁ…¸ÀÛ†ªÁåAiÀÄ ZÀ ªÁ…¸ÀÄÛ¥Á†AiÀÄ ZÀ || </w:t>
      </w:r>
      <w:r w:rsidRPr="00195CAF">
        <w:rPr>
          <w:rFonts w:ascii="Arial" w:hAnsi="Arial" w:cs="Arial"/>
          <w:b/>
          <w:sz w:val="28"/>
          <w:szCs w:val="28"/>
        </w:rPr>
        <w:t xml:space="preserve">7 </w:t>
      </w:r>
    </w:p>
    <w:p w14:paraId="4744E6CB" w14:textId="77777777" w:rsidR="00E82389" w:rsidRPr="00195CAF" w:rsidRDefault="00E82389" w:rsidP="00DF1E9A">
      <w:pPr>
        <w:pStyle w:val="4-ULine-Subheading-VedaVMSKannada"/>
        <w:spacing w:line="252" w:lineRule="auto"/>
        <w:rPr>
          <w:color w:val="auto"/>
        </w:rPr>
      </w:pPr>
      <w:r w:rsidRPr="00195CAF">
        <w:rPr>
          <w:color w:val="auto"/>
        </w:rPr>
        <w:lastRenderedPageBreak/>
        <w:t>CµÀÖªÉÆÃ„£ÀÄªÁPÀB</w:t>
      </w:r>
    </w:p>
    <w:p w14:paraId="3956D0D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¸ÉÆÃ†ªÀiÁAiÀÄ ZÀ …gÀÄzÁæ†AiÀÄ …ZÀ £À†ªÀÄ…¸ÁÛªÀiÁæ†AiÀÄ ZÁ…gÀÄuÁ†AiÀÄ …ZÀ </w:t>
      </w:r>
    </w:p>
    <w:p w14:paraId="529597F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…±ÀYõÁÎ†AiÀÄ ZÀ ¥À…±ÀÄ¥À†vÀAiÉÄÃ …ZÀ £À†ªÀÄ …GUÁæ†AiÀÄ ZÀ …©üÃªÀiÁ†AiÀÄ …ZÀ </w:t>
      </w:r>
    </w:p>
    <w:p w14:paraId="4FF31DB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CUÉæÃ…ªÀzsÁ†AiÀÄ ZÀ zÀÆgÉÃ…ªÀzsÁ†AiÀÄ …ZÀ £À†ªÉÆÃ …ºÀ£ÉÛçÃ …ZÀ ºÀ†¤ÃAiÀÄ¸ÉÃ …ZÀ </w:t>
      </w:r>
    </w:p>
    <w:p w14:paraId="3CC6F60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…ªÀÈPÉëÃ…¨sÉÆåÃ ºÀ†jPÉÃ±ÉÃ…¨sÉÆåÃ </w:t>
      </w:r>
    </w:p>
    <w:p w14:paraId="37D9458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£À†ªÀÄ…¸ÁÛgÁ…AiÀÄ </w:t>
      </w:r>
    </w:p>
    <w:p w14:paraId="254C535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…±ÀA¨sÀ†ªÉÃ ZÀ ªÀÄ…AiÉÆÃ¨sÀ†ªÉÃ …ZÀ </w:t>
      </w:r>
    </w:p>
    <w:p w14:paraId="7C25CC2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±À…YÌgÁ†AiÀÄ ZÀ ªÀÄAiÀÄ…¸ÀÌgÁ†AiÀÄ …ZÀ £À†ªÀÄB …²ªÁ†AiÀÄ ZÀ …²ªÀ†vÀgÁAiÀÄ …ZÀ </w:t>
      </w:r>
    </w:p>
    <w:p w14:paraId="5116D4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£À…ªÀÄ¹ÛÃ†xÁåðAiÀÄ …ZÀ PÀÆ†¯ÁåAiÀÄ …ZÀ £À†ªÀÄB …¥Á†AiÀiÁðAiÀÄ ZÁ…ªÁ†AiÀiÁðAiÀÄ …ZÀ </w:t>
      </w:r>
    </w:p>
    <w:p w14:paraId="73E52F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…¥ÀævÀ†gÀuÁAiÀÄ …ZÉÆÃvÀÛ†gÀuÁAiÀÄ …ZÀ £À†ªÀÄ D…vÁ†AiÀiÁðAiÀÄ ZÁ…¯Á†zÁåAiÀÄ …ZÀ </w:t>
      </w:r>
    </w:p>
    <w:p w14:paraId="3A55073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±À†µÁà÷åAiÀÄ …ZÀ ¥sÉÃ†£ÁåAiÀÄ …ZÀ £À†ªÀÄB ¹…PÀ†vÁåAiÀÄ ZÀ ¥Àæ…ªÁ†ºÁåAiÀÄ ZÀ || </w:t>
      </w:r>
      <w:r w:rsidRPr="00195CAF">
        <w:rPr>
          <w:rFonts w:ascii="Arial" w:hAnsi="Arial" w:cs="Arial"/>
          <w:b/>
          <w:sz w:val="28"/>
          <w:szCs w:val="28"/>
        </w:rPr>
        <w:t xml:space="preserve">8 </w:t>
      </w:r>
    </w:p>
    <w:p w14:paraId="6B02022C" w14:textId="77777777" w:rsidR="00E82389" w:rsidRPr="00195CAF" w:rsidRDefault="00E82389" w:rsidP="00DF1E9A">
      <w:pPr>
        <w:pStyle w:val="NoSpacing"/>
        <w:spacing w:line="252" w:lineRule="auto"/>
      </w:pPr>
    </w:p>
    <w:p w14:paraId="471A393C" w14:textId="77777777" w:rsidR="00E82389" w:rsidRPr="00195CAF" w:rsidRDefault="00E82389" w:rsidP="00DF1E9A">
      <w:pPr>
        <w:pStyle w:val="4-ULine-Subheading-VedaVMSKannada"/>
        <w:spacing w:line="252" w:lineRule="auto"/>
        <w:rPr>
          <w:color w:val="auto"/>
        </w:rPr>
      </w:pPr>
      <w:r w:rsidRPr="00195CAF">
        <w:rPr>
          <w:color w:val="auto"/>
        </w:rPr>
        <w:t>£ÀªÀªÉÆÃ„£ÀÄªÁPÀB</w:t>
      </w:r>
    </w:p>
    <w:p w14:paraId="5412985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E…j†uÁåAiÀÄ ZÀ ¥Àæ…¥À†xÁåAiÀÄ …ZÀ £À†ªÀÄB Q(Uïä)…²¯Á†AiÀÄ …ZÀ PÀë†AiÀÄuÁAiÀÄ …ZÀ </w:t>
      </w:r>
    </w:p>
    <w:p w14:paraId="686A86B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PÀ…¥À¢ð†£ÉÃ ZÀ ¥ÀÄ…®¸ÀÛ†AiÉÄÃ …ZÀ £À…ªÉÆÃ UÉÆÃ†µÁ×÷åAiÀÄ …ZÀ UÀÈ†ºÁåAiÀÄ …ZÀ </w:t>
      </w:r>
    </w:p>
    <w:p w14:paraId="59BED6C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 ¸ÀÛ†¯Áà÷åAiÀÄ …ZÀ UÉÃ†ºÁåAiÀÄ …ZÀ £À†ªÀÄB …PÁ†mÁåAiÀÄ ZÀ UÀºÀé…gÉÃµÁ×†AiÀÄ …ZÀ</w:t>
      </w:r>
    </w:p>
    <w:p w14:paraId="094332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ºÀæ…zÀ†AiÀiÁåAiÀÄ ZÀ ¤…ªÉÃ†µÁà÷åAiÀÄ …ZÀ £À†ªÀÄB ¥Á(Uïä)…¸À†ªÁåAiÀÄ ZÀ gÀ…d†¸ÁåAiÀÄ …ZÀ £À…ªÀÄB ±ÀÄ†µÁÌ÷åAiÀÄ ZÀ ºÀ…j†vÁåAiÀÄ …ZÀ £À…ªÉÆÃ ¯ÉÆÃ†¥ÁåAiÀÄ ZÉÆÃ…®†¥ÁåAiÀÄ …ZÀ </w:t>
      </w:r>
    </w:p>
    <w:p w14:paraId="71F1F25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 …H†ªÁåðAiÀÄ ZÀ …¸ÀÆ†ªÀiÁåðAiÀÄ …ZÀ £À†ªÀÄB …¥À†uÁåðAiÀÄ ZÀ ¥Àtð…±À†zÁåAiÀÄ …ZÀ </w:t>
      </w:r>
    </w:p>
    <w:p w14:paraId="69EAA14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£À†ªÉÆÃ„¥À…UÀÄgÀ†ªÀiÁuÁAiÀÄ ZÁ©ü…WÀßvÉÃ …ZÀ £À†ªÀÄ DQÍ…zÀvÉÃ †ZÀ ¥ÀæQÍ…zÀvÉÃ …ZÀ </w:t>
      </w:r>
    </w:p>
    <w:p w14:paraId="693B4C6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£À†ªÉÆÃ ªÀB Q…jPÉÃ†¨sÉÆåÃ …zÉÃªÁ…£Á(…Uïä) ºÀÈ†zÀAiÉÄÃ…¨sÉÆåÃ £À†ªÉÆÃ «QëÃ…tPÉÃ…¨sÉÆåÃ </w:t>
      </w:r>
    </w:p>
    <w:p w14:paraId="22EF238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«a…£ÀévÉÌÃ…¨sÉÆåÃ £À†ªÀÄ D¤…gÀívÉÃ…¨sÉÆåÃ £À†ªÀÄ D«ÄÃ…ªÀvÉÌÃ†¨sÀåB || </w:t>
      </w:r>
      <w:r w:rsidRPr="00195CAF">
        <w:rPr>
          <w:rFonts w:ascii="Arial" w:hAnsi="Arial" w:cs="Arial"/>
          <w:b/>
          <w:sz w:val="28"/>
          <w:szCs w:val="28"/>
        </w:rPr>
        <w:t xml:space="preserve">9 </w:t>
      </w:r>
    </w:p>
    <w:p w14:paraId="4B329B2E" w14:textId="77777777" w:rsidR="00E82389" w:rsidRPr="00195CAF" w:rsidRDefault="00E82389" w:rsidP="00DF1E9A">
      <w:pPr>
        <w:pStyle w:val="NoSpacing"/>
        <w:spacing w:line="252" w:lineRule="auto"/>
      </w:pPr>
    </w:p>
    <w:p w14:paraId="6F7802D5" w14:textId="77777777" w:rsidR="00E82389" w:rsidRPr="00195CAF" w:rsidRDefault="00E82389" w:rsidP="00DF1E9A">
      <w:pPr>
        <w:pStyle w:val="4-ULine-Subheading-VedaVMSKannada"/>
        <w:spacing w:line="252" w:lineRule="auto"/>
        <w:rPr>
          <w:color w:val="auto"/>
        </w:rPr>
      </w:pPr>
      <w:r w:rsidRPr="00195CAF">
        <w:rPr>
          <w:color w:val="auto"/>
        </w:rPr>
        <w:t>zÀ±ÀªÉÆÃ„£ÀÄªÁPÀB</w:t>
      </w:r>
    </w:p>
    <w:p w14:paraId="6A119E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zÁæ…¥ÉÃ C†£ÀÞ¸À¸Àà…vÉÃ zÀ†j…zÀæ£ï ¤Ã†®¯ÉÆÃ»vÀ | </w:t>
      </w:r>
    </w:p>
    <w:p w14:paraId="40F6234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…KµÁA ¥ÀÄ†gÀÄµÁuÁ…ªÉÄÃµÁA †¥À…±ÀÆ£ÁA ªÀiÁ ¨sÉÃ ªÀiÁð„…gÉÆ</w:t>
      </w:r>
      <w:r w:rsidR="00240182" w:rsidRPr="00195CAF">
        <w:rPr>
          <w:rFonts w:ascii="BRH Kannada Extra" w:hAnsi="BRH Kannada Extra" w:cs="BRH Kannada Extra"/>
          <w:sz w:val="40"/>
          <w:szCs w:val="40"/>
        </w:rPr>
        <w:t xml:space="preserve">Ã ªÉÆÃ †K…µÁA Q…kÑ£Á†ªÀÄªÀÄvï | </w:t>
      </w:r>
      <w:r w:rsidRPr="00195CAF">
        <w:rPr>
          <w:rFonts w:ascii="Arial" w:hAnsi="Arial" w:cs="Arial"/>
          <w:b/>
          <w:sz w:val="28"/>
          <w:szCs w:val="28"/>
        </w:rPr>
        <w:t>10.1</w:t>
      </w:r>
    </w:p>
    <w:p w14:paraId="3DB4BA3B" w14:textId="77777777" w:rsidR="00E82389" w:rsidRPr="00195CAF" w:rsidRDefault="00E82389" w:rsidP="00DF1E9A">
      <w:pPr>
        <w:pStyle w:val="NoSpacing"/>
        <w:spacing w:line="252" w:lineRule="auto"/>
      </w:pPr>
    </w:p>
    <w:p w14:paraId="595935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 †vÉÃ gÀÄzÀæ …²ªÁ …vÀ£ÀÆB …²ªÁ …«±Áé†ºÀ¨sÉÃµÀfÃ | </w:t>
      </w:r>
    </w:p>
    <w:p w14:paraId="4E76FD1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…²ªÁ …gÀÄzÀæ†¸Àå ¨sÉÃ…µÀfÃ vÀ†AiÀiÁ £ÉÆÃ ªÀÄÈqÀ …fÃªÀ‡¸ÉÃ | </w:t>
      </w:r>
      <w:r w:rsidRPr="00195CAF">
        <w:rPr>
          <w:rFonts w:ascii="Arial" w:hAnsi="Arial" w:cs="Arial"/>
          <w:b/>
          <w:sz w:val="28"/>
          <w:szCs w:val="28"/>
        </w:rPr>
        <w:t>10.2</w:t>
      </w:r>
    </w:p>
    <w:p w14:paraId="45D96C4C" w14:textId="77777777" w:rsidR="00E82389" w:rsidRPr="00195CAF" w:rsidRDefault="00E82389" w:rsidP="00DF1E9A">
      <w:pPr>
        <w:pStyle w:val="NoSpacing"/>
        <w:spacing w:line="252" w:lineRule="auto"/>
      </w:pPr>
    </w:p>
    <w:p w14:paraId="411C77E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…EªÀiÁ(Uïä) …gÀÄzÁæ†AiÀÄ …vÀªÀ†¸ÉÃ PÀ…¥À¢ð‡£ÉÃ …PÀëAiÀÄzï†«ÃgÁ…AiÀÄ ¥Àæ†¨sÀgÁªÀÄºÉÃ </w:t>
      </w:r>
      <w:r w:rsidR="00151AD0">
        <w:rPr>
          <w:rFonts w:ascii="BRH Kannada Extra" w:hAnsi="BRH Kannada Extra" w:cs="BRH Kannada Extra"/>
          <w:sz w:val="40"/>
          <w:szCs w:val="40"/>
        </w:rPr>
        <w:br/>
      </w:r>
      <w:r w:rsidRPr="00195CAF">
        <w:rPr>
          <w:rFonts w:ascii="BRH Kannada Extra" w:hAnsi="BRH Kannada Extra" w:cs="BRH Kannada Extra"/>
          <w:sz w:val="40"/>
          <w:szCs w:val="40"/>
        </w:rPr>
        <w:t>…ªÀÄwA</w:t>
      </w:r>
      <w:r w:rsidR="0024018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p>
    <w:p w14:paraId="7C2FA52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AiÀÄ†xÁ …£ÀB ±ÀªÀÄ†¸Àzï-…¢é¥À…zÉÃ ZÀ†vÀÄµÀà…zÉÃ «†±ÀéA …¥ÀÄµÀÖA UÁæ†ªÉÄÃ …C¹ä-£Àß†£ÁvÀÄgÀA | </w:t>
      </w:r>
      <w:r w:rsidRPr="00195CAF">
        <w:rPr>
          <w:rFonts w:ascii="Arial" w:hAnsi="Arial" w:cs="Arial"/>
          <w:b/>
          <w:sz w:val="28"/>
          <w:szCs w:val="28"/>
        </w:rPr>
        <w:t>10.3</w:t>
      </w:r>
    </w:p>
    <w:p w14:paraId="4AE01F76" w14:textId="77777777" w:rsidR="00E82389" w:rsidRPr="00195CAF" w:rsidRDefault="00E82389" w:rsidP="00DF1E9A">
      <w:pPr>
        <w:pStyle w:val="NoSpacing"/>
        <w:spacing w:line="252" w:lineRule="auto"/>
      </w:pPr>
    </w:p>
    <w:p w14:paraId="1323DE9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…ªÀÄÈqÁ †£ÉÆÃ gÀÄ…zÉÆæÃ vÀ…£ÉÆÃ ªÀÄ†AiÀÄ¸ÀÌöÈ¢ü …PÀëAiÀÄ†¢éÃgÁ…AiÀÄ £À†ªÀÄ¸Á «zsÉÃªÀÄ vÉÃ|</w:t>
      </w:r>
    </w:p>
    <w:p w14:paraId="621F0F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AiÀÄZÀÒ…kÑ AiÉÆÃ…±ÀÑ ªÀÄ†£ÀÄgÁ…AiÀÄeÉÃ …¦vÁ vÀ†zÀ±Áå…ªÀÄ vÀ†ªÀ gÀÄ…zÀæ ¥Àæ†tÂÃvË | </w:t>
      </w:r>
      <w:r w:rsidRPr="00195CAF">
        <w:rPr>
          <w:rFonts w:ascii="Arial" w:hAnsi="Arial" w:cs="Arial"/>
          <w:b/>
          <w:sz w:val="28"/>
          <w:szCs w:val="28"/>
        </w:rPr>
        <w:t>10.4</w:t>
      </w:r>
    </w:p>
    <w:p w14:paraId="5CAF5B6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ªÀiÁ †£ÉÆÃ …ªÀÄºÁ†£ÀÛ…ªÀÄÄvÀ ªÀiÁ †£ÉÆÃ C…¨sÀðPÀA ªÀiÁ …£À G†PÀë£ÀÛ…ªÀÄÄvÀ ªÀiÁ †£À G…QëvÀA | ªÀiÁ †£ÉÆÃ ªÀ¢üÃB …¦vÀ…gÀA ªÉÆÃvÀ …ªÀiÁvÀ†gÀA …¦æAiÀiÁ ªÀiÁ †£À…¸ÀÛ£ÀÄ†ªÉÇÃ gÀÄzÀæ jÃjµÀB |</w:t>
      </w:r>
      <w:r w:rsidR="00240182" w:rsidRPr="00195CAF">
        <w:rPr>
          <w:rFonts w:ascii="BRH Kannada Extra" w:hAnsi="BRH Kannada Extra" w:cs="BRH Kannada Extra"/>
          <w:sz w:val="40"/>
          <w:szCs w:val="40"/>
        </w:rPr>
        <w:t xml:space="preserve"> </w:t>
      </w:r>
      <w:r w:rsidRPr="00195CAF">
        <w:rPr>
          <w:rFonts w:ascii="Arial" w:hAnsi="Arial" w:cs="Arial"/>
          <w:b/>
          <w:sz w:val="28"/>
          <w:szCs w:val="28"/>
        </w:rPr>
        <w:t>10.5</w:t>
      </w:r>
    </w:p>
    <w:p w14:paraId="4E53913B" w14:textId="77777777" w:rsidR="00E82389" w:rsidRPr="00195CAF" w:rsidRDefault="00E82389" w:rsidP="00DF1E9A">
      <w:pPr>
        <w:pStyle w:val="NoSpacing"/>
        <w:spacing w:line="252" w:lineRule="auto"/>
      </w:pPr>
    </w:p>
    <w:p w14:paraId="76F7717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ªÀiÁ †£À…¸ÉÆÛÃPÉÃ vÀ†£À…AiÉÄÃ ªÀiÁ …£À D†AiÀÄÄ…¶ ªÀiÁ …£ÉÆÃ UÉÆÃ…µÀÄ ªÀiÁ …£ÉÆÃ C†±ÉéÃµÀÄ jÃjµÀB | …«ÃgÁ£Áä†£ÉÆÃ gÀÄzÀæ ¨sÁ…«ÄvÉÆÃ†ªÀ¢üÃgï …ºÀ«†µÀä…£ÉÆÛÃ £À†ªÀÄ¸Á «zsÉÃªÀÄ vÉÃ | </w:t>
      </w:r>
      <w:r w:rsidRPr="00195CAF">
        <w:rPr>
          <w:rFonts w:ascii="Arial" w:hAnsi="Arial" w:cs="Arial"/>
          <w:b/>
          <w:sz w:val="28"/>
          <w:szCs w:val="28"/>
        </w:rPr>
        <w:t>10.6</w:t>
      </w:r>
    </w:p>
    <w:p w14:paraId="0DC853FF" w14:textId="77777777" w:rsidR="00E82389" w:rsidRPr="00195CAF" w:rsidRDefault="00E82389" w:rsidP="00DF1E9A">
      <w:pPr>
        <w:pStyle w:val="NoSpacing"/>
        <w:spacing w:line="252" w:lineRule="auto"/>
      </w:pPr>
    </w:p>
    <w:p w14:paraId="594B23F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…DgÁ†vÉÛÃ …UÉÆÃWÀß …GvÀ †¥ÀÆgÀÄ…µÀWÉßÃ …PÀëAiÀÄ†¢éÃgÁAiÀÄ …¸ÀÄªÀÄß-…ªÀÄ¸ÉäÃ †vÉÃ C¸ÀÄÛ | </w:t>
      </w:r>
    </w:p>
    <w:p w14:paraId="32B0B69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gÀ†PÁë ZÀ …£ÉÆÃ C†¢ü ZÀ zÉÃªÀ …§ÆæºÀå†zsÁ ZÀ …£ÀB ±À†ªÀÄð AiÀÄZÀÒ…¢é§‡gÁíB | </w:t>
      </w:r>
      <w:r w:rsidRPr="00195CAF">
        <w:rPr>
          <w:rFonts w:ascii="Arial" w:hAnsi="Arial" w:cs="Arial"/>
          <w:b/>
          <w:sz w:val="28"/>
          <w:szCs w:val="28"/>
        </w:rPr>
        <w:t>10.7</w:t>
      </w:r>
    </w:p>
    <w:p w14:paraId="405AA217" w14:textId="77777777" w:rsidR="00E82389" w:rsidRPr="00195CAF" w:rsidRDefault="00E82389" w:rsidP="00DF1E9A">
      <w:pPr>
        <w:pStyle w:val="NoSpacing"/>
        <w:spacing w:line="252" w:lineRule="auto"/>
      </w:pPr>
    </w:p>
    <w:p w14:paraId="70092C4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…¸ÀÄÛ» …±ÀÄævÀA †UÀ…vÀð¸À…zÀA </w:t>
      </w:r>
      <w:r w:rsidR="00814B7B"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AiÀÄÄ†ªÁ£ÀA …ªÀÄÈUÀ£Àß …©üÃªÀÄ-†ªÀÄÄ¥À…ºÀvÀÄß-…ªÀÄÄUÀæA | </w:t>
      </w:r>
    </w:p>
    <w:p w14:paraId="2AF3F35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…ªÀÄÈqÁ †d…jvÉæÃ †gÀÄ…zÀæ ¸ÀÛ†ªÁ£ÉÆÃ …C£Àå†£ÉÛÃ …C¸Àä¤ß†ªÀ¥À…£ÀÄÛ ¸ÉÃ‡£ÁB |</w:t>
      </w:r>
      <w:r w:rsidR="00240182" w:rsidRPr="00195CAF">
        <w:rPr>
          <w:rFonts w:ascii="BRH Kannada Extra" w:hAnsi="BRH Kannada Extra" w:cs="BRH Kannada Extra"/>
          <w:sz w:val="40"/>
          <w:szCs w:val="40"/>
        </w:rPr>
        <w:t xml:space="preserve"> </w:t>
      </w:r>
      <w:r w:rsidRPr="00195CAF">
        <w:rPr>
          <w:rFonts w:ascii="Arial" w:hAnsi="Arial" w:cs="Arial"/>
          <w:b/>
          <w:sz w:val="28"/>
          <w:szCs w:val="28"/>
        </w:rPr>
        <w:t>10.8</w:t>
      </w:r>
    </w:p>
    <w:p w14:paraId="6BCBF55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0A904AE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¥À†juÉÆÃ …gÀÄzÀæ†¸Àå …ºÉÃwgï †ªÀÈt…PÀÄÛ ¥À†j…vÉéÃµÀ†¸Àå zÀÄ…ªÀÄðw†gÀ…WÁAiÉÆÃB | </w:t>
      </w:r>
    </w:p>
    <w:p w14:paraId="5C952A7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C†ªÀ …¹ÜgÁ …ªÀÄWÀ†ªÀzÀã÷å-¸ÀÛ£ÀÄ…µÀé «ÄÃ†qsÀé…¸ÉÆÛÃPÁ…Ai</w:t>
      </w:r>
      <w:r w:rsidR="00240182" w:rsidRPr="00195CAF">
        <w:rPr>
          <w:rFonts w:ascii="BRH Kannada Extra" w:hAnsi="BRH Kannada Extra" w:cs="BRH Kannada Extra"/>
          <w:sz w:val="40"/>
          <w:szCs w:val="40"/>
        </w:rPr>
        <w:t xml:space="preserve">ÀÄ vÀ†£ÀAiÀiÁAiÀÄ ªÀÄÈqÀAiÀÄ | </w:t>
      </w:r>
      <w:r w:rsidRPr="00195CAF">
        <w:rPr>
          <w:rFonts w:ascii="Arial" w:hAnsi="Arial" w:cs="Arial"/>
          <w:b/>
          <w:sz w:val="28"/>
          <w:szCs w:val="28"/>
        </w:rPr>
        <w:t>10.9</w:t>
      </w:r>
    </w:p>
    <w:p w14:paraId="618A44A8" w14:textId="77777777" w:rsidR="00E82389" w:rsidRPr="00195CAF" w:rsidRDefault="00E82389" w:rsidP="00DF1E9A">
      <w:pPr>
        <w:pStyle w:val="NoSpacing"/>
        <w:spacing w:line="252" w:lineRule="auto"/>
      </w:pPr>
    </w:p>
    <w:p w14:paraId="1078DAC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«ÄÃ†qsÀÄµÀÖ…ªÀÄ ²†ªÀvÀªÀÄ …²ªÉÇÃ †£ÀB …¸ÀÄªÀÄ†£Á ¨sÀªÀ | …¥À…gÀªÉÄÃ …ªÀÈPÀë D†AiÀÄÄzsÀ…¤ßzsÁ…AiÀÄ PÀÈ…wÛA </w:t>
      </w:r>
      <w:r w:rsidR="00251D9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ªÀ†¸Á…£À D†ZÀ…gÀ ¦†£Á…PÀA ©…¨sÀæzÁ†UÀ» |</w:t>
      </w:r>
      <w:r w:rsidR="006F60CD" w:rsidRPr="00195CAF">
        <w:rPr>
          <w:rFonts w:ascii="BRH Kannada Extra" w:hAnsi="BRH Kannada Extra" w:cs="BRH Kannada Extra"/>
          <w:sz w:val="40"/>
          <w:szCs w:val="40"/>
        </w:rPr>
        <w:t xml:space="preserve"> </w:t>
      </w:r>
      <w:r w:rsidRPr="00195CAF">
        <w:rPr>
          <w:rFonts w:ascii="Arial" w:hAnsi="Arial" w:cs="Arial"/>
          <w:b/>
          <w:sz w:val="28"/>
          <w:szCs w:val="28"/>
        </w:rPr>
        <w:t>10.10</w:t>
      </w:r>
    </w:p>
    <w:p w14:paraId="076E579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«†Qj…zÀ «†¯ÉÆÃ»…vÀ £À†ªÀÄ¸ÉÛÃ C¸ÀÄÛ ¨sÀUÀªÀB | </w:t>
      </w:r>
    </w:p>
    <w:p w14:paraId="2F231E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AiÀiÁ†¸ÉÛÃ …¸ÀºÀ¸Àæ(†Uïä) …ºÉÃvÀ…AiÉÆÃ„£Àå-…ªÀÄ¸Àä¤ß†ªÀ¥À…£ÀÄÛ vÁB | </w:t>
      </w:r>
      <w:r w:rsidRPr="00195CAF">
        <w:rPr>
          <w:rFonts w:ascii="Arial" w:hAnsi="Arial" w:cs="Arial"/>
          <w:b/>
          <w:sz w:val="28"/>
          <w:szCs w:val="28"/>
        </w:rPr>
        <w:t>10.11</w:t>
      </w:r>
    </w:p>
    <w:p w14:paraId="71519055" w14:textId="77777777" w:rsidR="00E82389" w:rsidRPr="00195CAF" w:rsidRDefault="00E82389" w:rsidP="00DF1E9A">
      <w:pPr>
        <w:pStyle w:val="NoSpacing"/>
        <w:spacing w:line="252" w:lineRule="auto"/>
      </w:pPr>
    </w:p>
    <w:p w14:paraId="611AFA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…¸ÀºÀ†¸ÁætÂ ¸ÀºÀ…¸ÀæzsÁ †¨Á…ºÀÄªÉÇÃ¸ÀÛ†ªÀ …ºÉÃvÀ†AiÀÄB | </w:t>
      </w:r>
    </w:p>
    <w:p w14:paraId="631A0FA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vÁ…¸Á«ÄÃ†±Á£ÉÆÃ ¨sÀUÀªÀB ¥</w:t>
      </w:r>
      <w:r w:rsidR="00240182" w:rsidRPr="00195CAF">
        <w:rPr>
          <w:rFonts w:ascii="BRH Kannada Extra" w:hAnsi="BRH Kannada Extra" w:cs="BRH Kannada Extra"/>
          <w:sz w:val="40"/>
          <w:szCs w:val="40"/>
        </w:rPr>
        <w:t xml:space="preserve">À…gÁaÃ…£Á ªÀÄÄ†SÁ PÀÈ¢ü || </w:t>
      </w:r>
      <w:r w:rsidR="00240182" w:rsidRPr="00195CAF">
        <w:rPr>
          <w:rFonts w:ascii="Arial" w:hAnsi="Arial" w:cs="Arial"/>
          <w:b/>
          <w:sz w:val="28"/>
          <w:szCs w:val="28"/>
        </w:rPr>
        <w:t xml:space="preserve">10 </w:t>
      </w:r>
      <w:r w:rsidRPr="00195CAF">
        <w:rPr>
          <w:rFonts w:ascii="Arial" w:hAnsi="Arial" w:cs="Arial"/>
          <w:b/>
          <w:sz w:val="28"/>
          <w:szCs w:val="28"/>
        </w:rPr>
        <w:tab/>
        <w:t>10.12</w:t>
      </w:r>
    </w:p>
    <w:p w14:paraId="79D819B0" w14:textId="77777777" w:rsidR="00E82389" w:rsidRDefault="00E82389" w:rsidP="00DF1E9A">
      <w:pPr>
        <w:pStyle w:val="NoSpacing"/>
        <w:spacing w:line="252" w:lineRule="auto"/>
      </w:pPr>
    </w:p>
    <w:p w14:paraId="725E7DD4" w14:textId="77777777" w:rsidR="002B6881" w:rsidRPr="00195CAF" w:rsidRDefault="002B6881" w:rsidP="00DF1E9A">
      <w:pPr>
        <w:pStyle w:val="NoSpacing"/>
        <w:spacing w:line="252" w:lineRule="auto"/>
      </w:pPr>
    </w:p>
    <w:p w14:paraId="2E0E28D3" w14:textId="77777777" w:rsidR="00E82389" w:rsidRPr="00195CAF" w:rsidRDefault="00E82389" w:rsidP="00DF1E9A">
      <w:pPr>
        <w:pStyle w:val="4-ULine-Subheading-VedaVMSKannada"/>
        <w:spacing w:line="252" w:lineRule="auto"/>
        <w:rPr>
          <w:color w:val="auto"/>
        </w:rPr>
      </w:pPr>
      <w:r w:rsidRPr="00195CAF">
        <w:rPr>
          <w:color w:val="auto"/>
        </w:rPr>
        <w:lastRenderedPageBreak/>
        <w:t>KPÁzÀ±ÉÆÃ„£ÀÄªÁPÀB</w:t>
      </w:r>
    </w:p>
    <w:p w14:paraId="7040F56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…¸ÀºÀ†¸ÁætÂ ¸ÀºÀ…¸Àæ±ÉÆÃ AiÉÄÃ …gÀÄzÁæ C…¢ü ¨sÀÆ‡ªÀiÁåA | </w:t>
      </w:r>
    </w:p>
    <w:p w14:paraId="0713469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vÉÃµÁ(†Uïä) ¸ÀºÀ¸ÀæAiÉÆÃ…d£ÉÃ „…ªÀzsÀ†£Áé¤ vÀ£Àä¹ | </w:t>
      </w:r>
      <w:r w:rsidRPr="00195CAF">
        <w:rPr>
          <w:rFonts w:ascii="Arial" w:hAnsi="Arial" w:cs="Arial"/>
          <w:b/>
          <w:sz w:val="28"/>
          <w:szCs w:val="28"/>
        </w:rPr>
        <w:t>11.1</w:t>
      </w:r>
    </w:p>
    <w:p w14:paraId="0987BE2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…C¹ä£ï-†ªÀÄ…ºÀ†vÀå…tð‡ªÉÃ-„£ÀÛ†jPÉëÃ …¨sÀªÁ C†¢ü | </w:t>
      </w:r>
      <w:r w:rsidRPr="00195CAF">
        <w:rPr>
          <w:rFonts w:ascii="Arial" w:hAnsi="Arial" w:cs="Arial"/>
          <w:b/>
          <w:sz w:val="28"/>
          <w:szCs w:val="28"/>
        </w:rPr>
        <w:t>11.2</w:t>
      </w:r>
    </w:p>
    <w:p w14:paraId="37960FC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¤Ã†®VæÃªÁB ²…wPÀ‡uÁ×B …±ÀªÁð …CzsÀB †PÀëªÀiÁ…ZÀgÁB |</w:t>
      </w:r>
      <w:r w:rsidR="00240182" w:rsidRPr="00195CAF">
        <w:rPr>
          <w:rFonts w:ascii="BRH Kannada Extra" w:hAnsi="BRH Kannada Extra" w:cs="BRH Kannada Extra"/>
          <w:sz w:val="40"/>
          <w:szCs w:val="40"/>
        </w:rPr>
        <w:t xml:space="preserve"> </w:t>
      </w:r>
      <w:r w:rsidRPr="00195CAF">
        <w:rPr>
          <w:rFonts w:ascii="Arial" w:hAnsi="Arial" w:cs="Arial"/>
          <w:b/>
          <w:sz w:val="28"/>
          <w:szCs w:val="28"/>
        </w:rPr>
        <w:t>11.3</w:t>
      </w:r>
    </w:p>
    <w:p w14:paraId="12E8B8B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¤Ã†®VæÃªÁB ²…wPÀ…uÁ× ¢ªÀ(†Uïä) …gÀÄzÁæ G†¥À²ævÁB |</w:t>
      </w:r>
      <w:r w:rsidRPr="00195CAF">
        <w:rPr>
          <w:rFonts w:ascii="BRH Kannada Extra" w:hAnsi="BRH Kannada Extra" w:cs="BRH Kannada Extra"/>
          <w:sz w:val="40"/>
          <w:szCs w:val="40"/>
        </w:rPr>
        <w:tab/>
      </w:r>
      <w:r w:rsidRPr="00195CAF">
        <w:rPr>
          <w:rFonts w:ascii="Arial" w:hAnsi="Arial" w:cs="Arial"/>
          <w:b/>
          <w:sz w:val="28"/>
          <w:szCs w:val="28"/>
        </w:rPr>
        <w:t>11.4</w:t>
      </w:r>
    </w:p>
    <w:p w14:paraId="0503E3E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…ªÀÈPÉëÃ†µÀÄ …¸À¹à†kÓ…gÁ ¤Ã†®VæÃ…ªÁ «†¯ÉÆÃ»vÁB | </w:t>
      </w:r>
      <w:r w:rsidRPr="00195CAF">
        <w:rPr>
          <w:rFonts w:ascii="Arial" w:hAnsi="Arial" w:cs="Arial"/>
          <w:b/>
          <w:sz w:val="28"/>
          <w:szCs w:val="28"/>
        </w:rPr>
        <w:t>11.5</w:t>
      </w:r>
    </w:p>
    <w:p w14:paraId="014B0C6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…¨sÀÆvÁ…£Á-ªÀÄ†¢ü¥ÀvÀAiÉÆÃ «…²SÁ†¸ÀB PÀ…¥À†¢ð£ÀB | </w:t>
      </w:r>
      <w:r w:rsidRPr="00195CAF">
        <w:rPr>
          <w:rFonts w:ascii="Arial" w:hAnsi="Arial" w:cs="Arial"/>
          <w:b/>
          <w:sz w:val="28"/>
          <w:szCs w:val="28"/>
        </w:rPr>
        <w:t>11.6</w:t>
      </w:r>
    </w:p>
    <w:p w14:paraId="3728A6F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C†£ÉßÃµÀÄ …««†zsÀå…¤Û ¥Á†vÉæÃ…µÀÄ ¦†§…vÉÆÃ d£Á†£ï | </w:t>
      </w:r>
      <w:r w:rsidRPr="00195CAF">
        <w:rPr>
          <w:rFonts w:ascii="Arial" w:hAnsi="Arial" w:cs="Arial"/>
          <w:b/>
          <w:sz w:val="28"/>
          <w:szCs w:val="28"/>
        </w:rPr>
        <w:t>11.7</w:t>
      </w:r>
    </w:p>
    <w:p w14:paraId="2D9909E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AiÉÄÃ …¥ÀxÁA †¥À…ygÀ†PÀëAiÀÄ L®…§ÈzÁ …AiÀÄªÀÅöå†zsÀB |</w:t>
      </w:r>
      <w:r w:rsidR="00240182" w:rsidRPr="00195CAF">
        <w:rPr>
          <w:rFonts w:ascii="BRH Kannada Extra" w:hAnsi="BRH Kannada Extra" w:cs="BRH Kannada Extra"/>
          <w:sz w:val="40"/>
          <w:szCs w:val="40"/>
        </w:rPr>
        <w:t xml:space="preserve"> </w:t>
      </w:r>
      <w:r w:rsidRPr="00195CAF">
        <w:rPr>
          <w:rFonts w:ascii="Arial" w:hAnsi="Arial" w:cs="Arial"/>
          <w:b/>
          <w:sz w:val="28"/>
          <w:szCs w:val="28"/>
        </w:rPr>
        <w:t>11.8</w:t>
      </w:r>
    </w:p>
    <w:p w14:paraId="631D912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…wÃvÁÜð†¤ …¥ÀæZÀ†gÀ¤Û …¸ÀÈPÁ†ªÀ£ÉÆÛÃ ¤…µÀYÂÎ†tB | </w:t>
      </w:r>
      <w:r w:rsidRPr="00195CAF">
        <w:rPr>
          <w:rFonts w:ascii="Arial" w:hAnsi="Arial" w:cs="Arial"/>
          <w:b/>
          <w:sz w:val="28"/>
          <w:szCs w:val="28"/>
        </w:rPr>
        <w:t>11.9</w:t>
      </w:r>
    </w:p>
    <w:p w14:paraId="00563B6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 …KvÁ†ªÀ£ÀÛ…±ÀÑ ¨sÀÆAiÀiÁ(†Uïä)¸À…±ÀÑ ¢†±ÉÆÃ …gÀÄzÁæ †«vÀ…¹ÜgÉÃ | </w:t>
      </w:r>
    </w:p>
    <w:p w14:paraId="07323E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vÉÃµÁ(†Uïä) ¸ÀºÀ¸ÀæAiÉÆÃ…d£ÉÃ „…ªÀzsÀ†£Áé¤ vÀ£Àä¹ |</w:t>
      </w:r>
      <w:r w:rsidR="00240182" w:rsidRPr="00195CAF">
        <w:rPr>
          <w:rFonts w:ascii="BRH Kannada Extra" w:hAnsi="BRH Kannada Extra" w:cs="BRH Kannada Extra"/>
          <w:sz w:val="40"/>
          <w:szCs w:val="40"/>
        </w:rPr>
        <w:t xml:space="preserve"> </w:t>
      </w:r>
      <w:r w:rsidRPr="00195CAF">
        <w:rPr>
          <w:rFonts w:ascii="Arial" w:hAnsi="Arial" w:cs="Arial"/>
          <w:b/>
          <w:sz w:val="28"/>
          <w:szCs w:val="28"/>
        </w:rPr>
        <w:t>11.10</w:t>
      </w:r>
    </w:p>
    <w:p w14:paraId="2DA12562" w14:textId="77777777" w:rsidR="00E82389" w:rsidRPr="009B5E4A" w:rsidRDefault="00E82389" w:rsidP="00DF1E9A">
      <w:pPr>
        <w:autoSpaceDE w:val="0"/>
        <w:autoSpaceDN w:val="0"/>
        <w:adjustRightInd w:val="0"/>
        <w:spacing w:after="0" w:line="252" w:lineRule="auto"/>
        <w:rPr>
          <w:rFonts w:ascii="BRH Kannada Extra" w:hAnsi="BRH Kannada Extra" w:cs="BRH Kannada Extra"/>
          <w:sz w:val="24"/>
          <w:szCs w:val="24"/>
        </w:rPr>
      </w:pPr>
    </w:p>
    <w:p w14:paraId="1A23E4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…gÀÄzÉæÃ…¨sÉÆåÃ AiÉÄÃ †¥ÀÈ…yªÁåA ‡</w:t>
      </w:r>
      <w:r w:rsidR="00251D9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AiÉÄÃ„£ÀÛ†j…PÉëÃ AiÉÄÃ …¢« AiÉÄÃ…µÁªÀÄ…£ÀßA </w:t>
      </w:r>
      <w:r w:rsidR="00660D8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ªÁ†vÉÆÃ …ªÀ…gï…µÀ«Ä†µÀ…ªÀ ¸ÉÛÃ…¨sÉÆåÃ zÀ…±À ¥Áæ…aÃgï zÀ†±ÀzÀ…QëuÁ zÀ†±À…¥ÀæwÃ…aÃgï</w:t>
      </w:r>
    </w:p>
    <w:p w14:paraId="6E099C40" w14:textId="77777777" w:rsidR="00E82389"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zÀ±ÉÆÃ†¢Ã…aÃgï zÀ…±ÉÆÃzsÁéð-¸ÉÛÃ…¨sÉÆåÃ £À…ªÀÄ¸ÉÛÃ †£ÉÆÃ ªÀÄÈqÀAiÀÄ…£ÀÄÛ vÉÃ AiÀÄA …¢éµÉÆäÃ AiÀÄ†±ÀÑ …£ÉÆÃ zÉéÃ…¶Ö vÀA </w:t>
      </w:r>
      <w:r w:rsidR="00660D8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…ªÉÇÃ dA†¨sÉÃ zÀzsÁ«Ä || </w:t>
      </w:r>
      <w:r w:rsidRPr="00195CAF">
        <w:rPr>
          <w:rFonts w:ascii="Arial" w:hAnsi="Arial" w:cs="Arial"/>
          <w:b/>
          <w:sz w:val="28"/>
          <w:szCs w:val="28"/>
        </w:rPr>
        <w:t xml:space="preserve">11 </w:t>
      </w:r>
      <w:r w:rsidR="002B6881">
        <w:rPr>
          <w:rFonts w:ascii="Arial" w:hAnsi="Arial" w:cs="Arial"/>
          <w:b/>
          <w:sz w:val="28"/>
          <w:szCs w:val="28"/>
        </w:rPr>
        <w:t xml:space="preserve">  </w:t>
      </w:r>
      <w:r w:rsidRPr="00195CAF">
        <w:rPr>
          <w:rFonts w:ascii="Arial" w:hAnsi="Arial" w:cs="Arial"/>
          <w:b/>
          <w:sz w:val="28"/>
          <w:szCs w:val="28"/>
        </w:rPr>
        <w:t>11.11</w:t>
      </w:r>
      <w:r w:rsidRPr="00195CAF">
        <w:rPr>
          <w:rFonts w:ascii="BRH Kannada Extra" w:hAnsi="BRH Kannada Extra" w:cs="BRH Kannada Extra"/>
          <w:sz w:val="40"/>
          <w:szCs w:val="40"/>
        </w:rPr>
        <w:t xml:space="preserve"> </w:t>
      </w:r>
    </w:p>
    <w:p w14:paraId="01BC370E" w14:textId="77777777" w:rsidR="002B6881" w:rsidRPr="002B6881" w:rsidRDefault="002B6881" w:rsidP="00DF1E9A">
      <w:pPr>
        <w:autoSpaceDE w:val="0"/>
        <w:autoSpaceDN w:val="0"/>
        <w:adjustRightInd w:val="0"/>
        <w:spacing w:after="0" w:line="252" w:lineRule="auto"/>
        <w:rPr>
          <w:rFonts w:ascii="BRH Kannada Extra" w:hAnsi="BRH Kannada Extra" w:cs="BRH Kannada Extra"/>
          <w:sz w:val="24"/>
          <w:szCs w:val="24"/>
        </w:rPr>
      </w:pPr>
    </w:p>
    <w:p w14:paraId="2C98D041" w14:textId="77777777" w:rsidR="00E82389" w:rsidRPr="00195CAF" w:rsidRDefault="00E82389" w:rsidP="00DF1E9A">
      <w:pPr>
        <w:pStyle w:val="NoSpacing"/>
        <w:spacing w:line="252" w:lineRule="auto"/>
      </w:pPr>
    </w:p>
    <w:p w14:paraId="7D7A21FB" w14:textId="77777777" w:rsidR="00E82389" w:rsidRPr="00195CAF" w:rsidRDefault="00E82389" w:rsidP="00DF1E9A">
      <w:pPr>
        <w:pStyle w:val="4-ULine-Subheading-VedaVMSKannada"/>
        <w:spacing w:line="252" w:lineRule="auto"/>
        <w:rPr>
          <w:color w:val="auto"/>
        </w:rPr>
      </w:pPr>
      <w:r w:rsidRPr="00195CAF">
        <w:rPr>
          <w:color w:val="auto"/>
        </w:rPr>
        <w:lastRenderedPageBreak/>
        <w:t>vÀæ÷åA§PÁ¢ ªÀÄºÁªÀÄ£ÀÛçB</w:t>
      </w:r>
    </w:p>
    <w:p w14:paraId="51769F41" w14:textId="77777777" w:rsidR="00E82389" w:rsidRPr="002B6881" w:rsidRDefault="00E82389" w:rsidP="00DF1E9A">
      <w:pPr>
        <w:pStyle w:val="3-Eng-Subheading-VedaVMSTelugu"/>
        <w:spacing w:line="252" w:lineRule="auto"/>
        <w:rPr>
          <w:rFonts w:ascii="BRH Kannada RN" w:hAnsi="BRH Kannada RN" w:cs="BRH Kannada RN"/>
          <w:color w:val="auto"/>
          <w:sz w:val="28"/>
          <w:szCs w:val="28"/>
        </w:rPr>
      </w:pPr>
      <w:r w:rsidRPr="002B6881">
        <w:rPr>
          <w:color w:val="auto"/>
          <w:sz w:val="28"/>
          <w:szCs w:val="28"/>
        </w:rPr>
        <w:t>TS 1.8.6.2 for 1 / TS 5.5.9.3 for 2 / RV.5.42. 11 for 3 / RV 10.60.12 for 4 / TB 3.10.8.2 for 5 / T.A.6.58.1 for 6/ T.A.6.75.1 &amp; T.A.6.74.1 for 7)</w:t>
      </w:r>
    </w:p>
    <w:p w14:paraId="4EC8713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†vÀæ÷åA§PÀA </w:t>
      </w:r>
      <w:r w:rsidR="005C3FC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AiÀÄeÁªÀÄºÉÃ ¸ÀÄ…UÀ¤ÞA †¥ÀÄ…¶ÖªÀ†zsÀð£ÀA | </w:t>
      </w:r>
    </w:p>
    <w:p w14:paraId="7AACBE7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…G…ªÁð…gÀÄPÀ†«Ä…ªÀ §†£ÀÞ£Á£ï …ªÀÄÈvÉÆåÃgï †ªÀÄÄQëÃ…AiÀÄ ªÀiÁ„ªÀÄÈ‡vÁvï || </w:t>
      </w:r>
      <w:r w:rsidRPr="00195CAF">
        <w:rPr>
          <w:rFonts w:ascii="Arial" w:hAnsi="Arial" w:cs="Arial"/>
          <w:b/>
          <w:sz w:val="28"/>
          <w:szCs w:val="28"/>
        </w:rPr>
        <w:t>1</w:t>
      </w:r>
    </w:p>
    <w:p w14:paraId="5014F4B7" w14:textId="77777777" w:rsidR="00E82389" w:rsidRPr="00195CAF" w:rsidRDefault="00E82389" w:rsidP="00DF1E9A">
      <w:pPr>
        <w:pStyle w:val="NoSpacing"/>
        <w:spacing w:line="252" w:lineRule="auto"/>
      </w:pPr>
    </w:p>
    <w:p w14:paraId="4EFCDD9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…gÀÄzÉÆæÃ …CUËß AiÉÆÃ …C¥sÀÄì AiÀÄ N†µÀ¢üÃ…µÀÄ AiÉÆÃ …gÀÄzÉÆæÃ «…±Áé </w:t>
      </w:r>
    </w:p>
    <w:p w14:paraId="55CD737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¨sÀÄ†ªÀ£Á „„…«ªÉÃ…±À vÀ†¸ÉäöÊ …gÀÄzÁæ…AiÀÄ £À†ªÉÆÃ C¸ÀÄÛ || </w:t>
      </w:r>
      <w:r w:rsidRPr="00195CAF">
        <w:rPr>
          <w:rFonts w:ascii="Arial" w:hAnsi="Arial" w:cs="Arial"/>
          <w:b/>
          <w:sz w:val="28"/>
          <w:szCs w:val="28"/>
        </w:rPr>
        <w:t>2</w:t>
      </w:r>
    </w:p>
    <w:p w14:paraId="45D2BFD8" w14:textId="77777777" w:rsidR="00E82389" w:rsidRPr="00195CAF" w:rsidRDefault="00E82389" w:rsidP="00DF1E9A">
      <w:pPr>
        <w:pStyle w:val="NoSpacing"/>
        <w:spacing w:line="252" w:lineRule="auto"/>
      </w:pPr>
    </w:p>
    <w:p w14:paraId="41169C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vÀ†ªÀÄÄ…µÀÄÖ» AiÀÄB …¹éµÀÄB …¸ÀÄzsÀ…£Áé AiÉÆÃ «†±Àé…¸Àå PÀë†AiÀÄw ¨sÉÃ…µÀd†¸Àå | </w:t>
      </w:r>
    </w:p>
    <w:p w14:paraId="1B8794E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AiÀÄ‡PÁë÷é…ªÀÄºÉÃ ‡¸ËªÀÄ…£À¸Á†AiÀÄ …gÀÄzÀæA £À‡ªÉÆÃ©ügï-…zÉÃªÀªÀÄ†¸ÀÄgÀA zÀÄªÀ¸Àå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3B68ACD3" w14:textId="77777777" w:rsidR="00E82389" w:rsidRPr="00195CAF" w:rsidRDefault="00E82389" w:rsidP="00DF1E9A">
      <w:pPr>
        <w:pStyle w:val="NoSpacing"/>
        <w:spacing w:line="252" w:lineRule="auto"/>
      </w:pPr>
    </w:p>
    <w:p w14:paraId="39BAEFF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…CAiÀÄA …ªÉÄÃ ºÀ…¸ÉÆÛÃ ¨sÀ†UÀªÁ…£ÀAiÀÄA …ªÉÄÃ ¨sÀ†UÀªÀvÀÛgÀB | </w:t>
      </w:r>
    </w:p>
    <w:p w14:paraId="5395DF3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…CAiÀÄA ‡ªÉÄÃ …«±Àé-‡¨sÉÃµÀ…eÉÆÃAiÀÄ(Uïä) …²ªÁ†©üªÀÄgÀê£ÀB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37A0B85D" w14:textId="77777777" w:rsidR="00E82389" w:rsidRPr="00195CAF" w:rsidRDefault="00E82389" w:rsidP="00DF1E9A">
      <w:pPr>
        <w:pStyle w:val="NoSpacing"/>
        <w:spacing w:line="252" w:lineRule="auto"/>
      </w:pPr>
    </w:p>
    <w:p w14:paraId="2BCDA5E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†vÉÃ …¸ÀºÀ†¸Àæ…ªÀÄAiÀÄÄ…vÀA ¥Á…±Á ªÀÄÈ…vÉÆåÃ ªÀÄ†vÁåð…AiÀÄ ºÀ†£ÀÛªÉÃ | </w:t>
      </w:r>
    </w:p>
    <w:p w14:paraId="0B62216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vÁ£ï …AiÀÄdÕ†¸Àå …ªÀiÁAiÀÄ…AiÀiÁ ¸À…ªÁð£À†ªÀ AiÀÄeÁªÀÄºÉÃ ||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4EA9274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…ªÀÄÈvÀå…</w:t>
      </w:r>
      <w:r w:rsidR="006F60CD" w:rsidRPr="00195CAF">
        <w:rPr>
          <w:rFonts w:ascii="BRH Kannada Extra" w:hAnsi="BRH Kannada Extra" w:cs="BRH Kannada Extra"/>
          <w:sz w:val="40"/>
          <w:szCs w:val="40"/>
        </w:rPr>
        <w:t xml:space="preserve">ªÉÃ ¸Áé†ºÁ …ªÀÄÈvÀå…ªÉÃ ¸Áé‡ºÁ </w:t>
      </w:r>
      <w:r w:rsidRPr="00195CAF">
        <w:rPr>
          <w:rFonts w:ascii="BRH Kannada Extra" w:hAnsi="BRH Kannada Extra" w:cs="BRH Kannada Extra"/>
          <w:sz w:val="40"/>
          <w:szCs w:val="40"/>
        </w:rPr>
        <w:t xml:space="preserve">|| </w:t>
      </w:r>
      <w:r w:rsidRPr="00195CAF">
        <w:rPr>
          <w:rFonts w:ascii="Arial" w:hAnsi="Arial" w:cs="Arial"/>
          <w:b/>
          <w:sz w:val="28"/>
          <w:szCs w:val="28"/>
        </w:rPr>
        <w:t xml:space="preserve">6 </w:t>
      </w:r>
    </w:p>
    <w:p w14:paraId="4A543F48" w14:textId="77777777" w:rsidR="00E82389" w:rsidRPr="00195CAF" w:rsidRDefault="00E82389" w:rsidP="00DF1E9A">
      <w:pPr>
        <w:pStyle w:val="NoSpacing"/>
        <w:spacing w:line="252" w:lineRule="auto"/>
      </w:pPr>
    </w:p>
    <w:p w14:paraId="1D0C965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£ÀªÉÆÃ ¨sÀUÀªÀvÉÃ gÀÄzÁæAiÀÄ «µÀÚªÉÃ ªÀÄÈ†vÀÄåªÉÄÃð …¥Á» ||</w:t>
      </w:r>
    </w:p>
    <w:p w14:paraId="06F0FBCD"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¥ÁæuÁ£ÁA UÀæ¤ÜgÀ¹ gÀÄzÉÆæÃ †ªÀiÁ «…±Á£ÀÛPÀB | vÉÃ£Á£ÉßÃ‡£Á¥Áå…AiÀÄ¸Àé || </w:t>
      </w:r>
      <w:r w:rsidRPr="00195CAF">
        <w:rPr>
          <w:rFonts w:ascii="Arial" w:hAnsi="Arial" w:cs="Arial"/>
          <w:b/>
          <w:sz w:val="28"/>
          <w:szCs w:val="28"/>
        </w:rPr>
        <w:t>7</w:t>
      </w:r>
    </w:p>
    <w:p w14:paraId="65F899A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gÀÄzÁæAiÀÄ «µÀÚªÉÃ ªÀÄÈ†vÀÄåªÉÄÃð …¥Á» || </w:t>
      </w:r>
    </w:p>
    <w:p w14:paraId="0D2C5027"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780B9486" w14:textId="77777777" w:rsidR="00E82389" w:rsidRPr="002B6881" w:rsidRDefault="00E82389" w:rsidP="00DF1E9A">
      <w:pPr>
        <w:autoSpaceDE w:val="0"/>
        <w:autoSpaceDN w:val="0"/>
        <w:adjustRightInd w:val="0"/>
        <w:spacing w:after="0" w:line="252" w:lineRule="auto"/>
        <w:rPr>
          <w:rFonts w:ascii="BRH Kannada RN" w:hAnsi="BRH Kannada RN" w:cs="BRH Kannada RN"/>
          <w:sz w:val="24"/>
          <w:szCs w:val="24"/>
        </w:rPr>
      </w:pPr>
    </w:p>
    <w:p w14:paraId="6F4DC6E6" w14:textId="77777777" w:rsidR="007937A2" w:rsidRPr="00195CAF" w:rsidRDefault="00E82389" w:rsidP="00DF1E9A">
      <w:pPr>
        <w:pStyle w:val="1Title-VedaVMSKannada"/>
        <w:spacing w:line="252" w:lineRule="auto"/>
        <w:rPr>
          <w:color w:val="auto"/>
        </w:rPr>
      </w:pPr>
      <w:bookmarkStart w:id="25" w:name="_Toc535175603"/>
      <w:r w:rsidRPr="00195CAF">
        <w:rPr>
          <w:color w:val="auto"/>
        </w:rPr>
        <w:t>ZÀªÀÄPÀA</w:t>
      </w:r>
      <w:bookmarkEnd w:id="25"/>
    </w:p>
    <w:p w14:paraId="15D446E4" w14:textId="77777777" w:rsidR="00E82389" w:rsidRPr="009B5E4A" w:rsidRDefault="00E82389" w:rsidP="00DF1E9A">
      <w:pPr>
        <w:pStyle w:val="3-Eng-Subheading-VedaVMSTelugu"/>
        <w:spacing w:line="252" w:lineRule="auto"/>
        <w:rPr>
          <w:rFonts w:ascii="BRH Kannada RN" w:hAnsi="BRH Kannada RN" w:cs="BRH Kannada RN"/>
          <w:color w:val="auto"/>
          <w:sz w:val="28"/>
          <w:szCs w:val="28"/>
        </w:rPr>
      </w:pPr>
      <w:r w:rsidRPr="009B5E4A">
        <w:rPr>
          <w:color w:val="auto"/>
          <w:sz w:val="28"/>
          <w:szCs w:val="28"/>
        </w:rPr>
        <w:t>(TS 4.7.1- 4.7.11)</w:t>
      </w:r>
    </w:p>
    <w:p w14:paraId="0BB04A82" w14:textId="77777777" w:rsidR="00E82389" w:rsidRPr="00195CAF" w:rsidRDefault="00E82389" w:rsidP="00DF1E9A">
      <w:pPr>
        <w:pStyle w:val="4-ULine-Subheading-VedaVMSKannada"/>
        <w:spacing w:line="252" w:lineRule="auto"/>
        <w:rPr>
          <w:color w:val="auto"/>
        </w:rPr>
      </w:pPr>
      <w:r w:rsidRPr="00195CAF">
        <w:rPr>
          <w:color w:val="auto"/>
        </w:rPr>
        <w:t xml:space="preserve">¥ÀæxÀªÉÆÃ„£ÀÄªÁPÀB </w:t>
      </w:r>
    </w:p>
    <w:p w14:paraId="052721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C†UÁß«µÀÆÚ …¸ÀeÉÆÃ†µÀ…¸ÉÃªÀiÁ †ªÀzsÀð£ÀÄÛ …ªÁYÂÎ†gÀB | </w:t>
      </w:r>
      <w:r w:rsidR="002B6881">
        <w:rPr>
          <w:rFonts w:ascii="BRH Kannada Extra" w:hAnsi="BRH Kannada Extra" w:cs="BRH Kannada Extra"/>
          <w:sz w:val="40"/>
          <w:szCs w:val="40"/>
        </w:rPr>
        <w:br/>
      </w:r>
      <w:r w:rsidRPr="00195CAF">
        <w:rPr>
          <w:rFonts w:ascii="BRH Kannada Extra" w:hAnsi="BRH Kannada Extra" w:cs="BRH Kannada Extra"/>
          <w:sz w:val="40"/>
          <w:szCs w:val="40"/>
        </w:rPr>
        <w:t xml:space="preserve">…zsÀÄåA£ÉÊgï-ªÁ†eÉÃ-…©ügÁ †UÀvÀA || </w:t>
      </w:r>
    </w:p>
    <w:p w14:paraId="492E1EB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ªÁ†d±ÀÑ ªÉÄÃ,</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¥Àæ…¸ÀªÀ†±ÀÑ …ªÉÄÃ, </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¥Àæ†AiÀÄw±ÀÑ …ªÉÄÃ, </w:t>
      </w:r>
      <w:r w:rsidRPr="00195CAF">
        <w:rPr>
          <w:rFonts w:ascii="BRH Kannada Extra" w:hAnsi="BRH Kannada Extra" w:cs="BRH Kannada Extra"/>
          <w:sz w:val="40"/>
          <w:szCs w:val="40"/>
        </w:rPr>
        <w:tab/>
        <w:t xml:space="preserve"> ¥Àæ†¹w±ÀÑ ªÉÄÃ, </w:t>
      </w:r>
    </w:p>
    <w:p w14:paraId="095E244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…¢üÃw†±ÀÑ …ªÉÄÃ, </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PÀæ†vÀÄ±ÀÑ …ªÉÄÃ,</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¸Àé†gÀ±ÀÑ …ªÉÄÃ,</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±ÉÆèÃ†PÀ±ÀÑ ªÉÄÃ, </w:t>
      </w:r>
    </w:p>
    <w:p w14:paraId="7BA1CB85" w14:textId="77777777" w:rsidR="00E82389" w:rsidRPr="00195CAF" w:rsidRDefault="00E82389" w:rsidP="00DF1E9A">
      <w:pPr>
        <w:pStyle w:val="NoSpacing"/>
        <w:spacing w:line="252" w:lineRule="auto"/>
      </w:pPr>
    </w:p>
    <w:p w14:paraId="09099B77" w14:textId="77777777" w:rsidR="00E82389" w:rsidRPr="00195CAF" w:rsidRDefault="00034B7B"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…±ÁæªÀ†±ÀÑ …ªÉÄÃ</w:t>
      </w:r>
      <w:r w:rsidR="00E8238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 xml:space="preserve">±ÀÄæ†w±ÀÑ …ªÉÄÃ, </w:t>
      </w:r>
      <w:r w:rsidR="00E82389" w:rsidRPr="00195CAF">
        <w:rPr>
          <w:rFonts w:ascii="BRH Kannada Extra" w:hAnsi="BRH Kannada Extra" w:cs="BRH Kannada Extra"/>
          <w:sz w:val="40"/>
          <w:szCs w:val="40"/>
        </w:rPr>
        <w:tab/>
      </w:r>
      <w:r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eÉÆåÃ†w±ÀÑ …ªÉÄÃ,</w:t>
      </w:r>
      <w:r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 xml:space="preserve"> ¸ÀÄ†ªÀ±ÀÑ ªÉÄÃ, </w:t>
      </w:r>
    </w:p>
    <w:p w14:paraId="509DD84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…¥Áæt†±ÀÑ ªÉÄÃ, </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„…¥Á£À†±ÀÑ ªÉÄÃ, </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ªÁå£À…±ÀÑ ªÉÄÃ,</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„†¸ÀÄ±ÀÑ ªÉÄÃ, </w:t>
      </w:r>
    </w:p>
    <w:p w14:paraId="52800B64" w14:textId="77777777" w:rsidR="00E82389" w:rsidRPr="00195CAF" w:rsidRDefault="00E82389" w:rsidP="00DF1E9A">
      <w:pPr>
        <w:pStyle w:val="NoSpacing"/>
        <w:spacing w:line="252" w:lineRule="auto"/>
      </w:pPr>
    </w:p>
    <w:p w14:paraId="1541DA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…avÀÛA †ZÀ …ªÀÄ, </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D†¢üÃvÀA ZÀ …ªÉÄÃ, </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ªÁ†PÀÑ …ªÉÄÃ, </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ªÀÄ†£À±ÀÑ …ªÉÄÃ, </w:t>
      </w:r>
    </w:p>
    <w:p w14:paraId="1A595BC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ZÀ†PÀÄë±ÀÑ …ªÉÄÃ, </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±ÉÆæÃ†vÀæA ZÀ …ªÉÄÃ, </w:t>
      </w:r>
      <w:r w:rsidRPr="00195CAF">
        <w:rPr>
          <w:rFonts w:ascii="BRH Kannada Extra" w:hAnsi="BRH Kannada Extra" w:cs="BRH Kannada Extra"/>
          <w:sz w:val="40"/>
          <w:szCs w:val="40"/>
        </w:rPr>
        <w:tab/>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zÀ†PÀë±ÀÑ …ªÉÄÃ, </w:t>
      </w:r>
      <w:r w:rsidR="00034B7B" w:rsidRPr="00195CAF">
        <w:rPr>
          <w:rFonts w:ascii="BRH Kannada Extra" w:hAnsi="BRH Kannada Extra" w:cs="BRH Kannada Extra"/>
          <w:sz w:val="40"/>
          <w:szCs w:val="40"/>
        </w:rPr>
        <w:t xml:space="preserve">    </w:t>
      </w:r>
      <w:r w:rsidR="009A7B1E" w:rsidRPr="00195CAF">
        <w:rPr>
          <w:rFonts w:ascii="BRH Kannada Extra" w:hAnsi="BRH Kannada Extra" w:cs="BRH Kannada Extra"/>
          <w:sz w:val="40"/>
          <w:szCs w:val="40"/>
        </w:rPr>
        <w:t xml:space="preserve"> </w:t>
      </w:r>
      <w:r w:rsidR="00034B7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§†®A ZÀ …ªÀÄ, </w:t>
      </w:r>
    </w:p>
    <w:p w14:paraId="7121F7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3F1DAAD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N†d±ÀÑ …ªÉÄÃ , </w:t>
      </w:r>
      <w:r w:rsidRPr="00195CAF">
        <w:rPr>
          <w:rFonts w:ascii="BRH Kannada Extra" w:hAnsi="BRH Kannada Extra" w:cs="BRH Kannada Extra"/>
          <w:sz w:val="40"/>
          <w:szCs w:val="40"/>
        </w:rPr>
        <w:tab/>
      </w:r>
      <w:r w:rsidR="009A7B1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¸À†ºÀ±ÀÑ …ªÀÄ, </w:t>
      </w:r>
      <w:r w:rsidRPr="00195CAF">
        <w:rPr>
          <w:rFonts w:ascii="BRH Kannada Extra" w:hAnsi="BRH Kannada Extra" w:cs="BRH Kannada Extra"/>
          <w:sz w:val="40"/>
          <w:szCs w:val="40"/>
        </w:rPr>
        <w:tab/>
      </w:r>
      <w:r w:rsidR="009A7B1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D†AiÀÄÄ±ÀÑ ªÉÄÃ,</w:t>
      </w:r>
      <w:r w:rsidR="009A7B1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…dgÁ †ZÀ ªÀÄ, </w:t>
      </w:r>
    </w:p>
    <w:p w14:paraId="702F2A4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…DvÁä †ZÀ ªÉÄÃ, </w:t>
      </w:r>
      <w:r w:rsidRPr="00195CAF">
        <w:rPr>
          <w:rFonts w:ascii="BRH Kannada Extra" w:hAnsi="BRH Kannada Extra" w:cs="BRH Kannada Extra"/>
          <w:sz w:val="40"/>
          <w:szCs w:val="40"/>
        </w:rPr>
        <w:tab/>
        <w:t xml:space="preserve">…vÀ£ÀÆ†±ÀÑ …ªÉÄÃ, </w:t>
      </w:r>
      <w:r w:rsidR="009A7B1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±À†ªÀÄð ZÀ …ªÉÄÃ, </w:t>
      </w:r>
      <w:r w:rsidR="006878F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ªÀ†ªÀÄð …ZÀ ªÉÄÃ,</w:t>
      </w:r>
    </w:p>
    <w:p w14:paraId="5C76E161" w14:textId="77777777" w:rsidR="00E82389" w:rsidRPr="00195CAF" w:rsidRDefault="00E82389" w:rsidP="00DF1E9A">
      <w:pPr>
        <w:pStyle w:val="NoSpacing"/>
        <w:spacing w:line="252" w:lineRule="auto"/>
      </w:pPr>
    </w:p>
    <w:p w14:paraId="57B12792" w14:textId="77777777" w:rsidR="00E82389"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„†YõÁÎ¤ ZÀ …ªÉÄÃ, „¸ÁÜ†¤ ZÀ …ªÉÄÃ, </w:t>
      </w:r>
      <w:r w:rsidRPr="00195CAF">
        <w:rPr>
          <w:rFonts w:ascii="BRH Kannada Extra" w:hAnsi="BRH Kannada Extra" w:cs="BRH Kannada Extra"/>
          <w:sz w:val="40"/>
          <w:szCs w:val="40"/>
        </w:rPr>
        <w:tab/>
        <w:t xml:space="preserve">¥ÀgÀÆ(†Uïä)¶ ZÀ …ªÉÄÃ, ±À†jÃgÁtÂ ZÀ ªÉÄÃ || </w:t>
      </w:r>
      <w:r w:rsidRPr="00195CAF">
        <w:rPr>
          <w:rFonts w:ascii="Arial" w:hAnsi="Arial" w:cs="Arial"/>
          <w:b/>
          <w:sz w:val="28"/>
          <w:szCs w:val="28"/>
        </w:rPr>
        <w:t>1</w:t>
      </w:r>
      <w:r w:rsidRPr="00195CAF">
        <w:rPr>
          <w:rFonts w:ascii="BRH Kannada Extra" w:hAnsi="BRH Kannada Extra" w:cs="BRH Kannada Extra"/>
          <w:sz w:val="40"/>
          <w:szCs w:val="40"/>
        </w:rPr>
        <w:t xml:space="preserve"> (</w:t>
      </w:r>
      <w:r w:rsidRPr="00195CAF">
        <w:rPr>
          <w:rFonts w:ascii="Arial" w:hAnsi="Arial" w:cs="Arial"/>
          <w:b/>
          <w:sz w:val="28"/>
          <w:szCs w:val="28"/>
        </w:rPr>
        <w:t>36</w:t>
      </w:r>
      <w:r w:rsidRPr="00195CAF">
        <w:rPr>
          <w:rFonts w:ascii="BRH Kannada Extra" w:hAnsi="BRH Kannada Extra" w:cs="BRH Kannada Extra"/>
          <w:sz w:val="40"/>
          <w:szCs w:val="40"/>
        </w:rPr>
        <w:t>)</w:t>
      </w:r>
    </w:p>
    <w:p w14:paraId="4247E401" w14:textId="77777777" w:rsidR="002B6881" w:rsidRPr="00195CAF" w:rsidRDefault="002B6881" w:rsidP="00DF1E9A">
      <w:pPr>
        <w:autoSpaceDE w:val="0"/>
        <w:autoSpaceDN w:val="0"/>
        <w:adjustRightInd w:val="0"/>
        <w:spacing w:after="0" w:line="252" w:lineRule="auto"/>
        <w:rPr>
          <w:rFonts w:ascii="BRH Kannada Extra" w:hAnsi="BRH Kannada Extra" w:cs="BRH Kannada Extra"/>
          <w:sz w:val="40"/>
          <w:szCs w:val="40"/>
        </w:rPr>
      </w:pPr>
    </w:p>
    <w:p w14:paraId="5B02DDA4" w14:textId="77777777" w:rsidR="00E82389" w:rsidRPr="00195CAF" w:rsidRDefault="00E82389" w:rsidP="00DF1E9A">
      <w:pPr>
        <w:pStyle w:val="NoSpacing"/>
        <w:spacing w:line="252" w:lineRule="auto"/>
      </w:pPr>
    </w:p>
    <w:p w14:paraId="17FDD045" w14:textId="77777777" w:rsidR="00E82389" w:rsidRPr="00195CAF" w:rsidRDefault="00E82389" w:rsidP="00DF1E9A">
      <w:pPr>
        <w:pStyle w:val="4-ULine-Subheading-VedaVMSKannada"/>
        <w:spacing w:line="252" w:lineRule="auto"/>
        <w:rPr>
          <w:color w:val="auto"/>
        </w:rPr>
      </w:pPr>
      <w:r w:rsidRPr="00195CAF">
        <w:rPr>
          <w:color w:val="auto"/>
        </w:rPr>
        <w:lastRenderedPageBreak/>
        <w:t xml:space="preserve">¢éwÃAiÉÆÃ„£ÀÄªÁPÀB </w:t>
      </w:r>
    </w:p>
    <w:p w14:paraId="7F2BABE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eÉåöÊµï×†AiÀÄA ZÀ …ªÀÄ, </w:t>
      </w:r>
      <w:r w:rsidRPr="00195CAF">
        <w:rPr>
          <w:rFonts w:ascii="BRH Kannada Extra" w:hAnsi="BRH Kannada Extra" w:cs="BRH Kannada Extra"/>
          <w:sz w:val="40"/>
          <w:szCs w:val="40"/>
        </w:rPr>
        <w:tab/>
        <w:t xml:space="preserve">D†¢ü¥ÀvÀåA ZÀ ªÉÄÃ, </w:t>
      </w:r>
      <w:r w:rsidRPr="00195CAF">
        <w:rPr>
          <w:rFonts w:ascii="BRH Kannada Extra" w:hAnsi="BRH Kannada Extra" w:cs="BRH Kannada Extra"/>
          <w:sz w:val="40"/>
          <w:szCs w:val="40"/>
        </w:rPr>
        <w:tab/>
        <w:t xml:space="preserve">…ªÀÄ£ÀÄå†±ÀÑ …ªÉÄÃ, </w:t>
      </w:r>
      <w:r w:rsidR="0015344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¨sÁ†ªÀÄ…±ÀÑ ªÉÄÃ,</w:t>
      </w:r>
    </w:p>
    <w:p w14:paraId="496F7A2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„†ªÀÄ…±ÀÑ ªÉÄÃ, </w:t>
      </w:r>
      <w:r w:rsidR="0015344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„†ªÀÄã±ÀÑ ªÉÄÃ,</w:t>
      </w:r>
      <w:r w:rsidR="00153442"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…eÉÃªÀiÁ †ZÀ ªÉÄÃ, </w:t>
      </w:r>
      <w:r w:rsidRPr="00195CAF">
        <w:rPr>
          <w:rFonts w:ascii="BRH Kannada Extra" w:hAnsi="BRH Kannada Extra" w:cs="BRH Kannada Extra"/>
          <w:sz w:val="40"/>
          <w:szCs w:val="40"/>
        </w:rPr>
        <w:tab/>
        <w:t xml:space="preserve">ªÀÄ…»ªÀiÁ †ZÀ ªÉÄÃ, </w:t>
      </w:r>
    </w:p>
    <w:p w14:paraId="54AE79CB" w14:textId="77777777" w:rsidR="00E82389" w:rsidRPr="00195CAF" w:rsidRDefault="00E82389" w:rsidP="00DF1E9A">
      <w:pPr>
        <w:pStyle w:val="NoSpacing"/>
        <w:spacing w:line="252" w:lineRule="auto"/>
      </w:pPr>
    </w:p>
    <w:p w14:paraId="4483471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ªÀ…jªÀiÁ †ZÀ ªÉÄÃ,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¥Àæ…yªÀiÁ †ZÀ ªÉÄÃ, …ªÀµÁäð †ZÀ ªÉÄÃ , zÁæ…WÀÄAiÀiÁ †ZÀ ªÉÄÃ,</w:t>
      </w:r>
    </w:p>
    <w:p w14:paraId="7B4B689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…ªÀÈzÀÞA †ZÀ …ªÉÄÃ,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ªÀÈ†¢Þ±ÀÑ ªÉÄÃ,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…¸ÀvÀåA †ZÀ ªÉÄÃ, </w:t>
      </w:r>
      <w:r w:rsidRPr="00195CAF">
        <w:rPr>
          <w:rFonts w:ascii="BRH Kannada Extra" w:hAnsi="BRH Kannada Extra" w:cs="BRH Kannada Extra"/>
          <w:sz w:val="40"/>
          <w:szCs w:val="40"/>
        </w:rPr>
        <w:tab/>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…±ÀæzÁÞ †ZÀ …ªÉÄÃ,</w:t>
      </w:r>
    </w:p>
    <w:p w14:paraId="16F75E64" w14:textId="77777777" w:rsidR="00E82389" w:rsidRPr="00195CAF" w:rsidRDefault="00E82389" w:rsidP="00DF1E9A">
      <w:pPr>
        <w:pStyle w:val="NoSpacing"/>
        <w:spacing w:line="252" w:lineRule="auto"/>
      </w:pPr>
    </w:p>
    <w:p w14:paraId="2AECE2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d†UÀZÀÑ …ªÉÄÃ,</w:t>
      </w:r>
      <w:r w:rsidRPr="00195CAF">
        <w:rPr>
          <w:rFonts w:ascii="BRH Kannada Extra" w:hAnsi="BRH Kannada Extra" w:cs="BRH Kannada Extra"/>
          <w:sz w:val="40"/>
          <w:szCs w:val="40"/>
        </w:rPr>
        <w:tab/>
      </w:r>
      <w:r w:rsidRPr="00195CAF">
        <w:rPr>
          <w:rFonts w:ascii="BRH Kannada Extra" w:hAnsi="BRH Kannada Extra" w:cs="BRH Kannada Extra"/>
          <w:sz w:val="40"/>
          <w:szCs w:val="40"/>
        </w:rPr>
        <w:tab/>
        <w:t xml:space="preserve">zsÀ†£ÀA ZÀ …ªÉÄÃ,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ªÀ†±À±ÀÑ …ªÉÄÃ, </w:t>
      </w:r>
      <w:r w:rsidRPr="00195CAF">
        <w:rPr>
          <w:rFonts w:ascii="BRH Kannada Extra" w:hAnsi="BRH Kannada Extra" w:cs="BRH Kannada Extra"/>
          <w:sz w:val="40"/>
          <w:szCs w:val="40"/>
        </w:rPr>
        <w:tab/>
      </w:r>
      <w:r w:rsidR="00472068">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wé†¶±ÀÑ ªÉÄÃ, </w:t>
      </w:r>
    </w:p>
    <w:p w14:paraId="5CB5FBC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…QæÃqÁ †ZÀ …ªÉÄÃ, </w:t>
      </w:r>
      <w:r w:rsidRPr="00195CAF">
        <w:rPr>
          <w:rFonts w:ascii="BRH Kannada Extra" w:hAnsi="BRH Kannada Extra" w:cs="BRH Kannada Extra"/>
          <w:sz w:val="40"/>
          <w:szCs w:val="40"/>
        </w:rPr>
        <w:tab/>
      </w:r>
      <w:r w:rsidR="00472068">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ªÉÆÃ†zÀ±ÀÑ ªÉÄÃ, …eÁvÀA †ZÀ ªÉÄÃ, </w:t>
      </w:r>
      <w:r w:rsidR="00472068">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d…¤µÀå†ªÀiÁtA ZÀ ªÉÄÃ, </w:t>
      </w:r>
    </w:p>
    <w:p w14:paraId="4C88FF3F" w14:textId="77777777" w:rsidR="00E82389" w:rsidRPr="00195CAF" w:rsidRDefault="00E82389" w:rsidP="00DF1E9A">
      <w:pPr>
        <w:pStyle w:val="NoSpacing"/>
        <w:spacing w:line="252" w:lineRule="auto"/>
      </w:pPr>
    </w:p>
    <w:p w14:paraId="3EB4FAB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…¸ÀÆPÀÛA †ZÀ ªÉÄÃ , </w:t>
      </w:r>
      <w:r w:rsidRPr="00195CAF">
        <w:rPr>
          <w:rFonts w:ascii="BRH Kannada Extra" w:hAnsi="BRH Kannada Extra" w:cs="BRH Kannada Extra"/>
          <w:sz w:val="40"/>
          <w:szCs w:val="40"/>
        </w:rPr>
        <w:tab/>
        <w:t xml:space="preserve">¸ÀÄ…PÀÈvÀA †ZÀ ªÉÄÃ,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…«vÀÛA †ZÀ …ªÉÄÃ, </w:t>
      </w:r>
      <w:r w:rsidRPr="00195CAF">
        <w:rPr>
          <w:rFonts w:ascii="BRH Kannada Extra" w:hAnsi="BRH Kannada Extra" w:cs="BRH Kannada Extra"/>
          <w:sz w:val="40"/>
          <w:szCs w:val="40"/>
        </w:rPr>
        <w:tab/>
        <w:t xml:space="preserve">ªÉÃ†zÀåA ZÀ ªÉÄÃ, </w:t>
      </w:r>
    </w:p>
    <w:p w14:paraId="400213D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…¨sÀÆvÀA†ZÀ ªÉÄÃ,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¨sÀ…«µÀå†ZÀÑ ªÉÄÃ,</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…¸ÀÄUÀA †ZÀ ªÉÄÃ, </w:t>
      </w:r>
      <w:r w:rsidRPr="00195CAF">
        <w:rPr>
          <w:rFonts w:ascii="BRH Kannada Extra" w:hAnsi="BRH Kannada Extra" w:cs="BRH Kannada Extra"/>
          <w:sz w:val="40"/>
          <w:szCs w:val="40"/>
        </w:rPr>
        <w:tab/>
        <w:t>…¸ÀÄ¥À†xÀA ZÀ ªÀÄ,</w:t>
      </w:r>
    </w:p>
    <w:p w14:paraId="2AC11500" w14:textId="77777777" w:rsidR="00E82389" w:rsidRPr="00195CAF" w:rsidRDefault="00E82389" w:rsidP="00DF1E9A">
      <w:pPr>
        <w:pStyle w:val="NoSpacing"/>
        <w:spacing w:line="252" w:lineRule="auto"/>
      </w:pPr>
    </w:p>
    <w:p w14:paraId="4C4F63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…IÄzÀÞA †ZÀ …ªÀÄ, </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IÄ†¢Þ±ÀÑ ªÉÄÃ,</w:t>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…PÀèöÈ¥ÀÛA †ZÀ …ªÉÄÃ, </w:t>
      </w:r>
      <w:r w:rsidRPr="00195CAF">
        <w:rPr>
          <w:rFonts w:ascii="BRH Kannada Extra" w:hAnsi="BRH Kannada Extra" w:cs="BRH Kannada Extra"/>
          <w:sz w:val="40"/>
          <w:szCs w:val="40"/>
        </w:rPr>
        <w:tab/>
        <w:t xml:space="preserve">PÀèöÈ†¦Û±ÀÑ ªÉÄÃ, </w:t>
      </w:r>
    </w:p>
    <w:p w14:paraId="1CA1C4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…ªÀÄw†±ÀÑ ªÉÄÃ, </w:t>
      </w:r>
      <w:r w:rsidRPr="00195CAF">
        <w:rPr>
          <w:rFonts w:ascii="BRH Kannada Extra" w:hAnsi="BRH Kannada Extra" w:cs="BRH Kannada Extra"/>
          <w:sz w:val="40"/>
          <w:szCs w:val="40"/>
        </w:rPr>
        <w:tab/>
      </w:r>
      <w:r w:rsidR="00D22875"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¸ÀÄ…ªÀÄw†±ÀÑ ªÉÄÃ || </w:t>
      </w:r>
      <w:r w:rsidRPr="00195CAF">
        <w:rPr>
          <w:rFonts w:ascii="Arial" w:hAnsi="Arial" w:cs="Arial"/>
          <w:b/>
          <w:sz w:val="28"/>
          <w:szCs w:val="28"/>
        </w:rPr>
        <w:t>2 (38)</w:t>
      </w:r>
    </w:p>
    <w:p w14:paraId="04F7D905" w14:textId="77777777" w:rsidR="00E82389" w:rsidRPr="002B6881" w:rsidRDefault="00E82389" w:rsidP="00DF1E9A">
      <w:pPr>
        <w:autoSpaceDE w:val="0"/>
        <w:autoSpaceDN w:val="0"/>
        <w:adjustRightInd w:val="0"/>
        <w:spacing w:after="0" w:line="252" w:lineRule="auto"/>
        <w:rPr>
          <w:rFonts w:ascii="BRH Kannada Extra" w:hAnsi="BRH Kannada Extra" w:cs="BRH Kannada Extra"/>
          <w:sz w:val="28"/>
          <w:szCs w:val="28"/>
        </w:rPr>
      </w:pPr>
    </w:p>
    <w:p w14:paraId="334D3A22" w14:textId="77777777" w:rsidR="00E82389" w:rsidRPr="00195CAF" w:rsidRDefault="00E82389" w:rsidP="00DF1E9A">
      <w:pPr>
        <w:pStyle w:val="4-ULine-Subheading-VedaVMSKannada"/>
        <w:spacing w:line="252" w:lineRule="auto"/>
        <w:rPr>
          <w:color w:val="auto"/>
        </w:rPr>
      </w:pPr>
      <w:r w:rsidRPr="00195CAF">
        <w:rPr>
          <w:color w:val="auto"/>
        </w:rPr>
        <w:t xml:space="preserve">wæwÃAiÉÆÃ„£ÀÄªÁPÀB </w:t>
      </w:r>
    </w:p>
    <w:p w14:paraId="34BBEF5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†±ÀA ZÀ …ªÉÄÃ, </w:t>
      </w:r>
      <w:r w:rsidRPr="00195CAF">
        <w:rPr>
          <w:rFonts w:ascii="BRH Kannada Extra" w:hAnsi="BRH Kannada Extra" w:cs="BRH Kannada Extra"/>
          <w:sz w:val="40"/>
          <w:szCs w:val="40"/>
        </w:rPr>
        <w:tab/>
        <w:t>ªÀÄ†AiÀÄ±ÀÑ ªÉÄÃ,</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…¦æAiÀÄA †ZÀ ªÉÄÃ,</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„£ÀÄ…PÁªÀÄ†±ÀÑ …ªÉÄÃ, </w:t>
      </w:r>
    </w:p>
    <w:p w14:paraId="28DA81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PÁ†ªÀÄ±ÀÑ ªÉÄÃ,</w:t>
      </w:r>
      <w:r w:rsidRPr="00195CAF">
        <w:rPr>
          <w:rFonts w:ascii="BRH Kannada Extra" w:hAnsi="BRH Kannada Extra" w:cs="BRH Kannada Extra"/>
          <w:sz w:val="40"/>
          <w:szCs w:val="40"/>
        </w:rPr>
        <w:tab/>
        <w:t xml:space="preserve">¸ËªÀÄ…£À¸À†±ÀÑ ªÉÄÃ, </w:t>
      </w:r>
      <w:r w:rsidRPr="00195CAF">
        <w:rPr>
          <w:rFonts w:ascii="BRH Kannada Extra" w:hAnsi="BRH Kannada Extra" w:cs="BRH Kannada Extra"/>
          <w:sz w:val="40"/>
          <w:szCs w:val="40"/>
        </w:rPr>
        <w:tab/>
        <w:t xml:space="preserve">…¨sÀzÀæA †ZÀ …ªÉÄÃ, </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±ÉæÃ†AiÀÄ±ÀÑ …ªÉÄÃ, </w:t>
      </w:r>
    </w:p>
    <w:p w14:paraId="61A406BE" w14:textId="77777777" w:rsidR="00E82389" w:rsidRPr="00195CAF" w:rsidRDefault="00E82389" w:rsidP="00DF1E9A">
      <w:pPr>
        <w:pStyle w:val="NoSpacing"/>
        <w:spacing w:line="252" w:lineRule="auto"/>
      </w:pPr>
    </w:p>
    <w:p w14:paraId="6CA380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ªÀ†¸Àå±ÀÑ …ªÉÄÃ, </w:t>
      </w:r>
      <w:r w:rsidRPr="00195CAF">
        <w:rPr>
          <w:rFonts w:ascii="BRH Kannada Extra" w:hAnsi="BRH Kannada Extra" w:cs="BRH Kannada Extra"/>
          <w:sz w:val="40"/>
          <w:szCs w:val="40"/>
        </w:rPr>
        <w:tab/>
        <w:t xml:space="preserve">AiÀÄ†±À±ÀÑ …ªÉÄÃ, </w:t>
      </w:r>
      <w:r w:rsidRPr="00195CAF">
        <w:rPr>
          <w:rFonts w:ascii="BRH Kannada Extra" w:hAnsi="BRH Kannada Extra" w:cs="BRH Kannada Extra"/>
          <w:sz w:val="40"/>
          <w:szCs w:val="40"/>
        </w:rPr>
        <w:tab/>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¨sÀ†UÀ±ÀÑ …ªÉÄÃ,</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zÀæ†«tA ZÀ ªÉÄÃ, </w:t>
      </w:r>
    </w:p>
    <w:p w14:paraId="5779911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…AiÀÄ£ÁÛ †ZÀ ªÉÄÃ, </w:t>
      </w:r>
      <w:r w:rsidRPr="00195CAF">
        <w:rPr>
          <w:rFonts w:ascii="BRH Kannada Extra" w:hAnsi="BRH Kannada Extra" w:cs="BRH Kannada Extra"/>
          <w:sz w:val="40"/>
          <w:szCs w:val="40"/>
        </w:rPr>
        <w:tab/>
        <w:t xml:space="preserve">…zsÀvÁð †ZÀ …ªÉÄÃ, </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PÉëÃ†ªÀÄ±ÀÑ …ªÉÄÃ, </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zsÀÈ†w±ÀÑ …ªÉÄÃ, </w:t>
      </w:r>
    </w:p>
    <w:p w14:paraId="6DC12A73" w14:textId="77777777" w:rsidR="00E82389" w:rsidRPr="00195CAF" w:rsidRDefault="00E82389" w:rsidP="00DF1E9A">
      <w:pPr>
        <w:pStyle w:val="NoSpacing"/>
        <w:spacing w:line="252" w:lineRule="auto"/>
      </w:pPr>
    </w:p>
    <w:p w14:paraId="268675F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«†±ÀéA ZÀ …ªÉÄÃ, </w:t>
      </w:r>
      <w:r w:rsidRPr="00195CAF">
        <w:rPr>
          <w:rFonts w:ascii="BRH Kannada Extra" w:hAnsi="BRH Kannada Extra" w:cs="BRH Kannada Extra"/>
          <w:sz w:val="40"/>
          <w:szCs w:val="40"/>
        </w:rPr>
        <w:tab/>
        <w:t xml:space="preserve">ªÀÄ†ºÀ±ÀÑ ªÉÄÃ, </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…¸ÀªÀiï</w:t>
      </w:r>
      <w:r w:rsidR="005C3FC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«†ZÀÑ …ªÉÄÃ,</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eÁÕ†vÀæA ZÀ …ªÉÄÃ,</w:t>
      </w:r>
    </w:p>
    <w:p w14:paraId="0F6845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¸ÀÆ†±ÀÑ ªÉÄÃ,</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…¥Àæ¸ÀÆ†±ÀÑ …ªÉÄÃ, </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¹Ã†gÀA ZÀ ªÉÄÃ,</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…®AiÀÄ†±ÀÑ ªÀÄ ,</w:t>
      </w:r>
    </w:p>
    <w:p w14:paraId="2E4683A6" w14:textId="77777777" w:rsidR="00E82389" w:rsidRPr="00195CAF" w:rsidRDefault="00E82389" w:rsidP="00DF1E9A">
      <w:pPr>
        <w:pStyle w:val="NoSpacing"/>
        <w:spacing w:line="252" w:lineRule="auto"/>
      </w:pPr>
    </w:p>
    <w:p w14:paraId="623543C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…IÄvÀA †ZÀ …ªÉÄÃ, </w:t>
      </w:r>
      <w:r w:rsidRPr="00195CAF">
        <w:rPr>
          <w:rFonts w:ascii="BRH Kannada Extra" w:hAnsi="BRH Kannada Extra" w:cs="BRH Kannada Extra"/>
          <w:sz w:val="40"/>
          <w:szCs w:val="40"/>
        </w:rPr>
        <w:tab/>
        <w:t>„ªÀÄÈ†vÀA ZÀ,</w:t>
      </w:r>
      <w:r w:rsidR="00900A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ªÉÄÃ„…AiÀÄPÀë÷äA …ZÀ ªÉÄÃ, </w:t>
      </w:r>
      <w:r w:rsidRPr="00195CAF">
        <w:rPr>
          <w:rFonts w:ascii="BRH Kannada Extra" w:hAnsi="BRH Kannada Extra" w:cs="BRH Kannada Extra"/>
          <w:sz w:val="40"/>
          <w:szCs w:val="40"/>
        </w:rPr>
        <w:tab/>
        <w:t xml:space="preserve">„†£ÁªÀÄAiÀÄZÀÑ ªÉÄÃ, </w:t>
      </w:r>
    </w:p>
    <w:p w14:paraId="3077212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…fÃªÁ†vÀÄ±ÀÑ ªÉÄÃ, ¢ÃWÁð…AiÀÄÄvÀéA †ZÀ ªÉÄÃ, „£À…«ÄvÀæA …ZÀ ªÉÄÃ, „†¨sÀAiÀÄA ZÀ ªÉÄÃ, </w:t>
      </w:r>
    </w:p>
    <w:p w14:paraId="653EF362" w14:textId="77777777" w:rsidR="00E82389" w:rsidRPr="00195CAF" w:rsidRDefault="00E82389" w:rsidP="00DF1E9A">
      <w:pPr>
        <w:pStyle w:val="NoSpacing"/>
        <w:spacing w:line="252" w:lineRule="auto"/>
      </w:pPr>
    </w:p>
    <w:p w14:paraId="3B0BF53B"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…¸ÀÄUÀA †ZÀ …ªÉÄÃ, </w:t>
      </w:r>
      <w:r w:rsidRPr="00195CAF">
        <w:rPr>
          <w:rFonts w:ascii="BRH Kannada Extra" w:hAnsi="BRH Kannada Extra" w:cs="BRH Kannada Extra"/>
          <w:sz w:val="40"/>
          <w:szCs w:val="40"/>
        </w:rPr>
        <w:tab/>
        <w:t xml:space="preserve">±À†AiÀÄ£ÀA ZÀ ªÉÄÃ, …¸ÀÆµÁ †ZÀ ªÉÄÃ, </w:t>
      </w:r>
      <w:r w:rsidRPr="00195CAF">
        <w:rPr>
          <w:rFonts w:ascii="BRH Kannada Extra" w:hAnsi="BRH Kannada Extra" w:cs="BRH Kannada Extra"/>
          <w:sz w:val="40"/>
          <w:szCs w:val="40"/>
        </w:rPr>
        <w:tab/>
        <w:t xml:space="preserve">…¸ÀÄ¢†£ÀA ZÀ ªÉÄÃ || </w:t>
      </w:r>
      <w:r w:rsidRPr="00195CAF">
        <w:rPr>
          <w:rFonts w:ascii="Arial" w:hAnsi="Arial" w:cs="Arial"/>
          <w:b/>
          <w:sz w:val="28"/>
          <w:szCs w:val="28"/>
        </w:rPr>
        <w:t>3 (36)</w:t>
      </w:r>
    </w:p>
    <w:p w14:paraId="54CBB139" w14:textId="77777777" w:rsidR="00E82389" w:rsidRPr="00195CAF" w:rsidRDefault="00E82389" w:rsidP="00DF1E9A">
      <w:pPr>
        <w:pStyle w:val="NoSpacing"/>
        <w:spacing w:line="252" w:lineRule="auto"/>
      </w:pPr>
    </w:p>
    <w:p w14:paraId="255ABAEA" w14:textId="77777777" w:rsidR="00E82389" w:rsidRPr="00195CAF" w:rsidRDefault="00E82389" w:rsidP="00DF1E9A">
      <w:pPr>
        <w:pStyle w:val="4-ULine-Subheading-VedaVMSKannada"/>
        <w:spacing w:line="252" w:lineRule="auto"/>
        <w:rPr>
          <w:color w:val="auto"/>
        </w:rPr>
      </w:pPr>
      <w:r w:rsidRPr="00195CAF">
        <w:rPr>
          <w:color w:val="auto"/>
        </w:rPr>
        <w:t xml:space="preserve">ZÀvÀÄvÉÆÜÃð„£ÀÄªÁPÀB </w:t>
      </w:r>
    </w:p>
    <w:p w14:paraId="24C1695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H†PÀÑð ªÉÄÃ, </w:t>
      </w:r>
      <w:r w:rsidRPr="00195CAF">
        <w:rPr>
          <w:rFonts w:ascii="BRH Kannada Extra" w:hAnsi="BRH Kannada Extra" w:cs="BRH Kannada Extra"/>
          <w:sz w:val="40"/>
          <w:szCs w:val="40"/>
        </w:rPr>
        <w:tab/>
        <w:t>…¸ÀÆ£ÀÈ†vÁ ZÀ …ªÉÄÃ,</w:t>
      </w:r>
      <w:r w:rsidRPr="00195CAF">
        <w:rPr>
          <w:rFonts w:ascii="BRH Kannada Extra" w:hAnsi="BRH Kannada Extra" w:cs="BRH Kannada Extra"/>
          <w:sz w:val="40"/>
          <w:szCs w:val="40"/>
        </w:rPr>
        <w:tab/>
      </w:r>
      <w:r w:rsidR="00CE3167"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¥À†AiÀÄ±ÀÑ …ªÉÄÃ ,</w:t>
      </w:r>
      <w:r w:rsidRPr="00195CAF">
        <w:rPr>
          <w:rFonts w:ascii="BRH Kannada Extra" w:hAnsi="BRH Kannada Extra" w:cs="BRH Kannada Extra"/>
          <w:sz w:val="40"/>
          <w:szCs w:val="40"/>
        </w:rPr>
        <w:tab/>
      </w:r>
      <w:r w:rsidRPr="00195CAF">
        <w:rPr>
          <w:rFonts w:ascii="BRH Kannada Extra" w:hAnsi="BRH Kannada Extra" w:cs="BRH Kannada Extra"/>
          <w:sz w:val="40"/>
          <w:szCs w:val="40"/>
        </w:rPr>
        <w:tab/>
        <w:t xml:space="preserve">gÀ†¸À±ÀÑ ªÉÄÃ, </w:t>
      </w:r>
    </w:p>
    <w:p w14:paraId="2AF4042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…WÀÈvÀA †ZÀ …ªÉÄÃ, </w:t>
      </w:r>
      <w:r w:rsidRPr="00195CAF">
        <w:rPr>
          <w:rFonts w:ascii="BRH Kannada Extra" w:hAnsi="BRH Kannada Extra" w:cs="BRH Kannada Extra"/>
          <w:sz w:val="40"/>
          <w:szCs w:val="40"/>
        </w:rPr>
        <w:tab/>
        <w:t xml:space="preserve">ªÀÄ†zsÀÄ ZÀ …ªÉÄÃ, </w:t>
      </w:r>
      <w:r w:rsidR="00CE3167"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¸À†VÞ±ÀÑ …ªÉÄÃ, </w:t>
      </w:r>
      <w:r w:rsidR="00CE3167"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¸À†¦Ãw±ÀÑ ªÉÄÃ, </w:t>
      </w:r>
    </w:p>
    <w:p w14:paraId="6E4F3CAE" w14:textId="77777777" w:rsidR="00E82389" w:rsidRPr="00195CAF" w:rsidRDefault="00E82389" w:rsidP="00DF1E9A">
      <w:pPr>
        <w:pStyle w:val="NoSpacing"/>
        <w:spacing w:line="252" w:lineRule="auto"/>
      </w:pPr>
    </w:p>
    <w:p w14:paraId="70D7BF1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…PÀÈ¶†±ÀÑ …ªÉÄÃ, </w:t>
      </w:r>
      <w:r w:rsidRPr="00195CAF">
        <w:rPr>
          <w:rFonts w:ascii="BRH Kannada Extra" w:hAnsi="BRH Kannada Extra" w:cs="BRH Kannada Extra"/>
          <w:sz w:val="40"/>
          <w:szCs w:val="40"/>
        </w:rPr>
        <w:tab/>
        <w:t xml:space="preserve">ªÀÈ†¶Ö±ÀÑ …ªÉÄÃ, </w:t>
      </w:r>
      <w:r w:rsidR="00CE3167"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eÉÊ†vÀæA ZÀ …ªÀÄ,</w:t>
      </w:r>
      <w:r w:rsidR="00CE3167"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O†¢ãzsÀåA ZÀ ªÉÄÃ,</w:t>
      </w:r>
    </w:p>
    <w:p w14:paraId="1FCBCEE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…gÀ¬Ä†±ÀÑ …ªÉÄÃ, </w:t>
      </w:r>
      <w:r w:rsidRPr="00195CAF">
        <w:rPr>
          <w:rFonts w:ascii="BRH Kannada Extra" w:hAnsi="BRH Kannada Extra" w:cs="BRH Kannada Extra"/>
          <w:sz w:val="40"/>
          <w:szCs w:val="40"/>
        </w:rPr>
        <w:tab/>
        <w:t xml:space="preserve">gÁ†AiÀÄ±ÀÑ ªÉÄÃ, </w:t>
      </w:r>
      <w:r w:rsidRPr="00195CAF">
        <w:rPr>
          <w:rFonts w:ascii="BRH Kannada Extra" w:hAnsi="BRH Kannada Extra" w:cs="BRH Kannada Extra"/>
          <w:sz w:val="40"/>
          <w:szCs w:val="40"/>
        </w:rPr>
        <w:tab/>
      </w:r>
      <w:r w:rsidR="00CE3167"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…¥ÀÄµÀÖA †ZÀ …ªÉÄÃ, </w:t>
      </w:r>
      <w:r w:rsidRPr="00195CAF">
        <w:rPr>
          <w:rFonts w:ascii="BRH Kannada Extra" w:hAnsi="BRH Kannada Extra" w:cs="BRH Kannada Extra"/>
          <w:sz w:val="40"/>
          <w:szCs w:val="40"/>
        </w:rPr>
        <w:tab/>
        <w:t>¥ÀÄ†¶Ö±ÀÑ ªÉÄÃ,</w:t>
      </w:r>
    </w:p>
    <w:p w14:paraId="68CDF24C" w14:textId="77777777" w:rsidR="00E82389" w:rsidRPr="002B6881" w:rsidRDefault="00E82389" w:rsidP="00DF1E9A">
      <w:pPr>
        <w:autoSpaceDE w:val="0"/>
        <w:autoSpaceDN w:val="0"/>
        <w:adjustRightInd w:val="0"/>
        <w:spacing w:after="0" w:line="252" w:lineRule="auto"/>
        <w:rPr>
          <w:rFonts w:ascii="BRH Kannada Extra" w:hAnsi="BRH Kannada Extra" w:cs="BRH Kannada Extra"/>
          <w:sz w:val="24"/>
          <w:szCs w:val="24"/>
        </w:rPr>
      </w:pPr>
    </w:p>
    <w:p w14:paraId="3FD5412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…«¨sÀÄ †ZÀ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…¥Àæ¨sÀÄ †ZÀ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…§ºÀÄ †ZÀ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¨sÀÆ†AiÀÄ±ÀÑ ªÉÄÃ,</w:t>
      </w:r>
    </w:p>
    <w:p w14:paraId="73312C1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…¥ÀÆtðA †ZÀ ªÉÄÃ, …¥ÀÆtð†vÀgÀA …ZÀ ªÉÄÃ</w:t>
      </w:r>
      <w:r w:rsidRPr="00195CAF">
        <w:rPr>
          <w:rFonts w:ascii="BRH Kannada Extra" w:hAnsi="BRH Kannada Extra" w:cs="BRH Kannada Extra"/>
          <w:sz w:val="40"/>
          <w:szCs w:val="40"/>
        </w:rPr>
        <w:tab/>
        <w:t xml:space="preserve">„†Qëw±ÀÑ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PÀÆ†AiÀÄªÁ…±ÀÑ ªÉÄÃ,</w:t>
      </w:r>
    </w:p>
    <w:p w14:paraId="40754DAA" w14:textId="77777777" w:rsidR="00E82389" w:rsidRPr="00195CAF" w:rsidRDefault="00E82389" w:rsidP="00DF1E9A">
      <w:pPr>
        <w:pStyle w:val="NoSpacing"/>
        <w:spacing w:line="252" w:lineRule="auto"/>
      </w:pPr>
    </w:p>
    <w:p w14:paraId="6F314E6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„†£ÀßA …ZÀ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„†PÀÄëZÀÑ ªÉÄÃ, </w:t>
      </w:r>
      <w:r w:rsidRPr="00195CAF">
        <w:rPr>
          <w:rFonts w:ascii="BRH Kannada Extra" w:hAnsi="BRH Kannada Extra" w:cs="BRH Kannada Extra"/>
          <w:sz w:val="40"/>
          <w:szCs w:val="40"/>
        </w:rPr>
        <w:tab/>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…«æÃºÀ†AiÀÄ±ÀÑ …ªÉÄÃ, </w:t>
      </w:r>
      <w:r w:rsidRPr="00195CAF">
        <w:rPr>
          <w:rFonts w:ascii="BRH Kannada Extra" w:hAnsi="BRH Kannada Extra" w:cs="BRH Kannada Extra"/>
          <w:sz w:val="40"/>
          <w:szCs w:val="40"/>
        </w:rPr>
        <w:tab/>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AiÀÄ‡ªÁ±ÀÑ …ªÉÄÃ, </w:t>
      </w:r>
    </w:p>
    <w:p w14:paraId="5199582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ªÀiÁ‡µÁ±ÀÑ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w‡¯Á±ÀÑ ªÉÄÃ, </w:t>
      </w:r>
      <w:r w:rsidRPr="00195CAF">
        <w:rPr>
          <w:rFonts w:ascii="BRH Kannada Extra" w:hAnsi="BRH Kannada Extra" w:cs="BRH Kannada Extra"/>
          <w:sz w:val="40"/>
          <w:szCs w:val="40"/>
        </w:rPr>
        <w:tab/>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…ªÀÄÄzïUÁ†±ÀÑ ªÉÄÃ,</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…R‡¯Áé±ÀÑ ªÉÄÃ, </w:t>
      </w:r>
    </w:p>
    <w:p w14:paraId="02D79388" w14:textId="77777777" w:rsidR="00E82389" w:rsidRPr="00195CAF" w:rsidRDefault="009B3608" w:rsidP="00DF1E9A">
      <w:pPr>
        <w:pStyle w:val="NoSpacing"/>
        <w:spacing w:line="252" w:lineRule="auto"/>
      </w:pPr>
      <w:r w:rsidRPr="00195CAF">
        <w:t xml:space="preserve"> </w:t>
      </w:r>
    </w:p>
    <w:p w14:paraId="2343873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…UÉÆÃzsÀÆ‡ªÀiÁ±ÀÑ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…ªÀÄ¸ÀÄ‡gÁ±ÀÑ ªÉÄÃ,</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…¦æAiÀÄ†YÎªÀ…±ÀÑ ªÉÄÃ</w:t>
      </w:r>
      <w:r w:rsidRPr="00195CAF">
        <w:rPr>
          <w:rFonts w:ascii="BRH Kannada Extra" w:hAnsi="BRH Kannada Extra" w:cs="BRH Kannada Extra"/>
          <w:sz w:val="40"/>
          <w:szCs w:val="40"/>
        </w:rPr>
        <w:tab/>
        <w:t>„†tªÀ±ÀÑ ªÉÄÃ,</w:t>
      </w:r>
    </w:p>
    <w:p w14:paraId="70A66B3F"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…±ÁåªÀiÁ‡PÁ±ÀÑ ªÉÄÃ, </w:t>
      </w:r>
      <w:r w:rsidR="009B3608"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…¤ÃªÁ‡gÁ±ÀÑ ªÉÄÃ || </w:t>
      </w:r>
      <w:r w:rsidRPr="00195CAF">
        <w:rPr>
          <w:rFonts w:ascii="Arial" w:hAnsi="Arial" w:cs="Arial"/>
          <w:b/>
          <w:sz w:val="28"/>
          <w:szCs w:val="28"/>
        </w:rPr>
        <w:t>4 (38)</w:t>
      </w:r>
    </w:p>
    <w:p w14:paraId="3B6D37D0" w14:textId="77777777" w:rsidR="00E82389" w:rsidRPr="00195CAF" w:rsidRDefault="00E82389" w:rsidP="00DF1E9A">
      <w:pPr>
        <w:pStyle w:val="4-ULine-Subheading-VedaVMSKannada"/>
        <w:spacing w:line="252" w:lineRule="auto"/>
        <w:rPr>
          <w:color w:val="auto"/>
        </w:rPr>
      </w:pPr>
      <w:r w:rsidRPr="00195CAF">
        <w:rPr>
          <w:color w:val="auto"/>
        </w:rPr>
        <w:lastRenderedPageBreak/>
        <w:t xml:space="preserve">¥ÀkÑªÉÆÃ„£ÀÄªÁPÀB </w:t>
      </w:r>
    </w:p>
    <w:p w14:paraId="6802FE0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C±Áä †ZÀ …ªÉÄÃ, </w:t>
      </w:r>
      <w:r w:rsidRPr="00195CAF">
        <w:rPr>
          <w:rFonts w:ascii="BRH Kannada Extra" w:hAnsi="BRH Kannada Extra" w:cs="BRH Kannada Extra"/>
          <w:sz w:val="40"/>
          <w:szCs w:val="40"/>
        </w:rPr>
        <w:tab/>
        <w:t>ªÀÄÈ†wÛPÁ ZÀ ªÉÄÃ,</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…VgÀ†AiÀÄ±ÀÑ …ªÉÄÃ, </w:t>
      </w:r>
      <w:r w:rsidRPr="00195CAF">
        <w:rPr>
          <w:rFonts w:ascii="BRH Kannada Extra" w:hAnsi="BRH Kannada Extra" w:cs="BRH Kannada Extra"/>
          <w:sz w:val="40"/>
          <w:szCs w:val="40"/>
        </w:rPr>
        <w:tab/>
        <w:t xml:space="preserve">¥À†ªÀðvÁ±ÀÑ …ªÉÄÃ, </w:t>
      </w:r>
    </w:p>
    <w:p w14:paraId="55D7453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¹†PÀvÁ±ÀÑ …ªÉÄÃ, </w:t>
      </w:r>
      <w:r w:rsidRPr="00195CAF">
        <w:rPr>
          <w:rFonts w:ascii="BRH Kannada Extra" w:hAnsi="BRH Kannada Extra" w:cs="BRH Kannada Extra"/>
          <w:sz w:val="40"/>
          <w:szCs w:val="40"/>
        </w:rPr>
        <w:tab/>
        <w:t xml:space="preserve">ªÀ…£À¸Àà†vÀAiÀÄ±ÀÑ …ªÉÄÃ, </w:t>
      </w:r>
      <w:r w:rsidRPr="00195CAF">
        <w:rPr>
          <w:rFonts w:ascii="BRH Kannada Extra" w:hAnsi="BRH Kannada Extra" w:cs="BRH Kannada Extra"/>
          <w:sz w:val="40"/>
          <w:szCs w:val="40"/>
        </w:rPr>
        <w:tab/>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»†gÀtåA …ZÀ ªÉÄÃ, </w:t>
      </w:r>
      <w:r w:rsidRPr="00195CAF">
        <w:rPr>
          <w:rFonts w:ascii="BRH Kannada Extra" w:hAnsi="BRH Kannada Extra" w:cs="BRH Kannada Extra"/>
          <w:sz w:val="40"/>
          <w:szCs w:val="40"/>
        </w:rPr>
        <w:tab/>
        <w:t>„†AiÀÄ±ÀÑ …ªÉÄÃ,</w:t>
      </w:r>
    </w:p>
    <w:p w14:paraId="3E87AC3E" w14:textId="77777777" w:rsidR="00E82389" w:rsidRPr="00195CAF" w:rsidRDefault="00FB06BB" w:rsidP="00DF1E9A">
      <w:pPr>
        <w:pStyle w:val="NoSpacing"/>
        <w:spacing w:line="252" w:lineRule="auto"/>
      </w:pPr>
      <w:r w:rsidRPr="00195CAF">
        <w:tab/>
      </w:r>
    </w:p>
    <w:p w14:paraId="75E7AF1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¹Ã†¸ÀA ZÀ …ªÉÄÃ, </w:t>
      </w:r>
      <w:r w:rsidRPr="00195CAF">
        <w:rPr>
          <w:rFonts w:ascii="BRH Kannada Extra" w:hAnsi="BRH Kannada Extra" w:cs="BRH Kannada Extra"/>
          <w:sz w:val="40"/>
          <w:szCs w:val="40"/>
        </w:rPr>
        <w:tab/>
        <w:t xml:space="preserve">vÀæ†¥ÀÄ±ÀÑ ªÉÄÃ, </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…±ÁåªÀÄA †ZÀ ªÉÄÃ,</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…¯ÉÆÃºÀA †ZÀ …ªÉÄÃ,</w:t>
      </w:r>
    </w:p>
    <w:p w14:paraId="543627F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„Vß†±ÀÑ …ªÀÄ, </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D†¥À±ÀÑ ªÉÄÃ,</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…«ÃgÀÄ†zsÀ±ÀÑ …ªÀÄ, </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N†µÀzsÀAiÀÄ±ÀÑ ªÉÄÃ, </w:t>
      </w:r>
    </w:p>
    <w:p w14:paraId="3CA89B6E" w14:textId="77777777" w:rsidR="00E82389" w:rsidRPr="00195CAF" w:rsidRDefault="00E82389" w:rsidP="00DF1E9A">
      <w:pPr>
        <w:pStyle w:val="NoSpacing"/>
        <w:spacing w:line="252" w:lineRule="auto"/>
      </w:pPr>
    </w:p>
    <w:p w14:paraId="2B5F9D3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PÀÈµÀÖ…¥ÀZÀåA †ZÀ ªÉÄÃ, </w:t>
      </w:r>
      <w:r w:rsidRPr="00195CAF">
        <w:rPr>
          <w:rFonts w:ascii="BRH Kannada Extra" w:hAnsi="BRH Kannada Extra" w:cs="BRH Kannada Extra"/>
          <w:sz w:val="40"/>
          <w:szCs w:val="40"/>
        </w:rPr>
        <w:tab/>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„PÀÈµÀÖ…¥ÀZÀåA †ZÀ ªÉÄÃ, </w:t>
      </w:r>
    </w:p>
    <w:p w14:paraId="0E1FCB3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…UÁæAAiÀiÁ†±ÀÑ ªÉÄÃ,</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…¥À±À†ªÀ D…gÀuÁå†±ÀÑ …AiÀÄeÉÕÃ†£À PÀ®à£ÁÛA, </w:t>
      </w:r>
    </w:p>
    <w:p w14:paraId="74C383DF" w14:textId="77777777" w:rsidR="00E82389" w:rsidRPr="00195CAF" w:rsidRDefault="00E82389" w:rsidP="00DF1E9A">
      <w:pPr>
        <w:pStyle w:val="NoSpacing"/>
        <w:spacing w:line="252" w:lineRule="auto"/>
      </w:pPr>
    </w:p>
    <w:p w14:paraId="0BA6F721" w14:textId="77777777" w:rsidR="00E82389" w:rsidRPr="00195CAF" w:rsidRDefault="005C3FCE" w:rsidP="00DF1E9A">
      <w:pPr>
        <w:autoSpaceDE w:val="0"/>
        <w:autoSpaceDN w:val="0"/>
        <w:adjustRightInd w:val="0"/>
        <w:spacing w:after="0" w:line="252" w:lineRule="auto"/>
        <w:rPr>
          <w:rFonts w:ascii="BRH Kannada Extra" w:hAnsi="BRH Kannada Extra" w:cs="BRH Kannada Extra"/>
          <w:sz w:val="40"/>
          <w:szCs w:val="40"/>
        </w:rPr>
      </w:pPr>
      <w:r w:rsidRPr="000356FE">
        <w:rPr>
          <w:rFonts w:ascii="BRH Devanagari Extra" w:hAnsi="BRH Devanagari Extra" w:cs="BRH Devanagari Extra"/>
          <w:sz w:val="40"/>
          <w:szCs w:val="40"/>
        </w:rPr>
        <w:t>Æ</w:t>
      </w:r>
      <w:r w:rsidR="00E82389" w:rsidRPr="00195CAF">
        <w:rPr>
          <w:rFonts w:ascii="BRH Kannada Extra" w:hAnsi="BRH Kannada Extra" w:cs="BRH Kannada Extra"/>
          <w:sz w:val="40"/>
          <w:szCs w:val="40"/>
        </w:rPr>
        <w:t xml:space="preserve">…«vÀÛA †ZÀ …ªÉÄÃ, </w:t>
      </w:r>
      <w:r w:rsidR="00FB06BB"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 xml:space="preserve">«†wÛ±ÀÑ ªÉÄÃ, </w:t>
      </w:r>
      <w:r w:rsidR="00E82389" w:rsidRPr="00195CAF">
        <w:rPr>
          <w:rFonts w:ascii="BRH Kannada Extra" w:hAnsi="BRH Kannada Extra" w:cs="BRH Kannada Extra"/>
          <w:sz w:val="40"/>
          <w:szCs w:val="40"/>
        </w:rPr>
        <w:tab/>
      </w:r>
      <w:r w:rsidR="00FB06BB"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…¨sÀÆvÀA †ZÀ …ªÉÄÃ,</w:t>
      </w:r>
      <w:r w:rsidR="00FB06BB"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 xml:space="preserve"> ¨sÀÆ†w±ÀÑ …ªÉÄÃ, </w:t>
      </w:r>
    </w:p>
    <w:p w14:paraId="1F635C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ªÀ†¸ÀÄ ZÀ ªÉÄÃ, </w:t>
      </w:r>
      <w:r w:rsidRPr="00195CAF">
        <w:rPr>
          <w:rFonts w:ascii="BRH Kannada Extra" w:hAnsi="BRH Kannada Extra" w:cs="BRH Kannada Extra"/>
          <w:sz w:val="40"/>
          <w:szCs w:val="40"/>
        </w:rPr>
        <w:tab/>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ªÀ…¸Àw†±ÀÑ …ªÉÄÃ, </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PÀ†ªÀÄð ZÀ …ªÉÄÃ,</w:t>
      </w:r>
      <w:r w:rsidR="00FB06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±À†QÛ…±ÀÑ ªÉÄÃ,</w:t>
      </w:r>
    </w:p>
    <w:p w14:paraId="41EE8D1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„†xÀð±ÀÑ …ªÀÄ,</w:t>
      </w:r>
      <w:r w:rsidR="00A92E5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K†ªÀÄ±ÀÑ …ªÀÄ,</w:t>
      </w:r>
      <w:r w:rsidR="00A92E5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E†w±ÀÑ …ªÉÄÃ,</w:t>
      </w:r>
      <w:r w:rsidR="00A92E5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UÀ†w±ÀÑ ªÉÄÃ || </w:t>
      </w:r>
      <w:r w:rsidRPr="00195CAF">
        <w:rPr>
          <w:rFonts w:ascii="Arial" w:hAnsi="Arial" w:cs="Arial"/>
          <w:b/>
          <w:sz w:val="28"/>
          <w:szCs w:val="28"/>
        </w:rPr>
        <w:t>5 (32)</w:t>
      </w:r>
    </w:p>
    <w:p w14:paraId="77A84A8D" w14:textId="77777777" w:rsidR="00E82389" w:rsidRPr="00195CAF" w:rsidRDefault="00E82389" w:rsidP="00DF1E9A">
      <w:pPr>
        <w:pStyle w:val="NoSpacing"/>
        <w:spacing w:line="252" w:lineRule="auto"/>
      </w:pPr>
    </w:p>
    <w:p w14:paraId="0E410C32" w14:textId="77777777" w:rsidR="00E82389" w:rsidRPr="00195CAF" w:rsidRDefault="00E82389" w:rsidP="00DF1E9A">
      <w:pPr>
        <w:pStyle w:val="4-ULine-Subheading-VedaVMSKannada"/>
        <w:spacing w:line="252" w:lineRule="auto"/>
        <w:rPr>
          <w:color w:val="auto"/>
        </w:rPr>
      </w:pPr>
      <w:r w:rsidRPr="00195CAF">
        <w:rPr>
          <w:color w:val="auto"/>
        </w:rPr>
        <w:t>µÀµÉÆÃ„£ÀÄªÁPÀB</w:t>
      </w:r>
    </w:p>
    <w:p w14:paraId="707D8F2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…CVß†±ÀÑ …ªÀÄ E†£ÀÝç±ÀÑ …ªÉÄÃ, </w:t>
      </w:r>
      <w:r w:rsidRPr="00195CAF">
        <w:rPr>
          <w:rFonts w:ascii="BRH Kannada Extra" w:hAnsi="BRH Kannada Extra" w:cs="BRH Kannada Extra"/>
          <w:sz w:val="40"/>
          <w:szCs w:val="40"/>
        </w:rPr>
        <w:tab/>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¸ÉÆÃ†ªÀÄ±ÀÑ …ªÀÄ E†£ÀÝç±ÀÑ ªÉÄÃ, </w:t>
      </w:r>
    </w:p>
    <w:p w14:paraId="1BE91BA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¸À…«vÁ †ZÀ …ªÀÄ E†£ÀÝç±ÀÑ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¸À†gÀ¸ÀéwÃ ZÀ …ªÀÄ E†£ÀÝç±ÀÑ ªÉÄÃ, </w:t>
      </w:r>
    </w:p>
    <w:p w14:paraId="58D71C9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…¥ÀÆµÁ †ZÀ …ªÀÄ E†£ÀÝç±ÀÑ …ªÉÄÃ,</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§È…ºÀ¸Àà†w±ÀÑ …ªÀÄ E†£ÀÝç±ÀÑ ªÉÄÃ, </w:t>
      </w:r>
    </w:p>
    <w:p w14:paraId="4F71239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…«ÄvÀæ†±ÀÑ …ªÀÄ E†£ÀÝç±ÀÑ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ªÀ†gÀÄt±ÀÑ …ªÀÄ E†£ÀÝç±ÀÑ …ªÉÄÃ,</w:t>
      </w:r>
    </w:p>
    <w:p w14:paraId="426F94C0" w14:textId="77777777" w:rsidR="00E82389" w:rsidRPr="00195CAF" w:rsidRDefault="00E82389" w:rsidP="00DF1E9A">
      <w:pPr>
        <w:pStyle w:val="NoSpacing"/>
        <w:spacing w:line="252" w:lineRule="auto"/>
      </w:pPr>
    </w:p>
    <w:p w14:paraId="4DAA605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vÀé†µÁÖ ZÀ …ªÀÄ E†£ÀÝç±ÀÑ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…zsÁvÁ †ZÀ …ªÀÄ E†£ÀÝç±ÀÑ …ªÉÄÃ, </w:t>
      </w:r>
    </w:p>
    <w:p w14:paraId="1C3FCF1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«†µÀÄÚ±ÀÑ …ªÀÄ E†£ÀÝç±ÀÑ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„²é†£Ë ZÀ …ªÀÄ E†£ÀÝç±ÀÑ ªÉÄÃ, </w:t>
      </w:r>
    </w:p>
    <w:p w14:paraId="56F87022" w14:textId="77777777" w:rsidR="00E82389" w:rsidRPr="00195CAF" w:rsidRDefault="00E82389" w:rsidP="00DF1E9A">
      <w:pPr>
        <w:pStyle w:val="NoSpacing"/>
        <w:spacing w:line="252" w:lineRule="auto"/>
      </w:pPr>
    </w:p>
    <w:p w14:paraId="13F2AC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…ªÀÄgÀÄ†vÀ±ÀÑ …ªÀÄ E†£ÀÝç±ÀÑ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«†±ÉéÃ ZÀ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…zÉÃªÁ E†£ÀÝç±ÀÑ ªÉÄÃ, </w:t>
      </w:r>
      <w:r w:rsidRPr="00195CAF">
        <w:rPr>
          <w:rFonts w:ascii="BRH Kannada Extra" w:hAnsi="BRH Kannada Extra" w:cs="BRH Kannada Extra"/>
          <w:sz w:val="40"/>
          <w:szCs w:val="40"/>
        </w:rPr>
        <w:tab/>
      </w:r>
    </w:p>
    <w:p w14:paraId="5FDD311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¥ÀÈ…y«Ã †ZÀ …ªÀÄ E†£ÀÝç±ÀÑ …ªÉÄÃ,</w:t>
      </w:r>
      <w:r w:rsidRPr="00195CAF">
        <w:rPr>
          <w:rFonts w:ascii="BRH Kannada Extra" w:hAnsi="BRH Kannada Extra" w:cs="BRH Kannada Extra"/>
          <w:sz w:val="40"/>
          <w:szCs w:val="40"/>
        </w:rPr>
        <w:tab/>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„£ÀÛ†jPÀëA ZÀ …ªÀÄ E†£ÀÝç±ÀÑ …ªÉÄÃ, </w:t>
      </w:r>
    </w:p>
    <w:p w14:paraId="43B1CED2" w14:textId="77777777" w:rsidR="00E82389" w:rsidRPr="00195CAF" w:rsidRDefault="00E82389" w:rsidP="00DF1E9A">
      <w:pPr>
        <w:pStyle w:val="NoSpacing"/>
        <w:spacing w:line="252" w:lineRule="auto"/>
      </w:pPr>
    </w:p>
    <w:p w14:paraId="17582B5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zËå†±ÀÑ …ªÀÄ E†£ÀÝç±ÀÑ …ªÉÄÃ,</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¢†±À±ÀÑ …ªÀÄ E†£ÀÝç±ÀÑ ªÉÄÃ, </w:t>
      </w:r>
    </w:p>
    <w:p w14:paraId="2C83E61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…ªÀÄÆzsÁð †ZÀ …ªÀÄ E†£ÀÝç±ÀÑ ªÉÄÃ, </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…¥ÀæeÁ†¥Àw±ÀÑ …ªÀÄ E†£ÀÝç±ÀÑ ªÉÄÃ || </w:t>
      </w:r>
      <w:r w:rsidRPr="00195CAF">
        <w:rPr>
          <w:rFonts w:ascii="Arial" w:hAnsi="Arial" w:cs="Arial"/>
          <w:b/>
          <w:sz w:val="28"/>
          <w:szCs w:val="28"/>
        </w:rPr>
        <w:t>6 (21)</w:t>
      </w:r>
    </w:p>
    <w:p w14:paraId="5B1F3515" w14:textId="77777777" w:rsidR="00E82389" w:rsidRPr="00195CAF" w:rsidRDefault="00E82389" w:rsidP="00DF1E9A">
      <w:pPr>
        <w:pStyle w:val="NoSpacing"/>
        <w:spacing w:line="252" w:lineRule="auto"/>
      </w:pPr>
    </w:p>
    <w:p w14:paraId="574444F6" w14:textId="77777777" w:rsidR="00E82389" w:rsidRPr="00195CAF" w:rsidRDefault="00E82389" w:rsidP="00DF1E9A">
      <w:pPr>
        <w:pStyle w:val="4-ULine-Subheading-VedaVMSKannada"/>
        <w:spacing w:line="252" w:lineRule="auto"/>
        <w:rPr>
          <w:color w:val="auto"/>
        </w:rPr>
      </w:pPr>
      <w:r w:rsidRPr="00195CAF">
        <w:rPr>
          <w:color w:val="auto"/>
        </w:rPr>
        <w:t>¸À¥ÀÛªÉÆÃ„£ÀÄªÁPÀB</w:t>
      </w:r>
    </w:p>
    <w:p w14:paraId="711685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…C(…Uïä)±ÀÄ†±ÀÑ ªÉÄÃ,</w:t>
      </w:r>
      <w:r w:rsidRPr="00195CAF">
        <w:rPr>
          <w:rFonts w:ascii="BRH Kannada Extra" w:hAnsi="BRH Kannada Extra" w:cs="BRH Kannada Extra"/>
          <w:sz w:val="40"/>
          <w:szCs w:val="40"/>
        </w:rPr>
        <w:tab/>
        <w:t>…gÀ²ä…±ÀÑ ªÉÄÃ,</w:t>
      </w:r>
      <w:r w:rsidR="00161DE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„‡zÁ¨sÀå…±ÀÑ ªÉÄÃ, </w:t>
      </w:r>
      <w:r w:rsidR="009B5E4A">
        <w:rPr>
          <w:rFonts w:ascii="BRH Kannada Extra" w:hAnsi="BRH Kannada Extra" w:cs="BRH Kannada Extra"/>
          <w:sz w:val="40"/>
          <w:szCs w:val="40"/>
        </w:rPr>
        <w:t xml:space="preserve">  </w:t>
      </w:r>
      <w:r w:rsidRPr="00195CAF">
        <w:rPr>
          <w:rFonts w:ascii="BRH Kannada Extra" w:hAnsi="BRH Kannada Extra" w:cs="BRH Kannada Extra"/>
          <w:sz w:val="40"/>
          <w:szCs w:val="40"/>
        </w:rPr>
        <w:t>„†¢ü¥Àw±ÀÑ ªÀÄ,</w:t>
      </w:r>
    </w:p>
    <w:p w14:paraId="080C948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G…¥Á(…Uïä)±ÀÄ†±ÀÑ ªÉÄÃ, </w:t>
      </w:r>
      <w:r w:rsidRPr="00195CAF">
        <w:rPr>
          <w:rFonts w:ascii="BRH Kannada Extra" w:hAnsi="BRH Kannada Extra" w:cs="BRH Kannada Extra"/>
          <w:sz w:val="40"/>
          <w:szCs w:val="40"/>
        </w:rPr>
        <w:tab/>
        <w:t>„£ÀÛ…AiÀiÁðªÀÄ†±ÀÑ ªÀÄ, L£ÀÝçªÁ…AiÀÄªÀ†±ÀÑ ªÉÄÃ, ªÉÄÊvÁæªÀ…gÀÄt†±ÀÑ ªÀÄ,</w:t>
      </w:r>
    </w:p>
    <w:p w14:paraId="65AB0A2F" w14:textId="77777777" w:rsidR="00E82389" w:rsidRPr="002B6881" w:rsidRDefault="00E82389" w:rsidP="00DF1E9A">
      <w:pPr>
        <w:autoSpaceDE w:val="0"/>
        <w:autoSpaceDN w:val="0"/>
        <w:adjustRightInd w:val="0"/>
        <w:spacing w:after="0" w:line="252" w:lineRule="auto"/>
        <w:rPr>
          <w:rFonts w:ascii="BRH Kannada Extra" w:hAnsi="BRH Kannada Extra" w:cs="BRH Kannada Extra"/>
          <w:sz w:val="28"/>
          <w:szCs w:val="28"/>
        </w:rPr>
      </w:pPr>
    </w:p>
    <w:p w14:paraId="6DB292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D…²é£À†±ÀÑ ªÉÄÃ, </w:t>
      </w:r>
      <w:r w:rsidRPr="00195CAF">
        <w:rPr>
          <w:rFonts w:ascii="BRH Kannada Extra" w:hAnsi="BRH Kannada Extra" w:cs="BRH Kannada Extra"/>
          <w:sz w:val="40"/>
          <w:szCs w:val="40"/>
        </w:rPr>
        <w:tab/>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¥Àæw…¥Àæ¸ÁÜ†£À±ÀÑ ªÉÄÃ, </w:t>
      </w:r>
      <w:r w:rsidRPr="00195CAF">
        <w:rPr>
          <w:rFonts w:ascii="BRH Kannada Extra" w:hAnsi="BRH Kannada Extra" w:cs="BRH Kannada Extra"/>
          <w:sz w:val="40"/>
          <w:szCs w:val="40"/>
        </w:rPr>
        <w:tab/>
        <w:t xml:space="preserve">…±ÀÄPÀæ†±ÀÑ ªÉÄÃ, </w:t>
      </w:r>
      <w:r w:rsidR="009B5E4A">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…ªÀÄ¤ÜÃ †ZÀ ªÀÄ,</w:t>
      </w:r>
    </w:p>
    <w:p w14:paraId="76B1DC5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DUÀæ…AiÀÄt†±ÀÑ ªÉÄÃ, </w:t>
      </w:r>
      <w:r w:rsidRPr="00195CAF">
        <w:rPr>
          <w:rFonts w:ascii="BRH Kannada Extra" w:hAnsi="BRH Kannada Extra" w:cs="BRH Kannada Extra"/>
          <w:sz w:val="40"/>
          <w:szCs w:val="40"/>
        </w:rPr>
        <w:tab/>
        <w:t>ªÉÊ±Àé…zÉÃªÀ†±ÀÑ ªÉÄÃ,</w:t>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…zsÀÄæªÀ†±ÀÑ ªÉÄÃ,</w:t>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ªÉÊ±Áé…£ÀgÀ†±ÀÑ ªÀÄ,</w:t>
      </w:r>
    </w:p>
    <w:p w14:paraId="20602D83" w14:textId="77777777" w:rsidR="00E82389" w:rsidRPr="00195CAF" w:rsidRDefault="00E82389" w:rsidP="00DF1E9A">
      <w:pPr>
        <w:pStyle w:val="NoSpacing"/>
        <w:spacing w:line="252" w:lineRule="auto"/>
      </w:pPr>
    </w:p>
    <w:p w14:paraId="24BEBDF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IÄvÀÄ…UÀæºÁ†±ÀÑ ªÉÄÃ,</w:t>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„w…UÁæ‡ºÁå±ÀÑ ªÀÄ, </w:t>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L…£ÁÝçUÀß†±ÀÑ ªÉÄÃ, </w:t>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ªÉÊ±Àé…zÉÃªÀ†±ÀÑ ªÉÄÃ,</w:t>
      </w:r>
    </w:p>
    <w:p w14:paraId="4489F86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ªÀÄgÀÄ…vÀéwÃ‡AiÀiÁ±ÀÑ ªÉÄÃ, ªÀiÁ…ºÉÃ£ÀÝç†±ÀÑ ªÀÄ, </w:t>
      </w:r>
      <w:r w:rsidR="006715E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r w:rsidR="006715EE" w:rsidRPr="00195CAF">
        <w:rPr>
          <w:rFonts w:ascii="BRH Kannada Extra" w:hAnsi="BRH Kannada Extra" w:cs="BRH Kannada Extra"/>
          <w:sz w:val="40"/>
          <w:szCs w:val="40"/>
        </w:rPr>
        <w:t xml:space="preserve">D…¢vÀå†±ÀÑ ªÉÄÃ, </w:t>
      </w:r>
      <w:r w:rsidRPr="00195CAF">
        <w:rPr>
          <w:rFonts w:ascii="BRH Kannada Extra" w:hAnsi="BRH Kannada Extra" w:cs="BRH Kannada Extra"/>
          <w:sz w:val="40"/>
          <w:szCs w:val="40"/>
        </w:rPr>
        <w:t xml:space="preserve"> ¸Á…«vÀæ†±ÀÑ ªÉÄÃ,</w:t>
      </w:r>
    </w:p>
    <w:p w14:paraId="7C0C760A" w14:textId="77777777" w:rsidR="00E82389" w:rsidRPr="00195CAF" w:rsidRDefault="00E82389" w:rsidP="00DF1E9A">
      <w:pPr>
        <w:pStyle w:val="NoSpacing"/>
        <w:spacing w:line="252" w:lineRule="auto"/>
      </w:pPr>
    </w:p>
    <w:p w14:paraId="051954EC"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¸ÁgÀ…¸ÀévÀ†±ÀÑ ªÉÄÃ, </w:t>
      </w:r>
      <w:r w:rsidRPr="00195CAF">
        <w:rPr>
          <w:rFonts w:ascii="BRH Kannada Extra" w:hAnsi="BRH Kannada Extra" w:cs="BRH Kannada Extra"/>
          <w:sz w:val="40"/>
          <w:szCs w:val="40"/>
        </w:rPr>
        <w:tab/>
        <w:t xml:space="preserve">…¥ËµÀÚ†±ÀÑ ªÉÄÃ, </w:t>
      </w:r>
      <w:r w:rsidRPr="00195CAF">
        <w:rPr>
          <w:rFonts w:ascii="BRH Kannada Extra" w:hAnsi="BRH Kannada Extra" w:cs="BRH Kannada Extra"/>
          <w:sz w:val="40"/>
          <w:szCs w:val="40"/>
        </w:rPr>
        <w:tab/>
        <w:t xml:space="preserve"> ¥ÁwßÃ…ªÀvÀ†±ÀÑ ªÉÄÃ, ºÁjAiÉÆÃ…d£À†±ÀÑ ªÉÄÃ || </w:t>
      </w:r>
      <w:r w:rsidRPr="00195CAF">
        <w:rPr>
          <w:rFonts w:ascii="Arial" w:hAnsi="Arial" w:cs="Arial"/>
          <w:b/>
          <w:sz w:val="28"/>
          <w:szCs w:val="28"/>
        </w:rPr>
        <w:t>7 (28)</w:t>
      </w:r>
    </w:p>
    <w:p w14:paraId="37DB9BCE" w14:textId="77777777" w:rsidR="002B6881" w:rsidRDefault="002B6881" w:rsidP="00DF1E9A">
      <w:pPr>
        <w:autoSpaceDE w:val="0"/>
        <w:autoSpaceDN w:val="0"/>
        <w:adjustRightInd w:val="0"/>
        <w:spacing w:after="0" w:line="252" w:lineRule="auto"/>
        <w:rPr>
          <w:rFonts w:ascii="Arial" w:hAnsi="Arial" w:cs="Arial"/>
          <w:b/>
          <w:sz w:val="28"/>
          <w:szCs w:val="28"/>
        </w:rPr>
      </w:pPr>
    </w:p>
    <w:p w14:paraId="7EF4FEE8" w14:textId="77777777" w:rsidR="002B6881" w:rsidRPr="00195CAF" w:rsidRDefault="002B6881" w:rsidP="00DF1E9A">
      <w:pPr>
        <w:autoSpaceDE w:val="0"/>
        <w:autoSpaceDN w:val="0"/>
        <w:adjustRightInd w:val="0"/>
        <w:spacing w:after="0" w:line="252" w:lineRule="auto"/>
        <w:rPr>
          <w:rFonts w:ascii="BRH Kannada Extra" w:hAnsi="BRH Kannada Extra" w:cs="BRH Kannada Extra"/>
          <w:sz w:val="40"/>
          <w:szCs w:val="40"/>
        </w:rPr>
      </w:pPr>
    </w:p>
    <w:p w14:paraId="17E3F8A7" w14:textId="77777777" w:rsidR="00E82389" w:rsidRPr="00195CAF" w:rsidRDefault="00E82389" w:rsidP="00DF1E9A">
      <w:pPr>
        <w:pStyle w:val="NoSpacing"/>
        <w:spacing w:line="252" w:lineRule="auto"/>
      </w:pPr>
    </w:p>
    <w:p w14:paraId="1FC6E793" w14:textId="77777777" w:rsidR="00E82389" w:rsidRPr="00195CAF" w:rsidRDefault="00E82389" w:rsidP="00DF1E9A">
      <w:pPr>
        <w:pStyle w:val="4-ULine-Subheading-VedaVMSKannada"/>
        <w:spacing w:line="252" w:lineRule="auto"/>
        <w:rPr>
          <w:color w:val="auto"/>
        </w:rPr>
      </w:pPr>
      <w:r w:rsidRPr="00195CAF">
        <w:rPr>
          <w:color w:val="auto"/>
        </w:rPr>
        <w:lastRenderedPageBreak/>
        <w:t>CµÀ×ªÉÆÃ„£ÀÄªÁPÀB</w:t>
      </w:r>
    </w:p>
    <w:p w14:paraId="2CAEC22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…EzsÀä†±ÀÑ ªÉÄÃ, </w:t>
      </w:r>
      <w:r w:rsidRPr="00195CAF">
        <w:rPr>
          <w:rFonts w:ascii="BRH Kannada Extra" w:hAnsi="BRH Kannada Extra" w:cs="BRH Kannada Extra"/>
          <w:sz w:val="40"/>
          <w:szCs w:val="40"/>
        </w:rPr>
        <w:tab/>
        <w:t xml:space="preserve">…§…gï»†±ÀÑ …ªÉÄÃ, </w:t>
      </w:r>
      <w:r w:rsidR="00343C3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ªÉÃ†¢±ÀÑ …ªÉÄÃ, </w:t>
      </w:r>
      <w:r w:rsidRPr="00195CAF">
        <w:rPr>
          <w:rFonts w:ascii="BRH Kannada Extra" w:hAnsi="BRH Kannada Extra" w:cs="BRH Kannada Extra"/>
          <w:sz w:val="40"/>
          <w:szCs w:val="40"/>
        </w:rPr>
        <w:tab/>
        <w:t xml:space="preserve"> ¢ü†¶ÚAiÀiÁ±ÀÑ …ªÉÄÃ, </w:t>
      </w:r>
    </w:p>
    <w:p w14:paraId="475A29A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¸ÀÄæ†ZÀ±ÀÑ ªÉÄÃ, </w:t>
      </w:r>
      <w:r w:rsidRPr="00195CAF">
        <w:rPr>
          <w:rFonts w:ascii="BRH Kannada Extra" w:hAnsi="BRH Kannada Extra" w:cs="BRH Kannada Extra"/>
          <w:sz w:val="40"/>
          <w:szCs w:val="40"/>
        </w:rPr>
        <w:tab/>
        <w:t xml:space="preserve">ZÀ…ªÀÄ¸Á†±ÀÑ …ªÉÄÃ, </w:t>
      </w:r>
      <w:r w:rsidR="00343C3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UÁæ†ªÁt±ÀÑ …ªÉÄÃ, </w:t>
      </w:r>
      <w:r w:rsidRPr="00195CAF">
        <w:rPr>
          <w:rFonts w:ascii="BRH Kannada Extra" w:hAnsi="BRH Kannada Extra" w:cs="BRH Kannada Extra"/>
          <w:sz w:val="40"/>
          <w:szCs w:val="40"/>
        </w:rPr>
        <w:tab/>
        <w:t xml:space="preserve"> ¸Àé†gÀªÀ±ÀÑ ªÀÄ,</w:t>
      </w:r>
    </w:p>
    <w:p w14:paraId="68FCD850" w14:textId="77777777" w:rsidR="00E82389" w:rsidRPr="00195CAF" w:rsidRDefault="00E82389" w:rsidP="00DF1E9A">
      <w:pPr>
        <w:pStyle w:val="NoSpacing"/>
        <w:spacing w:line="252" w:lineRule="auto"/>
      </w:pPr>
    </w:p>
    <w:p w14:paraId="47035D7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G¥À…gÀªÁ†±ÀÑ ªÉÄÃ, „…¢üµÀ†ªÀuÉÃ ZÀ ªÉÄÃ, </w:t>
      </w:r>
      <w:r w:rsidR="002B6881">
        <w:rPr>
          <w:rFonts w:ascii="BRH Kannada Extra" w:hAnsi="BRH Kannada Extra" w:cs="BRH Kannada Extra"/>
          <w:sz w:val="40"/>
          <w:szCs w:val="40"/>
        </w:rPr>
        <w:br/>
      </w:r>
      <w:r w:rsidRPr="00195CAF">
        <w:rPr>
          <w:rFonts w:ascii="BRH Kannada Extra" w:hAnsi="BRH Kannada Extra" w:cs="BRH Kannada Extra"/>
          <w:sz w:val="40"/>
          <w:szCs w:val="40"/>
        </w:rPr>
        <w:t xml:space="preserve">zÉÆæÃtPÀ…®±À†±ÀÑ ªÉÄÃ, ªÁ…AiÀÄ†ªÁå¤ ZÀ ªÉÄÃ, </w:t>
      </w:r>
    </w:p>
    <w:p w14:paraId="67246C8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¥ÀÆ…vÀ¨sÀÈ†ZÀÑ ªÀÄ, </w:t>
      </w:r>
      <w:r w:rsidRPr="00195CAF">
        <w:rPr>
          <w:rFonts w:ascii="BRH Kannada Extra" w:hAnsi="BRH Kannada Extra" w:cs="BRH Kannada Extra"/>
          <w:sz w:val="40"/>
          <w:szCs w:val="40"/>
        </w:rPr>
        <w:tab/>
        <w:t>DzsÀ…ªÀ¤Ã†AiÀÄ±ÀÑ …ªÀÄ, D‡VßÃzsÀæA ZÀ ªÉÄÃ, ºÀ…«zsÁð†£ÀA ZÀ ªÉÄÃ,</w:t>
      </w:r>
    </w:p>
    <w:p w14:paraId="7B634A08" w14:textId="77777777" w:rsidR="00E82389" w:rsidRPr="00195CAF" w:rsidRDefault="00E82389" w:rsidP="00DF1E9A">
      <w:pPr>
        <w:pStyle w:val="NoSpacing"/>
        <w:spacing w:line="252" w:lineRule="auto"/>
      </w:pPr>
    </w:p>
    <w:p w14:paraId="2B1C057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…UÀÈºÁ†±ÀÑ …ªÉÄÃ, </w:t>
      </w:r>
      <w:r w:rsidR="00343C3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¸À†zÀ±ÀÑ ªÉÄÃ, </w:t>
      </w:r>
      <w:r w:rsidR="00343C3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¥ÀÄ…gÉÆÃqÁ‡±Á±ÀÑ ªÉÄÃ, </w:t>
      </w:r>
      <w:r w:rsidRPr="00195CAF">
        <w:rPr>
          <w:rFonts w:ascii="BRH Kannada Extra" w:hAnsi="BRH Kannada Extra" w:cs="BRH Kannada Extra"/>
          <w:sz w:val="40"/>
          <w:szCs w:val="40"/>
        </w:rPr>
        <w:tab/>
        <w:t>¥À…ZÀvÁ†±ÀÑ ªÉÄÃ,</w:t>
      </w:r>
    </w:p>
    <w:p w14:paraId="6D09E005"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„ªÀ…¨sÀÈxÀ†±ÀÑ ªÉÄÃ, </w:t>
      </w:r>
      <w:r w:rsidRPr="00195CAF">
        <w:rPr>
          <w:rFonts w:ascii="BRH Kannada Extra" w:hAnsi="BRH Kannada Extra" w:cs="BRH Kannada Extra"/>
          <w:sz w:val="40"/>
          <w:szCs w:val="40"/>
        </w:rPr>
        <w:tab/>
        <w:t xml:space="preserve">¸ÀéUÁ…PÁgÀ†±ÀÑ ªÉÄÃ || </w:t>
      </w:r>
      <w:r w:rsidRPr="00195CAF">
        <w:rPr>
          <w:rFonts w:ascii="Arial" w:hAnsi="Arial" w:cs="Arial"/>
          <w:b/>
          <w:sz w:val="28"/>
          <w:szCs w:val="28"/>
        </w:rPr>
        <w:t>8 (22)</w:t>
      </w:r>
    </w:p>
    <w:p w14:paraId="2EE41874" w14:textId="77777777" w:rsidR="002B6881" w:rsidRDefault="002B6881" w:rsidP="00DF1E9A">
      <w:pPr>
        <w:pStyle w:val="4-ULine-Subheading-VedaVMSKannada"/>
        <w:spacing w:line="252" w:lineRule="auto"/>
        <w:rPr>
          <w:color w:val="auto"/>
          <w:lang w:val="en-US"/>
        </w:rPr>
      </w:pPr>
    </w:p>
    <w:p w14:paraId="7F8ADEB2" w14:textId="77777777" w:rsidR="00E82389" w:rsidRPr="00195CAF" w:rsidRDefault="00E82389" w:rsidP="00DF1E9A">
      <w:pPr>
        <w:pStyle w:val="4-ULine-Subheading-VedaVMSKannada"/>
        <w:spacing w:line="252" w:lineRule="auto"/>
        <w:rPr>
          <w:color w:val="auto"/>
        </w:rPr>
      </w:pPr>
      <w:r w:rsidRPr="00195CAF">
        <w:rPr>
          <w:color w:val="auto"/>
        </w:rPr>
        <w:t>£ÀªÀªÉÆÃ„£ÀÄªÁPÀB</w:t>
      </w:r>
    </w:p>
    <w:p w14:paraId="0D8E5A9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…CVß†±ÀÑ ªÉÄÃ, </w:t>
      </w:r>
      <w:r w:rsidRPr="00195CAF">
        <w:rPr>
          <w:rFonts w:ascii="BRH Kannada Extra" w:hAnsi="BRH Kannada Extra" w:cs="BRH Kannada Extra"/>
          <w:sz w:val="40"/>
          <w:szCs w:val="40"/>
        </w:rPr>
        <w:tab/>
        <w:t>…WÀªÀÄð†±ÀÑ …ªÉÄÃ,</w:t>
      </w:r>
      <w:r w:rsidRPr="00195CAF">
        <w:rPr>
          <w:rFonts w:ascii="BRH Kannada Extra" w:hAnsi="BRH Kannada Extra" w:cs="BRH Kannada Extra"/>
          <w:sz w:val="40"/>
          <w:szCs w:val="40"/>
        </w:rPr>
        <w:tab/>
      </w:r>
      <w:r w:rsidRPr="00195CAF">
        <w:rPr>
          <w:rFonts w:ascii="BRH Kannada Extra" w:hAnsi="BRH Kannada Extra" w:cs="BRH Kannada Extra"/>
          <w:sz w:val="40"/>
          <w:szCs w:val="40"/>
        </w:rPr>
        <w:tab/>
        <w:t xml:space="preserve">„PÀð†±ÀÑ …ªÉÄÃ, </w:t>
      </w:r>
      <w:r w:rsidR="00D63EAF"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¸ÀÆ†AiÀÄð±ÀÑ ªÉÄÃ, </w:t>
      </w:r>
    </w:p>
    <w:p w14:paraId="2935F32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…¥Áæt†±ÀÑ ªÉÄÃ, </w:t>
      </w:r>
      <w:r w:rsidRPr="00195CAF">
        <w:rPr>
          <w:rFonts w:ascii="BRH Kannada Extra" w:hAnsi="BRH Kannada Extra" w:cs="BRH Kannada Extra"/>
          <w:sz w:val="40"/>
          <w:szCs w:val="40"/>
        </w:rPr>
        <w:tab/>
        <w:t xml:space="preserve">„±Àé…ªÉÄÃzsÀ†±ÀÑ ªÉÄÃ, </w:t>
      </w:r>
      <w:r w:rsidRPr="00195CAF">
        <w:rPr>
          <w:rFonts w:ascii="BRH Kannada Extra" w:hAnsi="BRH Kannada Extra" w:cs="BRH Kannada Extra"/>
          <w:sz w:val="40"/>
          <w:szCs w:val="40"/>
        </w:rPr>
        <w:tab/>
        <w:t xml:space="preserve">¥ÀÈ…y«Ã …ZÀ ªÉÄÃ, „†¢w±ÀÑ …ªÉÄÃ, </w:t>
      </w:r>
    </w:p>
    <w:p w14:paraId="15BDDDA9" w14:textId="77777777" w:rsidR="00E82389" w:rsidRPr="00195CAF" w:rsidRDefault="00E82389" w:rsidP="00DF1E9A">
      <w:pPr>
        <w:pStyle w:val="NoSpacing"/>
        <w:spacing w:line="252" w:lineRule="auto"/>
      </w:pPr>
    </w:p>
    <w:p w14:paraId="2FED629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¢†w±ÀÑ …ªÉÄÃ, </w:t>
      </w:r>
      <w:r w:rsidRPr="00195CAF">
        <w:rPr>
          <w:rFonts w:ascii="BRH Kannada Extra" w:hAnsi="BRH Kannada Extra" w:cs="BRH Kannada Extra"/>
          <w:sz w:val="40"/>
          <w:szCs w:val="40"/>
        </w:rPr>
        <w:tab/>
        <w:t xml:space="preserve"> zËå†±ÀÑ …ªÉÄÃ, </w:t>
      </w:r>
      <w:r w:rsidRPr="00195CAF">
        <w:rPr>
          <w:rFonts w:ascii="BRH Kannada Extra" w:hAnsi="BRH Kannada Extra" w:cs="BRH Kannada Extra"/>
          <w:sz w:val="40"/>
          <w:szCs w:val="40"/>
        </w:rPr>
        <w:tab/>
        <w:t xml:space="preserve">±À†PÀéjÃ…gÀYÄÎ†®…AiÉÆÃ ¢†±À±ÀÑ ªÉÄÃ, </w:t>
      </w:r>
      <w:r w:rsidRPr="00195CAF">
        <w:rPr>
          <w:rFonts w:ascii="BRH Kannada Extra" w:hAnsi="BRH Kannada Extra" w:cs="BRH Kannada Extra"/>
          <w:sz w:val="40"/>
          <w:szCs w:val="40"/>
        </w:rPr>
        <w:tab/>
      </w:r>
    </w:p>
    <w:p w14:paraId="40EC8F5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…AiÀÄeÉÕÃ†£À PÀ®à…£ÁÛ -ªÀÄÈ†PÀÑ …ªÉÄÃ, ¸Á†ªÀÄ ZÀ …ªÉÄÃ, ¸ÉÆÛÃ†ªÀÄ±ÀÑ …ªÉÄÃ, AiÀÄ†dÄ±ÀÑ ªÉÄÃ,</w:t>
      </w:r>
    </w:p>
    <w:p w14:paraId="4E444EA1" w14:textId="77777777" w:rsidR="00E82389" w:rsidRPr="00195CAF" w:rsidRDefault="00E82389" w:rsidP="00DF1E9A">
      <w:pPr>
        <w:pStyle w:val="NoSpacing"/>
        <w:spacing w:line="252" w:lineRule="auto"/>
      </w:pPr>
    </w:p>
    <w:p w14:paraId="2D8955A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…¢ÃPÁë †ZÀ …ªÉÄÃ, </w:t>
      </w:r>
      <w:r w:rsidRPr="00195CAF">
        <w:rPr>
          <w:rFonts w:ascii="BRH Kannada Extra" w:hAnsi="BRH Kannada Extra" w:cs="BRH Kannada Extra"/>
          <w:sz w:val="40"/>
          <w:szCs w:val="40"/>
        </w:rPr>
        <w:tab/>
        <w:t xml:space="preserve"> vÀ†¥À±ÀÑ ªÀÄ, </w:t>
      </w:r>
      <w:r w:rsidRPr="00195CAF">
        <w:rPr>
          <w:rFonts w:ascii="BRH Kannada Extra" w:hAnsi="BRH Kannada Extra" w:cs="BRH Kannada Extra"/>
          <w:sz w:val="40"/>
          <w:szCs w:val="40"/>
        </w:rPr>
        <w:tab/>
      </w:r>
      <w:r w:rsidR="00D63EAF"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…IÄvÀÄ†±ÀÑ ªÉÄÃ,</w:t>
      </w:r>
      <w:r w:rsidR="00D63EAF"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…ªÀævÀA †ZÀ ªÉÄÃ</w:t>
      </w:r>
    </w:p>
    <w:p w14:paraId="08A78F02"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„ºÉÆÃ…gÁvÀæ‡AiÉÆÃgï …ªÀÈµÁÖ÷å, †§ÈºÀzÀæxÀ…£ÀÛgÉÃ †ZÀ ªÉÄÃ </w:t>
      </w:r>
      <w:r w:rsidRPr="00195CAF">
        <w:rPr>
          <w:rFonts w:ascii="BRH Kannada Extra" w:hAnsi="BRH Kannada Extra" w:cs="BRH Kannada Extra"/>
          <w:sz w:val="40"/>
          <w:szCs w:val="40"/>
        </w:rPr>
        <w:tab/>
        <w:t xml:space="preserve">…AiÀÄeÉÕÃ†£À PÀ¯ÉàÃvÁA || </w:t>
      </w:r>
      <w:r w:rsidRPr="00195CAF">
        <w:rPr>
          <w:rFonts w:ascii="Arial" w:hAnsi="Arial" w:cs="Arial"/>
          <w:b/>
          <w:sz w:val="28"/>
          <w:szCs w:val="28"/>
        </w:rPr>
        <w:t>9 (21)</w:t>
      </w:r>
    </w:p>
    <w:p w14:paraId="1F260111" w14:textId="77777777" w:rsidR="002B6881" w:rsidRPr="00195CAF" w:rsidRDefault="002B6881" w:rsidP="00DF1E9A">
      <w:pPr>
        <w:autoSpaceDE w:val="0"/>
        <w:autoSpaceDN w:val="0"/>
        <w:adjustRightInd w:val="0"/>
        <w:spacing w:after="0" w:line="252" w:lineRule="auto"/>
        <w:rPr>
          <w:rFonts w:ascii="BRH Kannada Extra" w:hAnsi="BRH Kannada Extra" w:cs="BRH Kannada Extra"/>
          <w:sz w:val="40"/>
          <w:szCs w:val="40"/>
        </w:rPr>
      </w:pPr>
    </w:p>
    <w:p w14:paraId="1003ABA4" w14:textId="77777777" w:rsidR="00E82389" w:rsidRPr="00195CAF" w:rsidRDefault="00E82389" w:rsidP="00DF1E9A">
      <w:pPr>
        <w:pStyle w:val="NoSpacing"/>
        <w:spacing w:line="252" w:lineRule="auto"/>
      </w:pPr>
    </w:p>
    <w:p w14:paraId="77DC6A79" w14:textId="77777777" w:rsidR="00E82389" w:rsidRPr="00195CAF" w:rsidRDefault="00E82389" w:rsidP="00DF1E9A">
      <w:pPr>
        <w:pStyle w:val="4-ULine-Subheading-VedaVMSKannada"/>
        <w:spacing w:line="252" w:lineRule="auto"/>
        <w:rPr>
          <w:color w:val="auto"/>
        </w:rPr>
      </w:pPr>
      <w:r w:rsidRPr="00195CAF">
        <w:rPr>
          <w:color w:val="auto"/>
        </w:rPr>
        <w:lastRenderedPageBreak/>
        <w:t>zÀ±ÀªÉÆÃ„£ÀÄªÁPÀB</w:t>
      </w:r>
    </w:p>
    <w:p w14:paraId="5DED912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UÀ‡¨sÁð±ÀÑ ªÉÄÃ, …ªÀxÁì†±ÀÑ …ªÉÄÃ, </w:t>
      </w:r>
      <w:r w:rsidRPr="00195CAF">
        <w:rPr>
          <w:rFonts w:ascii="BRH Kannada Extra" w:hAnsi="BRH Kannada Extra" w:cs="BRH Kannada Extra"/>
          <w:sz w:val="40"/>
          <w:szCs w:val="40"/>
        </w:rPr>
        <w:tab/>
        <w:t xml:space="preserve">vÀæ÷å†«±ÀÑ ªÉÄÃ, </w:t>
      </w:r>
      <w:r w:rsidRPr="00195CAF">
        <w:rPr>
          <w:rFonts w:ascii="BRH Kannada Extra" w:hAnsi="BRH Kannada Extra" w:cs="BRH Kannada Extra"/>
          <w:sz w:val="40"/>
          <w:szCs w:val="40"/>
        </w:rPr>
        <w:tab/>
        <w:t>…vÀæ÷å«Ã†ZÀ ªÉÄÃ,</w:t>
      </w:r>
    </w:p>
    <w:p w14:paraId="7DE56B7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¢…vÀåªÁmï †ZÀ ªÉÄÃ, </w:t>
      </w:r>
      <w:r w:rsidRPr="00195CAF">
        <w:rPr>
          <w:rFonts w:ascii="BRH Kannada Extra" w:hAnsi="BRH Kannada Extra" w:cs="BRH Kannada Extra"/>
          <w:sz w:val="40"/>
          <w:szCs w:val="40"/>
        </w:rPr>
        <w:tab/>
        <w:t xml:space="preserve">¢…vËå»Ã †ZÀ …ªÉÄÃ, ¥À†kõÁÑ«±ÀÑ ªÉÄÃ, ¥À…kõÁÑ«Ã †ZÀ ªÉÄÃ, </w:t>
      </w:r>
    </w:p>
    <w:p w14:paraId="655985B5" w14:textId="77777777" w:rsidR="00E82389" w:rsidRPr="00195CAF" w:rsidRDefault="00E82389" w:rsidP="00DF1E9A">
      <w:pPr>
        <w:pStyle w:val="NoSpacing"/>
        <w:spacing w:line="252" w:lineRule="auto"/>
      </w:pPr>
    </w:p>
    <w:p w14:paraId="366B4EC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wæ…ªÀxÀì†±ÀÑ ªÉÄÃ, </w:t>
      </w:r>
      <w:r w:rsidRPr="00195CAF">
        <w:rPr>
          <w:rFonts w:ascii="BRH Kannada Extra" w:hAnsi="BRH Kannada Extra" w:cs="BRH Kannada Extra"/>
          <w:sz w:val="40"/>
          <w:szCs w:val="40"/>
        </w:rPr>
        <w:tab/>
        <w:t xml:space="preserve">wæ…ªÀxÁì †ZÀ ªÉÄÃ, vÀÄ…AiÀÄðªÁmï †ZÀ ªÉÄÃ, vÀÄ…AiÀiËð»Ã †ZÀ ªÉÄÃ, </w:t>
      </w:r>
    </w:p>
    <w:p w14:paraId="4DBA73A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¥À…µÀ×ªÁmï †ZÀ ªÉÄÃ, </w:t>
      </w:r>
      <w:r w:rsidRPr="00195CAF">
        <w:rPr>
          <w:rFonts w:ascii="BRH Kannada Extra" w:hAnsi="BRH Kannada Extra" w:cs="BRH Kannada Extra"/>
          <w:sz w:val="40"/>
          <w:szCs w:val="40"/>
        </w:rPr>
        <w:tab/>
        <w:t>¥À…µË×»Ã †ZÀ ªÀÄ,</w:t>
      </w:r>
      <w:r w:rsidR="003102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…GPÁë †ZÀ ªÉÄÃ, </w:t>
      </w:r>
      <w:r w:rsidRPr="00195CAF">
        <w:rPr>
          <w:rFonts w:ascii="BRH Kannada Extra" w:hAnsi="BRH Kannada Extra" w:cs="BRH Kannada Extra"/>
          <w:sz w:val="40"/>
          <w:szCs w:val="40"/>
        </w:rPr>
        <w:tab/>
        <w:t xml:space="preserve">…ªÀ±Á †ZÀ ªÀÄ </w:t>
      </w:r>
    </w:p>
    <w:p w14:paraId="04F38019" w14:textId="77777777" w:rsidR="00E82389" w:rsidRPr="00195CAF" w:rsidRDefault="00E82389" w:rsidP="00DF1E9A">
      <w:pPr>
        <w:pStyle w:val="NoSpacing"/>
        <w:spacing w:line="252" w:lineRule="auto"/>
      </w:pPr>
    </w:p>
    <w:p w14:paraId="0C85FBE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IÄ…µÀ¨sÀ†±ÀÑ ªÉÄÃ,</w:t>
      </w:r>
      <w:r w:rsidRPr="00195CAF">
        <w:rPr>
          <w:rFonts w:ascii="BRH Kannada Extra" w:hAnsi="BRH Kannada Extra" w:cs="BRH Kannada Extra"/>
          <w:sz w:val="40"/>
          <w:szCs w:val="40"/>
        </w:rPr>
        <w:tab/>
      </w:r>
      <w:r w:rsidR="003102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…ªÉÃºÀ†ZÀÑ ªÉÄÃ, </w:t>
      </w:r>
      <w:r w:rsidR="00310219"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 „…£ÀqÁé£ï †ZÀ ªÉÄÃ, </w:t>
      </w:r>
      <w:r w:rsidRPr="00195CAF">
        <w:rPr>
          <w:rFonts w:ascii="BRH Kannada Extra" w:hAnsi="BRH Kannada Extra" w:cs="BRH Kannada Extra"/>
          <w:sz w:val="40"/>
          <w:szCs w:val="40"/>
        </w:rPr>
        <w:tab/>
        <w:t xml:space="preserve">…zsÉÃ£ÀÄ†±ÀÑ …ªÀÄ </w:t>
      </w:r>
    </w:p>
    <w:p w14:paraId="0B1E797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D†AiÀÄÄgï …AiÀÄeÉÕÃ†£À PÀ®àvÁA, </w:t>
      </w:r>
      <w:r w:rsidRPr="00195CAF">
        <w:rPr>
          <w:rFonts w:ascii="BRH Kannada Extra" w:hAnsi="BRH Kannada Extra" w:cs="BRH Kannada Extra"/>
          <w:sz w:val="40"/>
          <w:szCs w:val="40"/>
        </w:rPr>
        <w:tab/>
        <w:t>…¥ÁæuÉÆÃ …AiÀÄeÉÕÃ†£À PÀ®àvÁ</w:t>
      </w:r>
    </w:p>
    <w:p w14:paraId="2B26467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ªÀÄ…¥Á£ÉÆÃ …AiÀÄeÉÕÃ†£À PÀ®àvÁA, </w:t>
      </w:r>
      <w:r w:rsidRPr="00195CAF">
        <w:rPr>
          <w:rFonts w:ascii="BRH Kannada Extra" w:hAnsi="BRH Kannada Extra" w:cs="BRH Kannada Extra"/>
          <w:sz w:val="40"/>
          <w:szCs w:val="40"/>
        </w:rPr>
        <w:tab/>
      </w:r>
      <w:r w:rsidR="005C3FC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…ªÁå£ÉÆÃ …AiÀÄeÉÕÃ†£À PÀ®à…vÁA </w:t>
      </w:r>
    </w:p>
    <w:p w14:paraId="766AD9BC" w14:textId="77777777" w:rsidR="00E82389" w:rsidRPr="00195CAF" w:rsidRDefault="00E82389" w:rsidP="00DF1E9A">
      <w:pPr>
        <w:pStyle w:val="NoSpacing"/>
        <w:spacing w:line="252" w:lineRule="auto"/>
      </w:pPr>
    </w:p>
    <w:p w14:paraId="7C30079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ZÀ†PÀÄëgï-…AiÀÄeÉÕÃ†£À PÀ®à…vÁ(…UïÎ), </w:t>
      </w:r>
      <w:r w:rsidRPr="00195CAF">
        <w:rPr>
          <w:rFonts w:ascii="BRH Kannada Extra" w:hAnsi="BRH Kannada Extra" w:cs="BRH Kannada Extra"/>
          <w:sz w:val="40"/>
          <w:szCs w:val="40"/>
        </w:rPr>
        <w:tab/>
        <w:t xml:space="preserve">±ÉÆæÃ†vÀæA …AiÀÄeÉÕÃ†£À PÀ®à…vÁA </w:t>
      </w:r>
    </w:p>
    <w:p w14:paraId="599F32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ªÀÄ†£ÉÆÃ …AiÀÄeÉÕÃ†£À PÀ®à…vÁA,</w:t>
      </w:r>
      <w:r w:rsidRPr="00195CAF">
        <w:rPr>
          <w:rFonts w:ascii="BRH Kannada Extra" w:hAnsi="BRH Kannada Extra" w:cs="BRH Kannada Extra"/>
          <w:sz w:val="40"/>
          <w:szCs w:val="40"/>
        </w:rPr>
        <w:tab/>
      </w:r>
      <w:r w:rsidRPr="00195CAF">
        <w:rPr>
          <w:rFonts w:ascii="BRH Kannada Extra" w:hAnsi="BRH Kannada Extra" w:cs="BRH Kannada Extra"/>
          <w:sz w:val="40"/>
          <w:szCs w:val="40"/>
        </w:rPr>
        <w:tab/>
      </w:r>
      <w:r w:rsidR="005C3FC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ªÁ…UÀåeÉÕÃ†£À PÀ®àvÁ-</w:t>
      </w:r>
    </w:p>
    <w:p w14:paraId="4B68BB9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…ªÀiÁvÁä …AiÀÄeÉÕÃ†£À PÀ®àvÁA, </w:t>
      </w:r>
      <w:r w:rsidRPr="00195CAF">
        <w:rPr>
          <w:rFonts w:ascii="BRH Kannada Extra" w:hAnsi="BRH Kannada Extra" w:cs="BRH Kannada Extra"/>
          <w:sz w:val="40"/>
          <w:szCs w:val="40"/>
        </w:rPr>
        <w:tab/>
        <w:t>…</w:t>
      </w:r>
      <w:r w:rsidR="005C3FCE"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AiÀÄeÉÆÕÃ …AiÀÄeÉÕÃ†£À PÀ®àvÁA || </w:t>
      </w:r>
      <w:r w:rsidRPr="00195CAF">
        <w:rPr>
          <w:rFonts w:ascii="Arial" w:hAnsi="Arial" w:cs="Arial"/>
          <w:b/>
          <w:sz w:val="28"/>
          <w:szCs w:val="28"/>
        </w:rPr>
        <w:t>10 (29)</w:t>
      </w:r>
    </w:p>
    <w:p w14:paraId="0BF18366" w14:textId="77777777" w:rsidR="00E82389" w:rsidRPr="00195CAF" w:rsidRDefault="00E82389" w:rsidP="00DF1E9A">
      <w:pPr>
        <w:pStyle w:val="NoSpacing"/>
        <w:spacing w:line="252" w:lineRule="auto"/>
      </w:pPr>
    </w:p>
    <w:p w14:paraId="4B4A96FA" w14:textId="77777777" w:rsidR="00E82389" w:rsidRPr="00195CAF" w:rsidRDefault="00E82389" w:rsidP="00DF1E9A">
      <w:pPr>
        <w:pStyle w:val="4-ULine-Subheading-VedaVMSKannada"/>
        <w:spacing w:line="252" w:lineRule="auto"/>
        <w:rPr>
          <w:color w:val="auto"/>
        </w:rPr>
      </w:pPr>
      <w:r w:rsidRPr="00195CAF">
        <w:rPr>
          <w:color w:val="auto"/>
        </w:rPr>
        <w:t>KPÁzÀ±ÉÆÃ„£ÀÄªÁPÀB</w:t>
      </w:r>
    </w:p>
    <w:p w14:paraId="078ED42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K†PÁ ZÀ ªÉÄÃ, </w:t>
      </w:r>
      <w:r w:rsidRPr="00195CAF">
        <w:rPr>
          <w:rFonts w:ascii="BRH Kannada Extra" w:hAnsi="BRH Kannada Extra" w:cs="BRH Kannada Extra"/>
          <w:sz w:val="40"/>
          <w:szCs w:val="40"/>
        </w:rPr>
        <w:tab/>
        <w:t xml:space="preserve">…w¸Àæ†±ÀÑ …ªÉÄÃ, </w:t>
      </w:r>
      <w:r w:rsidR="005266E4"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¥À†kÑ ZÀ ªÉÄÃ, </w:t>
      </w:r>
      <w:r w:rsidR="005266E4"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b/>
        <w:t xml:space="preserve">…¸À¥ÀÛ †ZÀ …ªÉÄÃ, </w:t>
      </w:r>
    </w:p>
    <w:p w14:paraId="0D6CD1A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 ZÀ …ªÀÄ, </w:t>
      </w:r>
      <w:r w:rsidRPr="00195CAF">
        <w:rPr>
          <w:rFonts w:ascii="BRH Kannada Extra" w:hAnsi="BRH Kannada Extra" w:cs="BRH Kannada Extra"/>
          <w:sz w:val="40"/>
          <w:szCs w:val="40"/>
        </w:rPr>
        <w:tab/>
        <w:t xml:space="preserve">K†PÁzÀ±À ZÀ …ªÉÄÃ, vÀæ†AiÉÆÃzÀ±À ZÀ …ªÉÄÃ, </w:t>
      </w:r>
      <w:r w:rsidRPr="00195CAF">
        <w:rPr>
          <w:rFonts w:ascii="BRH Kannada Extra" w:hAnsi="BRH Kannada Extra" w:cs="BRH Kannada Extra"/>
          <w:sz w:val="40"/>
          <w:szCs w:val="40"/>
        </w:rPr>
        <w:tab/>
        <w:t xml:space="preserve">¥À†kÑzÀ±À ZÀ ªÉÄÃ, </w:t>
      </w:r>
    </w:p>
    <w:p w14:paraId="22B2C696" w14:textId="77777777" w:rsidR="00E82389" w:rsidRPr="00195CAF" w:rsidRDefault="00E82389" w:rsidP="00DF1E9A">
      <w:pPr>
        <w:pStyle w:val="NoSpacing"/>
        <w:spacing w:line="252" w:lineRule="auto"/>
      </w:pPr>
    </w:p>
    <w:p w14:paraId="3F792BB4" w14:textId="77777777" w:rsidR="00E82389" w:rsidRPr="00195CAF" w:rsidRDefault="005266E4"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…¸À¥ÀÛ†zÀ±À ZÀ …ªÉÄÃ, </w:t>
      </w:r>
      <w:r w:rsidR="00E82389" w:rsidRPr="00195CAF">
        <w:rPr>
          <w:rFonts w:ascii="BRH Kannada Extra" w:hAnsi="BRH Kannada Extra" w:cs="BRH Kannada Extra"/>
          <w:sz w:val="40"/>
          <w:szCs w:val="40"/>
        </w:rPr>
        <w:t xml:space="preserve">£À†ªÀzÀ±À ZÀ …ªÀÄ, K†PÀ«(Uïä)±Àw±ÀÑ …ªÉÄÃ, </w:t>
      </w:r>
    </w:p>
    <w:p w14:paraId="268E6F9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vÀæ†AiÉÆÃ«(Uïä)±Àw±ÀÑ …ªÉÄÃ,</w:t>
      </w:r>
      <w:r w:rsidR="005266E4"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¥À†kÑ«(Uïä)±Àw±ÀÑ ªÉÄÃ,</w:t>
      </w:r>
      <w:r w:rsidR="005266E4"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…¸À¥ÀÛ«(†Uïä)±Àw±ÀÑ …ªÉÄÃ, </w:t>
      </w:r>
    </w:p>
    <w:p w14:paraId="415C77A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£À†ªÀ«(Uïä)±Àw±ÀÑ …ªÀÄ, </w:t>
      </w:r>
      <w:r w:rsidR="005266E4"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K†PÀwæ(Uïä)±ÀZÀÑ …ªÉÄÃ, </w:t>
      </w:r>
    </w:p>
    <w:p w14:paraId="13665207" w14:textId="77777777" w:rsidR="00E82389" w:rsidRPr="00195CAF" w:rsidRDefault="00E82389" w:rsidP="00DF1E9A">
      <w:pPr>
        <w:pStyle w:val="NoSpacing"/>
        <w:spacing w:line="252" w:lineRule="auto"/>
      </w:pPr>
    </w:p>
    <w:p w14:paraId="576597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vÀæ†AiÀÄ¹Ûç(Uïä)±ÀZÀÑ …ªÉÄÃ,</w:t>
      </w:r>
      <w:r w:rsidR="00B23E5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ZÀ†vÀ¸Àæ±ÀÑ …ªÉÄÃ, </w:t>
      </w:r>
      <w:r w:rsidRPr="00195CAF">
        <w:rPr>
          <w:rFonts w:ascii="BRH Kannada Extra" w:hAnsi="BRH Kannada Extra" w:cs="BRH Kannada Extra"/>
          <w:sz w:val="40"/>
          <w:szCs w:val="40"/>
        </w:rPr>
        <w:tab/>
        <w:t xml:space="preserve"> „µËÖ †ZÀ …ªÉÄÃ, </w:t>
      </w:r>
      <w:r w:rsidRPr="00195CAF">
        <w:rPr>
          <w:rFonts w:ascii="BRH Kannada Extra" w:hAnsi="BRH Kannada Extra" w:cs="BRH Kannada Extra"/>
          <w:sz w:val="40"/>
          <w:szCs w:val="40"/>
        </w:rPr>
        <w:tab/>
        <w:t xml:space="preserve"> zÁé†zÀ±À ZÀ …ªÉÄÃ, </w:t>
      </w:r>
    </w:p>
    <w:p w14:paraId="6F77DBF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µÉÆÃ†qÀ±À ZÀ ªÉÄÃ, </w:t>
      </w:r>
      <w:r w:rsidRPr="00195CAF">
        <w:rPr>
          <w:rFonts w:ascii="BRH Kannada Extra" w:hAnsi="BRH Kannada Extra" w:cs="BRH Kannada Extra"/>
          <w:sz w:val="40"/>
          <w:szCs w:val="40"/>
        </w:rPr>
        <w:tab/>
        <w:t xml:space="preserve"> «(Uïä)…±Àw†±ÀÑ …ªÉÄÃ, ZÀ†vÀÄ«ð(Uïä)±Àw±ÀÑ …ªÉÄÃ, „µÁÖ«(†Uïä)±Àw±ÀÑ …ªÉÄÃ, </w:t>
      </w:r>
    </w:p>
    <w:p w14:paraId="643DE3E6" w14:textId="77777777" w:rsidR="00E82389" w:rsidRPr="00195CAF" w:rsidRDefault="00E82389" w:rsidP="00DF1E9A">
      <w:pPr>
        <w:pStyle w:val="NoSpacing"/>
        <w:spacing w:line="252" w:lineRule="auto"/>
      </w:pPr>
    </w:p>
    <w:p w14:paraId="355CDA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zÁéwæ(†Uïä)±ÀZÀÑ …ªÉÄÃ,</w:t>
      </w:r>
      <w:r w:rsidR="00B23E5D"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µÀnÛç(†Uïä)±ÀZÀÑ ªÉÄÃ, ZÀvÁé…j(…Uïä)±À†ZÀÑ …ªÉÄÃ , </w:t>
      </w:r>
    </w:p>
    <w:p w14:paraId="463DFCC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ZÀ†vÀÄ±ÀÑvÁéj(Uïä)±ÀZÀÑ …ªÉÄÃ, „µÁÖ†ZÀvÁéj(Uïä)±ÀZÀÑ …ªÉÄÃ </w:t>
      </w:r>
    </w:p>
    <w:p w14:paraId="5318627F" w14:textId="77777777" w:rsidR="00E82389" w:rsidRPr="00195CAF" w:rsidRDefault="00E82389" w:rsidP="00DF1E9A">
      <w:pPr>
        <w:pStyle w:val="NoSpacing"/>
        <w:spacing w:line="252" w:lineRule="auto"/>
      </w:pPr>
    </w:p>
    <w:p w14:paraId="69877F0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ªÁ†d±ÀÑ, ¥Àæ…¸ÀªÀ†±ÁÑ-…¦d…±ÀÑ PÀæ†vÀÄ…±ÀÑ ¸ÀÄ†ªÀ±ÀÑ …ªÀÄÆzsÁð …ZÀ ªÀå†²ÕAiÀÄ-±ÁÑ£ÁÛ÷å…AiÀÄ£À-±ÁÑ†£ÀÛ÷å±ÀÑ ¨sË…ªÀ£À…±ÀÑ ¨sÀÄ†ªÀ…£À±ÁÑ-†¢ü¥Àw±ÀÑ || </w:t>
      </w:r>
      <w:r w:rsidRPr="00195CAF">
        <w:rPr>
          <w:rFonts w:ascii="Arial" w:hAnsi="Arial" w:cs="Arial"/>
          <w:b/>
          <w:sz w:val="28"/>
          <w:szCs w:val="28"/>
        </w:rPr>
        <w:t>11 (41)</w:t>
      </w:r>
    </w:p>
    <w:p w14:paraId="0E21D231" w14:textId="77777777" w:rsidR="00E82389" w:rsidRPr="002B6881" w:rsidRDefault="00E82389" w:rsidP="00DF1E9A">
      <w:pPr>
        <w:pStyle w:val="3-Eng-Subheading-VedaVMSTelugu"/>
        <w:spacing w:line="252" w:lineRule="auto"/>
        <w:rPr>
          <w:rFonts w:ascii="BRH Kannada RN" w:hAnsi="BRH Kannada RN" w:cs="BRH Kannada RN"/>
          <w:color w:val="auto"/>
          <w:sz w:val="28"/>
          <w:szCs w:val="28"/>
        </w:rPr>
      </w:pPr>
      <w:r w:rsidRPr="002B6881">
        <w:rPr>
          <w:color w:val="auto"/>
          <w:sz w:val="28"/>
          <w:szCs w:val="28"/>
        </w:rPr>
        <w:t>(TS 3.3.2.1)</w:t>
      </w:r>
    </w:p>
    <w:p w14:paraId="42896BA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E†qÁ zÉÃ…ªÀºÀÆgï-ªÀÄ†£ÀÄgï-AiÀÄ…dÕ¤Ãgï §È…ºÀ¸Àà†w-gÀÄPÁÜ…ªÀÄzÁ†¤ ±À(Uïä)¹…µÀzï-«†±ÉéÃ-…zÉÃªÁB ‡¸ÀÆ…PÀÛªÁ…ZÀB ¥ÀÈ†y«ªÀiÁ…vÀgï ªÀiÁ †ªÀiÁ »(Uïä)…¹Ãgï-ªÀÄ†zsÀÄ ªÀÄ¤…µÉåÃ ªÀÄ†zsÀÄ d¤…µÉåÃ ªÀÄ†zsÀÄ ªÀPÁë÷å…«Ä ªÀÄ†zsÀÄ ªÀ¢µÁå…«Ä ªÀÄ†zsÀÄªÀÄwÃA …zÉÃªÉÃ…¨sÉÆåÃ ªÁ†ZÀªÀÄÄzÁå¸À(Uïä)-±ÀÄ…±ÀÆæµÉÃ‡uÁåA ªÀÄ…£ÀÄ‡µÉåÃ…¨sÀå¸ÀÛA †ªÀiÁ …zÉÃªÁ †CªÀ£ÀÄÛ …±ÉÆÃ¨sÁ†AiÉÄÊ …¦vÀgÉÆÃ „†£ÀÄªÀÄzÀ£ÀÄÛ ||</w:t>
      </w:r>
    </w:p>
    <w:p w14:paraId="2CF4CFCC"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 xml:space="preserve">NA ±Á…¤ÛB ±Á…¤ÛB ±Á†¤ÛB || </w:t>
      </w:r>
    </w:p>
    <w:p w14:paraId="46D499EE" w14:textId="77777777" w:rsidR="00E82389" w:rsidRPr="009B5E4A" w:rsidRDefault="002B6881" w:rsidP="00DF1E9A">
      <w:pPr>
        <w:autoSpaceDE w:val="0"/>
        <w:autoSpaceDN w:val="0"/>
        <w:adjustRightInd w:val="0"/>
        <w:spacing w:after="0" w:line="252" w:lineRule="auto"/>
        <w:rPr>
          <w:rFonts w:ascii="BRH Kannada RN" w:hAnsi="BRH Kannada RN" w:cs="BRH Kannada RN"/>
          <w:sz w:val="24"/>
          <w:szCs w:val="24"/>
        </w:rPr>
      </w:pPr>
      <w:r>
        <w:rPr>
          <w:rFonts w:ascii="BRH Kannada RN" w:hAnsi="BRH Kannada RN" w:cs="BRH Kannada RN"/>
          <w:sz w:val="40"/>
          <w:szCs w:val="40"/>
        </w:rPr>
        <w:br w:type="page"/>
      </w:r>
    </w:p>
    <w:p w14:paraId="65220A9D" w14:textId="77777777" w:rsidR="002975C9" w:rsidRPr="00195CAF" w:rsidRDefault="00E82389" w:rsidP="00DF1E9A">
      <w:pPr>
        <w:pStyle w:val="1Title-VedaVMSKannada"/>
        <w:spacing w:line="252" w:lineRule="auto"/>
        <w:rPr>
          <w:color w:val="auto"/>
        </w:rPr>
      </w:pPr>
      <w:bookmarkStart w:id="26" w:name="_Toc535175604"/>
      <w:r w:rsidRPr="00195CAF">
        <w:rPr>
          <w:color w:val="auto"/>
        </w:rPr>
        <w:t>¥ÀÄgÀÄµÀ ¸ÀÆPÀÛA</w:t>
      </w:r>
      <w:bookmarkEnd w:id="26"/>
      <w:r w:rsidRPr="00195CAF">
        <w:rPr>
          <w:color w:val="auto"/>
        </w:rPr>
        <w:t xml:space="preserve"> </w:t>
      </w:r>
    </w:p>
    <w:p w14:paraId="65FE09FE" w14:textId="77777777" w:rsidR="00E82389" w:rsidRPr="009B5E4A" w:rsidRDefault="00E82389" w:rsidP="00DF1E9A">
      <w:pPr>
        <w:pStyle w:val="3-Eng-Subheading-VedaVMSTelugu"/>
        <w:spacing w:line="252" w:lineRule="auto"/>
        <w:rPr>
          <w:rFonts w:ascii="BRH Kannada RN" w:hAnsi="BRH Kannada RN" w:cs="BRH Kannada RN"/>
          <w:color w:val="auto"/>
          <w:sz w:val="28"/>
          <w:szCs w:val="28"/>
        </w:rPr>
      </w:pPr>
      <w:r w:rsidRPr="009B5E4A">
        <w:rPr>
          <w:color w:val="auto"/>
          <w:sz w:val="28"/>
          <w:szCs w:val="28"/>
        </w:rPr>
        <w:t>(TA 3.12.1)</w:t>
      </w:r>
    </w:p>
    <w:p w14:paraId="5DD230C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 …¸ÀºÀ†¸Àæ²Ã…gÁë ¥ÀÄ†gÀÄµÀB | …¸À…ºÀ…¸ÁæPÀëB …¸ÀºÀ†¸Àæ¥Ávï | </w:t>
      </w:r>
      <w:r w:rsidR="002B6881">
        <w:rPr>
          <w:rFonts w:ascii="BRH Kannada Extra" w:hAnsi="BRH Kannada Extra" w:cs="BRH Kannada Extra"/>
          <w:sz w:val="40"/>
          <w:szCs w:val="40"/>
        </w:rPr>
        <w:br/>
      </w:r>
      <w:r w:rsidRPr="00195CAF">
        <w:rPr>
          <w:rFonts w:ascii="BRH Kannada Extra" w:hAnsi="BRH Kannada Extra" w:cs="BRH Kannada Extra"/>
          <w:sz w:val="40"/>
          <w:szCs w:val="40"/>
        </w:rPr>
        <w:t xml:space="preserve">¸À ¨sÀÆ†«ÄA </w:t>
      </w:r>
      <w:r w:rsidR="00AD70F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…«±Àé†vÉÆÃ …ªÀÈvÁé | C†vÀåwµÀ×-zÀÝ±Á…YÄÎ®A | </w:t>
      </w:r>
      <w:r w:rsidR="002B6881">
        <w:rPr>
          <w:rFonts w:ascii="BRH Kannada Extra" w:hAnsi="BRH Kannada Extra" w:cs="BRH Kannada Extra"/>
          <w:sz w:val="40"/>
          <w:szCs w:val="40"/>
        </w:rPr>
        <w:br/>
      </w:r>
      <w:r w:rsidRPr="00195CAF">
        <w:rPr>
          <w:rFonts w:ascii="BRH Kannada Extra" w:hAnsi="BRH Kannada Extra" w:cs="BRH Kannada Extra"/>
          <w:sz w:val="40"/>
          <w:szCs w:val="40"/>
        </w:rPr>
        <w:t xml:space="preserve">¥ÀÄ†gÀÄµÀ …KªÉÃzÀ(Uïä) ¸À‡ªÀðA | AiÀÄzï …¨sÀÆvÀA </w:t>
      </w:r>
      <w:r w:rsidR="00AD70F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AiÀÄ…ZÀÑ ¨sÀ‡ªÀåA | </w:t>
      </w:r>
      <w:r w:rsidR="002B6881">
        <w:rPr>
          <w:rFonts w:ascii="BRH Kannada Extra" w:hAnsi="BRH Kannada Extra" w:cs="BRH Kannada Extra"/>
          <w:sz w:val="40"/>
          <w:szCs w:val="40"/>
        </w:rPr>
        <w:br/>
      </w:r>
      <w:r w:rsidRPr="00195CAF">
        <w:rPr>
          <w:rFonts w:ascii="BRH Kannada Extra" w:hAnsi="BRH Kannada Extra" w:cs="BRH Kannada Extra"/>
          <w:sz w:val="40"/>
          <w:szCs w:val="40"/>
        </w:rPr>
        <w:t xml:space="preserve">…GvÁ†ªÀÄÈ…vÀvÀé-¸ÉåÃ†±Á£ÀB | AiÀÄzÀ†£ÉßÃ£Á…w-gÉÆÃ†ºÀw | </w:t>
      </w:r>
      <w:r w:rsidR="002B6881">
        <w:rPr>
          <w:rFonts w:ascii="BRH Kannada Extra" w:hAnsi="BRH Kannada Extra" w:cs="BRH Kannada Extra"/>
          <w:sz w:val="40"/>
          <w:szCs w:val="40"/>
        </w:rPr>
        <w:br/>
      </w:r>
      <w:r w:rsidRPr="00195CAF">
        <w:rPr>
          <w:rFonts w:ascii="BRH Kannada Extra" w:hAnsi="BRH Kannada Extra" w:cs="BRH Kannada Extra"/>
          <w:sz w:val="40"/>
          <w:szCs w:val="40"/>
        </w:rPr>
        <w:t xml:space="preserve">…KvÁ†ªÁ£À¸Àå ªÀÄ…»ªÀiÁ | C…vÉÆÃ eÁåAiÀiÁ(†UïÎ)…±ÀÑ ¥ÀÆ†gÀÄµÀB || </w:t>
      </w:r>
      <w:r w:rsidRPr="00195CAF">
        <w:rPr>
          <w:rFonts w:ascii="Arial" w:hAnsi="Arial" w:cs="Arial"/>
          <w:b/>
          <w:sz w:val="28"/>
          <w:szCs w:val="28"/>
        </w:rPr>
        <w:t>1</w:t>
      </w:r>
    </w:p>
    <w:p w14:paraId="63A57A5C" w14:textId="77777777" w:rsidR="00E82389" w:rsidRPr="00195CAF" w:rsidRDefault="00E82389" w:rsidP="00DF1E9A">
      <w:pPr>
        <w:pStyle w:val="NoSpacing"/>
        <w:spacing w:line="252" w:lineRule="auto"/>
      </w:pPr>
    </w:p>
    <w:p w14:paraId="5E540D3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¥Á‡zÉÆÃ„…¸Àå «†±Áé …¨sÀÆvÁ†¤ | …wæ¥Á†zÀ…¸Áå-ªÀÄÈ†vÀ…¤Ý«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…wæ¥Á…zÀÆzïzsÀéð G…zÉÊvï ¥ÀÄ†gÀÄµÀB | ¥Á‡zÉÆÃ…¸ÉåÃºÁ „„†¨sÀ…ªÁvÀÄà†£ÀB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vÀ…vÉÆÃ «…µÀéYõï †ªÀåPÁæªÀÄvï | …¸Á…±À…£Á…£À…±À£ÉÃ …C©ü | vÀ‡¸Áäzï …«gÁ†qÀ eÁAiÀÄvÀ | …«gÁ…eÉÆÃ C…¢ü ¥ÀÆ†gÀÄµÀB | ¸À …eÁvÉÆÃ C†vÀåjZÀåvÀ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…¥À±ÁÑzï ¨sÀÆ…«ÄªÀÄ†xÉÆÃ …¥ÀÄgÀB || </w:t>
      </w:r>
      <w:r w:rsidRPr="00195CAF">
        <w:rPr>
          <w:rFonts w:ascii="Arial" w:hAnsi="Arial" w:cs="Arial"/>
          <w:b/>
          <w:sz w:val="28"/>
          <w:szCs w:val="28"/>
        </w:rPr>
        <w:t>2</w:t>
      </w:r>
    </w:p>
    <w:p w14:paraId="598CB3A0" w14:textId="77777777" w:rsidR="00E82389" w:rsidRPr="00195CAF" w:rsidRDefault="00E82389" w:rsidP="00DF1E9A">
      <w:pPr>
        <w:pStyle w:val="NoSpacing"/>
        <w:spacing w:line="252" w:lineRule="auto"/>
      </w:pPr>
    </w:p>
    <w:p w14:paraId="05D3F27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AiÀÄvï ¥ÀÄ†gÀÄµÉÃt …ºÀ«‡µÁ | …zÉÃªÁ …AiÀÄdÕªÀÄ†vÀ£ÀévÀ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…ªÀ…¸À£ÉÆÛÃ †C¸Áå-…¹ÃzÁ‡dåA | …VæÃµÀä …EzÀÞ÷äB …±ÀgÀ…zÀÞ«B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…¸À¥ÁÛ†¸Áå¸À£ï ¥À…jzsÀ†AiÀÄB | wæB …¸À¥ÀÛ …¸À«Ä†zsÀB …PÀÈvÁB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…zÉÃªÁ AiÀÄzï …AiÀÄdÕA-†vÀ…£Áé£ÁB | C†§…zÀÞ÷ß£ï ¥ÀÄ†gÀÄµÀA …¥À±ÀÄA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vÀA </w:t>
      </w:r>
      <w:r w:rsidR="00AD70FC"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 …§…gï»…¶ ¥ËæPÀë†£ïß | ¥ÀÄ†gÀÄµÀA …eÁvÀ†ªÀÄ…UÀævÀB || </w:t>
      </w:r>
      <w:r w:rsidRPr="00195CAF">
        <w:rPr>
          <w:rFonts w:ascii="Arial" w:hAnsi="Arial" w:cs="Arial"/>
          <w:b/>
          <w:sz w:val="28"/>
          <w:szCs w:val="28"/>
        </w:rPr>
        <w:t>3</w:t>
      </w:r>
    </w:p>
    <w:p w14:paraId="2F0A9ECC" w14:textId="77777777" w:rsidR="00517CC1" w:rsidRPr="00195CAF" w:rsidRDefault="00517CC1" w:rsidP="00DF1E9A">
      <w:pPr>
        <w:pStyle w:val="NoSpacing"/>
        <w:spacing w:line="252" w:lineRule="auto"/>
      </w:pPr>
    </w:p>
    <w:p w14:paraId="457AB57A"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lastRenderedPageBreak/>
        <w:t xml:space="preserve">vÉÃ†£À …zÉÃªÁ C†AiÀÄd£ÀÛ | …¸ÁzÁÞ÷å IÄ†µÀAiÀÄ…±ÀÑ AiÉÄÃ | </w:t>
      </w:r>
      <w:r w:rsidR="00BB21AA">
        <w:rPr>
          <w:rFonts w:ascii="BRH Kannada Extra" w:hAnsi="BRH Kannada Extra" w:cs="BRH Kannada Extra"/>
          <w:sz w:val="40"/>
          <w:szCs w:val="40"/>
        </w:rPr>
        <w:br/>
      </w:r>
      <w:r w:rsidRPr="00195CAF">
        <w:rPr>
          <w:rFonts w:ascii="BRH Kannada Extra" w:hAnsi="BRH Kannada Extra" w:cs="BRH Kannada Extra"/>
          <w:sz w:val="40"/>
          <w:szCs w:val="40"/>
        </w:rPr>
        <w:t>vÀ‡¸Áäzï …AiÀÄeÁÕxï †¸À…ªÀðºÀÄ†vÀB | ¸ÀA†¨sÀÈvÀA ¥ÀÈµÀ…zÁdåA | …¥À±ÀÆ(UïÎ)¸ÁÛ(UïÎ)†±ÀÑPÉæÃ ªÁ…AiÀÄªÁå†£ï | …D…gÀuÁå£ï-…UÁæªÀiÁå…±ÀÑ AiÉÄÃ |</w:t>
      </w:r>
      <w:r w:rsidR="00517CC1" w:rsidRPr="00195CAF">
        <w:rPr>
          <w:rFonts w:ascii="BRH Kannada Extra" w:hAnsi="BRH Kannada Extra" w:cs="BRH Kannada Extra"/>
          <w:sz w:val="40"/>
          <w:szCs w:val="40"/>
        </w:rPr>
        <w:t xml:space="preserve">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vÀ‡¸Áäzï …AiÀÄeÁÕxï †¸À…ªÀðºÀÄ†vÀB | IÄ…ZÀB ¸Á†ªÀiÁ¤ dfÕgÉÃ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bÀ£ÁÝ(†Uïä)¹ dfÕ…gÉÃ vÀ‡¸Áävï | AiÀÄ…dÄ¸ÀÛ†¸Áä zÀeÁAiÀÄvÀ || </w:t>
      </w:r>
      <w:r w:rsidRPr="00195CAF">
        <w:rPr>
          <w:rFonts w:ascii="Arial" w:hAnsi="Arial" w:cs="Arial"/>
          <w:b/>
          <w:sz w:val="28"/>
          <w:szCs w:val="28"/>
        </w:rPr>
        <w:t>4</w:t>
      </w:r>
    </w:p>
    <w:p w14:paraId="0F90DA19" w14:textId="77777777" w:rsidR="00E82389" w:rsidRPr="00195CAF" w:rsidRDefault="00E82389" w:rsidP="00DF1E9A">
      <w:pPr>
        <w:pStyle w:val="NoSpacing"/>
        <w:spacing w:line="252" w:lineRule="auto"/>
      </w:pPr>
    </w:p>
    <w:p w14:paraId="430B9D3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vÀ…¸ÁäzÀ†±Áé CeÁAiÀÄ£ÀÛ | AiÉÄÃ PÉÃ †ZÉÆÃ…¨sÀAiÀiÁ†zÀvÀB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UÁ†ªÉÇÃ ºÀ dfÕ…gÉÃ vÀ‡¸Áävï | vÀ‡¸Áä…eÁÓvÁ †C…eÁªÀ†AiÀÄB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AiÀÄvï ¥ÀÄ†gÀÄ…µÀA </w:t>
      </w:r>
      <w:r w:rsidR="008F2A4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†ªÀåzÀzsÀÄB | …PÀ…wzsÁ †ªÀåPÀ®àAiÀÄ£ïß |</w:t>
      </w:r>
      <w:r w:rsidR="00517CC1"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ªÀÄÄ…RA Q†ªÀÄ…¸Àå PË …¨ÁºÀÆ | PÁ…ªÀÇgÀÆ ¥Á†zÁªÀÅZÉåÃvÉÃ |</w:t>
      </w:r>
      <w:r w:rsidR="00BB21AA">
        <w:rPr>
          <w:rFonts w:ascii="BRH Kannada Extra" w:hAnsi="BRH Kannada Extra" w:cs="BRH Kannada Extra"/>
          <w:sz w:val="40"/>
          <w:szCs w:val="40"/>
        </w:rPr>
        <w:t xml:space="preserve"> </w:t>
      </w:r>
      <w:r w:rsidRPr="00195CAF">
        <w:rPr>
          <w:rFonts w:ascii="BRH Kannada Extra" w:hAnsi="BRH Kannada Extra" w:cs="BRH Kannada Extra"/>
          <w:sz w:val="40"/>
          <w:szCs w:val="40"/>
        </w:rPr>
        <w:t>…¨Áæ…ºÀä‡uÉÆÃ…¸Àå ªÀÄÄ†RªÀiÁ¹Ãvï | …</w:t>
      </w:r>
      <w:r w:rsidR="00BB21AA">
        <w:rPr>
          <w:rFonts w:ascii="BRH Kannada Extra" w:hAnsi="BRH Kannada Extra" w:cs="BRH Kannada Extra"/>
          <w:sz w:val="40"/>
          <w:szCs w:val="40"/>
        </w:rPr>
        <w:br/>
      </w:r>
      <w:r w:rsidRPr="00195CAF">
        <w:rPr>
          <w:rFonts w:ascii="BRH Kannada Extra" w:hAnsi="BRH Kannada Extra" w:cs="BRH Kannada Extra"/>
          <w:sz w:val="40"/>
          <w:szCs w:val="40"/>
        </w:rPr>
        <w:t xml:space="preserve">¨ÁºÀÆ †gÁ…d†£ÀåB …PÀÈvÀB || </w:t>
      </w:r>
      <w:r w:rsidRPr="00195CAF">
        <w:rPr>
          <w:rFonts w:ascii="Arial" w:hAnsi="Arial" w:cs="Arial"/>
          <w:b/>
          <w:sz w:val="28"/>
          <w:szCs w:val="28"/>
        </w:rPr>
        <w:t>5</w:t>
      </w:r>
    </w:p>
    <w:p w14:paraId="2F9B204C" w14:textId="77777777" w:rsidR="00517CC1" w:rsidRPr="00195CAF" w:rsidRDefault="00517CC1" w:rsidP="00DF1E9A">
      <w:pPr>
        <w:pStyle w:val="NoSpacing"/>
        <w:spacing w:line="252" w:lineRule="auto"/>
      </w:pPr>
    </w:p>
    <w:p w14:paraId="6D32CAD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…HgÀÆ vÀ†zÀ…¸Àå AiÀÄzï ªÉÊ†±ÀåB | …¥ÀzÁã÷å(Uïä) …±ÀÆzÉÆæÃ †CeÁAiÀÄvÀB | </w:t>
      </w:r>
    </w:p>
    <w:p w14:paraId="509D7685" w14:textId="77777777" w:rsidR="00E82389"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…ZÀ£ÀÝç…ªÀiÁ ªÀÄ†£À¸ÉÆÃ …eÁvÀB | ZÀ…PÉÆëÃB ¸ÀÆ†AiÉÆÃð CeÁAiÀÄvÀ | </w:t>
      </w:r>
      <w:r w:rsidR="00621042">
        <w:rPr>
          <w:rFonts w:ascii="BRH Kannada Extra" w:hAnsi="BRH Kannada Extra" w:cs="BRH Kannada Extra"/>
          <w:sz w:val="40"/>
          <w:szCs w:val="40"/>
        </w:rPr>
        <w:br/>
      </w:r>
      <w:r w:rsidRPr="00195CAF">
        <w:rPr>
          <w:rFonts w:ascii="BRH Kannada Extra" w:hAnsi="BRH Kannada Extra" w:cs="BRH Kannada Extra"/>
          <w:sz w:val="40"/>
          <w:szCs w:val="40"/>
        </w:rPr>
        <w:t>ªÀÄÄ…SÁ¢†£ÀÝç-…±ÁÑVß†±ÀÑ |</w:t>
      </w:r>
      <w:r w:rsidR="00517CC1"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…¥ÁæuÁzï …ªÁAiÀÄÄ-†gÀeÁAiÀÄvÀ | £Á†¨sÁå D¹Ã…zÀ£ÀÛ†jPÀëA | …²ÃµÉÆÚÃð zËåB ¸À†ªÀÄªÀvÀðvÀ | …¥ÀzÁã÷åA ¨sÀÆ…«Ägï ¢…±ÀB ±ÉÆæÃ‡vÁævï | </w:t>
      </w:r>
      <w:r w:rsidR="00621042">
        <w:rPr>
          <w:rFonts w:ascii="BRH Kannada Extra" w:hAnsi="BRH Kannada Extra" w:cs="BRH Kannada Extra"/>
          <w:sz w:val="40"/>
          <w:szCs w:val="40"/>
        </w:rPr>
        <w:br/>
      </w:r>
      <w:r w:rsidRPr="00195CAF">
        <w:rPr>
          <w:rFonts w:ascii="BRH Kannada Extra" w:hAnsi="BRH Kannada Extra" w:cs="BRH Kannada Extra"/>
          <w:sz w:val="40"/>
          <w:szCs w:val="40"/>
        </w:rPr>
        <w:t xml:space="preserve">vÀ†xÁ …¯ÉÆÃPÁ(Uïä) †CPÀ®àAiÀÄ£ïß || </w:t>
      </w:r>
      <w:r w:rsidRPr="00195CAF">
        <w:rPr>
          <w:rFonts w:ascii="Arial" w:hAnsi="Arial" w:cs="Arial"/>
          <w:b/>
          <w:sz w:val="28"/>
          <w:szCs w:val="28"/>
        </w:rPr>
        <w:t>6</w:t>
      </w:r>
    </w:p>
    <w:p w14:paraId="43D8BE6F" w14:textId="77777777" w:rsidR="00621042" w:rsidRPr="00621042" w:rsidRDefault="00621042" w:rsidP="00DF1E9A">
      <w:pPr>
        <w:autoSpaceDE w:val="0"/>
        <w:autoSpaceDN w:val="0"/>
        <w:adjustRightInd w:val="0"/>
        <w:spacing w:after="0" w:line="252" w:lineRule="auto"/>
        <w:rPr>
          <w:rFonts w:ascii="BRH Kannada Extra" w:hAnsi="BRH Kannada Extra" w:cs="BRH Kannada Extra"/>
          <w:sz w:val="16"/>
          <w:szCs w:val="16"/>
        </w:rPr>
      </w:pPr>
    </w:p>
    <w:p w14:paraId="6D0E744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ªÉÃ…zÁºÀ…ªÉÄÃvÀA ¥ÀÄ†gÀÄµÀA …ªÀÄºÁ‡£ÀÛA | …D…¢vÀå†ªÀ…tðA vÀ†ªÀÄ…¸À¸ÀÄÛ …¥ÁgÉÃ |</w:t>
      </w:r>
    </w:p>
    <w:p w14:paraId="5E908ED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¸À†ªÁðtÂ …gÀÆ¥Á†tÂ …«a…vÀå ¢üÃ†gÀB | £Á†ªÀiÁ¤ …PÀÈvÁé…©üªÀ…zÀ…£ï AiÀÄzÁ‡¸ÉÛÃ |</w:t>
      </w:r>
    </w:p>
    <w:p w14:paraId="6AC53C2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…zsÁvÁ …¥ÀÄgÀ…¸ÁÛ-zÀå†ªÀÄÄzÁ …dºÁ†gÀ | …±ÀPÀæB ¥Àæ…«zÁé£ï-…¥Àæ¢…±À±ÀÑ†vÀ¸ÀæB |</w:t>
      </w:r>
    </w:p>
    <w:p w14:paraId="2BA180C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vÀ…ªÉÄÃªÀA </w:t>
      </w:r>
      <w:r w:rsidR="008F2A4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…«zÁé…£ÀªÀÄÈ†vÀ …EºÀ †¨sÀªÀw | £Á£ÀåB ¥À…£ÁÜ C†AiÀÄ£ÁAiÀÄ «zÀåvÉÃ |</w:t>
      </w:r>
    </w:p>
    <w:p w14:paraId="6DD63F9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…AiÀÄeÉÕÃ†£À …AiÀÄdÕ-†ªÀÄAiÀÄd£ÀÛ …zÉÃªÁB | vÁ…¤ zsÀ†ªÀiÁðtÂ ¥Àæ…xÀªÀiÁ†£Áå¸À£ïß |</w:t>
      </w:r>
    </w:p>
    <w:p w14:paraId="4F53446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 …ºÀ £Á†PÀA ªÀÄ…»ªÀiÁ†£ÀB ¸ÀZÀ£ÉÛÃ | AiÀÄ…vÀæ ¥ÀÆ†ªÉÃð …¸ÁzÁÞ÷åB ¸À†¤Û …zÉÃªÁB || </w:t>
      </w:r>
      <w:r w:rsidRPr="00195CAF">
        <w:rPr>
          <w:rFonts w:ascii="Arial" w:hAnsi="Arial" w:cs="Arial"/>
          <w:b/>
          <w:sz w:val="28"/>
          <w:szCs w:val="28"/>
        </w:rPr>
        <w:t>7</w:t>
      </w:r>
    </w:p>
    <w:p w14:paraId="4873D94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±Á…¤ÛB ±Á…¤ÛB ±Á†¤ÛB ||)</w:t>
      </w:r>
    </w:p>
    <w:p w14:paraId="1F63DCBA" w14:textId="77777777" w:rsidR="00E82389" w:rsidRPr="00195CAF" w:rsidRDefault="00E82389"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 </w:t>
      </w:r>
      <w:r w:rsidR="00D5397E" w:rsidRPr="00195CAF">
        <w:rPr>
          <w:rFonts w:ascii="Times New Roman" w:hAnsi="Times New Roman"/>
          <w:b/>
          <w:sz w:val="40"/>
          <w:szCs w:val="40"/>
        </w:rPr>
        <w:t>“</w:t>
      </w:r>
      <w:r w:rsidRPr="00195CAF">
        <w:rPr>
          <w:rFonts w:ascii="BRH Kannada Extra" w:hAnsi="BRH Kannada Extra" w:cs="BRH Kannada Extra"/>
          <w:b/>
          <w:sz w:val="40"/>
          <w:szCs w:val="40"/>
        </w:rPr>
        <w:t>NA £ÀªÉÆÃ £Á†gÁAiÀÄ…uÁAiÀÄ</w:t>
      </w:r>
      <w:r w:rsidR="00D5397E" w:rsidRPr="00195CAF">
        <w:rPr>
          <w:rFonts w:ascii="Times New Roman" w:hAnsi="Times New Roman"/>
          <w:b/>
          <w:sz w:val="40"/>
          <w:szCs w:val="40"/>
        </w:rPr>
        <w:t>”</w:t>
      </w:r>
      <w:r w:rsidRPr="00195CAF">
        <w:rPr>
          <w:rFonts w:ascii="BRH Kannada Extra" w:hAnsi="BRH Kannada Extra" w:cs="BRH Kannada Extra"/>
          <w:b/>
          <w:sz w:val="40"/>
          <w:szCs w:val="40"/>
        </w:rPr>
        <w:t xml:space="preserve">  </w:t>
      </w:r>
    </w:p>
    <w:p w14:paraId="5517942D" w14:textId="77777777" w:rsidR="00E82389" w:rsidRPr="00195CAF" w:rsidRDefault="00E82389" w:rsidP="009B5E4A">
      <w:pPr>
        <w:pBdr>
          <w:bottom w:val="single" w:sz="4" w:space="1" w:color="auto"/>
        </w:pBdr>
        <w:autoSpaceDE w:val="0"/>
        <w:autoSpaceDN w:val="0"/>
        <w:adjustRightInd w:val="0"/>
        <w:spacing w:after="0" w:line="252" w:lineRule="auto"/>
        <w:rPr>
          <w:rFonts w:ascii="BRH Kannada RN" w:hAnsi="BRH Kannada RN" w:cs="BRH Kannada RN"/>
          <w:sz w:val="40"/>
          <w:szCs w:val="40"/>
        </w:rPr>
      </w:pPr>
      <w:r w:rsidRPr="00195CAF">
        <w:rPr>
          <w:rFonts w:ascii="Arial" w:hAnsi="Arial" w:cs="Arial"/>
          <w:sz w:val="28"/>
          <w:szCs w:val="28"/>
        </w:rPr>
        <w:t>(It is customary to chant this during continous chanting of Uttara Narayanam)</w:t>
      </w:r>
    </w:p>
    <w:p w14:paraId="049C5C91"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7D97CE76" w14:textId="77777777" w:rsidR="003B30E5" w:rsidRPr="00195CAF" w:rsidRDefault="00E82389" w:rsidP="00DF1E9A">
      <w:pPr>
        <w:pStyle w:val="1Title-VedaVMSKannada"/>
        <w:spacing w:line="252" w:lineRule="auto"/>
        <w:rPr>
          <w:color w:val="auto"/>
        </w:rPr>
      </w:pPr>
      <w:bookmarkStart w:id="27" w:name="_Toc535175605"/>
      <w:r w:rsidRPr="00195CAF">
        <w:rPr>
          <w:color w:val="auto"/>
        </w:rPr>
        <w:t>GvÀÛgÀ £ÁgÁAiÀÄtA</w:t>
      </w:r>
      <w:bookmarkEnd w:id="27"/>
    </w:p>
    <w:p w14:paraId="43D87004" w14:textId="77777777" w:rsidR="00E82389" w:rsidRPr="00621042" w:rsidRDefault="00E82389" w:rsidP="00DF1E9A">
      <w:pPr>
        <w:pStyle w:val="3-Eng-Subheading-VedaVMSTelugu"/>
        <w:spacing w:line="252" w:lineRule="auto"/>
        <w:rPr>
          <w:rFonts w:ascii="BRH Kannada RN" w:hAnsi="BRH Kannada RN" w:cs="BRH Kannada RN"/>
          <w:color w:val="auto"/>
          <w:sz w:val="28"/>
          <w:szCs w:val="28"/>
        </w:rPr>
      </w:pPr>
      <w:r w:rsidRPr="00621042">
        <w:rPr>
          <w:color w:val="auto"/>
          <w:sz w:val="28"/>
          <w:szCs w:val="28"/>
        </w:rPr>
        <w:t>(TA 3.13.1)</w:t>
      </w:r>
    </w:p>
    <w:p w14:paraId="614E19B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…CzÀã÷åB ¸ÀA†¨sÀÆvÀB ¥ÀÈ…yªÉåöÊ gÀ‡¸ÁZÀÑ | …«±Àé†PÀªÀÄð…tB ¸À†ªÀÄªÀ…vÀðvÁ†¢ü |</w:t>
      </w:r>
    </w:p>
    <w:p w14:paraId="0C3CD67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vÀ…¸Àå vÀé†µÁÖ …«zÀ†zsÀzï …gÀÆ¥À†ªÉÄÃw | vÀvï ¥ÀÄ†gÀÄµÀ…¸Àå «…±Àé ªÀiÁ†eÁ…£ÀªÀÄ‡UÉæÃ || </w:t>
      </w:r>
      <w:r w:rsidRPr="00195CAF">
        <w:rPr>
          <w:rFonts w:ascii="Arial" w:hAnsi="Arial" w:cs="Arial"/>
          <w:b/>
          <w:sz w:val="28"/>
          <w:szCs w:val="28"/>
        </w:rPr>
        <w:t xml:space="preserve">1 </w:t>
      </w:r>
    </w:p>
    <w:p w14:paraId="14FCAFC2" w14:textId="77777777" w:rsidR="00E82389" w:rsidRPr="00195CAF" w:rsidRDefault="00E82389" w:rsidP="00DF1E9A">
      <w:pPr>
        <w:pStyle w:val="NoSpacing"/>
        <w:spacing w:line="252" w:lineRule="auto"/>
      </w:pPr>
    </w:p>
    <w:p w14:paraId="3CEF6A1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ªÉÃ…zÁºÀ…ªÉÄÃvÀA ¥ÀÄ†gÀÄµÀA …ªÀÄºÁ‡£ÀÛA | …D…¢vÀå †ªÀ…tðA vÀ†ªÀÄ…¸ÀB ¥À†gÀ¸ÁÛvï |</w:t>
      </w:r>
    </w:p>
    <w:p w14:paraId="47C69C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vÀ…ªÉÄÃªÀA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…«zÁé…£ÀªÀÄÈ†vÀ …EºÀ †¨sÀªÀw | £Á£ÀåB ¥À†£ÁÜ «…zÀåvÉÃ„†AiÀÄ£ÁAiÀÄ || </w:t>
      </w:r>
      <w:r w:rsidRPr="00195CAF">
        <w:rPr>
          <w:rFonts w:ascii="Arial" w:hAnsi="Arial" w:cs="Arial"/>
          <w:b/>
          <w:sz w:val="28"/>
          <w:szCs w:val="28"/>
        </w:rPr>
        <w:t xml:space="preserve">2 </w:t>
      </w:r>
    </w:p>
    <w:p w14:paraId="2976416A" w14:textId="77777777" w:rsidR="00E82389" w:rsidRPr="00195CAF" w:rsidRDefault="00E82389" w:rsidP="00DF1E9A">
      <w:pPr>
        <w:pStyle w:val="NoSpacing"/>
        <w:spacing w:line="252" w:lineRule="auto"/>
      </w:pPr>
    </w:p>
    <w:p w14:paraId="38B856C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…¥ÀæeÁ†¥Àw±ÀÑgÀ…w UÀ†¨sÉÃð …C£ÀÛB | …CeÁ†AiÀÄªÀiÁ£ÉÆÃ §…ºÀÄzsÁ «†eÁAiÀÄvÉÃ |</w:t>
      </w:r>
    </w:p>
    <w:p w14:paraId="12E6C1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vÀ…¸Àå ¢üÃ…gÁB ¥À†jeÁ£À…¤Û AiÉÆÃ‡¤A | ªÀÄ†jÃaÃ£ÁA …¥ÀzÀ†«ÄZÀÒ¤Û …ªÉÃzsÀ†¸ÀB || </w:t>
      </w:r>
      <w:r w:rsidRPr="00195CAF">
        <w:rPr>
          <w:rFonts w:ascii="Arial" w:hAnsi="Arial" w:cs="Arial"/>
          <w:b/>
          <w:sz w:val="28"/>
          <w:szCs w:val="28"/>
        </w:rPr>
        <w:t xml:space="preserve">3 </w:t>
      </w:r>
    </w:p>
    <w:p w14:paraId="3996587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…zÉÃªÉÃ…¨sÀå D†vÀ¥Àw | AiÉÆÃ …zÉÃªÁ‡£ÁA …¥ÀÄgÉÆÃ†»vÀB | </w:t>
      </w:r>
    </w:p>
    <w:p w14:paraId="57CCDB7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¥ÀÆ…ªÉÇÃð AiÉÆÃ …zÉÃªÉÃ†¨sÉÆåÃ …eÁvÀB | £À†ªÉÆÃ …gÀÄZÁ…AiÀÄ ¨Áæ†ºÀäAiÉÄÃ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690B74CF" w14:textId="77777777" w:rsidR="00E82389" w:rsidRPr="00195CAF" w:rsidRDefault="00E82389" w:rsidP="00DF1E9A">
      <w:pPr>
        <w:pStyle w:val="NoSpacing"/>
        <w:spacing w:line="252" w:lineRule="auto"/>
      </w:pPr>
    </w:p>
    <w:p w14:paraId="778D259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gÀÄ†ZÀA …¨ÁæºÀä…kÓ£À†AiÀÄ£ÀÛB | …zÉÃªÁ C…UÉæÃ vÀ†zÀ§ÄæªÀ£ïß | </w:t>
      </w:r>
    </w:p>
    <w:p w14:paraId="7CE78C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AiÀÄ…¸ÉÛ÷éöÊªÀA ‡¨Áæ…ºÀäuÉÆÃ …«zÁåvï | vÀ†¸Àå …zÉÃªÁ C…¸À£Àé‡±ÉÃ || </w:t>
      </w:r>
      <w:r w:rsidRPr="00195CAF">
        <w:rPr>
          <w:rFonts w:ascii="Arial" w:hAnsi="Arial" w:cs="Arial"/>
          <w:b/>
          <w:sz w:val="28"/>
          <w:szCs w:val="28"/>
        </w:rPr>
        <w:t>5</w:t>
      </w:r>
    </w:p>
    <w:p w14:paraId="5A0D0165" w14:textId="77777777" w:rsidR="00E82389" w:rsidRPr="00195CAF" w:rsidRDefault="00E82389" w:rsidP="00DF1E9A">
      <w:pPr>
        <w:pStyle w:val="NoSpacing"/>
        <w:spacing w:line="252" w:lineRule="auto"/>
      </w:pPr>
    </w:p>
    <w:p w14:paraId="3FFB683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»æÃ†±ÀÑ vÉÃ …®Që÷äÃ…±ÀÑ ¥À‡vËß÷å | …C…ºÉÆÃ…gÁvÉæÃ …¥Á±ÉéÃð | </w:t>
      </w:r>
    </w:p>
    <w:p w14:paraId="2AD9EE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£À†PÀëvÁætÂ …gÀÆ¥ÀA | …C²é…£Ë ªÁå‡vÀÛA |</w:t>
      </w:r>
    </w:p>
    <w:p w14:paraId="05A8533B" w14:textId="77777777" w:rsidR="00E82389" w:rsidRPr="00195CAF" w:rsidRDefault="00E82389"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…EµÀÖA †ªÀÄ¤µÁt | …CªÀÄÄA †ªÀÄ¤µÁt | ¸À†ªÀðA ªÀÄ¤µÁt || </w:t>
      </w:r>
      <w:r w:rsidRPr="00195CAF">
        <w:rPr>
          <w:rFonts w:ascii="Arial" w:hAnsi="Arial" w:cs="Arial"/>
          <w:b/>
          <w:sz w:val="28"/>
          <w:szCs w:val="28"/>
        </w:rPr>
        <w:t xml:space="preserve">6 </w:t>
      </w:r>
    </w:p>
    <w:p w14:paraId="258DA300" w14:textId="77777777" w:rsidR="00DF5545" w:rsidRPr="00195CAF" w:rsidRDefault="00E82389" w:rsidP="00DF1E9A">
      <w:pPr>
        <w:pStyle w:val="1Title-VedaVMSKannada"/>
        <w:spacing w:line="252" w:lineRule="auto"/>
        <w:rPr>
          <w:color w:val="auto"/>
        </w:rPr>
      </w:pPr>
      <w:bookmarkStart w:id="28" w:name="_Toc535175606"/>
      <w:r w:rsidRPr="00195CAF">
        <w:rPr>
          <w:color w:val="auto"/>
        </w:rPr>
        <w:t>ªÀÄºÁ £ÁgÁAiÀÄtA</w:t>
      </w:r>
      <w:bookmarkEnd w:id="28"/>
    </w:p>
    <w:p w14:paraId="45B3030D" w14:textId="77777777" w:rsidR="00E82389" w:rsidRPr="00621042" w:rsidRDefault="00E82389" w:rsidP="00DF1E9A">
      <w:pPr>
        <w:pStyle w:val="3-Eng-Subheading-VedaVMSTelugu"/>
        <w:spacing w:line="252" w:lineRule="auto"/>
        <w:rPr>
          <w:rFonts w:ascii="BRH Kannada RN" w:hAnsi="BRH Kannada RN" w:cs="BRH Kannada RN"/>
          <w:color w:val="auto"/>
          <w:sz w:val="28"/>
          <w:szCs w:val="28"/>
        </w:rPr>
      </w:pPr>
      <w:r w:rsidRPr="00621042">
        <w:rPr>
          <w:color w:val="auto"/>
          <w:sz w:val="28"/>
          <w:szCs w:val="28"/>
        </w:rPr>
        <w:t>(TA 6.11.1)</w:t>
      </w:r>
    </w:p>
    <w:p w14:paraId="7F88F19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…¸À…ºÀ…¸Àæ²Ã†gÀëA …zÉÃ…ªÀA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…«±Áé†PÀëA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«±Àé†±ÀA ¨sÀÄªÀA |</w:t>
      </w:r>
    </w:p>
    <w:p w14:paraId="43A864C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«†±ÀéA …£ÁgÁ†AiÀÄtA …zÉÃ…ªÀ…ªÀÄPÀë†gÀA ¥À…gÀªÀÄA …¥ÀzÀA || </w:t>
      </w:r>
      <w:r w:rsidRPr="00195CAF">
        <w:rPr>
          <w:rFonts w:ascii="Arial" w:hAnsi="Arial" w:cs="Arial"/>
          <w:b/>
          <w:sz w:val="28"/>
          <w:szCs w:val="28"/>
        </w:rPr>
        <w:t xml:space="preserve">1 </w:t>
      </w:r>
    </w:p>
    <w:p w14:paraId="2E2FE291" w14:textId="77777777" w:rsidR="00E82389" w:rsidRPr="00195CAF" w:rsidRDefault="00E82389" w:rsidP="00DF1E9A">
      <w:pPr>
        <w:pStyle w:val="NoSpacing"/>
        <w:spacing w:line="252" w:lineRule="auto"/>
      </w:pPr>
    </w:p>
    <w:p w14:paraId="7E13A33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…«±Àé…vÀB ¥À†gÀªÀiÁ…¤ß…vÀåA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…«±ÀéA †£ÁgÁ…AiÀÄt(Uïä) †ºÀjA |</w:t>
      </w:r>
    </w:p>
    <w:p w14:paraId="5268C32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«†±Àé…ªÉÄÃªÉÃzÀA ¥ÀÄ†gÀÄ…µÀ ¸ÀÛzï «…±Àé-ªÀÄÄ†¥ÀfÃªÀw || </w:t>
      </w:r>
      <w:r w:rsidRPr="00195CAF">
        <w:rPr>
          <w:rFonts w:ascii="Arial" w:hAnsi="Arial" w:cs="Arial"/>
          <w:b/>
          <w:sz w:val="28"/>
          <w:szCs w:val="28"/>
        </w:rPr>
        <w:t xml:space="preserve">2 </w:t>
      </w:r>
    </w:p>
    <w:p w14:paraId="1813911A" w14:textId="77777777" w:rsidR="00E82389" w:rsidRPr="00195CAF" w:rsidRDefault="00E82389" w:rsidP="00DF1E9A">
      <w:pPr>
        <w:pStyle w:val="NoSpacing"/>
        <w:spacing w:line="252" w:lineRule="auto"/>
      </w:pPr>
    </w:p>
    <w:p w14:paraId="41B2556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¥À…wA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«†±Àé…¸ÁåvÉäÃ†±Àé…gÀ(…Uïä) ±Á†±ÀévÀ(Uïä) …²ªÀ†ªÀÄZÀÄåvÀA |</w:t>
      </w:r>
    </w:p>
    <w:p w14:paraId="718445A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…£ÁgÁ…AiÀÄtA †ªÀÄºÁ…eÉÕÃ…AiÀÄA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…«±Áé†vÁä£ÀA …¥ÀgÁ†AiÀÄtA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7A704E89" w14:textId="77777777" w:rsidR="00C17C56" w:rsidRPr="00195CAF" w:rsidRDefault="00C17C56" w:rsidP="00DF1E9A">
      <w:pPr>
        <w:pStyle w:val="NoSpacing"/>
        <w:spacing w:line="252" w:lineRule="auto"/>
      </w:pPr>
    </w:p>
    <w:p w14:paraId="4181D32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…£ÁgÁ…AiÀÄt †¥ÀgÉÆÃ …eÉÆåÃ…w…gÁvÁä †£ÁgÀ…AiÀÄtB †¥ÀgÀB || </w:t>
      </w:r>
      <w:r w:rsidRPr="00195CAF">
        <w:rPr>
          <w:rFonts w:ascii="Arial" w:hAnsi="Arial" w:cs="Arial"/>
          <w:b/>
          <w:sz w:val="28"/>
          <w:szCs w:val="28"/>
        </w:rPr>
        <w:t xml:space="preserve">4 </w:t>
      </w:r>
    </w:p>
    <w:p w14:paraId="2C8F7DD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…£ÁgÁ…AiÀÄt †¥ÀgÀA …§æ…ºÀä …vÀvÀÛ÷éA †£ÁgÁ…AiÀÄtB †¥ÀgÀB |</w:t>
      </w:r>
    </w:p>
    <w:p w14:paraId="17DAF9F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…£ÁgÁ…AiÀÄt †¥ÀgÉÆÃ …zsÁå…vÁ …zsÁå£ÀA †£ÁgÁ…AiÀÄtB †¥ÀgÀB |</w:t>
      </w:r>
    </w:p>
    <w:p w14:paraId="46B5662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AiÀÄ†ZÀÑ …QkÂÑeï-†dUÀ…xÀì…ªÀðA …zÀÈ±Àå‡vÉÃ ±ÀÆæ…AiÀÄvÉÃ„†¦ ªÁ |</w:t>
      </w:r>
    </w:p>
    <w:p w14:paraId="381CE10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C†£ÀÛgï …§»†±ÀÑ vÀxï …¸À…ªÀðA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…ªÁå¥Àå †£ÁgÁ…AiÀÄtB †¹ÜvÀB || </w:t>
      </w:r>
      <w:r w:rsidRPr="00195CAF">
        <w:rPr>
          <w:rFonts w:ascii="Arial" w:hAnsi="Arial" w:cs="Arial"/>
          <w:b/>
          <w:sz w:val="28"/>
          <w:szCs w:val="28"/>
        </w:rPr>
        <w:t xml:space="preserve">5 </w:t>
      </w:r>
    </w:p>
    <w:p w14:paraId="46F2855E" w14:textId="77777777" w:rsidR="00E82389" w:rsidRPr="00195CAF" w:rsidRDefault="00E82389" w:rsidP="00DF1E9A">
      <w:pPr>
        <w:pStyle w:val="NoSpacing"/>
        <w:spacing w:line="252" w:lineRule="auto"/>
      </w:pPr>
    </w:p>
    <w:p w14:paraId="60F3323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C†£À…£ÀÛ ªÀÄ†ªÀåAiÀÄA …PÀ«(Uïä) †¸À…ªÀÄÄzÉæÃ„†£ÀÛA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…«±Àé†±ÀA¨sÀÄªÀA |</w:t>
      </w:r>
    </w:p>
    <w:p w14:paraId="6CDAB50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…¥À…zÀä…PÉÆÃ±À-†¥ÀæwÃ…PÁ…±À(…Uïä) …ºÀÈzÀ†AiÀÄA ZÁ…¥ÀåzsÉÆÃ†ªÀÄÄRA ||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1D60E00F" w14:textId="77777777" w:rsidR="00E82389" w:rsidRPr="00195CAF" w:rsidRDefault="00E82389" w:rsidP="00DF1E9A">
      <w:pPr>
        <w:pStyle w:val="NoSpacing"/>
        <w:spacing w:line="252" w:lineRule="auto"/>
      </w:pPr>
    </w:p>
    <w:p w14:paraId="2880709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C†zsÉÆÃ …¤µÁÖ÷å †«vÀ…¸ÁÛ÷å…£ÉÛÃ …£Á¨sÁå†ªÀÄÄ¥À…j w†µÀ×w |</w:t>
      </w:r>
    </w:p>
    <w:p w14:paraId="626C6C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…eÁé…®…ªÀiÁ¯Á†PÀÄ®A …¨sÁ…wÃ …«±Àé†¸ÁåAiÀÄ…vÀ£ÀA †ªÀÄºÀvï |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748D6EA8" w14:textId="77777777" w:rsidR="00E82389" w:rsidRPr="00195CAF" w:rsidRDefault="00E82389" w:rsidP="00DF1E9A">
      <w:pPr>
        <w:pStyle w:val="NoSpacing"/>
        <w:spacing w:line="252" w:lineRule="auto"/>
      </w:pPr>
    </w:p>
    <w:p w14:paraId="70DB128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¸À†£ÀÛvÀ(Uïä) …²¯Á†©ü…¸ÀÄÛ ®A†§vÁå PÉÆÃ…±À¸À†¤ß¨sÀA |</w:t>
      </w:r>
    </w:p>
    <w:p w14:paraId="1F62835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vÀ¸Áå†£ÉÛÃ ¸ÀÄ…¶gÀ(Uïä) …¸ÀÆPÀë÷äA vÀ‡¹ä£ïÜ …¸ÀªÀðA ¥Àæ†w¶×vÀA || </w:t>
      </w:r>
      <w:r w:rsidRPr="00195CAF">
        <w:rPr>
          <w:rFonts w:ascii="Arial" w:hAnsi="Arial" w:cs="Arial"/>
          <w:b/>
          <w:sz w:val="28"/>
          <w:szCs w:val="28"/>
        </w:rPr>
        <w:t xml:space="preserve">8 </w:t>
      </w:r>
    </w:p>
    <w:p w14:paraId="21544571" w14:textId="77777777" w:rsidR="00E82389" w:rsidRPr="00195CAF" w:rsidRDefault="00E82389" w:rsidP="00DF1E9A">
      <w:pPr>
        <w:pStyle w:val="NoSpacing"/>
        <w:spacing w:line="252" w:lineRule="auto"/>
      </w:pPr>
    </w:p>
    <w:p w14:paraId="38F8CE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vÀ…¸Àå ªÀÄ†zsÉåÃ …ªÀÄºÁ†£ÀVßgï …«±Áé†aðgï …«±Àé†vÉÆÃ ªÀÄÄRB |</w:t>
      </w:r>
    </w:p>
    <w:p w14:paraId="3C1405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¸ÉÆÃ„†UÀæ…¨sÀÄUï «†¨sÀd£ï …w…µÀ×£Áß†ºÁgÀ-ªÀÄ…dgÀB …PÀ«B || </w:t>
      </w:r>
      <w:r w:rsidRPr="00195CAF">
        <w:rPr>
          <w:rFonts w:ascii="Arial" w:hAnsi="Arial" w:cs="Arial"/>
          <w:b/>
          <w:sz w:val="28"/>
          <w:szCs w:val="28"/>
        </w:rPr>
        <w:t xml:space="preserve">9 </w:t>
      </w:r>
    </w:p>
    <w:p w14:paraId="671BAB9E" w14:textId="77777777" w:rsidR="00E82389" w:rsidRPr="00195CAF" w:rsidRDefault="00E82389" w:rsidP="00DF1E9A">
      <w:pPr>
        <w:pStyle w:val="NoSpacing"/>
        <w:spacing w:line="252" w:lineRule="auto"/>
      </w:pPr>
    </w:p>
    <w:p w14:paraId="2B93AE0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…w…AiÀÄð…UÀÆzsÀéð †ªÀÄzsÀB …±Á…¬ÄÃ …gÀ±Àä†AiÀÄ¸ÀÛ…¸Àå ¸À†£ÀÛvÁ |</w:t>
      </w:r>
    </w:p>
    <w:p w14:paraId="5B88366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…¸À…£ÁÛ¥À†AiÀÄw ¸ÀéA …zÉÃºÀªÀiÁ†¥ÁzÀvÀ…® ªÀÄ†¸ÀÛPÀB |</w:t>
      </w:r>
    </w:p>
    <w:p w14:paraId="139B2066" w14:textId="77777777" w:rsidR="00C17C56"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vÀ…¸Àå ªÀÄ…zsÉåÃ ªÀ†»ß ²SÁ …CtÂÃ‡AiÉÆÃzsÁéð …ªÀåªÀ†¹ÜvÀB || </w:t>
      </w:r>
      <w:r w:rsidRPr="00195CAF">
        <w:rPr>
          <w:rFonts w:ascii="Arial" w:hAnsi="Arial" w:cs="Arial"/>
          <w:b/>
          <w:sz w:val="28"/>
          <w:szCs w:val="28"/>
        </w:rPr>
        <w:t>10</w:t>
      </w:r>
    </w:p>
    <w:p w14:paraId="4136B7E1" w14:textId="77777777" w:rsidR="00E82389" w:rsidRPr="00195CAF" w:rsidRDefault="00E82389" w:rsidP="00DF1E9A">
      <w:pPr>
        <w:pStyle w:val="NoSpacing"/>
        <w:spacing w:line="252" w:lineRule="auto"/>
      </w:pPr>
      <w:r w:rsidRPr="00195CAF">
        <w:t xml:space="preserve"> </w:t>
      </w:r>
    </w:p>
    <w:p w14:paraId="6B390FD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…¤Ã®†vÉÆÃ AiÀÄ†zÀ ªÀÄ…zsÀå…¸ÁÜzï …«zÀÄå†¯ÉèÃSÉÃ…ªÀ ¨sÁ†¸ÀégÁ |</w:t>
      </w:r>
    </w:p>
    <w:p w14:paraId="0722D5C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…¤ÃªÁ…gÀ ±ÀÆ†PÀªÀ…vÀÛ…¤éÃ …¦ÃvÁ ‡¨sÁ¸Àé…vÀåtÆ†¥ÀªÀiÁ || </w:t>
      </w:r>
      <w:r w:rsidRPr="00195CAF">
        <w:rPr>
          <w:rFonts w:ascii="Arial" w:hAnsi="Arial" w:cs="Arial"/>
          <w:b/>
          <w:sz w:val="28"/>
          <w:szCs w:val="28"/>
        </w:rPr>
        <w:t xml:space="preserve">11 </w:t>
      </w:r>
    </w:p>
    <w:p w14:paraId="5E6EE46A" w14:textId="77777777" w:rsidR="00E82389" w:rsidRPr="00195CAF" w:rsidRDefault="00E82389" w:rsidP="00DF1E9A">
      <w:pPr>
        <w:pStyle w:val="NoSpacing"/>
        <w:spacing w:line="252" w:lineRule="auto"/>
      </w:pPr>
    </w:p>
    <w:p w14:paraId="5F3DA32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vÀ‡¸ÁåB ²…SÁAiÀiÁ †ªÀÄzÉÞ÷åÃ …¥ÀgÀ‡ªÀiÁvÁä …ªÀåªÀ†¹ÜvÀB |</w:t>
      </w:r>
    </w:p>
    <w:p w14:paraId="5AA8F78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§æ…ºÀä ¸À ²…ªÀB ¸À ºÀ…jB ¸ÉÃ…£ÀÝçB ¸ÉÆÃ„†PÀëgÀB ¥À…gÀªÀÄB …¸ÀégÁmï || </w:t>
      </w:r>
      <w:r w:rsidRPr="00195CAF">
        <w:rPr>
          <w:rFonts w:ascii="Arial" w:hAnsi="Arial" w:cs="Arial"/>
          <w:b/>
          <w:sz w:val="28"/>
          <w:szCs w:val="28"/>
        </w:rPr>
        <w:t xml:space="preserve">12 </w:t>
      </w:r>
    </w:p>
    <w:p w14:paraId="1F2D6A50" w14:textId="77777777" w:rsidR="00E82389" w:rsidRPr="00195CAF" w:rsidRDefault="00E82389" w:rsidP="00DF1E9A">
      <w:pPr>
        <w:pStyle w:val="NoSpacing"/>
        <w:spacing w:line="252" w:lineRule="auto"/>
      </w:pPr>
    </w:p>
    <w:p w14:paraId="2C54383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…IÄvÀ(Uïä) …¸ÀvÀåA †¥ÀgÀA …§æ…ºÀä …¥ÀÄgÀÄ†µÀA PÀÈ…µÀÚ ¦†YÎ®A | </w:t>
      </w:r>
    </w:p>
    <w:p w14:paraId="35FE1FF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…HzsÀéð†gÉÃvÀA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†«gÀÆ…¥Á…PÀëA </w:t>
      </w:r>
      <w:r w:rsidR="00E374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…«±Àé†gÀÆ¥Á…AiÀÄ ªÉÊ £À…ªÉÆÃ £À†ªÀÄB || </w:t>
      </w:r>
    </w:p>
    <w:p w14:paraId="711D8CEA" w14:textId="77777777" w:rsidR="00E82389" w:rsidRPr="00195CAF" w:rsidRDefault="00E82389" w:rsidP="00DF1E9A">
      <w:pPr>
        <w:pStyle w:val="NoSpacing"/>
        <w:spacing w:line="252" w:lineRule="auto"/>
      </w:pPr>
    </w:p>
    <w:p w14:paraId="15B3D7B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…£Á…gÁ…AiÀÄuÁ†AiÀÄ …«zÀä†ºÉÃ ªÁ¸ÀÄ…zÉÃªÁ†AiÀÄ ¢üÃªÀÄ» | </w:t>
      </w:r>
      <w:r w:rsidR="00E21CFF">
        <w:rPr>
          <w:rFonts w:ascii="BRH Kannada Extra" w:hAnsi="BRH Kannada Extra" w:cs="BRH Kannada Extra"/>
          <w:sz w:val="40"/>
          <w:szCs w:val="40"/>
        </w:rPr>
        <w:br/>
      </w:r>
      <w:r w:rsidRPr="00195CAF">
        <w:rPr>
          <w:rFonts w:ascii="BRH Kannada Extra" w:hAnsi="BRH Kannada Extra" w:cs="BRH Kannada Extra"/>
          <w:sz w:val="40"/>
          <w:szCs w:val="40"/>
        </w:rPr>
        <w:t>vÀ†£ÉÆßÃ «µÀÄÚB ¥Àæ…ZÉÆÃzÀ‡AiÀiÁvï ||</w:t>
      </w:r>
    </w:p>
    <w:p w14:paraId="2F670768" w14:textId="77777777" w:rsidR="00E82389" w:rsidRPr="00621042" w:rsidRDefault="00E82389" w:rsidP="00DF1E9A">
      <w:pPr>
        <w:autoSpaceDE w:val="0"/>
        <w:autoSpaceDN w:val="0"/>
        <w:adjustRightInd w:val="0"/>
        <w:spacing w:after="0" w:line="252" w:lineRule="auto"/>
        <w:rPr>
          <w:rFonts w:ascii="Arial" w:hAnsi="Arial" w:cs="Arial"/>
          <w:sz w:val="40"/>
          <w:szCs w:val="40"/>
        </w:rPr>
      </w:pPr>
      <w:r w:rsidRPr="00195CAF">
        <w:rPr>
          <w:rFonts w:ascii="BRH Kannada Extra" w:hAnsi="BRH Kannada Extra" w:cs="BRH Kannada Extra"/>
          <w:sz w:val="40"/>
          <w:szCs w:val="40"/>
        </w:rPr>
        <w:t xml:space="preserve">«…µÉÆÚÃ£ÀÄð†PÀA </w:t>
      </w:r>
      <w:r w:rsidR="00E21CF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…«Ã†AiÀiÁð…tÂ ¥Àæ†ªÉÇÃ…ZÀA </w:t>
      </w:r>
      <w:r w:rsidR="00E21CF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AiÀÄB ¥Á†wÜðªÁ¤ «…ªÀÄªÉÄÃ gÁeÁ(†Uïä)…¹ AiÉÆÃ C†¸ÀÌ¨sÁ…AiÀÄ-zÀÄ†vÀÛgÀ(Uïä) …¸ÀzsÀ†¸ÀÜA </w:t>
      </w:r>
      <w:r w:rsidR="00E21CF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«ZÀPÀæ…ªÀiÁt-…¸ÉÛçÃzsÉÆÃ†gÀÄ…UÁAiÉÆÃ «†µÉÆÚÃ-…gÀgÁ†lªÀÄ…¹ «‡µÉÆÚÃB …¥ÀÈµÀ×†ªÀÄ…¹ «…µÉÆÚÃ-±Àß‡¥ÉÛçÃ…¸ÉÆÜÃ «…µÉÆÚÃB ¸ÀÆå†gÀ…¹ «‡µÉÆÚÃgï …zsÀÄæªÀ†ªÀÄ¹ ªÉÊ…µÀÚªÀ†ªÀÄ…¹ «†µÀÚªÉÃ vÁé ||</w:t>
      </w:r>
      <w:r w:rsidR="00621042">
        <w:rPr>
          <w:rFonts w:ascii="BRH Kannada Extra" w:hAnsi="BRH Kannada Extra" w:cs="BRH Kannada Extra"/>
          <w:sz w:val="40"/>
          <w:szCs w:val="40"/>
        </w:rPr>
        <w:t xml:space="preserve"> </w:t>
      </w:r>
    </w:p>
    <w:p w14:paraId="1E93F3A8" w14:textId="77777777" w:rsidR="00E82389" w:rsidRPr="00195CAF" w:rsidRDefault="00C17C56" w:rsidP="00DF1E9A">
      <w:pPr>
        <w:pBdr>
          <w:bottom w:val="single" w:sz="4" w:space="1" w:color="auto"/>
        </w:pBd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w:t>
      </w:r>
      <w:r w:rsidR="00E82389" w:rsidRPr="00195CAF">
        <w:rPr>
          <w:rFonts w:ascii="BRH Kannada Extra" w:hAnsi="BRH Kannada Extra" w:cs="BRH Kannada Extra"/>
          <w:b/>
          <w:sz w:val="40"/>
          <w:szCs w:val="40"/>
        </w:rPr>
        <w:t>«µÀÚªÉÃ £ÁgÁAiÀÄuÁAiÀÄ £ÀªÀÄB || (NA ±Á…¤ÛB ±Á…¤ÛB ±Á†¤ÛB ||)</w:t>
      </w:r>
    </w:p>
    <w:p w14:paraId="2CF72376"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20183EE2" w14:textId="77777777" w:rsidR="0061215E" w:rsidRPr="00195CAF" w:rsidRDefault="0061215E" w:rsidP="00DF1E9A">
      <w:pPr>
        <w:autoSpaceDE w:val="0"/>
        <w:autoSpaceDN w:val="0"/>
        <w:adjustRightInd w:val="0"/>
        <w:spacing w:after="0" w:line="252" w:lineRule="auto"/>
        <w:rPr>
          <w:rFonts w:ascii="BRH Kannada RN" w:hAnsi="BRH Kannada RN" w:cs="BRH Kannada RN"/>
          <w:sz w:val="40"/>
          <w:szCs w:val="40"/>
        </w:rPr>
        <w:sectPr w:rsidR="0061215E" w:rsidRPr="00195CAF" w:rsidSect="00F4402B">
          <w:pgSz w:w="12240" w:h="15840"/>
          <w:pgMar w:top="1166" w:right="864" w:bottom="1440" w:left="1440" w:header="720" w:footer="720" w:gutter="0"/>
          <w:cols w:space="720"/>
          <w:noEndnote/>
          <w:docGrid w:linePitch="299"/>
        </w:sectPr>
      </w:pPr>
    </w:p>
    <w:p w14:paraId="5D3135D9" w14:textId="77777777" w:rsidR="002225A7" w:rsidRPr="00195CAF" w:rsidRDefault="00E82389" w:rsidP="00DF1E9A">
      <w:pPr>
        <w:pStyle w:val="1Title-VedaVMSKannada"/>
        <w:spacing w:line="252" w:lineRule="auto"/>
        <w:rPr>
          <w:color w:val="auto"/>
        </w:rPr>
      </w:pPr>
      <w:bookmarkStart w:id="29" w:name="_Toc535175607"/>
      <w:r w:rsidRPr="00195CAF">
        <w:rPr>
          <w:color w:val="auto"/>
        </w:rPr>
        <w:lastRenderedPageBreak/>
        <w:t>WÉÆÃµÀ ±Á¤Û</w:t>
      </w:r>
      <w:bookmarkEnd w:id="29"/>
    </w:p>
    <w:p w14:paraId="43EBA631" w14:textId="77777777" w:rsidR="00E82389" w:rsidRPr="00621042" w:rsidRDefault="00E82389" w:rsidP="00DF1E9A">
      <w:pPr>
        <w:pStyle w:val="3-Eng-Subheading-VedaVMSTelugu"/>
        <w:spacing w:line="252" w:lineRule="auto"/>
        <w:rPr>
          <w:rFonts w:ascii="BRH Kannada RN" w:hAnsi="BRH Kannada RN" w:cs="BRH Kannada RN"/>
          <w:color w:val="auto"/>
          <w:sz w:val="28"/>
          <w:szCs w:val="28"/>
        </w:rPr>
      </w:pPr>
      <w:r w:rsidRPr="00621042">
        <w:rPr>
          <w:color w:val="auto"/>
          <w:sz w:val="28"/>
          <w:szCs w:val="28"/>
        </w:rPr>
        <w:t>(TA 7.41.1)</w:t>
      </w:r>
    </w:p>
    <w:p w14:paraId="42536FE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±À…£ÉÆßÃ ªÁ†vÀB ¥ÀªÀvÁA ªÀiÁ…vÀj…±Áé ±À†£Àß ¸ÀÛ¥À…vÀÄ ¸ÀÆ†AiÀÄðB |</w:t>
      </w:r>
    </w:p>
    <w:p w14:paraId="15F8E36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C†ºÁ…¤ ±ÀA †¨sÀªÀ£ÀÄÛ …£ÀB ±À(Uïä) gÁ…wæB ¥Àæ†w¢üÃAiÀÄvÁA ||</w:t>
      </w:r>
    </w:p>
    <w:p w14:paraId="0838FB9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±À…ªÀÄÄµÁ …£ÉÆÃ †ªÀÅöåZÀÒ…vÀÄ ±À†ªÀiÁ…¢vÀå G†zÉÃvÀÄ £ÀB |</w:t>
      </w:r>
    </w:p>
    <w:p w14:paraId="0D190F3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…²ªÁ …£ÀB ±À†£ÀÛªÀiÁ¨sÀªÀ ¸ÀÄªÀÄÈ…rÃPÁ ¸À†gÀ¸Àéw | ªÀiÁ…vÉÃ †ªÉÇåÃªÀÄ …¸À£ÀÝöÈ†² || </w:t>
      </w:r>
      <w:r w:rsidRPr="00195CAF">
        <w:rPr>
          <w:rFonts w:ascii="Arial" w:hAnsi="Arial" w:cs="Arial"/>
          <w:b/>
          <w:sz w:val="28"/>
          <w:szCs w:val="28"/>
        </w:rPr>
        <w:t>1</w:t>
      </w:r>
    </w:p>
    <w:p w14:paraId="1569D41A" w14:textId="77777777" w:rsidR="00E82389" w:rsidRPr="00195CAF" w:rsidRDefault="00E82389" w:rsidP="00DF1E9A">
      <w:pPr>
        <w:pStyle w:val="NoSpacing"/>
        <w:spacing w:line="252" w:lineRule="auto"/>
      </w:pPr>
    </w:p>
    <w:p w14:paraId="17FAAD7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E†qÁ…AiÉÄÊ ªÁ†¸ÀÛ÷é¹ ªÁ…¸ÀÄÛªÀÄ‡zÁé…¸ÀÄÛªÀÄ†£ÉÆÛÃ ¨sÀÆAiÀiÁ…¸Àä ªÀiÁ ªÁ‡¸ÉÆÛÃ²Òxïì </w:t>
      </w:r>
    </w:p>
    <w:p w14:paraId="06DE1ED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ªÀÄºÀå…ªÁ¸ÀÄÛB ¸À †¨sÀÆ…AiÀiÁvï ‡AiÉÆÃ„¸Áä£ï zÉéÃ…¶Ö AiÀÄA †ZÀ …ªÀAiÀÄA …¢éµÀäB ||</w:t>
      </w:r>
    </w:p>
    <w:p w14:paraId="12516803"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…¥Àæ…wµÁ×„†¹ ¥Àæ…wµÁ×†ªÀ£ÉÆÛÃ ¨sÀÆAiÀiÁ…¸Àä ªÀiÁ †¥Àæ…wµÁ×‡AiÀiÁcxïì ªÀÄºÀå ¥Àæ…wµÀ×B </w:t>
      </w:r>
      <w:r w:rsidR="00671968">
        <w:rPr>
          <w:rFonts w:ascii="BRH Kannada Extra" w:hAnsi="BRH Kannada Extra" w:cs="BRH Kannada Extra"/>
          <w:sz w:val="40"/>
          <w:szCs w:val="40"/>
        </w:rPr>
        <w:br/>
      </w:r>
      <w:r w:rsidRPr="00195CAF">
        <w:rPr>
          <w:rFonts w:ascii="BRH Kannada Extra" w:hAnsi="BRH Kannada Extra" w:cs="BRH Kannada Extra"/>
          <w:sz w:val="40"/>
          <w:szCs w:val="40"/>
        </w:rPr>
        <w:t xml:space="preserve">¸À †¨sÀÆ…AiÀiÁvï ‡AiÉÆÃ„¸Áä£ï zÉéÃ…¶Ö AiÀÄA †ZÀ …ªÀAiÀÄA …¢éµÀäB || </w:t>
      </w:r>
      <w:r w:rsidRPr="00195CAF">
        <w:rPr>
          <w:rFonts w:ascii="Arial" w:hAnsi="Arial" w:cs="Arial"/>
          <w:b/>
          <w:sz w:val="28"/>
          <w:szCs w:val="28"/>
        </w:rPr>
        <w:t>2</w:t>
      </w:r>
    </w:p>
    <w:p w14:paraId="580FE905" w14:textId="77777777" w:rsidR="00E82389" w:rsidRPr="00195CAF" w:rsidRDefault="00E82389" w:rsidP="00DF1E9A">
      <w:pPr>
        <w:pStyle w:val="NoSpacing"/>
        <w:spacing w:line="252" w:lineRule="auto"/>
      </w:pPr>
    </w:p>
    <w:p w14:paraId="756B4BE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D†ªÁvÀ ªÁ» ¨sÉÃ…µÀdA </w:t>
      </w:r>
      <w:r w:rsidR="00E21CF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«†ªÁvÀ-ªÁ…» AiÀÄzï gÀ†¥ÀB |</w:t>
      </w:r>
    </w:p>
    <w:p w14:paraId="304C4DD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vÀé(Uïä)» …«±Àé†¨sÉÃµÀeÉÆÃ …zÉÃªÁ‡£ÁA …zÀÆvÀ F†AiÀÄ¸ÉÃ ||</w:t>
      </w:r>
    </w:p>
    <w:p w14:paraId="7A51FD8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zÁé…«ªÀiË ªÁ†vË ªÁ…vÀ D¹…£ÉÆÞÃgÁ †¥À…gÁªÀ†vÀB |</w:t>
      </w:r>
    </w:p>
    <w:p w14:paraId="367708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zÀ†PÀëA ªÉÄÃ …C£Àå …DªÁ…vÀÄ ¥À…gÁ„£ÉÆåÃ †ªÁ…vÀÄ AiÀÄzÀæ†¥ÀB ||</w:t>
      </w:r>
    </w:p>
    <w:p w14:paraId="0F93603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AiÀÄ…zÀzÉÆÃ †ªÁvÀ vÉÃ …UÀÈ†ºÉÃ„ªÀÄÈ†vÀ¸Àå …¤¢ü…jívÀB | </w:t>
      </w:r>
    </w:p>
    <w:p w14:paraId="23DEA8E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vÀ†vÉÆÃ £ÉÆÃ zÉÃ» …fÃªÀ…¸ÉÃ vÀ†vÉÆÃ £ÉÆÃ zsÉÃ» ¨sÉÃ…µÀdA |</w:t>
      </w:r>
    </w:p>
    <w:p w14:paraId="30032D2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vÀ†vÉÆÃ …£ÉÆÃ ªÀÄ…ºÀ D†ªÀ…ºÀ ªÁ…vÀ D†ªÁvÀÄ ¨sÉÃ…µÀdA ||</w:t>
      </w:r>
    </w:p>
    <w:p w14:paraId="04E79BE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…±ÀA¨sÀÆgï-†ªÀÄ…AiÉÆÃ¨sÀÆgï-†£ÉÆÃ …ºÀÈzÉÃ ¥Àæ…t DAiÀÄÄ(†Uïä)¶ vÁjµÀvï |</w:t>
      </w:r>
    </w:p>
    <w:p w14:paraId="44543D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E†£ÀÝç¸Àå …UÀÈ†ºÉÆÃ„…¹ vÀA …vÁé †¥Àæ¥À…zÉåÃ ¸À…UÀÄB ¸Á†±ÀéB |</w:t>
      </w:r>
    </w:p>
    <w:p w14:paraId="6EBC3F97"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…¸ÀºÀ AiÀÄ…£ÉäÃ C…¹Û vÉÃ†£À || </w:t>
      </w:r>
      <w:r w:rsidRPr="00195CAF">
        <w:rPr>
          <w:rFonts w:ascii="Arial" w:hAnsi="Arial" w:cs="Arial"/>
          <w:b/>
          <w:sz w:val="28"/>
          <w:szCs w:val="28"/>
        </w:rPr>
        <w:t>3</w:t>
      </w:r>
    </w:p>
    <w:p w14:paraId="46E065F0" w14:textId="77777777" w:rsidR="00E82389" w:rsidRPr="00195CAF" w:rsidRDefault="00E82389" w:rsidP="00DF1E9A">
      <w:pPr>
        <w:pStyle w:val="NoSpacing"/>
        <w:spacing w:line="252" w:lineRule="auto"/>
      </w:pPr>
    </w:p>
    <w:p w14:paraId="29B3793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¨sÀÆB ¥Àæ†¥À…zÉåÃ ¨sÀÄ…ªÀB ¥Àæ†¥À…zÉåÃ ¸ÀÄ…ªÀB ¥Àæ†¥À…zÉåÃ ¨sÀÆ¨sÀÄð…ªÀ¸ÀÄì…ªÀB ¥Àæ†¥ÀzÉåÃ …ªÁAiÀÄÄA ¥Àæ…¥ÀzÉåÃ„‡£ÁvÁðA …zÉÃªÀ…vÁA ¥Àæ…¥ÀzÉåÃ-„†±Áä£ÀªÀiÁ…RtA ¥Àæ†¥ÀzÉåÃ …¥ÀæeÁ†¥ÀvÉÃgï §æºÀä…PÉÆÃ±ÀA §æ…ºÀä ¥Àæ†¥À…zÀå NA ¥Àæ†¥ÀzÉåÃ ||</w:t>
      </w:r>
    </w:p>
    <w:p w14:paraId="653CE77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…C£ÀÛ†jPÀëA ªÀÄ …G†ªÀð£ÀÛ†gÀA …§ÈºÀ…zÀUÀß…AiÀÄB ¥À†ªÀðvÁ…±ÀÑ AiÀÄ…AiÀiÁ ªÁ†vÀB …¸Àé¸ÁÛ÷å </w:t>
      </w:r>
    </w:p>
    <w:p w14:paraId="6C8900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†¸Àé…¹ÛªÀiÁ£ÀÛ‡AiÀiÁ …¸Àé¸ÁÛ÷å †¸Àé…¹Û ªÀiÁ†£À¸Á¤ ||</w:t>
      </w:r>
    </w:p>
    <w:p w14:paraId="5EDC45C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¥Áæ†uÁ¥Á£Ë …ªÀÄÈvÉÆåÃgï †ªÀiÁ ¥Á…vÀA ¥Áæ†uÁ¥Á…£Ë ªÀiÁ †ªÀiÁ ºÁ¹…µÀÖA </w:t>
      </w:r>
    </w:p>
    <w:p w14:paraId="436F020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ªÀÄ†¬Ä …ªÉÄÃzsÁA ªÀÄ†¬Ä …¥ÀæeÁA ªÀÄ…AiÀÄåVß ¸ÉÛÃ†eÉÆÃ zÀzsÁ…vÀÄ </w:t>
      </w:r>
    </w:p>
    <w:p w14:paraId="14AD62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ªÀÄ†¬Ä …ªÉÄÃzsÁA ªÀÄ†¬Ä …¥ÀæeÁA ªÀÄ¬ÄÃ†£ÀÝç E…¤ÝçAiÀÄA †zÀzsÁ…vÀÄ </w:t>
      </w:r>
    </w:p>
    <w:p w14:paraId="5A9FAC7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ªÀÄ†¬Ä …ªÉÄÃzsÁA ªÀÄ†¬Ä …¥ÀæeÁA ªÀÄ…¬Ä ¸ÀÆ…AiÉÆÃð ¨sÁæ†eÉÆÃ zÀzsÁvÀÄ || </w:t>
      </w:r>
      <w:r w:rsidRPr="00195CAF">
        <w:rPr>
          <w:rFonts w:ascii="Arial" w:hAnsi="Arial" w:cs="Arial"/>
          <w:b/>
          <w:sz w:val="28"/>
          <w:szCs w:val="28"/>
        </w:rPr>
        <w:t>4</w:t>
      </w:r>
    </w:p>
    <w:p w14:paraId="3AA8EC76" w14:textId="77777777" w:rsidR="00E82389" w:rsidRPr="00195CAF" w:rsidRDefault="00E82389" w:rsidP="00DF1E9A">
      <w:pPr>
        <w:pStyle w:val="NoSpacing"/>
        <w:spacing w:line="252" w:lineRule="auto"/>
      </w:pPr>
    </w:p>
    <w:p w14:paraId="7D84356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…zÀÄå©ü…gÀPÀÄÛ…©üB ¥À†j¥ÁvÀ-…ªÀÄ¸Áä-£À†jµÉÖÃ©ügÀ²é…£Á ¸Ë†¨sÀUÉÃ©üB |</w:t>
      </w:r>
    </w:p>
    <w:p w14:paraId="54023FC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vÀ†£ÉÆßÃ …«ÄvÉÆæÃ ªÀ†gÀÄuÉÆÃ ªÀiÁªÀÄºÀ…£ÁÛ-ªÀÄ†¢…wB-¹†£ÀÄÞB ¥ÀÈ…y«Ã …GvÀzËåB ||</w:t>
      </w:r>
    </w:p>
    <w:p w14:paraId="7556BE7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PÀ†AiÀiÁ£À…²ÑvÀæ D†¨sÀÄªÀ …zÀÆwÃ …¸ÀzÁ†ªÀÈ…zsÀB ¸À‡SÁ | PÀ…AiÀiÁ±À†aµÀ×AiÀiÁ …ªÀÈvÁ ||</w:t>
      </w:r>
    </w:p>
    <w:p w14:paraId="1BD4D18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PÀ†¸ÁÛ÷é …¸ÀvÉÆåÃ ªÀÄ†zÁ…£ÁA ªÀÄ(Uïä)†»µÉÆ×Ã ªÀÄ…xÀìzÀ†£ÀÞ¸ÀB | </w:t>
      </w:r>
      <w:r w:rsidR="00671968">
        <w:rPr>
          <w:rFonts w:ascii="BRH Kannada Extra" w:hAnsi="BRH Kannada Extra" w:cs="BRH Kannada Extra"/>
          <w:sz w:val="40"/>
          <w:szCs w:val="40"/>
        </w:rPr>
        <w:br/>
      </w:r>
      <w:r w:rsidRPr="00195CAF">
        <w:rPr>
          <w:rFonts w:ascii="BRH Kannada Extra" w:hAnsi="BRH Kannada Extra" w:cs="BRH Kannada Extra"/>
          <w:sz w:val="40"/>
          <w:szCs w:val="40"/>
        </w:rPr>
        <w:t>…zÀÈqsÁ-†a…zÁ-gÀÄ…eÉÃ-ªÀ†¸ÀÄ ||</w:t>
      </w:r>
    </w:p>
    <w:p w14:paraId="4E766E1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…C©üÃµÀÄ…tB ¸À†TÃ£Á-ªÀÄ…«vÁ-†dj…vÀñuÁA | …±ÀvÀA †¨sÀªÁ…¸ÀÆåw†©üB ||</w:t>
      </w:r>
    </w:p>
    <w:p w14:paraId="306B8BC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ªÀ†AiÀÄB ¸ÀÄ…¥ÀuÁð G†¥À¸ÉÃ…zÀÄj†£ÀÝçA …¦æAiÀÄ†ªÉÄÃ…zsÁ IÄ†µÀ…AiÉÆÃ £Á†zsÀªÀiÁ£ÁB |</w:t>
      </w:r>
    </w:p>
    <w:p w14:paraId="28DF30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C†¥À…zÁÞ÷é£ÀÛ‡ªÀÄÆ…tÄð» …¥ÀÆ¢üðZÀ†PÀÄëgï ªÀÄÄ…ªÀÄÄ†UÀÞ÷å¸Áä-…¤ßzsÀ†AiÉÄÃªÀ …§zÁÞ£ï ||</w:t>
      </w:r>
    </w:p>
    <w:p w14:paraId="1565052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±À†£ÉÆßÃ …zÉÃ«Ã…gÀ©ü†µÀÖ…AiÀÄ D†¥ÉÆÃ ¨sÀªÀ£ÀÄÛ …¦ÃvÀ‡AiÉÄÃ | ±ÀAAiÉÆÃ-…gÀ©ü†¸ÀæªÀ£ÀÄÛ£ÀB ||</w:t>
      </w:r>
    </w:p>
    <w:p w14:paraId="5F83C28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F†±Á…£Á ªÁ†AiÀiÁð…uÁA PÀë†AiÀÄ¤ÛÃ ±ÀÑgÀë…tÂÃ£ÁA | …C¥ÉÆÃ †AiÀiÁZÁ«Ä ¨sÉÃ…µÀdA ||</w:t>
      </w:r>
    </w:p>
    <w:p w14:paraId="5CCB47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…¸ÀÄ…«ÄvÁæ…£À D…¥À N†µÀzsÀAiÀÄB ¸À£ÀÄÛ zÀÄ…«ÄðvÁæ¸ÀÛ†¸ÉäöÊ ¨sÀÆAiÀiÁ…¸ÀÄgï ‡AiÉÆÃ„¸Áä£ï </w:t>
      </w:r>
    </w:p>
    <w:p w14:paraId="7D8BA6B9"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zÉéÃ…¶Ö AiÀÄA †ZÀ …ªÀAiÀÄA …¢éµÀäB || </w:t>
      </w:r>
      <w:r w:rsidRPr="00195CAF">
        <w:rPr>
          <w:rFonts w:ascii="Arial" w:hAnsi="Arial" w:cs="Arial"/>
          <w:b/>
          <w:sz w:val="28"/>
          <w:szCs w:val="28"/>
        </w:rPr>
        <w:t>5</w:t>
      </w:r>
    </w:p>
    <w:p w14:paraId="71880695" w14:textId="77777777" w:rsidR="00E82389" w:rsidRPr="00195CAF" w:rsidRDefault="00E82389" w:rsidP="00DF1E9A">
      <w:pPr>
        <w:pStyle w:val="NoSpacing"/>
        <w:spacing w:line="252" w:lineRule="auto"/>
      </w:pPr>
    </w:p>
    <w:p w14:paraId="0A717A3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D…¥ÉÆÃ»µÁ× †ªÀÄ…AiÉÆÃ¨sÀÄ…ªÀ-¸ÁÛ†£À …HeÉÃð †zÀzsÁvÀ£À | …ªÀÄºÉÃ gÀ†uÁ…AiÀÄ ZÀ†PÀë¸ÉÃ|</w:t>
      </w:r>
    </w:p>
    <w:p w14:paraId="3E6B569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AiÉÆÃ †ªÀB …²ªÀ†vÀ…ªÉÆÃ gÀ…¸À¸ÀÛ†¸Àå ¨sÁdAiÀÄ…vÉÃºÀ †£ÀB | …G…±ÀwÃ†jªÀ …ªÀiÁvÀ†gÀB |</w:t>
      </w:r>
    </w:p>
    <w:p w14:paraId="36E5D64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vÀ…¸Áä C†gÀA UÀªÀiÁªÀÄ…ªÉÇÃ AiÀÄ…¸Àå PÀë†AiÀiÁ…AiÀÄ f†£ÀéxÀ | D†¥ÉÆÃ …d£À†AiÀÄxÁ ZÀ£ÀB ||</w:t>
      </w:r>
    </w:p>
    <w:p w14:paraId="2A5AC34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…¥ÀÈ…y«Ã …±Á£ÁÛ ¸Á„Vß†£Á …±Á£ÁÛ ¸Á †ªÉÄÃ …±Á£ÁÛ ±ÀÄZÀ(†Uïä) ±ÀªÀÄAiÀÄvÀÄ |</w:t>
      </w:r>
    </w:p>
    <w:p w14:paraId="77015D7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…C£ÀÛ†jPÀë(Uïä) …±Á£ÀÛA vÀzï …ªÁAiÀÄÄ†£Á …±Á£ÀÛA vÀ†£ÉäÃ …±Á£ÀÛ(Uïä) ±ÀÄZÀ(†Uïä) ±ÀªÀÄAiÀÄvÀÄ |</w:t>
      </w:r>
    </w:p>
    <w:p w14:paraId="0A6AA72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zËåB …±Á£ÁÛ ¸Á„„…¢vÉåÃ†£À …±Á£ÁÛ ¸Á †ªÉÄÃ …±Á£ÁÛ ±ÀÄZÀ(†Uïä) ±ÀªÀÄAiÀÄvÀÄ || </w:t>
      </w:r>
      <w:r w:rsidRPr="00195CAF">
        <w:rPr>
          <w:rFonts w:ascii="Arial" w:hAnsi="Arial" w:cs="Arial"/>
          <w:b/>
          <w:sz w:val="28"/>
          <w:szCs w:val="28"/>
        </w:rPr>
        <w:t>6</w:t>
      </w:r>
    </w:p>
    <w:p w14:paraId="389C04D9" w14:textId="77777777" w:rsidR="00E82389" w:rsidRPr="00195CAF" w:rsidRDefault="00E82389" w:rsidP="00DF1E9A">
      <w:pPr>
        <w:pStyle w:val="NoSpacing"/>
        <w:spacing w:line="252" w:lineRule="auto"/>
      </w:pPr>
    </w:p>
    <w:p w14:paraId="5472C5B5" w14:textId="77777777" w:rsidR="00E82389"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…¥ÀÈ…y«Ã ±Á†¤Û…gÀ£ÀÛ†j…PÀë(…Uïä) ±Á…¤Ûgï zËåB ±Á…¤Ûgï ¢…±ÀB ±Á†¤Û-gÀªÁ£ÀÛgÀ…¢±ÁB-±Á†¤Û-…gÀVßB ±Á†¤Ûgï-…ªÁAiÀÄÄB ±Á†¤Û-gÁ…¢vÀåB ±Á†¤Û-…±ÀÑ£ÀÝç…ªÀiÁB ±Á…¤Ûgï-£À†PÀëvÁæ…tÂ ±Á…¤Û-gÁ…¥ÀB ±Á…¤Û-gÉÆÃ†µÀzsÀ…AiÀÄB ±Á…¤Ûgï-ªÀ…£À¸Àà†vÀ…AiÀÄB ±Á…¤Ûgï-UËB ±Á†¤Û-…gÀeÁ ±Á…¤Û-gÀ…±ÀéB ±Á…¤ÛB ¥ÀÄ†gÀÄ…µÀB ±Á…¤Ûgï §æ…ºÀä ±Á†¤Ûgï ¨Áæ…ºÀätB ±Á…¤ÛB ±Á†¤Û-…gÉÃªÀ ±Á…¤ÛB ±Á†¤Ûgï ªÉÄÃ C…¸ÀÄÛ ±Á†¤ÛB ||</w:t>
      </w:r>
    </w:p>
    <w:p w14:paraId="52179887" w14:textId="77777777" w:rsidR="00671968" w:rsidRPr="00195CAF" w:rsidRDefault="00671968" w:rsidP="00DF1E9A">
      <w:pPr>
        <w:autoSpaceDE w:val="0"/>
        <w:autoSpaceDN w:val="0"/>
        <w:adjustRightInd w:val="0"/>
        <w:spacing w:after="0" w:line="252" w:lineRule="auto"/>
        <w:rPr>
          <w:rFonts w:ascii="BRH Kannada Extra" w:hAnsi="BRH Kannada Extra" w:cs="BRH Kannada Extra"/>
          <w:sz w:val="40"/>
          <w:szCs w:val="40"/>
        </w:rPr>
      </w:pPr>
    </w:p>
    <w:p w14:paraId="6E4362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vÀ…AiÀiÁ„ºÀ(Uïä) …±Á£ÁÛ÷å †¸ÀªÀð …±Á£ÁÛ÷å ªÀÄ†ºÀåA …¢é¥À…zÉÃ ZÀ†vÀÄµÀàzÉÃ …ZÀ </w:t>
      </w:r>
    </w:p>
    <w:p w14:paraId="2A3385E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±Á†¤ÛA PÀgÉÆÃ…«Ä ±Á†¤Ûgï ªÉÄÃ C…¸ÀÄÛ ±Á†¤ÛB || </w:t>
      </w:r>
      <w:r w:rsidRPr="00195CAF">
        <w:rPr>
          <w:rFonts w:ascii="Arial" w:hAnsi="Arial" w:cs="Arial"/>
          <w:b/>
          <w:sz w:val="28"/>
          <w:szCs w:val="28"/>
        </w:rPr>
        <w:t xml:space="preserve">7 </w:t>
      </w:r>
    </w:p>
    <w:p w14:paraId="15A3F65C" w14:textId="77777777" w:rsidR="00E82389" w:rsidRPr="00195CAF" w:rsidRDefault="00E82389" w:rsidP="00DF1E9A">
      <w:pPr>
        <w:pStyle w:val="NoSpacing"/>
        <w:spacing w:line="252" w:lineRule="auto"/>
      </w:pPr>
    </w:p>
    <w:p w14:paraId="4E2EF74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K…ºÀ ²æÃ…±ÀÑ »æÃ…±ÀÑ zsÀÈ†w…±ÀÑ vÀ†¥ÉÆÃ …ªÉÄÃzsÁ †¥Àæ…wµÁ× …±ÀæzÁÞ …¸ÀvÀåA zsÀ†ªÀÄð…±ÉÑöÊvÁ…¤ </w:t>
      </w:r>
    </w:p>
    <w:p w14:paraId="7AD1EA3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ªÉÆÃ†wÛµÀ×…£ÀÛ-ªÀÄ£ÀÆ†wÛµÀ×…£ÀÄÛ ªÀiÁ…ªÀiÁ(…UïÎ) ²æÃ…±ÀÑ »æÃ…±ÀÑ zsÀÈ†w…±ÀÑ vÀ†¥ÉÆÃ …ªÉÄÃzsÁ †¥Àæ…wµÁ×</w:t>
      </w:r>
      <w:r w:rsidR="00621042">
        <w:rPr>
          <w:rFonts w:ascii="BRH Kannada Extra" w:hAnsi="BRH Kannada Extra" w:cs="BRH Kannada Extra"/>
          <w:sz w:val="40"/>
          <w:szCs w:val="40"/>
        </w:rPr>
        <w:t xml:space="preserve"> </w:t>
      </w:r>
      <w:r w:rsidRPr="00195CAF">
        <w:rPr>
          <w:rFonts w:ascii="BRH Kannada Extra" w:hAnsi="BRH Kannada Extra" w:cs="BRH Kannada Extra"/>
          <w:sz w:val="40"/>
          <w:szCs w:val="40"/>
        </w:rPr>
        <w:t>…±ÀæzÁÞ …¸ÀvÀåA zsÀ†ªÀÄð…±ÉÑöÊvÁ†¤ …ªÀiÁ ªÀiÁ †ºÁ¹µÀÄB ||</w:t>
      </w:r>
    </w:p>
    <w:p w14:paraId="6212FE0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GzÁ†AiÀÄÄµÁ …¸ÁéAiÀÄÄµÉÆÃ-zÉÆÃ†µÀ¢üÃ…£Á(…Uïä…)gÀ…¸ÉÃ£ÉÆÃvï …¥Àdð†£Àå…¸Àå ±ÀÄ…µÉäÃuÉÆÃ†zÀ¸ÁÜ-…ªÀÄªÀÄÈ…vÁ(…Uïä) C†£ÀÄ || </w:t>
      </w:r>
    </w:p>
    <w:p w14:paraId="0DA7EE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vÀZÀÑ†PÀÄëgï …zÉÃªÀ†»vÀA …¥ÀÄgÀ‡¸ÁÛ-…ZÀÄÒPÀæ…ªÀÄÄZÀÑ†gÀvï || </w:t>
      </w:r>
      <w:r w:rsidRPr="00195CAF">
        <w:rPr>
          <w:rFonts w:ascii="Arial" w:hAnsi="Arial" w:cs="Arial"/>
          <w:b/>
          <w:sz w:val="28"/>
          <w:szCs w:val="28"/>
        </w:rPr>
        <w:t>8</w:t>
      </w:r>
    </w:p>
    <w:p w14:paraId="7E866751" w14:textId="77777777" w:rsidR="00E82389" w:rsidRPr="00195CAF" w:rsidRDefault="00E82389" w:rsidP="00DF1E9A">
      <w:pPr>
        <w:pStyle w:val="NoSpacing"/>
        <w:spacing w:line="252" w:lineRule="auto"/>
      </w:pPr>
    </w:p>
    <w:p w14:paraId="0536917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¥À†±ÉåÃªÀÄ …±ÀgÀ†zÀB …±ÀvÀA fÃ†ªÉÃªÀÄ …±ÀgÀ†zÀB …±ÀvÀA £À†£ÁÝªÀÄ …±ÀgÀ†zÀB …±ÀvÀA ªÉÆÃ†zÁªÀÄ …±ÀgÀ†zÀB …±ÀvÀA ¨sÀ†ªÁªÀÄ …±ÀgÀ†zÀB …±ÀvÀ(Uïä) …±ÀÈt†ªÁªÀÄ …±ÀgÀ†zÀB …±ÀvÀA ¥Àæ†§æªÁªÀÄ …±ÀgÀ†zÀB …±ÀvÀ-ªÀÄ†fÃvÁ¸ÁåªÀÄ …±ÀgÀ†zÀB …±ÀvÀA eÉÆÃ…PÀÑ ¸ÀÆ†AiÀÄðA …zÀÈ±ÉÃ ||</w:t>
      </w:r>
    </w:p>
    <w:p w14:paraId="1977C353"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AiÀÄ G†zÀUÁ£ï ªÀÄ…ºÀvÉÆÃ„tð‡ªÁ£ï …«¨Áæ†dªÀiÁ£ÀB ¸À…jgÀ…¸Àå ªÀÄ…zÁÞ÷åxÀì †ªÀiÁ ªÀÈ…µÀ¨sÉÆÃ †¯ÉÆÃ»…vÁPÀëB ¸ÀÆ†AiÉÆÃð «…¥À²Ñ£ï ªÀÄ†£À¸Á ¥ÀÄ£ÁvÀÄ || </w:t>
      </w:r>
      <w:r w:rsidRPr="00195CAF">
        <w:rPr>
          <w:rFonts w:ascii="Arial" w:hAnsi="Arial" w:cs="Arial"/>
          <w:b/>
          <w:sz w:val="28"/>
          <w:szCs w:val="28"/>
        </w:rPr>
        <w:t>9</w:t>
      </w:r>
    </w:p>
    <w:p w14:paraId="228CFE01" w14:textId="77777777" w:rsidR="00E82389" w:rsidRPr="00195CAF" w:rsidRDefault="00E82389" w:rsidP="00DF1E9A">
      <w:pPr>
        <w:pStyle w:val="NoSpacing"/>
        <w:spacing w:line="252" w:lineRule="auto"/>
      </w:pPr>
    </w:p>
    <w:p w14:paraId="15F91E58" w14:textId="77777777" w:rsidR="00671968"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§æ†ºÀä…t ±ÉÆÑÃ†vÀ£Àå…¹ §æ†ºÀät …DtÂÃ…¸ÉÆÜÃ §æ†ºÀät …DªÀ†¥À£ÀªÀÄ¹ zsÁ…jvÉÃAiÀÄA †¥ÀÈ…y«Ã §æ†ºÀäuÁ …ªÀÄ»Ã †zsÁ…jvÀ-†ªÉÄÃ£ÉÃ£À …ªÀÄºÀ…zÀ£ÀÛ†j…PÀëA ¢†ªÀA zÁzsÁgÀ ¥ÀÈ…y«Ã(Uïä) ¸</w:t>
      </w:r>
      <w:r w:rsidR="00DC62F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À†zÉÃ…ªÁA</w:t>
      </w:r>
      <w:r w:rsidR="00180040" w:rsidRPr="00195CAF">
        <w:rPr>
          <w:rFonts w:ascii="BRH Kannada Extra" w:hAnsi="BRH Kannada Extra" w:cs="BRH Kannada Extra"/>
          <w:sz w:val="40"/>
          <w:szCs w:val="40"/>
        </w:rPr>
        <w:t xml:space="preserve"> </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AiÀÄ…zÀºÀA-</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vÀ…zÀºÀA †zsÁgÀAiÀiÁ…tÂ ªÀiÁªÀÄzÉéÃzÉÆÃ„…¢ü «†¸Àæ¸Àvï |</w:t>
      </w:r>
    </w:p>
    <w:p w14:paraId="110DCF5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…ªÉÄÃ…zsÁ…ªÀÄ…¤ÃµÉÃ ªÀiÁ†«±ÀvÁ(Uïä) …¸À«ÄÃ†aÃ …¨sÀÆvÀ…¸Àå ¨sÀ…ªÀå¸Áå†ªÀgÀÄ…zÉÞ÷åöÊ ¸À…ªÀðªÀiÁ†AiÀÄÄgÀAiÀiÁ…tÂ ¸À…ªÀðªÀiÁ†AiÀÄÄgÀAiÀiÁtÂ || </w:t>
      </w:r>
      <w:r w:rsidRPr="00195CAF">
        <w:rPr>
          <w:rFonts w:ascii="Arial" w:hAnsi="Arial" w:cs="Arial"/>
          <w:b/>
          <w:sz w:val="28"/>
          <w:szCs w:val="28"/>
        </w:rPr>
        <w:t>10</w:t>
      </w:r>
    </w:p>
    <w:p w14:paraId="59D901DE" w14:textId="77777777" w:rsidR="00E82389" w:rsidRPr="00195CAF" w:rsidRDefault="00E82389" w:rsidP="00DF1E9A">
      <w:pPr>
        <w:pStyle w:val="NoSpacing"/>
        <w:spacing w:line="252" w:lineRule="auto"/>
      </w:pPr>
    </w:p>
    <w:p w14:paraId="75298EB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…D©ügï …VÃ©üðgï AiÀÄzÀ†vÉÆÃ£À …H£ÀªÀiÁ†¥ÁåAiÀÄAiÀÄ ºÀj…ªÉÇÃ ªÀ†zsÀðªÀiÁ£ÀB | </w:t>
      </w:r>
    </w:p>
    <w:p w14:paraId="5655FAD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…AiÀÄzÁ …¸ÉÆÛÃvÀÈ…¨sÉÆåÃ ªÀÄ†» …UÉÆÃvÁæ …gÀÄeÁ†¹ ¨sÀÆ¬Ä…µÀ×¨sÁ…eÉÆÃ C†zsÀvÉÃ ±ÁåªÀÄ|</w:t>
      </w:r>
    </w:p>
    <w:p w14:paraId="3B8518F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 ¥Áæ†ªÁ¢…µÀä vÀ…£ÉÆßÃ ªÀiÁ†ºÁ¹Ãvï || </w:t>
      </w:r>
    </w:p>
    <w:p w14:paraId="7C1CB105" w14:textId="77777777" w:rsidR="00E82389" w:rsidRPr="00195CAF" w:rsidRDefault="00E82389" w:rsidP="00DF1E9A">
      <w:pPr>
        <w:pStyle w:val="2-Centered-VedaVMSKannada"/>
        <w:spacing w:line="252" w:lineRule="auto"/>
        <w:rPr>
          <w:color w:val="auto"/>
        </w:rPr>
      </w:pPr>
      <w:r w:rsidRPr="00195CAF">
        <w:rPr>
          <w:color w:val="auto"/>
        </w:rPr>
        <w:t>NA ±Á…¤ÛB ±Á…¤ÛB ±Á†¤ÛB ||</w:t>
      </w:r>
    </w:p>
    <w:p w14:paraId="73C00A78" w14:textId="77777777" w:rsidR="00E82389" w:rsidRPr="00195CAF" w:rsidRDefault="00E82389" w:rsidP="00DF1E9A">
      <w:pPr>
        <w:pStyle w:val="3-Eng-Subheading-VedaVMSTelugu"/>
        <w:pBdr>
          <w:bottom w:val="single" w:sz="4" w:space="1" w:color="auto"/>
        </w:pBdr>
        <w:spacing w:line="252" w:lineRule="auto"/>
        <w:jc w:val="center"/>
        <w:rPr>
          <w:rFonts w:ascii="BRH Kannada RN" w:hAnsi="BRH Kannada RN" w:cs="BRH Kannada RN"/>
          <w:color w:val="auto"/>
          <w:sz w:val="40"/>
        </w:rPr>
      </w:pPr>
      <w:r w:rsidRPr="00195CAF">
        <w:rPr>
          <w:color w:val="auto"/>
        </w:rPr>
        <w:t>(Shanti Japam ends)</w:t>
      </w:r>
    </w:p>
    <w:p w14:paraId="295E8EF6"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2B9F4677" w14:textId="77777777" w:rsidR="00DC62FB" w:rsidRPr="00195CAF" w:rsidRDefault="00E82389" w:rsidP="00DF1E9A">
      <w:pPr>
        <w:pStyle w:val="1Title-VedaVMSKannada"/>
        <w:spacing w:line="252" w:lineRule="auto"/>
        <w:rPr>
          <w:color w:val="auto"/>
        </w:rPr>
      </w:pPr>
      <w:bookmarkStart w:id="30" w:name="_Toc535175608"/>
      <w:r w:rsidRPr="00195CAF">
        <w:rPr>
          <w:color w:val="auto"/>
        </w:rPr>
        <w:t>»gÀtåUÀ¨sÀð ¸ÀÆPÀÛA</w:t>
      </w:r>
      <w:bookmarkEnd w:id="30"/>
    </w:p>
    <w:p w14:paraId="185F0791" w14:textId="77777777" w:rsidR="00E82389" w:rsidRPr="00195CAF" w:rsidRDefault="00E82389" w:rsidP="00DF1E9A">
      <w:pPr>
        <w:pStyle w:val="3-Eng-Subheading-VedaVMSTelugu"/>
        <w:spacing w:line="252" w:lineRule="auto"/>
        <w:rPr>
          <w:rFonts w:ascii="BRH Kannada RN" w:hAnsi="BRH Kannada RN" w:cs="BRH Kannada RN"/>
          <w:color w:val="auto"/>
          <w:sz w:val="40"/>
        </w:rPr>
      </w:pPr>
      <w:r w:rsidRPr="00195CAF">
        <w:rPr>
          <w:color w:val="auto"/>
        </w:rPr>
        <w:t>(TS 4.1.8.3)</w:t>
      </w:r>
    </w:p>
    <w:p w14:paraId="10B21255" w14:textId="77777777" w:rsidR="00E82389" w:rsidRPr="00195CAF" w:rsidRDefault="00DC62FB"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E82389" w:rsidRPr="00195CAF">
        <w:rPr>
          <w:rFonts w:ascii="BRH Kannada Extra" w:hAnsi="BRH Kannada Extra" w:cs="BRH Kannada Extra"/>
          <w:sz w:val="40"/>
          <w:szCs w:val="40"/>
        </w:rPr>
        <w:t>…»…gÀ…tå…UÀ¨sÀðB ¸À†ªÀÄªÀ…vÀðvÁ†UÉæÃ …¨sÀÆvÀ†¸Àå …eÁvÀB ¥À…wgÉÃ†PÀ D¹Ãvï |</w:t>
      </w:r>
    </w:p>
    <w:p w14:paraId="1A75F36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 †zÁzsÁgÀ ¥ÀÈ…y«ÃA zsÁå…ªÀÄÄvÉÃªÀiÁA PÀ†¸ÉäöÊ …zÉÃªÁ†AiÀÄ …ºÀ«†µÁ «zsÉÃªÀÄ ||</w:t>
      </w:r>
    </w:p>
    <w:p w14:paraId="3A06F2C2" w14:textId="77777777" w:rsidR="00E82389" w:rsidRPr="00195CAF" w:rsidRDefault="00E82389" w:rsidP="00DF1E9A">
      <w:pPr>
        <w:pStyle w:val="NoSpacing"/>
        <w:spacing w:line="252" w:lineRule="auto"/>
      </w:pPr>
    </w:p>
    <w:p w14:paraId="379BD5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ab/>
        <w:t>AiÀÄB †¥Áæ…tvÉÆÃ †¤«Ä…µÀvÉÆÃ †ªÀÄ…»vÉéöÊ…PÀ EzÁæ…eÁ d†UÀvÉÆÃ …§¨sÀÆ†ªÀ |</w:t>
      </w:r>
    </w:p>
    <w:p w14:paraId="705A148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 F†±ÉÃ …C¸Àå …¢é¥À…zÀ±ÀÑ†vÀÄµÀà…zÀB PÀ†¸ÉäöÊ …zÉÃªÁ†AiÀÄ …ºÀ«†µÁ «zsÉÃªÀÄ ||</w:t>
      </w:r>
    </w:p>
    <w:p w14:paraId="4AD212AD" w14:textId="77777777" w:rsidR="00E82389" w:rsidRPr="00195CAF" w:rsidRDefault="00E82389" w:rsidP="00DF1E9A">
      <w:pPr>
        <w:pStyle w:val="NoSpacing"/>
        <w:spacing w:line="252" w:lineRule="auto"/>
      </w:pPr>
    </w:p>
    <w:p w14:paraId="7823411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ab/>
        <w:t xml:space="preserve">AiÀÄ ‡D…vÀäzÁ †§…®zÁ AiÀÄ…¸Àå «†±Àé …G¥Á†¸ÀvÉÃ …¥Àæ²…µÀA </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AiÀÄ†¸Àå …zÉÃªÁB |</w:t>
      </w:r>
    </w:p>
    <w:p w14:paraId="7B855C8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AiÀÄ†¸Àå …bÁAiÀiÁ„ªÀÄÈ…vÀA </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AiÀÄ†¸Àå …ªÀÄÈvÀÄåB PÀ†¸ÉäöÊ …zÉÃªÁ†AiÀÄ …ºÀ«†µÁ «zsÉÃªÀÄ ||</w:t>
      </w:r>
    </w:p>
    <w:p w14:paraId="463ACDF4" w14:textId="77777777" w:rsidR="00E82389" w:rsidRPr="00195CAF" w:rsidRDefault="00E82389" w:rsidP="00DF1E9A">
      <w:pPr>
        <w:pStyle w:val="NoSpacing"/>
        <w:spacing w:line="252" w:lineRule="auto"/>
      </w:pPr>
    </w:p>
    <w:p w14:paraId="58FBE4A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4.</w:t>
      </w:r>
      <w:r w:rsidRPr="00195CAF">
        <w:rPr>
          <w:rFonts w:ascii="BRH Kannada Extra" w:hAnsi="BRH Kannada Extra" w:cs="BRH Kannada Extra"/>
          <w:sz w:val="40"/>
          <w:szCs w:val="40"/>
        </w:rPr>
        <w:tab/>
        <w:t xml:space="preserve">AiÀÄ…¸ÉåÃªÉÄÃ …»ªÀÄ†ªÀ£ÉÆÛÃ ªÀÄ…»vÁé AiÀÄ†¸Àå ¸À…ªÀÄÄzÀæ(Uïä) </w:t>
      </w:r>
      <w:r w:rsidR="00621042">
        <w:rPr>
          <w:rFonts w:ascii="BRH Kannada Extra" w:hAnsi="BRH Kannada Extra" w:cs="BRH Kannada Extra"/>
          <w:sz w:val="40"/>
          <w:szCs w:val="40"/>
        </w:rPr>
        <w:br/>
      </w:r>
      <w:r w:rsidRPr="00195CAF">
        <w:rPr>
          <w:rFonts w:ascii="BRH Kannada Extra" w:hAnsi="BRH Kannada Extra" w:cs="BRH Kannada Extra"/>
          <w:sz w:val="40"/>
          <w:szCs w:val="40"/>
        </w:rPr>
        <w:t>…gÀ¸À†AiÀiÁ …¸ÀºÁ„„ºÀÄB |</w:t>
      </w:r>
    </w:p>
    <w:p w14:paraId="5280B54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AiÀÄ…¸ÉåÃªÀiÁB …¥Àæ¢…±ÉÆÃ AiÀÄ†¸Àå …¨ÁºÀÆ PÀ†¸ÉäöÊ …zÉÃªÁ†AiÀÄ …ºÀ«†µÁ «zsÉÃªÀÄ ||</w:t>
      </w:r>
    </w:p>
    <w:p w14:paraId="2EB795B3" w14:textId="77777777" w:rsidR="00E82389" w:rsidRPr="00195CAF" w:rsidRDefault="00E82389" w:rsidP="00DF1E9A">
      <w:pPr>
        <w:pStyle w:val="NoSpacing"/>
        <w:spacing w:line="252" w:lineRule="auto"/>
      </w:pPr>
    </w:p>
    <w:p w14:paraId="53F6C83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ab/>
        <w:t>AiÀÄA PÀæ†£ÀÝ…¹Ã C†ªÀ¸Á vÀ¸ÀÛ…¨sÁ£ÉÃ …C¨sÉåöÊ†PÉëÃ…vÁA ªÀÄ†£À…¸Á gÉÃ†dªÀiÁ£ÉÃ |</w:t>
      </w:r>
    </w:p>
    <w:p w14:paraId="3D6CF90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AiÀÄvÁæ…¢ü¸ÀÆ…gÀ G†¢…vË ªÉåÃ…w PÀ†¸ÉäöÊ …zÉÃªÁ†AiÀÄ …ºÀ«†µÁ «zsÉÃªÀÄ ||</w:t>
      </w:r>
    </w:p>
    <w:p w14:paraId="189A1062" w14:textId="77777777" w:rsidR="00E82389" w:rsidRPr="00195CAF" w:rsidRDefault="00E82389" w:rsidP="00DF1E9A">
      <w:pPr>
        <w:pStyle w:val="NoSpacing"/>
        <w:spacing w:line="252" w:lineRule="auto"/>
      </w:pPr>
    </w:p>
    <w:p w14:paraId="697331B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ab/>
        <w:t xml:space="preserve">AiÉÄÃ…£À zËå…gÀÄUÁæ †¥ÀÈ…y«Ã †ZÀ …zÀÈqsÉÃ AiÉÄÃ…£À ¸ÀÄ†ªÀB ¸ÀÛ…©üvÀA </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AiÉÄÃ…£À £Á†PÀB |</w:t>
      </w:r>
    </w:p>
    <w:p w14:paraId="03479A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AiÉÆÃ …C£ÀÛ†j…PÉëÃ gÀ†d¸ÉÆÃ …«ªÀiÁ…£ÀB PÀ†¸ÉäöÊ …zÉÃªÁ†AiÀÄ …ºÀ«†µÁ «zsÉÃªÀÄ ||</w:t>
      </w:r>
    </w:p>
    <w:p w14:paraId="6CF5F98B" w14:textId="77777777" w:rsidR="00E82389" w:rsidRPr="00195CAF" w:rsidRDefault="00E82389" w:rsidP="00DF1E9A">
      <w:pPr>
        <w:pStyle w:val="NoSpacing"/>
        <w:spacing w:line="252" w:lineRule="auto"/>
      </w:pPr>
    </w:p>
    <w:p w14:paraId="337337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ab/>
        <w:t>D†¥ÉÆÃ …ºÀ AiÀÄ†£Àä…ºÀwÃgï «…±ÀéªÀiÁ…AiÀÄ£ï zÀ…PÀë£ÀÝ†zsÁ£Á …d£À†AiÀÄ¤ÛÃ…gÀVßA |</w:t>
      </w:r>
    </w:p>
    <w:p w14:paraId="661F007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vÀ†vÉÆÃ …zÉÃªÁ…£Á-¤ß†gÀªÀ…vÀðvÁ-…¸ÀÄgÉÃ…PÀB PÀ†¸ÉäöÊ …zÉÃªÁ†AiÀÄ …ºÀ«†µÁ «zsÉÃªÀÄ ||</w:t>
      </w:r>
    </w:p>
    <w:p w14:paraId="4E61925F" w14:textId="77777777" w:rsidR="00E82389" w:rsidRPr="00195CAF" w:rsidRDefault="00E82389" w:rsidP="00DF1E9A">
      <w:pPr>
        <w:pStyle w:val="NoSpacing"/>
        <w:spacing w:line="252" w:lineRule="auto"/>
      </w:pPr>
    </w:p>
    <w:p w14:paraId="103928B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ab/>
        <w:t>AiÀÄ…²ÑzÁ†¥ÉÆÃ ªÀÄ…»£Á …¥ÀAiÀÄð†¥À…±Àåzï zÀ…PÀë£ÀÝ†zsÁ£Á …d£À†AiÀÄ¤ÛÃ…gÀVßA |</w:t>
      </w:r>
    </w:p>
    <w:p w14:paraId="7BDCDF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AiÉÆÃ …zÉÃªÉÃµÀé†¢ü …zÉÃªÀ AiÉÄÃ…PÀ D…¹Ãvï PÀ†¸ÉäöÊ …zÉÃªÁ†AiÀÄ …ºÀ«†µÁ «zsÉÃªÀÄ ||</w:t>
      </w:r>
    </w:p>
    <w:p w14:paraId="6385B94A"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1C22442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699D075F"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ab/>
      </w:r>
    </w:p>
    <w:p w14:paraId="4830AFBD"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0ED2B28A" w14:textId="77777777" w:rsidR="00C20486" w:rsidRPr="00195CAF" w:rsidRDefault="00C20486" w:rsidP="00DF1E9A">
      <w:pPr>
        <w:autoSpaceDE w:val="0"/>
        <w:autoSpaceDN w:val="0"/>
        <w:adjustRightInd w:val="0"/>
        <w:spacing w:after="0" w:line="252" w:lineRule="auto"/>
        <w:rPr>
          <w:rFonts w:ascii="BRH Kannada RN" w:hAnsi="BRH Kannada RN" w:cs="BRH Kannada RN"/>
          <w:sz w:val="40"/>
          <w:szCs w:val="40"/>
        </w:rPr>
        <w:sectPr w:rsidR="00C20486" w:rsidRPr="00195CAF" w:rsidSect="00621042">
          <w:pgSz w:w="12240" w:h="15840"/>
          <w:pgMar w:top="1166" w:right="864" w:bottom="1440" w:left="1440" w:header="720" w:footer="720" w:gutter="0"/>
          <w:cols w:space="720"/>
          <w:noEndnote/>
          <w:docGrid w:linePitch="299"/>
        </w:sectPr>
      </w:pPr>
    </w:p>
    <w:p w14:paraId="4418198C" w14:textId="77777777" w:rsidR="00E82389" w:rsidRPr="00195CAF" w:rsidRDefault="00E82389" w:rsidP="00DF1E9A">
      <w:pPr>
        <w:pStyle w:val="1Title-VedaVMSKannada"/>
        <w:spacing w:line="252" w:lineRule="auto"/>
        <w:rPr>
          <w:color w:val="auto"/>
        </w:rPr>
      </w:pPr>
      <w:bookmarkStart w:id="31" w:name="_Toc535175609"/>
      <w:r w:rsidRPr="00195CAF">
        <w:rPr>
          <w:color w:val="auto"/>
        </w:rPr>
        <w:lastRenderedPageBreak/>
        <w:t>ªÉÃzÀ PÁtØ vÉÊwÛjÃAiÀÄ ¸ÀA»vÁ</w:t>
      </w:r>
      <w:bookmarkEnd w:id="31"/>
    </w:p>
    <w:p w14:paraId="6B98D949"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61D4C605"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3ABD9B70"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1700E790"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18C04AEB"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406D76A"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3582C045"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7416EAD5"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E3BF06E"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4C8379F6"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6AEAAF93"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485E991B"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702480A4"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4367F9A1"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06E07E9E"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6D6620CD"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02055B87"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294F1AF"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47087D6D"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BC08794"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141E0F76" w14:textId="77777777" w:rsidR="001129A8" w:rsidRPr="00195CAF" w:rsidRDefault="001129A8"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6043DB69" w14:textId="77777777" w:rsidR="00E82389" w:rsidRPr="00195CAF" w:rsidRDefault="00E82389" w:rsidP="00DF1E9A">
      <w:pPr>
        <w:pStyle w:val="VedaVMSKannada-Heading"/>
        <w:spacing w:line="252" w:lineRule="auto"/>
        <w:rPr>
          <w:color w:val="auto"/>
        </w:rPr>
      </w:pPr>
      <w:bookmarkStart w:id="32" w:name="_Toc535175610"/>
      <w:r w:rsidRPr="00195CAF">
        <w:rPr>
          <w:color w:val="auto"/>
        </w:rPr>
        <w:t>¥ÀæxÀªÀÄPÁuÉØÃ ¥ÀæxÀªÀÄ¥Àæ±ÀßB ¥ÀæxÀªÀÄ¥ÀkõÁÑwB</w:t>
      </w:r>
      <w:bookmarkEnd w:id="32"/>
      <w:r w:rsidRPr="00195CAF">
        <w:rPr>
          <w:color w:val="auto"/>
        </w:rPr>
        <w:t xml:space="preserve"> </w:t>
      </w:r>
    </w:p>
    <w:p w14:paraId="2645382B" w14:textId="77777777" w:rsidR="00E82389" w:rsidRPr="00621042" w:rsidRDefault="00E82389" w:rsidP="00DF1E9A">
      <w:pPr>
        <w:pStyle w:val="3-Eng-Subheading-VedaVMSTelugu"/>
        <w:spacing w:line="252" w:lineRule="auto"/>
        <w:rPr>
          <w:rFonts w:ascii="BRH Kannada RN" w:hAnsi="BRH Kannada RN" w:cs="BRH Kannada RN"/>
          <w:color w:val="auto"/>
          <w:sz w:val="28"/>
          <w:szCs w:val="28"/>
        </w:rPr>
      </w:pPr>
      <w:r w:rsidRPr="00621042">
        <w:rPr>
          <w:color w:val="auto"/>
          <w:sz w:val="28"/>
          <w:szCs w:val="28"/>
        </w:rPr>
        <w:t>(TS 1.1.1.1)</w:t>
      </w:r>
    </w:p>
    <w:p w14:paraId="4888881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…EµÉÃ …vÉÆéÃeÉÃð†vÁé …ªÁAiÀÄ†ªÀ¸ÉÆÜÃ …¥ÁAiÀÄ†ªÀB ¸ÀÜ …zÉÃªÉÇÃ †ªÀB ¸À…«vÁ ¥Áæ†¥ÀðAiÀÄ…vÀÄ ±ÉæÃ†µÀ× vÀªÀiÁ…AiÀÄ PÀ†ªÀÄð…t D†¥ÁåAiÀÄzÀÞ÷é -ªÀÄXßAiÀiÁ zÉÃªÀ…¨sÁUÀ ªÀÄÆ†dð¸Àé…wÃB ¥À†AiÀÄ¸ÀéwÃB …¥ÀæeÁ†ªÀwÃ-gÀ£À…«ÄÃªÁ †C…AiÀÄPÁë÷ä ªÀiÁ †ªÀB …¸ÉÛÃ£À †F±À…vÀ</w:t>
      </w:r>
      <w:r w:rsidR="005C67D1"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ªÀiÁ„WÀ±À(†Uïä)¸ÉÆÃ …gÀÄzÀæ†¸Àå …ºÉÃwB ¥À†jªÉÇÃ ªÀÈtPÀÄÛ …zsÀÄæªÁ …C¹ä£ï UÉÆÃ†¥ÀvË ¸ÁåvÀ …§»éÃgï-AiÀÄ†dªÀiÁ£À¸Àå …¥À±ÀÆ£ï †¥Á» || </w:t>
      </w:r>
    </w:p>
    <w:p w14:paraId="38DA86BE" w14:textId="77777777" w:rsidR="00E82389" w:rsidRPr="00195CAF" w:rsidRDefault="00E82389" w:rsidP="00DF1E9A">
      <w:pPr>
        <w:pStyle w:val="NoSpacing"/>
        <w:spacing w:line="252" w:lineRule="auto"/>
      </w:pPr>
    </w:p>
    <w:p w14:paraId="3270086E" w14:textId="77777777" w:rsidR="00E82389" w:rsidRPr="00195CAF" w:rsidRDefault="00E82389" w:rsidP="00DF1E9A">
      <w:pPr>
        <w:pStyle w:val="VedaVMSKannada-Heading"/>
        <w:spacing w:line="252" w:lineRule="auto"/>
        <w:rPr>
          <w:color w:val="auto"/>
        </w:rPr>
      </w:pPr>
      <w:bookmarkStart w:id="33" w:name="_Toc535175611"/>
      <w:r w:rsidRPr="00195CAF">
        <w:rPr>
          <w:color w:val="auto"/>
        </w:rPr>
        <w:t>¢éwÃAiÀÄPÁuÉØÃ ¥ÀæxÀªÀÄ¥Àæ±ÀßB ¥ÀæxÀªÀÄ¥ÀkõÁÑwB</w:t>
      </w:r>
      <w:bookmarkEnd w:id="33"/>
      <w:r w:rsidRPr="00195CAF">
        <w:rPr>
          <w:color w:val="auto"/>
        </w:rPr>
        <w:t xml:space="preserve"> </w:t>
      </w:r>
    </w:p>
    <w:p w14:paraId="0F0042E6" w14:textId="77777777" w:rsidR="00E82389" w:rsidRPr="00621042" w:rsidRDefault="00E82389" w:rsidP="00DF1E9A">
      <w:pPr>
        <w:pStyle w:val="3-Eng-Subheading-VedaVMSTelugu"/>
        <w:spacing w:line="252" w:lineRule="auto"/>
        <w:rPr>
          <w:rFonts w:ascii="BRH Kannada RN" w:hAnsi="BRH Kannada RN" w:cs="BRH Kannada RN"/>
          <w:color w:val="auto"/>
          <w:sz w:val="28"/>
          <w:szCs w:val="28"/>
        </w:rPr>
      </w:pPr>
      <w:r w:rsidRPr="00621042">
        <w:rPr>
          <w:color w:val="auto"/>
          <w:sz w:val="28"/>
          <w:szCs w:val="28"/>
        </w:rPr>
        <w:t>(TS 2.1.1.1)</w:t>
      </w:r>
    </w:p>
    <w:p w14:paraId="18132A5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…ªÁ…AiÀÄªÀå(†UïÎ) …±ÉéÃvÀªÀiÁ †®¨sÉÃ…vÀ ¨sÀÆ†wPÁªÉÆÃ …ªÁAiÀÄÄªÉÊð-PÉëÃ†¦µÁ× …zÉÃªÀ†vÁ …ªÁAiÀÄÄ…ªÉÄÃªÀ¸ÉéÃ†£À ¨sÁ…UÀzsÉÃ…AiÉÄÃ£ÉÆÃ†¥À zsÁªÀ…w ¸À …KªÉÊ…£ÀA ¨sÀÆ†wA UÀªÀÄAiÀÄ…w ¨sÀ†ªÀ…vÉåÃªÁ†w Që¥Áæ …zÉÃªÀvÉÃ†vÁå …ºÀÄ¸ÉìöÊ†£À «ÄÃ…±ÀégÁ …¥ÀæzÀ…ºÀ E…vÉåÃvÀ…ªÉÄÃªÀ ¸À†£ÀÛA …ªÁAiÀÄ†ªÉÃ …¤AiÀÄÄ†vÀé…vÀ D†®¨sÉÃvÀ …¤AiÀÄÄzÁé †C…¸Àå zsÀÈ†w…zsÀÈvÀ …KªÀ ¨sÀÆ…w ªÀÄÄ…¥ÉÊvÀå †¥ÀæzÁºÁ…AiÀÄ ¨sÀ†ªÀ…vÉåÃªÀ || </w:t>
      </w:r>
    </w:p>
    <w:p w14:paraId="324C8C66" w14:textId="77777777" w:rsidR="00E82389" w:rsidRPr="00195CAF" w:rsidRDefault="00E82389" w:rsidP="00DF1E9A">
      <w:pPr>
        <w:pStyle w:val="NoSpacing"/>
        <w:spacing w:line="252" w:lineRule="auto"/>
      </w:pPr>
    </w:p>
    <w:p w14:paraId="3DB2E665" w14:textId="77777777" w:rsidR="00E82389" w:rsidRPr="00195CAF" w:rsidRDefault="00E82389" w:rsidP="00DF1E9A">
      <w:pPr>
        <w:pStyle w:val="VedaVMSKannada-Heading"/>
        <w:spacing w:line="252" w:lineRule="auto"/>
        <w:rPr>
          <w:color w:val="auto"/>
        </w:rPr>
      </w:pPr>
      <w:bookmarkStart w:id="34" w:name="_Toc535175612"/>
      <w:r w:rsidRPr="00195CAF">
        <w:rPr>
          <w:color w:val="auto"/>
        </w:rPr>
        <w:t>vÀÈwÃAiÀÄPÁuÉØÃ ¥ÀæxÀªÀÄ¥Àæ±ÀßB ¥ÀæxÀªÀÄ¥ÀkõÁÑwB</w:t>
      </w:r>
      <w:bookmarkEnd w:id="34"/>
      <w:r w:rsidRPr="00195CAF">
        <w:rPr>
          <w:color w:val="auto"/>
        </w:rPr>
        <w:t xml:space="preserve"> </w:t>
      </w:r>
    </w:p>
    <w:p w14:paraId="133D7328" w14:textId="77777777" w:rsidR="00E82389" w:rsidRPr="00621042" w:rsidRDefault="00E82389" w:rsidP="00DF1E9A">
      <w:pPr>
        <w:pStyle w:val="3-Eng-Subheading-VedaVMSTelugu"/>
        <w:spacing w:line="252" w:lineRule="auto"/>
        <w:rPr>
          <w:rFonts w:ascii="BRH Kannada RN" w:hAnsi="BRH Kannada RN" w:cs="BRH Kannada RN"/>
          <w:color w:val="auto"/>
          <w:sz w:val="28"/>
          <w:szCs w:val="28"/>
        </w:rPr>
      </w:pPr>
      <w:r w:rsidRPr="00621042">
        <w:rPr>
          <w:color w:val="auto"/>
          <w:sz w:val="28"/>
          <w:szCs w:val="28"/>
        </w:rPr>
        <w:t>(TS 3.1.1.1)</w:t>
      </w:r>
    </w:p>
    <w:p w14:paraId="37777D6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…¥ÀæeÁ†¥Àw-gÀPÁªÀÄAiÀÄvÀ, …¥ÀæeÁB †¸ÀÈ…eÉÃAiÉÄÃ…w ¸ÀvÀ†¥ÉÆÃ„vÀ¥Àå…vÀ ¸À …¸À¥Áð†£À¸ÀÈd…vÀ †¸ÉÆÃ„PÁªÀÄAiÀÄvÀ, …¥ÀæeÁB †¸ÀÈ…eÉÃAiÉÄÃ…w ¸À …¢éwÃ†AiÀÄªÀÄvÀ¥Àå…vÀ ¸ÀªÀAiÀiÁ(†UïÎ)¸Àå ¸ÀÈd…vÀ †¸ÉÆÃ„PÁªÀÄAiÀÄvÀ …¥ÀæeÁB †¸ÀÈ…eÉÃAiÉÄÃ…w, ¸À …vÀÈwÃ†AiÀÄªÀÄvÀ¥Àå…vÀ, ¸À …KvÀA </w:t>
      </w:r>
      <w:r w:rsidRPr="00195CAF">
        <w:rPr>
          <w:rFonts w:ascii="BRH Kannada Extra" w:hAnsi="BRH Kannada Extra" w:cs="BRH Kannada Extra"/>
          <w:sz w:val="40"/>
          <w:szCs w:val="40"/>
        </w:rPr>
        <w:lastRenderedPageBreak/>
        <w:t xml:space="preserve">‡¢ÃQëvÀ…ªÁzÀ †ªÀÄ¥À…±Àåvï vÀ†ªÀÄªÀ…zÀvï vÀ…vÉÆÃ ªÉÊ ¸À …¥ÀæeÁ †C¸ÀÈd…vÀ, AiÀÄvÀÛ†¥À-…¸ÀÛ¥ÁÛ÷é ‡¢ÃQëvÀ…ªÁzÀA </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ªÀ†zÀw …¥ÀæeÁ …KªÀ vÀzï AiÀÄ†dªÀiÁ£ÀB || </w:t>
      </w:r>
    </w:p>
    <w:p w14:paraId="7E13ABC4" w14:textId="77777777" w:rsidR="00E82389" w:rsidRPr="00195CAF" w:rsidRDefault="00E82389" w:rsidP="00DF1E9A">
      <w:pPr>
        <w:pStyle w:val="NoSpacing"/>
        <w:spacing w:line="252" w:lineRule="auto"/>
      </w:pPr>
    </w:p>
    <w:p w14:paraId="53B170FE" w14:textId="77777777" w:rsidR="00E82389" w:rsidRPr="00195CAF" w:rsidRDefault="00E82389" w:rsidP="00DF1E9A">
      <w:pPr>
        <w:pStyle w:val="VedaVMSKannada-Heading"/>
        <w:spacing w:line="252" w:lineRule="auto"/>
        <w:rPr>
          <w:color w:val="auto"/>
        </w:rPr>
      </w:pPr>
      <w:bookmarkStart w:id="35" w:name="_Toc535175613"/>
      <w:r w:rsidRPr="00195CAF">
        <w:rPr>
          <w:color w:val="auto"/>
        </w:rPr>
        <w:t>ZÀvÀÄxÀðPÁuÉØÃ ¥ÀæxÀªÀÄ¥Àæ±ÀßB ¥ÀæxÀªÀÄ¥ÀkõÁÑwB</w:t>
      </w:r>
      <w:bookmarkEnd w:id="35"/>
    </w:p>
    <w:p w14:paraId="5948A49A" w14:textId="77777777" w:rsidR="00E82389" w:rsidRPr="008B220C" w:rsidRDefault="00E82389" w:rsidP="00DF1E9A">
      <w:pPr>
        <w:pStyle w:val="3-Eng-Subheading-VedaVMSTelugu"/>
        <w:spacing w:line="252" w:lineRule="auto"/>
        <w:rPr>
          <w:rFonts w:ascii="BRH Kannada RN" w:hAnsi="BRH Kannada RN" w:cs="BRH Kannada RN"/>
          <w:color w:val="auto"/>
          <w:sz w:val="28"/>
          <w:szCs w:val="28"/>
        </w:rPr>
      </w:pPr>
      <w:r w:rsidRPr="008B220C">
        <w:rPr>
          <w:color w:val="auto"/>
          <w:sz w:val="28"/>
          <w:szCs w:val="28"/>
        </w:rPr>
        <w:t>(TS 4.1.1.1)</w:t>
      </w:r>
      <w:r w:rsidRPr="008B220C">
        <w:rPr>
          <w:rFonts w:ascii="BRH Kannada RN" w:hAnsi="BRH Kannada RN" w:cs="BRH Kannada RN"/>
          <w:color w:val="auto"/>
          <w:sz w:val="28"/>
          <w:szCs w:val="28"/>
        </w:rPr>
        <w:t xml:space="preserve"> </w:t>
      </w:r>
    </w:p>
    <w:p w14:paraId="52DF8A1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…AiÀÄÄ…kõÁÓ£ÀB †¥Àæ…xÀªÀÄA ªÀÄ†£À…¸ÀÛvÁé†AiÀÄ ¸À…«vÁ ¢ü†AiÀÄB | …</w:t>
      </w:r>
      <w:r w:rsidR="00671968">
        <w:rPr>
          <w:rFonts w:ascii="BRH Kannada Extra" w:hAnsi="BRH Kannada Extra" w:cs="BRH Kannada Extra"/>
          <w:sz w:val="40"/>
          <w:szCs w:val="40"/>
        </w:rPr>
        <w:br/>
      </w:r>
      <w:r w:rsidRPr="00195CAF">
        <w:rPr>
          <w:rFonts w:ascii="BRH Kannada Extra" w:hAnsi="BRH Kannada Extra" w:cs="BRH Kannada Extra"/>
          <w:sz w:val="40"/>
          <w:szCs w:val="40"/>
        </w:rPr>
        <w:t>CVßA eÉÆåÃ†wgï …¤ZÁ†AiÀÄå ¥ÀÈ…yªÁå CzÁÞ÷å„†¨sÀgÀvï | …</w:t>
      </w:r>
      <w:r w:rsidR="00671968">
        <w:rPr>
          <w:rFonts w:ascii="BRH Kannada Extra" w:hAnsi="BRH Kannada Extra" w:cs="BRH Kannada Extra"/>
          <w:sz w:val="40"/>
          <w:szCs w:val="40"/>
        </w:rPr>
        <w:br/>
      </w:r>
      <w:r w:rsidRPr="00195CAF">
        <w:rPr>
          <w:rFonts w:ascii="BRH Kannada Extra" w:hAnsi="BRH Kannada Extra" w:cs="BRH Kannada Extra"/>
          <w:sz w:val="40"/>
          <w:szCs w:val="40"/>
        </w:rPr>
        <w:t>AiÀÄÄPÁÛ÷é…AiÀÄ ªÀÄ†£À¸Á …zÉÃªÁ£ï-</w:t>
      </w:r>
      <w:r w:rsidR="00671968">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xÀÄì†ªÀ…AiÀÄðvÉÆÃ …¢üAiÀiÁ ¢‡ªÀA | </w:t>
      </w:r>
      <w:r w:rsidR="00671968">
        <w:rPr>
          <w:rFonts w:ascii="BRH Kannada Extra" w:hAnsi="BRH Kannada Extra" w:cs="BRH Kannada Extra"/>
          <w:sz w:val="40"/>
          <w:szCs w:val="40"/>
        </w:rPr>
        <w:br/>
      </w:r>
      <w:r w:rsidRPr="00195CAF">
        <w:rPr>
          <w:rFonts w:ascii="BRH Kannada Extra" w:hAnsi="BRH Kannada Extra" w:cs="BRH Kannada Extra"/>
          <w:sz w:val="40"/>
          <w:szCs w:val="40"/>
        </w:rPr>
        <w:t xml:space="preserve">…§ÈºÀeÉÆÓ÷åÃ†wB PÀj…µÀåvÀB †¸À…«vÁ ¥Àæ†¸ÀÄªÁ…w vÁ£ï | </w:t>
      </w:r>
      <w:r w:rsidR="00671968">
        <w:rPr>
          <w:rFonts w:ascii="BRH Kannada Extra" w:hAnsi="BRH Kannada Extra" w:cs="BRH Kannada Extra"/>
          <w:sz w:val="40"/>
          <w:szCs w:val="40"/>
        </w:rPr>
        <w:br/>
      </w:r>
      <w:r w:rsidRPr="00195CAF">
        <w:rPr>
          <w:rFonts w:ascii="BRH Kannada Extra" w:hAnsi="BRH Kannada Extra" w:cs="BRH Kannada Extra"/>
          <w:sz w:val="40"/>
          <w:szCs w:val="40"/>
        </w:rPr>
        <w:t xml:space="preserve">…AiÀÄÄPÉÛÃ…£À ªÀÄ†£À¸Á …ªÀAiÀÄA …zÉÃªÀ†¸Àå ¸À…«vÀÄB …¸ÀªÉÃ | …¸ÀÄ…ªÀUÉÃð†AiÀiÁ…AiÀÄ ±À‡PÉÛ÷åöÊ | …AiÀÄÄkÓ…vÉÃ ªÀÄ†£À …GvÀ †AiÀÄÄkÓ…vÉÃ ¢ü…AiÉÆÃ «…¥Áæ «†¥Àæ¸Àå §È…ºÀvÉÆÃ †«…¥À²Ñ†vÀB | «ºÉÆÃ†vÁæzÀzsÉÃ ªÀAiÀÄÄ…£Á «zÉÃ…PÀ Evï || </w:t>
      </w:r>
    </w:p>
    <w:p w14:paraId="64C1DF56" w14:textId="77777777" w:rsidR="00E82389" w:rsidRPr="00195CAF" w:rsidRDefault="00E82389" w:rsidP="00DF1E9A">
      <w:pPr>
        <w:pStyle w:val="NoSpacing"/>
        <w:spacing w:line="252" w:lineRule="auto"/>
      </w:pPr>
    </w:p>
    <w:p w14:paraId="7CA1C28D" w14:textId="77777777" w:rsidR="00E82389" w:rsidRPr="00195CAF" w:rsidRDefault="00E82389" w:rsidP="00DF1E9A">
      <w:pPr>
        <w:pStyle w:val="VedaVMSKannada-Heading"/>
        <w:spacing w:line="252" w:lineRule="auto"/>
        <w:rPr>
          <w:color w:val="auto"/>
        </w:rPr>
      </w:pPr>
      <w:bookmarkStart w:id="36" w:name="_Toc535175614"/>
      <w:r w:rsidRPr="00195CAF">
        <w:rPr>
          <w:color w:val="auto"/>
        </w:rPr>
        <w:t>¥ÀkÑªÀÄPÁuÉØÃ ¥ÀæxÀªÀÄ¥Àæ±ÀßB ¥ÀæxÀªÀÄ¥ÀkõÁÑwB</w:t>
      </w:r>
      <w:bookmarkEnd w:id="36"/>
      <w:r w:rsidRPr="00195CAF">
        <w:rPr>
          <w:color w:val="auto"/>
        </w:rPr>
        <w:t xml:space="preserve"> </w:t>
      </w:r>
    </w:p>
    <w:p w14:paraId="64B19308" w14:textId="77777777" w:rsidR="00E82389" w:rsidRPr="008B220C" w:rsidRDefault="00E82389" w:rsidP="00DF1E9A">
      <w:pPr>
        <w:pStyle w:val="3-Eng-Subheading-VedaVMSTelugu"/>
        <w:spacing w:line="252" w:lineRule="auto"/>
        <w:rPr>
          <w:rFonts w:ascii="BRH Kannada RN" w:hAnsi="BRH Kannada RN" w:cs="BRH Kannada RN"/>
          <w:color w:val="auto"/>
          <w:sz w:val="28"/>
          <w:szCs w:val="28"/>
        </w:rPr>
      </w:pPr>
      <w:r w:rsidRPr="008B220C">
        <w:rPr>
          <w:color w:val="auto"/>
          <w:sz w:val="28"/>
          <w:szCs w:val="28"/>
        </w:rPr>
        <w:t>(TS 5.1.1.1)</w:t>
      </w:r>
    </w:p>
    <w:p w14:paraId="0B6284D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…¸Á…«vÁæ†tÂ dÄºÉÆÃ…w ¥Àæ‡¸ÀÆvÉåöÊ ZÀvÀÄUÀÈð…»ÃvÉÃ†£À dÄºÉÆÃ…w ZÀ†vÀÄµÁàzÀB …¥À±À†ªÀB …¥À±ÀÆ…£ÉÃªÁ †ªÀgÀÄ…£ÉÞÃ †ZÀvÀ…¸ÉÆæÃ ¢†±ÉÆÃ …¢†PÉë÷éÃªÀ ¥Àæ†wwµÀ×…w bÀ£ÁÝ(†Uïä)¹ …zÉÃªÉÃ¨sÉÆåÃ „‡¥ÁPÁæ …ªÀÄ£Àß†ªÉÇÃ „…¨sÁUÁ†¤ …ºÀªÀåA †ªÀPÁë÷å…ªÀÄ E…w vÉÃ†¨sÀå …KvÀ†ZÀÑvÀÄgï UÀÈ…»ÃvÀ †ªÀÄzsÁgÀAiÀÄ£ï ¥ÀÄgÉÆÃ„£ÀÄ …ªÁ†PÁåAiÉÄÊ …AiÀiÁ†eÁåAiÉÄÊ …zÉÃªÀ†vÁAiÉÄÊ ªÀµÀ…mÁÌgÁ…AiÀÄ AiÀÄ†ZÀÑvÀÄUÀÈð…»ÃvÀA, …dÄºÉÆÃ…w bÀ£ÁÝ(†UïÎ)…¸ÉåÃªÀ vÀvï †¦æÃuÁ…w vÁ†£Àå¸Àå …¦æÃvÁ†¤ …zÉÃªÉÃ†¨sÉÆåÃ …ºÀªÀåA †ªÀºÀ…¤Û AiÀÄA …PÁªÀÄ†AiÉÄÃvÀ || </w:t>
      </w:r>
    </w:p>
    <w:p w14:paraId="5D8E9A92" w14:textId="77777777" w:rsidR="00E82389" w:rsidRPr="00195CAF" w:rsidRDefault="00E82389" w:rsidP="00DF1E9A">
      <w:pPr>
        <w:pStyle w:val="VedaVMSKannada-Heading"/>
        <w:spacing w:line="252" w:lineRule="auto"/>
        <w:rPr>
          <w:color w:val="auto"/>
        </w:rPr>
      </w:pPr>
      <w:bookmarkStart w:id="37" w:name="_Toc535175615"/>
      <w:r w:rsidRPr="00195CAF">
        <w:rPr>
          <w:color w:val="auto"/>
        </w:rPr>
        <w:lastRenderedPageBreak/>
        <w:t>µÀµÀÖªÀÄPÁuÉØÃ ¥ÀæxÀªÀÄ¥Àæ±ÀßB ¥ÀæxÀªÀÄ¥ÀkõÁÑwB</w:t>
      </w:r>
      <w:bookmarkEnd w:id="37"/>
      <w:r w:rsidRPr="00195CAF">
        <w:rPr>
          <w:color w:val="auto"/>
        </w:rPr>
        <w:t xml:space="preserve"> </w:t>
      </w:r>
    </w:p>
    <w:p w14:paraId="42CCBFE9"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(TS 6.1.1.1)</w:t>
      </w:r>
    </w:p>
    <w:p w14:paraId="43EB249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…¥Áæa†£ÀªÀ(Uïä) ±ÀYÌgÉÆÃw, zÉÃªÀªÀÄ…£ÀÄµÁå ¢…±ÉÆÃ-†ªÀå¨sÀd…£ÀÛ, ¥Áæ‡aÃ…£ÉÝÃªÁ †zÀ…QëuÁ …¦vÀ†gÀB …¥ÀæwÃ‡aÃA ªÀÄ…£ÀÄ†µÁå, G†¢ÃaÃ(Uïä) …gÀÄzÁæAiÀÄvï …¥ÁæaÃ†£ÀªÀ(Uïä) ±À…YÌgÉÆÃ†w, zÉÃªÀ…¯ÉÆÃPÀ…ªÉÄÃªÀ vÀzï AiÀÄ†dªÀiÁ£À …G¥Á†ªÀvÀð…vÉÃ ¥À†j±ÀæAiÀÄ…vÀå£ÀÛgï †»…vÉÆÃ», †zÉÃªÀ…¯ÉÆÃPÉÆÃ †ªÀÄ£ÀÄµÀå …¯ÉÆÃPÁ£Áß¸Áä </w:t>
      </w:r>
    </w:p>
    <w:p w14:paraId="2EE676C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…¯ÉÆèÃPÁxï, †¸ÉéÃvÀªÀå …«ÄªÉÃ †vÁå…ºÀÄB PÉÆÃ»vÀ zÉéÃ…zÀ AiÀÄ…zsÀå ªÀÄÄ†¶ä£ï </w:t>
      </w:r>
      <w:r w:rsidR="00B56FB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…¯ÉÆÃPÉÃ„†¹Û-…ªÁ£ÀªÉÃ†w …¢†PÀë÷éwÃ …PÁ±Á£ï †PÀgÉÆÃw | </w:t>
      </w:r>
    </w:p>
    <w:p w14:paraId="5A66F77F" w14:textId="77777777" w:rsidR="00E82389" w:rsidRPr="00195CAF" w:rsidRDefault="00E82389" w:rsidP="00DF1E9A">
      <w:pPr>
        <w:pStyle w:val="NoSpacing"/>
        <w:spacing w:line="252" w:lineRule="auto"/>
      </w:pPr>
    </w:p>
    <w:p w14:paraId="3B31A91D" w14:textId="77777777" w:rsidR="00E82389" w:rsidRPr="00195CAF" w:rsidRDefault="00E82389" w:rsidP="00DF1E9A">
      <w:pPr>
        <w:pStyle w:val="VedaVMSKannada-Heading"/>
        <w:spacing w:line="252" w:lineRule="auto"/>
        <w:rPr>
          <w:color w:val="auto"/>
        </w:rPr>
      </w:pPr>
      <w:bookmarkStart w:id="38" w:name="_Toc535175616"/>
      <w:r w:rsidRPr="00195CAF">
        <w:rPr>
          <w:color w:val="auto"/>
        </w:rPr>
        <w:t>¸À¥ÀÛªÀÄPÁuÉØÃ ¥ÀæxÀªÀÄ¥Àæ±ÀßB ¥ÀæxÀªÀÄ¥ÀkõÁÑwB</w:t>
      </w:r>
      <w:bookmarkEnd w:id="38"/>
      <w:r w:rsidRPr="00195CAF">
        <w:rPr>
          <w:color w:val="auto"/>
        </w:rPr>
        <w:t xml:space="preserve"> </w:t>
      </w:r>
    </w:p>
    <w:p w14:paraId="7B319F8A"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(TS 7.1.1.1)</w:t>
      </w:r>
    </w:p>
    <w:p w14:paraId="39C2617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…¥Àæd†£À…£ÀªÀiï eÉÆåÃ†w…gÀVßgï-…zÉÃªÀ†vÁ…£ÁªÀiï eÉÆåÃ†wgï …«gÁmï, bÀ†£ÀÝ…¸ÁªÀiï eÉÆåÃ†wgï-…«gÁqï-…ªÁ‡ZÉÆÃ„UËß ¸À†¤ÛµÀ</w:t>
      </w:r>
      <w:r w:rsidR="006F2DA6" w:rsidRPr="00195CAF">
        <w:rPr>
          <w:rFonts w:ascii="BRH Kannada Extra" w:hAnsi="BRH Kannada Extra" w:cs="BRH Kannada Extra"/>
          <w:sz w:val="40"/>
          <w:szCs w:val="40"/>
        </w:rPr>
        <w:t>×vÉÃ …«gÁ†d…ªÀÄ©ü ¸ÀA†¥ÀzÀå…vÉÃ</w:t>
      </w:r>
      <w:r w:rsidRPr="00195CAF">
        <w:rPr>
          <w:rFonts w:ascii="BRH Kannada Extra" w:hAnsi="BRH Kannada Extra" w:cs="BRH Kannada Extra"/>
          <w:sz w:val="40"/>
          <w:szCs w:val="40"/>
        </w:rPr>
        <w:t xml:space="preserve">, </w:t>
      </w:r>
    </w:p>
    <w:p w14:paraId="71215D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vÀ…¸Áävï vÀeÉÆÓ÷åÃ†wgÀÄZÀå…vÉÃ, zËé ¸ÉÆÛÃ‡ªÀiË ¥ÁævÀ¸Àì…ªÀ£ÀA, </w:t>
      </w:r>
      <w:r w:rsidR="00A9633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†ªÀºÀ…vÉÆÃ AiÀÄ‡xÁ …¥Áæt†±ÁÑ …¥Á£À…±ÀÑ, zËé ªÀiÁ†zÀÞ÷å¤Ý…£À(…Uïä) ¸À†ªÀ…£ÀA-</w:t>
      </w:r>
      <w:r w:rsidR="00A9633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AiÀÄ…xÁ ZÀ†PÀÄë…±ÀÑ ±ÉÆæÃ†vÀæ…kÑ, zËé †vÀÈwÃAiÀÄ ¸À…ªÀ£ÀA </w:t>
      </w:r>
      <w:r w:rsidR="00A9633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AiÀÄ…xÁ ªÁ†PÀÑ ¥Àæ…wµÁ× …ZÀ, ¥ÀÄ†gÀÄµÀ ¸À«Ää…vÉÆÃ ªÁ …KµÀ …AiÀÄeÉÆÕÃ„†¸ÀÆÜjB || </w:t>
      </w:r>
    </w:p>
    <w:p w14:paraId="28093673" w14:textId="77777777" w:rsidR="00E82389" w:rsidRPr="00195CAF" w:rsidRDefault="00E82389" w:rsidP="00DF1E9A">
      <w:pPr>
        <w:pStyle w:val="NoSpacing"/>
        <w:spacing w:line="252" w:lineRule="auto"/>
      </w:pPr>
    </w:p>
    <w:p w14:paraId="047AA156" w14:textId="77777777" w:rsidR="009D4283" w:rsidRPr="00195CAF" w:rsidRDefault="009D4283" w:rsidP="00DF1E9A">
      <w:pPr>
        <w:pStyle w:val="VedaVMSKannada-Heading"/>
        <w:spacing w:line="252" w:lineRule="auto"/>
        <w:rPr>
          <w:color w:val="auto"/>
        </w:rPr>
        <w:sectPr w:rsidR="009D4283" w:rsidRPr="00195CAF" w:rsidSect="00621042">
          <w:pgSz w:w="12240" w:h="15840"/>
          <w:pgMar w:top="1166" w:right="864" w:bottom="1440" w:left="1440" w:header="720" w:footer="720" w:gutter="0"/>
          <w:cols w:space="720"/>
          <w:noEndnote/>
          <w:docGrid w:linePitch="299"/>
        </w:sectPr>
      </w:pPr>
    </w:p>
    <w:p w14:paraId="6F8C25A0" w14:textId="77777777" w:rsidR="00E82389" w:rsidRPr="00195CAF" w:rsidRDefault="00E82389" w:rsidP="00DF1E9A">
      <w:pPr>
        <w:pStyle w:val="VedaVMSKannada-Heading"/>
        <w:spacing w:line="252" w:lineRule="auto"/>
        <w:rPr>
          <w:color w:val="auto"/>
        </w:rPr>
      </w:pPr>
      <w:bookmarkStart w:id="39" w:name="_Toc535175617"/>
      <w:r w:rsidRPr="00195CAF">
        <w:rPr>
          <w:color w:val="auto"/>
        </w:rPr>
        <w:lastRenderedPageBreak/>
        <w:t>¸À¥ÀÛªÀÄPÁuÉØÃ ¥ÀkÑªÀÄ¥Àæ±ÀßB (C£ÀÛ÷å¥ÀkõÁÑwB)</w:t>
      </w:r>
      <w:bookmarkEnd w:id="39"/>
      <w:r w:rsidRPr="00195CAF">
        <w:rPr>
          <w:color w:val="auto"/>
        </w:rPr>
        <w:t xml:space="preserve"> </w:t>
      </w:r>
    </w:p>
    <w:p w14:paraId="6E8C4C9B"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(TS 7.5.25.2)</w:t>
      </w:r>
    </w:p>
    <w:p w14:paraId="1763BC4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…¸À…ªÀÄÄzÀæ …GzÀ†gÀ…ªÀÄ£ÀÛ†jPÀëA …¥ÁAiÀÄÄgï zÁå†ªÁ¥ÀÈ…y«Ã …DuËØ UÁæ…ªÁ ±ÉÃ…¥À¸ÉÆìÃ…ªÉÆÃ gÉÃ…vÉÆÃ AiÀÄ†dÓA …d¨sÀå…vÉÃ vÀzï «†zÉÆåÃvÀ…vÉÃ AiÀÄzï †«zsÀÆ…£ÀÄvÉÃ vÀxï †¸ÀÛ£ÀAiÀÄ…w AiÀÄ£ï ªÉÄÃ†ºÀ…w vÀzï †ªÀgÀë…w ªÁ…UÉÃªÁ…¸Àå ªÁ UÀ…ºÀªÁð C†±Àé…¸Àå eÁ†AiÀÄªÀiÁ£À¸Àå ªÀÄ…»ªÀiÁ …¥ÀÄgÀ‡¸ÁÛeÁÓAiÀÄ…vÉÃ gÁ†wægÉÃ£ÀA ªÀÄ…»ªÀiÁ …¥À±ÁÑzÀ†£ÀÄ-eÁAiÀÄvÀ …KvË ªÉÊ †ªÀÄ…»ªÀiÁ…£Á ªÀ†±Àé-…ªÀÄ©ü…vÀB ¸ÀA†§¨sÀÆªÀ…vÀÄ…gïºÀ†AiÉÆÃ …zÉÃªÁ†£ÀªÀ…ºÀzÀªÁð-„†¸ÀÄgÁ£ï …ªÁfÃ †UÀ…£ÀÞªÁð£À†±ÉÆéÃ ªÀÄ…£ÀÄ‡µÁå£ïÜ ¸À…ªÀÄÄzÉÆæÃªÁ C†±Àé…¸Àå AiÉÆÃ†¤B ¸À…ªÀÄÄzÉÆæÃ §†£ÀÄÞB || </w:t>
      </w:r>
    </w:p>
    <w:p w14:paraId="683B1E99" w14:textId="77777777" w:rsidR="00E82389" w:rsidRPr="00195CAF" w:rsidRDefault="00E82389" w:rsidP="00DF1E9A">
      <w:pPr>
        <w:pStyle w:val="NoSpacing"/>
        <w:spacing w:line="252" w:lineRule="auto"/>
      </w:pPr>
    </w:p>
    <w:p w14:paraId="3F11CADE" w14:textId="77777777" w:rsidR="00E82389" w:rsidRPr="00195CAF" w:rsidRDefault="00E82389" w:rsidP="00DF1E9A">
      <w:pPr>
        <w:pStyle w:val="VedaVMSKannada-Heading"/>
        <w:spacing w:line="252" w:lineRule="auto"/>
        <w:rPr>
          <w:color w:val="auto"/>
        </w:rPr>
      </w:pPr>
      <w:bookmarkStart w:id="40" w:name="_Toc535175618"/>
      <w:r w:rsidRPr="00195CAF">
        <w:rPr>
          <w:color w:val="auto"/>
        </w:rPr>
        <w:t>vÉÊwÛjÃAiÀÄ AiÀÄdÄ¨ÁæºÀätªÀiï -¥ÀæxÀªÀiÁµÀÖPÉÃ ¥ÀæxÀªÀÄ¥Àæ±ÀßB ¥ÀæxÀªÀÄ¥ÀkõÁÑwB</w:t>
      </w:r>
      <w:bookmarkEnd w:id="40"/>
      <w:r w:rsidRPr="00195CAF">
        <w:rPr>
          <w:color w:val="auto"/>
        </w:rPr>
        <w:t xml:space="preserve"> </w:t>
      </w:r>
    </w:p>
    <w:p w14:paraId="28A08715"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(TB 1.1.1.1)</w:t>
      </w:r>
    </w:p>
    <w:p w14:paraId="316B01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…§…ºÀä ¸À†£ÀÞ…vÀÛA vÀ†£ÉäÃ f£ÀévÀA | …PÀëvÀæ(Uïä) ¸À†£ÀÞ…vÀÛA vÀ†£ÉäÃ f£ÀévÀA | </w:t>
      </w:r>
    </w:p>
    <w:p w14:paraId="712D1E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E…µÀ(…Uïä) ¸À†£ÀÞ…vÀÛA vÁ†ªÉÄäÃ f£ÀévÀA | H…dð(…Uïä) ¸À†£ÀÞ…vÀÛA vÁ†ªÉÄäÃ f£ÀévÀA | </w:t>
      </w:r>
    </w:p>
    <w:p w14:paraId="6AF3F7E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…gÀ¬Ä(Uïä) ¸À†£ÀÞ…vÀÛA vÁ†ªÉÄäÃ f£ÀévÀA | ¥ÀÄ…¶Ö(…Uïä) ¸À†£ÀÞ…vÀÛA vÁ†ªÉÄäÃ f£ÀévÀA | </w:t>
      </w:r>
    </w:p>
    <w:p w14:paraId="2C79883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…¥ÀæeÁ(Uïä) ¸À†£ÀÞ…vÀÛA vÁ†ªÉÄäÃ f£ÀévÀA | …¥À±ÀÆ£ïÜ ¸À†£ÀÞ…vÀÛA vÁ†£ÉäÃ f£ÀévÀA | …¸ÀÄÛ†vÉÆÃ„…¹d†£ÀzsÁB | …zÉÃªÁ†¸ÁÛ÷é ±ÀÄ…PÀæ¥ÁB ¥Àæ†tAiÀÄ£ÀÄÛ || </w:t>
      </w:r>
    </w:p>
    <w:p w14:paraId="4D6BB49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…¸ÀÄ«Ã‡gÁB …¥ÀæeÁB †¥Àæ…d£À…AiÀÄ£ï ¥À†jÃ» | </w:t>
      </w:r>
    </w:p>
    <w:p w14:paraId="37FB11EB" w14:textId="77777777" w:rsidR="00E82389" w:rsidRPr="00195CAF" w:rsidRDefault="00E82389" w:rsidP="00DF1E9A">
      <w:pPr>
        <w:pStyle w:val="NoSpacing"/>
        <w:spacing w:line="252" w:lineRule="auto"/>
      </w:pPr>
    </w:p>
    <w:p w14:paraId="35EB25C9" w14:textId="77777777" w:rsidR="0036500A" w:rsidRPr="00195CAF" w:rsidRDefault="0036500A" w:rsidP="00DF1E9A">
      <w:pPr>
        <w:autoSpaceDE w:val="0"/>
        <w:autoSpaceDN w:val="0"/>
        <w:adjustRightInd w:val="0"/>
        <w:spacing w:after="0" w:line="252" w:lineRule="auto"/>
        <w:rPr>
          <w:rFonts w:ascii="BRH Kannada RN" w:hAnsi="BRH Kannada RN" w:cs="BRH Kannada RN"/>
          <w:sz w:val="40"/>
          <w:szCs w:val="40"/>
        </w:rPr>
        <w:sectPr w:rsidR="0036500A" w:rsidRPr="00195CAF" w:rsidSect="00671968">
          <w:pgSz w:w="12240" w:h="15840"/>
          <w:pgMar w:top="1166" w:right="864" w:bottom="1440" w:left="1440" w:header="720" w:footer="720" w:gutter="0"/>
          <w:cols w:space="720"/>
          <w:noEndnote/>
          <w:docGrid w:linePitch="299"/>
        </w:sectPr>
      </w:pPr>
    </w:p>
    <w:p w14:paraId="19155974" w14:textId="77777777" w:rsidR="00E82389" w:rsidRPr="00195CAF" w:rsidRDefault="00E82389" w:rsidP="00DF1E9A">
      <w:pPr>
        <w:pStyle w:val="VedaVMSKannada-Heading"/>
        <w:spacing w:line="252" w:lineRule="auto"/>
        <w:rPr>
          <w:color w:val="auto"/>
        </w:rPr>
      </w:pPr>
      <w:bookmarkStart w:id="41" w:name="_Toc535175619"/>
      <w:r w:rsidRPr="00195CAF">
        <w:rPr>
          <w:color w:val="auto"/>
        </w:rPr>
        <w:lastRenderedPageBreak/>
        <w:t>¢éwÃAiÀiÁµÀÖPÉÃ ¥ÀæxÀªÀÄ¥Àæ±ÀßB ¥ÀæxÀªÀÄ¥ÀkõÁÑwB</w:t>
      </w:r>
      <w:bookmarkEnd w:id="41"/>
      <w:r w:rsidRPr="00195CAF">
        <w:rPr>
          <w:color w:val="auto"/>
        </w:rPr>
        <w:t xml:space="preserve"> </w:t>
      </w:r>
    </w:p>
    <w:p w14:paraId="63156AEA"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(TB 2.1.1.1)</w:t>
      </w:r>
    </w:p>
    <w:p w14:paraId="47B3808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C†YÂÎgÀ…¸ÉÆÃ ªÉÊ …¸ÀvÀæ†ªÀiÁ¸ÀvÀ | vÉÃ…µÁA ¥ÀÈ†²ßgï-WÀ…ªÀÄðzsÀÄ-†UÁ¹Ãvï | </w:t>
      </w:r>
    </w:p>
    <w:p w14:paraId="4C5790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¸À…fÃðµÉÃ†uÁ fÃªÀvï | ‡vÉÃ„§ÄæªÀ£ïß | PÀ…¸ÉäöÊ£ÀÄ-…¸ÀvÀæ‡ªÀiÁ¸ÀäºÉÃ | </w:t>
      </w:r>
    </w:p>
    <w:p w14:paraId="564F017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‡AiÉÄÃ„¸Áå N†µÀ…¢üÃ£Àð …d£À†AiÀiÁ…ªÀÄ E†w | vÉÃ …¢ªÉÇÃ ªÀÈ†¶ÖªÀÄ¸ÀÈd£ÀÛ | </w:t>
      </w:r>
    </w:p>
    <w:p w14:paraId="2FF9492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AiÀiÁ†ªÀ£ÀÛB …¸ÉÆÛÃPÁ …CªÁ †¥ÀzÀå£ÀÛ | vÁ†ªÀ…wÃ-gÉÆÃ†µÀzsÀAiÉÆÃ„eÁAiÀÄ£ÀÛ | </w:t>
      </w:r>
    </w:p>
    <w:p w14:paraId="0978BCE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 …eÁvÁB …¦vÀ†gÉÆÃ …«µÉÃ†uÁ °A¥À£ïß || [ ] vÁ‡¸ÁA …dUÁÞ÷é-gÀÄ…¥ÀåAvÉåöÊvï | </w:t>
      </w:r>
    </w:p>
    <w:p w14:paraId="77F3D24A" w14:textId="77777777" w:rsidR="00E82389" w:rsidRPr="00195CAF" w:rsidRDefault="00E82389" w:rsidP="00DF1E9A">
      <w:pPr>
        <w:pStyle w:val="NoSpacing"/>
        <w:spacing w:line="252" w:lineRule="auto"/>
      </w:pPr>
    </w:p>
    <w:p w14:paraId="5FD7620F" w14:textId="77777777" w:rsidR="00E82389" w:rsidRPr="00195CAF" w:rsidRDefault="00E82389" w:rsidP="00DF1E9A">
      <w:pPr>
        <w:pStyle w:val="VedaVMSKannada-Heading"/>
        <w:spacing w:line="252" w:lineRule="auto"/>
        <w:rPr>
          <w:color w:val="auto"/>
        </w:rPr>
      </w:pPr>
      <w:bookmarkStart w:id="42" w:name="_Toc535175620"/>
      <w:r w:rsidRPr="00195CAF">
        <w:rPr>
          <w:color w:val="auto"/>
        </w:rPr>
        <w:t>vÀÈwÃAiÀiÁµÀÖPÉÃ ¥ÀæxÀªÀÄ¥Àæ±ÀßB ¥ÀæxÀªÀÄ¥ÀkõÁÑwB</w:t>
      </w:r>
      <w:bookmarkEnd w:id="42"/>
    </w:p>
    <w:p w14:paraId="64D9B8FB"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(TB 3.1.1.1)</w:t>
      </w:r>
    </w:p>
    <w:p w14:paraId="0F9A65B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…CVß†£ÀðB ¥Á…vÀÄ PÀÈ†wÛPÁB | £À†PÀëvÀæA …zÉÃªÀ†«Ä…¤ÝçAiÀÄªÀiï | </w:t>
      </w:r>
    </w:p>
    <w:p w14:paraId="313D63A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…EzÀ†ªÀiÁ¸ÁA-</w:t>
      </w:r>
      <w:r w:rsidR="004A050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«ZÀ…PÀëtªÀiï | …ºÀ«…gÁ¸À£ï †dÄºÉÆÃvÀ£À | </w:t>
      </w:r>
    </w:p>
    <w:p w14:paraId="1B255B7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AiÀÄ…¸Àå ¨sÁ†¤Û …gÀ±Àä…AiÉÆÃ AiÀÄ†¸Àå …PÉÃvÀ†ªÀB | </w:t>
      </w:r>
    </w:p>
    <w:p w14:paraId="0332642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AiÀÄ…¸ÉåÃªÀiÁ «…±Áé ¨sÀÄ†ªÀ£Á…¤ ¸À‡ªÁð | ¸À PÀÈ†wÛPÁ-©ü…gÀ©ü …¸ÀªÀiï</w:t>
      </w:r>
      <w:r w:rsidR="004A050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ªÀ†¸Á£ÀB| </w:t>
      </w:r>
    </w:p>
    <w:p w14:paraId="3F39256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…CVß†£ÉÆÃð …zÉÃªÀB †¸ÀÄ…«vÉÃ †zÀzsÁvÀÄ | …¥ÀæeÁ†¥ÀvÉÃ gÉÆÃ…»tÂÃ†ªÉÃ…vÀÄ ¥À‡wßÃ | </w:t>
      </w:r>
    </w:p>
    <w:p w14:paraId="0E5CB63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…«±Àé†gÀÆ¥Á §È…ºÀwÃ …avÀæ†¨sÁ£ÀÄB || [ ] ¸Á †£ÉÆÃ …AiÀÄdÕ†¸Àå ¸ÀÄ…«vÉÃ †zÀzsÁvÀÄ | </w:t>
      </w:r>
    </w:p>
    <w:p w14:paraId="15C725A3" w14:textId="77777777" w:rsidR="00E82389" w:rsidRPr="00195CAF" w:rsidRDefault="00E82389" w:rsidP="00DF1E9A">
      <w:pPr>
        <w:pStyle w:val="NoSpacing"/>
        <w:spacing w:line="252" w:lineRule="auto"/>
      </w:pPr>
    </w:p>
    <w:p w14:paraId="13FBA6E6" w14:textId="77777777" w:rsidR="00E82389" w:rsidRPr="00195CAF" w:rsidRDefault="00E82389" w:rsidP="00DF1E9A">
      <w:pPr>
        <w:pStyle w:val="VedaVMSKannada-Heading"/>
        <w:spacing w:line="252" w:lineRule="auto"/>
        <w:rPr>
          <w:color w:val="auto"/>
        </w:rPr>
      </w:pPr>
      <w:bookmarkStart w:id="43" w:name="_Toc535175621"/>
      <w:r w:rsidRPr="00195CAF">
        <w:rPr>
          <w:color w:val="auto"/>
        </w:rPr>
        <w:t>vÀÈwÃAiÀiÁµÀÖPÉÃ £ÀªÀªÀÄ¥Àæ±ÀßB ¥ÀæxÀªÀÄ¥ÀkõÁÑwB</w:t>
      </w:r>
      <w:bookmarkEnd w:id="43"/>
      <w:r w:rsidRPr="00195CAF">
        <w:rPr>
          <w:color w:val="auto"/>
        </w:rPr>
        <w:t xml:space="preserve"> </w:t>
      </w:r>
    </w:p>
    <w:p w14:paraId="383E8060" w14:textId="77777777" w:rsidR="00E82389" w:rsidRPr="00B20592" w:rsidRDefault="00E82389" w:rsidP="00DF1E9A">
      <w:pPr>
        <w:pStyle w:val="3-Eng-Subheading-VedaVMSTelugu"/>
        <w:spacing w:line="252" w:lineRule="auto"/>
        <w:rPr>
          <w:rFonts w:ascii="BRH Kannada RN" w:hAnsi="BRH Kannada RN" w:cs="BRH Kannada RN"/>
          <w:color w:val="auto"/>
          <w:sz w:val="28"/>
          <w:szCs w:val="28"/>
        </w:rPr>
      </w:pPr>
      <w:r w:rsidRPr="00B20592">
        <w:rPr>
          <w:color w:val="auto"/>
          <w:sz w:val="28"/>
          <w:szCs w:val="28"/>
        </w:rPr>
        <w:t>(TB 3.9.1.1)</w:t>
      </w:r>
    </w:p>
    <w:p w14:paraId="50CFACE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…¥ÀæeÁ†¥Àw-gÀ±Àé…ªÉÄÃzsÀ †ªÀÄ¸ÀÈdvÀ | ‡¸ÉÆÃ„¸Áäxï…¸ÀÈµÉÆÖÃ-„‡¥ÁPÁæªÀÄvï | </w:t>
      </w:r>
    </w:p>
    <w:p w14:paraId="4A29057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vÀ†ªÀÄµÁÖ …zÀ²…©ügÀ…£ÀÄ ¥Áæ†AiÀÄÄYÌ÷Û | vÀ‡ªÀiÁ¥ÉÆßÃvï | </w:t>
      </w:r>
      <w:r w:rsidR="004A050A">
        <w:rPr>
          <w:rFonts w:ascii="BRH Kannada Extra" w:hAnsi="BRH Kannada Extra" w:cs="BRH Kannada Extra"/>
          <w:sz w:val="40"/>
          <w:szCs w:val="40"/>
        </w:rPr>
        <w:br/>
      </w:r>
      <w:r w:rsidRPr="00195CAF">
        <w:rPr>
          <w:rFonts w:ascii="BRH Kannada Extra" w:hAnsi="BRH Kannada Extra" w:cs="BRH Kannada Extra"/>
          <w:sz w:val="40"/>
          <w:szCs w:val="40"/>
        </w:rPr>
        <w:t xml:space="preserve">vÀ…ªÀiÁ¥ÁÛ÷é „†µÁÖ…zÀ²…©ügÀ †ªÁgÀÄ£ÀÞ | AiÀÄ†zÀµÁÖ …zÀ²†£À D…®¨sÀå‡£ÉÛÃ | </w:t>
      </w:r>
    </w:p>
    <w:p w14:paraId="22C28CA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…AiÀÄdÕ…ªÉÄÃªÀvÉÊ-…gÁ¥ÁÛ÷é AiÀÄ†d…ªÀiÁ£ÉÆÃ „†ªÀgÀÄ£ÉÞÃ | </w:t>
      </w:r>
      <w:r w:rsidR="00671968">
        <w:rPr>
          <w:rFonts w:ascii="BRH Kannada Extra" w:hAnsi="BRH Kannada Extra" w:cs="BRH Kannada Extra"/>
          <w:sz w:val="40"/>
          <w:szCs w:val="40"/>
        </w:rPr>
        <w:br/>
      </w:r>
      <w:r w:rsidRPr="00195CAF">
        <w:rPr>
          <w:rFonts w:ascii="BRH Kannada Extra" w:hAnsi="BRH Kannada Extra" w:cs="BRH Kannada Extra"/>
          <w:sz w:val="40"/>
          <w:szCs w:val="40"/>
        </w:rPr>
        <w:t>…¸ÀªÀiï</w:t>
      </w:r>
      <w:r w:rsidR="004A050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…ªÀ…xÀìgÀ…¸Àå ªÁ …KµÁ †¥Àæ…wªÀiÁ | AiÀÄ†zÀµÁÖ …zÀ²†£ÀB | </w:t>
      </w:r>
      <w:r w:rsidR="00671968">
        <w:rPr>
          <w:rFonts w:ascii="BRH Kannada Extra" w:hAnsi="BRH Kannada Extra" w:cs="BRH Kannada Extra"/>
          <w:sz w:val="40"/>
          <w:szCs w:val="40"/>
        </w:rPr>
        <w:br/>
      </w:r>
      <w:r w:rsidRPr="00195CAF">
        <w:rPr>
          <w:rFonts w:ascii="BRH Kannada Extra" w:hAnsi="BRH Kannada Extra" w:cs="BRH Kannada Extra"/>
          <w:sz w:val="40"/>
          <w:szCs w:val="40"/>
        </w:rPr>
        <w:t>zÁé†zÀ…±À ªÀiÁ…¸ÁB ¥À…kÑvÀð†ªÀB | …¸ÀªÀiï</w:t>
      </w:r>
      <w:r w:rsidR="00C83CC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…ªÀ…xÀì‡gÉÆÃ „µÁÖ…zÀ±ÀB || </w:t>
      </w:r>
    </w:p>
    <w:p w14:paraId="1C99C865" w14:textId="77777777" w:rsidR="00CC4CEA" w:rsidRPr="00195CAF" w:rsidRDefault="00CC4CEA" w:rsidP="00DF1E9A">
      <w:pPr>
        <w:pStyle w:val="NoSpacing"/>
        <w:spacing w:line="252" w:lineRule="auto"/>
      </w:pPr>
    </w:p>
    <w:p w14:paraId="52A97E3E" w14:textId="77777777" w:rsidR="00E82389" w:rsidRPr="00195CAF" w:rsidRDefault="00E82389" w:rsidP="00DF1E9A">
      <w:pPr>
        <w:pStyle w:val="VedaVMSKannada-Heading"/>
        <w:spacing w:line="252" w:lineRule="auto"/>
        <w:rPr>
          <w:color w:val="auto"/>
        </w:rPr>
      </w:pPr>
      <w:bookmarkStart w:id="44" w:name="_Toc535175622"/>
      <w:r w:rsidRPr="00195CAF">
        <w:rPr>
          <w:color w:val="auto"/>
        </w:rPr>
        <w:t>vÀÈwÃAiÀiÁµÀÖPÉÃ £ÀªÀªÀÄ¥Àæ±ÀßB C£ÀÛ÷å¥ÀkõÁÑwB</w:t>
      </w:r>
      <w:bookmarkEnd w:id="44"/>
      <w:r w:rsidRPr="00195CAF">
        <w:rPr>
          <w:color w:val="auto"/>
        </w:rPr>
        <w:t xml:space="preserve"> </w:t>
      </w:r>
    </w:p>
    <w:p w14:paraId="4B5CE92A"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(TB 3.9.23.2)</w:t>
      </w:r>
    </w:p>
    <w:p w14:paraId="4669C58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AiÀÄzï †zÀgÀê¥ÀÆtð …ªÀiÁ¸Ë AiÀÄ†dvÉÃ | C†±Àé…¸ÉåöÊªÀ ªÉÄÃ†zÀÞ÷å¸Àå …¥ÀzÉÃ †¥ÀzÉÃ dÄºÉÆÃw | …KvÀ†zÀ£ÀÄPÀÈw ºÀ…¸ÀäªÉÊ …¥ÀÄgÁ | C†±Àé…¸Àå ªÉÄÃ†zÀÞ÷å¸Àå …¥ÀzÉÃ †¥ÀzÉÃ dÄºÀéw | AiÉÆÃªÁ C†±Àé…¸Àå ªÉÄÃ†zÀÞ÷å¸Àå …«ªÀ†vÀð…£ÀA </w:t>
      </w:r>
      <w:r w:rsidR="00C83CC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p>
    <w:p w14:paraId="62CB9AA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C†±Àé…¸ÉåöÊªÀ ªÉÄÃ†zÀÞ÷å¸Àå …«ªÀ†vÀð£ÉÃ «ªÀvÀð£ÉÃ dÄºÉÆÃw | </w:t>
      </w:r>
    </w:p>
    <w:p w14:paraId="37F8742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…C¸ËªÁ †D…¢vÉÆåÃ „†±ÀéB | ¸À †DºÀ…ªÀ¤Ã…AiÀÄ ªÀiÁ†UÀZÀÒw | </w:t>
      </w:r>
    </w:p>
    <w:p w14:paraId="518D99B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vÀzï «†ªÀvÀðvÉÃ | AiÀÄ†zÀVß…ºÉÆÃvÀæA …dÄºÉÆÃ†w | </w:t>
      </w:r>
    </w:p>
    <w:p w14:paraId="404F0A9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C†±Àé…¸ÉåöÊªÀ ªÉÄÃ†zÀÞ÷å¸Àå …«ªÀ†vÀð£ÉÃ «ªÀvÀð£ÉÃ dÄºÉÆÃw | </w:t>
      </w:r>
    </w:p>
    <w:p w14:paraId="335678D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…KvÀ†zÀ£ÀÄPÀÈw ºÀ…¸ÀäªÉÊ …¥ÀÄgÁ | </w:t>
      </w:r>
    </w:p>
    <w:p w14:paraId="17674B4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C†±Àé…¸Àå ªÉÄÃ†zÀÞ÷å¸Àå …«ªÀ†vÀð£ÉÃ «ªÀvÀð£ÉÃ dÄºÀéw || </w:t>
      </w:r>
    </w:p>
    <w:p w14:paraId="70BF4425" w14:textId="77777777" w:rsidR="00E82389" w:rsidRDefault="00E82389" w:rsidP="00DF1E9A">
      <w:pPr>
        <w:pStyle w:val="NoSpacing"/>
        <w:spacing w:line="252" w:lineRule="auto"/>
      </w:pPr>
    </w:p>
    <w:p w14:paraId="74A6347A" w14:textId="77777777" w:rsidR="00E82389" w:rsidRPr="00195CAF" w:rsidRDefault="00E82389" w:rsidP="00DF1E9A">
      <w:pPr>
        <w:pStyle w:val="VedaVMSKannada-Heading"/>
        <w:spacing w:line="252" w:lineRule="auto"/>
        <w:rPr>
          <w:color w:val="auto"/>
        </w:rPr>
      </w:pPr>
      <w:bookmarkStart w:id="45" w:name="_Toc535175623"/>
      <w:r w:rsidRPr="00195CAF">
        <w:rPr>
          <w:color w:val="auto"/>
        </w:rPr>
        <w:t>PÁlPÉÃ ¥ÀæxÀªÀÄ¥Àæ±ÀßB ¥ÀæxÀªÀÄ¥ÀkõÁÑwB</w:t>
      </w:r>
      <w:bookmarkEnd w:id="45"/>
      <w:r w:rsidRPr="00195CAF">
        <w:rPr>
          <w:color w:val="auto"/>
        </w:rPr>
        <w:t xml:space="preserve"> </w:t>
      </w:r>
    </w:p>
    <w:p w14:paraId="27382209"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(TB 3.10.1.1)</w:t>
      </w:r>
    </w:p>
    <w:p w14:paraId="2F7E748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…¸ÀAeÁÕ†£ÀA …</w:t>
      </w:r>
      <w:r w:rsidR="003C7A8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«eÁÕ†£ÀA …¥ÀæeÁÕ†£ÀA …eÁ£À†zÀ©ü …eÁ£Àvï | </w:t>
      </w:r>
    </w:p>
    <w:p w14:paraId="21496744" w14:textId="77777777" w:rsidR="009B5E4A"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…¸ÀAPÀ†®àªÀiÁ£ÀA …¥ÀæPÀ†®àªÀiÁ£À-ªÀÄÄ…¥ÀPÀ†®àªÀiÁ…£À-ªÀÄÄ†¥ÀPÀèöÈ¥ÀÛA …PÀèöÈ¥ÀÛA | </w:t>
      </w:r>
    </w:p>
    <w:p w14:paraId="180B57B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±ÉæÃ…AiÉÆÃ ªÀ†¹ÃAiÀÄ …DAiÀÄxï ¸ÀA†¨sÀÆvÀA …¨sÀÆvÀA | </w:t>
      </w:r>
    </w:p>
    <w:p w14:paraId="06311A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…avÀæB …PÉÃvÀÄB …¥Àæ¨sÁ…£Á¨sÁ£ï-…xÀìA¨sÁ£ï |</w:t>
      </w:r>
    </w:p>
    <w:p w14:paraId="24D7D58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eÉÆåÃw…µÁä(…UïÎ) ¸ÉÛÃ†d¸Áé…£Á vÀ…¥À(…UïÎ) ¸ÀÛ†¥À£Àß …©üvÀ¥À†£ïß | </w:t>
      </w:r>
    </w:p>
    <w:p w14:paraId="07276E9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…gÉÆÃ…ZÀ£ÉÆÃ gÉÆÃ†ZÀªÀiÁ£ÀB ±ÉÆÃ…¨sÀ£ÀB ±ÉÆÃ†¨sÀªÀiÁ£ÀB …PÀ¯Áå†tB | </w:t>
      </w:r>
    </w:p>
    <w:p w14:paraId="0ECB5D5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zÀ†gÁê …zÀÈµÁÖ †zÀ…gÀêvÁ …«±Àé†gÀÆ¥Á ¸ÀÄzÀ…gÀê£Á | </w:t>
      </w:r>
    </w:p>
    <w:p w14:paraId="2AC7D5E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…D¥Áå†AiÀÄªÀiÁ-…£Á¥Áå†AiÀÄªÀiÁ-…£Á¥Áå†AiÀiÁ …¸ÀÆ£ÀÈvÉÃ‡gÁ | </w:t>
      </w:r>
    </w:p>
    <w:p w14:paraId="4F66B55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…D¥ÀÆ†AiÀÄðªÀiÁ…uÁ ¥ÀÆ†AiÀÄðªÀiÁuÁ …¥ÀÆgÀ†AiÀÄ¤ÛÃ …¥ÀÆuÁð ‡¥Ëtð…ªÀiÁ¹Ã | </w:t>
      </w:r>
    </w:p>
    <w:p w14:paraId="3247DF6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…zÁvÁ †¥Àæ…zÁvÁ „„…£À£ÉÆÝÃ ªÉÆÃ†zÀB ¥Àæ…ªÉÆÃzÀB || [ ]</w:t>
      </w:r>
    </w:p>
    <w:p w14:paraId="0A52B54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…D…ªÉÃ±À†AiÀÄ-¤ß…ªÉÃ±À‡AiÀÄ£ï-…xÀìªÀiï</w:t>
      </w:r>
      <w:r w:rsidR="00726BE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ªÉÃ†±À…£ÀB ¸À(Uïä) ‡±Á£ÀÛ±ï …±Á£ÀÛB | </w:t>
      </w:r>
    </w:p>
    <w:p w14:paraId="22025C56" w14:textId="77777777" w:rsidR="00E82389" w:rsidRPr="00195CAF" w:rsidRDefault="00020DFC" w:rsidP="00DF1E9A">
      <w:pPr>
        <w:pStyle w:val="NoSpacing"/>
        <w:spacing w:line="252" w:lineRule="auto"/>
      </w:pPr>
      <w:r w:rsidRPr="00195CAF">
        <w:tab/>
      </w:r>
    </w:p>
    <w:p w14:paraId="4F9D1167" w14:textId="77777777" w:rsidR="00E82389" w:rsidRPr="00195CAF" w:rsidRDefault="009B5E4A" w:rsidP="00DF1E9A">
      <w:pPr>
        <w:pStyle w:val="VedaVMSKannada-Heading"/>
        <w:spacing w:line="252" w:lineRule="auto"/>
        <w:rPr>
          <w:color w:val="auto"/>
        </w:rPr>
      </w:pPr>
      <w:bookmarkStart w:id="46" w:name="_Toc535175624"/>
      <w:r>
        <w:rPr>
          <w:color w:val="auto"/>
          <w:lang w:val="en-US"/>
        </w:rPr>
        <w:t xml:space="preserve"> </w:t>
      </w:r>
      <w:r w:rsidR="00E82389" w:rsidRPr="00195CAF">
        <w:rPr>
          <w:color w:val="auto"/>
        </w:rPr>
        <w:t>PÁlPÉÃ vÀÈwÃAiÀÄ¥Àæ±ÀßB C£ÀÛ÷å¥ÀkõÁÑwB</w:t>
      </w:r>
      <w:bookmarkEnd w:id="46"/>
    </w:p>
    <w:p w14:paraId="57B1852B"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(TB 3.12.9.8)</w:t>
      </w:r>
    </w:p>
    <w:p w14:paraId="504E99E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vÀ…¸ÉåöÊ ªÁvÁä †¥À…zÀ «vÀÛA </w:t>
      </w:r>
      <w:r w:rsidR="00B4715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†«¢vÁé | £À PÀ†ªÀÄðuÁ °¥Àå…vÉÃ ¥Á†¥ÀPÉÃ£À | </w:t>
      </w:r>
    </w:p>
    <w:p w14:paraId="727370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¥À†kÑ¥À…kõÁÑ±À†vÀ …¹ÛçªÀÈ†vÀB ¸ÀªÀiï</w:t>
      </w:r>
      <w:r w:rsidR="007A09D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ªÀ…xÀìgÁB | ¥À†kÑ¥À…kõÁÑ±À†vÀB ¥ÀkÑ…zÀ±ÁB | </w:t>
      </w:r>
    </w:p>
    <w:p w14:paraId="51C0733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¥À†kÑ¥À…kõÁÑ±À†vÀB ¸À¥ÀÛ…zÀ±ÁB | ¥À†kÑ¥À…kõÁÑ±À†vÀ KPÀ…«(…Uïä)±ÁB | </w:t>
      </w:r>
    </w:p>
    <w:p w14:paraId="5F11D31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 ¸ÀÈeÁ(†Uïä) …¸ÀºÀ†¸Àæ ¸ÀªÀiï</w:t>
      </w:r>
      <w:r w:rsidR="00F040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ªÀxÀìgÀA | </w:t>
      </w:r>
    </w:p>
    <w:p w14:paraId="49DBCA5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…KvÉÃ…£À ªÉÊ †«…±Àé †¸ÀÈd …EzÀA </w:t>
      </w:r>
      <w:r w:rsidR="00F040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«†±ÀéªÀÄ¸ÀÈd£ÀÛ | AiÀÄ¢é…±Àé ªÀÄ†¸ÀÈd£ÀÛ | </w:t>
      </w:r>
    </w:p>
    <w:p w14:paraId="0FEEFD5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vÀ‡¸Áäzï «…±Àé ¸ÀÈ†dB | «†±ÀéªÉÄÃ…£Á£À…£ÀÄ ¥Àæ†eÁAiÀÄvÉÃ | </w:t>
      </w:r>
    </w:p>
    <w:p w14:paraId="5E78FAB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§æ†ºÀä…tB ¸Á†AiÀÄÄdå(Uïä) ¸À…¯ÉÆÃPÀ‡vÁA </w:t>
      </w:r>
      <w:r w:rsidR="00F040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AiÀÄ¤Û | </w:t>
      </w:r>
    </w:p>
    <w:p w14:paraId="62374D1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…KvÁ †¸Á…ªÉÄÃªÀ …zÉÃªÀ†vÁ…£Á(…Uïä) ¸Á†AiÀÄÄdåA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…¸Ájë÷ÖvÁ(†Uïä) ¸ÀªÀiÁ£À …¯ÉÆÃPÀ‡vÁA </w:t>
      </w:r>
      <w:r w:rsidR="00F040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AiÀÄ¤Û | </w:t>
      </w:r>
    </w:p>
    <w:p w14:paraId="7E94786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 …KvÀ †zÀÄ…¥ÀAiÀÄ†¤Û | AiÉÄÃ †ZÉÊ…£Àvï ¥Áæ†ºÀÄB | AiÉÄÃ†¨sÀå±ÉÑöÊ…£Àvï ¥Áæ†ºÀÄB | NªÀiï||</w:t>
      </w:r>
    </w:p>
    <w:p w14:paraId="20DC6249" w14:textId="77777777" w:rsidR="00E82389" w:rsidRPr="00195CAF" w:rsidRDefault="00E82389" w:rsidP="00DF1E9A">
      <w:pPr>
        <w:pStyle w:val="NoSpacing"/>
        <w:spacing w:line="252" w:lineRule="auto"/>
      </w:pPr>
    </w:p>
    <w:p w14:paraId="41B35406" w14:textId="77777777" w:rsidR="00E82389" w:rsidRPr="00195CAF" w:rsidRDefault="00E82389" w:rsidP="00DF1E9A">
      <w:pPr>
        <w:pStyle w:val="VedaVMSKannada-Heading"/>
        <w:spacing w:line="252" w:lineRule="auto"/>
        <w:rPr>
          <w:color w:val="auto"/>
        </w:rPr>
      </w:pPr>
      <w:bookmarkStart w:id="47" w:name="_Toc535175625"/>
      <w:r w:rsidRPr="00195CAF">
        <w:rPr>
          <w:color w:val="auto"/>
        </w:rPr>
        <w:t>DgÀtåPÉÃ ¥ÀæxÀªÀÄ¥Àæ±ÀßB ¥ÀæxÀªÀÄ¥ÀkõÁÑwB</w:t>
      </w:r>
      <w:bookmarkEnd w:id="47"/>
      <w:r w:rsidRPr="00195CAF">
        <w:rPr>
          <w:color w:val="auto"/>
        </w:rPr>
        <w:t xml:space="preserve"> </w:t>
      </w:r>
    </w:p>
    <w:p w14:paraId="17AB4B4A"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(TA 1.1.1)</w:t>
      </w:r>
    </w:p>
    <w:p w14:paraId="217418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…¨sÀzÀæA PÀ†uÉÃð©üB ±ÀÈ…tÄAiÀiÁ†ªÀÄ zÉÃªÁB | …¨sÀzÀæA †¥À±ÉåÃ…ªÀiÁPÀë…©ügï AiÀÄ†dvÁæB | …¹ÜgÉÊgÀ‡YõÉÎöÊ¸ÀÄÛ…µÀÄ×ªÁ(Uïä) †¸À…¸ÀÛ£ÀÆ†©üB | ªÀå†±ÉÃªÀÄ …zÉÃªÀ†»…vÀA </w:t>
      </w:r>
      <w:r w:rsidR="00F040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AiÀÄzÁ†AiÀÄÄB | </w:t>
      </w:r>
    </w:p>
    <w:p w14:paraId="7DEDC53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…¸Àé¹Û …£À E†£ÉÆÝçÃ …ªÀÈzÀÞ†±ÀæªÁB | …¸Àé¹Û †£ÀB …¥ÀÆµÁ …«±Àé†ªÉÃzÁB | </w:t>
      </w:r>
    </w:p>
    <w:p w14:paraId="25B2DB5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…¸Àé¹Û …£À¸ÁÛ…PÉÆë÷åÃð C†jµÀÖ£ÉÃ«ÄB | …¸Àé¹Û …£ÉÆÃ §È…ºÀ¸Àà†wgï zÀzsÁvÀÄ | </w:t>
      </w:r>
    </w:p>
    <w:p w14:paraId="599674A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D†¥ÀªÀiÁ¥Á…ªÀÄ¥ÀB ¸À‡ªÁðB | …C¸Áä-…zÀ¸Áä-…¢vÉÆÃ¸ÀÄä†vÀB || [ ] </w:t>
      </w:r>
    </w:p>
    <w:p w14:paraId="7C05D36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…CVßgï-…ªÁAiÀÄÄ…±ÀÑ ¸ÀÆ†AiÀÄð±ÀÑ | </w:t>
      </w:r>
    </w:p>
    <w:p w14:paraId="068CF59C" w14:textId="77777777" w:rsidR="00E82389" w:rsidRPr="00195CAF" w:rsidRDefault="00E82389" w:rsidP="00DF1E9A">
      <w:pPr>
        <w:pStyle w:val="NoSpacing"/>
        <w:spacing w:line="252" w:lineRule="auto"/>
      </w:pPr>
    </w:p>
    <w:p w14:paraId="68B722A2" w14:textId="77777777" w:rsidR="00E82389" w:rsidRPr="00195CAF" w:rsidRDefault="00E82389" w:rsidP="00DF1E9A">
      <w:pPr>
        <w:pStyle w:val="VedaVMSKannada-Heading"/>
        <w:spacing w:line="252" w:lineRule="auto"/>
        <w:rPr>
          <w:color w:val="auto"/>
        </w:rPr>
      </w:pPr>
      <w:bookmarkStart w:id="48" w:name="_Toc535175626"/>
      <w:r w:rsidRPr="00195CAF">
        <w:rPr>
          <w:color w:val="auto"/>
        </w:rPr>
        <w:t>DgÀtåPÉÃ zÀ±ÀªÀÄ¥Àæ±ÀßB C£ÀÛ÷å¥ÀkõÁÑwB</w:t>
      </w:r>
      <w:bookmarkEnd w:id="48"/>
      <w:r w:rsidRPr="00195CAF">
        <w:rPr>
          <w:color w:val="auto"/>
        </w:rPr>
        <w:t xml:space="preserve"> </w:t>
      </w:r>
    </w:p>
    <w:p w14:paraId="54B88D32"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(TA 6.80.1)</w:t>
      </w:r>
    </w:p>
    <w:p w14:paraId="470DAA07" w14:textId="77777777" w:rsidR="00020DF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vÀ…¸ÉåöÊªÀA </w:t>
      </w:r>
      <w:r w:rsidR="00F040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…«zÀÄ†µÉÆÃ …AiÀÄdÕ…¸ÁåvÁä AiÀÄ†dªÀiÁ£ÀB …±ÀæzÁÞ ¥À…wßÃ ±À†jÃgÀ-…«ÄzsÀäªÀÄÄ…gÉÆÃ</w:t>
      </w:r>
      <w:r w:rsidR="00020DFC"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ªÉÃ…¢gï-¯ÉÆÃ†ªÀiÁ¤ …§…gï»gï …ªÉÃzÀB ²…SÁ ºÀÈ†zÀ…AiÀÄA </w:t>
      </w:r>
      <w:r w:rsidR="00417064">
        <w:rPr>
          <w:rFonts w:ascii="BRH Kannada Extra" w:hAnsi="BRH Kannada Extra" w:cs="BRH Kannada Extra"/>
          <w:sz w:val="40"/>
          <w:szCs w:val="40"/>
        </w:rPr>
        <w:br/>
      </w:r>
      <w:r w:rsidR="003C30C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AiÀÄÆ…¥ÀB PÁ…ªÀÄ D†dåA …ªÀÄ£ÀÄåB …¥À±ÀÄ¸ÀÛ…¥ÉÆÃ „Vßgï-zÀ†ªÀÄB ±ÀªÀÄ…¬ÄvÁ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zÀ†Që…uÁ-ªÁUÉÆÏÃ‡vÁ …¥Áæt †Gzï…UÁvÁ, </w:t>
      </w:r>
    </w:p>
    <w:p w14:paraId="7240B9D6" w14:textId="77777777" w:rsidR="00020DF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ZÀ†PÀÄëgÀ…zsÀéAiÀÄÄðgï-ªÀÄ…£ÉÆÃ §æ…ºÁä ±ÉÆæÃ†vÀæ…ªÀÄVßÃ-zsÁå…ªÀ¢Þç†AiÀÄ…vÉÃ ¸Á …¢ÃPÁë AiÀÄzÀ†±Áæ÷ß…w vÀzÀÞ…«gï-AiÀÄwà†§…w vÀ†zÀ¸Àå ¸ÉÆÃªÀÄ…¥Á£ÀA AiÀÄzÀæ†ªÀÄ…vÉÃ vÀ†zÀÄ…¥À¸À…zÉÆÃ AiÀÄ…xÀìAZÀ-†gÀvÀÄå…¥À «†±À-…vÀÄåwÛ†µÀ×vÉÃ …ZÀ ¸À†¥Àæ…ªÀ†UÉÆåÃð </w:t>
      </w:r>
      <w:r w:rsidR="009B5E4A">
        <w:rPr>
          <w:rFonts w:ascii="BRH Kannada Extra" w:hAnsi="BRH Kannada Extra" w:cs="BRH Kannada Extra"/>
          <w:sz w:val="40"/>
          <w:szCs w:val="40"/>
        </w:rPr>
        <w:br/>
      </w:r>
      <w:r w:rsidRPr="00195CAF">
        <w:rPr>
          <w:rFonts w:ascii="BRH Kannada Extra" w:hAnsi="BRH Kannada Extra" w:cs="BRH Kannada Extra"/>
          <w:sz w:val="40"/>
          <w:szCs w:val="40"/>
        </w:rPr>
        <w:t>AiÀÄ£ÀÄä…RA vÀ†zÁºÀ…ªÀ¤Ã…AiÉÆÃ AiÀiÁ ªÁå†ºÀÈw-gÁ…ºÀÄwgï-AiÀÄ†zÀ¸Àå</w:t>
      </w:r>
      <w:r w:rsidR="00020DFC" w:rsidRPr="00195CAF">
        <w:rPr>
          <w:rFonts w:ascii="BRH Kannada Extra" w:hAnsi="BRH Kannada Extra" w:cs="BRH Kannada Extra"/>
          <w:sz w:val="40"/>
          <w:szCs w:val="40"/>
        </w:rPr>
        <w:t>,</w:t>
      </w:r>
    </w:p>
    <w:p w14:paraId="38264B24" w14:textId="77777777" w:rsidR="00020DFC" w:rsidRPr="00195CAF" w:rsidRDefault="00020DFC" w:rsidP="00DF1E9A">
      <w:pPr>
        <w:pStyle w:val="NoSpacing"/>
        <w:spacing w:line="252" w:lineRule="auto"/>
      </w:pPr>
    </w:p>
    <w:p w14:paraId="301D7C6B" w14:textId="77777777" w:rsidR="00020DFC"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…«eÁÕ…£ÀA vÀ…dÄÓºÉÆÃ…w AiÀÄ…xÁìAiÀÄA …¥ÁævÀ†gÀ…wÛ vÀ…xÀì«Ä…zsÀA AiÀÄ…vÁàçvÀgï …ªÀÄzsÀå†¤Ý£À(Uïä) …¸ÁAiÀÄ…kÑ vÁ…¤ ¸À†ªÀ£Á…¤ AiÉÄÃ †CºÉÆÃ…gÁvÉæÃ vÉÃ †zÀgÀê¥ÀÆtð…ªÀiÁ¸Ë ‡AiÉÄÃ„zsÀð…ªÀiÁ¸Á…±ÀÑ ªÀiÁ‡¸Á…±ÀÑ vÉÃ †ZÁvÀÄ…ªÀiÁð¸Áå…¤ AiÀÄ …IÄvÀ…ªÀ¸ÉÛÃ †¥À±ÀÄ…§£ÁÞ AiÉÄÃ †¸ÀAªÀ…xÀìgÁ†±ÀÑ ¥ÀjªÀ…xÀìgÁ…±ÀÑ vÉÃ „†ºÀ…UÀðuÁB †¸ÀªÀðªÉÃ…zÀ¸ÀA </w:t>
      </w:r>
      <w:r w:rsidR="003C30C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w:t>
      </w:r>
    </w:p>
    <w:p w14:paraId="763AF4A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…KvÀ…xÀìvÀæA </w:t>
      </w:r>
      <w:r w:rsidR="00B66BA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AiÀÄ£Àä†gÀ…tA vÀ†zÀ…ªÀ¨sÀÈ†xÀ …KvÀzÉéöÊ †dgÁªÀÄAiÀÄð-ªÀÄVß…ºÉÆÃvÀæ(Uïä) …¸ÀvÀæA </w:t>
      </w:r>
      <w:r w:rsidR="00B66BA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 …KªÀA </w:t>
      </w:r>
      <w:r w:rsidR="00B66BA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…«zÁé-†£ÀÄ…zÀUÀ†AiÀÄ£ÉÃ …¥Àæ«ÄÃ†AiÀÄvÉÃ …zÉÃªÁ†£Á…ªÉÄÃªÀ †ªÀÄ…»ªÀiÁ†£ÀA …UÀvÁé „„…¢vÀå…¸Àå ¸Á†AiÀÄÄdåA, </w:t>
      </w:r>
    </w:p>
    <w:p w14:paraId="4EC7A39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UÀ…ZÀÒvÀå…xÀ AiÉÆÃ †zÀ…QëuÉÃ …¥Àæ«ÄÃ†AiÀÄvÉÃ ¦…vÀÈuÁ-…ªÉÄÃªÀ †ªÀÄ…»ªÀiÁ†£ÀA …UÀvÁé …ZÀ£ÀÝç†ªÀÄ…¸ÀB ¸Á†AiÀÄÄdå(Uïä) ¸À…¯ÉÆÃPÀ†vÁ-ªÀiÁ¥ÉÆßÃ…vÉåÃvË ªÉÊ </w:t>
      </w:r>
    </w:p>
    <w:p w14:paraId="5BDB053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‡¸ÀÆAiÀiÁðZÀ…£ÀÝçªÀÄ‡¸Ëgï-ªÀÄ…»ªÀiÁ‡£Ë ¨Áæ…ºÀä†uÉÆÃ …«zÁé…£À©ü †dAiÀÄ…w vÀ‡¸Áä…zÀâçºÀä†uÉÆÃ ªÀÄ…»ªÀiÁ†£À ªÀiÁ¥ÉÆßÃ…w vÀ‡¸Áä…zÀâçºÀä†uÉÆÃ ªÀÄ…»ªÀiÁ†£À-«ÄvÀÄå…¥À¤µÀvï || </w:t>
      </w:r>
    </w:p>
    <w:p w14:paraId="7C63B50A" w14:textId="77777777" w:rsidR="00E82389" w:rsidRDefault="00E82389" w:rsidP="00DF1E9A">
      <w:pPr>
        <w:pStyle w:val="2-Centered-VedaVMSKannada"/>
        <w:pBdr>
          <w:bottom w:val="single" w:sz="4" w:space="1" w:color="auto"/>
        </w:pBdr>
        <w:spacing w:line="252" w:lineRule="auto"/>
        <w:rPr>
          <w:color w:val="auto"/>
        </w:rPr>
      </w:pPr>
      <w:r w:rsidRPr="00195CAF">
        <w:rPr>
          <w:color w:val="auto"/>
        </w:rPr>
        <w:t>NªÀiï ±Á…¤ÛB ±Á…¤ÛB ±Á†¤ÛB ||</w:t>
      </w:r>
    </w:p>
    <w:p w14:paraId="18254B54" w14:textId="77777777" w:rsidR="00417064" w:rsidRPr="00417064" w:rsidRDefault="00417064" w:rsidP="00417064">
      <w:pPr>
        <w:pStyle w:val="2-Centered-VedaVMSKannada"/>
        <w:spacing w:line="252" w:lineRule="auto"/>
        <w:rPr>
          <w:color w:val="auto"/>
          <w:sz w:val="16"/>
          <w:szCs w:val="16"/>
        </w:rPr>
      </w:pPr>
    </w:p>
    <w:p w14:paraId="69C79162" w14:textId="77777777" w:rsidR="004F54A4" w:rsidRPr="00195CAF" w:rsidRDefault="00E82389" w:rsidP="00DF1E9A">
      <w:pPr>
        <w:pStyle w:val="1Title-VedaVMSKannada"/>
        <w:spacing w:line="252" w:lineRule="auto"/>
        <w:rPr>
          <w:color w:val="auto"/>
        </w:rPr>
      </w:pPr>
      <w:bookmarkStart w:id="49" w:name="_Toc535175627"/>
      <w:r w:rsidRPr="00195CAF">
        <w:rPr>
          <w:color w:val="auto"/>
        </w:rPr>
        <w:t>IÄZÁA ¥ÁæaÃ</w:t>
      </w:r>
      <w:bookmarkEnd w:id="49"/>
    </w:p>
    <w:p w14:paraId="28213B76"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(TB 3.12.9.1)</w:t>
      </w:r>
    </w:p>
    <w:p w14:paraId="1DF2F60F" w14:textId="77777777" w:rsidR="00E82389" w:rsidRPr="00195CAF" w:rsidRDefault="00E82389" w:rsidP="00417064">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…IÄZÁA ¥Áæ†aÃ ªÀÄ…ºÀwÃ ¢†UÀÄZÀåvÉÃ | zÀ†QëuÁ-ªÀiÁ…ºÀÄgï-AiÀÄ†dÄµÁ-ªÀÄ…¥ÁgÁA</w:t>
      </w:r>
      <w:r w:rsidR="00417064">
        <w:rPr>
          <w:rFonts w:ascii="BRH Kannada Extra" w:hAnsi="BRH Kannada Extra" w:cs="BRH Kannada Extra"/>
          <w:sz w:val="40"/>
          <w:szCs w:val="40"/>
        </w:rPr>
        <w:t xml:space="preserve"> </w:t>
      </w:r>
      <w:r w:rsidRPr="00195CAF">
        <w:rPr>
          <w:rFonts w:ascii="BRH Kannada Extra" w:hAnsi="BRH Kannada Extra" w:cs="BRH Kannada Extra"/>
          <w:sz w:val="40"/>
          <w:szCs w:val="40"/>
        </w:rPr>
        <w:t>|</w:t>
      </w:r>
    </w:p>
    <w:p w14:paraId="0CD66F4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C†xÀªÀð…uÁ-ªÀÄ†VÐgÀ¸ÁA …¥ÀæwÃ‡aÃ | ¸Á…ªÀiÁß-ªÀÄÄ†¢ÃaÃ ªÀÄ…ºÀwÃ ¢†UÀÄZÀåvÉÃ | </w:t>
      </w:r>
    </w:p>
    <w:p w14:paraId="1977916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…IÄVãB ‡¥ÀÆ…ªÁðºÉÚÃ …¢« …zÉÃªÀ †FAiÀÄvÉÃ | …AiÀÄ…dÄ…ªÉÃðzÉÃ †wµÀ×…w ªÀÄ…zÉÞ÷åÃ C†ºÀßB |</w:t>
      </w:r>
      <w:r w:rsidR="00B66B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…¸Á…ªÀÄ…ªÉÃzÉÃ-‡£Á¸ÀÛ…ªÀÄAiÉÄÃ ªÀÄ†»ÃAiÀÄvÉÃ | ªÉÃ…zÉÊ-gÀ‡±ÀÆ£Àå-…¹Ûç©ü†gÉÃ…w ¸ÀÆ†AiÀÄðB | …IÄUÉÆã÷åÃ …eÁvÁ(Uïä) †¸À…ªÀð±ÉÆÃ ªÀÄÆ†wð-ªÀiÁºÀÄB | ¸À…ªÁð UÀ†wgï-AiÀiÁ…dÄ¶Ã …ºÉÊªÀ ±À†±Àévï || ¸À…ªÀðA vÉÃ†dB ¸ÁªÀÄ…gÀÆ¥Àå(Uïä) †ºÀ ±À±Àévï | ¸ÀªÀð(†Uïä) …ºÉÃzÀA §æ†ºÀäuÁ …ºÉÊªÀ …¸ÀÈµÀÖA || </w:t>
      </w:r>
      <w:r w:rsidRPr="00195CAF">
        <w:rPr>
          <w:rFonts w:ascii="Arial" w:hAnsi="Arial" w:cs="Arial"/>
          <w:b/>
          <w:sz w:val="28"/>
          <w:szCs w:val="28"/>
        </w:rPr>
        <w:t>1</w:t>
      </w:r>
    </w:p>
    <w:p w14:paraId="1B1195AD" w14:textId="77777777" w:rsidR="00E82389" w:rsidRPr="00195CAF" w:rsidRDefault="00E82389" w:rsidP="00DF1E9A">
      <w:pPr>
        <w:pStyle w:val="NoSpacing"/>
        <w:spacing w:line="252" w:lineRule="auto"/>
      </w:pPr>
    </w:p>
    <w:p w14:paraId="0CA7DA5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…IÄUÉÆã÷åÃ …eÁvÀA </w:t>
      </w:r>
      <w:r w:rsidR="00B66BA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ªÉÊ…±ÀåA ªÀ†tð-ªÀiÁºÀÄB | …AiÀÄ…dÄ…ªÉÃðzÀA †PÀë…wæAiÀÄ†¸Áå-…ºÀÄAiÉÆÃð‡¤A |</w:t>
      </w:r>
      <w:r w:rsidR="00417064">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…¸Á…ªÀÄ…ªÉÃzÉÆÃ ‡¨Áæ…ºÀäuÁ…£ÁA ¥Àæ†¸ÀÆwB | </w:t>
      </w:r>
      <w:r w:rsidR="00417064">
        <w:rPr>
          <w:rFonts w:ascii="BRH Kannada Extra" w:hAnsi="BRH Kannada Extra" w:cs="BRH Kannada Extra"/>
          <w:sz w:val="40"/>
          <w:szCs w:val="40"/>
        </w:rPr>
        <w:br/>
      </w:r>
      <w:r w:rsidRPr="00195CAF">
        <w:rPr>
          <w:rFonts w:ascii="BRH Kannada Extra" w:hAnsi="BRH Kannada Extra" w:cs="BRH Kannada Extra"/>
          <w:sz w:val="40"/>
          <w:szCs w:val="40"/>
        </w:rPr>
        <w:t>¥ÀÆ…ªÉÃð ¥ÀÆ‡ªÉÃð…¨sÉÆåÃ ªÀ†ZÀ …KvÀ-†zÀÆZÀÄB |</w:t>
      </w:r>
    </w:p>
    <w:p w14:paraId="1E7073A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…D…zÀ…gï±À-…ªÀÄVßA †a…£Áé£ÁB | ¥ÀÆ†ªÉÃð «…±Àé ¸ÀÈ…eÉÆÃ„ªÀÄÈ‡vÁB | </w:t>
      </w:r>
    </w:p>
    <w:p w14:paraId="5B10C58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…±ÀvÀA </w:t>
      </w:r>
      <w:r w:rsidR="0039272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†ªÀgÀë ¸À…ºÀ¸Áæ†tÂ | …¢Ã…QëvÁB …¸ÀvÀæ-†ªÀiÁ¸ÀvÀ || </w:t>
      </w:r>
    </w:p>
    <w:p w14:paraId="2D767D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vÀ†¥À D¹Ãzï …UÀÈºÀ†¥ÀwB | §æ†ºÀä …§æºÁä †¨sÀªÀxï …¸ÀéAiÀÄA |</w:t>
      </w:r>
    </w:p>
    <w:p w14:paraId="35CA85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…¸ÀvÀå(Uïä) …ºÀ ºÉÆÃ †vÉÊ…µÁ-ªÀiÁ‡¹Ãvï | AiÀÄzï †«…±Àé¸ÀÈ…d D†¸ÀvÀ || </w:t>
      </w:r>
      <w:r w:rsidRPr="00195CAF">
        <w:rPr>
          <w:rFonts w:ascii="Arial" w:hAnsi="Arial" w:cs="Arial"/>
          <w:b/>
          <w:sz w:val="28"/>
          <w:szCs w:val="28"/>
        </w:rPr>
        <w:t>2</w:t>
      </w:r>
    </w:p>
    <w:p w14:paraId="35782D99" w14:textId="77777777" w:rsidR="00417064" w:rsidRDefault="00417064" w:rsidP="00DF1E9A">
      <w:pPr>
        <w:pStyle w:val="NoSpacing"/>
        <w:spacing w:line="252" w:lineRule="auto"/>
      </w:pPr>
    </w:p>
    <w:p w14:paraId="5E7A0CF0" w14:textId="77777777" w:rsidR="009B5E4A" w:rsidRDefault="009B5E4A" w:rsidP="00DF1E9A">
      <w:pPr>
        <w:pStyle w:val="NoSpacing"/>
        <w:spacing w:line="252" w:lineRule="auto"/>
      </w:pPr>
    </w:p>
    <w:p w14:paraId="0B4F4289" w14:textId="77777777" w:rsidR="009B5E4A" w:rsidRPr="00195CAF" w:rsidRDefault="009B5E4A" w:rsidP="00DF1E9A">
      <w:pPr>
        <w:pStyle w:val="NoSpacing"/>
        <w:spacing w:line="252" w:lineRule="auto"/>
      </w:pPr>
    </w:p>
    <w:p w14:paraId="7AB8321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…CªÀÄÈ†vÀ-ªÉÄÃ…¨sÀå †GzÀUÁAiÀÄvï | …¸ÀºÀ†¸ÀæA ¥ÀjªÀ…xÀìgÁ£ï | </w:t>
      </w:r>
    </w:p>
    <w:p w14:paraId="0766C8F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…¨sÀÆvÀ(Uïä) †ºÀ ¥Àæ…¸ÉÆÛÃ-vÉÊ…µÁ-ªÀiÁ‡¹Ãvï | …¨sÀ…«µÀåvï ¥Àæ†w ZÁºÀgÀvï | </w:t>
      </w:r>
    </w:p>
    <w:p w14:paraId="0D397EE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…¥ÁæuÉÆÃ †C…zÀÞ÷éAiÀÄÄð-†gÀ¨sÀªÀvï | …EzÀ(Uïä) ¸À…ªÀð(…Uïä) ¹†µÁ¸ÀvÁA || </w:t>
      </w:r>
      <w:r w:rsidRPr="00195CAF">
        <w:rPr>
          <w:rFonts w:ascii="Arial" w:hAnsi="Arial" w:cs="Arial"/>
          <w:b/>
          <w:sz w:val="28"/>
          <w:szCs w:val="28"/>
        </w:rPr>
        <w:t>3</w:t>
      </w:r>
      <w:r w:rsidRPr="00195CAF">
        <w:rPr>
          <w:rFonts w:ascii="BRH Kannada Extra" w:hAnsi="BRH Kannada Extra" w:cs="BRH Kannada Extra"/>
          <w:sz w:val="40"/>
          <w:szCs w:val="40"/>
        </w:rPr>
        <w:t xml:space="preserve"> </w:t>
      </w:r>
    </w:p>
    <w:p w14:paraId="71C75550" w14:textId="77777777" w:rsidR="00E82389" w:rsidRPr="00195CAF" w:rsidRDefault="00E82389" w:rsidP="00DF1E9A">
      <w:pPr>
        <w:pStyle w:val="NoSpacing"/>
        <w:spacing w:line="252" w:lineRule="auto"/>
      </w:pPr>
    </w:p>
    <w:p w14:paraId="0720CAA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…C…¥Á£ÉÆÃ …«zÁé-…£ÁªÀÈ†vÀB | ¥Àæ…w ¥Áæ†wµÀ×-zÀ…zÀÞ÷égÉÃ |</w:t>
      </w:r>
    </w:p>
    <w:p w14:paraId="100A8A5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…D…vÀðªÁ †G¥À…UÁvÁ†gÀB | …¸À…zÀ†¸Áå …IÄvÀ†ªÉÇÃ-„¨sÀªÀ£ïß |</w:t>
      </w:r>
    </w:p>
    <w:p w14:paraId="7F69C4C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…C…zsÀð…ªÀiÁ¸Á…±ÀÑ ªÀiÁ‡¸Á±ÀÑ | …ZÀ…ªÀÄ…¸Á-…zÀÞ÷é…AiÀÄðªÉÇÃ „†¨sÀªÀ£ïß | </w:t>
      </w:r>
    </w:p>
    <w:p w14:paraId="17AF07B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C±À(†Uïä) …¸Àzï §æ†ºÀä…t-¸ÉÛÃ†dB | …C…ZÁÒ …ªÁPÉÆÃ„†¨sÀ…ªÀzï-AiÀÄ†±ÀB | </w:t>
      </w:r>
    </w:p>
    <w:p w14:paraId="30C705D1"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…IÄvÀ-†ªÉÄÃµÁA ¥Àæ…±Á¸ÁÛ-„„‡¹Ãvï | AiÀÄzï †«…±Àé ¸ÀÈ…d D†¸ÀvÀ || </w:t>
      </w:r>
      <w:r w:rsidRPr="00195CAF">
        <w:rPr>
          <w:rFonts w:ascii="Arial" w:hAnsi="Arial" w:cs="Arial"/>
          <w:b/>
          <w:sz w:val="28"/>
          <w:szCs w:val="28"/>
        </w:rPr>
        <w:t>4</w:t>
      </w:r>
    </w:p>
    <w:p w14:paraId="5E36E7B5" w14:textId="77777777" w:rsidR="00E82389" w:rsidRPr="00195CAF" w:rsidRDefault="00E82389" w:rsidP="00DF1E9A">
      <w:pPr>
        <w:pStyle w:val="NoSpacing"/>
        <w:spacing w:line="252" w:lineRule="auto"/>
      </w:pPr>
    </w:p>
    <w:p w14:paraId="7B64013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HUïð-gÁ†eÁ…£À-ªÀÄÄ†zÀªÀºÀvï | …zsÀÄæ…ªÀ …UÉÆÃ¥ÀB ¸À†ºÉÆÃ-„¨sÀªÀvï |</w:t>
      </w:r>
    </w:p>
    <w:p w14:paraId="468F7B7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N…eÉÆÃ„†¨sÀå…µËÖzï UÁæªÀ†tÚB | AiÀÄzï †«…±Àé ¸ÀÈ…d D†¸ÀvÀ |</w:t>
      </w:r>
    </w:p>
    <w:p w14:paraId="0981427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C†¥ÀawB …¥ÉÆÃwæÃ†AiÀiÁ-ªÀÄAiÀÄdvï | …£ÉÃ¶ÖçÃ†AiÀiÁ-ªÀÄAiÀÄ…dvï wé†¶B |</w:t>
      </w:r>
    </w:p>
    <w:p w14:paraId="3EDF200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D‡VßÃzÁÞçzï …«zÀÄ†¶Ã …¸ÀvÀåA | …±ÀæzÁÞ …ºÉÊªÁ †AiÀÄdxï …¸ÀéAiÀÄA |</w:t>
      </w:r>
    </w:p>
    <w:p w14:paraId="10DC75C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E…gÁ ¥À†wßÃ «…±Àé ¸ÀÈ‡eÁA | D†PÀÆw-gÀ¦£À…qÀÙ«B ||</w:t>
      </w:r>
    </w:p>
    <w:p w14:paraId="749E0BF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…EzÀÞ÷ä(Uïä) …ºÀ PÀÄëZï ‡ZÉÊ-¨sÀå …GUÉæÃ | …vÀÈµÁÚ ZÁ †ªÀºÀvÁ…ªÀÄÄ¨sÉÃ |</w:t>
      </w:r>
    </w:p>
    <w:p w14:paraId="6E3E961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ªÁ†UÉÃµÁ(Uïä) ¸ÀÄ§æ…ºÀäuÁå-„„‡¹Ãvï | …bÀ…£ÉÆÝÃ …AiÉÆÃUÁ£ï †«eÁ…£ÀwÃ |</w:t>
      </w:r>
    </w:p>
    <w:p w14:paraId="7210DE9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…PÀ…®à…vÀ£ÁÛç†tÂ vÀ…£Áé£Á „†ºÀB | …¸À(…UïÎ) ¸ÁÜ†±ÀÑ ¸À…ªÀð±ÀB || </w:t>
      </w:r>
      <w:r w:rsidRPr="00195CAF">
        <w:rPr>
          <w:rFonts w:ascii="Arial" w:hAnsi="Arial" w:cs="Arial"/>
          <w:b/>
          <w:sz w:val="28"/>
          <w:szCs w:val="28"/>
        </w:rPr>
        <w:t>5</w:t>
      </w:r>
    </w:p>
    <w:p w14:paraId="0C378EB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…C…ºÉÆÃ…gÁvÉæÃ †¥À±ÀÄ …¥Á¯Ëå | …ªÀÄÄ…ºÀÆvÁðB …¥ÉæÃ†µÁå C¨sÀªÀ£ï |</w:t>
      </w:r>
    </w:p>
    <w:p w14:paraId="4A6B9A5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…ªÀÄÈvÀÄå¸ÀÛ†zÀ-¨sÀªÀ-…zÁÞvÁ | …±À…«ÄvÉÆÃ-UÉÆæÃ …«±ÁA ¥À†wB ||</w:t>
      </w:r>
    </w:p>
    <w:p w14:paraId="1D0CBF7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…«…±Àé¸ÀÈ†dB ¥Àæ…xÀªÀiÁB …¸ÀvÀæ-†ªÀiÁ¸ÀvÀ | …¸ÀºÀ†¸Àæ ¸À…ªÀÄA ¥Àæ†¸ÀÄvÉÃ…£À AiÀÄ†£ÀÛB |</w:t>
      </w:r>
    </w:p>
    <w:p w14:paraId="0D1B0DF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vÀ†vÉÆÃ ºÀ d…eÉÕÃ ¨sÀÄ†ªÀ£À¸Àå …UÉÆÃ¥ÁB | …»…gÀtä†AiÀÄB …±ÀPÀÄ…¤gï §æ…ºÀä £Á†ªÀÄ |</w:t>
      </w:r>
    </w:p>
    <w:p w14:paraId="61F41B6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AiÉÄÃ…£À ¸ÀÆ…AiÀÄð-¸ÀÛ†¥À…w vÉÃ†d…¸ÉÃzÀÞB | …¦vÁ …¥ÀÄvÉæÃ†t ¦…vÀÈªÀiÁ£ï AiÉÆÃ†¤AiÉÆÃ£Ë |</w:t>
      </w:r>
      <w:r w:rsidR="00417064">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£Á†ªÉÃzÀ«£ï ªÀÄ£ÀÄ…vÉÃ vÀA …§ÈºÀ‡£ÀÛA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…¸À…ªÁð…£ÀÄ¨sÀÄ-…ªÀiÁvÁä£À(†Uïä) ¸ÀA¥À…gÁAiÉÄÃ || </w:t>
      </w:r>
      <w:r w:rsidRPr="00195CAF">
        <w:rPr>
          <w:rFonts w:ascii="Arial" w:hAnsi="Arial" w:cs="Arial"/>
          <w:b/>
          <w:sz w:val="28"/>
          <w:szCs w:val="28"/>
        </w:rPr>
        <w:t>6</w:t>
      </w:r>
    </w:p>
    <w:p w14:paraId="6CCCAB6A" w14:textId="77777777" w:rsidR="004F54A4" w:rsidRPr="00195CAF" w:rsidRDefault="004F54A4" w:rsidP="00DF1E9A">
      <w:pPr>
        <w:pStyle w:val="NoSpacing"/>
        <w:spacing w:line="252" w:lineRule="auto"/>
      </w:pPr>
    </w:p>
    <w:p w14:paraId="02D8EFA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…KµÀ …¤vÉÆåÃ †ªÀÄ…»ªÀiÁ ‡¨Áæ…ºÀät†¸Àå | £À PÀ†ªÀÄðuÁ ªÀzsÀð…vÉÃ £ÉÆÃ PÀ†¤ÃAiÀiÁ£ï || </w:t>
      </w:r>
    </w:p>
    <w:p w14:paraId="576EB41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vÀ…¸ÉåöÊªÁ-vÁä †¥À…zÀ«vÀÛA </w:t>
      </w:r>
      <w:r w:rsidR="00BC46E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†«¢vÁé | £À PÀ†ªÀÄðuÁ °¥Àå…vÉÃ ¥Á†¥ÀPÉÃ£À |</w:t>
      </w:r>
    </w:p>
    <w:p w14:paraId="4D0052D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¥À†kÑ¥À…±ÁÑ±À†vÀ-…¹ÛçªÀÈ†vÀB ¸ÀªÀiï</w:t>
      </w:r>
      <w:r w:rsidR="00BC46E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ªÀ…xÀìgÁB | ¥À†kÑ¥À…kõÁÑ±À†vÀB ¥ÀkÑ…zÀ±ÁB |</w:t>
      </w:r>
    </w:p>
    <w:p w14:paraId="2077DE1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¥À†kÑ¥À…kõÁÑ±À†vÀB ¸À¥ÀÛ…zÀ±ÁB | ¥À†kÑ¥À…kõÁÑ±À†vÀ KPÀ…«(…Uïä)±ÁB |</w:t>
      </w:r>
    </w:p>
    <w:p w14:paraId="318F470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…«…±Àé¸ÀÈeÁ(†Uïä) …¸ÀºÀ†¸Àæ ¸ÀªÀiï</w:t>
      </w:r>
      <w:r w:rsidR="00BC46E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ªÀxÀìgÀA | …KvÉÃ…£À ªÉÊ †«…±Àé¸ÀÈ†d …EzÀA </w:t>
      </w:r>
      <w:r w:rsidR="00417064">
        <w:rPr>
          <w:rFonts w:ascii="BRH Kannada Extra" w:hAnsi="BRH Kannada Extra" w:cs="BRH Kannada Extra"/>
          <w:sz w:val="40"/>
          <w:szCs w:val="40"/>
        </w:rPr>
        <w:br/>
      </w:r>
      <w:r w:rsidR="00BC46E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«†±Àé-ªÀÄ¸ÀÈd£ÀÛ | AiÀÄzï «…±Àé-ªÀÄ†¸ÀÈd£ÀÛ | vÀ‡¸Áäzï «…±Àé¸ÀÈ†dB || </w:t>
      </w:r>
      <w:r w:rsidRPr="00195CAF">
        <w:rPr>
          <w:rFonts w:ascii="Arial" w:hAnsi="Arial" w:cs="Arial"/>
          <w:b/>
          <w:sz w:val="28"/>
          <w:szCs w:val="28"/>
        </w:rPr>
        <w:t>7</w:t>
      </w:r>
    </w:p>
    <w:p w14:paraId="60A5E137" w14:textId="77777777" w:rsidR="00E82389" w:rsidRPr="00195CAF" w:rsidRDefault="00E82389" w:rsidP="00DF1E9A">
      <w:pPr>
        <w:pStyle w:val="NoSpacing"/>
        <w:spacing w:line="252" w:lineRule="auto"/>
      </w:pPr>
    </w:p>
    <w:p w14:paraId="56BDE1DB" w14:textId="77777777" w:rsidR="00E82389" w:rsidRPr="00195CAF" w:rsidRDefault="00E82389"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«†±Àé-ªÉÄÃ…£Á-£À…£ÀÄ ¥Àæ†eÁAiÀÄvÉÃ | §æ†ºÀä…tB ¸Á†AiÀÄÄdå(Uïä) ¸À…¯ÉÆÃPÀ‡vÁA </w:t>
      </w:r>
      <w:r w:rsidR="00BC46E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AiÀÄ¤Û |</w:t>
      </w:r>
      <w:r w:rsidR="00BC46E5">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…KvÁ†¸Á…ªÉÄÃªÀ …zÉÃªÀ†vÁ…£Á(…Uïä) ¸Á†AiÀÄÄdåA | …¸Ájë÷ÖvÁ(†Uïä) ¸ÀªÀiÁ£À …¯ÉÆÃPÀ‡vÁA </w:t>
      </w:r>
      <w:r w:rsidR="00BC46E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AiÀÄ¤Û |</w:t>
      </w:r>
      <w:r w:rsidR="00417064">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AiÀÄ …KvÀ-†zÀÄ…¥ÀAiÀÄ†¤Û | AiÉÄÃ †ZÉÊ…£Àvï ¥Áæ†ºÀÄB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AiÉÄÃ†¨sÀå-±ÉÑöÊ…£Àvï ¥Áæ†ºÀÄB || NA || </w:t>
      </w:r>
      <w:r w:rsidRPr="00195CAF">
        <w:rPr>
          <w:rFonts w:ascii="Arial" w:hAnsi="Arial" w:cs="Arial"/>
          <w:b/>
          <w:sz w:val="28"/>
          <w:szCs w:val="28"/>
        </w:rPr>
        <w:t>8</w:t>
      </w:r>
    </w:p>
    <w:p w14:paraId="4D8E7775" w14:textId="77777777" w:rsidR="00E82389" w:rsidRPr="00195CAF" w:rsidRDefault="00E82389" w:rsidP="00DF1E9A">
      <w:pPr>
        <w:pStyle w:val="2-Centered-VedaVMSKannada"/>
        <w:pBdr>
          <w:bottom w:val="single" w:sz="4" w:space="1" w:color="auto"/>
        </w:pBdr>
        <w:spacing w:line="252" w:lineRule="auto"/>
        <w:rPr>
          <w:color w:val="auto"/>
        </w:rPr>
      </w:pPr>
      <w:r w:rsidRPr="00195CAF">
        <w:rPr>
          <w:color w:val="auto"/>
        </w:rPr>
        <w:t>(NA ±Á…¤ÛB ±Á…¤ÛB ±Á†¤ÛB ||)</w:t>
      </w:r>
    </w:p>
    <w:p w14:paraId="6D89A8BB" w14:textId="77777777" w:rsidR="00E82389" w:rsidRDefault="00E82389" w:rsidP="00DF1E9A">
      <w:pPr>
        <w:autoSpaceDE w:val="0"/>
        <w:autoSpaceDN w:val="0"/>
        <w:adjustRightInd w:val="0"/>
        <w:spacing w:after="0" w:line="252" w:lineRule="auto"/>
        <w:rPr>
          <w:rFonts w:ascii="BRH Kannada RN" w:hAnsi="BRH Kannada RN" w:cs="BRH Kannada RN"/>
          <w:sz w:val="40"/>
          <w:szCs w:val="40"/>
        </w:rPr>
      </w:pPr>
    </w:p>
    <w:p w14:paraId="551AF6FB" w14:textId="77777777" w:rsidR="00417064" w:rsidRPr="009B5E4A" w:rsidRDefault="00417064" w:rsidP="00DF1E9A">
      <w:pPr>
        <w:autoSpaceDE w:val="0"/>
        <w:autoSpaceDN w:val="0"/>
        <w:adjustRightInd w:val="0"/>
        <w:spacing w:after="0" w:line="252" w:lineRule="auto"/>
        <w:rPr>
          <w:rFonts w:ascii="BRH Kannada RN" w:hAnsi="BRH Kannada RN" w:cs="BRH Kannada RN"/>
          <w:sz w:val="24"/>
          <w:szCs w:val="24"/>
        </w:rPr>
      </w:pPr>
    </w:p>
    <w:p w14:paraId="0681EE81" w14:textId="77777777" w:rsidR="00E82389" w:rsidRPr="00195CAF" w:rsidRDefault="00E82389" w:rsidP="00DF1E9A">
      <w:pPr>
        <w:pStyle w:val="1Title-VedaVMSKannada"/>
        <w:spacing w:line="252" w:lineRule="auto"/>
        <w:rPr>
          <w:color w:val="auto"/>
        </w:rPr>
      </w:pPr>
      <w:bookmarkStart w:id="50" w:name="_Toc535175628"/>
      <w:r w:rsidRPr="00195CAF">
        <w:rPr>
          <w:color w:val="auto"/>
        </w:rPr>
        <w:lastRenderedPageBreak/>
        <w:t>¥ÀæzÀQët ªÀÄ£ÁÛçB</w:t>
      </w:r>
      <w:bookmarkEnd w:id="50"/>
    </w:p>
    <w:p w14:paraId="41A76CE2" w14:textId="77777777" w:rsidR="00ED0259" w:rsidRPr="00195CAF" w:rsidRDefault="00ED0259" w:rsidP="00DF1E9A">
      <w:pPr>
        <w:pStyle w:val="3-Eng-Subheading-VedaVMSTelugu"/>
        <w:spacing w:line="252" w:lineRule="auto"/>
        <w:rPr>
          <w:color w:val="auto"/>
        </w:rPr>
      </w:pPr>
      <w:r w:rsidRPr="00195CAF">
        <w:rPr>
          <w:color w:val="auto"/>
        </w:rPr>
        <w:t>(order of chanting various mantras may vary)</w:t>
      </w:r>
    </w:p>
    <w:p w14:paraId="4F08DF69" w14:textId="77777777" w:rsidR="00E82389" w:rsidRPr="00D84AC7" w:rsidRDefault="00E82389" w:rsidP="00DF1E9A">
      <w:pPr>
        <w:pStyle w:val="3-Eng-Subheading-VedaVMSTelugu"/>
        <w:spacing w:line="252" w:lineRule="auto"/>
        <w:rPr>
          <w:color w:val="auto"/>
          <w:sz w:val="28"/>
          <w:szCs w:val="28"/>
        </w:rPr>
      </w:pPr>
      <w:r w:rsidRPr="00D84AC7">
        <w:rPr>
          <w:color w:val="auto"/>
          <w:sz w:val="28"/>
          <w:szCs w:val="28"/>
        </w:rPr>
        <w:t>Ref:  TA 2.15.1 for 1 / RV 1.27.13 for 2 / TA.6.1.4 for 3 / TS 1.2.1.26 for 4 / TB 2.4.2.9 for 5 / RV 10.173.5 for 6 / TB 2.4.6.10 for 7 / RV.5.25.6 for 8 / TS 4.5.3.2 for 9</w:t>
      </w:r>
    </w:p>
    <w:p w14:paraId="226F99A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AiÉÄÃ …CªÁð…YÄvÀ†ªÁ ¥ÀÄ…gÁuÉÃ …ªÉÃzÀA </w:t>
      </w:r>
      <w:r w:rsidR="00C15EA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…«zÁé(Uïä) †¸À…ªÀÄ©ü†vÉÆÃ ªÀzÀ£ÁÛ÷å…¢vÀå …ªÉÄÃªÀvÉÃ ¥À†jªÀzÀ…¤Û ¸À†ªÉÃð …CVßA …¢éwÃ†AiÀÄA …vÀÈwÃ†AiÀÄA ZÀ …ºÀ(…Uïä) ¸À«Ä…w AiÀiÁ†ªÀ…wÃªÉÊð …zÉÃªÀ…vÁ¸ÁÛB ¸À†ªÁð ªÉÃ…zÀ «†¢ ¨Áæ…ºÀäuÉÃ †ªÀ¸À…¤Û vÀ‡¸Áävï ¨Áæ…ºÀäuÉÃ†¨sÉÆåÃ ªÉÃ…zÀ«zÀã†AiÉÆÃ …¢ªÉÃ †¢…ªÉÃ £À†ªÀÄ¸ÀÄÌ…AiÀiÁð£Áß …²èÃ®‡YÂÌÃvÀðAiÉÄÃ …zÉÃvÁ …KªÀ …zÉÃªÀ‡vÁB ¦æÃuÁw || </w:t>
      </w:r>
      <w:r w:rsidRPr="00195CAF">
        <w:rPr>
          <w:rFonts w:ascii="Arial" w:hAnsi="Arial" w:cs="Arial"/>
          <w:b/>
          <w:sz w:val="28"/>
          <w:szCs w:val="28"/>
        </w:rPr>
        <w:t xml:space="preserve">1 </w:t>
      </w:r>
    </w:p>
    <w:p w14:paraId="2E66AC0E" w14:textId="77777777" w:rsidR="00E82389" w:rsidRPr="00195CAF" w:rsidRDefault="00E82389" w:rsidP="00DF1E9A">
      <w:pPr>
        <w:pStyle w:val="NoSpacing"/>
        <w:spacing w:line="252" w:lineRule="auto"/>
      </w:pPr>
    </w:p>
    <w:p w14:paraId="33E36FC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…ªÀÄºÀ…zÉÆã÷åÃ £À‡ªÉÆÃ C…¨sÀðPÉÃ…¨sÉÆåÃ £À…ªÉÆÃ AiÀÄÄ†ªÀ…zÉÆã÷åÃ £À†ªÀÄ D…²£ÉÃ†¨sÀåB | AiÀÄ‡eÁªÀÄ …zÉÃªÁ£ï AiÀÄ†¢Ã…±ÀPÀß‡ªÁ …ªÀÄªÀiÁ eÁå†Ai</w:t>
      </w:r>
      <w:r w:rsidR="00061C05" w:rsidRPr="00195CAF">
        <w:rPr>
          <w:rFonts w:ascii="BRH Kannada Extra" w:hAnsi="BRH Kannada Extra" w:cs="BRH Kannada Extra"/>
          <w:sz w:val="40"/>
          <w:szCs w:val="40"/>
        </w:rPr>
        <w:t>ÀÄ…¸ÀB ±ÀA …</w:t>
      </w:r>
      <w:r w:rsidR="00417064">
        <w:rPr>
          <w:rFonts w:ascii="BRH Kannada Extra" w:hAnsi="BRH Kannada Extra" w:cs="BRH Kannada Extra"/>
          <w:sz w:val="40"/>
          <w:szCs w:val="40"/>
        </w:rPr>
        <w:br/>
      </w:r>
      <w:r w:rsidR="00061C05" w:rsidRPr="00195CAF">
        <w:rPr>
          <w:rFonts w:ascii="BRH Kannada Extra" w:hAnsi="BRH Kannada Extra" w:cs="BRH Kannada Extra"/>
          <w:sz w:val="40"/>
          <w:szCs w:val="40"/>
        </w:rPr>
        <w:t xml:space="preserve">¸ÀªÀiÁ†ªÀÈQë zÉÃªÁB </w:t>
      </w:r>
      <w:r w:rsidRPr="00195CAF">
        <w:rPr>
          <w:rFonts w:ascii="BRH Kannada Extra" w:hAnsi="BRH Kannada Extra" w:cs="BRH Kannada Extra"/>
          <w:sz w:val="40"/>
          <w:szCs w:val="40"/>
        </w:rPr>
        <w:t>||</w:t>
      </w:r>
      <w:r w:rsidR="009B5E4A">
        <w:rPr>
          <w:rFonts w:ascii="BRH Kannada Extra" w:hAnsi="BRH Kannada Extra" w:cs="BRH Kannada Extra"/>
          <w:sz w:val="40"/>
          <w:szCs w:val="40"/>
        </w:rPr>
        <w:t xml:space="preserve"> </w:t>
      </w:r>
      <w:r w:rsidRPr="00195CAF">
        <w:rPr>
          <w:rFonts w:ascii="Arial" w:hAnsi="Arial" w:cs="Arial"/>
          <w:b/>
          <w:sz w:val="28"/>
          <w:szCs w:val="28"/>
        </w:rPr>
        <w:t>2</w:t>
      </w:r>
      <w:r w:rsidRPr="00195CAF">
        <w:rPr>
          <w:rFonts w:ascii="BRH Kannada Extra" w:hAnsi="BRH Kannada Extra" w:cs="BRH Kannada Extra"/>
          <w:sz w:val="40"/>
          <w:szCs w:val="40"/>
        </w:rPr>
        <w:t xml:space="preserve"> </w:t>
      </w:r>
    </w:p>
    <w:p w14:paraId="3742EA59" w14:textId="77777777" w:rsidR="00E82389" w:rsidRPr="00195CAF" w:rsidRDefault="00E82389" w:rsidP="00DF1E9A">
      <w:pPr>
        <w:pStyle w:val="NoSpacing"/>
        <w:spacing w:line="252" w:lineRule="auto"/>
      </w:pPr>
    </w:p>
    <w:p w14:paraId="1D252AC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¸À†zÀ…¸À¸Àà…w ªÀÄ†zÀÄãvÀA …¦æAiÀÄ-«Ä†£ÀÝç…¸Àå PÁ‡ªÀÄåA | ¸À†¤A …ªÉÄÃzsÁ†ªÀÄAiÀiÁ¹µÀA || </w:t>
      </w:r>
      <w:r w:rsidRPr="00195CAF">
        <w:rPr>
          <w:rFonts w:ascii="Arial" w:hAnsi="Arial" w:cs="Arial"/>
          <w:b/>
          <w:sz w:val="28"/>
          <w:szCs w:val="28"/>
        </w:rPr>
        <w:t>3</w:t>
      </w:r>
    </w:p>
    <w:p w14:paraId="35E6007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53AC7A3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¸À†¥ÀæxÀ …¸À¨sÁA †ªÉÄÃ UÉÆÃ¥ÁAiÀÄ | AiÉÄÃ …ZÀ ¸À‡¨sÁåB ¸À…¨sÁ¸ÀzÀB | </w:t>
      </w:r>
    </w:p>
    <w:p w14:paraId="1ADA9263"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vÁ†¤…¤ÝçAiÀiÁ†ªÀvÀB PÀÄgÀÄ | ¸À…ªÀðªÀiÁ…AiÀÄÄ-gÀÄ†¥Á¸ÀvÁªÀiï | </w:t>
      </w:r>
    </w:p>
    <w:p w14:paraId="4E2EAF1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C†ºÉÃ §Ä¢üß…AiÀÄ ªÀÄ†£ÀÛçA ªÉÄÃ UÉÆÃ¥ÁAiÀÄ | …AiÀÄªÀÄÈ†µÀAiÀÄ-¸ÉÛçöÊ-…«zÁ …«zÀÄB | </w:t>
      </w:r>
    </w:p>
    <w:p w14:paraId="6FFFD80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IÄ…ZÀB ¸Á†ªÀiÁ…¤ AiÀÄdÆ(†Uïä)¶ | ¸Á » ²æÃ…gÀªÀÄÈ†vÁ …¸ÀvÁªÀiï ||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450E5F40" w14:textId="77777777" w:rsidR="00E82389" w:rsidRPr="00195CAF" w:rsidRDefault="00E82389" w:rsidP="00DF1E9A">
      <w:pPr>
        <w:pStyle w:val="NoSpacing"/>
        <w:spacing w:line="252" w:lineRule="auto"/>
      </w:pPr>
    </w:p>
    <w:p w14:paraId="5368FFC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¥À†ªÀðvÀ …EªÁ †«±ÁZÀ°B | E†£ÀÝç E…ªÉÃºÀ …zsÀÄæªÀ†¹ÛµÀ× | …EºÀ …gÁµÀÖç †ªÀÄÄzsÁgÀAiÀÄ |</w:t>
      </w:r>
    </w:p>
    <w:p w14:paraId="7E2953D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…C©ü†wµÀ×£ï ¥ÀÈvÀ…£ÀåvÀB | CzsÀ†gÉÃ¸À…£ÀÄÛ ±À†vÀæªÀB | E†£ÀÝç EªÀ ªÀÈ…vÀæºÁ†wµÀ× ||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1282B4E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((¸ÀÄªÀÄÄºÀÆ…vÉÆÃ„¸ÀÄÛ | ¸ÀÄ¥Àæw†¶×vÀ…ªÀÄ¸ÀÄÛ ||))</w:t>
      </w:r>
    </w:p>
    <w:p w14:paraId="3B61D7C2" w14:textId="77777777" w:rsidR="00E82389" w:rsidRPr="00195CAF" w:rsidRDefault="00E82389" w:rsidP="00DF1E9A">
      <w:pPr>
        <w:pStyle w:val="NoSpacing"/>
        <w:spacing w:line="252" w:lineRule="auto"/>
      </w:pPr>
    </w:p>
    <w:p w14:paraId="339EF3E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…zsÀÄæªÀA …vÉÃ gÁ…eÁ ªÀ†gÀÄuÉÆÃ …zsÀÄæªÀA …zÉÃªÉÇÃ §È…ºÀ¸Àà†wB | </w:t>
      </w:r>
    </w:p>
    <w:p w14:paraId="7400019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…zsÀÄæªÀA …vÀ E†£ÀÝç-…±ÁÑVß†±ÀÑ …gÁµÀÖçA †zsÁgÀAiÀÄvÁA …zsÀÄæªÀA || </w:t>
      </w:r>
      <w:r w:rsidRPr="00195CAF">
        <w:rPr>
          <w:rFonts w:ascii="Arial" w:hAnsi="Arial" w:cs="Arial"/>
          <w:b/>
          <w:sz w:val="28"/>
          <w:szCs w:val="28"/>
        </w:rPr>
        <w:t>6</w:t>
      </w:r>
    </w:p>
    <w:p w14:paraId="3F49F6CA" w14:textId="77777777" w:rsidR="00E82389" w:rsidRPr="00195CAF" w:rsidRDefault="00E82389" w:rsidP="00DF1E9A">
      <w:pPr>
        <w:pStyle w:val="NoSpacing"/>
        <w:spacing w:line="252" w:lineRule="auto"/>
      </w:pPr>
    </w:p>
    <w:p w14:paraId="138D83D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…zÉÃ«ÃA </w:t>
      </w:r>
      <w:r w:rsidR="00C15EA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ªÁ†ZÀªÀÄ d£ÀAiÀÄ£ÀÛ …zÉÃªÁB | vÁA …«±Àé†gÀÆ¥ÁB …¥À±À†ªÉÇÃ ªÀzÀ¤Û | </w:t>
      </w:r>
    </w:p>
    <w:p w14:paraId="3706BA0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¸Á†£ÉÆÃ …ªÀÄ£ÉÛçÃ…µÀ ªÀÄÆ…dðA zÀÄ†ºÁ£Á | …zsÉÃ£ÀÄªÁð…UÀ¸Áä-£ÀÄ…¥À¸ÀÄ…µÀÄÖvÉÊ†vÀÄ || </w:t>
      </w:r>
      <w:r w:rsidRPr="00195CAF">
        <w:rPr>
          <w:rFonts w:ascii="Arial" w:hAnsi="Arial" w:cs="Arial"/>
          <w:b/>
          <w:sz w:val="28"/>
          <w:szCs w:val="28"/>
        </w:rPr>
        <w:t xml:space="preserve">7 </w:t>
      </w:r>
    </w:p>
    <w:p w14:paraId="181A5A02" w14:textId="77777777" w:rsidR="00B85E13" w:rsidRPr="00195CAF" w:rsidRDefault="00B85E13" w:rsidP="00DF1E9A">
      <w:pPr>
        <w:pStyle w:val="NoSpacing"/>
        <w:spacing w:line="252" w:lineRule="auto"/>
      </w:pPr>
    </w:p>
    <w:p w14:paraId="45FBC78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D84AC7">
        <w:rPr>
          <w:rStyle w:val="3-Eng-Subheading-VedaVMSTeluguChar"/>
          <w:color w:val="auto"/>
          <w:sz w:val="28"/>
          <w:szCs w:val="28"/>
        </w:rPr>
        <w:t>Vacanam</w:t>
      </w:r>
      <w:r w:rsidRPr="00195CAF">
        <w:rPr>
          <w:rFonts w:ascii="Arial" w:hAnsi="Arial" w:cs="Arial"/>
          <w:sz w:val="28"/>
          <w:szCs w:val="28"/>
        </w:rPr>
        <w:t xml:space="preserve"> </w:t>
      </w:r>
      <w:r w:rsidRPr="00195CAF">
        <w:rPr>
          <w:rFonts w:ascii="BRH Kannada Extra" w:hAnsi="BRH Kannada Extra" w:cs="BRH Kannada Extra"/>
          <w:sz w:val="40"/>
          <w:szCs w:val="40"/>
        </w:rPr>
        <w:t xml:space="preserve">- ¸ÀÄªÀÄÄºÀÆvÉÆÃð „¹Û÷évÀå†£ÀÄ UÀÈ…ºÀÚ£ÀÄÛ | </w:t>
      </w:r>
    </w:p>
    <w:p w14:paraId="672381B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D84AC7">
        <w:rPr>
          <w:rStyle w:val="3-Eng-Subheading-VedaVMSTeluguChar"/>
          <w:color w:val="auto"/>
          <w:sz w:val="28"/>
          <w:szCs w:val="28"/>
        </w:rPr>
        <w:t>Prati-Vacanam</w:t>
      </w:r>
      <w:r w:rsidRPr="00195CAF">
        <w:rPr>
          <w:rFonts w:ascii="BRH Kannada Extra" w:hAnsi="BRH Kannada Extra" w:cs="BRH Kannada Extra"/>
          <w:sz w:val="40"/>
          <w:szCs w:val="40"/>
        </w:rPr>
        <w:t xml:space="preserve"> - ¸ÀÄªÀÄÄºÀÆ…vÉÆÃð„…¸ÀÄÛ | ¸ÀÄ¥Àæw†¶×vÀ…ªÀÄ¸ÀÄÛ || </w:t>
      </w:r>
    </w:p>
    <w:p w14:paraId="5833BE8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5421A067" w14:textId="77777777" w:rsidR="00E82389" w:rsidRPr="00D84AC7" w:rsidRDefault="00E82389" w:rsidP="00DF1E9A">
      <w:pPr>
        <w:pStyle w:val="3-Eng-Subheading-VedaVMSTelugu"/>
        <w:pBdr>
          <w:top w:val="single" w:sz="4" w:space="1" w:color="auto"/>
          <w:left w:val="single" w:sz="4" w:space="4" w:color="auto"/>
          <w:bottom w:val="single" w:sz="4" w:space="1" w:color="auto"/>
          <w:right w:val="single" w:sz="4" w:space="4" w:color="auto"/>
        </w:pBdr>
        <w:spacing w:line="252" w:lineRule="auto"/>
        <w:rPr>
          <w:rFonts w:ascii="BRH Kannada RN" w:hAnsi="BRH Kannada RN" w:cs="BRH Kannada RN"/>
          <w:color w:val="auto"/>
          <w:sz w:val="28"/>
          <w:szCs w:val="28"/>
        </w:rPr>
      </w:pPr>
      <w:r w:rsidRPr="00D84AC7">
        <w:rPr>
          <w:color w:val="auto"/>
          <w:sz w:val="28"/>
          <w:szCs w:val="28"/>
        </w:rPr>
        <w:t>*(Rig Vedic Convention of chanting)</w:t>
      </w:r>
    </w:p>
    <w:p w14:paraId="29137B51"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…CVß…¸ÀÄÛ «†±ÀæªÀ¸ÀÛªÀÄA …vÀÄ« ‡§æºÁätªÀÄÄ…vÀÛªÀÄA | </w:t>
      </w:r>
    </w:p>
    <w:p w14:paraId="6B6E9B7B"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CvÀÆ‡vÀðA ±Áæ…ªÀAiÀÄvï †¥ÀwA …¥ÀÄvÀæA †zÀzÁw …zÁ±ÀÄ‡µÉÃ || </w:t>
      </w:r>
    </w:p>
    <w:p w14:paraId="0D4F9B59"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*…C†Vßgï-zÀzÁ…w ¸À†vÀàwA …¸Á ¸Á …ºÀAiÉÆÃ …AiÀÄÄzsÁ £ÀÈ†©üB | </w:t>
      </w:r>
    </w:p>
    <w:p w14:paraId="42075AE8" w14:textId="77777777" w:rsidR="00E82389" w:rsidRPr="00195CAF" w:rsidRDefault="00E82389"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…CVßgÀ‡vÀåA gÀWÀÄµÀå…zÀA eÉÃ‡vÁ…gÀ-ªÀÄ†¥ÀgÁfvÀA </w:t>
      </w:r>
      <w:r w:rsidRPr="00195CAF">
        <w:rPr>
          <w:rFonts w:ascii="Arial" w:hAnsi="Arial" w:cs="Arial"/>
          <w:sz w:val="28"/>
          <w:szCs w:val="28"/>
        </w:rPr>
        <w:t xml:space="preserve">|| </w:t>
      </w:r>
      <w:r w:rsidRPr="00195CAF">
        <w:rPr>
          <w:rFonts w:ascii="Arial" w:hAnsi="Arial" w:cs="Arial"/>
          <w:b/>
          <w:sz w:val="28"/>
          <w:szCs w:val="28"/>
        </w:rPr>
        <w:t>8</w:t>
      </w:r>
    </w:p>
    <w:p w14:paraId="2F374B40" w14:textId="77777777" w:rsidR="00E82389" w:rsidRPr="00195CAF" w:rsidRDefault="00E82389" w:rsidP="00DF1E9A">
      <w:pPr>
        <w:pStyle w:val="NoSpacing"/>
        <w:spacing w:line="252" w:lineRule="auto"/>
      </w:pPr>
    </w:p>
    <w:p w14:paraId="774EAF56" w14:textId="77777777" w:rsidR="00E82389" w:rsidRDefault="00E82389"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£À†ªÀÄB …¸À¨sÁ†¨sÀå …¸À¨sÁ†¥Àw¨sÀå±ÀÑ …ªÉÇÃ £ÀªÀÄB || 9</w:t>
      </w:r>
    </w:p>
    <w:p w14:paraId="20A97553" w14:textId="77777777" w:rsidR="00417064" w:rsidRPr="00195CAF" w:rsidRDefault="00417064"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p>
    <w:p w14:paraId="2006A707" w14:textId="77777777" w:rsidR="00E82389" w:rsidRPr="00195CAF" w:rsidRDefault="00E82389" w:rsidP="00DF1E9A">
      <w:pPr>
        <w:pStyle w:val="1Title-VedaVMSKannada"/>
        <w:spacing w:line="252" w:lineRule="auto"/>
        <w:rPr>
          <w:color w:val="auto"/>
        </w:rPr>
      </w:pPr>
      <w:bookmarkStart w:id="51" w:name="_Toc535175629"/>
      <w:r w:rsidRPr="00195CAF">
        <w:rPr>
          <w:color w:val="auto"/>
        </w:rPr>
        <w:lastRenderedPageBreak/>
        <w:t>¥ÉÆæÃPÀët ªÀÄ£ÁÛçB</w:t>
      </w:r>
      <w:bookmarkEnd w:id="51"/>
    </w:p>
    <w:p w14:paraId="3A428206" w14:textId="77777777" w:rsidR="00E82389" w:rsidRPr="00D84AC7" w:rsidRDefault="00E82389"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 xml:space="preserve">TB 2.6.5.2 for 1 to 3 / TS 1.7.10.3  for 4, 5 / TB 3.5.10.4 for 6 &amp; 7 / T.B.2.4.4.10 for 8 / RV 10.137.6 for 9 /  TA 1.26.5 for 10 </w:t>
      </w:r>
    </w:p>
    <w:p w14:paraId="2482E8CA"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p>
    <w:p w14:paraId="4D29413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…zÉÃªÀ†¸ÀåvÁé ¸À…«vÀÄB †¥Àæ…¸ÀªÉÃ | …C²é‡£ÉÆÃgï-…¨ÁºÀÄ‡¨sÁåA | …¥ÀÆµÉÆÚÃ ºÀ‡¸ÁÛ¨sÁåA| </w:t>
      </w:r>
    </w:p>
    <w:p w14:paraId="42B868F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…C²é…£ÉÆÃgï-¨sÉÊ†µÀeÉåÃ£À | vÉÃ†d¸ÉÃ„ §æºÀäªÀ…ZÀð¸Á…AiÀiÁ ©ü†¶kõÁÑ«Ä || </w:t>
      </w:r>
      <w:r w:rsidRPr="00195CAF">
        <w:rPr>
          <w:rFonts w:ascii="Arial" w:hAnsi="Arial" w:cs="Arial"/>
          <w:b/>
          <w:sz w:val="28"/>
          <w:szCs w:val="28"/>
        </w:rPr>
        <w:t>1</w:t>
      </w:r>
    </w:p>
    <w:p w14:paraId="379EF710" w14:textId="77777777" w:rsidR="00E82389" w:rsidRPr="00195CAF" w:rsidRDefault="00E82389" w:rsidP="00DF1E9A">
      <w:pPr>
        <w:pStyle w:val="NoSpacing"/>
        <w:spacing w:line="252" w:lineRule="auto"/>
      </w:pPr>
    </w:p>
    <w:p w14:paraId="6878F0E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…zÉÃªÀ†¸ÀåvÁé ¸À…«vÀÄB †¥Àæ…¸ÀªÉÃ | …C²é‡£ÉÆÃgï …¨ÁºÀÄ‡¨sÁåA | </w:t>
      </w:r>
    </w:p>
    <w:p w14:paraId="02BEFB2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…¥ÀÆµÉÆÚÃ ºÀ‡¸ÁÛ¨sÁåA | ¸À†gÀ¸Àé…vÉåöÊ ¨sÉÊ†µÀeÉåÃ£À | </w:t>
      </w:r>
    </w:p>
    <w:p w14:paraId="73B5DF35"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…«Ã†AiÀiÁð…AiÀiÁ-£Áß†zÁå…AiÀiÁ ©ü†¶kõÁÑ«Ä || </w:t>
      </w:r>
      <w:r w:rsidRPr="00195CAF">
        <w:rPr>
          <w:rFonts w:ascii="Arial" w:hAnsi="Arial" w:cs="Arial"/>
          <w:b/>
          <w:sz w:val="28"/>
          <w:szCs w:val="28"/>
        </w:rPr>
        <w:t>2</w:t>
      </w:r>
    </w:p>
    <w:p w14:paraId="2340DE82" w14:textId="77777777" w:rsidR="00E82389" w:rsidRPr="00195CAF" w:rsidRDefault="00E82389" w:rsidP="00DF1E9A">
      <w:pPr>
        <w:pStyle w:val="NoSpacing"/>
        <w:spacing w:line="252" w:lineRule="auto"/>
      </w:pPr>
    </w:p>
    <w:p w14:paraId="0AA4DB2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…zÉÃªÀ†¸ÀåvÁé ¸À…«vÀÄB †¥Àæ…¸ÀªÉÃ | …C²é‡£ÉÆÃgï …¨ÁºÀÄ‡¨sÁåA | …¥ÀÆµÉÆÚÃ ºÀ‡¸ÁÛ¨sÁåA |</w:t>
      </w:r>
    </w:p>
    <w:p w14:paraId="717803F0"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E†£ÀÝç¸ÉåÃ-…¤ÝçAiÉÄÃ†t | …²æAiÉÄÊ AiÀÄ†±À…¸ÉÃ §†¯Á…AiÀiÁ ©ü†¶kõÁÑ«Ä | </w:t>
      </w:r>
      <w:r w:rsidRPr="00195CAF">
        <w:rPr>
          <w:rFonts w:ascii="Arial" w:hAnsi="Arial" w:cs="Arial"/>
          <w:b/>
          <w:sz w:val="28"/>
          <w:szCs w:val="28"/>
        </w:rPr>
        <w:t>3</w:t>
      </w:r>
    </w:p>
    <w:p w14:paraId="243C04CD" w14:textId="77777777" w:rsidR="00E82389" w:rsidRPr="00195CAF" w:rsidRDefault="00E82389" w:rsidP="00DF1E9A">
      <w:pPr>
        <w:pStyle w:val="NoSpacing"/>
        <w:spacing w:line="252" w:lineRule="auto"/>
      </w:pPr>
    </w:p>
    <w:p w14:paraId="2D90F4A1"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¸ÉÆÃ…ªÀÄ(…Uïä) gÁ†eÁ…£ÀA ªÀ†gÀÄt-…ªÀÄVß …ªÀÄ£Áé†gÀ¨sÁªÀÄºÉÃ | </w:t>
      </w:r>
    </w:p>
    <w:p w14:paraId="2D059B42"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…D…¢vÁå£ï «…µÀÄÚ(…Uïä) ¸ÀÆ†AiÀÄðA …§æºÁä†t…kÑ §È…ºÀ¸Àà‡wA || </w:t>
      </w:r>
      <w:r w:rsidRPr="00195CAF">
        <w:rPr>
          <w:rFonts w:ascii="Arial" w:hAnsi="Arial" w:cs="Arial"/>
          <w:b/>
          <w:sz w:val="28"/>
          <w:szCs w:val="28"/>
        </w:rPr>
        <w:t xml:space="preserve">4 </w:t>
      </w:r>
    </w:p>
    <w:p w14:paraId="4B21F37D"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p>
    <w:p w14:paraId="7086EB4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…zÉÃªÀ†¸ÀåvÁé ¸À…«vÀÄB †¥Àæ…¸À‡ªÉÃ „²é‡£ÉÆÃgï …¨ÁºÀÄ‡¨sÁåA …¥ÀÆµÉÆÚÃ ºÀ‡¸ÁÛ…¨sÁå(…Uïä) ¸À†gÀ¸ÀévÉåöÊ …ªÁZÉÆÃ …AiÀÄ£ÀÄÛgï-…AiÀÄ£ÉÛçÃ…uÁ-UÉßÃ…¸ÁÛ÷é ¸Á‡ªÀiÁæeÉåÃ…£Á ©ü†¶A…ZÁ-«ÄÃ†£ÀÝç¸Àå…vÁé ¸Á‡ªÀiÁæeÉåÃ…£Á ©ü†¶kõÁÑ…«Ä §È…ºÀ¸Àà‡vÉÃ…¸ÁÛ÷é ¸Á‡ªÀiÁæeÉåÃ…£Á ©ü†¶kõÁÑ«Ä || </w:t>
      </w:r>
      <w:r w:rsidRPr="00195CAF">
        <w:rPr>
          <w:rFonts w:ascii="Arial" w:hAnsi="Arial" w:cs="Arial"/>
          <w:b/>
          <w:sz w:val="28"/>
          <w:szCs w:val="28"/>
        </w:rPr>
        <w:t xml:space="preserve">5 </w:t>
      </w:r>
    </w:p>
    <w:p w14:paraId="02FE1AEE" w14:textId="77777777" w:rsidR="00E82389" w:rsidRPr="00195CAF" w:rsidRDefault="00E82389" w:rsidP="00DF1E9A">
      <w:pPr>
        <w:pStyle w:val="NoSpacing"/>
        <w:spacing w:line="252" w:lineRule="auto"/>
      </w:pPr>
    </w:p>
    <w:p w14:paraId="695BDF38"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…D…AiÀÄÄgÁ-‡±Á¸ÉÛÃ | …¸ÀÄ…¥Àæ…eÁ¸ÀÛ÷éªÀiÁ-‡±Á¸ÉÛÃ | …¸À…eÁ…vÀ…ªÀ…£À¸ÁåªÀiÁ-‡±Á¸ÉÛÃ | </w:t>
      </w:r>
    </w:p>
    <w:p w14:paraId="048F617C"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G†vÀÛgÁ£ÉÝÃªÀ-…AiÀÄeÁåªÀiÁ-‡±Á¸ÉÛÃ | ¨sÀÆ†AiÉÆÃ ºÀ…«µÀÌ†gÀ…tªÀiÁ-‡±Á¸ÉÛÃ | </w:t>
      </w:r>
    </w:p>
    <w:p w14:paraId="0B9B7903" w14:textId="77777777" w:rsidR="00E82389" w:rsidRPr="00195CAF" w:rsidRDefault="00E82389" w:rsidP="00417064">
      <w:pPr>
        <w:autoSpaceDE w:val="0"/>
        <w:autoSpaceDN w:val="0"/>
        <w:adjustRightInd w:val="0"/>
        <w:spacing w:after="0" w:line="252" w:lineRule="auto"/>
        <w:ind w:right="-144"/>
        <w:rPr>
          <w:rFonts w:ascii="BRH Kannada Extra" w:hAnsi="BRH Kannada Extra" w:cs="BRH Kannada Extra"/>
          <w:sz w:val="40"/>
          <w:szCs w:val="40"/>
        </w:rPr>
      </w:pPr>
      <w:r w:rsidRPr="00195CAF">
        <w:rPr>
          <w:rFonts w:ascii="BRH Kannada Extra" w:hAnsi="BRH Kannada Extra" w:cs="BRH Kannada Extra"/>
          <w:sz w:val="40"/>
          <w:szCs w:val="40"/>
        </w:rPr>
        <w:t>…¢ªÀå£ÁÞªÀiÁ-‡±Á¸ÉÛÃ | «†±ÀéA …¦æAiÀÄªÀiÁ-‡±Á¸ÉÛÃ | AiÀÄ…zÀ£ÉÃ†£À …ºÀ«µÁ-‡±Á¸ÉÛÃ ||</w:t>
      </w:r>
      <w:r w:rsidR="00417064">
        <w:rPr>
          <w:rFonts w:ascii="BRH Kannada Extra" w:hAnsi="BRH Kannada Extra" w:cs="BRH Kannada Extra"/>
          <w:sz w:val="40"/>
          <w:szCs w:val="40"/>
        </w:rPr>
        <w:t xml:space="preserve"> </w:t>
      </w:r>
      <w:r w:rsidRPr="00195CAF">
        <w:rPr>
          <w:rFonts w:ascii="Arial" w:hAnsi="Arial" w:cs="Arial"/>
          <w:b/>
          <w:sz w:val="28"/>
          <w:szCs w:val="28"/>
        </w:rPr>
        <w:t>6</w:t>
      </w:r>
    </w:p>
    <w:p w14:paraId="667E2CF2" w14:textId="77777777" w:rsidR="00E82389" w:rsidRPr="00195CAF" w:rsidRDefault="00E82389" w:rsidP="00DF1E9A">
      <w:pPr>
        <w:pStyle w:val="NoSpacing"/>
        <w:spacing w:line="252" w:lineRule="auto"/>
      </w:pPr>
    </w:p>
    <w:p w14:paraId="118F3D5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vÀ†zÀ…±Áåvï vÀ†zÀÝöÈzsÁåvï | vÀ†zÀ¸ÉäöÊ …zÉÃªÁ†gÁ¸À£ÁÛA || </w:t>
      </w:r>
    </w:p>
    <w:p w14:paraId="3F31355B"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vÀ…zÀVßgï-…zÉÃªÉÇÃ …zÉÃªÉÃ…¨sÉÆåÃ ªÀ†£ÀvÉÃ | …ªÀAiÀÄ…ªÀÄUÉßÃªÀiÁð†£ÀÄµÁB | </w:t>
      </w:r>
    </w:p>
    <w:p w14:paraId="5DD8BC79"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…EµÀÖA †ZÀ …«ÃvÀA †ZÀ | …G¨sÉÃ†ZÀ…£ÉÆÃ zÁå†ªÁ ¥ÀÈ…y«Ã C(Uïä)†ºÀ¸À¸ÁàvÁA | </w:t>
      </w:r>
    </w:p>
    <w:p w14:paraId="5EC354AF"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…EºÀ UÀ†wgï-…ªÁªÀÄ…¸ÉåÃzÀA †ZÀ | £À†ªÉÆÃ …zÉÃªÉÃ†¨sÀåB || </w:t>
      </w:r>
      <w:r w:rsidRPr="00195CAF">
        <w:rPr>
          <w:rFonts w:ascii="Arial" w:hAnsi="Arial" w:cs="Arial"/>
          <w:b/>
          <w:sz w:val="28"/>
          <w:szCs w:val="28"/>
        </w:rPr>
        <w:t xml:space="preserve">7 </w:t>
      </w:r>
    </w:p>
    <w:p w14:paraId="0694988A" w14:textId="77777777" w:rsidR="00E82389" w:rsidRPr="00195CAF" w:rsidRDefault="00E82389" w:rsidP="00DF1E9A">
      <w:pPr>
        <w:pStyle w:val="NoSpacing"/>
        <w:spacing w:line="252" w:lineRule="auto"/>
      </w:pPr>
    </w:p>
    <w:p w14:paraId="0DACAD3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…zÀÄæ…¥À…zÁ…¢ªÉÃ£ï †ªÀÄÄªÀÄÄ…ZÁ£ÀB | …¹é£Àß…¸Áì÷ßwéÃ ªÀÄ†¯Á¢ªÀ | </w:t>
      </w:r>
    </w:p>
    <w:p w14:paraId="347EE576"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…¥ÀÆvÀA …¥À«†vÉæÃ…uÉÃ ªÁ‡dåA | D†¥ÀB ±ÀÄ£ÀÞ…£ÀÄÛ ªÉÄÊ†£À¸ÀB || </w:t>
      </w:r>
    </w:p>
    <w:p w14:paraId="0335B3B7"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¨sÀÆ¨sÀÄð…ªÀ¸ÀÄì…ªÉÇÃ ¨sÀÆ¨sÀÄð…ªÀ¸ÀÄì…ªÉÇÃ ¨sÀÆ¨sÀÄð…ªÀ¸ÀÄì†ªÀB || </w:t>
      </w:r>
      <w:r w:rsidRPr="00195CAF">
        <w:rPr>
          <w:rFonts w:ascii="Arial" w:hAnsi="Arial" w:cs="Arial"/>
          <w:b/>
          <w:sz w:val="28"/>
          <w:szCs w:val="28"/>
        </w:rPr>
        <w:t>8</w:t>
      </w:r>
      <w:r w:rsidRPr="00195CAF">
        <w:rPr>
          <w:rFonts w:ascii="BRH Kannada Extra" w:hAnsi="BRH Kannada Extra" w:cs="BRH Kannada Extra"/>
          <w:sz w:val="40"/>
          <w:szCs w:val="40"/>
        </w:rPr>
        <w:t xml:space="preserve"> </w:t>
      </w:r>
    </w:p>
    <w:p w14:paraId="3E3C30C6" w14:textId="77777777" w:rsidR="00E82389" w:rsidRPr="00195CAF" w:rsidRDefault="00E82389" w:rsidP="00DF1E9A">
      <w:pPr>
        <w:pStyle w:val="NoSpacing"/>
        <w:spacing w:line="252" w:lineRule="auto"/>
      </w:pPr>
    </w:p>
    <w:p w14:paraId="2627E5BD" w14:textId="77777777" w:rsidR="00E82389" w:rsidRPr="00195CAF" w:rsidRDefault="00E82389" w:rsidP="00DF1E9A">
      <w:pPr>
        <w:pStyle w:val="4-ULine-Subheading-VedaVMSKannada"/>
        <w:spacing w:line="252" w:lineRule="auto"/>
        <w:rPr>
          <w:color w:val="auto"/>
        </w:rPr>
      </w:pPr>
      <w:r w:rsidRPr="00195CAF">
        <w:rPr>
          <w:color w:val="auto"/>
        </w:rPr>
        <w:t xml:space="preserve">¥Áæ±À£À ªÀÄ…£ÀÛçB </w:t>
      </w:r>
    </w:p>
    <w:p w14:paraId="63A54AEA"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D…¥À EzÁé †G¨sÉÃ…µÀfÃB | D†¥ÉÆÃ C«ÄÃ…ªÀ ZÁ†vÀ¤ÃB | </w:t>
      </w:r>
    </w:p>
    <w:p w14:paraId="5737E93E"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D…¥ÀB ¸À†ªÀð¸Àå ¨sÉÃ…µÀfÃ | vÁ†¸ÉÛÃ PÀÈté£ÀÄÛ ¨sÉÃ…µÀdA || </w:t>
      </w:r>
      <w:r w:rsidRPr="00195CAF">
        <w:rPr>
          <w:rFonts w:ascii="Arial" w:hAnsi="Arial" w:cs="Arial"/>
          <w:b/>
          <w:sz w:val="28"/>
          <w:szCs w:val="28"/>
        </w:rPr>
        <w:t>9</w:t>
      </w:r>
      <w:r w:rsidRPr="00195CAF">
        <w:rPr>
          <w:rFonts w:ascii="BRH Kannada Extra" w:hAnsi="BRH Kannada Extra" w:cs="BRH Kannada Extra"/>
          <w:sz w:val="40"/>
          <w:szCs w:val="40"/>
        </w:rPr>
        <w:t xml:space="preserve"> </w:t>
      </w:r>
    </w:p>
    <w:p w14:paraId="16FBE17E"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[CPÁ® ªÀÄÈvÀÄå ºÀgÀtªÀiï ¸ÀªÀð ªÁå¢ü ¤ªÁgÀtA | </w:t>
      </w:r>
    </w:p>
    <w:p w14:paraId="58065CD0" w14:textId="77777777" w:rsidR="00E82389" w:rsidRPr="00195CAF" w:rsidRDefault="00E8238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¸ÀªÀð(¸ÀªÀÄ¸ÀÛ) ¥Á¥ÀPÀëAiÀÄºÀgÀA (zÉÃªÀvÁ £ÁªÀÄ*) ªÀgÀÄt* ¥ÁzÉÆÃzÀPÀA ±ÀÄ¨sÀA|] </w:t>
      </w:r>
    </w:p>
    <w:p w14:paraId="072380B1" w14:textId="77777777" w:rsidR="00E82389" w:rsidRDefault="00E82389" w:rsidP="00DF1E9A">
      <w:pPr>
        <w:pStyle w:val="NoSpacing"/>
        <w:spacing w:line="252" w:lineRule="auto"/>
      </w:pPr>
    </w:p>
    <w:p w14:paraId="780CB3B4" w14:textId="77777777" w:rsidR="00417064" w:rsidRDefault="00417064" w:rsidP="00DF1E9A">
      <w:pPr>
        <w:pStyle w:val="NoSpacing"/>
        <w:spacing w:line="252" w:lineRule="auto"/>
      </w:pPr>
    </w:p>
    <w:p w14:paraId="1A570371" w14:textId="77777777" w:rsidR="00417064" w:rsidRDefault="00417064" w:rsidP="00DF1E9A">
      <w:pPr>
        <w:pStyle w:val="NoSpacing"/>
        <w:spacing w:line="252" w:lineRule="auto"/>
      </w:pPr>
    </w:p>
    <w:p w14:paraId="172BD40E" w14:textId="77777777" w:rsidR="00417064" w:rsidRDefault="00417064" w:rsidP="00DF1E9A">
      <w:pPr>
        <w:pStyle w:val="NoSpacing"/>
        <w:spacing w:line="252" w:lineRule="auto"/>
      </w:pPr>
    </w:p>
    <w:p w14:paraId="0772D3F0" w14:textId="77777777" w:rsidR="00417064" w:rsidRPr="00195CAF" w:rsidRDefault="00417064" w:rsidP="00DF1E9A">
      <w:pPr>
        <w:pStyle w:val="NoSpacing"/>
        <w:spacing w:line="252" w:lineRule="auto"/>
      </w:pPr>
    </w:p>
    <w:p w14:paraId="5B39502A" w14:textId="77777777" w:rsidR="00E82389" w:rsidRPr="00195CAF" w:rsidRDefault="00E82389" w:rsidP="00DF1E9A">
      <w:pPr>
        <w:pStyle w:val="4-ULine-Subheading-VedaVMSKannada"/>
        <w:spacing w:line="252" w:lineRule="auto"/>
        <w:rPr>
          <w:color w:val="auto"/>
        </w:rPr>
      </w:pPr>
      <w:r w:rsidRPr="00195CAF">
        <w:rPr>
          <w:color w:val="auto"/>
        </w:rPr>
        <w:lastRenderedPageBreak/>
        <w:t xml:space="preserve">¹ÛçÃuÁA ¥Áæ±À£ÉÃB </w:t>
      </w:r>
    </w:p>
    <w:p w14:paraId="40C53B04" w14:textId="77777777" w:rsidR="00E82389" w:rsidRPr="00195CAF" w:rsidRDefault="00E82389"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…D…ªÀÄ…AiÀiÁ«Ã †a¤éÃvÀ | D…¥ÉÆÃ ªÉÊ †¨sÉÃ…µÀdA | …¨sÉÃ…µÀd…ªÉÄÃªÁ†¸ÉäöÊ PÀgÉÆÃw | </w:t>
      </w:r>
    </w:p>
    <w:p w14:paraId="6975E789" w14:textId="77777777" w:rsidR="00E82389" w:rsidRPr="00195CAF" w:rsidRDefault="00E82389" w:rsidP="00DF1E9A">
      <w:pPr>
        <w:pBdr>
          <w:bottom w:val="single" w:sz="4" w:space="1" w:color="auto"/>
        </w:pBd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¸À…ªÀðªÀiÁ†AiÀÄÄgÉÃw || </w:t>
      </w:r>
      <w:r w:rsidRPr="00195CAF">
        <w:rPr>
          <w:rFonts w:ascii="Arial" w:hAnsi="Arial" w:cs="Arial"/>
          <w:b/>
          <w:sz w:val="28"/>
          <w:szCs w:val="28"/>
        </w:rPr>
        <w:t xml:space="preserve">10 </w:t>
      </w:r>
      <w:r w:rsidRPr="00195CAF">
        <w:rPr>
          <w:rFonts w:ascii="BRH Kannada Extra" w:hAnsi="BRH Kannada Extra" w:cs="BRH Kannada Extra"/>
          <w:sz w:val="40"/>
          <w:szCs w:val="40"/>
        </w:rPr>
        <w:tab/>
      </w:r>
    </w:p>
    <w:p w14:paraId="6B405FDD" w14:textId="77777777" w:rsidR="00E82389" w:rsidRPr="00D84AC7" w:rsidRDefault="00E82389" w:rsidP="00DF1E9A">
      <w:pPr>
        <w:autoSpaceDE w:val="0"/>
        <w:autoSpaceDN w:val="0"/>
        <w:adjustRightInd w:val="0"/>
        <w:spacing w:after="0" w:line="252" w:lineRule="auto"/>
        <w:rPr>
          <w:rFonts w:ascii="BRH Kannada RN" w:hAnsi="BRH Kannada RN" w:cs="BRH Kannada RN"/>
          <w:sz w:val="28"/>
          <w:szCs w:val="28"/>
        </w:rPr>
      </w:pPr>
    </w:p>
    <w:p w14:paraId="1FAA8D1C" w14:textId="77777777" w:rsidR="00E82389" w:rsidRPr="00195CAF" w:rsidRDefault="00E82389" w:rsidP="00DF1E9A">
      <w:pPr>
        <w:pStyle w:val="NoSpacing"/>
        <w:spacing w:line="252" w:lineRule="auto"/>
      </w:pPr>
    </w:p>
    <w:p w14:paraId="6CF42D55" w14:textId="77777777" w:rsidR="00AD680B" w:rsidRPr="00195CAF" w:rsidRDefault="0032060E" w:rsidP="00DF1E9A">
      <w:pPr>
        <w:pStyle w:val="1Title-VedaVMSKannada"/>
        <w:spacing w:line="252" w:lineRule="auto"/>
        <w:rPr>
          <w:color w:val="auto"/>
        </w:rPr>
      </w:pPr>
      <w:bookmarkStart w:id="52" w:name="_Toc535175630"/>
      <w:r w:rsidRPr="00195CAF">
        <w:rPr>
          <w:color w:val="auto"/>
        </w:rPr>
        <w:t>NµÀ¢ü ¸ÀÆPÀÛA</w:t>
      </w:r>
      <w:bookmarkEnd w:id="52"/>
      <w:r w:rsidRPr="00195CAF">
        <w:rPr>
          <w:color w:val="auto"/>
        </w:rPr>
        <w:t xml:space="preserve"> </w:t>
      </w:r>
    </w:p>
    <w:p w14:paraId="6E7BFEA0" w14:textId="77777777" w:rsidR="0032060E" w:rsidRPr="00D84AC7" w:rsidRDefault="0032060E"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(TS 4.2.6.1)</w:t>
      </w:r>
    </w:p>
    <w:p w14:paraId="25E43DE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AiÀiÁ …eÁvÁ N†µÀzsÀAiÉÆÃ …zÉÃªÉÃ†¨sÀå ¹Ûç…AiÀÄÄUÀA …¥ÀÄgÁ |</w:t>
      </w:r>
    </w:p>
    <w:p w14:paraId="4028AC6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ªÀÄ†£ÁÝ«Ä …§¨sÀÆæ†uÁ …ªÀÄºÀ(Uïä) …±ÀvÀA zsÁ†ªÀiÁ¤ …¸À¥ÀÛ †ZÀ |</w:t>
      </w:r>
    </w:p>
    <w:p w14:paraId="736AB63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…±ÀvÀA </w:t>
      </w:r>
      <w:r w:rsidR="00C15EA4"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†ªÉÇÃ CA…§ zsÁ†ªÀiÁ¤ …¸ÀºÀ†¸Àæ…ªÀÄÄvÀ…ªÉÇÃ gÀÄ†ºÀB | </w:t>
      </w:r>
    </w:p>
    <w:p w14:paraId="5FDC80A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C†xÁ ±ÀvÀPÀævÉÆéÃ …AiÀÄÆAiÀÄ…«ÄªÀÄA †ªÉÄÃ C…UÀzÀA †PÀÈvÀ | </w:t>
      </w:r>
    </w:p>
    <w:p w14:paraId="294003B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¥ÀÄ†µÁàªÀwÃB …¥Àæ¸ÀÆ†ªÀwÃB …¥sÀ°†¤ÃgÀ…¥sÀ¯Á …GvÀ | </w:t>
      </w:r>
    </w:p>
    <w:p w14:paraId="17DC8D0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C†±Áé EªÀ …¸Àf†vÀéjÃgï-…«ÃgÀÄ†zsÀB ¥ÁgÀ…¬ÄµÀÚ†ªÀB | </w:t>
      </w:r>
    </w:p>
    <w:p w14:paraId="031A384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N†µÀ…¢üÃj†w ªÀiÁvÀ…gÀ-¸ÀÛ†zÉÆéÃ zÉÃ…«Ã-gÀÄ†¥À§ÄæªÉÃ | </w:t>
      </w:r>
    </w:p>
    <w:p w14:paraId="1FEED31E"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gÀ¥Á(†Uïä)¹ «…WÀß-wÃ†j…vÀgÀ †¥À…±ÁÑvÀ†AiÀÄªÀiÁ£ÁB || </w:t>
      </w:r>
      <w:r w:rsidRPr="00195CAF">
        <w:rPr>
          <w:rFonts w:ascii="Arial" w:hAnsi="Arial" w:cs="Arial"/>
          <w:b/>
          <w:sz w:val="28"/>
          <w:szCs w:val="28"/>
        </w:rPr>
        <w:t>1</w:t>
      </w:r>
    </w:p>
    <w:p w14:paraId="2825E405" w14:textId="77777777" w:rsidR="0032060E" w:rsidRPr="00195CAF" w:rsidRDefault="0032060E" w:rsidP="00DF1E9A">
      <w:pPr>
        <w:pStyle w:val="NoSpacing"/>
        <w:spacing w:line="252" w:lineRule="auto"/>
      </w:pPr>
    </w:p>
    <w:p w14:paraId="50A94E2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…C…±ÀévÉÜÃ†ªÉÇÃ …¤µÀ†zÀ£ÀA …¥ÀuÉÃð†ªÉÇÃ ªÀ…¸ÀwB …PÀÈvÁ | </w:t>
      </w:r>
    </w:p>
    <w:p w14:paraId="0A294E0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…UÉÆÃ¨sÁ…d EwÌ†¯Á ¸À…xÀAiÀÄxï …¸À£À†ªÀ…xÀ ¥ÀÆ†gÀÄµÀA | </w:t>
      </w:r>
    </w:p>
    <w:p w14:paraId="6DA2F3B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AiÀÄ…zÀºÀA </w:t>
      </w:r>
      <w:r w:rsidR="006D433B"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…ªÁd†AiÀÄ-…¤ßªÀiÁ N†µÀ…¢üÃ…gï ºÀ†¸ÀÛ D…zÀzsÉÃ |</w:t>
      </w:r>
    </w:p>
    <w:p w14:paraId="1F6C0AB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…DvÁä AiÀÄ†PÀë÷ä¸Àå £À±Àåw …¥ÀÄgÁ †fÃ…ªÀ UÀÈ†¨sÉÆÃ AiÀÄxÁ | </w:t>
      </w:r>
    </w:p>
    <w:p w14:paraId="0EE415E1"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AiÀÄzÉÆÃ†µÀzsÀAiÀÄB …¸ÀAUÀ†ZÀÒ…£ÉÛÃ gÁ†eÁ…£ÀB ¸À†«ÄvÁ «ªÀ | </w:t>
      </w:r>
    </w:p>
    <w:p w14:paraId="5F2814D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«…¥ÀæB ¸À †GZÀåvÉÃ …©üµÀ†UÀæ…PÉÆëÃºÁ„†«ÄÃ…ªÀ ZÁ†vÀ£ÀB | </w:t>
      </w:r>
    </w:p>
    <w:p w14:paraId="1FB3FCC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¤†µÀÌöÈ…wgï £Á†ªÀÄªÉÇÃ …ªÀiÁvÁ„†xÁ …AiÀÄÆAiÀÄ(UïÎ)…¸ÀÜ ¸ÀA†PÀÈwÃB | </w:t>
      </w:r>
    </w:p>
    <w:p w14:paraId="56F5507C"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…¸ÀgÁB †¥À…vÀwæ‡tÂÃB ¸ÀÜ…£ÀAiÀÄ…zÁ ªÀÄ†AiÀÄ…w ¤†µÀÌöÈvÀ || </w:t>
      </w:r>
      <w:r w:rsidRPr="00195CAF">
        <w:rPr>
          <w:rFonts w:ascii="Arial" w:hAnsi="Arial" w:cs="Arial"/>
          <w:b/>
          <w:sz w:val="28"/>
          <w:szCs w:val="28"/>
        </w:rPr>
        <w:t>2</w:t>
      </w:r>
    </w:p>
    <w:p w14:paraId="1C1D77FF" w14:textId="77777777" w:rsidR="0032060E" w:rsidRPr="00195CAF" w:rsidRDefault="0032060E" w:rsidP="00DF1E9A">
      <w:pPr>
        <w:pStyle w:val="NoSpacing"/>
        <w:spacing w:line="252" w:lineRule="auto"/>
      </w:pPr>
    </w:p>
    <w:p w14:paraId="3191280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…C£Áå†ªÉÇÃ …C£Áå†ªÀÄªÀ-…vÀé£Áå„£Àå…¸Áå G†¥ÁªÀvÀ | </w:t>
      </w:r>
    </w:p>
    <w:p w14:paraId="28B9B62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vÁB ¸À…ªÁð N†µÀzsÀAiÀÄB ¸ÀA</w:t>
      </w:r>
      <w:r w:rsidR="006D433B"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«…zÁ£Á …EzÀA …ªÉÄÃ ¥Áæ†ªÀ…vÁ ªÀ†ZÀB | </w:t>
      </w:r>
    </w:p>
    <w:p w14:paraId="778E3B6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GZÀÄÒ…µÁä N†µÀ¢üÃ…£ÁA UÁ†ªÉÇÃ …UÉÆÃµÁ× †¢ªÉÃgÀvÉÃ | </w:t>
      </w:r>
    </w:p>
    <w:p w14:paraId="2688D51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zsÀ£À(†Uïä) ¸À…¤µÀå†¤ÛÃ £Á…ªÀiÁvÁä…£À£ÀÝ†ªÀ ¥ÀÆgÀÄµÀ | </w:t>
      </w:r>
    </w:p>
    <w:p w14:paraId="6A6315D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C…w «‡±ÁéB ¥À…jµÁ×…¸ÉÛÃ £À †EªÀ …ªÀæd†ªÀÄPÀæªÀÄÄB | </w:t>
      </w:r>
    </w:p>
    <w:p w14:paraId="7649AE1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N†µÀzsÀ…AiÀÄB ¥Áæ†ZÀÄZÀå…ªÀÅgï AiÀÄwÌ†kÑ …vÀ£ÀÄ…ªÁ(…Uïä) gÀ†¥ÀB | </w:t>
      </w:r>
    </w:p>
    <w:p w14:paraId="03A7E7F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AiÀiÁ†¸ÀÛ D…vÀ¸ÀÄÜ-…gÁvÁä…£ÀA </w:t>
      </w:r>
      <w:r w:rsidR="00FA28E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AiÀiÁ †D« …«±ÀÄB ¥À†gÀÄB ¥ÀgÀÄB |</w:t>
      </w:r>
    </w:p>
    <w:p w14:paraId="5B7BD41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vÁ…¸ÉÛÃ AiÀÄ…PÀë÷äA </w:t>
      </w:r>
      <w:r w:rsidR="00FA28E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«†¨ÁzsÀ£ÁÛ …ªÀÄÄUÉÆæÃ †ªÀÄzÀÞ÷å …ªÀÄ²Ã†jªÀ || </w:t>
      </w:r>
      <w:r w:rsidRPr="00195CAF">
        <w:rPr>
          <w:rFonts w:ascii="Arial" w:hAnsi="Arial" w:cs="Arial"/>
          <w:b/>
          <w:sz w:val="28"/>
          <w:szCs w:val="28"/>
        </w:rPr>
        <w:t>3</w:t>
      </w:r>
    </w:p>
    <w:p w14:paraId="38834D05" w14:textId="77777777" w:rsidR="0032060E" w:rsidRPr="00195CAF" w:rsidRDefault="0032060E" w:rsidP="00DF1E9A">
      <w:pPr>
        <w:pStyle w:val="NoSpacing"/>
        <w:spacing w:line="252" w:lineRule="auto"/>
      </w:pPr>
    </w:p>
    <w:p w14:paraId="202E7F2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…¸ÁPÀA †</w:t>
      </w:r>
      <w:r w:rsidR="00FA28E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AiÀÄ…PÀë÷ä ¥Àæ†¥ÀvÀ…±ÉåÃ£ÉÃ†£À Q Q …¢Ã«‡£Á | </w:t>
      </w:r>
    </w:p>
    <w:p w14:paraId="32D1AA5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…¸ÁPÀA </w:t>
      </w:r>
      <w:r w:rsidR="00FA28E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ªÁ†vÀ…¸ÀåzÁÞç†eÁå …¸ÁPÀ†£Àß±Àå …¤ºÁ†PÀAiÀiÁ | </w:t>
      </w:r>
    </w:p>
    <w:p w14:paraId="30802F3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…C…±Áé…ªÀwÃ(Uïä) †¸ÉÆÃªÀÄ…ªÀwÃ …ªÀÄÆdð†AiÀÄ…¤ÛÃ ªÀÄÄ†zÉÆÃd¸ÀA | </w:t>
      </w:r>
    </w:p>
    <w:p w14:paraId="409FE42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D†«…yì ¸À…ªÁð N†µÀ¢üÃ…gÀ¸Áä †C…jµÀÖ †vÁvÀAiÉÄÃ | </w:t>
      </w:r>
    </w:p>
    <w:p w14:paraId="5100E5E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AiÀiÁB …¥sÀ°…¤Ãgï AiÀiÁ †C…¥sÀ¯Á †C…¥ÀÄµÁàAiÀiÁ†±ÀÑ …¥ÀÄ¶à‡tÂÃB | </w:t>
      </w:r>
    </w:p>
    <w:p w14:paraId="2A8126D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§È…ºÀ¸Àà†w ¥Àæ¸ÀÆ…vÁ ¸ÁÛ†£ÉÆÃ ªÀÄÄ…kÑ£ÀÛ÷é(Uïä) †ºÀ¸ÀB | </w:t>
      </w:r>
    </w:p>
    <w:p w14:paraId="37BCB27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 N†µÀzsÀ…AiÀÄB ¸ÉÆÃ†ªÀÄgÁ…fÕÃB ¥Àæ†«µÁÖB ¥ÀÈ…y«Ã ªÀÄ†£ÀÄ || </w:t>
      </w:r>
      <w:r w:rsidRPr="00195CAF">
        <w:rPr>
          <w:rFonts w:ascii="Arial" w:hAnsi="Arial" w:cs="Arial"/>
          <w:b/>
          <w:sz w:val="28"/>
          <w:szCs w:val="28"/>
        </w:rPr>
        <w:t>4</w:t>
      </w:r>
    </w:p>
    <w:p w14:paraId="5D186D2E" w14:textId="77777777" w:rsidR="0032060E" w:rsidRPr="00195CAF" w:rsidRDefault="0032060E" w:rsidP="00DF1E9A">
      <w:pPr>
        <w:pStyle w:val="NoSpacing"/>
        <w:spacing w:line="252" w:lineRule="auto"/>
      </w:pPr>
    </w:p>
    <w:p w14:paraId="0D215CA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vÁ…¸ÁA vÀé†ªÀÄ¸ÀÄå…vÀÛªÀiÁ ¥Àæ†uÉÆÃ …fÃªÁ†vÀªÉÃ¸ÀÄªÀ | </w:t>
      </w:r>
    </w:p>
    <w:p w14:paraId="53EC051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…C…ªÀ¥À†vÀ¤ÛÃ-gÀªÀzÀ…¤ÝªÀ N†µÀzÀ…AiÀÄB ¥À†j | </w:t>
      </w:r>
    </w:p>
    <w:p w14:paraId="208C842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AiÀÄA …fÃªÀ …ªÀÄ±ÀÕ†ªÁ ªÀÄ…ºÉÊ £À ¸À†jµÁå…w ¥ÀÆ†gÀÄµÀB | </w:t>
      </w:r>
    </w:p>
    <w:p w14:paraId="49B6672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AiÀiÁ…±ÉÑÃzÀ †ªÀÄÄ¥À-…±ÀÈté…¤Û AiÀiÁ†±ÀÑ …zÀÆgÀA ¥À†gÁUÀvÁB |</w:t>
      </w:r>
    </w:p>
    <w:p w14:paraId="759FB8E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…EºÀ …¸ÀAUÀ…vÀåvÁB ¸À†ªÁð …C¸ÉäöÊ ¸À†£ÀÝvÀÛ ¨sÉÃ…µÀdA |</w:t>
      </w:r>
    </w:p>
    <w:p w14:paraId="0B85542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ªÀiÁ†ªÉÇÃ jµÀvï R…¤vÁ AiÀÄ†¸ÉäöÊ …ZÁºÀA R†£Á«ÄªÀB | </w:t>
      </w:r>
    </w:p>
    <w:p w14:paraId="14FB2FA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…¢é¥À-ZÀÑ†vÀÄµÀà…zÀ-¸Áä…PÀ(…Uïä) ¸À†ªÀð-…ªÀÄ¸ÀÛ÷é †£ÁvÀÄgÀA | </w:t>
      </w:r>
    </w:p>
    <w:p w14:paraId="03608D7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N†µÀzsÀ…AiÀÄB ¸ÀA</w:t>
      </w:r>
      <w:r w:rsidR="00724625"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†ªÀzÀ…£ÉÛÃ ¸ÉÆÃ†ªÉÄÃ£À …¸ÀºÀ gÁ‡eÁÕ | </w:t>
      </w:r>
    </w:p>
    <w:p w14:paraId="2A20AA23"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AiÀÄ†¸ÉäöÊ …PÀgÉÆÃ†w ¨Áæ…ºÀät¸ÀÛ(Uïä) †gÁd£ï ¥ÁgÀAiÀiÁªÀÄ¹ || </w:t>
      </w:r>
      <w:r w:rsidRPr="00195CAF">
        <w:rPr>
          <w:rFonts w:ascii="Arial" w:hAnsi="Arial" w:cs="Arial"/>
          <w:b/>
          <w:sz w:val="28"/>
          <w:szCs w:val="28"/>
        </w:rPr>
        <w:t>5</w:t>
      </w:r>
    </w:p>
    <w:p w14:paraId="422BBD42" w14:textId="77777777" w:rsidR="00AD680B" w:rsidRPr="00195CAF" w:rsidRDefault="0032060E" w:rsidP="00DF1E9A">
      <w:pPr>
        <w:pStyle w:val="2-Centered-VedaVMSKannada"/>
        <w:spacing w:line="252" w:lineRule="auto"/>
        <w:rPr>
          <w:color w:val="auto"/>
        </w:rPr>
      </w:pPr>
      <w:r w:rsidRPr="00195CAF">
        <w:rPr>
          <w:color w:val="auto"/>
        </w:rPr>
        <w:t>NA ±Á…¤ÛB ±Á…¤ÛB ±Á†¤ÛB ||</w:t>
      </w:r>
    </w:p>
    <w:p w14:paraId="23085DD4" w14:textId="77777777" w:rsidR="0032060E" w:rsidRPr="00195CAF" w:rsidRDefault="00AD680B" w:rsidP="00DF1E9A">
      <w:pPr>
        <w:pStyle w:val="2-Centered-VedaVMSKannada"/>
        <w:spacing w:line="252" w:lineRule="auto"/>
        <w:rPr>
          <w:color w:val="auto"/>
        </w:rPr>
      </w:pPr>
      <w:r w:rsidRPr="00195CAF">
        <w:rPr>
          <w:color w:val="auto"/>
        </w:rPr>
        <w:pict w14:anchorId="289B4DD2">
          <v:rect id="_x0000_i1025" style="width:0;height:1.5pt" o:hralign="center" o:hrstd="t" o:hr="t" fillcolor="#a0a0a0" stroked="f"/>
        </w:pict>
      </w:r>
    </w:p>
    <w:p w14:paraId="1304411F" w14:textId="77777777" w:rsidR="00AD680B" w:rsidRPr="00195CAF" w:rsidRDefault="00AD680B" w:rsidP="00DF1E9A">
      <w:pPr>
        <w:autoSpaceDE w:val="0"/>
        <w:autoSpaceDN w:val="0"/>
        <w:adjustRightInd w:val="0"/>
        <w:spacing w:after="0" w:line="252" w:lineRule="auto"/>
        <w:rPr>
          <w:rFonts w:ascii="Segoe UI" w:hAnsi="Segoe UI" w:cs="Segoe UI"/>
          <w:sz w:val="20"/>
          <w:szCs w:val="20"/>
        </w:rPr>
        <w:sectPr w:rsidR="00AD680B" w:rsidRPr="00195CAF" w:rsidSect="00B20592">
          <w:pgSz w:w="12240" w:h="15840"/>
          <w:pgMar w:top="1166" w:right="864" w:bottom="1440" w:left="1440" w:header="720" w:footer="720" w:gutter="0"/>
          <w:cols w:space="720"/>
          <w:noEndnote/>
          <w:docGrid w:linePitch="299"/>
        </w:sectPr>
      </w:pPr>
    </w:p>
    <w:p w14:paraId="2542F118" w14:textId="77777777" w:rsidR="0032060E" w:rsidRPr="00195CAF" w:rsidRDefault="0032060E" w:rsidP="00DF1E9A">
      <w:pPr>
        <w:autoSpaceDE w:val="0"/>
        <w:autoSpaceDN w:val="0"/>
        <w:adjustRightInd w:val="0"/>
        <w:spacing w:after="0" w:line="252" w:lineRule="auto"/>
        <w:rPr>
          <w:rFonts w:ascii="Segoe UI" w:hAnsi="Segoe UI" w:cs="Segoe UI"/>
          <w:sz w:val="20"/>
          <w:szCs w:val="20"/>
        </w:rPr>
      </w:pPr>
    </w:p>
    <w:p w14:paraId="1427ED5A" w14:textId="77777777" w:rsidR="00AD680B" w:rsidRPr="00195CAF" w:rsidRDefault="0032060E" w:rsidP="00DF1E9A">
      <w:pPr>
        <w:pStyle w:val="1Title-VedaVMSKannada"/>
        <w:spacing w:line="252" w:lineRule="auto"/>
        <w:rPr>
          <w:color w:val="auto"/>
        </w:rPr>
      </w:pPr>
      <w:bookmarkStart w:id="53" w:name="_Toc535175631"/>
      <w:r w:rsidRPr="00195CAF">
        <w:rPr>
          <w:color w:val="auto"/>
        </w:rPr>
        <w:t>ªÀÄ£ÀÛç ¥ÀÄµÀàA</w:t>
      </w:r>
      <w:bookmarkEnd w:id="53"/>
      <w:r w:rsidRPr="00195CAF">
        <w:rPr>
          <w:color w:val="auto"/>
        </w:rPr>
        <w:t xml:space="preserve"> </w:t>
      </w:r>
    </w:p>
    <w:p w14:paraId="5AC9620C" w14:textId="77777777" w:rsidR="0032060E" w:rsidRPr="00D84AC7" w:rsidRDefault="0032060E" w:rsidP="00DF1E9A">
      <w:pPr>
        <w:pStyle w:val="3-Eng-Subheading-VedaVMSTelugu"/>
        <w:spacing w:line="252" w:lineRule="auto"/>
        <w:rPr>
          <w:rFonts w:ascii="BRH Kannada RN" w:hAnsi="BRH Kannada RN" w:cs="BRH Kannada RN"/>
          <w:color w:val="auto"/>
          <w:sz w:val="28"/>
          <w:szCs w:val="28"/>
        </w:rPr>
      </w:pPr>
      <w:r w:rsidRPr="00D84AC7">
        <w:rPr>
          <w:color w:val="auto"/>
          <w:sz w:val="28"/>
          <w:szCs w:val="28"/>
        </w:rPr>
        <w:t>(TA 1.22.1)</w:t>
      </w:r>
    </w:p>
    <w:p w14:paraId="7AC343B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NªÀiï | †AiÉÆÃ„¥ÁA ¥ÀÄ…µÀàA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 ¥ÀÄ†µÀàªÁ£ï …¥ÀæeÁ‡ªÁ£ï ¥À…±ÀÄªÀiÁ£ï †¨sÀªÀw</w:t>
      </w:r>
      <w:r w:rsidR="00B2471D">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…ZÀ£ÀÝç…ªÀiÁ ªÁ …C¥ÁA ¥ÀÄ‡µÀàªÀiï | ¥ÀÄ†µÀàªÁ£ï …¥ÀæeÁ‡ªÁ£ï ¥À…±ÀÄªÀiÁ£ï †¨sÀªÀw | </w:t>
      </w:r>
    </w:p>
    <w:p w14:paraId="3009D01F"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r w:rsidRPr="00195CAF">
        <w:rPr>
          <w:rFonts w:ascii="Arial" w:hAnsi="Arial" w:cs="Arial"/>
          <w:b/>
          <w:sz w:val="28"/>
          <w:szCs w:val="28"/>
        </w:rPr>
        <w:t>1</w:t>
      </w:r>
    </w:p>
    <w:p w14:paraId="03820CDB" w14:textId="77777777" w:rsidR="0032060E" w:rsidRPr="00195CAF" w:rsidRDefault="0032060E" w:rsidP="00DF1E9A">
      <w:pPr>
        <w:pStyle w:val="NoSpacing"/>
        <w:spacing w:line="252" w:lineRule="auto"/>
      </w:pPr>
    </w:p>
    <w:p w14:paraId="2F33EE0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…CVßªÁð …C¥Á…ªÀiÁAiÀÄ†vÀ£ÀA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‡AiÉÆÃ„UÉßÃ…gÁAiÀÄ†vÀ…£ÀA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p>
    <w:p w14:paraId="763E3191"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D…¥ÉÆÃ ªÁ …CUÉßÃ…gÁAiÀiÁ†vÀ£ÀA | …DAiÀÄ†vÀ£ÀªÁ£ï ¨sÀªÀw | 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r w:rsidRPr="00195CAF">
        <w:rPr>
          <w:rFonts w:ascii="Arial" w:hAnsi="Arial" w:cs="Arial"/>
          <w:b/>
          <w:sz w:val="28"/>
          <w:szCs w:val="28"/>
        </w:rPr>
        <w:t>2</w:t>
      </w:r>
    </w:p>
    <w:p w14:paraId="4B007106" w14:textId="77777777" w:rsidR="0032060E" w:rsidRPr="00195CAF" w:rsidRDefault="0032060E" w:rsidP="00DF1E9A">
      <w:pPr>
        <w:pStyle w:val="NoSpacing"/>
        <w:spacing w:line="252" w:lineRule="auto"/>
      </w:pPr>
    </w:p>
    <w:p w14:paraId="6AFCDC01"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…ªÁAiÀÄÄªÁð …C¥Á…ªÀiÁAiÀÄ†vÀ£ÀA |</w:t>
      </w:r>
      <w:r w:rsidR="00417064">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AiÉÆÃ …ªÁAiÉÆÃ…gÁAiÀÄ†vÀ…£ÀA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|…DAiÀÄ†vÀ£ÀªÁ£ï ¨sÀªÀw</w:t>
      </w:r>
      <w:r w:rsidR="00B2471D">
        <w:rPr>
          <w:rFonts w:ascii="BRH Kannada Extra" w:hAnsi="BRH Kannada Extra" w:cs="BRH Kannada Extra"/>
          <w:sz w:val="40"/>
          <w:szCs w:val="40"/>
        </w:rPr>
        <w:t xml:space="preserve"> </w:t>
      </w:r>
      <w:r w:rsidRPr="00195CAF">
        <w:rPr>
          <w:rFonts w:ascii="BRH Kannada Extra" w:hAnsi="BRH Kannada Extra" w:cs="BRH Kannada Extra"/>
          <w:sz w:val="40"/>
          <w:szCs w:val="40"/>
        </w:rPr>
        <w:t>|</w:t>
      </w:r>
    </w:p>
    <w:p w14:paraId="0190F0A1"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D…¥ÉÆÃ ªÉÊ …ªÁAiÉÆÃ…gÁAiÀiÁ†vÀ£ÀA | …DAiÀÄ†vÀ£ÀªÁ£ï ¨sÀªÀw | 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w:t>
      </w:r>
      <w:r w:rsidRPr="00195CAF">
        <w:rPr>
          <w:rFonts w:ascii="Arial" w:hAnsi="Arial" w:cs="Arial"/>
          <w:b/>
          <w:sz w:val="28"/>
          <w:szCs w:val="28"/>
        </w:rPr>
        <w:t>3</w:t>
      </w:r>
    </w:p>
    <w:p w14:paraId="306BF115" w14:textId="77777777" w:rsidR="0032060E" w:rsidRPr="00195CAF" w:rsidRDefault="0032060E" w:rsidP="00DF1E9A">
      <w:pPr>
        <w:pStyle w:val="NoSpacing"/>
        <w:spacing w:line="252" w:lineRule="auto"/>
      </w:pPr>
    </w:p>
    <w:p w14:paraId="380C8CF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…C¸Ë ªÉÊ vÀ†¥À…£Àß¥Á-…ªÀiÁAiÀÄ†vÀ£ÀA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lastRenderedPageBreak/>
        <w:t xml:space="preserve">†AiÉÆÃ„ªÀÄÄ…µÀå-vÀ†¥ÀvÀ …DAiÀÄ†vÀ…£ÀA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D…¥ÉÆÃªÁ …CªÀÄÄ…µÀå-vÀ†¥ÀvÀ …DAiÀÄ†vÀ£ÀA | </w:t>
      </w:r>
    </w:p>
    <w:p w14:paraId="5489D3D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…DAiÀÄ†vÀ£ÀªÁ£ï ¨sÀªÀw | 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r w:rsidRPr="00195CAF">
        <w:rPr>
          <w:rFonts w:ascii="Arial" w:hAnsi="Arial" w:cs="Arial"/>
          <w:b/>
          <w:sz w:val="28"/>
          <w:szCs w:val="28"/>
        </w:rPr>
        <w:t>4</w:t>
      </w:r>
    </w:p>
    <w:p w14:paraId="46919083" w14:textId="77777777" w:rsidR="0032060E" w:rsidRPr="00195CAF" w:rsidRDefault="0032060E" w:rsidP="00DF1E9A">
      <w:pPr>
        <w:pStyle w:val="NoSpacing"/>
        <w:spacing w:line="252" w:lineRule="auto"/>
      </w:pPr>
    </w:p>
    <w:p w14:paraId="5961D98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…ZÀ£ÀÝç…ªÀiÁ ªÁ …C¥Á…ªÀiÁAiÀÄ†vÀ£ÀA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AiÀÄ±ï…ZÀ£ÀÝç†ªÀÄ¸À …DAiÀÄ†vÀ…£ÀA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p>
    <w:p w14:paraId="19E2745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D…¥ÉÆÃ ªÉÊ …ZÀ£ÀÝç†ªÀÄ¸À …DAiÀÄ†vÀ£ÀA | …DAiÀÄ†vÀ£ÀªÁ£ï ¨sÀªÀw | 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w:t>
      </w:r>
      <w:r w:rsidRPr="00195CAF">
        <w:rPr>
          <w:rFonts w:ascii="Arial" w:hAnsi="Arial" w:cs="Arial"/>
          <w:b/>
          <w:sz w:val="28"/>
          <w:szCs w:val="28"/>
        </w:rPr>
        <w:t>5</w:t>
      </w:r>
    </w:p>
    <w:p w14:paraId="1F953FB0" w14:textId="77777777" w:rsidR="0032060E" w:rsidRPr="00195CAF" w:rsidRDefault="0032060E" w:rsidP="00DF1E9A">
      <w:pPr>
        <w:pStyle w:val="NoSpacing"/>
        <w:spacing w:line="252" w:lineRule="auto"/>
      </w:pPr>
    </w:p>
    <w:p w14:paraId="3BB90AD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£À†PÀëvÁæ…tÂ ªÁ …C¥Á…ªÀiÁAiÀÄ†vÀ£ÀA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AiÉÆÃ £À†PÀëvÁæuÁ-…ªÀiÁAiÀÄ†vÀ…£ÀA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p>
    <w:p w14:paraId="44E2CEE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D…¥ÉÆÃ ªÉÊ £À†PÀëvÁæuÁ-…ªÀiÁAiÀÄ†vÀ£ÀA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r w:rsidRPr="00195CAF">
        <w:rPr>
          <w:rFonts w:ascii="Arial" w:hAnsi="Arial" w:cs="Arial"/>
          <w:b/>
          <w:sz w:val="28"/>
          <w:szCs w:val="28"/>
        </w:rPr>
        <w:t>6</w:t>
      </w:r>
    </w:p>
    <w:p w14:paraId="4C273440" w14:textId="77777777" w:rsidR="0032060E" w:rsidRPr="00195CAF" w:rsidRDefault="0032060E" w:rsidP="00DF1E9A">
      <w:pPr>
        <w:pStyle w:val="NoSpacing"/>
        <w:spacing w:line="252" w:lineRule="auto"/>
      </w:pPr>
    </w:p>
    <w:p w14:paraId="170C630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…¥Àdð…£ÉÆåÃ ªÁ …C¥Á…ªÀiÁAiÀÄ†vÀ£ÀA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AiÀÄB …¥Àdð†£Àå-…¸ÁåAiÀÄ†vÀ…£ÀA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p>
    <w:p w14:paraId="513FCCF9"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lastRenderedPageBreak/>
        <w:t>D…¥ÉÆÃ ªÉÊ …¥Àdð†£Àå-…¸ÁåAiÀÄ†vÀ£ÀA | …DAiÀÄ†vÀ£ÀªÁ£ï ¨sÀªÀw |</w:t>
      </w:r>
      <w:r w:rsidR="00B2471D">
        <w:rPr>
          <w:rFonts w:ascii="BRH Kannada Extra" w:hAnsi="BRH Kannada Extra" w:cs="BRH Kannada Extra"/>
          <w:sz w:val="40"/>
          <w:szCs w:val="40"/>
        </w:rPr>
        <w:br/>
      </w:r>
      <w:r w:rsidRPr="00195CAF">
        <w:rPr>
          <w:rFonts w:ascii="BRH Kannada Extra" w:hAnsi="BRH Kannada Extra" w:cs="BRH Kannada Extra"/>
          <w:sz w:val="40"/>
          <w:szCs w:val="40"/>
        </w:rPr>
        <w:t xml:space="preserve">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w:t>
      </w:r>
      <w:r w:rsidR="00417064">
        <w:rPr>
          <w:rFonts w:ascii="BRH Kannada Extra" w:hAnsi="BRH Kannada Extra" w:cs="BRH Kannada Extra"/>
          <w:sz w:val="40"/>
          <w:szCs w:val="40"/>
        </w:rPr>
        <w:t xml:space="preserve"> </w:t>
      </w:r>
      <w:r w:rsidRPr="00195CAF">
        <w:rPr>
          <w:rFonts w:ascii="Arial" w:hAnsi="Arial" w:cs="Arial"/>
          <w:b/>
          <w:sz w:val="28"/>
          <w:szCs w:val="28"/>
        </w:rPr>
        <w:t>7</w:t>
      </w:r>
    </w:p>
    <w:p w14:paraId="17A74699" w14:textId="77777777" w:rsidR="0032060E" w:rsidRPr="00195CAF" w:rsidRDefault="0032060E" w:rsidP="00DF1E9A">
      <w:pPr>
        <w:pStyle w:val="NoSpacing"/>
        <w:spacing w:line="252" w:lineRule="auto"/>
      </w:pPr>
    </w:p>
    <w:p w14:paraId="074C22C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†AiÉÆÃ„¥Á…ªÀiÁAiÀÄ†vÀ…£ÀA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¸ÀªÀiï…ªÀ…xÀìgÉÆÃ ªÁ …C¥Á…ªÀiÁ†AiÀÄvÀ£ÀA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AiÀÄB †¸ÀªÀiïªÀ…xÀìgÀ-…¸ÁåAiÀÄ†vÀ…£ÀA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…DAiÀÄ†vÀ£ÀªÁ£ï ¨sÀªÀw | </w:t>
      </w:r>
    </w:p>
    <w:p w14:paraId="0EDE821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D…¥ÉÆÃ ªÉÊ †¸ÀªÀiïªÀ…xÀìgÀ-…¸ÁåAiÀÄ†vÀ£ÀA | …DAiÀÄ†vÀ£ÀªÁ£ï ¨sÀªÀw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AiÀÄ …JªÀA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r w:rsidRPr="00195CAF">
        <w:rPr>
          <w:rFonts w:ascii="Arial" w:hAnsi="Arial" w:cs="Arial"/>
          <w:b/>
          <w:sz w:val="28"/>
          <w:szCs w:val="28"/>
        </w:rPr>
        <w:t xml:space="preserve">8 </w:t>
      </w:r>
    </w:p>
    <w:p w14:paraId="09323BE6" w14:textId="77777777" w:rsidR="0032060E" w:rsidRPr="00195CAF" w:rsidRDefault="0032060E" w:rsidP="00DF1E9A">
      <w:pPr>
        <w:pStyle w:val="NoSpacing"/>
        <w:spacing w:line="252" w:lineRule="auto"/>
      </w:pPr>
    </w:p>
    <w:p w14:paraId="6730A43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‡AiÉÆÃ„¥sÀÄì£Á…ªÀA ¥Àæ†w¶×…vÁA </w:t>
      </w:r>
      <w:r w:rsidR="00B2471D"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¥Àæ…vÉåÃªÀ†wµÀ×w || </w:t>
      </w:r>
      <w:r w:rsidRPr="00195CAF">
        <w:rPr>
          <w:rFonts w:ascii="Arial" w:hAnsi="Arial" w:cs="Arial"/>
          <w:b/>
          <w:sz w:val="28"/>
          <w:szCs w:val="28"/>
        </w:rPr>
        <w:t xml:space="preserve">9 </w:t>
      </w:r>
      <w:r w:rsidR="0044589C" w:rsidRPr="00195CAF">
        <w:pict w14:anchorId="69052BF5">
          <v:rect id="_x0000_i1026" style="width:0;height:1.5pt" o:hralign="center" o:hrstd="t" o:hr="t" fillcolor="#a0a0a0" stroked="f"/>
        </w:pict>
      </w:r>
    </w:p>
    <w:p w14:paraId="5018E4FD"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 xml:space="preserve">Other Mantras Chanted with "Mantra PuShpam". </w:t>
      </w:r>
    </w:p>
    <w:p w14:paraId="6615A64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…gÁ…eÁ…¢ü…gÁeÁ†AiÀÄ ¥Àæ¸ÀºÀå …¸Á»‡£ÉÃ | £À†ªÉÆÃ …ªÀAiÀÄA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‡ªÉÊ±Àæ…ªÀuÁ†AiÀÄ PÀÄªÀÄðºÉÃ | </w:t>
      </w:r>
    </w:p>
    <w:p w14:paraId="6799195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…ªÉÄÃ PÁ…ªÀiÁ£ï PÁ…ªÀÄPÁ†ªÀiÁ…AiÀÄ ªÀÄ‡ºÀåA |…PÁ…ªÉÄÃ…±ÀégÉÆÃ ‡ªÉÊ±Àæ…ªÀuÉÆÃ †zÀzÁvÀÄ| </w:t>
      </w:r>
    </w:p>
    <w:p w14:paraId="776DB169" w14:textId="77777777" w:rsidR="0044589C" w:rsidRPr="00195CAF" w:rsidRDefault="0032060E" w:rsidP="00DF1E9A">
      <w:pPr>
        <w:autoSpaceDE w:val="0"/>
        <w:autoSpaceDN w:val="0"/>
        <w:adjustRightInd w:val="0"/>
        <w:spacing w:after="0" w:line="252" w:lineRule="auto"/>
        <w:rPr>
          <w:rStyle w:val="3-Eng-Subheading-VedaVMSTeluguChar"/>
          <w:color w:val="auto"/>
        </w:rPr>
      </w:pPr>
      <w:r w:rsidRPr="00195CAF">
        <w:rPr>
          <w:rFonts w:ascii="BRH Kannada Extra" w:hAnsi="BRH Kannada Extra" w:cs="BRH Kannada Extra"/>
          <w:sz w:val="40"/>
          <w:szCs w:val="40"/>
        </w:rPr>
        <w:t xml:space="preserve">…PÀÄ…¨ÉÃgÁ†AiÀÄ ªÉÊ±Àæ…ªÀuÁ†AiÀÄ </w:t>
      </w:r>
      <w:r w:rsidR="0044589C" w:rsidRPr="00195CAF">
        <w:rPr>
          <w:rFonts w:ascii="BRH Kannada Extra" w:hAnsi="BRH Kannada Extra" w:cs="BRH Kannada Extra"/>
          <w:sz w:val="40"/>
          <w:szCs w:val="40"/>
        </w:rPr>
        <w:t xml:space="preserve">| …ªÀÄ…ºÁ…gÁeÁ…AiÀÄ £À†ªÀÄB || </w:t>
      </w:r>
      <w:r w:rsidRPr="00195CAF">
        <w:rPr>
          <w:rFonts w:ascii="Arial" w:hAnsi="Arial" w:cs="Arial"/>
          <w:b/>
          <w:sz w:val="28"/>
          <w:szCs w:val="28"/>
        </w:rPr>
        <w:t>1</w:t>
      </w:r>
      <w:r w:rsidRPr="007F5B45">
        <w:rPr>
          <w:rFonts w:ascii="BRH Kannada Extra" w:hAnsi="BRH Kannada Extra" w:cs="BRH Kannada Extra"/>
          <w:sz w:val="28"/>
          <w:szCs w:val="28"/>
        </w:rPr>
        <w:t xml:space="preserve"> </w:t>
      </w:r>
      <w:r w:rsidRPr="007F5B45">
        <w:rPr>
          <w:rStyle w:val="3-Eng-Subheading-VedaVMSTeluguChar"/>
          <w:color w:val="auto"/>
          <w:sz w:val="28"/>
          <w:szCs w:val="28"/>
        </w:rPr>
        <w:t>(TA 1.31.6)</w:t>
      </w:r>
    </w:p>
    <w:p w14:paraId="463BF9B0" w14:textId="77777777" w:rsidR="0032060E" w:rsidRPr="00195CAF" w:rsidRDefault="0044589C" w:rsidP="00DF1E9A">
      <w:pPr>
        <w:autoSpaceDE w:val="0"/>
        <w:autoSpaceDN w:val="0"/>
        <w:adjustRightInd w:val="0"/>
        <w:spacing w:after="0" w:line="252" w:lineRule="auto"/>
        <w:rPr>
          <w:rStyle w:val="3-Eng-Subheading-VedaVMSTeluguChar"/>
          <w:color w:val="auto"/>
        </w:rPr>
      </w:pPr>
      <w:r w:rsidRPr="00195CAF">
        <w:pict w14:anchorId="06743877">
          <v:rect id="_x0000_i1027" style="width:0;height:1.5pt" o:hralign="center" o:hrstd="t" o:hr="t" fillcolor="#a0a0a0" stroked="f"/>
        </w:pict>
      </w:r>
    </w:p>
    <w:p w14:paraId="05E6A830" w14:textId="77777777" w:rsidR="0032060E" w:rsidRPr="00195CAF" w:rsidRDefault="0032060E" w:rsidP="00DF1E9A">
      <w:pPr>
        <w:pStyle w:val="NoSpacing"/>
        <w:spacing w:line="252" w:lineRule="auto"/>
      </w:pPr>
    </w:p>
    <w:p w14:paraId="7CCEE55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vÀzï …§æºÀä | ‡NA vÀzï …ªÁAiÀÄÄB| ‡NA vÀ…zÁvÁä | ‡NA vÀ…xÀìvÀåA | </w:t>
      </w:r>
    </w:p>
    <w:p w14:paraId="28414BBE" w14:textId="77777777" w:rsidR="009B5E4A"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vÀxï ¸À‡ªÀðA | ‡NA vÀvï ¥ÀÄ…gÉÆÃ£ÀðªÀÄB | </w:t>
      </w:r>
    </w:p>
    <w:p w14:paraId="6C038BB7" w14:textId="77777777" w:rsidR="009B5E4A"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C£ÀÛ±ÀÑgÀ†w ¨sÀÆ…vÉÃ…µÀÄ UÀÄºÁAiÀiÁA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†«±Àé…ªÀÄÆwðµÀÄ | vÀéA-</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AiÀÄdÕ¸ÀÛ÷éA-</w:t>
      </w:r>
    </w:p>
    <w:p w14:paraId="5F13E78F" w14:textId="77777777" w:rsidR="0032060E" w:rsidRPr="00195CAF" w:rsidRDefault="004A5672" w:rsidP="00DF1E9A">
      <w:pPr>
        <w:autoSpaceDE w:val="0"/>
        <w:autoSpaceDN w:val="0"/>
        <w:adjustRightInd w:val="0"/>
        <w:spacing w:after="0" w:line="252" w:lineRule="auto"/>
        <w:rPr>
          <w:rFonts w:ascii="BRH Kannada Extra" w:hAnsi="BRH Kannada Extra" w:cs="BRH Kannada Extra"/>
          <w:sz w:val="40"/>
          <w:szCs w:val="40"/>
        </w:rPr>
      </w:pPr>
      <w:r w:rsidRPr="000356FE">
        <w:rPr>
          <w:rFonts w:ascii="BRH Devanagari Extra" w:hAnsi="BRH Devanagari Extra" w:cs="BRH Devanagari Extra"/>
          <w:sz w:val="40"/>
          <w:szCs w:val="40"/>
        </w:rPr>
        <w:lastRenderedPageBreak/>
        <w:t>Æ</w:t>
      </w:r>
      <w:r w:rsidR="0032060E" w:rsidRPr="00195CAF">
        <w:rPr>
          <w:rFonts w:ascii="BRH Kannada Extra" w:hAnsi="BRH Kannada Extra" w:cs="BRH Kannada Extra"/>
          <w:sz w:val="40"/>
          <w:szCs w:val="40"/>
        </w:rPr>
        <w:t>ªÀµÀmÁÌgÀ¸ÀÛ÷é-«Ä£ÀÝç¸ÀÛ÷é-gÀÄzÀæ¸ÀÛ÷éA-</w:t>
      </w:r>
      <w:r w:rsidRPr="000356FE">
        <w:rPr>
          <w:rFonts w:ascii="BRH Devanagari Extra" w:hAnsi="BRH Devanagari Extra" w:cs="BRH Devanagari Extra"/>
          <w:sz w:val="40"/>
          <w:szCs w:val="40"/>
        </w:rPr>
        <w:t>Æ</w:t>
      </w:r>
      <w:r w:rsidR="0032060E" w:rsidRPr="00195CAF">
        <w:rPr>
          <w:rFonts w:ascii="BRH Kannada Extra" w:hAnsi="BRH Kannada Extra" w:cs="BRH Kannada Extra"/>
          <w:sz w:val="40"/>
          <w:szCs w:val="40"/>
        </w:rPr>
        <w:t xml:space="preserve">«µÀÄÚ¸ÀÛ÷éA-§æºÀä†vÀéA ¥Àæ…eÁ¥ÀwB | </w:t>
      </w:r>
    </w:p>
    <w:p w14:paraId="19A7515D" w14:textId="77777777" w:rsidR="0032060E" w:rsidRPr="007F5B45" w:rsidRDefault="0032060E" w:rsidP="00DF1E9A">
      <w:pPr>
        <w:autoSpaceDE w:val="0"/>
        <w:autoSpaceDN w:val="0"/>
        <w:adjustRightInd w:val="0"/>
        <w:spacing w:after="0" w:line="252" w:lineRule="auto"/>
        <w:rPr>
          <w:rFonts w:ascii="Arial" w:hAnsi="Arial" w:cs="Arial"/>
          <w:sz w:val="28"/>
          <w:szCs w:val="28"/>
        </w:rPr>
      </w:pPr>
      <w:r w:rsidRPr="00195CAF">
        <w:rPr>
          <w:rFonts w:ascii="BRH Kannada Extra" w:hAnsi="BRH Kannada Extra" w:cs="BRH Kannada Extra"/>
          <w:sz w:val="40"/>
          <w:szCs w:val="40"/>
        </w:rPr>
        <w:t xml:space="preserve">vÀé†£ÀÛzÁ…¥À D…¥ÉÆÃ eÉÆåÃ…wÃgÀ…¸ÉÆÃ„ªÀÄÈ…vÀA §æ…ºÀä </w:t>
      </w:r>
      <w:r w:rsidR="0044589C" w:rsidRPr="00195CAF">
        <w:rPr>
          <w:rFonts w:ascii="BRH Kannada Extra" w:hAnsi="BRH Kannada Extra" w:cs="BRH Kannada Extra"/>
          <w:sz w:val="40"/>
          <w:szCs w:val="40"/>
        </w:rPr>
        <w:t xml:space="preserve">¨sÀÆ¨sÀÄð…ªÀ¸ÀÄì…ªÀgÉÆÃªÀiï || </w:t>
      </w:r>
      <w:r w:rsidRPr="00195CAF">
        <w:rPr>
          <w:rFonts w:ascii="Arial" w:hAnsi="Arial" w:cs="Arial"/>
          <w:b/>
          <w:sz w:val="28"/>
          <w:szCs w:val="28"/>
        </w:rPr>
        <w:t>2</w:t>
      </w:r>
      <w:r w:rsidRPr="00195CAF">
        <w:rPr>
          <w:rFonts w:ascii="BRH Kannada Extra" w:hAnsi="BRH Kannada Extra" w:cs="BRH Kannada Extra"/>
          <w:sz w:val="40"/>
          <w:szCs w:val="40"/>
        </w:rPr>
        <w:t xml:space="preserve"> </w:t>
      </w:r>
      <w:r w:rsidRPr="007F5B45">
        <w:rPr>
          <w:rFonts w:ascii="Arial" w:hAnsi="Arial" w:cs="Arial"/>
          <w:b/>
          <w:sz w:val="28"/>
          <w:szCs w:val="28"/>
        </w:rPr>
        <w:t>(TA .6.68.1)</w:t>
      </w:r>
    </w:p>
    <w:p w14:paraId="42E90C4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PÀ†ªÀÄðuÁ £À …¥Àæd…AiÀiÁ zsÀ†£ÉÃ…£À vÁå†UÉÃ£ÉÊPÉÃ CªÀÄÈ…vÀvÀé-†ªÀiÁ…£À±ÀÄB | </w:t>
      </w:r>
    </w:p>
    <w:p w14:paraId="018952D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¥À†gÉÃ…t £Á…PÀA ¤†»…vÀA UÀÄ†ºÁAiÀiÁA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…«¨sÁæ†d…zÉÃvÀ-zÀå†vÀAiÉÆÃ …«±À†¤Û || </w:t>
      </w:r>
    </w:p>
    <w:p w14:paraId="0C3CDC4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…ªÉÃ…zÁ…£ÀÛ…«eÁÕ…£À ¸ÀÄ†¤²Ñ…vÁxÁðB ¸À†£Áå¸À …AiÉÆÃUÁzÀå†vÀ-AiÀÄB ±ÀÄ…zÀÞ ¸À‡vÁéB | </w:t>
      </w:r>
    </w:p>
    <w:p w14:paraId="15DB4A2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 †§æºÀä…¯ÉÆÃPÉÃ …vÀÄ ¥À‡gÁ£ÀÛPÁ…¯ÉÃ ¥À†gÁªÀÄÈ…vÁvï ¥À†jªÀÄÄZÀå…¤Û ¸À‡ªÉÃð || </w:t>
      </w:r>
    </w:p>
    <w:p w14:paraId="18B8FF5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…zÀ…ºÀæA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…«…¥Á¥ÀA …¥ÀgÀ‡ªÉÄÃ±Àä¨sÀÆ…vÀA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AiÀÄ†vÀÄàtØ…jÃPÀA …¥ÀÄgÀ†ªÀÄzsÀå …¸À(…UïÎ)¸ÀÜA | </w:t>
      </w:r>
    </w:p>
    <w:p w14:paraId="0C28992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…vÀ…vÁæ…¦ …zÀºÀæA …UÀUÀ†£ÀA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«±ÉÆÃ…PÀ-¸ÀÛ†¹ä£ï AiÀÄ…zÀ£ÀÛ¸ÀÛ-zÀÄ†¥Á¹…vÀªÀåA ||</w:t>
      </w:r>
    </w:p>
    <w:p w14:paraId="0C87C4D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AiÉÆÃ ªÉÃzÁzË †¸ÀégÀB …¥ÉÆæÃ…PÉÆÛÃ …ªÉÃzÁ†£ÉÛÃ ZÀ …¥Àæw†¶×vÀB | </w:t>
      </w:r>
    </w:p>
    <w:p w14:paraId="4F967A1A" w14:textId="77777777" w:rsidR="0032060E" w:rsidRPr="00195CAF" w:rsidRDefault="0032060E" w:rsidP="00DF1E9A">
      <w:pPr>
        <w:autoSpaceDE w:val="0"/>
        <w:autoSpaceDN w:val="0"/>
        <w:adjustRightInd w:val="0"/>
        <w:spacing w:after="0" w:line="252" w:lineRule="auto"/>
        <w:rPr>
          <w:rStyle w:val="3-Eng-Subheading-VedaVMSTeluguChar"/>
          <w:color w:val="auto"/>
        </w:rPr>
      </w:pPr>
      <w:r w:rsidRPr="00195CAF">
        <w:rPr>
          <w:rFonts w:ascii="BRH Kannada Extra" w:hAnsi="BRH Kannada Extra" w:cs="BRH Kannada Extra"/>
          <w:sz w:val="40"/>
          <w:szCs w:val="40"/>
        </w:rPr>
        <w:t>vÀ†¸Àå …¥ÀæPÀÈ†w-°Ã£À…¸Àå …AiÀÄB ¥À†gÀB ¸À …ªÀÄ</w:t>
      </w:r>
      <w:r w:rsidR="0044589C" w:rsidRPr="00195CAF">
        <w:rPr>
          <w:rFonts w:ascii="BRH Kannada Extra" w:hAnsi="BRH Kannada Extra" w:cs="BRH Kannada Extra"/>
          <w:sz w:val="40"/>
          <w:szCs w:val="40"/>
        </w:rPr>
        <w:t xml:space="preserve">ºÉÃ†±ÀégÀB || </w:t>
      </w:r>
      <w:r w:rsidRPr="00195CAF">
        <w:rPr>
          <w:rFonts w:ascii="Arial" w:hAnsi="Arial" w:cs="Arial"/>
          <w:b/>
          <w:sz w:val="28"/>
          <w:szCs w:val="28"/>
        </w:rPr>
        <w:t>3</w:t>
      </w:r>
      <w:r w:rsidRPr="00195CAF">
        <w:rPr>
          <w:rFonts w:ascii="BRH Kannada Extra" w:hAnsi="BRH Kannada Extra" w:cs="BRH Kannada Extra"/>
          <w:sz w:val="40"/>
          <w:szCs w:val="40"/>
        </w:rPr>
        <w:t xml:space="preserve"> </w:t>
      </w:r>
      <w:r w:rsidRPr="007F5B45">
        <w:rPr>
          <w:rStyle w:val="3-Eng-Subheading-VedaVMSTeluguChar"/>
          <w:color w:val="auto"/>
          <w:sz w:val="28"/>
          <w:szCs w:val="28"/>
        </w:rPr>
        <w:t>(TA .6.12.3)</w:t>
      </w:r>
    </w:p>
    <w:p w14:paraId="5AD7166A" w14:textId="77777777" w:rsidR="0032060E" w:rsidRPr="00195CAF" w:rsidRDefault="0032060E" w:rsidP="00DF1E9A">
      <w:pPr>
        <w:pStyle w:val="NoSpacing"/>
        <w:spacing w:line="252" w:lineRule="auto"/>
      </w:pPr>
    </w:p>
    <w:p w14:paraId="0883D64C" w14:textId="77777777" w:rsidR="0032060E" w:rsidRPr="00195CAF" w:rsidRDefault="006C488E" w:rsidP="00DF1E9A">
      <w:pPr>
        <w:pStyle w:val="NoSpacing"/>
        <w:spacing w:line="252" w:lineRule="auto"/>
        <w:rPr>
          <w:rFonts w:ascii="BRH Kannada Extra" w:hAnsi="BRH Kannada Extra" w:cs="BRH Kannada Extra"/>
          <w:sz w:val="40"/>
          <w:szCs w:val="40"/>
        </w:rPr>
      </w:pPr>
      <w:r w:rsidRPr="00195CAF">
        <w:t>----------------------------------------------------------------------------------------------------------------------------------------------------</w:t>
      </w:r>
      <w:r w:rsidR="0032060E" w:rsidRPr="00195CAF">
        <w:rPr>
          <w:rFonts w:ascii="BRH Kannada Extra" w:hAnsi="BRH Kannada Extra" w:cs="BRH Kannada Extra"/>
          <w:sz w:val="40"/>
          <w:szCs w:val="40"/>
        </w:rPr>
        <w:t xml:space="preserve">AiÉÆÃ ªÉÊ ‡vÁA §æ†ºÀäuÉÆÃ …ªÉÃzÀ | …CªÀÄÈ†vÉÃ£Á…ªÀÈvÁA †¥ÀÄjÃªÀiï (¥ÀÄ‡jÃªÀiï) | </w:t>
      </w:r>
    </w:p>
    <w:p w14:paraId="44C0E9C4"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vÀ‡¸ÉäöÊ §æºÀä †ZÀ §æ…ºÁä ZÀ | …DAiÀÄÄB QÃ†wðA …¥ÀæeÁA †zÀzÀÄB || </w:t>
      </w:r>
      <w:r w:rsidRPr="00195CAF">
        <w:rPr>
          <w:rFonts w:ascii="Arial" w:hAnsi="Arial" w:cs="Arial"/>
          <w:b/>
          <w:sz w:val="28"/>
          <w:szCs w:val="28"/>
        </w:rPr>
        <w:t>4</w:t>
      </w:r>
      <w:r w:rsidRPr="00195CAF">
        <w:rPr>
          <w:rFonts w:ascii="BRH Kannada Extra" w:hAnsi="BRH Kannada Extra" w:cs="BRH Kannada Extra"/>
          <w:sz w:val="40"/>
          <w:szCs w:val="40"/>
        </w:rPr>
        <w:t xml:space="preserve"> </w:t>
      </w:r>
      <w:r w:rsidRPr="007F5B45">
        <w:rPr>
          <w:rStyle w:val="3-Eng-Subheading-VedaVMSTeluguChar"/>
          <w:color w:val="auto"/>
          <w:sz w:val="28"/>
          <w:szCs w:val="28"/>
        </w:rPr>
        <w:t>(TA 1.27.3)</w:t>
      </w:r>
    </w:p>
    <w:p w14:paraId="37D4DAF9" w14:textId="77777777" w:rsidR="006C488E" w:rsidRPr="00195CAF" w:rsidRDefault="006C488E" w:rsidP="00DF1E9A">
      <w:pPr>
        <w:pStyle w:val="NoSpacing"/>
        <w:pBdr>
          <w:bottom w:val="single" w:sz="6" w:space="1" w:color="auto"/>
        </w:pBdr>
        <w:spacing w:line="252" w:lineRule="auto"/>
      </w:pPr>
    </w:p>
    <w:p w14:paraId="7BE142F8" w14:textId="77777777" w:rsidR="004A5672" w:rsidRPr="00195CAF" w:rsidRDefault="009B5E4A" w:rsidP="00DF1E9A">
      <w:pPr>
        <w:autoSpaceDE w:val="0"/>
        <w:autoSpaceDN w:val="0"/>
        <w:adjustRightInd w:val="0"/>
        <w:spacing w:after="0" w:line="252" w:lineRule="auto"/>
        <w:rPr>
          <w:rFonts w:ascii="Segoe UI" w:hAnsi="Segoe UI" w:cs="Segoe UI"/>
          <w:sz w:val="20"/>
          <w:szCs w:val="20"/>
        </w:rPr>
      </w:pPr>
      <w:r>
        <w:rPr>
          <w:rFonts w:ascii="Segoe UI" w:hAnsi="Segoe UI" w:cs="Segoe UI"/>
          <w:sz w:val="20"/>
          <w:szCs w:val="20"/>
        </w:rPr>
        <w:br w:type="page"/>
      </w:r>
    </w:p>
    <w:p w14:paraId="0BD30CFF" w14:textId="77777777" w:rsidR="006C488E" w:rsidRPr="00195CAF" w:rsidRDefault="0032060E" w:rsidP="00DF1E9A">
      <w:pPr>
        <w:pStyle w:val="1Title-VedaVMSKannada"/>
        <w:spacing w:line="252" w:lineRule="auto"/>
        <w:rPr>
          <w:color w:val="auto"/>
        </w:rPr>
      </w:pPr>
      <w:bookmarkStart w:id="54" w:name="_Toc535175632"/>
      <w:r w:rsidRPr="00195CAF">
        <w:rPr>
          <w:color w:val="auto"/>
        </w:rPr>
        <w:t>CWÀªÀÄgÀët ¸ÀÆPÀÛA</w:t>
      </w:r>
      <w:bookmarkEnd w:id="54"/>
      <w:r w:rsidRPr="00195CAF">
        <w:rPr>
          <w:color w:val="auto"/>
        </w:rPr>
        <w:t xml:space="preserve"> </w:t>
      </w:r>
    </w:p>
    <w:p w14:paraId="3AA65181"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(TA .6.1.12)</w:t>
      </w:r>
    </w:p>
    <w:p w14:paraId="1991848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»†gÀtå±ÀÈ…YÎA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ªÀ†gÀÄ…tA ¥Àæ†¥ÀzÉåÃ …wÃxÀðA †ªÉÄÃ zÉÃ…» AiÀiÁ†avÀB | </w:t>
      </w:r>
    </w:p>
    <w:p w14:paraId="7E96E20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…AiÀÄ£Àä†AiÀiÁ …¨sÀÄPÀÛ-…ªÀÄ¸Á†zsÀÆ£ÁA …¥Á¥ÉÃ†¨sÀå±ÀÑ …¥Àæw†UÀæºÀB | </w:t>
      </w:r>
    </w:p>
    <w:p w14:paraId="7D69E0F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AiÀÄ…£ÉäÃ ªÀÄ†£À¸Á …ªÁ…ZÁ …PÀ…ªÀÄðuÁ ªÁ †zÀÄµÀÌöÈ…vÀA PÀÈvÀA | </w:t>
      </w:r>
    </w:p>
    <w:p w14:paraId="61E9177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vÀ…£Àß E…£ÉÆÝçÃ ªÀ†gÀÄ…uÉÆÃ §È…ºÀ¸Àà†wB ¸À…«vÁ †ZÀ ¥ÀÄ£À…£ÀÄÛ ¥ÀÄ†£ÀB ¥ÀÄ£ÀB |</w:t>
      </w:r>
    </w:p>
    <w:p w14:paraId="4635E3B5"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£À…ªÉÆÃ„UÀß‡AiÉÄÃ „…¥sÀÄìªÀÄ…vÉÃ £À…ªÀÄ E†£ÁÝç…AiÀÄ £À…ªÉÆÃ ªÀ†gÀÄuÁ…AiÀÄ £ÀªÉÆÃ ªÁgÀÄ†uÉåöÊ £À…ªÉÆÃ„zÀã÷åB || </w:t>
      </w:r>
      <w:r w:rsidRPr="00195CAF">
        <w:rPr>
          <w:rFonts w:ascii="Arial" w:hAnsi="Arial" w:cs="Arial"/>
          <w:b/>
          <w:sz w:val="28"/>
          <w:szCs w:val="28"/>
        </w:rPr>
        <w:t>1</w:t>
      </w:r>
    </w:p>
    <w:p w14:paraId="1C6D686E" w14:textId="77777777" w:rsidR="0032060E" w:rsidRPr="00195CAF" w:rsidRDefault="0032060E" w:rsidP="00DF1E9A">
      <w:pPr>
        <w:pStyle w:val="NoSpacing"/>
        <w:spacing w:line="252" w:lineRule="auto"/>
      </w:pPr>
    </w:p>
    <w:p w14:paraId="2C4BF6F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AiÀÄ…zÀ¥ÁA …PÀÆægÀA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AiÀÄ†zÀ…ªÉÄÃzsÀåA </w:t>
      </w:r>
      <w:r w:rsidR="004A567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AiÀÄ†zÀ…±Á£ÀÛA vÀzÀ†¥ÀUÀZÀÒvÁvï | </w:t>
      </w:r>
    </w:p>
    <w:p w14:paraId="794F162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…C…vÁå…±À£Á-†zÀwÃ…¥Á…£Á…zÀåZÀÑ …GUÁævï †¥Àæ…wUÀæ‡ºÁvï | </w:t>
      </w:r>
    </w:p>
    <w:p w14:paraId="6A11087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vÀ…£ÉÆßÃ ªÀ†gÀÄuÉÆÃ …gÁ…eÁ …¥ÁtÂ‡£Á-ºÀå…ªÀªÀÄ†gÀêvÀÄ | </w:t>
      </w:r>
    </w:p>
    <w:p w14:paraId="2A7EAFA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†¸ÉÆÃ„ºÀ†ªÀÄ…¥Á¥ÉÆÃ …«gÀ…eÉÆÃ ¤…ªÀÄÄðPÉÆÛÃ †ªÀÄÄPÀÛ…Q°â†µÀB | </w:t>
      </w:r>
    </w:p>
    <w:p w14:paraId="592534C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£Á†PÀ¸Àå …¥ÀÈµÀ× ªÀiÁ†gÀÄ…ºÀå UÀ…ZÉÒÃzï §æ†ºÀä¸À …¯ÉÆÃPÀvÁA | </w:t>
      </w:r>
    </w:p>
    <w:p w14:paraId="0367202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AiÀÄ…±ÁÑ¥sÀÄì ªÀ†gÀÄ…tB ¸À …¥ÀÄ£Á†vÀéWÀªÀÄ…gÀëtB | </w:t>
      </w:r>
    </w:p>
    <w:p w14:paraId="2649017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…EªÀÄA †ªÉÄÃ UÀAUÉÃ AiÀÄªÀÄÄ£ÉÃ ¸ÀgÀ¸Àé…w ±ÀÄ†vÀÄ…¢æ ¸ÉÆÛÃªÀÄ(†Uïä) </w:t>
      </w:r>
      <w:r w:rsidR="00417064">
        <w:rPr>
          <w:rFonts w:ascii="BRH Kannada Extra" w:hAnsi="BRH Kannada Extra" w:cs="BRH Kannada Extra"/>
          <w:sz w:val="40"/>
          <w:szCs w:val="40"/>
        </w:rPr>
        <w:br/>
      </w:r>
      <w:r w:rsidRPr="00195CAF">
        <w:rPr>
          <w:rFonts w:ascii="BRH Kannada Extra" w:hAnsi="BRH Kannada Extra" w:cs="BRH Kannada Extra"/>
          <w:sz w:val="40"/>
          <w:szCs w:val="40"/>
        </w:rPr>
        <w:t>¸ÀZÀ…vÁ ¥À…gÀÄ¶ÚAiÀiÁ |</w:t>
      </w:r>
    </w:p>
    <w:p w14:paraId="59C9D36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…C…¹…QßAiÀiÁ †ªÀÄgÀÄzÀéöÈzsÉÃ …«vÀ…¸ÀÛAiÀiÁ „„†fÃðQÃAiÉÄÃ ±ÀÄ…tÄºÁå …¸ÀÄµÉÆÃ†ªÀÄAiÀiÁ | </w:t>
      </w:r>
    </w:p>
    <w:p w14:paraId="2EC0C1F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…IÄvÀA †ZÀ …¸ÀvÀåA …ZÁ‡©üÃ…zÁÞ-vÀÛ…¥À¸ÉÆÃ-„†zsÀåeÁAiÀÄvÀ | </w:t>
      </w:r>
    </w:p>
    <w:p w14:paraId="33DE9BA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vÀ…vÉÆÃ gÁ†wæ gÀeÁAiÀÄ…vÀ vÀ†vÀB ¸À…ªÀÄÄzÉÆæÃ †C…tðªÀB || </w:t>
      </w:r>
      <w:r w:rsidRPr="00195CAF">
        <w:rPr>
          <w:rFonts w:ascii="Arial" w:hAnsi="Arial" w:cs="Arial"/>
          <w:b/>
          <w:sz w:val="28"/>
          <w:szCs w:val="28"/>
        </w:rPr>
        <w:t>2</w:t>
      </w:r>
    </w:p>
    <w:p w14:paraId="7E06AEA8" w14:textId="77777777" w:rsidR="0032060E" w:rsidRPr="00195CAF" w:rsidRDefault="0032060E" w:rsidP="00DF1E9A">
      <w:pPr>
        <w:pStyle w:val="NoSpacing"/>
        <w:spacing w:line="252" w:lineRule="auto"/>
      </w:pPr>
    </w:p>
    <w:p w14:paraId="6167646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…¸À…ªÀÄÄzÁæ†zÀ…tðªÁ-zÀ†¢ü ¸ÀªÀiï</w:t>
      </w:r>
      <w:r w:rsidR="004A5672" w:rsidRPr="004A5672">
        <w:rPr>
          <w:rFonts w:ascii="BRH Devanagari Extra" w:hAnsi="BRH Devanagari Extra" w:cs="BRH Devanagari Extra"/>
          <w:sz w:val="40"/>
          <w:szCs w:val="40"/>
          <w:highlight w:val="yellow"/>
        </w:rPr>
        <w:t>Æ</w:t>
      </w:r>
      <w:r w:rsidRPr="00195CAF">
        <w:rPr>
          <w:rFonts w:ascii="BRH Kannada Extra" w:hAnsi="BRH Kannada Extra" w:cs="BRH Kannada Extra"/>
          <w:sz w:val="40"/>
          <w:szCs w:val="40"/>
        </w:rPr>
        <w:t xml:space="preserve">ªÀ…xÀìgÉÆÃ †CeÁAiÀÄvÀ | </w:t>
      </w:r>
    </w:p>
    <w:p w14:paraId="5684C47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…C…ºÉÆÃ…gÁvÁæ†tÂ …«zÀ…zsÀ¢é†±Àé¸Àå «Ä…µÀvÉÆÃ …ªÀ²Ã | </w:t>
      </w:r>
    </w:p>
    <w:p w14:paraId="3E72411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…¸ÀÆ…AiÀiÁð …ZÀ…£ÀÝçªÀÄ†¸Ë …zsÁvÁ †AiÀÄxÁ…¥ÀÆªÀð-†ªÀÄPÀ®àAiÀÄvï | </w:t>
      </w:r>
    </w:p>
    <w:p w14:paraId="403878E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¢†ªÀA ZÀ ¥ÀÈ…y«ÃA …ZÁ£ÀÛ†j…PÀë-ªÀÄ…xÉÆÃ ¸ÀÄ†ªÀB | </w:t>
      </w:r>
    </w:p>
    <w:p w14:paraId="51833CC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AiÀÄvï †¥ÀÈ…yªÁå(Uïä) gÀ†d…¸Àì÷é ªÀiÁ£ÀÛ†jPÉëÃ …«gÉÆÃ†zÀ¹Ã | </w:t>
      </w:r>
    </w:p>
    <w:p w14:paraId="32BFE96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…EªÀiÁ(UïÎ) ¸ÀÛ…zÁ¥ÉÆÃ ªÀ†gÀÄtB …¥ÀÄ£Á†vÀéWÀªÀÄ…gÀëtB | </w:t>
      </w:r>
    </w:p>
    <w:p w14:paraId="076ABE7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…¥ÀÄ£À…£ÀÄÛ ªÀ†¸ÀªÀB …¥ÀÄ£Á…vÀÄ ªÀ†gÀÄtB …¥ÀÄ£Á†vÀéWÀªÀÄ…gÀëtB | </w:t>
      </w:r>
    </w:p>
    <w:p w14:paraId="251A6441"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…KµÀ …¨sÀÆvÀ†¸Àå …ªÀÄzsÉåÃ ¨sÀÄ†ªÀ£À¸Àå …UÉÆÃ¥ÁÛ | </w:t>
      </w:r>
    </w:p>
    <w:p w14:paraId="0084D6D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…KµÀ …¥ÀÄtå†PÀÈvÁA </w:t>
      </w:r>
      <w:r w:rsidR="005E5299"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…¯ÉÆÃ…PÁ…£ÉÃµÀ …ªÀÄÈvÉÆåÃgï †»…gÀtäAiÀÄ‡ªÀiï | </w:t>
      </w:r>
    </w:p>
    <w:p w14:paraId="0333166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zÁå†ªÁ ¥ÀÈ…yªÉÇåÃgï †»…gÀtä…AiÀÄ(…Uïä) ¸À(UïÎ)†²æ…vÀ(…Uïä) ¸ÀÄ†ªÀB || </w:t>
      </w:r>
      <w:r w:rsidRPr="00195CAF">
        <w:rPr>
          <w:rFonts w:ascii="Arial" w:hAnsi="Arial" w:cs="Arial"/>
          <w:b/>
          <w:sz w:val="28"/>
          <w:szCs w:val="28"/>
        </w:rPr>
        <w:t>3</w:t>
      </w:r>
    </w:p>
    <w:p w14:paraId="59EE4F05" w14:textId="77777777" w:rsidR="0032060E" w:rsidRPr="00195CAF" w:rsidRDefault="0032060E" w:rsidP="00DF1E9A">
      <w:pPr>
        <w:pStyle w:val="NoSpacing"/>
        <w:spacing w:line="252" w:lineRule="auto"/>
      </w:pPr>
    </w:p>
    <w:p w14:paraId="265A589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…£ÀB ¸ÀÄ…ªÀB ¸À(Uïä) †²±Á¢ü | D…zÀæðA dé†®…w eÉÆåÃ†w…gÀºÀ†ªÀÄ¹ä | </w:t>
      </w:r>
    </w:p>
    <w:p w14:paraId="7305FF1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eÉÆåÃ…wgï dé†®…w §æ…ºÁäºÀ-†ªÀÄ¹ä | †AiÉÆÃ„ºÀ-†ªÀÄ…¹ä §æ…ºÁäºÀ-†ªÀÄ¹ä | </w:t>
      </w:r>
    </w:p>
    <w:p w14:paraId="4818B5F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…CºÀ†ªÀÄ…¹ä §æ…ºÁäºÀ-†ªÀÄ¹ä | …CºÀ…ªÉÄÃªÁºÀA ªÀiÁA †dÄºÉÆÃ…«Ä ¸Áé‡ºÁ | </w:t>
      </w:r>
    </w:p>
    <w:p w14:paraId="770A2BB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…C…PÁ…AiÀÄð-…PÁ†AiÀÄðªÀ-…QÃtÂÃð …¸ÉÛÃ£ÉÆÃ †¨sÀÆæ…tºÁ †UÀÄgÀÄ…vÀ®àUÀB | </w:t>
      </w:r>
    </w:p>
    <w:p w14:paraId="5C3CA50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ªÀ†gÀÄ…uÉÆÃ„¥Á-†ªÀÄWÀªÀÄ…gÀët-¸ÀÛ‡¸Áävï …¥Á¥Ávï ¥Àæ†ªÀÄÄZÀåvÉÃ | </w:t>
      </w:r>
    </w:p>
    <w:p w14:paraId="1D9521A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…gÀeÉÆÃ¨sÀÆ†«Ä-…¸ÀÛ÷éªÀiÁ(Uïä) gÉÆÃ†zÀAiÀÄ…¸Àé ¥Àæ†ªÀzÀ…¤Û ¢üÃ‡gÁB | </w:t>
      </w:r>
    </w:p>
    <w:p w14:paraId="7D39623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D‡PÁæ£ïÜ ¸À…ªÀÄÄzÀæB †¥Àæ…xÀªÉÄÃ «†zsÀªÀÄð…kÓ£À†AiÀÄ£ï …¥ÀæeÁ ¨sÀÄ†ªÀ£À…¸Àå gÁ‡eÁ | </w:t>
      </w:r>
    </w:p>
    <w:p w14:paraId="1D7950DD"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ªÀÈ†µÁ …¥À«…vÉæÃ C…¢ü¸Á…£ÉÆÃ C†ªÉåÃ …§ÈºÀxï ¸ÉÆÃ†ªÉÆÃ ªÁªÀÈzsÉÃ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¸ÀÄ…ªÁ£À E†£ÀÄÝB || </w:t>
      </w:r>
      <w:r w:rsidRPr="00195CAF">
        <w:rPr>
          <w:rFonts w:ascii="Arial" w:hAnsi="Arial" w:cs="Arial"/>
          <w:b/>
          <w:sz w:val="28"/>
          <w:szCs w:val="28"/>
        </w:rPr>
        <w:t>4</w:t>
      </w:r>
    </w:p>
    <w:p w14:paraId="521FFE62" w14:textId="77777777" w:rsidR="0032060E" w:rsidRPr="00195CAF" w:rsidRDefault="008D2BE6" w:rsidP="00DF1E9A">
      <w:pPr>
        <w:autoSpaceDE w:val="0"/>
        <w:autoSpaceDN w:val="0"/>
        <w:adjustRightInd w:val="0"/>
        <w:spacing w:after="0" w:line="252" w:lineRule="auto"/>
        <w:rPr>
          <w:rFonts w:ascii="Segoe UI" w:hAnsi="Segoe UI" w:cs="Segoe UI"/>
          <w:sz w:val="20"/>
          <w:szCs w:val="20"/>
        </w:rPr>
      </w:pPr>
      <w:r w:rsidRPr="00195CAF">
        <w:pict w14:anchorId="33A6D445">
          <v:rect id="_x0000_i1028" style="width:0;height:1.5pt" o:hralign="center" o:hrstd="t" o:hr="t" fillcolor="#a0a0a0" stroked="f"/>
        </w:pict>
      </w:r>
    </w:p>
    <w:p w14:paraId="306ED61C" w14:textId="77777777" w:rsidR="008D2BE6" w:rsidRPr="00195CAF" w:rsidRDefault="008D2BE6" w:rsidP="00DF1E9A">
      <w:pPr>
        <w:autoSpaceDE w:val="0"/>
        <w:autoSpaceDN w:val="0"/>
        <w:adjustRightInd w:val="0"/>
        <w:spacing w:after="0" w:line="252" w:lineRule="auto"/>
        <w:rPr>
          <w:rFonts w:ascii="BRH Kannada RN" w:hAnsi="BRH Kannada RN" w:cs="BRH Kannada RN"/>
          <w:sz w:val="40"/>
          <w:szCs w:val="40"/>
        </w:rPr>
        <w:sectPr w:rsidR="008D2BE6" w:rsidRPr="00195CAF" w:rsidSect="00D84AC7">
          <w:pgSz w:w="12240" w:h="15840"/>
          <w:pgMar w:top="1166" w:right="864" w:bottom="1440" w:left="1440" w:header="720" w:footer="720" w:gutter="0"/>
          <w:cols w:space="720"/>
          <w:noEndnote/>
          <w:docGrid w:linePitch="299"/>
        </w:sectPr>
      </w:pPr>
    </w:p>
    <w:p w14:paraId="2718C837" w14:textId="77777777" w:rsidR="008D2BE6" w:rsidRPr="00195CAF" w:rsidRDefault="0032060E" w:rsidP="00DF1E9A">
      <w:pPr>
        <w:pStyle w:val="1Title-VedaVMSKannada"/>
        <w:spacing w:line="252" w:lineRule="auto"/>
        <w:rPr>
          <w:color w:val="auto"/>
        </w:rPr>
      </w:pPr>
      <w:bookmarkStart w:id="55" w:name="_Toc535175633"/>
      <w:r w:rsidRPr="00195CAF">
        <w:rPr>
          <w:color w:val="auto"/>
        </w:rPr>
        <w:lastRenderedPageBreak/>
        <w:t>wæ¸ÀÄ¥Àtð ªÀÄ£ÁÛçB</w:t>
      </w:r>
      <w:bookmarkEnd w:id="55"/>
      <w:r w:rsidRPr="00195CAF">
        <w:rPr>
          <w:color w:val="auto"/>
        </w:rPr>
        <w:t xml:space="preserve"> </w:t>
      </w:r>
    </w:p>
    <w:p w14:paraId="7CC5A9DD"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(TA .6.38.1)</w:t>
      </w:r>
    </w:p>
    <w:p w14:paraId="461272D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 ªÉÄÃ…vÀÄ ªÀiÁA | ªÀÄ†zsÀÄ ªÉÄÃ…vÀÄ ªÀiÁA |§æ†ºÀä …ªÉÄÃªÀ ªÀÄ†zsÀÄ ªÉÄÃ…vÀÄ ªÀiÁA | </w:t>
      </w:r>
    </w:p>
    <w:p w14:paraId="4CCD00D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AiÀiÁ†¸ÉÛÃ ¸ÉÆÃªÀÄ …¥ÀæeÁ…ªÀxÉÆìÃ„…©ü¸ÉÆÃ …CºÀA | zÀÄ†µÀé…¥ÀßºÀ†£ÀÄÝgÀÄµÀëºÀ | </w:t>
      </w:r>
    </w:p>
    <w:p w14:paraId="6FA71F2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AiÀiÁ†¸ÉÛÃ ¸ÉÆÃªÀÄ …¥ÁæuÁ(UïÎ) ¸ÁÛ†kÄÓºÉÆÃ«Ä | wæ†¸ÀÄ¥À…tð ªÀÄ†AiÀiÁavÀA ¨Áæ…ºÀäuÁ†AiÀÄ zÀzÁåvï | …§æ…ºÀä…ºÀvÁåA </w:t>
      </w:r>
      <w:r w:rsidR="00C16E9A"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 …KvÉÃ †WÀß¤Û | AiÉÄÃ ‡¨Áæ…ºÀäuÁ-¹Ûç†¸ÀÄ¥À…tðA ¥À†oÀ¤Û |</w:t>
      </w:r>
      <w:r w:rsidR="006621CC"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vÉÃ ¸ÉÆÃ…ªÀÄA ¥Áæ†¥ÀÄßªÀ¤Û | …D…¸À…ºÀ¸Áævï …¥ÀYÂÌ÷ÛA ¥ÀÄ†£À¤Û | NA || </w:t>
      </w:r>
      <w:r w:rsidRPr="00195CAF">
        <w:rPr>
          <w:rFonts w:ascii="Arial" w:hAnsi="Arial" w:cs="Arial"/>
          <w:b/>
          <w:sz w:val="28"/>
          <w:szCs w:val="28"/>
        </w:rPr>
        <w:t>1</w:t>
      </w:r>
      <w:r w:rsidRPr="00195CAF">
        <w:rPr>
          <w:rFonts w:ascii="BRH Kannada Extra" w:hAnsi="BRH Kannada Extra" w:cs="BRH Kannada Extra"/>
          <w:sz w:val="40"/>
          <w:szCs w:val="40"/>
        </w:rPr>
        <w:t xml:space="preserve"> </w:t>
      </w:r>
    </w:p>
    <w:p w14:paraId="796351EA" w14:textId="77777777" w:rsidR="0032060E" w:rsidRPr="00195CAF" w:rsidRDefault="0032060E" w:rsidP="00DF1E9A">
      <w:pPr>
        <w:pStyle w:val="NoSpacing"/>
        <w:spacing w:line="252" w:lineRule="auto"/>
      </w:pPr>
    </w:p>
    <w:p w14:paraId="724A7F1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 …ªÉÄÃzsÀ‡AiÀiÁ | ªÀÄ†zsÀÄ …ªÉÄÃzsÀ‡AiÀiÁ | §æ†ºÀä…ªÉÄÃªÀ ªÀÄ†zsÀÄ …ªÉÄÃzsÀ‡AiÀiÁ | </w:t>
      </w:r>
    </w:p>
    <w:p w14:paraId="2EFB2DD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…CzÁå †£ÉÆÃ zÉÃªÀ ¸À«vÀB …¥ÀæeÁ†ªÀxï ¸Á…«Ã ¸Ëì†¨sÀUÀA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¥À†gÁ …zÀÄµÀé†¦ßAiÀÄ(Uïä) ¸ÀÄªÀ | «†±Áé¤ zÉÃªÀ ¸À«vÀgï-zÀÄ…jvÁ…¤ ¥À†gÁ¸ÀÄªÀ | AiÀÄzï …¨sÀzÀæA vÀ…£Àä D†¸ÀÄªÀ | ªÀÄ…zsÀÄªÁ†vÁ IÄvÁ…AiÀÄvÉÃ ªÀÄ†zsÀÄPÀëgÀ…¤Û ¹†£ÀÞªÀB | ªÀiÁ‡¢Þ÷éÃgï-£ÀB …¸À£ÉÆÛ÷éÃ†µÀ¢üÃB | ªÀÄ…zsÀÄ£À†PÀÛ …ªÀÄÄvÉÆÃµÀ…¹ ªÀÄ†zsÀÄ…ªÀÄvï ¥Á†yð…ªÀ(…Uïä) gÀ†dB | ªÀÄ…zsÀÄzËå†gÀ¸ÀÄÛ £ÀB …¦vÁ | ªÀÄ†zsÀÄªÀiÁ…£ÉÆßÃ ªÀ…£À¸Àà…wgï-ªÀÄ†zsÀÄªÀiÁ(Uïä) C…¸ÀÄÛ ¸ÀÆ†AiÀÄðB | ªÀiÁ…¢üéÃUÁð†ªÉÇÃ ¨sÀªÀ£ÀÄÛ £ÀB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AiÀÄ …EªÀÄA wæ†¸ÀÄ¥À…tð-ªÀÄ†AiÀiÁavÀA ¨Áæ…ºÀäuÁ†AiÀÄ zÀzÁåvï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…¨sÀÆæ…t…ºÀvÁåA </w:t>
      </w:r>
      <w:r w:rsidR="007F7088"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ªÁ …KvÉÃ †WÀß¤Û | AiÉÄÃ ‡¨Áæ…ºÀäuÁ-¹Ûç†¸ÀÄ¥À…tðA ¥À†oÀ¤Û |</w:t>
      </w:r>
      <w:r w:rsidR="006621CC" w:rsidRPr="00195CAF">
        <w:rPr>
          <w:rFonts w:ascii="BRH Kannada Extra" w:hAnsi="BRH Kannada Extra" w:cs="BRH Kannada Extra"/>
          <w:sz w:val="40"/>
          <w:szCs w:val="40"/>
        </w:rPr>
        <w:t xml:space="preserve">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vÉÃ ¸ÉÆÃ…ªÀÄA ¥Áæ†¥ÀÄßªÀ¤Û | …D…¸À…ºÀ¸Áævï …¥ÀYÂÌ÷ÛA ¥ÀÄ†£À¤Û | NA || </w:t>
      </w:r>
      <w:r w:rsidRPr="00195CAF">
        <w:rPr>
          <w:rFonts w:ascii="Arial" w:hAnsi="Arial" w:cs="Arial"/>
          <w:b/>
          <w:sz w:val="28"/>
          <w:szCs w:val="28"/>
        </w:rPr>
        <w:t xml:space="preserve">2 </w:t>
      </w:r>
    </w:p>
    <w:p w14:paraId="751959E7" w14:textId="77777777" w:rsidR="0032060E" w:rsidRPr="00195CAF" w:rsidRDefault="0032060E" w:rsidP="00DF1E9A">
      <w:pPr>
        <w:pStyle w:val="NoSpacing"/>
        <w:spacing w:line="252" w:lineRule="auto"/>
      </w:pPr>
    </w:p>
    <w:p w14:paraId="689AEED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§æ†ºÀä …ªÉÄÃzsÀ‡ªÁ | ªÀÄ†zsÀÄ …ªÉÄÃzsÀ‡ªÁ | §æ†ºÀä …ªÉÄÃªÀ ªÀÄ†zsÀÄ …ªÉÄÃzsÀ‡ªÁ | </w:t>
      </w:r>
    </w:p>
    <w:p w14:paraId="1AC9E57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…§æºÁä …zÉÃªÁ‡£ÁA ¥À…zÀ«ÃB †PÀ…«Ã£Á-ªÀÄÈ…¶gï-«†¥ÁæuÁA ªÀÄ…»µÉÆÃ </w:t>
      </w:r>
      <w:r w:rsidR="00417064">
        <w:rPr>
          <w:rFonts w:ascii="BRH Kannada Extra" w:hAnsi="BRH Kannada Extra" w:cs="BRH Kannada Extra"/>
          <w:sz w:val="40"/>
          <w:szCs w:val="40"/>
        </w:rPr>
        <w:br/>
      </w:r>
      <w:r w:rsidRPr="00195CAF">
        <w:rPr>
          <w:rFonts w:ascii="BRH Kannada Extra" w:hAnsi="BRH Kannada Extra" w:cs="BRH Kannada Extra"/>
          <w:sz w:val="40"/>
          <w:szCs w:val="40"/>
        </w:rPr>
        <w:t>…ªÀÄÈUÁ‡uÁA</w:t>
      </w:r>
      <w:r w:rsidR="00C40653"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…±ÉåÃ£ÉÆÃ UÀÈ†zÁÞç…uÁ(…UïÎ) ¸Àé†¢ü…wgï-ªÀ†£Á…£Á(…Uïä) ¸ÉÆÃ†ªÀÄB …¥À«…vÀæ-ªÀÄ†vÉåÃ…w gÉÃ¨sÀ†£ïß | …ºÀ(…Uïä)¸ÀB †±ÀÄ…aµÀzï-ªÀ†¸ÀÄgÀ£ÀÛj…PÀë-¸ÀzÉÆÞÃ†vÁ- ªÉÃ…¢µÀ-zÀ†wygï-zÀÄgÉÆÃ…t¸Àvï | …£ÀÈµÀ†zÀé…gÀ-¸À†zÀÈ…vÀ-¸À†zÉÆé÷åÃ…ªÀÄ-¸À…zÀ¨ÁÓ- …UÉÆÃeÁ †IÄ…vÀeÁ †C…¢æeÁ …IÄvÀA …§ÈºÀvï | </w:t>
      </w:r>
      <w:r w:rsidRPr="00195CAF">
        <w:rPr>
          <w:rFonts w:ascii="Arial" w:hAnsi="Arial" w:cs="Arial"/>
          <w:b/>
          <w:sz w:val="28"/>
          <w:szCs w:val="28"/>
        </w:rPr>
        <w:t>3</w:t>
      </w:r>
    </w:p>
    <w:p w14:paraId="4E747F30" w14:textId="77777777" w:rsidR="0032060E" w:rsidRPr="00195CAF" w:rsidRDefault="0032060E" w:rsidP="00DF1E9A">
      <w:pPr>
        <w:pStyle w:val="NoSpacing"/>
        <w:spacing w:line="252" w:lineRule="auto"/>
      </w:pPr>
    </w:p>
    <w:p w14:paraId="66402B6D"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…IÄZÉÃ†vÁé …gÀÄZÉÃ…vÁé ¸À«Ä-†xÀìçªÀ¤Û …¸Àj…vÉÆÃ £À zsÉÃ‡£ÁB | </w:t>
      </w:r>
      <w:r w:rsidR="00417064">
        <w:rPr>
          <w:rFonts w:ascii="BRH Kannada Extra" w:hAnsi="BRH Kannada Extra" w:cs="BRH Kannada Extra"/>
          <w:sz w:val="40"/>
          <w:szCs w:val="40"/>
        </w:rPr>
        <w:br/>
      </w:r>
      <w:r w:rsidRPr="00195CAF">
        <w:rPr>
          <w:rFonts w:ascii="BRH Kannada Extra" w:hAnsi="BRH Kannada Extra" w:cs="BRH Kannada Extra"/>
          <w:sz w:val="40"/>
          <w:szCs w:val="40"/>
        </w:rPr>
        <w:t xml:space="preserve">…C£ÀÛgï …ºÀÈzÁ ªÀÄ†£À¸Á …¥ÀÆAiÀÄ†ªÀiÁ£ÁB | …WÀÈvÀ…¸Àå zsÁ†gÁ …C©ü†ZÁPÀ²Ã«Ä | …»…gÀtå†AiÉÆÃ ªÉÃ…vÀ¸ÉÆÃ ªÀÄ†zsÀå D¸ÁªÀiï | vÀ‡¹ä£ïÜ ¸ÀÄ…¥ÀuÉÆÃð †ªÀÄ…zsÀÄPÀÈvï †PÀÄ…¯Á¬ÄÃ ¨sÀ†d£Áß…¸ÉÛÃ ªÀÄ†zsÀÄ …zÉÃªÀ‡vÁ¨sÀåB | vÀ†¸Áå¸À…vÉÃ ºÀ†gÀAiÀÄB …¸À¥ÀÛwÃ‡gÉÃ …¸ÀézsÁA zÀÄ†ºÁ£Á …CªÀÄÈ†vÀ…¸Àå zsÁ‡gÁA | AiÀÄ …EzÀA wæ†¸ÀÄ¥À…tð-ªÀÄ†AiÀiÁavÀA ¨Áæ…ºÀäuÁ†AiÀÄ zÀzÁåvï | …«Ã…gÀ…ºÀvÁåA </w:t>
      </w:r>
      <w:r w:rsidR="00784D3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 …KvÉÃ †WÀß¤Û |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AiÉÄÃ ‡¨Áæ…ºÀäuÁ-¹Ûç†¸ÀÄ¥À…tðA ¥À†oÀ¤Û | vÉÃ ¸ÉÆÃ…ªÀÄA ¥Áæ†¥ÀÄßªÀ¤Û |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…D…¸À…ºÀ¸Áævï …¥ÀYÂÌ÷ÛA ¥ÀÄ†£À¤Û | NA || </w:t>
      </w:r>
      <w:r w:rsidRPr="00195CAF">
        <w:rPr>
          <w:rFonts w:ascii="Arial" w:hAnsi="Arial" w:cs="Arial"/>
          <w:b/>
          <w:sz w:val="28"/>
          <w:szCs w:val="28"/>
        </w:rPr>
        <w:t>4</w:t>
      </w:r>
    </w:p>
    <w:p w14:paraId="46CEF061" w14:textId="77777777" w:rsidR="0032060E" w:rsidRPr="00195CAF" w:rsidRDefault="006E547B" w:rsidP="00DF1E9A">
      <w:pPr>
        <w:autoSpaceDE w:val="0"/>
        <w:autoSpaceDN w:val="0"/>
        <w:adjustRightInd w:val="0"/>
        <w:spacing w:after="0" w:line="252" w:lineRule="auto"/>
      </w:pPr>
      <w:r w:rsidRPr="00195CAF">
        <w:pict w14:anchorId="222A26E5">
          <v:rect id="_x0000_i1029" style="width:0;height:1.5pt" o:hralign="center" o:hrstd="t" o:hr="t" fillcolor="#a0a0a0" stroked="f"/>
        </w:pict>
      </w:r>
    </w:p>
    <w:p w14:paraId="0BE895C7" w14:textId="77777777" w:rsidR="00E3268F" w:rsidRPr="00195CAF" w:rsidRDefault="00572BCD" w:rsidP="00DF1E9A">
      <w:pPr>
        <w:autoSpaceDE w:val="0"/>
        <w:autoSpaceDN w:val="0"/>
        <w:adjustRightInd w:val="0"/>
        <w:spacing w:after="0" w:line="252" w:lineRule="auto"/>
        <w:rPr>
          <w:rFonts w:ascii="Segoe UI" w:hAnsi="Segoe UI" w:cs="Segoe UI"/>
          <w:sz w:val="20"/>
          <w:szCs w:val="20"/>
        </w:rPr>
      </w:pPr>
      <w:r>
        <w:rPr>
          <w:rFonts w:ascii="Segoe UI" w:hAnsi="Segoe UI" w:cs="Segoe UI"/>
          <w:sz w:val="20"/>
          <w:szCs w:val="20"/>
        </w:rPr>
        <w:br w:type="page"/>
      </w:r>
    </w:p>
    <w:p w14:paraId="74C6B347" w14:textId="77777777" w:rsidR="0032060E" w:rsidRPr="00195CAF" w:rsidRDefault="0032060E" w:rsidP="00DF1E9A">
      <w:pPr>
        <w:pStyle w:val="1Title-VedaVMSKannada"/>
        <w:spacing w:line="252" w:lineRule="auto"/>
        <w:rPr>
          <w:color w:val="auto"/>
        </w:rPr>
      </w:pPr>
      <w:bookmarkStart w:id="56" w:name="_Toc535175634"/>
      <w:r w:rsidRPr="00195CAF">
        <w:rPr>
          <w:color w:val="auto"/>
        </w:rPr>
        <w:t>dAiÀiÁ¢ ºÉÆÃªÀÄB</w:t>
      </w:r>
      <w:bookmarkEnd w:id="56"/>
    </w:p>
    <w:p w14:paraId="05D8AFA5" w14:textId="77777777" w:rsidR="0032060E" w:rsidRPr="007F5B45" w:rsidRDefault="0032060E" w:rsidP="00DF1E9A">
      <w:pPr>
        <w:pStyle w:val="3-Eng-Subheading-VedaVMSTelugu"/>
        <w:spacing w:line="252" w:lineRule="auto"/>
        <w:rPr>
          <w:color w:val="auto"/>
          <w:sz w:val="28"/>
          <w:szCs w:val="28"/>
        </w:rPr>
      </w:pPr>
      <w:r w:rsidRPr="007F5B45">
        <w:rPr>
          <w:color w:val="auto"/>
          <w:sz w:val="28"/>
          <w:szCs w:val="28"/>
        </w:rPr>
        <w:t>TS 3.4.4</w:t>
      </w:r>
    </w:p>
    <w:p w14:paraId="64D7025D" w14:textId="77777777" w:rsidR="00E3268F" w:rsidRPr="00195CAF" w:rsidRDefault="00E3268F" w:rsidP="00DF1E9A">
      <w:pPr>
        <w:pStyle w:val="NoSpacing"/>
        <w:spacing w:line="252" w:lineRule="auto"/>
      </w:pPr>
    </w:p>
    <w:p w14:paraId="2782972F"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(KvÀvï PÀªÀÄð¸ÀªÀÄÈzÀÞ÷åxÀðA dAiÀiÁ¢ ºÉÆÃªÀÄA PÀjµÉåÃ) </w:t>
      </w:r>
    </w:p>
    <w:p w14:paraId="57EEA10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…avÀÛ…kÑ ¸Áé‡ºÁ - avÁÛAiÀÄ EzÀA £À ªÀÄªÀÄ || </w:t>
      </w:r>
      <w:r w:rsidRPr="00195CAF">
        <w:rPr>
          <w:rFonts w:ascii="Arial" w:hAnsi="Arial" w:cs="Arial"/>
          <w:b/>
          <w:sz w:val="28"/>
          <w:szCs w:val="28"/>
        </w:rPr>
        <w:t>1</w:t>
      </w:r>
    </w:p>
    <w:p w14:paraId="78A4FAF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a†wÛ…±ÀÑ ¸Áé‡ºÁ - avÁÛ÷å EzÀA £À ªÀÄªÀÄ || </w:t>
      </w:r>
      <w:r w:rsidRPr="00195CAF">
        <w:rPr>
          <w:rFonts w:ascii="Arial" w:hAnsi="Arial" w:cs="Arial"/>
          <w:b/>
          <w:sz w:val="28"/>
          <w:szCs w:val="28"/>
        </w:rPr>
        <w:t xml:space="preserve">2 </w:t>
      </w:r>
    </w:p>
    <w:p w14:paraId="6C3C92A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D†PÀÆvÀ…kÑ ¸Áé‡ºÁ - DPÀÆvÁAiÀÄ EzÀA £À ªÀÄªÀÄ || </w:t>
      </w:r>
      <w:r w:rsidRPr="00195CAF">
        <w:rPr>
          <w:rFonts w:ascii="Arial" w:hAnsi="Arial" w:cs="Arial"/>
          <w:b/>
          <w:sz w:val="28"/>
          <w:szCs w:val="28"/>
        </w:rPr>
        <w:t>3</w:t>
      </w:r>
    </w:p>
    <w:p w14:paraId="6AD2B7B4" w14:textId="77777777" w:rsidR="0032060E" w:rsidRPr="00195CAF" w:rsidRDefault="0032060E"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D†PÀÆw…±ÀÑ ¸Áé‡ºÁ - DPÀÆvÁå EzÀA £À ªÀÄªÀÄ || </w:t>
      </w:r>
      <w:r w:rsidRPr="00195CAF">
        <w:rPr>
          <w:rFonts w:ascii="Arial" w:hAnsi="Arial" w:cs="Arial"/>
          <w:b/>
          <w:sz w:val="28"/>
          <w:szCs w:val="28"/>
        </w:rPr>
        <w:t>4</w:t>
      </w:r>
    </w:p>
    <w:p w14:paraId="30DE66A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«†eÁÕvÀ…kÑ ¸Áé‡ºÁ - «eÁÕvÁAiÀÄ EzÀA £À ªÀÄªÀÄ || </w:t>
      </w:r>
      <w:r w:rsidRPr="00195CAF">
        <w:rPr>
          <w:rFonts w:ascii="Arial" w:hAnsi="Arial" w:cs="Arial"/>
          <w:b/>
          <w:sz w:val="28"/>
          <w:szCs w:val="28"/>
        </w:rPr>
        <w:t>5</w:t>
      </w:r>
    </w:p>
    <w:p w14:paraId="5F15150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…«eÁÕ†£À…±ÀÑ ¸Áé‡ºÁ - «eÁÕ£ÁAiÀÄ EzÀA £À ªÀÄªÀÄ || </w:t>
      </w:r>
      <w:r w:rsidRPr="00195CAF">
        <w:rPr>
          <w:rFonts w:ascii="Arial" w:hAnsi="Arial" w:cs="Arial"/>
          <w:b/>
          <w:sz w:val="28"/>
          <w:szCs w:val="28"/>
        </w:rPr>
        <w:t>6</w:t>
      </w:r>
    </w:p>
    <w:p w14:paraId="46D4406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ªÀÄ†£À…±ÀÑ ¸Áé‡ºÁ - ªÀÄ£À¸À EzÀA £À ªÀÄªÀÄ || </w:t>
      </w:r>
      <w:r w:rsidRPr="00195CAF">
        <w:rPr>
          <w:rFonts w:ascii="Arial" w:hAnsi="Arial" w:cs="Arial"/>
          <w:b/>
          <w:sz w:val="28"/>
          <w:szCs w:val="28"/>
        </w:rPr>
        <w:t>7</w:t>
      </w:r>
    </w:p>
    <w:p w14:paraId="57B866B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±À†PÀéjÃ…±ÀÑ ¸Áé‡ºÁ - ±ÀPÀéjÃ¨sÀå EzÀA £À ªÀÄªÀÄ || </w:t>
      </w:r>
      <w:r w:rsidRPr="00195CAF">
        <w:rPr>
          <w:rFonts w:ascii="Arial" w:hAnsi="Arial" w:cs="Arial"/>
          <w:b/>
          <w:sz w:val="28"/>
          <w:szCs w:val="28"/>
        </w:rPr>
        <w:t>8</w:t>
      </w:r>
    </w:p>
    <w:p w14:paraId="584A7C5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zÀ†gÀê…±ÀÑ ¸Áé‡ºÁ - zÀgÁêAiÀÄ EzÀA £À ªÀÄªÀÄ || </w:t>
      </w:r>
      <w:r w:rsidRPr="00195CAF">
        <w:rPr>
          <w:rFonts w:ascii="Arial" w:hAnsi="Arial" w:cs="Arial"/>
          <w:b/>
          <w:sz w:val="28"/>
          <w:szCs w:val="28"/>
        </w:rPr>
        <w:t>9</w:t>
      </w:r>
    </w:p>
    <w:p w14:paraId="3C91C07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…¥ÀÆtð†ªÀiÁ¸À…±ÀÑ ¸Áé‡ºÁ - ¥ÀÆtðªÀiÁ¸ÁAiÀÄ EzÀA £À ªÀÄªÀÄ || </w:t>
      </w:r>
      <w:r w:rsidRPr="00195CAF">
        <w:rPr>
          <w:rFonts w:ascii="Arial" w:hAnsi="Arial" w:cs="Arial"/>
          <w:b/>
          <w:sz w:val="28"/>
          <w:szCs w:val="28"/>
        </w:rPr>
        <w:t>10</w:t>
      </w:r>
    </w:p>
    <w:p w14:paraId="3E92914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…§ÈºÀ…ZÀÑ ¸Áé‡ºÁ - §ÈºÀvÀ EzÀA £À ªÀÄªÀÄ || </w:t>
      </w:r>
      <w:r w:rsidRPr="00195CAF">
        <w:rPr>
          <w:rFonts w:ascii="Arial" w:hAnsi="Arial" w:cs="Arial"/>
          <w:b/>
          <w:sz w:val="28"/>
          <w:szCs w:val="28"/>
        </w:rPr>
        <w:t>11</w:t>
      </w:r>
    </w:p>
    <w:p w14:paraId="17DBC25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…gÀ…xÀ…£ÀÛgÀ…±ÀÑ ¸Áé‡ºÁ - gÀxÀ£ÀÛgÁAiÀÄ EzÀA £À ªÀÄªÀÄ || </w:t>
      </w:r>
      <w:r w:rsidRPr="00195CAF">
        <w:rPr>
          <w:rFonts w:ascii="Arial" w:hAnsi="Arial" w:cs="Arial"/>
          <w:b/>
          <w:sz w:val="28"/>
          <w:szCs w:val="28"/>
        </w:rPr>
        <w:t>12</w:t>
      </w:r>
    </w:p>
    <w:p w14:paraId="64BB0E8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…¥ÀæeÁ†¥À…wgï d…AiÀiÁ¤†£ÁÝç…AiÀÄ ªÀÈ…µÉÚÃ ¥Áæ†AiÀÄZÀÒ-…zÀÄUÀæB †¥ÀÈ…vÀ£Á-†eÉåÃ…µÀ× vÀ…¸ÉäöÊ «…±ÀéB ¸À†ªÀÄ£ÀªÀÄ…£ÀÛ ¸À…ªÁðB ¸À …GUÀæB ¸À» ºÀ†ªÉÇåÃ …§¨sÀÆ…ªÀ ¸Áé‡ºÁ | </w:t>
      </w:r>
    </w:p>
    <w:p w14:paraId="7729D843" w14:textId="77777777" w:rsidR="0032060E" w:rsidRDefault="0032060E" w:rsidP="00DF1E9A">
      <w:pPr>
        <w:autoSpaceDE w:val="0"/>
        <w:autoSpaceDN w:val="0"/>
        <w:adjustRightInd w:val="0"/>
        <w:spacing w:after="0" w:line="252" w:lineRule="auto"/>
        <w:rPr>
          <w:rFonts w:ascii="Arial" w:hAnsi="Arial" w:cs="Arial"/>
          <w:b/>
          <w:sz w:val="28"/>
          <w:szCs w:val="28"/>
        </w:rPr>
      </w:pPr>
      <w:r w:rsidRPr="00195CAF">
        <w:rPr>
          <w:rFonts w:ascii="BRH Kannada RN" w:hAnsi="BRH Kannada RN" w:cs="BRH Kannada RN"/>
          <w:sz w:val="40"/>
          <w:szCs w:val="40"/>
        </w:rPr>
        <w:t>¥ÀæeÁ¥ÀvÀAiÀÄ EzÀA £À ªÀÄªÀÄ ||</w:t>
      </w:r>
      <w:r w:rsidR="0043318C" w:rsidRPr="00195CAF">
        <w:rPr>
          <w:rFonts w:ascii="BRH Kannada RN" w:hAnsi="BRH Kannada RN" w:cs="BRH Kannada RN"/>
          <w:sz w:val="40"/>
          <w:szCs w:val="40"/>
        </w:rPr>
        <w:t xml:space="preserve"> </w:t>
      </w:r>
      <w:r w:rsidRPr="00195CAF">
        <w:rPr>
          <w:rFonts w:ascii="Arial" w:hAnsi="Arial" w:cs="Arial"/>
          <w:b/>
          <w:sz w:val="28"/>
          <w:szCs w:val="28"/>
        </w:rPr>
        <w:t>13</w:t>
      </w:r>
    </w:p>
    <w:p w14:paraId="1B5A8684" w14:textId="77777777" w:rsidR="00572BCD" w:rsidRPr="00195CAF" w:rsidRDefault="00572BCD" w:rsidP="00DF1E9A">
      <w:pPr>
        <w:autoSpaceDE w:val="0"/>
        <w:autoSpaceDN w:val="0"/>
        <w:adjustRightInd w:val="0"/>
        <w:spacing w:after="0" w:line="252" w:lineRule="auto"/>
        <w:rPr>
          <w:rFonts w:ascii="BRH Kannada RN" w:hAnsi="BRH Kannada RN" w:cs="BRH Kannada RN"/>
          <w:sz w:val="40"/>
          <w:szCs w:val="40"/>
        </w:rPr>
      </w:pPr>
    </w:p>
    <w:p w14:paraId="7AE7394F"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lastRenderedPageBreak/>
        <w:t>TS 3.4.5</w:t>
      </w:r>
    </w:p>
    <w:p w14:paraId="138E973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…CVßgï …¨sÀÆvÁ…£Á-ªÀÄ†¢ü¥À…wB ¸À†ªÀiÁªÀ…vÀé¹ä£ï §æ†ºÀä…£Àß¹ä£ï …PÀë‡vÉæÃ„¸Áå- …ªÀiÁ²…µÀå¸ÁåA †¥ÀÄ…gÉÆÃzsÁ†AiÀiÁ-…ªÀÄ¹ä£ï PÀ†ªÀÄð…£Àß¸ÁåA …zÉÃªÀ‡ºÀÆ…vÁå(…UïÎ) ¸Áé‡ºÁ| </w:t>
      </w:r>
    </w:p>
    <w:p w14:paraId="604BFB36" w14:textId="77777777" w:rsidR="0032060E" w:rsidRPr="00195CAF" w:rsidRDefault="0043318C"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CUÀßAiÀÄ EzÀA £À ªÀÄªÀÄ || </w:t>
      </w:r>
      <w:r w:rsidR="0032060E" w:rsidRPr="00195CAF">
        <w:rPr>
          <w:rFonts w:ascii="Arial" w:hAnsi="Arial" w:cs="Arial"/>
          <w:b/>
          <w:sz w:val="28"/>
          <w:szCs w:val="28"/>
        </w:rPr>
        <w:t>14</w:t>
      </w:r>
    </w:p>
    <w:p w14:paraId="5DF1257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E‡£ÉÆÝçÃ …eÉåÃµÁ×…£Á-ªÀÄ†¢ü¥À…wB ¸À†ªÀiÁªÀ…vÀé¹ä£ï §æ†ºÀä…£Àß¹ä£ï …PÀë‡vÉæÃ„¸Áå- …ªÀiÁ²…µÀå¸ÁåA †¥ÀÄ…gÉÆÃzsÁ†AiÀiÁ-…ªÀÄ¹ä£ï PÀ†ªÀÄð…£Àß¸ÁåA …zÉÃªÀ‡ºÀÆ…vÁå(…UïÎ) ¸Áé‡ºÁ| </w:t>
      </w:r>
    </w:p>
    <w:p w14:paraId="07379184"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E£ÁÝçAiÀÄ EzÀA £À ªÀÄªÀÄ || </w:t>
      </w:r>
      <w:r w:rsidRPr="00195CAF">
        <w:rPr>
          <w:rFonts w:ascii="BRH Kannada RN" w:hAnsi="BRH Kannada RN" w:cs="BRH Kannada RN"/>
          <w:sz w:val="40"/>
          <w:szCs w:val="40"/>
        </w:rPr>
        <w:tab/>
      </w:r>
      <w:r w:rsidRPr="00195CAF">
        <w:rPr>
          <w:rFonts w:ascii="Arial" w:hAnsi="Arial" w:cs="Arial"/>
          <w:b/>
          <w:sz w:val="28"/>
          <w:szCs w:val="28"/>
        </w:rPr>
        <w:t>15</w:t>
      </w:r>
    </w:p>
    <w:p w14:paraId="79D6206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…AiÀÄªÀÄB †¥ÀÈ…yªÉÇåÃ„†¢ü¥À…wB ¸À†ªÀiÁªÀ…vÀé¹ä£ï §æ†ºÀä…£Àß¹ä£ï …PÀë‡vÉæÃ„¸Áå- …ªÀiÁ²…µÀå¸ÁåA †¥ÀÄ…gÉÆÃzsÁ†AiÀiÁ-…ªÀÄ¹ä£ï PÀ†ªÀÄð…£Àß¸ÁåA …zÉÃªÀ‡ºÀÆ…vÁå(…UïÎ) ¸Áé‡ºÁ| </w:t>
      </w:r>
    </w:p>
    <w:p w14:paraId="26A64379"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AiÀÄªÀiÁAiÀÄ EzÀA £À ªÀÄªÀÄ || </w:t>
      </w:r>
      <w:r w:rsidRPr="00195CAF">
        <w:rPr>
          <w:rFonts w:ascii="Arial" w:hAnsi="Arial" w:cs="Arial"/>
          <w:b/>
          <w:sz w:val="28"/>
          <w:szCs w:val="28"/>
        </w:rPr>
        <w:t>16</w:t>
      </w:r>
    </w:p>
    <w:p w14:paraId="53773F0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…ªÁAiÀÄÄ-…gÀ£ÀÛ†j…PÀë¸Áå-†¢ü¥À…wB ¸À†ªÀiÁªÀ…vÀé¹ä£ï §æ†ºÀä…£Àß¹ä£ï …PÀë‡vÉæÃ„¸Áå- …ªÀiÁ²…µÀå¸ÁåA †¥ÀÄ…gÉÆÃzsÁ†AiÀiÁ-…ªÀÄ¹ä£ï PÀ†ªÀÄð…£Àß¸ÁåA …zÉÃªÀ‡ºÀÆ…vÁå(…UïÎ) ¸Áé‡ºÁ| </w:t>
      </w:r>
    </w:p>
    <w:p w14:paraId="20B94FED"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ªÁAiÀÄªÀ EzÀA £À ªÀÄªÀÄ || </w:t>
      </w:r>
      <w:r w:rsidRPr="00195CAF">
        <w:rPr>
          <w:rFonts w:ascii="Arial" w:hAnsi="Arial" w:cs="Arial"/>
          <w:b/>
          <w:sz w:val="28"/>
          <w:szCs w:val="28"/>
        </w:rPr>
        <w:t>17</w:t>
      </w:r>
    </w:p>
    <w:p w14:paraId="003BF7E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¸ÀÆ†AiÉÆÃð …¢ªÉÇÃ„†¢ü¥À…wB ¸À†ªÀiÁªÀ…vÀé¹ä£ï §æ†ºÀä…£Àß¹ä£ï …PÀë‡vÉæÃ„¸Áå- …ªÀiÁ²…µÀå¸ÁåA †¥ÀÄ…gÉÆÃzsÁ†AiÀiÁ-…ªÀÄ¹ä£ï PÀ†ªÀÄð…£Àß¸ÁåA …zÉÃªÀ‡ºÀÆ…vÁå(…UïÎ) ¸Áé‡ºÁ| </w:t>
      </w:r>
    </w:p>
    <w:p w14:paraId="17A2840F"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¸ÀÆAiÀiÁðAiÀÄ EzÀA £À ªÀÄªÀÄ || </w:t>
      </w:r>
      <w:r w:rsidRPr="00195CAF">
        <w:rPr>
          <w:rFonts w:ascii="Arial" w:hAnsi="Arial" w:cs="Arial"/>
          <w:b/>
          <w:sz w:val="28"/>
          <w:szCs w:val="28"/>
        </w:rPr>
        <w:t>18</w:t>
      </w:r>
      <w:r w:rsidRPr="00195CAF">
        <w:rPr>
          <w:rFonts w:ascii="BRH Kannada RN" w:hAnsi="BRH Kannada RN" w:cs="BRH Kannada RN"/>
          <w:sz w:val="40"/>
          <w:szCs w:val="40"/>
        </w:rPr>
        <w:t xml:space="preserve"> </w:t>
      </w:r>
    </w:p>
    <w:p w14:paraId="50B0E1D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…ZÀ£ÀÝç…ªÀiÁ £À†PÀëvÁæ…uÁ-ªÀÄ†¢ü¥À…wB ¸À†ªÀiÁªÀ…vÀé¹ä£ï §æ†ºÀä…£Àß¹ä£ï …PÀë‡vÉæÃ„¸Áå- …ªÀiÁ²…µÀå¸ÁåA †¥ÀÄ…gÉÆÃzsÁ†AiÀiÁ-…ªÀÄ¹ä£ï PÀ†ªÀÄð…£Àß¸ÁåA …zÉÃªÀ‡ºÀÆ…vÁå(…UïÎ) ¸Áé‡ºÁ| </w:t>
      </w:r>
    </w:p>
    <w:p w14:paraId="2CD47AEF"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ZÀ£ÀÝçªÀÄ¸À EzÀA £À ªÀÄªÀÄ || </w:t>
      </w:r>
      <w:r w:rsidRPr="00195CAF">
        <w:rPr>
          <w:rFonts w:ascii="Arial" w:hAnsi="Arial" w:cs="Arial"/>
          <w:b/>
          <w:sz w:val="28"/>
          <w:szCs w:val="28"/>
        </w:rPr>
        <w:t>19</w:t>
      </w:r>
    </w:p>
    <w:p w14:paraId="6E7CE49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§È…ºÀ¸Àà…wgï-§æ…ºÀäuÉÆÃ„†¢ü¥À…wB ¸À†ªÀiÁªÀ…vÀé¹ä£ï §æ†ºÀä…£Àß¹ä£ï …PÀë‡vÉæÃ„¸Áå- …ªÀiÁ²…µÀå¸ÁåA †¥ÀÄ…gÉÆÃzsÁ†AiÀiÁ-…ªÀÄ¹ä£ï PÀ†ªÀÄð…£Àß¸ÁåA …zÉÃªÀ‡ºÀÆ…vÁå(…UïÎ) ¸Áé‡ºÁ| </w:t>
      </w:r>
    </w:p>
    <w:p w14:paraId="485B20F1"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lastRenderedPageBreak/>
        <w:t>§ÈºÀ¸ÀàvÀAiÀ</w:t>
      </w:r>
      <w:r w:rsidR="000B21B3" w:rsidRPr="00195CAF">
        <w:rPr>
          <w:rFonts w:ascii="BRH Kannada RN" w:hAnsi="BRH Kannada RN" w:cs="BRH Kannada RN"/>
          <w:sz w:val="40"/>
          <w:szCs w:val="40"/>
        </w:rPr>
        <w:t xml:space="preserve">Ä EzÀA £À ªÀÄªÀÄ || </w:t>
      </w:r>
      <w:r w:rsidRPr="00195CAF">
        <w:rPr>
          <w:rFonts w:ascii="Arial" w:hAnsi="Arial" w:cs="Arial"/>
          <w:b/>
          <w:sz w:val="28"/>
          <w:szCs w:val="28"/>
        </w:rPr>
        <w:t>20</w:t>
      </w:r>
    </w:p>
    <w:p w14:paraId="6B0BA985" w14:textId="77777777" w:rsidR="00247BD1" w:rsidRPr="00572BCD" w:rsidRDefault="00247BD1" w:rsidP="00DF1E9A">
      <w:pPr>
        <w:autoSpaceDE w:val="0"/>
        <w:autoSpaceDN w:val="0"/>
        <w:adjustRightInd w:val="0"/>
        <w:spacing w:after="0" w:line="252" w:lineRule="auto"/>
        <w:rPr>
          <w:rFonts w:ascii="BRH Kannada RN" w:hAnsi="BRH Kannada RN" w:cs="BRH Kannada RN"/>
          <w:sz w:val="28"/>
          <w:szCs w:val="28"/>
        </w:rPr>
      </w:pPr>
    </w:p>
    <w:p w14:paraId="397349B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…«ÄvÀæB …¸ÀvÁå…£Á-ªÀÄ†¢ü¥À…wB ¸À†ªÀiÁªÀ…vÀé¹ä£ï §æ†ºÀä…£Àß¹ä£ï …PÀë‡vÉæÃ„¸Áå- …ªÀiÁ²…µÀå¸ÁåA †¥ÀÄ…gÉÆÃzsÁ†AiÀiÁ-…ªÀÄ¹ä£ï PÀ†ªÀÄð…£Àß¸ÁåA …zÉÃªÀ‡ºÀÆ…vÁå(…UïÎ) ¸Áé‡ºÁ| </w:t>
      </w:r>
    </w:p>
    <w:p w14:paraId="16DF57EF"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«ÄvÁæAiÀÄ EzÀA £À ªÀÄªÀÄ || </w:t>
      </w:r>
      <w:r w:rsidRPr="00195CAF">
        <w:rPr>
          <w:rFonts w:ascii="BRH Kannada RN" w:hAnsi="BRH Kannada RN" w:cs="BRH Kannada RN"/>
          <w:sz w:val="40"/>
          <w:szCs w:val="40"/>
        </w:rPr>
        <w:tab/>
      </w:r>
      <w:r w:rsidRPr="00195CAF">
        <w:rPr>
          <w:rFonts w:ascii="Arial" w:hAnsi="Arial" w:cs="Arial"/>
          <w:b/>
          <w:sz w:val="28"/>
          <w:szCs w:val="28"/>
        </w:rPr>
        <w:t>21</w:t>
      </w:r>
    </w:p>
    <w:p w14:paraId="113D21A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ªÀ†gÀÄ…uÉÆÃ„¥ÁªÀÄ†¢ü¥À…wB ¸À†ªÀiÁªÀ…vÀé¹ä£ï §æ†ºÀä…£Àß¹ä£ï …PÀë‡vÉæÃ„¸Áå- </w:t>
      </w:r>
    </w:p>
    <w:p w14:paraId="713FBAA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…ªÀiÁ²…µÀå¸ÁåA †¥ÀÄ…gÉÆÃzsÁ†AiÀiÁ-…ªÀÄ¹ä£ï PÀ†ªÀÄð…£Àß¸ÁåA …zÉÃªÀ‡ºÀÆ…vÁå(…UïÎ) ¸Áé‡ºÁ| </w:t>
      </w:r>
    </w:p>
    <w:p w14:paraId="34E7CBF1" w14:textId="77777777" w:rsidR="0032060E" w:rsidRPr="00195CAF" w:rsidRDefault="000B21B3"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ªÀgÀÄuÁAiÀÄ EzÀA £À ªÀÄªÀÄ || </w:t>
      </w:r>
      <w:r w:rsidR="0032060E" w:rsidRPr="00195CAF">
        <w:rPr>
          <w:rFonts w:ascii="Arial" w:hAnsi="Arial" w:cs="Arial"/>
          <w:b/>
          <w:sz w:val="28"/>
          <w:szCs w:val="28"/>
        </w:rPr>
        <w:t>22</w:t>
      </w:r>
    </w:p>
    <w:p w14:paraId="3B87B66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…¸À…ªÀÄÄzÀæB …¸ÉÆæÃvÁå…£Á-ªÀÄ†¢ü¥À…wB ¸À†ªÀiÁªÀ…vÀé¹ä£ï §æ†ºÀä…£Àß¹ä£ï …PÀë‡vÉæÃ„¸Áå- …ªÀiÁ²…µÀå¸ÁåA †¥ÀÄ…gÉÆÃzsÁ†AiÀiÁ-…ªÀÄ¹ä£ï PÀ†ªÀÄð…£Àß¸ÁåA  ¸Áé‡ºÁ | zÉÃªÀ‡ºÀÆ…vÁå(…UïÎ)</w:t>
      </w:r>
    </w:p>
    <w:p w14:paraId="606CEC00"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w:t>
      </w:r>
      <w:r w:rsidR="000B21B3" w:rsidRPr="00195CAF">
        <w:rPr>
          <w:rFonts w:ascii="BRH Kannada RN" w:hAnsi="BRH Kannada RN" w:cs="BRH Kannada RN"/>
          <w:sz w:val="40"/>
          <w:szCs w:val="40"/>
        </w:rPr>
        <w:t xml:space="preserve">ÀªÀÄÄzÁæAiÀÄ EzÀA £À ªÀÄªÀÄ || </w:t>
      </w:r>
      <w:r w:rsidRPr="00195CAF">
        <w:rPr>
          <w:rFonts w:ascii="Arial" w:hAnsi="Arial" w:cs="Arial"/>
          <w:b/>
          <w:sz w:val="28"/>
          <w:szCs w:val="28"/>
        </w:rPr>
        <w:t>23</w:t>
      </w:r>
    </w:p>
    <w:p w14:paraId="4DA6956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C…£Àß(…Uïä) ¸Á‡ªÀiÁæeÁå…£Á-ªÀÄ†¢ü¥À…w-vÀ†£ÁäªÀ…vÀé¹ä£ï §æ†ºÀä…£Àß¹ä£ï …PÀë‡vÉæÃ„¸Áå- …ªÀiÁ²…µÀå¸ÁåA †¥ÀÄ…gÉÆÃzsÁ†AiÀiÁ-…ªÀÄ¹ä£ï PÀ†ªÀÄð…£Àß¸ÁåA …zÉÃªÀ‡ºÀÆ…vÁå(…UïÎ) ¸Áé‡ºÁ| </w:t>
      </w:r>
    </w:p>
    <w:p w14:paraId="0ABDEB8F" w14:textId="77777777" w:rsidR="0032060E" w:rsidRPr="00195CAF" w:rsidRDefault="000B21B3"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C£ÁßAiÀÄ EzÀA £À ªÀÄªÀÄ || </w:t>
      </w:r>
      <w:r w:rsidR="0032060E" w:rsidRPr="00195CAF">
        <w:rPr>
          <w:rFonts w:ascii="Arial" w:hAnsi="Arial" w:cs="Arial"/>
          <w:b/>
          <w:sz w:val="28"/>
          <w:szCs w:val="28"/>
        </w:rPr>
        <w:t>24</w:t>
      </w:r>
    </w:p>
    <w:p w14:paraId="33027257" w14:textId="77777777" w:rsidR="00D47DF7" w:rsidRPr="00572BCD" w:rsidRDefault="00D47DF7" w:rsidP="00DF1E9A">
      <w:pPr>
        <w:autoSpaceDE w:val="0"/>
        <w:autoSpaceDN w:val="0"/>
        <w:adjustRightInd w:val="0"/>
        <w:spacing w:after="0" w:line="252" w:lineRule="auto"/>
        <w:rPr>
          <w:rFonts w:ascii="BRH Kannada RN" w:hAnsi="BRH Kannada RN" w:cs="BRH Kannada RN"/>
          <w:sz w:val="28"/>
          <w:szCs w:val="28"/>
        </w:rPr>
      </w:pPr>
    </w:p>
    <w:p w14:paraId="7FE93F9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¸ÉÆÃ…ªÀÄ N†µÀ¢üÃ…£Á-ªÀÄ†¢ü¥À…wB ¸À†ªÀiÁªÀ…vÀé¹ä£ï §æ†ºÀä…£Àß¹ä£ï …PÀë‡vÉæÃ„¸Áå- …ªÀiÁ²…µÀå¸ÁåA †¥ÀÄ…gÉÆÃzsÁ†AiÀiÁ-…ªÀÄ¹ä£ï PÀ†ªÀÄð…£Àß¸ÁåA …zÉÃªÀ‡ºÀÆ…vÁå(…UïÎ) ¸Áé‡ºÁ| </w:t>
      </w:r>
    </w:p>
    <w:p w14:paraId="32391803"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¸ÉÆÃªÀ</w:t>
      </w:r>
      <w:r w:rsidR="000B21B3" w:rsidRPr="00195CAF">
        <w:rPr>
          <w:rFonts w:ascii="BRH Kannada RN" w:hAnsi="BRH Kannada RN" w:cs="BRH Kannada RN"/>
          <w:sz w:val="40"/>
          <w:szCs w:val="40"/>
        </w:rPr>
        <w:t xml:space="preserve">iÁAiÀÄ EzÀA £À ªÀÄªÀÄ || </w:t>
      </w:r>
      <w:r w:rsidRPr="00195CAF">
        <w:rPr>
          <w:rFonts w:ascii="Arial" w:hAnsi="Arial" w:cs="Arial"/>
          <w:b/>
          <w:sz w:val="28"/>
          <w:szCs w:val="28"/>
        </w:rPr>
        <w:t>25</w:t>
      </w:r>
    </w:p>
    <w:p w14:paraId="535AFFA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…¸À…«vÁ †¥Àæ…¸ÀªÁ…£Á-ªÀÄ†¢ü¥À…wB ¸À†ªÀiÁªÀ…vÀé¹ä£ï §æ†ºÀä…£Àß¹ä£ï …PÀë‡vÉæÃ„¸Áå- …ªÀiÁ²…µÀå¸ÁåA †¥ÀÄ…gÉÆÃzsÁ†AiÀiÁ-…ªÀÄ¹ä£ï PÀ†ªÀÄð…£Àß¸ÁåA …zÉÃªÀ‡ºÀÆ…vÁå(…UïÎ) ¸Áé‡ºÁ| </w:t>
      </w:r>
    </w:p>
    <w:p w14:paraId="650FB92F"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lastRenderedPageBreak/>
        <w:t xml:space="preserve">¸À«vÀæ EzÀA £À ªÀÄªÀÄ || </w:t>
      </w:r>
      <w:r w:rsidRPr="00195CAF">
        <w:rPr>
          <w:rFonts w:ascii="Arial" w:hAnsi="Arial" w:cs="Arial"/>
          <w:b/>
          <w:sz w:val="28"/>
          <w:szCs w:val="28"/>
        </w:rPr>
        <w:t>26</w:t>
      </w:r>
    </w:p>
    <w:p w14:paraId="27402D6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…gÀÄzÀæB †¥À…±ÀÆ£ÁªÀÄ†¢ü¥À…wB ¸À†ªÀiÁªÀ…vÀé¹ä£ï §æ†ºÀä…£Àß¹ä£ï …PÀë‡vÉæÃ„¸Áå- …ªÀiÁ²…µÀå¸ÁåA †¥ÀÄ…gÉÆÃzsÁ†AiÀiÁ-…ªÀÄ¹ä£ï PÀ†ªÀÄð…£Àß¸ÁåA …zÉÃªÀ‡ºÀÆ…vÁå(…UïÎ) ¸Áé‡ºÁ| </w:t>
      </w:r>
    </w:p>
    <w:p w14:paraId="641A560E"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gÀÄzÁæAiÀÄ EzÀA £À ªÀÄªÀÄ || </w:t>
      </w:r>
      <w:r w:rsidRPr="00195CAF">
        <w:rPr>
          <w:rFonts w:ascii="Arial" w:hAnsi="Arial" w:cs="Arial"/>
          <w:b/>
          <w:sz w:val="28"/>
          <w:szCs w:val="28"/>
        </w:rPr>
        <w:t>27</w:t>
      </w:r>
      <w:r w:rsidRPr="00195CAF">
        <w:rPr>
          <w:rFonts w:ascii="BRH Kannada RN" w:hAnsi="BRH Kannada RN" w:cs="BRH Kannada RN"/>
          <w:sz w:val="40"/>
          <w:szCs w:val="40"/>
        </w:rPr>
        <w:t xml:space="preserve"> </w:t>
      </w:r>
    </w:p>
    <w:p w14:paraId="6164332C" w14:textId="77777777" w:rsidR="0032060E" w:rsidRPr="00195CAF" w:rsidRDefault="0032060E"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(C¥À G¥À¸ÀàöÈ±Àå -</w:t>
      </w:r>
      <w:r w:rsidRPr="00195CAF">
        <w:rPr>
          <w:rFonts w:ascii="Arial" w:hAnsi="Arial" w:cs="Arial"/>
          <w:sz w:val="28"/>
          <w:szCs w:val="28"/>
        </w:rPr>
        <w:t>This is not a Mantra, but an instruction to cleanse your hand with water</w:t>
      </w:r>
      <w:r w:rsidRPr="00195CAF">
        <w:rPr>
          <w:rFonts w:ascii="BRH Kannada RN" w:hAnsi="BRH Kannada RN" w:cs="BRH Kannada RN"/>
          <w:sz w:val="40"/>
          <w:szCs w:val="40"/>
        </w:rPr>
        <w:t>)</w:t>
      </w:r>
    </w:p>
    <w:p w14:paraId="5C0C01E3" w14:textId="77777777" w:rsidR="0032060E" w:rsidRPr="00195CAF" w:rsidRDefault="0032060E" w:rsidP="00DF1E9A">
      <w:pPr>
        <w:pStyle w:val="NoSpacing"/>
        <w:spacing w:line="252" w:lineRule="auto"/>
      </w:pPr>
    </w:p>
    <w:p w14:paraId="53B158A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vÀé†µÁÖ …gÀÆ¥Á…uÁ-ªÀÄ†¢ü¥À…wB ¸À†ªÀiÁªÀ…vÀé¹ä£ï §æ†ºÀä…£Àß¹ä£ï …PÀë‡vÉæÃ„¸Áå- …ªÀiÁ²…µÀå¸ÁåA †¥ÀÄ…gÉÆÃzsÁ†AiÀiÁ-…ªÀÄ¹ä£ï PÀ†ªÀÄð…£Àß¸ÁåA …zÉÃªÀ‡ºÀÆ…vÁå(…UïÎ) ¸Áé‡ºÁ| </w:t>
      </w:r>
    </w:p>
    <w:p w14:paraId="55A3BE50"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vÀéµÀÖç EzÀA £À ªÀÄªÀÄ || </w:t>
      </w:r>
      <w:r w:rsidRPr="00195CAF">
        <w:rPr>
          <w:rFonts w:ascii="Arial" w:hAnsi="Arial" w:cs="Arial"/>
          <w:b/>
          <w:sz w:val="28"/>
          <w:szCs w:val="28"/>
        </w:rPr>
        <w:t>28</w:t>
      </w:r>
    </w:p>
    <w:p w14:paraId="05C8D84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«…µÀÄÚB ¥À†ªÀðvÁ…£Á-ªÀÄ†¢ü¥À…wB ¸À†ªÀiÁªÀ…vÀé¹ä£ï §æ†ºÀä…£Àß¹ä£ï …PÀë‡vÉæÃ„¸Áå- …ªÀiÁ²…µÀå¸ÁåA †¥ÀÄ…gÉÆÃzsÁ†AiÀiÁ-…ªÀÄ¹ä£ï PÀ†ªÀÄð…£Àß¸ÁåA …zÉÃªÀ‡ºÀÆ…vÁå(…UïÎ) ¸Áé‡ºÁ| </w:t>
      </w:r>
    </w:p>
    <w:p w14:paraId="051D239D"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«µÀÚªÀ EzÀA £À ªÀÄªÀÄ || </w:t>
      </w:r>
      <w:r w:rsidRPr="00195CAF">
        <w:rPr>
          <w:rFonts w:ascii="Arial" w:hAnsi="Arial" w:cs="Arial"/>
          <w:b/>
          <w:sz w:val="28"/>
          <w:szCs w:val="28"/>
        </w:rPr>
        <w:t>29</w:t>
      </w:r>
    </w:p>
    <w:p w14:paraId="49EBE40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…ªÀÄgÀÄ†vÉÆÃ …UÀuÁ…£Á-ªÀÄ†¢ü¥ÀvÀ…AiÀÄ¸ÉÛÃ-†ªÀiÁ„ªÀ…£ÀÛ÷é¹ä£ï §æ†ºÀä…£Àß¹ä£ï …PÀë‡vÉæÃ„¸Áå- …ªÀiÁ²…µÀå¸ÁåA †¥ÀÄ…gÉÆÃzsÁ†AiÀiÁ-…ªÀÄ¹ä£ï PÀ†ªÀÄð…£Àß¸ÁåA …zÉÃªÀ‡ºÀÆ…vÁå(…UïÎ) ¸Áé‡ºÁ| </w:t>
      </w:r>
    </w:p>
    <w:p w14:paraId="7997978A" w14:textId="77777777" w:rsidR="0032060E" w:rsidRPr="00195CAF" w:rsidRDefault="00CA721C"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ªÀÄgÀÄzÀã÷å EzÀA £À ªÀÄªÀÄ || </w:t>
      </w:r>
      <w:r w:rsidR="0032060E" w:rsidRPr="00195CAF">
        <w:rPr>
          <w:rFonts w:ascii="Arial" w:hAnsi="Arial" w:cs="Arial"/>
          <w:b/>
          <w:sz w:val="28"/>
          <w:szCs w:val="28"/>
        </w:rPr>
        <w:t>30</w:t>
      </w:r>
    </w:p>
    <w:p w14:paraId="479D6F6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¦†vÀgÀB ¦vÁªÀÄºÁB ¥ÀgÉÃ„ªÀ…gÉÃ vÀ‡vÁ¸ÀÛvÁ ªÀÄºÁ …EºÀ†ªÀiÁ„ªÀ…vÀ¹ä£ï §æ†ºÀä…£Àß¹ä£ï …PÀë‡vÉæÃ„¸Áå- …ªÀiÁ²…µÀå¸ÁåA †¥ÀÄ…gÉÆÃzsÁ†AiÀiÁ-…ªÀÄ¹ä£ï PÀ†ªÀÄð…£Àß¸ÁåA </w:t>
      </w:r>
    </w:p>
    <w:p w14:paraId="7DC7E6B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…zÉÃªÀ‡ºÀÆ…vÁå(…UïÎ) ¸Áé‡ºÁ | ¦vÀÈ¨sÀå EzÀA £À ªÀÄªÀÄ || </w:t>
      </w:r>
      <w:r w:rsidRPr="00195CAF">
        <w:rPr>
          <w:rFonts w:ascii="Arial" w:hAnsi="Arial" w:cs="Arial"/>
          <w:b/>
          <w:sz w:val="28"/>
          <w:szCs w:val="28"/>
        </w:rPr>
        <w:t>31</w:t>
      </w:r>
      <w:r w:rsidRPr="00195CAF">
        <w:rPr>
          <w:rFonts w:ascii="BRH Kannada Extra" w:hAnsi="BRH Kannada Extra" w:cs="BRH Kannada Extra"/>
          <w:sz w:val="40"/>
          <w:szCs w:val="40"/>
        </w:rPr>
        <w:t xml:space="preserve"> </w:t>
      </w:r>
    </w:p>
    <w:p w14:paraId="78EBA118"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ªÀÄ£ÉÆÛçÃPÀÛ zÉÃªÀvÁ¨sÀå EzÀA £À ªÀÄªÀÄ</w:t>
      </w:r>
    </w:p>
    <w:p w14:paraId="02901E04" w14:textId="77777777" w:rsidR="0032060E" w:rsidRPr="00195CAF" w:rsidRDefault="0032060E"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lastRenderedPageBreak/>
        <w:t>(C¥À G¥À¸ÀàöÈ±Àå -</w:t>
      </w:r>
      <w:r w:rsidRPr="00195CAF">
        <w:rPr>
          <w:rFonts w:ascii="Arial" w:hAnsi="Arial" w:cs="Arial"/>
          <w:sz w:val="28"/>
          <w:szCs w:val="28"/>
        </w:rPr>
        <w:t>This is not a Mantra, but an instruction to cleanse your hand with water</w:t>
      </w:r>
      <w:r w:rsidRPr="00195CAF">
        <w:rPr>
          <w:rFonts w:ascii="BRH Kannada RN" w:hAnsi="BRH Kannada RN" w:cs="BRH Kannada RN"/>
          <w:sz w:val="40"/>
          <w:szCs w:val="40"/>
        </w:rPr>
        <w:t>)</w:t>
      </w:r>
    </w:p>
    <w:p w14:paraId="6DDC4283" w14:textId="77777777" w:rsidR="00CA721C" w:rsidRPr="00195CAF" w:rsidRDefault="00CA721C" w:rsidP="00DF1E9A">
      <w:pPr>
        <w:autoSpaceDE w:val="0"/>
        <w:autoSpaceDN w:val="0"/>
        <w:adjustRightInd w:val="0"/>
        <w:spacing w:after="0" w:line="252" w:lineRule="auto"/>
        <w:rPr>
          <w:rFonts w:ascii="Arial" w:hAnsi="Arial" w:cs="Arial"/>
          <w:sz w:val="28"/>
          <w:szCs w:val="28"/>
        </w:rPr>
      </w:pPr>
    </w:p>
    <w:p w14:paraId="35F08B3C"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TS 3.4.7 (upto Para 53)</w:t>
      </w:r>
    </w:p>
    <w:p w14:paraId="681A601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…IÄ…vÁµÁqï …IÄvÀ†zsÁ…ªÀiÁ„VßUÀð…£ÀÞªÀð-¸ÀÛ¸Ëå†µÀzsÀAiÉÆÃ-„…¥sÀìgÀ…¸À H…eÉÆÃð £Á…ªÀÄ ¸À …EzÀA §æ†ºÀä …PÀëvÀæA †¥Á…vÀÄ vÁ …EzÀA §æ†ºÀä…PÀëvÀæA ‡¥Á…£ÀÄÛ vÀ…¸ÉäöÊ ¸Áé‡ºÁ| </w:t>
      </w:r>
    </w:p>
    <w:p w14:paraId="56E4AC97"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CUÀßAiÉÄÃ UÀ£ÀÞªÁðAiÀÄ EzÀA £À ªÀÄªÀÄ || </w:t>
      </w:r>
      <w:r w:rsidRPr="00195CAF">
        <w:rPr>
          <w:rFonts w:ascii="Arial" w:hAnsi="Arial" w:cs="Arial"/>
          <w:b/>
          <w:sz w:val="28"/>
          <w:szCs w:val="28"/>
        </w:rPr>
        <w:t>32</w:t>
      </w:r>
    </w:p>
    <w:p w14:paraId="1DBE081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vÁ…¨sÀåB ¸Áé‡ºÁ | NµÀ¢üÃ¨sÉÆåÃ-„¥sÀìgÉÆÃ¨sÀå EzÀA £À ªÀÄªÀÄ || </w:t>
      </w:r>
      <w:r w:rsidRPr="00195CAF">
        <w:rPr>
          <w:rFonts w:ascii="Arial" w:hAnsi="Arial" w:cs="Arial"/>
          <w:b/>
          <w:sz w:val="28"/>
          <w:szCs w:val="28"/>
        </w:rPr>
        <w:t>33</w:t>
      </w:r>
    </w:p>
    <w:p w14:paraId="1E48BE5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…¸À(…Uïä)…»vÉÆÃ …«±Àé†¸Á…ªÀiÁ ¸ÀÆ†AiÉÆÃð UÀ…£ÀÞªÀð¸ÀÛ…¸Àå ªÀÄ†jÃZÀAiÉÆÃ „…¥sÀìgÀ†¸À …DAiÀÄÄ…ªÉÇÃ £Á…ªÀÄ ¸À …EzÀA §æ†ºÀä …PÀëvÀæA †¥Á…vÀÄ vÁ …EzÀA §æ†ºÀä …PÀëvÀæA ‡¥Á…£ÀÄÛ vÀ…¸ÉäöÊ ¸Áé‡ºÁ |</w:t>
      </w:r>
    </w:p>
    <w:p w14:paraId="67BA9F43"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¸ÀÆAiÀiÁðAiÀÄ UÀ£ÀÞªÁðAiÀÄ EzÀA £À ªÀÄªÀÄ || </w:t>
      </w:r>
      <w:r w:rsidRPr="00195CAF">
        <w:rPr>
          <w:rFonts w:ascii="Arial" w:hAnsi="Arial" w:cs="Arial"/>
          <w:b/>
          <w:sz w:val="28"/>
          <w:szCs w:val="28"/>
        </w:rPr>
        <w:t>34</w:t>
      </w:r>
    </w:p>
    <w:p w14:paraId="7D7CCC1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vÁ…¨sÀåB ¸Áé‡ºÁ | ªÀÄjÃa¨sÉÆåÃ „</w:t>
      </w:r>
      <w:r w:rsidR="00121F10" w:rsidRPr="00195CAF">
        <w:rPr>
          <w:rFonts w:ascii="BRH Kannada Extra" w:hAnsi="BRH Kannada Extra" w:cs="BRH Kannada Extra"/>
          <w:sz w:val="40"/>
          <w:szCs w:val="40"/>
        </w:rPr>
        <w:t xml:space="preserve">¥sÀìgÉÆÃ¨sÀå EzÀA £À ªÀÄªÀÄ || </w:t>
      </w:r>
      <w:r w:rsidRPr="00195CAF">
        <w:rPr>
          <w:rFonts w:ascii="Arial" w:hAnsi="Arial" w:cs="Arial"/>
          <w:b/>
          <w:sz w:val="28"/>
          <w:szCs w:val="28"/>
        </w:rPr>
        <w:t>35</w:t>
      </w:r>
    </w:p>
    <w:p w14:paraId="37AF81A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…¸ÀÄ…µÀÄªÀÄßB ¸ÀÆ†AiÀÄðgÀ²ä-…±ÀÑ£ÀÝç†ªÀiÁ UÀ…£ÀÞªÀð¸ÀÛ…¸Àå £À†PÀëvÁætå-…¥sÀìgÀ†¸ÉÆÃ …¨ÉÃPÀÄ†gÀ…AiÉÆÃ £Á…ªÀÄ ¸À …EzÀA §æ†ºÀä …PÀëvÀæA †¥Á…vÀÄ vÁ …EzÀA §æ†ºÀä …PÀëvÀæA ‡¥Á…£ÀÄÛ vÀ…¸ÉäöÊ ¸Áé‡ºÁ | </w:t>
      </w:r>
    </w:p>
    <w:p w14:paraId="630CB229"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ZÀ£ÀÝçªÀÄ¸ÉÃ </w:t>
      </w:r>
      <w:r w:rsidR="00121F10" w:rsidRPr="00195CAF">
        <w:rPr>
          <w:rFonts w:ascii="BRH Kannada RN" w:hAnsi="BRH Kannada RN" w:cs="BRH Kannada RN"/>
          <w:sz w:val="40"/>
          <w:szCs w:val="40"/>
        </w:rPr>
        <w:t xml:space="preserve">UÀ£ÀÞªÁðAiÀÄ EzÀA £À ªÀÄªÀÄ || </w:t>
      </w:r>
      <w:r w:rsidRPr="00195CAF">
        <w:rPr>
          <w:rFonts w:ascii="Arial" w:hAnsi="Arial" w:cs="Arial"/>
          <w:b/>
          <w:sz w:val="28"/>
          <w:szCs w:val="28"/>
        </w:rPr>
        <w:t>36</w:t>
      </w:r>
    </w:p>
    <w:p w14:paraId="791BC35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vÁ…¨sÀåB ¸Áé‡ºÁ | £ÀPÀëvÉæÃ¨sÉÆåÃ-„¥</w:t>
      </w:r>
      <w:r w:rsidR="00121F10" w:rsidRPr="00195CAF">
        <w:rPr>
          <w:rFonts w:ascii="BRH Kannada Extra" w:hAnsi="BRH Kannada Extra" w:cs="BRH Kannada Extra"/>
          <w:sz w:val="40"/>
          <w:szCs w:val="40"/>
        </w:rPr>
        <w:t xml:space="preserve">sÀìgÉÆÃ¨sÀå EzÀA £À ªÀÄªÀÄ || </w:t>
      </w:r>
      <w:r w:rsidRPr="00195CAF">
        <w:rPr>
          <w:rFonts w:ascii="Arial" w:hAnsi="Arial" w:cs="Arial"/>
          <w:b/>
          <w:sz w:val="28"/>
          <w:szCs w:val="28"/>
        </w:rPr>
        <w:t>37</w:t>
      </w:r>
    </w:p>
    <w:p w14:paraId="3921780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…¨sÀÄdÄåB †¸ÀÄ…¥ÀuÉÆÃð …AiÀÄeÉÆÕÃ †UÀ…£ÀÞªÀð¸ÀÛ…¸Àå zÀ†QëuÁ C…¥sÀìgÀ†¸ÀB …¸ÀÛªÁ £Á…ªÀÄ </w:t>
      </w:r>
    </w:p>
    <w:p w14:paraId="5407ABB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 …EzÀA §æ†ºÀä …PÀëvÀæA †¥Á…vÀÄ vÁ …EzÀA §æ†ºÀä …PÀëvÀæA ‡¥Á…£ÀÄÛ vÀ…¸ÉäöÊ ¸Áé‡ºÁ |</w:t>
      </w:r>
    </w:p>
    <w:p w14:paraId="45547F20"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AiÀÄeÁÕAiÀÄ UÀ£ÀÞªÁðAiÀÄ EzÀA £À ªÀÄªÀÄ || </w:t>
      </w:r>
      <w:r w:rsidRPr="00195CAF">
        <w:rPr>
          <w:rFonts w:ascii="Arial" w:hAnsi="Arial" w:cs="Arial"/>
          <w:b/>
          <w:sz w:val="28"/>
          <w:szCs w:val="28"/>
        </w:rPr>
        <w:t>38</w:t>
      </w:r>
    </w:p>
    <w:p w14:paraId="559DC611"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vÁ…¨sÀåB ¸Áé‡ºÁ | zÀQëuÁ¨sÉÆåÃ „</w:t>
      </w:r>
      <w:r w:rsidR="00121F10" w:rsidRPr="00195CAF">
        <w:rPr>
          <w:rFonts w:ascii="BRH Kannada Extra" w:hAnsi="BRH Kannada Extra" w:cs="BRH Kannada Extra"/>
          <w:sz w:val="40"/>
          <w:szCs w:val="40"/>
        </w:rPr>
        <w:t xml:space="preserve">¥sÀìgÉÆÃ¨sÀå EzÀA £À ªÀÄªÀÄ || </w:t>
      </w:r>
      <w:r w:rsidRPr="00195CAF">
        <w:rPr>
          <w:rFonts w:ascii="Arial" w:hAnsi="Arial" w:cs="Arial"/>
          <w:b/>
          <w:sz w:val="28"/>
          <w:szCs w:val="28"/>
        </w:rPr>
        <w:t>39</w:t>
      </w:r>
    </w:p>
    <w:p w14:paraId="20C4530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…¥ÀæeÁ†¥Àwgï-…«±Àé†PÀ…ªÀiÁð ªÀÄ†£ÉÆÃ UÀ…£ÀÞªÀð¸ÀÛ†¸Àå IÄSï …¸ÁªÀiÁ†£Àå-…¥sÀìgÀ…¸ÉÆÃ </w:t>
      </w:r>
    </w:p>
    <w:p w14:paraId="26B290CF"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ªÀ†ºÀß…AiÉÆÃ £Á…ªÀÄ ¸À …EzÀA §æ†ºÀä …PÀëvÀæA †¥Á…vÀÄ vÁ …EzÀA §æ†ºÀä …PÀëvÀæA ‡¥Á…£ÀÄÛ </w:t>
      </w:r>
    </w:p>
    <w:p w14:paraId="2B6A177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vÀ…¸ÉäöÊ ¸Áé‡ºÁ | ªÀÄ£À¸ÉÃ UÀ£ÀÞªÁðAiÀÄ EzÀA £À ªÀÄªÀÄ || </w:t>
      </w:r>
      <w:r w:rsidRPr="00195CAF">
        <w:rPr>
          <w:rFonts w:ascii="Arial" w:hAnsi="Arial" w:cs="Arial"/>
          <w:b/>
          <w:sz w:val="28"/>
          <w:szCs w:val="28"/>
        </w:rPr>
        <w:t>40</w:t>
      </w:r>
    </w:p>
    <w:p w14:paraId="2011ED0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vÁ…¨sÀåB ¸Áé‡ºÁ | IÄSï ¸ÁªÉÄÃ¨sÉÆåÃ-„</w:t>
      </w:r>
      <w:r w:rsidR="00121F10" w:rsidRPr="00195CAF">
        <w:rPr>
          <w:rFonts w:ascii="BRH Kannada Extra" w:hAnsi="BRH Kannada Extra" w:cs="BRH Kannada Extra"/>
          <w:sz w:val="40"/>
          <w:szCs w:val="40"/>
        </w:rPr>
        <w:t>¥sÀìgÉÆÃ¨sÀå EzÀA £À ªÀÄªÀÄ ||</w:t>
      </w:r>
      <w:r w:rsidR="00121F10" w:rsidRPr="00195CAF">
        <w:rPr>
          <w:rFonts w:ascii="BRH Kannada Extra" w:hAnsi="BRH Kannada Extra" w:cs="BRH Kannada Extra"/>
          <w:sz w:val="40"/>
          <w:szCs w:val="40"/>
        </w:rPr>
        <w:tab/>
      </w:r>
      <w:r w:rsidRPr="00195CAF">
        <w:rPr>
          <w:rFonts w:ascii="Arial" w:hAnsi="Arial" w:cs="Arial"/>
          <w:b/>
          <w:sz w:val="28"/>
          <w:szCs w:val="28"/>
        </w:rPr>
        <w:t>41</w:t>
      </w:r>
    </w:p>
    <w:p w14:paraId="6ABF922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…E…¶gÉÆÃ …«±Àé†ªÀå…ZÁ ªÁ†vÉÆÃ UÀ…£ÀÞªÀð¸ÀÛ¸Áå‡¥ÉÆÃ-„…¥sÀìgÀ†¸ÉÆÃ …ªÀÄÄzÁ £Á…ªÀÄ </w:t>
      </w:r>
    </w:p>
    <w:p w14:paraId="525746E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 …EzÀA §æ†ºÀä …PÀëvÀæA †¥Á…vÀÄ vÁ …EzÀA §æ†ºÀä …PÀëvÀæA ‡¥Á…£ÀÄÛ vÀ…¸ÉäöÊ ¸Áé‡ºÁ |</w:t>
      </w:r>
    </w:p>
    <w:p w14:paraId="7948BAA0"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ªÁvÁAiÀÄ UÀ£ÀÞªÁðAiÀÄ EzÀA £À ªÀÄªÀÄ || </w:t>
      </w:r>
      <w:r w:rsidRPr="00195CAF">
        <w:rPr>
          <w:rFonts w:ascii="Arial" w:hAnsi="Arial" w:cs="Arial"/>
          <w:b/>
          <w:sz w:val="28"/>
          <w:szCs w:val="28"/>
        </w:rPr>
        <w:t>42</w:t>
      </w:r>
    </w:p>
    <w:p w14:paraId="762C85B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vÁ…¨sÀåB ¸Áé‡ºÁ | CzÉÆã÷åÃ„¥sÀìgÉÆÃ¨sÀå EzÀA £À ªÀÄªÀÄ || </w:t>
      </w:r>
      <w:r w:rsidRPr="00195CAF">
        <w:rPr>
          <w:rFonts w:ascii="BRH Kannada Extra" w:hAnsi="BRH Kannada Extra" w:cs="BRH Kannada Extra"/>
          <w:sz w:val="40"/>
          <w:szCs w:val="40"/>
        </w:rPr>
        <w:tab/>
      </w:r>
      <w:r w:rsidRPr="00195CAF">
        <w:rPr>
          <w:rFonts w:ascii="Arial" w:hAnsi="Arial" w:cs="Arial"/>
          <w:b/>
          <w:sz w:val="28"/>
          <w:szCs w:val="28"/>
        </w:rPr>
        <w:t>43</w:t>
      </w:r>
    </w:p>
    <w:p w14:paraId="25134FA5" w14:textId="77777777" w:rsidR="0032060E" w:rsidRPr="004B0A59" w:rsidRDefault="0032060E" w:rsidP="00DF1E9A">
      <w:pPr>
        <w:autoSpaceDE w:val="0"/>
        <w:autoSpaceDN w:val="0"/>
        <w:adjustRightInd w:val="0"/>
        <w:spacing w:after="0" w:line="252" w:lineRule="auto"/>
        <w:rPr>
          <w:rFonts w:ascii="BRH Kannada Extra" w:hAnsi="BRH Kannada Extra" w:cs="BRH Kannada Extra"/>
          <w:sz w:val="24"/>
          <w:szCs w:val="24"/>
        </w:rPr>
      </w:pPr>
    </w:p>
    <w:p w14:paraId="70E3386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¨sÀÄ†ªÀ£À¸Àå ¥À…vÉÃ AiÀÄ†¸ÀåvÀ …G¥À†j …UÀÈºÁ …EºÀ †ZÀ | ¸À†£ÉÆÃ - …gÁ¸Áé†eÁå¤(Uïä) …gÁAiÀÄ¸ÉÆàÃµÀ(†Uïä) …¸ÀÄ«Ã†AiÀÄð ¸ÀAªÀ…xÀìjÃuÁ(†UïÎ)</w:t>
      </w:r>
      <w:r w:rsidR="00121F1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…¸Àé¹Û(UïÎ) ¸Áé‡ºÁ | ¨sÀÄªÀ</w:t>
      </w:r>
      <w:r w:rsidR="00121F10" w:rsidRPr="00195CAF">
        <w:rPr>
          <w:rFonts w:ascii="BRH Kannada Extra" w:hAnsi="BRH Kannada Extra" w:cs="BRH Kannada Extra"/>
          <w:sz w:val="40"/>
          <w:szCs w:val="40"/>
        </w:rPr>
        <w:t xml:space="preserve">£À¸Àå ¥ÀvÉåÃ EzÀA £À ªÀÄªÀÄ || </w:t>
      </w:r>
      <w:r w:rsidRPr="00195CAF">
        <w:rPr>
          <w:rFonts w:ascii="Arial" w:hAnsi="Arial" w:cs="Arial"/>
          <w:b/>
          <w:sz w:val="28"/>
          <w:szCs w:val="28"/>
        </w:rPr>
        <w:t>44</w:t>
      </w:r>
      <w:r w:rsidRPr="00195CAF">
        <w:rPr>
          <w:rFonts w:ascii="BRH Kannada Extra" w:hAnsi="BRH Kannada Extra" w:cs="BRH Kannada Extra"/>
          <w:sz w:val="40"/>
          <w:szCs w:val="40"/>
        </w:rPr>
        <w:t xml:space="preserve"> </w:t>
      </w:r>
    </w:p>
    <w:p w14:paraId="57F7512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…¥À…gÀ…ªÉÄÃµïoÀå†¢ü¥Àwgï-…ªÀÄÈvÀÄågï-†UÀ…£ÀÞªÀð¸ÀÛ…¸Àå «†±ÀéªÀÄ…¥sÀìgÀ…¸ÉÆÃ ¨sÀÄ…ªÉÇÃ £Á…ªÀÄ </w:t>
      </w:r>
    </w:p>
    <w:p w14:paraId="45F15D0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 …EzÀA §æ†ºÀä …PÀëvÀæA †¥Á…vÀÄ vÁ …EzÀA §æ†ºÀä …PÀëvÀæA ‡¥Á…£ÀÄÛ vÀ…¸ÉäöÊ ¸Áé‡ºÁ |</w:t>
      </w:r>
    </w:p>
    <w:p w14:paraId="578B7651"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ªÀÄÈvÀåªÉÃ UÀ£ÀÞªÁðAiÀÄ EzÀA £À ªÀÄªÀÄ || </w:t>
      </w:r>
      <w:r w:rsidRPr="00195CAF">
        <w:rPr>
          <w:rFonts w:ascii="Arial" w:hAnsi="Arial" w:cs="Arial"/>
          <w:b/>
          <w:sz w:val="28"/>
          <w:szCs w:val="28"/>
        </w:rPr>
        <w:t>45</w:t>
      </w:r>
    </w:p>
    <w:p w14:paraId="1C46DCEA"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vÁ…¨sÀåB ¸Áé‡ºÁ | «±Àé¸Áä „¥sÀìgÉÆÃ¨sÀå EzÀA £À ªÀÄªÀÄ || </w:t>
      </w:r>
      <w:r w:rsidRPr="00195CAF">
        <w:rPr>
          <w:rFonts w:ascii="BRH Kannada Extra" w:hAnsi="BRH Kannada Extra" w:cs="BRH Kannada Extra"/>
          <w:sz w:val="40"/>
          <w:szCs w:val="40"/>
        </w:rPr>
        <w:tab/>
      </w:r>
      <w:r w:rsidRPr="00195CAF">
        <w:rPr>
          <w:rFonts w:ascii="Arial" w:hAnsi="Arial" w:cs="Arial"/>
          <w:b/>
          <w:sz w:val="28"/>
          <w:szCs w:val="28"/>
        </w:rPr>
        <w:t>46</w:t>
      </w:r>
    </w:p>
    <w:p w14:paraId="6595CE8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…¸ÀÄ…QëwB ¸ÀÄ†¨sÀÆwgï-¨sÀ…zÀæPÀÈxï ¸ÀÄ†ªÀªÁð£ï …¥Àdð†£ÉÆåÃ UÀ…£ÀÞªÀð¸ÀÛ†¸Àå …«zÀÄå‡vÉÆÃ „…¥sÀìgÀ…¸ÉÆÃ gÀÄ…ZÉÆÃ £Á…ªÀÄ ¸À …EzÀA §æ†ºÀä …PÀëvÀæA †¥Á…vÀÄ vÁ …EzÀA §æ†ºÀä …PÀëvÀæA </w:t>
      </w:r>
    </w:p>
    <w:p w14:paraId="3F2102D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‡¥Á…£ÀÄÛ vÀ…¸ÉäöÊ ¸Áé‡ºÁ | ¥Àdð£ÁåAiÀÄ UÀ£ÀÞªÁðAiÀÄ EzÀA £À ªÀÄªÀÄ || </w:t>
      </w:r>
      <w:r w:rsidRPr="00195CAF">
        <w:rPr>
          <w:rFonts w:ascii="Arial" w:hAnsi="Arial" w:cs="Arial"/>
          <w:b/>
          <w:sz w:val="28"/>
          <w:szCs w:val="28"/>
        </w:rPr>
        <w:t>47</w:t>
      </w:r>
    </w:p>
    <w:p w14:paraId="7077886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vÁ…¨sÀåB ¸Áé‡ºÁ | «zÀÄåzÉÆã÷åÃ-„¥sÀìgÉÆÃ¨sÀå EzÀA £À ªÀÄªÀÄ || </w:t>
      </w:r>
      <w:r w:rsidRPr="00195CAF">
        <w:rPr>
          <w:rFonts w:ascii="BRH Kannada Extra" w:hAnsi="BRH Kannada Extra" w:cs="BRH Kannada Extra"/>
          <w:sz w:val="40"/>
          <w:szCs w:val="40"/>
        </w:rPr>
        <w:tab/>
      </w:r>
      <w:r w:rsidRPr="00195CAF">
        <w:rPr>
          <w:rFonts w:ascii="Arial" w:hAnsi="Arial" w:cs="Arial"/>
          <w:b/>
          <w:sz w:val="28"/>
          <w:szCs w:val="28"/>
        </w:rPr>
        <w:t>48</w:t>
      </w:r>
    </w:p>
    <w:p w14:paraId="34B82F5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…zÀÆgÉÃ †ºÉÃwgÀªÀÄÈ…qÀAiÉÆÃ …ªÀÄÈvÀÄågï †UÀ…£ÀÞªÀð¸ÀÛ†¸Àå …¥ÀæeÁ †C…¥sÀìgÀ†¸ÉÆÃ …©üÃgÀÄ…ªÉÇÃ £Á…ªÀÄ ¸À …EzÀA §æ†ºÀä …PÀëvÀæA †¥Á…vÀÄ vÁ …EzÀA §æ†ºÀä …PÀëvÀæA ‡¥Á…£ÀÄÛ vÀ…¸ÉäöÊ ¸Áé‡ºÁ|</w:t>
      </w:r>
    </w:p>
    <w:p w14:paraId="18FCA2FA"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ªÀÄÈvÀåªÉÃ UÀ£ÀÞªÁðAiÀÄ EzÀA £À ªÀÄªÀÄ || </w:t>
      </w:r>
      <w:r w:rsidRPr="00195CAF">
        <w:rPr>
          <w:rFonts w:ascii="Arial" w:hAnsi="Arial" w:cs="Arial"/>
          <w:b/>
          <w:sz w:val="28"/>
          <w:szCs w:val="28"/>
        </w:rPr>
        <w:t>49</w:t>
      </w:r>
    </w:p>
    <w:p w14:paraId="2F05152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vÁ…¨sÀåB ¸Áé‡ºÁ | ¥ÀæeÁ¨sÉÆåÃ-„¥sÀìgÉÆÃ¨sÀå EzÀA £À ªÀÄªÀÄ || </w:t>
      </w:r>
      <w:r w:rsidRPr="00195CAF">
        <w:rPr>
          <w:rFonts w:ascii="BRH Kannada Extra" w:hAnsi="BRH Kannada Extra" w:cs="BRH Kannada Extra"/>
          <w:sz w:val="40"/>
          <w:szCs w:val="40"/>
        </w:rPr>
        <w:tab/>
      </w:r>
      <w:r w:rsidRPr="00195CAF">
        <w:rPr>
          <w:rFonts w:ascii="Arial" w:hAnsi="Arial" w:cs="Arial"/>
          <w:b/>
          <w:sz w:val="28"/>
          <w:szCs w:val="28"/>
        </w:rPr>
        <w:t>50</w:t>
      </w:r>
    </w:p>
    <w:p w14:paraId="71096C2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ZÁ†gÀÄB PÀÈ¥Àt …PÁ²Ã PÁ†ªÉÆÃ UÀ…£ÀÞªÀð¸ÀÛ-…¸ÁåzsÀ‡AiÉÆÃ-„…¥sÀìgÀ†¸ÀB …±ÉÆÃZÀ†AiÀÄ…¤ÛÃgï £Á…ªÀÄ ¸À …EzÀA §æ†ºÀä …PÀëvÀæA †¥Á…vÀÄ vÁ …EzÀA §æ†ºÀä …PÀëvÀæA ‡¥Á…£ÀÄÛ </w:t>
      </w:r>
      <w:r w:rsidR="004B6117">
        <w:rPr>
          <w:rFonts w:ascii="BRH Kannada Extra" w:hAnsi="BRH Kannada Extra" w:cs="BRH Kannada Extra"/>
          <w:sz w:val="40"/>
          <w:szCs w:val="40"/>
        </w:rPr>
        <w:br/>
      </w:r>
      <w:r w:rsidRPr="00195CAF">
        <w:rPr>
          <w:rFonts w:ascii="BRH Kannada Extra" w:hAnsi="BRH Kannada Extra" w:cs="BRH Kannada Extra"/>
          <w:sz w:val="40"/>
          <w:szCs w:val="40"/>
        </w:rPr>
        <w:t xml:space="preserve">vÀ…¸ÉäöÊ ¸Áé‡ºÁ | PÁªÀiÁAiÀÄ </w:t>
      </w:r>
      <w:r w:rsidR="00121F10" w:rsidRPr="00195CAF">
        <w:rPr>
          <w:rFonts w:ascii="BRH Kannada Extra" w:hAnsi="BRH Kannada Extra" w:cs="BRH Kannada Extra"/>
          <w:sz w:val="40"/>
          <w:szCs w:val="40"/>
        </w:rPr>
        <w:t xml:space="preserve">UÀ£ÀÞªÁðAiÀÄ EzÀA £À ªÀÄªÀÄ || </w:t>
      </w:r>
      <w:r w:rsidRPr="00195CAF">
        <w:rPr>
          <w:rFonts w:ascii="Arial" w:hAnsi="Arial" w:cs="Arial"/>
          <w:b/>
          <w:sz w:val="28"/>
          <w:szCs w:val="28"/>
        </w:rPr>
        <w:t>51</w:t>
      </w:r>
    </w:p>
    <w:p w14:paraId="118819F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vÁ…¨sÀåB ¸Áé‡ºÁ | D¢ü¨sÉÆåÃ-„</w:t>
      </w:r>
      <w:r w:rsidR="00121F10" w:rsidRPr="00195CAF">
        <w:rPr>
          <w:rFonts w:ascii="BRH Kannada Extra" w:hAnsi="BRH Kannada Extra" w:cs="BRH Kannada Extra"/>
          <w:sz w:val="40"/>
          <w:szCs w:val="40"/>
        </w:rPr>
        <w:t xml:space="preserve">¥sÀìgÉÆÃ¨sÀå EzÀA £À ªÀÄªÀÄ || </w:t>
      </w:r>
      <w:r w:rsidRPr="00195CAF">
        <w:rPr>
          <w:rFonts w:ascii="Arial" w:hAnsi="Arial" w:cs="Arial"/>
          <w:b/>
          <w:sz w:val="28"/>
          <w:szCs w:val="28"/>
        </w:rPr>
        <w:t>52</w:t>
      </w:r>
    </w:p>
    <w:p w14:paraId="2D582ED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¸À†£ÉÆÃ ¨sÀÄªÀ£À¸Àå ¥À…vÉÃ AiÀÄ†¸ÀåvÀ …G¥À†j …UÀÈºÁ …EºÀ †ZÀ | </w:t>
      </w:r>
    </w:p>
    <w:p w14:paraId="2B0A6E8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…GgÀÄ §æ†ºÀä…uÉÃ¸ÉäöÊ …PÀëvÁæ…AiÀÄ ªÀÄ…» ±À†ªÀÄð AiÀÄ…ZÀÒ ¸Áé‡ºÁ |</w:t>
      </w:r>
    </w:p>
    <w:p w14:paraId="4A3E6118"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¨sÀÄªÀ£À¸Àå¥ÀvÉåÃ §æºÀät EzÀA £À ªÀÄªÀÄ || </w:t>
      </w:r>
      <w:r w:rsidRPr="00195CAF">
        <w:rPr>
          <w:rFonts w:ascii="BRH Kannada RN" w:hAnsi="BRH Kannada RN" w:cs="BRH Kannada RN"/>
          <w:sz w:val="40"/>
          <w:szCs w:val="40"/>
        </w:rPr>
        <w:tab/>
      </w:r>
      <w:r w:rsidRPr="00195CAF">
        <w:rPr>
          <w:rFonts w:ascii="Arial" w:hAnsi="Arial" w:cs="Arial"/>
          <w:b/>
          <w:sz w:val="28"/>
          <w:szCs w:val="28"/>
        </w:rPr>
        <w:t>53</w:t>
      </w:r>
    </w:p>
    <w:p w14:paraId="561FB6D3"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(Recite in mind) (TS 1.8.14.2)</w:t>
      </w:r>
    </w:p>
    <w:p w14:paraId="19B5A61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¥Àæ†eÁ¥À…vÉÃ £ÀvÀé…zÉÃvÁ-…£Àå£ÉÆåÃ «†±Áé …eÁvÁ…¤ ¥À…jvÁ †§¨sÀÆªÀ |</w:t>
      </w:r>
    </w:p>
    <w:p w14:paraId="68B1168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AiÀÄ†vÁÌªÀiÁ¸ÉÛÃ dÄ…ºÀÄªÀiÁ¸ÀÛ†£ÉÆßÃ C¸ÀÄÛ …ªÀAiÀÄ(UïÎ) †¸Áå…ªÀÄ ¥À†vÀAiÉÆÃ gÀ…¬ÄÃuÁ(UïÎ) ¸Áé‡ºÁ | </w:t>
      </w:r>
    </w:p>
    <w:p w14:paraId="6CBAC50F"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¥ÀæeÁ¥ÀvÀAiÀÄ EzÀA £À ªÀÄªÀÄ || </w:t>
      </w:r>
      <w:r w:rsidR="00A265CA" w:rsidRPr="007F5B45">
        <w:rPr>
          <w:rFonts w:ascii="BRH Kannada RN" w:hAnsi="BRH Kannada RN" w:cs="BRH Kannada RN"/>
          <w:b/>
          <w:sz w:val="28"/>
          <w:szCs w:val="28"/>
        </w:rPr>
        <w:t>(</w:t>
      </w:r>
      <w:r w:rsidR="00A265CA" w:rsidRPr="007F5B45">
        <w:rPr>
          <w:rFonts w:ascii="Arial" w:hAnsi="Arial" w:cs="Arial"/>
          <w:b/>
          <w:sz w:val="28"/>
          <w:szCs w:val="28"/>
        </w:rPr>
        <w:t>mind recital ends)</w:t>
      </w:r>
      <w:r w:rsidR="00A265CA" w:rsidRPr="00195CAF">
        <w:rPr>
          <w:rFonts w:ascii="BRH Kannada RN" w:hAnsi="BRH Kannada RN" w:cs="BRH Kannada RN"/>
          <w:sz w:val="40"/>
          <w:szCs w:val="40"/>
        </w:rPr>
        <w:t xml:space="preserve"> </w:t>
      </w:r>
      <w:r w:rsidRPr="00195CAF">
        <w:rPr>
          <w:rFonts w:ascii="Arial" w:hAnsi="Arial" w:cs="Arial"/>
          <w:b/>
          <w:sz w:val="28"/>
          <w:szCs w:val="28"/>
        </w:rPr>
        <w:t>54</w:t>
      </w:r>
    </w:p>
    <w:p w14:paraId="5426C63C"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…¨sÀÆ¸Áì÷é‡º</w:t>
      </w:r>
      <w:r w:rsidR="007951C9" w:rsidRPr="00195CAF">
        <w:rPr>
          <w:rFonts w:ascii="BRH Kannada Extra" w:hAnsi="BRH Kannada Extra" w:cs="BRH Kannada Extra"/>
          <w:sz w:val="40"/>
          <w:szCs w:val="40"/>
        </w:rPr>
        <w:t xml:space="preserve">Á - CUÀßAiÀÄ EzÀA £À ªÀÄªÀÄ || </w:t>
      </w:r>
      <w:r w:rsidRPr="00195CAF">
        <w:rPr>
          <w:rFonts w:ascii="Arial" w:hAnsi="Arial" w:cs="Arial"/>
          <w:b/>
          <w:sz w:val="28"/>
          <w:szCs w:val="28"/>
        </w:rPr>
        <w:t>55</w:t>
      </w:r>
    </w:p>
    <w:p w14:paraId="6E8FDA5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¨sÀÄ…ªÀ¸Áì÷é‡ºÁ - ªÁAiÀÄªÀ EzÀA £À ªÀÄªÀÄ || </w:t>
      </w:r>
      <w:r w:rsidRPr="00195CAF">
        <w:rPr>
          <w:rFonts w:ascii="Arial" w:hAnsi="Arial" w:cs="Arial"/>
          <w:b/>
          <w:sz w:val="28"/>
          <w:szCs w:val="28"/>
        </w:rPr>
        <w:t>56</w:t>
      </w:r>
    </w:p>
    <w:p w14:paraId="1FB72C3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¸ÀÄ…ªÀ¸Áì÷é‡ºÁ - ¸ÀÆAiÀiÁðAiÀÄ EzÀA £À ªÀÄªÀÄ || </w:t>
      </w:r>
      <w:r w:rsidRPr="00195CAF">
        <w:rPr>
          <w:rFonts w:ascii="Arial" w:hAnsi="Arial" w:cs="Arial"/>
          <w:b/>
          <w:sz w:val="28"/>
          <w:szCs w:val="28"/>
        </w:rPr>
        <w:t>57</w:t>
      </w:r>
    </w:p>
    <w:p w14:paraId="51273AD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AiÀÄ†zÀ…¸Àå PÀ…ªÀÄðuÉÆÃ „vÀå†jÃj…ZÀA AiÀÄ…zÁé-†£ÀÆß÷å£À- …«ÄºÁ†PÀgÀA | </w:t>
      </w:r>
    </w:p>
    <w:p w14:paraId="6908A77D"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Extra" w:hAnsi="BRH Kannada Extra" w:cs="BRH Kannada Extra"/>
          <w:sz w:val="40"/>
          <w:szCs w:val="40"/>
        </w:rPr>
        <w:t xml:space="preserve">…CVßµÀÖxï †¹é…µÀÖPÀÈvÀvï …«zÁé£ïÜ ¸À…ªÀð(…UïÎ) ¹é…µÀÖ(…Uïä) ¸ÀÄ†ºÀÄvÀA PÀgÉÆÃ…vÀÄ ¸Áé‡ºÁ | </w:t>
      </w:r>
      <w:r w:rsidRPr="00195CAF">
        <w:rPr>
          <w:rFonts w:ascii="BRH Kannada RN" w:hAnsi="BRH Kannada RN" w:cs="BRH Kannada RN"/>
          <w:sz w:val="40"/>
          <w:szCs w:val="40"/>
        </w:rPr>
        <w:t>CUÀßAiÉÄ</w:t>
      </w:r>
      <w:r w:rsidR="00235E9F" w:rsidRPr="00195CAF">
        <w:rPr>
          <w:rFonts w:ascii="BRH Kannada RN" w:hAnsi="BRH Kannada RN" w:cs="BRH Kannada RN"/>
          <w:sz w:val="40"/>
          <w:szCs w:val="40"/>
        </w:rPr>
        <w:t xml:space="preserve">Ã ¹éµÀÖPÀÈvÀ EzÀA £À ªÀÄªÀÄ || </w:t>
      </w:r>
      <w:r w:rsidRPr="00195CAF">
        <w:rPr>
          <w:rFonts w:ascii="Arial" w:hAnsi="Arial" w:cs="Arial"/>
          <w:b/>
          <w:sz w:val="28"/>
          <w:szCs w:val="28"/>
        </w:rPr>
        <w:t>58</w:t>
      </w:r>
    </w:p>
    <w:p w14:paraId="0C0E4366" w14:textId="77777777" w:rsidR="007951C9" w:rsidRPr="00195CAF" w:rsidRDefault="007951C9" w:rsidP="00DF1E9A">
      <w:pPr>
        <w:pStyle w:val="NoSpacing"/>
        <w:spacing w:line="252" w:lineRule="auto"/>
      </w:pPr>
    </w:p>
    <w:p w14:paraId="1A3C637E" w14:textId="77777777" w:rsidR="0032060E" w:rsidRPr="00195CAF" w:rsidRDefault="0032060E"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Arial" w:hAnsi="Arial" w:cs="Arial"/>
          <w:sz w:val="28"/>
          <w:szCs w:val="28"/>
        </w:rPr>
        <w:t>Instructions, not Mantra</w:t>
      </w:r>
      <w:r w:rsidRPr="00195CAF">
        <w:rPr>
          <w:rFonts w:ascii="BRH Kannada RN" w:hAnsi="BRH Kannada RN" w:cs="BRH Kannada RN"/>
          <w:sz w:val="40"/>
          <w:szCs w:val="40"/>
        </w:rPr>
        <w:t xml:space="preserve"> - (¥ÀjzsÀåkÓ£ÀA £À ¯ÉÃ¥ÀPÁAiÀÄðA ¥Àj¢ü ¥ÀæºÀgÀB EvÀgË ¥ÀæºÀgÀ£ï-DWÁgÀ ¸À«ÄzsË ¥ÀæºÀÈvÀå¸À(UïÎ) ¸ÁæªÀA dÄºÉÆÃw |)</w:t>
      </w:r>
    </w:p>
    <w:p w14:paraId="19C19E89" w14:textId="77777777" w:rsidR="007951C9" w:rsidRPr="00195CAF" w:rsidRDefault="007951C9" w:rsidP="00DF1E9A">
      <w:pPr>
        <w:pStyle w:val="NoSpacing"/>
        <w:spacing w:line="252" w:lineRule="auto"/>
      </w:pPr>
    </w:p>
    <w:p w14:paraId="33EBA55E"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¸Áé‡ºÁ | ªÀ¸ÀÄ¨sÉÆåÃ gÀÄzÉæÃ¨sÀåB D¢vÉåÃ¨sÀåB ¸À(UïÎ) ¸ÁæªÀ ¨sÁUÉÃ¨sÀåB </w:t>
      </w:r>
    </w:p>
    <w:p w14:paraId="7233D871"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EzÀA £À ªÀÄªÀÄ || </w:t>
      </w:r>
      <w:r w:rsidRPr="00195CAF">
        <w:rPr>
          <w:rFonts w:ascii="Arial" w:hAnsi="Arial" w:cs="Arial"/>
          <w:b/>
          <w:sz w:val="28"/>
          <w:szCs w:val="28"/>
        </w:rPr>
        <w:t>59</w:t>
      </w:r>
      <w:r w:rsidRPr="00195CAF">
        <w:rPr>
          <w:rFonts w:ascii="BRH Kannada RN" w:hAnsi="BRH Kannada RN" w:cs="BRH Kannada RN"/>
          <w:sz w:val="40"/>
          <w:szCs w:val="40"/>
        </w:rPr>
        <w:t xml:space="preserve"> </w:t>
      </w:r>
    </w:p>
    <w:p w14:paraId="4A036A53" w14:textId="77777777" w:rsidR="0032060E" w:rsidRPr="00195CAF" w:rsidRDefault="0032060E" w:rsidP="00DF1E9A">
      <w:pPr>
        <w:pStyle w:val="NoSpacing"/>
        <w:spacing w:line="252" w:lineRule="auto"/>
      </w:pPr>
    </w:p>
    <w:p w14:paraId="0012D4FD"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C¹ä£ï .......... ºÉÆÃªÀÄ PÀªÀÄðtÂ ªÀÄzÉÞ÷åÃ ¸ÀA¨sÁ«vÀ ªÀÄ£ÀÛç¯ÉÆÃ¨sÁ¢ </w:t>
      </w:r>
    </w:p>
    <w:p w14:paraId="6D81916C"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¸ÀPÀ® zÉÆÃµÀ¸Àå ¥ÁæAiÀÄ²ÑvÁÛxÀðA ¸ÀªÀð¥ÁæAiÀÄ²ÑvÀÛA ºÉÆÃµÁå«Ä | </w:t>
      </w:r>
    </w:p>
    <w:p w14:paraId="1EB4E03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¨sÀÆ¨sÀÄð…ªÀ¸ÀÄì…ªÀB ¸ÀÄªÀ ¸Áé‡ºÁ - ¥</w:t>
      </w:r>
      <w:r w:rsidR="00235E9F" w:rsidRPr="00195CAF">
        <w:rPr>
          <w:rFonts w:ascii="BRH Kannada Extra" w:hAnsi="BRH Kannada Extra" w:cs="BRH Kannada Extra"/>
          <w:sz w:val="40"/>
          <w:szCs w:val="40"/>
        </w:rPr>
        <w:t xml:space="preserve">ÀæeÁ¥ÀvÀAiÀÄ EzÀA £À ªÀÄªÀÄ || </w:t>
      </w:r>
      <w:r w:rsidRPr="00195CAF">
        <w:rPr>
          <w:rFonts w:ascii="Arial" w:hAnsi="Arial" w:cs="Arial"/>
          <w:b/>
          <w:sz w:val="28"/>
          <w:szCs w:val="28"/>
        </w:rPr>
        <w:t>60</w:t>
      </w:r>
      <w:r w:rsidRPr="00195CAF">
        <w:rPr>
          <w:rFonts w:ascii="BRH Kannada Extra" w:hAnsi="BRH Kannada Extra" w:cs="BRH Kannada Extra"/>
          <w:sz w:val="40"/>
          <w:szCs w:val="40"/>
        </w:rPr>
        <w:t xml:space="preserve"> </w:t>
      </w:r>
    </w:p>
    <w:p w14:paraId="1C094D9C" w14:textId="77777777" w:rsidR="0032060E" w:rsidRPr="00195CAF" w:rsidRDefault="0032060E" w:rsidP="00DF1E9A">
      <w:pPr>
        <w:pStyle w:val="NoSpacing"/>
        <w:spacing w:line="252" w:lineRule="auto"/>
      </w:pPr>
    </w:p>
    <w:p w14:paraId="2BF307AE"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eÁÕvÁ-eÁÕvÀ zÉÆÃµÀ ¤ºÀðgÀuÁxÀðA C£ÁeÁÕvÀ vÀæAiÀÄ ºÉÆÃªÀÄA PÀjµÉåÃ | </w:t>
      </w:r>
    </w:p>
    <w:p w14:paraId="257A65E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C‡£ÁeÁÕ…vÀA AiÀÄzÁ†eÁÕvÀA | …AiÀÄdÕ†¸Àå …QæAiÀÄ…vÉÃ «Ä†xÀÄ | </w:t>
      </w:r>
    </w:p>
    <w:p w14:paraId="63A4BBB1"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C…UÉßÃ vÀ†zÀ¸Àå PÀ®àAiÀÄ | vÀé(Uïä)» ªÉÃ†vÉÜÃ AiÀÄxÁ …vÀxÀ(UïÎ) ¸Áé‡ºÁ | </w:t>
      </w:r>
    </w:p>
    <w:p w14:paraId="41C14E8A" w14:textId="77777777" w:rsidR="0032060E"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CUÀßAiÀÄ EzÀA £À ªÀÄªÀÄ ||</w:t>
      </w:r>
      <w:r w:rsidR="007951C9" w:rsidRPr="00195CAF">
        <w:rPr>
          <w:rFonts w:ascii="BRH Kannada RN" w:hAnsi="BRH Kannada RN" w:cs="BRH Kannada RN"/>
          <w:sz w:val="40"/>
          <w:szCs w:val="40"/>
        </w:rPr>
        <w:t xml:space="preserve"> </w:t>
      </w:r>
      <w:r w:rsidRPr="00195CAF">
        <w:rPr>
          <w:rFonts w:ascii="Arial" w:hAnsi="Arial" w:cs="Arial"/>
          <w:b/>
          <w:sz w:val="28"/>
          <w:szCs w:val="28"/>
        </w:rPr>
        <w:t>1</w:t>
      </w:r>
    </w:p>
    <w:p w14:paraId="2FEEEAC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¥ÀÄ†gÀÄµÀ ¸À«ÄävÉÆÃ …AiÀÄdÕB | …AiÀÄdÕB ¥ÀÄ†gÀÄµÀ¸À«ÄävÀB | </w:t>
      </w:r>
    </w:p>
    <w:p w14:paraId="7BB1F50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C…UÉßÃ vÀ†zÀ¸Àå PÀ®àAiÀÄ | vÀé(Uïä)» ªÉÃ†vÉÜÃ AiÀÄxÁ …vÀxÀ(UïÎ) ¸Áé‡ºÁ | </w:t>
      </w:r>
    </w:p>
    <w:p w14:paraId="751165AE" w14:textId="77777777" w:rsidR="0032060E" w:rsidRPr="00195CAF" w:rsidRDefault="007951C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CUÀßAiÀÄ EzÀA £À ªÀÄªÀÄ || </w:t>
      </w:r>
      <w:r w:rsidR="0032060E" w:rsidRPr="00195CAF">
        <w:rPr>
          <w:rFonts w:ascii="Arial" w:hAnsi="Arial" w:cs="Arial"/>
          <w:b/>
          <w:sz w:val="28"/>
          <w:szCs w:val="28"/>
        </w:rPr>
        <w:t>2</w:t>
      </w:r>
      <w:r w:rsidR="0032060E" w:rsidRPr="00195CAF">
        <w:rPr>
          <w:rFonts w:ascii="BRH Kannada RN" w:hAnsi="BRH Kannada RN" w:cs="BRH Kannada RN"/>
          <w:sz w:val="40"/>
          <w:szCs w:val="40"/>
        </w:rPr>
        <w:t xml:space="preserve"> </w:t>
      </w:r>
    </w:p>
    <w:p w14:paraId="3776AC23" w14:textId="77777777" w:rsidR="0032060E" w:rsidRPr="004B6117" w:rsidRDefault="0032060E" w:rsidP="00DF1E9A">
      <w:pPr>
        <w:autoSpaceDE w:val="0"/>
        <w:autoSpaceDN w:val="0"/>
        <w:adjustRightInd w:val="0"/>
        <w:spacing w:after="0" w:line="252" w:lineRule="auto"/>
        <w:rPr>
          <w:rFonts w:ascii="BRH Kannada RN" w:hAnsi="BRH Kannada RN" w:cs="BRH Kannada RN"/>
          <w:sz w:val="24"/>
          <w:szCs w:val="24"/>
        </w:rPr>
      </w:pPr>
    </w:p>
    <w:p w14:paraId="5EB69228"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AiÀÄ†vÁà…PÀvÁæ ªÀÄ†£À¸Á …¢Ã£À †zÀ…PÁë£À | …AiÀÄdÕ†¸Àå …ªÀÄ£Àé…vÉÃ ªÀÄ†vÁð¸ÀB | </w:t>
      </w:r>
    </w:p>
    <w:p w14:paraId="1D11E166"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…CVßµÀÖzÉÆÞÃ‡vÁ PÀæ…vÀÄ «†¢é…eÁ£À£ïß | AiÀÄ†fµÉÆÖÃ …zÉÃªÁ(Uïä) †IÄ…vÀÄ±ÉÆÃ †AiÀÄeÁ…w ¸Áé‡ºÁ | </w:t>
      </w:r>
    </w:p>
    <w:p w14:paraId="5200C9DD" w14:textId="77777777" w:rsidR="0032060E" w:rsidRPr="00195CAF" w:rsidRDefault="007951C9"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CUÀßAiÀÄ EzÀA £À ªÀÄªÀÄ || </w:t>
      </w:r>
      <w:r w:rsidR="0032060E" w:rsidRPr="00195CAF">
        <w:rPr>
          <w:rFonts w:ascii="Arial" w:hAnsi="Arial" w:cs="Arial"/>
          <w:b/>
          <w:sz w:val="28"/>
          <w:szCs w:val="28"/>
        </w:rPr>
        <w:t>3</w:t>
      </w:r>
      <w:r w:rsidR="0032060E" w:rsidRPr="00195CAF">
        <w:rPr>
          <w:rFonts w:ascii="BRH Kannada RN" w:hAnsi="BRH Kannada RN" w:cs="BRH Kannada RN"/>
          <w:sz w:val="40"/>
          <w:szCs w:val="40"/>
        </w:rPr>
        <w:t xml:space="preserve"> </w:t>
      </w:r>
    </w:p>
    <w:p w14:paraId="034D0BE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…¨sÀÆ¸Áì÷é‡ºÁ - CUÀßAiÀÄ EzÀA £À ªÀÄªÀÄ </w:t>
      </w:r>
      <w:r w:rsidRPr="00195CAF">
        <w:rPr>
          <w:rFonts w:ascii="BRH Kannada Extra" w:hAnsi="BRH Kannada Extra" w:cs="BRH Kannada Extra"/>
          <w:sz w:val="40"/>
          <w:szCs w:val="40"/>
        </w:rPr>
        <w:tab/>
        <w:t xml:space="preserve">||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3DCDCCD2"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¨sÀÄ…ªÀ¸Áì÷</w:t>
      </w:r>
      <w:r w:rsidR="007951C9" w:rsidRPr="00195CAF">
        <w:rPr>
          <w:rFonts w:ascii="BRH Kannada Extra" w:hAnsi="BRH Kannada Extra" w:cs="BRH Kannada Extra"/>
          <w:sz w:val="40"/>
          <w:szCs w:val="40"/>
        </w:rPr>
        <w:t xml:space="preserve">é‡ºÁ - ªÁAiÀÄªÀ EzÀA £À ªÀÄªÀÄ </w:t>
      </w:r>
      <w:r w:rsidRPr="00195CAF">
        <w:rPr>
          <w:rFonts w:ascii="BRH Kannada Extra" w:hAnsi="BRH Kannada Extra" w:cs="BRH Kannada Extra"/>
          <w:sz w:val="40"/>
          <w:szCs w:val="40"/>
        </w:rPr>
        <w:t xml:space="preserve">|| </w:t>
      </w:r>
      <w:r w:rsidRPr="00195CAF">
        <w:rPr>
          <w:rFonts w:ascii="Arial" w:hAnsi="Arial" w:cs="Arial"/>
          <w:b/>
          <w:sz w:val="28"/>
          <w:szCs w:val="28"/>
        </w:rPr>
        <w:t>5</w:t>
      </w:r>
      <w:r w:rsidRPr="00195CAF">
        <w:rPr>
          <w:rFonts w:ascii="BRH Kannada Extra" w:hAnsi="BRH Kannada Extra" w:cs="BRH Kannada Extra"/>
          <w:sz w:val="40"/>
          <w:szCs w:val="40"/>
        </w:rPr>
        <w:t xml:space="preserve"> </w:t>
      </w:r>
    </w:p>
    <w:p w14:paraId="1B37677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¸ÀÄ…ªÀ¸Áì÷é‡ºÁ - ¸ÀÆAiÀiÁðAiÀÄ EzÀA £À ªÀÄªÀÄ </w:t>
      </w:r>
      <w:r w:rsidRPr="00195CAF">
        <w:rPr>
          <w:rFonts w:ascii="BRH Kannada Extra" w:hAnsi="BRH Kannada Extra" w:cs="BRH Kannada Extra"/>
          <w:sz w:val="40"/>
          <w:szCs w:val="40"/>
        </w:rPr>
        <w:tab/>
        <w:t xml:space="preserve">|| </w:t>
      </w:r>
      <w:r w:rsidRPr="00195CAF">
        <w:rPr>
          <w:rFonts w:ascii="Arial" w:hAnsi="Arial" w:cs="Arial"/>
          <w:b/>
          <w:sz w:val="28"/>
          <w:szCs w:val="28"/>
        </w:rPr>
        <w:t xml:space="preserve">6 </w:t>
      </w:r>
    </w:p>
    <w:p w14:paraId="3788FC2D"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¨sÀÆ¨sÀÄð…ªÀ¸ÀÄì…ªÀB ¸ÀÄªÀ ¸Áé‡ºÁ - ¥ÀæeÁ¥ÀvÀAiÀÄ EzÀA £À ªÀÄªÀÄ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1D3F09D0"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²æÃ «†µÀÚ…ªÉÃ ¸Áé‡ºÁ - ²æÃ «µÀÚªÉÃ ¥</w:t>
      </w:r>
      <w:r w:rsidR="00235E9F" w:rsidRPr="00195CAF">
        <w:rPr>
          <w:rFonts w:ascii="BRH Kannada Extra" w:hAnsi="BRH Kannada Extra" w:cs="BRH Kannada Extra"/>
          <w:sz w:val="40"/>
          <w:szCs w:val="40"/>
        </w:rPr>
        <w:t xml:space="preserve">ÀgÀªÀiÁvÀä£À EzÀA £À ªÀÄªÀÄ || </w:t>
      </w:r>
      <w:r w:rsidRPr="00195CAF">
        <w:rPr>
          <w:rFonts w:ascii="Arial" w:hAnsi="Arial" w:cs="Arial"/>
          <w:b/>
          <w:sz w:val="28"/>
          <w:szCs w:val="28"/>
        </w:rPr>
        <w:t xml:space="preserve">8 </w:t>
      </w:r>
    </w:p>
    <w:p w14:paraId="166844A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£À†ªÉÆÃ …gÀÄzÁæ†AiÀÄ ¥À…±ÀÄ¥À†vÀ…AiÉÄÃ ¸Áé‡ºÁ - gÀÄzÁæAiÀÄ ¥À±ÀÄ¥ÀvÀAiÀÄ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EzÀA £À ªÀÄªÀÄ || </w:t>
      </w:r>
      <w:r w:rsidRPr="00195CAF">
        <w:rPr>
          <w:rFonts w:ascii="Arial" w:hAnsi="Arial" w:cs="Arial"/>
          <w:b/>
          <w:sz w:val="28"/>
          <w:szCs w:val="28"/>
        </w:rPr>
        <w:t>9</w:t>
      </w:r>
      <w:r w:rsidRPr="00195CAF">
        <w:rPr>
          <w:rFonts w:ascii="BRH Kannada Extra" w:hAnsi="BRH Kannada Extra" w:cs="BRH Kannada Extra"/>
          <w:sz w:val="40"/>
          <w:szCs w:val="40"/>
        </w:rPr>
        <w:t xml:space="preserve"> </w:t>
      </w:r>
    </w:p>
    <w:p w14:paraId="391DCD0C" w14:textId="77777777" w:rsidR="0032060E" w:rsidRPr="00195CAF" w:rsidRDefault="0032060E"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(C¥À G¥À¸ÀàöÈ±Àå - </w:t>
      </w:r>
      <w:r w:rsidRPr="00195CAF">
        <w:rPr>
          <w:rFonts w:ascii="Arial" w:hAnsi="Arial" w:cs="Arial"/>
          <w:sz w:val="28"/>
          <w:szCs w:val="28"/>
        </w:rPr>
        <w:t>This is not a Mantra, but an instruction to cleanse your hand with water</w:t>
      </w:r>
      <w:r w:rsidRPr="00195CAF">
        <w:rPr>
          <w:rFonts w:ascii="BRH Kannada RN" w:hAnsi="BRH Kannada RN" w:cs="BRH Kannada RN"/>
          <w:sz w:val="40"/>
          <w:szCs w:val="40"/>
        </w:rPr>
        <w:t xml:space="preserve">) </w:t>
      </w:r>
    </w:p>
    <w:p w14:paraId="4750292A" w14:textId="77777777" w:rsidR="0032060E" w:rsidRPr="00195CAF" w:rsidRDefault="00C814AB" w:rsidP="00DF1E9A">
      <w:pPr>
        <w:autoSpaceDE w:val="0"/>
        <w:autoSpaceDN w:val="0"/>
        <w:adjustRightInd w:val="0"/>
        <w:spacing w:after="0" w:line="252" w:lineRule="auto"/>
        <w:rPr>
          <w:rFonts w:ascii="BRH Kannada RN" w:hAnsi="BRH Kannada RN" w:cs="BRH Kannada RN"/>
          <w:sz w:val="40"/>
          <w:szCs w:val="40"/>
        </w:rPr>
      </w:pPr>
      <w:r w:rsidRPr="00195CAF">
        <w:pict w14:anchorId="4622F223">
          <v:rect id="_x0000_i1030" style="width:0;height:1.5pt" o:hralign="center" o:hrstd="t" o:hr="t" fillcolor="#a0a0a0" stroked="f"/>
        </w:pict>
      </w:r>
    </w:p>
    <w:p w14:paraId="694807FF" w14:textId="77777777" w:rsidR="00C814AB" w:rsidRPr="00195CAF" w:rsidRDefault="00C814AB" w:rsidP="00DF1E9A">
      <w:pPr>
        <w:autoSpaceDE w:val="0"/>
        <w:autoSpaceDN w:val="0"/>
        <w:adjustRightInd w:val="0"/>
        <w:spacing w:after="0" w:line="252" w:lineRule="auto"/>
        <w:rPr>
          <w:rFonts w:ascii="BRH Kannada RN" w:hAnsi="BRH Kannada RN" w:cs="BRH Kannada RN"/>
          <w:sz w:val="40"/>
          <w:szCs w:val="40"/>
        </w:rPr>
        <w:sectPr w:rsidR="00C814AB" w:rsidRPr="00195CAF" w:rsidSect="007F5B45">
          <w:pgSz w:w="12240" w:h="15840"/>
          <w:pgMar w:top="1166" w:right="864" w:bottom="1440" w:left="1440" w:header="720" w:footer="720" w:gutter="0"/>
          <w:cols w:space="720"/>
          <w:noEndnote/>
          <w:docGrid w:linePitch="299"/>
        </w:sectPr>
      </w:pPr>
    </w:p>
    <w:p w14:paraId="0B67B661"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4CC5A91"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4EBB3069"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7E3D0DC6"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074658C6"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30C85083"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0FC58E5B"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28F2E797" w14:textId="77777777" w:rsidR="008A145E" w:rsidRPr="00195CAF" w:rsidRDefault="008A145E"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09AB5DFB" w14:textId="77777777" w:rsidR="0032060E" w:rsidRPr="00195CAF" w:rsidRDefault="0032060E" w:rsidP="00DF1E9A">
      <w:pPr>
        <w:pStyle w:val="VedaVMSKannada-Heading"/>
        <w:spacing w:line="252" w:lineRule="auto"/>
        <w:rPr>
          <w:color w:val="auto"/>
        </w:rPr>
      </w:pPr>
      <w:bookmarkStart w:id="57" w:name="_Toc535175635"/>
      <w:r w:rsidRPr="00195CAF">
        <w:rPr>
          <w:color w:val="auto"/>
        </w:rPr>
        <w:t>ªÀ¸ÉÆÃzsÁðgÁ ªÀÄ£ÀÛç ¥ÁoÀB</w:t>
      </w:r>
      <w:bookmarkEnd w:id="57"/>
    </w:p>
    <w:p w14:paraId="0E411CA9"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T</w:t>
      </w:r>
      <w:r w:rsidR="0087625E" w:rsidRPr="007F5B45">
        <w:rPr>
          <w:color w:val="auto"/>
          <w:sz w:val="28"/>
          <w:szCs w:val="28"/>
        </w:rPr>
        <w:t>.</w:t>
      </w:r>
      <w:r w:rsidRPr="007F5B45">
        <w:rPr>
          <w:color w:val="auto"/>
          <w:sz w:val="28"/>
          <w:szCs w:val="28"/>
        </w:rPr>
        <w:t>S. 5-4-8-1</w:t>
      </w:r>
    </w:p>
    <w:p w14:paraId="72F534E4"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ªÀ…¸ÉÆÃzsÁð‡gÁA dÄºÉÆÃ…w ªÀ‡¸ÉÆÃ…ªÉÄÃð zsÁ†gÁ„…¸À¢…w ªÁ …KµÁ †ºÀÆAiÀÄvÉÃ …WÀÈvÀ…¸Àå ªÁ †K£À…ªÉÄÃµÁ zsÁ…gÁ„ªÀÄÄ†¶äA </w:t>
      </w:r>
      <w:r w:rsidR="00AE27F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…¯ÉÆÃPÉÃ ¦†£Àé…ªÀiÁ£ÉÆÃ†¥À wµÀ×…vÀ D†eÉåÃ£À dÄºÉÆÃ…w vÉÃ…eÉÆÃ ªÁ, D…dåA vÉÃ…eÉÆÃ ªÀ…¸ÉÆÃzsÁð…gÁ vÉÃ†d…¸ÉÊªÁ…¸ÉäöÊ vÉÃeÉÆÃ„†ªÀ …gÀÄ£ÉÞÃ„…xÉÆÃ PÁ…ªÀiÁ ªÉÊ ªÀ…¸ÉÆÃzsÁð…gÁ PÁ†ªÀiÁ…£ÉÃªÁ„†ªÀ gÀÄ…£ÉÞÃ AiÀÄA …PÁªÀÄ†AiÉÄÃvÀ …¥ÁæuÁ†£À…¸Áå£Áß…zÀåA </w:t>
      </w:r>
      <w:r w:rsidR="00AE27F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 </w:t>
      </w:r>
    </w:p>
    <w:p w14:paraId="43FB0331" w14:textId="77777777" w:rsidR="0032060E" w:rsidRPr="007F5B45" w:rsidRDefault="0032060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T</w:t>
      </w:r>
      <w:r w:rsidR="0087625E" w:rsidRPr="007F5B45">
        <w:rPr>
          <w:color w:val="auto"/>
          <w:sz w:val="28"/>
          <w:szCs w:val="28"/>
        </w:rPr>
        <w:t>.S</w:t>
      </w:r>
      <w:r w:rsidRPr="007F5B45">
        <w:rPr>
          <w:color w:val="auto"/>
          <w:sz w:val="28"/>
          <w:szCs w:val="28"/>
        </w:rPr>
        <w:t>. 5-4-8-2</w:t>
      </w:r>
    </w:p>
    <w:p w14:paraId="0FB64C17"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†aÒ…£ÁÝ÷å«Ä†w …«UÁæ…ºÀA vÀ†¸Àå dÄºÀÄAiÀiÁvï …¥ÁæuÁ…£ÉÃªÁ…¸Áå„£Áß…zÀåA </w:t>
      </w:r>
      <w:r w:rsidR="00C2574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«†aÒ£À…wÛ AiÀÄA …PÁªÀÄ†AiÉÄÃvÀ …¥ÁæuÁ†£À…¸Áå„£Áß…zÀå(…Uïä) ¸À†£ÀÛ£ÀÄ…AiÀiÁ«Ä…w ¸À†£ÀÛ…vÁA vÀ†¸Àå dÄºÀÄAiÀiÁvï …¥ÁæuÁ…£ÉÃªÁ…¸Áå£Áß…zÀå(…Uïä) ¸À†£ÀÛ£ÉÆÃ…w zÁé†zÀ±À zÁé…zÀ±Á†¤, dÄºÉÆÃ…w zÁé†zÀ…±À ªÀiÁ‡¸ÁB ¸À</w:t>
      </w:r>
      <w:r w:rsidR="00C25742" w:rsidRPr="00C25742">
        <w:rPr>
          <w:rFonts w:ascii="BRH Devanagari Extra" w:hAnsi="BRH Devanagari Extra" w:cs="BRH Devanagari Extra"/>
          <w:sz w:val="40"/>
          <w:szCs w:val="40"/>
          <w:highlight w:val="yellow"/>
        </w:rPr>
        <w:t>Æ</w:t>
      </w:r>
      <w:r w:rsidRPr="00195CAF">
        <w:rPr>
          <w:rFonts w:ascii="BRH Kannada Extra" w:hAnsi="BRH Kannada Extra" w:cs="BRH Kannada Extra"/>
          <w:sz w:val="40"/>
          <w:szCs w:val="40"/>
        </w:rPr>
        <w:t>ªÀiïªÀ…xÀìgÀB †¸À</w:t>
      </w:r>
      <w:r w:rsidR="00C25742" w:rsidRPr="00C25742">
        <w:rPr>
          <w:rFonts w:ascii="BRH Devanagari Extra" w:hAnsi="BRH Devanagari Extra" w:cs="BRH Devanagari Extra"/>
          <w:sz w:val="40"/>
          <w:szCs w:val="40"/>
          <w:highlight w:val="yellow"/>
        </w:rPr>
        <w:t>Æ</w:t>
      </w:r>
      <w:r w:rsidRPr="00195CAF">
        <w:rPr>
          <w:rFonts w:ascii="BRH Kannada Extra" w:hAnsi="BRH Kannada Extra" w:cs="BRH Kannada Extra"/>
          <w:sz w:val="40"/>
          <w:szCs w:val="40"/>
        </w:rPr>
        <w:t>ªÀiïªÀ…xÀìgÉÃ…uÉÊ ªÁ„…¸Áä C…£ÀßªÀÄ†ªÀ …gÀÄ£ÉÞÃ, „†£ÀßA …ZÀ ªÉÄÃ„†PÀÄëZÀÑ …ªÀÄ E†vÁå…ºÉÊ vÀzï ªÁ</w:t>
      </w:r>
    </w:p>
    <w:p w14:paraId="5F91C74D" w14:textId="77777777" w:rsidR="0032060E" w:rsidRPr="007F5B45" w:rsidRDefault="0087625E" w:rsidP="00DF1E9A">
      <w:pPr>
        <w:pStyle w:val="3-Eng-Subheading-VedaVMSTelugu"/>
        <w:spacing w:line="252" w:lineRule="auto"/>
        <w:rPr>
          <w:rFonts w:ascii="BRH Kannada RN" w:hAnsi="BRH Kannada RN" w:cs="BRH Kannada RN"/>
          <w:color w:val="auto"/>
          <w:sz w:val="28"/>
          <w:szCs w:val="28"/>
        </w:rPr>
      </w:pPr>
      <w:r w:rsidRPr="007F5B45">
        <w:rPr>
          <w:color w:val="auto"/>
          <w:sz w:val="28"/>
          <w:szCs w:val="28"/>
        </w:rPr>
        <w:t>T.S</w:t>
      </w:r>
      <w:r w:rsidR="0032060E" w:rsidRPr="007F5B45">
        <w:rPr>
          <w:color w:val="auto"/>
          <w:sz w:val="28"/>
          <w:szCs w:val="28"/>
        </w:rPr>
        <w:t>. 5-4-8-3</w:t>
      </w:r>
    </w:p>
    <w:p w14:paraId="7697B09B"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C†£Àß¸Àå …gÀÆ¥À(Uïä) …gÀÆ¥ÉÃ…uÉÊªÁ…£Àß„ªÀÄ†ªÀ gÀÄ…£ÉÞÃ, „Vß†±ÀÑ …ªÀÄ D†¥À±ÀÑ …ªÀÄ E†vÁå…ºÉÊµÁ ªÁ C†£Àß…¸Àå AiÉÆÃ…¤B ¸À ‡AiÉÆÃ…£ÉåÃªÁ…£ÀßªÀÄ„†ªÀ gÀÄ£ÉÞÃgï …zsÉÃ£ÁÝç†tÂ dÄºÉÆÃw …zÉÃªÀ†vÁ …KªÁ„†ªÀ gÀÄ…£ÉÞÃ AiÀÄxï ¸À†ªÉÃðµÁ-…ªÀÄzsÀð«Ä…£ÀÝçB ¥Àæ…w vÀ…¸Áä¢†£ÉÆÝçÃ, …zÉÃªÀ†vÁ£ÁA ¨sÀÆ¬Ä…µÀ×¨sÁ†PÀÛ…ªÀÄ E…£ÀÝçªÀÄÄ†vÀÛgÀªÀiÁºÉÃ…¤ÝçAiÀÄ-…ªÉÄÃªÁ„†¹ä-…£ÀÄß¥À†jµÁÖzÀÝzsÁw, AiÀÄeÁÕ…AiÀÄÄzsÁ†¤ dÄºÉÆÃw …AiÀÄeÉÆÕÃ</w:t>
      </w:r>
    </w:p>
    <w:p w14:paraId="345F3022" w14:textId="77777777" w:rsidR="0087625E" w:rsidRPr="00195CAF" w:rsidRDefault="0087625E" w:rsidP="00DF1E9A">
      <w:pPr>
        <w:pStyle w:val="3-Eng-Subheading-VedaVMSTelugu"/>
        <w:spacing w:line="252" w:lineRule="auto"/>
        <w:rPr>
          <w:color w:val="auto"/>
        </w:rPr>
        <w:sectPr w:rsidR="0087625E" w:rsidRPr="00195CAF" w:rsidSect="007F5B45">
          <w:pgSz w:w="12240" w:h="15840"/>
          <w:pgMar w:top="1166" w:right="864" w:bottom="1440" w:left="1440" w:header="720" w:footer="720" w:gutter="0"/>
          <w:cols w:space="720"/>
          <w:noEndnote/>
          <w:docGrid w:linePitch="299"/>
        </w:sectPr>
      </w:pPr>
    </w:p>
    <w:p w14:paraId="42C64BB6" w14:textId="77777777" w:rsidR="0032060E" w:rsidRPr="00277DBD" w:rsidRDefault="0032060E" w:rsidP="00DF1E9A">
      <w:pPr>
        <w:pStyle w:val="3-Eng-Subheading-VedaVMSTelugu"/>
        <w:spacing w:line="252" w:lineRule="auto"/>
        <w:rPr>
          <w:rFonts w:ascii="BRH Kannada RN" w:hAnsi="BRH Kannada RN" w:cs="BRH Kannada RN"/>
          <w:color w:val="auto"/>
          <w:sz w:val="28"/>
          <w:szCs w:val="28"/>
        </w:rPr>
      </w:pPr>
      <w:r w:rsidRPr="00277DBD">
        <w:rPr>
          <w:color w:val="auto"/>
          <w:sz w:val="28"/>
          <w:szCs w:val="28"/>
        </w:rPr>
        <w:lastRenderedPageBreak/>
        <w:t>T</w:t>
      </w:r>
      <w:r w:rsidR="0087625E" w:rsidRPr="00277DBD">
        <w:rPr>
          <w:color w:val="auto"/>
          <w:sz w:val="28"/>
          <w:szCs w:val="28"/>
        </w:rPr>
        <w:t>.S</w:t>
      </w:r>
      <w:r w:rsidRPr="00277DBD">
        <w:rPr>
          <w:color w:val="auto"/>
          <w:sz w:val="28"/>
          <w:szCs w:val="28"/>
        </w:rPr>
        <w:t>. 5-4-8-4</w:t>
      </w:r>
    </w:p>
    <w:p w14:paraId="4C536A45"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ªÉÊ †AiÀÄeÁÕ…AiÀÄÄ†zsÁ¤ …AiÀÄdÕ…ªÉÄÃªÁ„†ªÀ …gÀÄ£ÉÞÃ„†xÉÆÃ …KvÀzÉéöÊ …AiÀÄdÕ†¸Àå …gÀÆ¥À(Uïä) …gÀÆ¥ÉÃ…uÉÊªÀ …AiÀÄdÕªÀÄ†ªÀ gÀÄ£ÉÞÃ,</w:t>
      </w:r>
      <w:r w:rsidR="0087625E"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„ªÀ…¨sÀÈxÀ†±ÀÑ ªÉÄÃ ¸ÀéUÁ…PÁgÀ†±ÀÑ …ªÀÄ E†vÁåºÀ …¸ÀéUÁ†PÀÈvÁå, …CVß†±ÀÑ ªÉÄÃ …WÀªÀÄð†±ÀÑ …ªÀÄ E†vÁå…ºÉÊvÀzï ªÉÊ †§æºÀäªÀ…ZÀð¸À†¸Àå …gÀÆ¥À(Uïä) …gÀÆ¥ÉÃ…tªÀ †§æºÀäªÀ…ZÀð¸ÀªÀÄ†ªÀ gÀÄ…£ÀÞ, IÄ†PÀÑ …ªÉÄÃ ¸Á†ªÀÄ ZÀ …ªÀÄ E†vÁå…ºÉÊ</w:t>
      </w:r>
    </w:p>
    <w:p w14:paraId="3720BB26" w14:textId="77777777" w:rsidR="0032060E" w:rsidRPr="00277DBD" w:rsidRDefault="0032060E" w:rsidP="00DF1E9A">
      <w:pPr>
        <w:pStyle w:val="3-Eng-Subheading-VedaVMSTelugu"/>
        <w:spacing w:line="252" w:lineRule="auto"/>
        <w:rPr>
          <w:rFonts w:ascii="BRH Kannada RN" w:hAnsi="BRH Kannada RN" w:cs="BRH Kannada RN"/>
          <w:color w:val="auto"/>
          <w:sz w:val="28"/>
          <w:szCs w:val="28"/>
        </w:rPr>
      </w:pPr>
      <w:r w:rsidRPr="00277DBD">
        <w:rPr>
          <w:color w:val="auto"/>
          <w:sz w:val="28"/>
          <w:szCs w:val="28"/>
        </w:rPr>
        <w:t>T</w:t>
      </w:r>
      <w:r w:rsidR="00702E24" w:rsidRPr="00277DBD">
        <w:rPr>
          <w:color w:val="auto"/>
          <w:sz w:val="28"/>
          <w:szCs w:val="28"/>
        </w:rPr>
        <w:t>.</w:t>
      </w:r>
      <w:r w:rsidRPr="00277DBD">
        <w:rPr>
          <w:color w:val="auto"/>
          <w:sz w:val="28"/>
          <w:szCs w:val="28"/>
        </w:rPr>
        <w:t>S. 5-4-8-5</w:t>
      </w:r>
    </w:p>
    <w:p w14:paraId="7DB871B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vÀzÉéöÊ bÀ†£ÀÝ¸Á(Uïä) …gÀÆ¥À(Uïä) …gÀÆ¥ÉÃ…uÉÊªÀ bÀ…£ÁÝ(…UïÎ)¸Àå†ªÀ gÀÄ…£ÉÞÃ, UÀ‡¨sÁð±ÀÑ ªÉÄÃ …ªÀxÁì†±ÀÑ …ªÀÄ E†vÁå…ºÉÊvÀzï ªÉÊ †¥À…±ÀÆ£Á(Uïä) …gÀÆ¥À(Uïä) …gÀÆ¥ÉÃ…uÉÊªÀ …¥À±ÀÆ£À†ªÀ gÀÄ…£ÉÞÃ, PÀ‡¯ÁàkÄÓ…ºÉÆÃvÀå †PÀèöÈ¥ÀÛ…¸Àå PÀèöÈ†¥ÉÛ÷åöÊ AiÀÄÄUÀäzÀ …AiÀÄÄeÉÃ †dÄºÉÆÃw «ÄxÀÄ…£ÀvÁé‡AiÉÆÃ-…vÀÛgÁ†ªÀwÃ ¨sÀªÀ…vÉÆÃ„©ü‡PÁæ…£ÁÛ÷å, K†PÁ ZÀ ªÉÄÃ …w¸Àæ†±ÀÑ …ªÀÄ E†vÁåºÀ zÉÃªÀbÀ…£ÀÝ¸ÀA </w:t>
      </w:r>
      <w:r w:rsidR="00C2574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ªÁ K†PÁ ZÀ …w¸Àæ†±ÀÑ </w:t>
      </w:r>
    </w:p>
    <w:p w14:paraId="27EFCD01" w14:textId="77777777" w:rsidR="0032060E" w:rsidRPr="00277DBD" w:rsidRDefault="0032060E" w:rsidP="00DF1E9A">
      <w:pPr>
        <w:pStyle w:val="3-Eng-Subheading-VedaVMSTelugu"/>
        <w:spacing w:line="252" w:lineRule="auto"/>
        <w:rPr>
          <w:rFonts w:ascii="BRH Kannada RN" w:hAnsi="BRH Kannada RN" w:cs="BRH Kannada RN"/>
          <w:color w:val="auto"/>
          <w:sz w:val="28"/>
          <w:szCs w:val="28"/>
        </w:rPr>
      </w:pPr>
      <w:r w:rsidRPr="00277DBD">
        <w:rPr>
          <w:color w:val="auto"/>
          <w:sz w:val="28"/>
          <w:szCs w:val="28"/>
        </w:rPr>
        <w:t>T</w:t>
      </w:r>
      <w:r w:rsidR="00702E24" w:rsidRPr="00277DBD">
        <w:rPr>
          <w:color w:val="auto"/>
          <w:sz w:val="28"/>
          <w:szCs w:val="28"/>
        </w:rPr>
        <w:t>.S</w:t>
      </w:r>
      <w:r w:rsidRPr="00277DBD">
        <w:rPr>
          <w:color w:val="auto"/>
          <w:sz w:val="28"/>
          <w:szCs w:val="28"/>
        </w:rPr>
        <w:t>. 5-4-8-6</w:t>
      </w:r>
    </w:p>
    <w:p w14:paraId="35987083"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ªÀÄ£ÀÄµÀåbÀ…£ÀÝ¸ÀA ZÀ†vÀ¸Àæ…±ÁÑµËÖ †ZÀ zÉÃªÀbÀ…£ÀÝ¸ÀA …ZÉÊªÀ †ªÀÄ£ÀÄµÀå bÀ…£ÀÝ¸À±ÁÑ„†ªÀ gÀÄ…£ÀÞ, D vÀæ†AiÀÄ¹Ûç(Uïä)±ÀvÉÆÃ dÄºÉÆÃ…w vÀæ†AiÀÄ¹Ûç(Uïä)…±Àzï ªÉÊ …zÉÃªÀ†vÁ …zÉÃªÀ†vÁ …KªÁ„†ªÀ gÀÄ…£ÀÞ, D„µÁÖ †ZÀvÁéj(Uïä) ±ÀvÉÆÃ dÄºÉÆÃ…vÀåµÁÖ †ZÀvÁéj(Uïä) ±ÀzÀPÀë…gÁ d†UÀ…wÃ eÁ†UÀvÁB …¥À±À…ªÉÇÃ d†UÀ…vÉåöÊªÁ„†¸ÉäöÊ …¥À±ÀÆ£À†ªÀ gÀÄ…£ÉÞÃ, ªÁ†d±ÀÑ ¥Àæ…¸ÀªÀ±ÉÑÃ†w zÁé…zÀ±ÀA †dÄºÉÆÃ…w zÁézÀ…±À ªÀiÁ‡¸ÁB ¸À</w:t>
      </w:r>
      <w:r w:rsidR="00C2574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ªÀiïªÀ…xÀìgÀB †¸À</w:t>
      </w:r>
      <w:r w:rsidR="00C25742"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ªÀiïªÀ…xÀìgÀ …KªÀ ¥Àæ†w wµÀ×w ||</w:t>
      </w:r>
    </w:p>
    <w:p w14:paraId="34212091" w14:textId="77777777" w:rsidR="0032060E" w:rsidRPr="00195CAF" w:rsidRDefault="0032060E" w:rsidP="00572BCD">
      <w:pPr>
        <w:pStyle w:val="2-Centered-VedaVMSKannada"/>
        <w:pBdr>
          <w:bottom w:val="single" w:sz="4" w:space="1" w:color="auto"/>
        </w:pBdr>
        <w:spacing w:line="252" w:lineRule="auto"/>
        <w:rPr>
          <w:color w:val="auto"/>
        </w:rPr>
      </w:pPr>
      <w:r w:rsidRPr="00195CAF">
        <w:rPr>
          <w:color w:val="auto"/>
        </w:rPr>
        <w:lastRenderedPageBreak/>
        <w:t>NA ±Á…¤ÛB ±Á…¤ÛB ±Á†¤ÛB ||</w:t>
      </w:r>
    </w:p>
    <w:p w14:paraId="75EB1F62" w14:textId="77777777" w:rsidR="00864414" w:rsidRPr="00195CAF" w:rsidRDefault="0032060E" w:rsidP="00DF1E9A">
      <w:pPr>
        <w:pStyle w:val="VedaVMSKannada-Heading"/>
        <w:spacing w:line="252" w:lineRule="auto"/>
        <w:rPr>
          <w:color w:val="auto"/>
        </w:rPr>
      </w:pPr>
      <w:bookmarkStart w:id="58" w:name="_Toc535175636"/>
      <w:r w:rsidRPr="00195CAF">
        <w:rPr>
          <w:color w:val="auto"/>
        </w:rPr>
        <w:t>¥ÀÆuÁðºÀÄwB</w:t>
      </w:r>
      <w:bookmarkEnd w:id="58"/>
      <w:r w:rsidRPr="00195CAF">
        <w:rPr>
          <w:color w:val="auto"/>
        </w:rPr>
        <w:t xml:space="preserve"> </w:t>
      </w:r>
    </w:p>
    <w:p w14:paraId="581FE218" w14:textId="77777777" w:rsidR="0032060E" w:rsidRPr="00277DBD" w:rsidRDefault="0032060E" w:rsidP="00DF1E9A">
      <w:pPr>
        <w:pStyle w:val="3-Eng-Subheading-VedaVMSTelugu"/>
        <w:spacing w:line="252" w:lineRule="auto"/>
        <w:rPr>
          <w:rFonts w:ascii="BRH Kannada RN" w:hAnsi="BRH Kannada RN" w:cs="BRH Kannada RN"/>
          <w:color w:val="auto"/>
          <w:sz w:val="28"/>
          <w:szCs w:val="28"/>
        </w:rPr>
      </w:pPr>
      <w:r w:rsidRPr="00277DBD">
        <w:rPr>
          <w:color w:val="auto"/>
          <w:sz w:val="28"/>
          <w:szCs w:val="28"/>
        </w:rPr>
        <w:t>(TB 3.8.10.5)</w:t>
      </w:r>
    </w:p>
    <w:p w14:paraId="5A319759" w14:textId="77777777" w:rsidR="0032060E" w:rsidRPr="00195CAF" w:rsidRDefault="0032060E"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…¥ÀÆ…uÁð…ºÀÄw-†ªÀÄÄ…vÀÛªÀiÁA †dÄºÉÆÃw | ¸À…ªÀðA </w:t>
      </w:r>
      <w:r w:rsidR="00507BD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ªÉÊ ‡¥ÀÆuÁð…ºÀÄwB | ¸À†ªÀð…ªÉÄÃªÁ†¥ÉÆßÃw | C†xÉÆÃ …EAiÀÄA </w:t>
      </w:r>
      <w:r w:rsidR="00507BD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ªÉÊ ‡¥ÀÆuÁð…ºÀÄwB | …C¸Áå…ªÉÄÃªÀ ¥Àæ†wwµÀ×w | …¸À¥ÀÛ†vÉÃ CUÉßÃ …¸À«Ä†zsÀB …¸À¥ÀÛ…fºÁéB …¸À¥ÀÛ†gÀëAiÀÄB …¸À¥ÀÛzsÁ†ªÀÄ …¦æAiÀiÁ†tÂ | …¸À¥ÀÛºÉÆÃ‡vÁæB ¸À…¥ÀÛzsÁ†vÁé AiÀÄd¤Û …¸À¥ÀÛAiÉÆÃ…¤Ã gÁ†¥ÀÈt¸Áé …WÀÈvÉÃ…£À ¸Áé‡ºÁ |</w:t>
      </w:r>
    </w:p>
    <w:p w14:paraId="3B880900" w14:textId="77777777" w:rsidR="00864414" w:rsidRPr="00195CAF" w:rsidRDefault="0032060E" w:rsidP="00DF1E9A">
      <w:pPr>
        <w:autoSpaceDE w:val="0"/>
        <w:autoSpaceDN w:val="0"/>
        <w:adjustRightInd w:val="0"/>
        <w:spacing w:after="0" w:line="252" w:lineRule="auto"/>
        <w:rPr>
          <w:rFonts w:ascii="BRH Kannada RN" w:hAnsi="BRH Kannada RN" w:cs="BRH Kannada RN"/>
          <w:sz w:val="40"/>
          <w:szCs w:val="40"/>
        </w:rPr>
      </w:pPr>
      <w:r w:rsidRPr="00195CAF">
        <w:rPr>
          <w:rFonts w:ascii="BRH Kannada RN" w:hAnsi="BRH Kannada RN" w:cs="BRH Kannada RN"/>
          <w:sz w:val="40"/>
          <w:szCs w:val="40"/>
        </w:rPr>
        <w:t xml:space="preserve">CUÀßAiÉÄÃ ¸À¥ÀÛªÀvÀ EzÀA £À ªÀÄªÀÄ | </w:t>
      </w:r>
    </w:p>
    <w:p w14:paraId="6CCE0C67" w14:textId="77777777" w:rsidR="0032060E" w:rsidRPr="00195CAF" w:rsidRDefault="00864414" w:rsidP="00DF1E9A">
      <w:pPr>
        <w:autoSpaceDE w:val="0"/>
        <w:autoSpaceDN w:val="0"/>
        <w:adjustRightInd w:val="0"/>
        <w:spacing w:after="0" w:line="252" w:lineRule="auto"/>
        <w:rPr>
          <w:rFonts w:ascii="BRH Kannada RN" w:hAnsi="BRH Kannada RN" w:cs="BRH Kannada RN"/>
          <w:sz w:val="40"/>
          <w:szCs w:val="40"/>
        </w:rPr>
      </w:pPr>
      <w:r w:rsidRPr="00195CAF">
        <w:pict w14:anchorId="45B0057A">
          <v:rect id="_x0000_i1031" style="width:0;height:1.5pt" o:hralign="center" o:hrstd="t" o:hr="t" fillcolor="#a0a0a0" stroked="f"/>
        </w:pict>
      </w:r>
    </w:p>
    <w:p w14:paraId="37BECF98" w14:textId="77777777" w:rsidR="0032060E" w:rsidRPr="00195CAF" w:rsidRDefault="0032060E" w:rsidP="00DF1E9A">
      <w:pPr>
        <w:autoSpaceDE w:val="0"/>
        <w:autoSpaceDN w:val="0"/>
        <w:adjustRightInd w:val="0"/>
        <w:spacing w:after="0" w:line="252" w:lineRule="auto"/>
        <w:rPr>
          <w:rFonts w:ascii="Segoe UI" w:hAnsi="Segoe UI" w:cs="Segoe UI"/>
          <w:sz w:val="20"/>
          <w:szCs w:val="20"/>
        </w:rPr>
      </w:pPr>
    </w:p>
    <w:p w14:paraId="2E2EBD95" w14:textId="77777777" w:rsidR="00D825D7" w:rsidRPr="00195CAF" w:rsidRDefault="00D825D7" w:rsidP="00DF1E9A">
      <w:pPr>
        <w:pStyle w:val="1Title-VedaVMSKannada"/>
        <w:spacing w:line="252" w:lineRule="auto"/>
        <w:rPr>
          <w:color w:val="auto"/>
        </w:rPr>
      </w:pPr>
      <w:bookmarkStart w:id="59" w:name="_Toc535175637"/>
      <w:r w:rsidRPr="00195CAF">
        <w:rPr>
          <w:color w:val="auto"/>
        </w:rPr>
        <w:t>WÀ£À ªÀÄ£ÁÛçB</w:t>
      </w:r>
      <w:bookmarkEnd w:id="59"/>
    </w:p>
    <w:p w14:paraId="522BBBEB" w14:textId="77777777" w:rsidR="00E364BB" w:rsidRPr="00195CAF" w:rsidRDefault="00E364BB"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72D50873" w14:textId="77777777" w:rsidR="00D825D7" w:rsidRPr="00195CAF" w:rsidRDefault="00D825D7" w:rsidP="00DF1E9A">
      <w:pPr>
        <w:pStyle w:val="VedaVMSKannada-Heading"/>
        <w:spacing w:line="252" w:lineRule="auto"/>
        <w:rPr>
          <w:color w:val="auto"/>
        </w:rPr>
      </w:pPr>
      <w:bookmarkStart w:id="60" w:name="_Toc535175638"/>
      <w:r w:rsidRPr="00195CAF">
        <w:rPr>
          <w:color w:val="auto"/>
        </w:rPr>
        <w:t>ªÉÄÃ …fÃªÁvÀÄB</w:t>
      </w:r>
      <w:bookmarkEnd w:id="60"/>
    </w:p>
    <w:p w14:paraId="71B21B0F"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ªÁPÀåA - ªÉÄÃ …fÃªÁ†vÀÄ±ÀÑ ªÉÄÃ, ¢ÃWÁð…AiÀÄÄvÀéA †ZÀ ªÉÄÃ, „£À…«ÄvÀæA …ZÀ ªÉÄÃ, „†¨sÀAiÀÄA ZÀ ªÉÄÃ, …¸ÀÄUÀA †ZÀ …ªÉÄÃ, ±À†AiÀÄ£ÀA ZÀ ªÉÄÃ, …¸ÀÆµÁ †ZÀ ªÉÄÃ, …¸ÀÄ¢†£ÀA ZÀ ªÉÄÃ ||</w:t>
      </w:r>
    </w:p>
    <w:p w14:paraId="58C5153E" w14:textId="77777777" w:rsidR="00D825D7" w:rsidRPr="00195CAF" w:rsidRDefault="00D825D7" w:rsidP="00DF1E9A">
      <w:pPr>
        <w:pStyle w:val="NoSpacing"/>
        <w:spacing w:line="252" w:lineRule="auto"/>
      </w:pPr>
    </w:p>
    <w:p w14:paraId="1BCCE30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…ªÉÄÃ fÃªÁ†vÀÄgï …fÃªÁ†vÀÄgï ªÉÄÃ, ªÉÄÃ …fÃªÁ†vÀÄ-±ÀÑ, ZÀ …fÃªÁ†vÀÄgï ªÉÄÃ, ªÉÄÃ …fÃªÁ†vÀÄ-±ÀÑ | </w:t>
      </w:r>
    </w:p>
    <w:p w14:paraId="1E2E9F3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ab/>
        <w:t xml:space="preserve">…fÃªÁ†vÀÄ-±ÀÑ, ZÀ …fÃªÁ†vÀÄgï,-…fÃªÁ†vÀÄ-±ÀÑ ªÉÄÃ, ªÉÄÃ ZÀ …fÃªÁ†vÀÄgï, …fÃªÁ†vÀÄ-±ÀÑ ªÉÄÃ | </w:t>
      </w:r>
    </w:p>
    <w:p w14:paraId="7D9FF89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…¢Ã…WÁð…AiÀÄÄvÀéA, ‡¢ÃWÁð…AiÀÄÄvÀéA †ªÉÄÃ ZÀ,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ZÀ ªÉÄÃ ¢ÃWÁð…AiÀÄÄvÀéA | </w:t>
      </w:r>
    </w:p>
    <w:p w14:paraId="7D10CEB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ab/>
        <w:t xml:space="preserve">…ªÉÄÃ …¢Ã…WÁð…AiÀÄÄvÀéA, ‡¢ÃWÁð…AiÀÄÄvÀéA †ªÉÄÃ, ªÉÄÃ ¢ÃWÁð…AiÀÄÄvÀéA †ZÀ,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ZÀ ¢ÃWÁð…AiÀÄÄvÀéA †ªÉÄÃ, ªÉÄÃ ¢ÃWÁð…AiÀÄÄvÀéA †ZÀ | </w:t>
      </w:r>
    </w:p>
    <w:p w14:paraId="08D700C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…¢Ã…WÁð…AiÀÄÄvÀéA †ZÀ, ZÀ ¢ÃWÁð…AiÀÄÄvÀéA, ‡¢ÃWÁð…AiÀÄÄvÀéA †ZÀ ªÉÄÃ,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ªÉÄÃ ZÀ ¢ÃWÁð…AiÀÄÄvÀéA, ‡¢ÃWÁð…AiÀÄÄvÀéA †ZÀ ªÉÄÃ | </w:t>
      </w:r>
    </w:p>
    <w:p w14:paraId="3B44772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…¢Ã…WÁð…AiÀÄÄvÀé«Ä†w ¢ÃWÁðAiÀÄÄ - vÀéA | </w:t>
      </w:r>
    </w:p>
    <w:p w14:paraId="4C9AFB5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„…£À…«ÄvÀæ, †ªÀÄ£À…«ÄvÀæA †ªÉÄÃ ZÀ, ZÀ ªÉÄÃ „£À…«ÄvÀæA | </w:t>
      </w:r>
    </w:p>
    <w:p w14:paraId="70A9F87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…ªÉÄÃ-„…£À…«ÄvÀæ, †ªÀÄ£À…«ÄvÀæA †ªÉÄÃ, ªÉÄÃ „£À…«ÄvÀæA †ZÀ, ZÁ £À…«ÄvÀæA †ªÉÄÃ, ªÉÄÃ „£À…«ÄvÀæA †ZÀ | </w:t>
      </w:r>
    </w:p>
    <w:p w14:paraId="43AE240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…C…£À…«ÄvÀæA †ZÀ, ZÁ £À…«ÄvÀæ,-†ªÀÄ£À…«ÄvÀæA †ZÀ ªÉÄÃ, ªÉÄÃ ZÁ £À…«ÄvÀæ,-†ªÀÄ£À…«ÄvÀæA †ZÀ ªÉÄÃ | </w:t>
      </w:r>
    </w:p>
    <w:p w14:paraId="0AAA0EB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ªÉÄÃ„†¨sÀ…AiÀÄ,-ªÀÄ†¨sÀAiÀÄA ªÉÄÃ ZÀ, …ZÀ ªÉÄÃ „†¨sÀAiÀÄA | </w:t>
      </w:r>
    </w:p>
    <w:p w14:paraId="3903765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11</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 „†¨sÀ…AiÀÄ,-ªÀÄ†¨sÀAiÀÄA …ªÉÄÃ, ªÉÄÃ „†¨sÀAiÀÄA …ZÀ, ZÁ †¨sÀAiÀÄA …ªÉÄÃ, ªÉÄÃ „†¨sÀAiÀÄA ZÀ | </w:t>
      </w:r>
    </w:p>
    <w:p w14:paraId="54DEFA9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C†¨sÀAiÀÄA …ZÀ, ZÁ †¨sÀ…AiÀÄ,-ªÀÄ†¨sÀAiÀÄA ZÀ ªÉÄÃ, …ªÉÄÃ ZÁ †¨sÀ…AiÀÄ,-ªÀÄ†¨sÀAiÀÄA ZÀ ªÉÄÃ | </w:t>
      </w:r>
    </w:p>
    <w:p w14:paraId="09401B5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…¸ÀÄUÀ(Uïä), …¸ÀÄUÀA †ªÉÄÃ ZÀ, ZÀ ªÉÄÃ …¸ÀÄUÀA | </w:t>
      </w:r>
    </w:p>
    <w:p w14:paraId="7B64CF8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14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 …¸ÀÄUÀ(Uïä), …¸ÀÄUÀA †ªÉÄÃ, ªÉÄÃ …¸ÀÄUÀA †ZÀ, ZÀ …¸ÀÄUÀA †ªÉÄÃ,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ªÉÄÃ …¸ÀÄUÀA †ZÀ | </w:t>
      </w:r>
    </w:p>
    <w:p w14:paraId="657B98A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…¸ÀÄUÀA †ZÀ, ZÀ …¸ÀÄUÀ(Uïä), …¸ÀÄUÀA †ZÀ ªÉÄÃ, ªÉÄÃ ZÀ …¸ÀÄUÀ(Uïä),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¸ÀÄUÀA †ZÀ ªÉÄÃ | </w:t>
      </w:r>
    </w:p>
    <w:p w14:paraId="519D559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…¸ÀÄUÀ«Ä†w ¸ÀÄ - UÀA | </w:t>
      </w:r>
    </w:p>
    <w:p w14:paraId="1BE9E19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±ÀAiÀÄ…£À(…Uïä), ±À†AiÀÄ£ÀA ªÉÄÃ ZÀ, ZÀ …ªÉÄÃ ±À†AiÀÄ£ÀA | </w:t>
      </w:r>
    </w:p>
    <w:p w14:paraId="7680463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 ±À†AiÀÄ…£À(…Uïä) ±À†AiÀÄ£ÀA ªÉÄÃ, …ªÉÄÃ ±À†AiÀÄ£ÀA ZÀ, …ZÀ ±À†AiÀÄ£ÀA ªÉÄÃ,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…ªÉÄÃ ±À†AiÀÄ£ÀA ZÀ | </w:t>
      </w:r>
    </w:p>
    <w:p w14:paraId="3213203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±À†AiÀÄ£ÀA ZÀ, …ZÀ ±À†AiÀÄ…£À(…Uïä), ±À†AiÀÄ£ÀA ZÀ ªÉÄÃ, ªÉÄÃ …ZÀ ±À†AiÀÄ…£À(…Uïä), ±À†AiÀÄ£ÀA ZÀ ªÉÄÃ | </w:t>
      </w:r>
    </w:p>
    <w:p w14:paraId="22C8F06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…¸ÀÆµÁ, …¸ÀÆµÁ †ªÉÄÃ ZÀ, ZÀ ªÉÄÃ …¸ÀÆµÁ | </w:t>
      </w:r>
    </w:p>
    <w:p w14:paraId="11BC296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21</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 …¸ÀÆµÁ, …¸ÀÆµÁ †ªÉÄÃ, ªÉÄÃ …¸ÀÆµÁ †ZÀ, ZÀ …¸ÀÆµÁ †ªÉÄÃ,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ªÉÄÃ …¸ÀÆµÁ †ZÀ | </w:t>
      </w:r>
    </w:p>
    <w:p w14:paraId="7A8D9A9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…¸ÀÆµÁ †ZÀ, ZÀ …¸ÀÆµÁ, …¸ÀÆµÁ †ZÀ ªÉÄÃ, ªÉÄÃ ZÀ …¸ÀÆµÁ, …¸ÀÆµÁ †ZÀ ªÉÄÃ | </w:t>
      </w:r>
    </w:p>
    <w:p w14:paraId="2570F0A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…¸ÀÆµÉÃ†w ¸ÀÄ - …GµÁ | </w:t>
      </w:r>
    </w:p>
    <w:p w14:paraId="78CCB69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…¸ÀÄ¢£À(†Uïä), …¸ÀÄ¢†£ÀA ªÉÄÃ ZÀ, </w:t>
      </w:r>
      <w:r w:rsidR="00572BCD">
        <w:rPr>
          <w:rFonts w:ascii="BRH Kannada Extra" w:hAnsi="BRH Kannada Extra" w:cs="BRH Kannada Extra"/>
          <w:sz w:val="40"/>
          <w:szCs w:val="40"/>
        </w:rPr>
        <w:br/>
      </w:r>
      <w:r w:rsidRPr="00195CAF">
        <w:rPr>
          <w:rFonts w:ascii="BRH Kannada Extra" w:hAnsi="BRH Kannada Extra" w:cs="BRH Kannada Extra"/>
          <w:sz w:val="40"/>
          <w:szCs w:val="40"/>
        </w:rPr>
        <w:t>ZÀ ªÉÄÃ …¸ÀÄ¢‡£ÀA</w:t>
      </w:r>
      <w:r w:rsidR="00E364BB"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p>
    <w:p w14:paraId="6085B81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25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 …¸ÀÄ¢£À(†Uïä), …¸ÀÄ¢†£ÀA ªÉÄÃ, †ªÉÄÃ …¸ÀÄ¢†£ÀA ZÀ, ZÀ …¸ÀÄ¢†£ÀA ªÉÄÃ,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ªÉÄÃ …¸ÀÄ¢†£ÀA ZÀ | </w:t>
      </w:r>
    </w:p>
    <w:p w14:paraId="04F4204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…¸ÀÄ¢†£ÀA ZÀ, ZÀ …¸ÀÄ¢£À(†Uïä), …¸ÀÄ¢†£ÀA ZÀ ªÉÄÃ, ªÉÄÃ ZÀ …¸ÀÄ¢£À(†Uïä), …¸ÀÄ¢†£ÀA ZÀ ªÉÄÃ | </w:t>
      </w:r>
    </w:p>
    <w:p w14:paraId="2487EA9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…¸ÀÄ¢…£À«Ä†w ¸ÀÄ - ¢‡£ÀA | </w:t>
      </w:r>
    </w:p>
    <w:p w14:paraId="0D3E5FD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 …ªÉÄÃ, …ªÉÄÃ …ZÀ, …ZÀ …ªÉÄÃ | </w:t>
      </w:r>
    </w:p>
    <w:p w14:paraId="2CEEB609" w14:textId="77777777" w:rsidR="00E364BB"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…ªÀÄ E†w ªÉÄÃ || </w:t>
      </w:r>
    </w:p>
    <w:p w14:paraId="5CCA3A54" w14:textId="77777777" w:rsidR="004B6117" w:rsidRP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552C9828" w14:textId="77777777" w:rsidR="00D825D7" w:rsidRPr="00195CAF" w:rsidRDefault="00D825D7" w:rsidP="00DF1E9A">
      <w:pPr>
        <w:pStyle w:val="VedaVMSKannada-Heading"/>
        <w:spacing w:line="252" w:lineRule="auto"/>
        <w:rPr>
          <w:color w:val="auto"/>
        </w:rPr>
      </w:pPr>
      <w:bookmarkStart w:id="61" w:name="_Toc535175639"/>
      <w:r w:rsidRPr="00195CAF">
        <w:rPr>
          <w:color w:val="auto"/>
        </w:rPr>
        <w:t>ªÀÄ¬Ä ªÉÄÃzsÁA ªÀÄ¬Ä ¥ÀæeÁA</w:t>
      </w:r>
      <w:bookmarkEnd w:id="61"/>
    </w:p>
    <w:p w14:paraId="2AD62919"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ªÁPÀåA - ªÀÄ†¬Ä …ªÉÄÃzsÁA ªÀÄ†¬Ä …¥ÀæeÁA ªÀÄ…¬Ä ¸ÀÆ…AiÉÆÃð </w:t>
      </w:r>
      <w:r w:rsidR="00572BCD">
        <w:rPr>
          <w:rFonts w:ascii="BRH Kannada Extra" w:hAnsi="BRH Kannada Extra" w:cs="BRH Kannada Extra"/>
          <w:b/>
          <w:sz w:val="40"/>
          <w:szCs w:val="40"/>
        </w:rPr>
        <w:br/>
      </w:r>
      <w:r w:rsidRPr="00195CAF">
        <w:rPr>
          <w:rFonts w:ascii="BRH Kannada Extra" w:hAnsi="BRH Kannada Extra" w:cs="BRH Kannada Extra"/>
          <w:b/>
          <w:sz w:val="40"/>
          <w:szCs w:val="40"/>
        </w:rPr>
        <w:t>¨sÁæ†eÉÆÃ zÀzsÁvÀÄ ||</w:t>
      </w:r>
    </w:p>
    <w:p w14:paraId="74F37381" w14:textId="77777777" w:rsidR="00D825D7" w:rsidRPr="00195CAF" w:rsidRDefault="00D825D7" w:rsidP="00DF1E9A">
      <w:pPr>
        <w:pStyle w:val="NoSpacing"/>
        <w:spacing w:line="252" w:lineRule="auto"/>
      </w:pPr>
    </w:p>
    <w:p w14:paraId="3AA30A62" w14:textId="77777777" w:rsidR="00D825D7" w:rsidRPr="00195CAF" w:rsidRDefault="00E364BB"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ªÀÄ†¬Ä …ªÉÄÃzsÁA, …ªÉÄÃzsÁA ªÀÄ…¬Ä, ªÀÄ†¬Ä …ªÉÄÃzsÁA ªÀÄ…¬Ä, ªÀÄ†¬Ä …ªÉÄÃzsÁA ªÀÄ…¬Ä, ªÀÄ†¬Ä …ªÉÄÃzsÁA ªÀÄ†¬Ä | </w:t>
      </w:r>
    </w:p>
    <w:p w14:paraId="1BD2287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…ªÉÄÃzsÁA ªÀÄ…¬Ä, ªÀÄ†¬Ä …ªÉÄÃzsÁA, …ªÉÄÃzsÁA ªÀÄ†¬Ä …¥ÀæeÁA, …¥ÀæeÁA ªÀÄ†¬Ä …ªÉÄÃzsÁA, …ªÉÄÃzsÁA ªÀÄ†¬Ä …¥ÀæeÁA | </w:t>
      </w:r>
    </w:p>
    <w:p w14:paraId="686664E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ªÀÄ†¬Ä …¥ÀæeÁA, …¥ÀæeÁA ªÀÄ…¬Ä, ªÀÄ†¬Ä …¥ÀæeÁA ªÀÄ…¬Ä, ªÀÄ†¬Ä …¥ÀæeÁA ªÀÄ…¬Ä, ªÀÄ†¬Ä …¥ÀæeÁA ªÀÄ†¬Ä | </w:t>
      </w:r>
    </w:p>
    <w:p w14:paraId="3B3989F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…¥ÀæeÁA ªÀÄ…¬Ä, ªÀÄ†¬Ä …¥ÀæeÁA, …¥ÀæeÁA ªÀÄ…¬Ä ¸ÀÆ…AiÀÄðB ¸ÀÆ…AiÉÆÃð ªÀÄ†¬Ä …¥ÀæeÁA, …¥ÀæeÁA ªÀÄ…¬Ä ¸ÀÆ†AiÀÄðB | </w:t>
      </w:r>
    </w:p>
    <w:p w14:paraId="296ED4B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…¥ÀæeÁ«Ä†w ¥Àæ - eÁA | </w:t>
      </w:r>
    </w:p>
    <w:p w14:paraId="1BE2963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ªÀÄ…¬Ä ¸ÀÆ…AiÀÄð¸ï, ¸ÀÆ…AiÉÆÃð ªÀÄ…¬Ä, ªÀÄ…¬Ä ¸ÀÆ…AiÉÆÃð ¨sÁæ…eÉÆÃ, ¨sÁæ…dB ¸ÀÆ…AiÉÆÃð ªÀÄ…¬Ä, ªÀÄ…¬Ä ¸ÀÆ…AiÉÆÃð ¨sÁæ†dB | </w:t>
      </w:r>
    </w:p>
    <w:p w14:paraId="5EA8B45C" w14:textId="77777777" w:rsidR="00E364BB" w:rsidRPr="00195CAF" w:rsidRDefault="00E364BB" w:rsidP="00DF1E9A">
      <w:pPr>
        <w:pStyle w:val="NoSpacing"/>
        <w:spacing w:line="252" w:lineRule="auto"/>
      </w:pPr>
    </w:p>
    <w:p w14:paraId="091C101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¸ÀÆ…AiÉÆÃð ¨sÁæ…eÉÆÃ, ¨sÁæ…dB ¸ÀÆ…AiÀÄð¸ï, ¸ÀÆ…AiÉÆÃð ¨sÁæ†eÉÆÃ zÀzsÁvÀÄ, zÀzsÁ…vÀÄ ¨sÁæ…dB ¸ÀÆ…AiÀÄð¸ï, ¸ÀÆ…AiÉÆÃð ¨sÁæ†eÉÆÃ zÀzsÁvÀÄ | </w:t>
      </w:r>
    </w:p>
    <w:p w14:paraId="14A297C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¨sÁæ†eÉÆÃ zÀzsÁvÀÄ, zÀzsÁ…vÀÄ ¨sÁæ…eÉÆÃ, ¨sÁæ†eÉÆÃ zÀzsÁvÀÄ | </w:t>
      </w:r>
    </w:p>
    <w:p w14:paraId="3CA4869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zÀ…zsÁwé-†w zÀzsÁvÀÄ || </w:t>
      </w:r>
    </w:p>
    <w:p w14:paraId="0ECBAFD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…vÉÃ…d¹éÃ †AiÀÄ…±À¹éÃ †§æºÀäªÀ…ZÀð¹Ã …¸Áå«Ä†w | </w:t>
      </w:r>
      <w:r w:rsidR="004B6117">
        <w:rPr>
          <w:rFonts w:ascii="BRH Kannada Extra" w:hAnsi="BRH Kannada Extra" w:cs="BRH Kannada Extra"/>
          <w:sz w:val="40"/>
          <w:szCs w:val="40"/>
        </w:rPr>
        <w:br/>
      </w:r>
      <w:r w:rsidRPr="00195CAF">
        <w:rPr>
          <w:rFonts w:ascii="BRH Kannada Extra" w:hAnsi="BRH Kannada Extra" w:cs="BRH Kannada Extra"/>
          <w:sz w:val="40"/>
          <w:szCs w:val="40"/>
        </w:rPr>
        <w:t xml:space="preserve">¥ÁæYõÁ ºÉÆÃ…vÀÄ¢üðµï…uÁå zÀÄ†xÀì¥ÉÃðvï | AiÉÄÃAiÀÄA ¥Áæ…UÁzï AiÀÄ†±À¸ÀéwÃ | ¸Á…ªÀiÁ ¥ÉÆæÃ†uÉÆÃðvÀÄ | vÉÃ†d…¸Á AiÀÄ†±À¸Á §æºÀäªÀ…ZÀð¸ÉÃ£ÉÃ†w | </w:t>
      </w:r>
      <w:r w:rsidR="004B6117">
        <w:rPr>
          <w:rFonts w:ascii="BRH Kannada Extra" w:hAnsi="BRH Kannada Extra" w:cs="BRH Kannada Extra"/>
          <w:sz w:val="40"/>
          <w:szCs w:val="40"/>
        </w:rPr>
        <w:br/>
      </w:r>
      <w:r w:rsidRPr="00195CAF">
        <w:rPr>
          <w:rFonts w:ascii="BRH Kannada Extra" w:hAnsi="BRH Kannada Extra" w:cs="BRH Kannada Extra"/>
          <w:sz w:val="40"/>
          <w:szCs w:val="40"/>
        </w:rPr>
        <w:t xml:space="preserve">vÉÃ…d¸ï-†ªÉåÃªÀ †AiÀÄ…±À¹éÃ †§æºÀäªÀ…ZÀð¹Ã †¨sÀªÀw || </w:t>
      </w:r>
    </w:p>
    <w:p w14:paraId="372576F0" w14:textId="77777777" w:rsidR="00E364BB" w:rsidRPr="00195CAF" w:rsidRDefault="00E364BB" w:rsidP="00DF1E9A">
      <w:pPr>
        <w:autoSpaceDE w:val="0"/>
        <w:autoSpaceDN w:val="0"/>
        <w:adjustRightInd w:val="0"/>
        <w:spacing w:after="0" w:line="252" w:lineRule="auto"/>
        <w:rPr>
          <w:rFonts w:ascii="BRH Kannada RN" w:hAnsi="BRH Kannada RN" w:cs="BRH Kannada RN"/>
          <w:sz w:val="40"/>
          <w:szCs w:val="40"/>
        </w:rPr>
      </w:pPr>
      <w:r w:rsidRPr="00195CAF">
        <w:pict w14:anchorId="0CCEEE38">
          <v:rect id="_x0000_i1032" style="width:0;height:1.5pt" o:hralign="center" o:hrstd="t" o:hr="t" fillcolor="#a0a0a0" stroked="f"/>
        </w:pict>
      </w:r>
    </w:p>
    <w:p w14:paraId="3350B8FE" w14:textId="77777777" w:rsidR="00E364BB" w:rsidRPr="00195CAF" w:rsidRDefault="00E364BB" w:rsidP="00DF1E9A">
      <w:pPr>
        <w:autoSpaceDE w:val="0"/>
        <w:autoSpaceDN w:val="0"/>
        <w:adjustRightInd w:val="0"/>
        <w:spacing w:after="0" w:line="252" w:lineRule="auto"/>
        <w:rPr>
          <w:rFonts w:ascii="BRH Kannada RN" w:hAnsi="BRH Kannada RN" w:cs="BRH Kannada RN"/>
          <w:sz w:val="40"/>
          <w:szCs w:val="40"/>
        </w:rPr>
        <w:sectPr w:rsidR="00E364BB" w:rsidRPr="00195CAF" w:rsidSect="00277DBD">
          <w:pgSz w:w="12240" w:h="15840"/>
          <w:pgMar w:top="1166" w:right="864" w:bottom="1440" w:left="1440" w:header="720" w:footer="720" w:gutter="0"/>
          <w:cols w:space="720"/>
          <w:noEndnote/>
          <w:docGrid w:linePitch="299"/>
        </w:sectPr>
      </w:pPr>
    </w:p>
    <w:p w14:paraId="3AD5C004" w14:textId="77777777" w:rsidR="00D825D7" w:rsidRPr="00195CAF" w:rsidRDefault="00D825D7" w:rsidP="00DF1E9A">
      <w:pPr>
        <w:pStyle w:val="VedaVMSKannada-Heading"/>
        <w:spacing w:line="252" w:lineRule="auto"/>
        <w:rPr>
          <w:color w:val="auto"/>
        </w:rPr>
      </w:pPr>
      <w:bookmarkStart w:id="62" w:name="_Toc535175640"/>
      <w:r w:rsidRPr="00195CAF">
        <w:rPr>
          <w:color w:val="auto"/>
        </w:rPr>
        <w:lastRenderedPageBreak/>
        <w:t>ªÀiÁgÀÄvÀ ªÀÄ£ÀªÁðtA</w:t>
      </w:r>
      <w:bookmarkEnd w:id="62"/>
    </w:p>
    <w:p w14:paraId="353427D4" w14:textId="77777777" w:rsidR="00D825D7" w:rsidRPr="00195CAF" w:rsidRDefault="00E364BB"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ªÀiÁ†gÀÄvÀ- ªÀÄ…£ÀªÁð†t, ªÀÄ…£ÀªÁð…tA ªÀiÁ†gÀÄ…vÀA, ªÀiÁ†gÀÄvÀ-ªÀÄ…£ÀªÁðt(†Uïä) gÀ…xÉÃ±ÀÄ¨sÀ(†Uïä), gÀ…xÉÃ±ÀÄ†¨sÀ ªÀÄ…£ÀªÁð…tA ªÀiÁ†gÀÄ…vÀA, ªÀiÁ†gÀÄvÀ ªÀÄ…£ÀªÁðt(†Uïä) gÀ…xÉÃ±ÀÄ‡¨sÀA | </w:t>
      </w:r>
    </w:p>
    <w:p w14:paraId="2CE8C9B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…C…£ÀªÁðt(†Uïä) gÀ…xÉÃ±ÀÄ¨sÀ(†Uïä), gÀ…xÉÃ±ÀÄ†¨sÀ-ªÀÄ…£ÀªÁð†t,-ªÀÄ…£ÀªÁðt(†Uïä) gÀ…xÉÃ±ÀÄ‡¨sÀA | </w:t>
      </w:r>
    </w:p>
    <w:p w14:paraId="798EE87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gÀ…xÉÃ ±ÀÄ…¨sÀ«Ä†w gÀxÉÃ - ±ÀÄ‡¨sÀA || </w:t>
      </w:r>
    </w:p>
    <w:p w14:paraId="7A79E50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C†vÉÆÃ…vÉÆÃ ªÁ G†vÀÛgÁ…tÂ ±ÉæÃAiÀiÁ(†Uïä)¹ ¨sÀªÀ¤Û || </w:t>
      </w:r>
    </w:p>
    <w:p w14:paraId="3154A48C" w14:textId="77777777" w:rsidR="00E364BB" w:rsidRPr="00195CAF" w:rsidRDefault="00E364BB" w:rsidP="00DF1E9A">
      <w:pPr>
        <w:autoSpaceDE w:val="0"/>
        <w:autoSpaceDN w:val="0"/>
        <w:adjustRightInd w:val="0"/>
        <w:spacing w:after="0" w:line="252" w:lineRule="auto"/>
        <w:rPr>
          <w:rFonts w:ascii="BRH Kannada RN" w:hAnsi="BRH Kannada RN" w:cs="BRH Kannada RN"/>
          <w:sz w:val="40"/>
          <w:szCs w:val="40"/>
        </w:rPr>
      </w:pPr>
      <w:r w:rsidRPr="00195CAF">
        <w:pict w14:anchorId="79958619">
          <v:rect id="_x0000_i1033" style="width:0;height:1.5pt" o:hralign="center" o:hrstd="t" o:hr="t" fillcolor="#a0a0a0" stroked="f"/>
        </w:pict>
      </w:r>
    </w:p>
    <w:p w14:paraId="173968B4" w14:textId="77777777" w:rsidR="00D825D7" w:rsidRPr="00195CAF" w:rsidRDefault="00D825D7" w:rsidP="00DF1E9A">
      <w:pPr>
        <w:pStyle w:val="VedaVMSKannada-Heading"/>
        <w:spacing w:line="252" w:lineRule="auto"/>
        <w:rPr>
          <w:color w:val="auto"/>
        </w:rPr>
      </w:pPr>
      <w:bookmarkStart w:id="63" w:name="_Toc535175641"/>
      <w:r w:rsidRPr="00195CAF">
        <w:rPr>
          <w:color w:val="auto"/>
        </w:rPr>
        <w:t>¸Á ¥ÀæeÁA</w:t>
      </w:r>
      <w:bookmarkEnd w:id="63"/>
    </w:p>
    <w:p w14:paraId="10726CB4" w14:textId="77777777" w:rsidR="00D825D7" w:rsidRPr="00195CAF" w:rsidRDefault="00E364BB"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¸Á …¥ÀæeÁA, …¥ÀæeÁ(Uïä) ¸Á, ¸Á …¥ÀæeÁA …¥À±ÀÆ£ï, …¥À±ÀÆ£ï …¥ÀæeÁ(Uïä) ¸Á, ¸Á …¥ÀæeÁA …¥À±ÀÆ£ï | </w:t>
      </w:r>
    </w:p>
    <w:p w14:paraId="10C0E86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…¥ÀæeÁA …¥À±ÀÆ£ï, …¥À±ÀÆ£ï …¥ÀæeÁA, …¥ÀæeÁA …¥À±ÀÆ£ï AiÀÄ†dªÀiÁ£Á…AiÀÄ, </w:t>
      </w:r>
    </w:p>
    <w:p w14:paraId="53A11F1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AiÀÄ†dªÀiÁ£ÁAiÀÄ …¥À±ÀÆ£ï …¥ÀæeÁA, …¥ÀæeÁA …¥À±ÀÆ£ï AiÀÄ†dªÀiÁ£ÁAiÀÄ | </w:t>
      </w:r>
    </w:p>
    <w:p w14:paraId="6732CDD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…¥ÀæeÁ«Ä†w ¥Àæ - eÁA | </w:t>
      </w:r>
    </w:p>
    <w:p w14:paraId="230F56B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…¥À±ÀÆ£ï AiÀÄ†dªÀiÁ£Á…AiÀÄ, AiÀÄ†dªÀiÁ£ÁAiÀÄ …¥À±ÀÆ£ï, …¥À±ÀÆ£ï. AiÀÄ†dªÀiÁ£Á…AiÀÄ ¥Àæ, ¥Àæ AiÀÄ†dªÀiÁ£ÁAiÀÄ …¥À±ÀÆ£ï …¥À±ÀÆ£ï AiÀÄ†dªÀiÁ£Á…AiÀÄ ¥Àæ | </w:t>
      </w:r>
    </w:p>
    <w:p w14:paraId="1E7EB1B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AiÀÄ†dªÀiÁ£Á…AiÀÄ ¥Àæ, ¥Àæ AiÀÄ†dªÀiÁ£Á…AiÀÄ, AiÀÄ†dªÀiÁ£Á…AiÀÄ ¥Àæ †d£ÀAiÀÄw, d£ÀAiÀÄ…w ¥Àæ AiÀÄ†dªÀiÁ£Á…AiÀÄ, AiÀÄ†dªÀiÁ£Á…AiÀÄ ¥Àæ †d£ÀAiÀÄw | </w:t>
      </w:r>
    </w:p>
    <w:p w14:paraId="7D75011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 †d£ÀAiÀÄw, d£ÀAiÀÄ…w ¥Àæ, ¥Àæ †d£ÀAiÀÄw | </w:t>
      </w:r>
    </w:p>
    <w:p w14:paraId="0CB7A50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…d…£À…AiÀÄwÃ†w d£ÀAiÀÄw || </w:t>
      </w:r>
    </w:p>
    <w:p w14:paraId="7C41BC2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…KvÉÃ…£À ªÉÊ …zÉÃªÁ eÉÊ†vÁé¤ …fvÁé | AiÀÄA PÁ…ªÀÄªÀÄ-†PÁªÀÄAiÀÄ…£ÀÛ vÀ‡ªÀiÁ¥ÀÄßªÀ£ïß | </w:t>
      </w:r>
    </w:p>
    <w:p w14:paraId="00DC052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AiÀÄA PÁ†ªÀÄA …PÁªÀÄ†AiÀÄvÉÃ | vÀ…ªÉÄÃ vÉÃ‡£Á¥ÉÆßÃw ||</w:t>
      </w:r>
    </w:p>
    <w:p w14:paraId="13BD7844" w14:textId="77777777" w:rsidR="00D825D7" w:rsidRPr="00195CAF" w:rsidRDefault="00E364BB" w:rsidP="00DF1E9A">
      <w:pPr>
        <w:autoSpaceDE w:val="0"/>
        <w:autoSpaceDN w:val="0"/>
        <w:adjustRightInd w:val="0"/>
        <w:spacing w:after="0" w:line="252" w:lineRule="auto"/>
        <w:rPr>
          <w:rFonts w:ascii="BRH Kannada RN" w:hAnsi="BRH Kannada RN" w:cs="BRH Kannada RN"/>
          <w:sz w:val="40"/>
          <w:szCs w:val="40"/>
        </w:rPr>
      </w:pPr>
      <w:r w:rsidRPr="00195CAF">
        <w:pict w14:anchorId="78467047">
          <v:rect id="_x0000_i1034" style="width:0;height:1.5pt" o:hralign="center" o:hrstd="t" o:hr="t" fillcolor="#a0a0a0" stroked="f"/>
        </w:pict>
      </w:r>
    </w:p>
    <w:p w14:paraId="66BB81CC" w14:textId="77777777" w:rsidR="00D825D7" w:rsidRPr="00195CAF" w:rsidRDefault="00D825D7" w:rsidP="00DF1E9A">
      <w:pPr>
        <w:pStyle w:val="VedaVMSKannada-Heading"/>
        <w:spacing w:line="252" w:lineRule="auto"/>
        <w:rPr>
          <w:color w:val="auto"/>
        </w:rPr>
      </w:pPr>
      <w:bookmarkStart w:id="64" w:name="_Toc535175642"/>
      <w:r w:rsidRPr="00195CAF">
        <w:rPr>
          <w:color w:val="auto"/>
        </w:rPr>
        <w:t>AiÀÄ¸Àå ¥ÀÄvÀæB</w:t>
      </w:r>
      <w:bookmarkEnd w:id="64"/>
      <w:r w:rsidRPr="00195CAF">
        <w:rPr>
          <w:color w:val="auto"/>
        </w:rPr>
        <w:t xml:space="preserve"> </w:t>
      </w:r>
    </w:p>
    <w:p w14:paraId="426F642F" w14:textId="77777777" w:rsidR="00D825D7" w:rsidRPr="00195CAF" w:rsidRDefault="00E364BB"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AiÀÄ†¸Àå …¥ÀÄvÀæB, …¥ÀÄvÉÆæÃ AiÀÄ…¸Àå, AiÀÄ†¸Àå …¥ÀÄvÉÆæÃ …eÁvÉÆÃ, …eÁvÀB …¥ÀÄvÉÆæÃ AiÀÄ…¸Àå, AiÀÄ†¸Àå …¥ÀÄvÉÆæÃ …eÁvÀB | </w:t>
      </w:r>
    </w:p>
    <w:p w14:paraId="466344F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…¥ÀÄvÉÆæÃ …eÁvÉÆÃ, …eÁvÀB …¥ÀÄvÀæB, …¥ÀÄvÉÆæÃ …eÁvÀ-¸Áì÷å, xÁì÷å-…eÁÓvÀB …¥ÀÄvÀæB, …¥ÀÄvÉÆæÃ …eÁvÀB ¸Áåvï | </w:t>
      </w:r>
    </w:p>
    <w:p w14:paraId="695A05D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…eÁvÀB ¸Áåxï ¸Áå-…eÁÓvÉÆÃ, …eÁvÀ-¸Áåvï vÉÃ…d, ¸ÉÛÃ…d-¸Áå …eÁÓvÉÆÃ, …eÁvÀ-¸Áåvï vÉÃ†dB | </w:t>
      </w:r>
    </w:p>
    <w:p w14:paraId="3D9F96F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¸Áåvï vÉÃ…d ¸ÉÛÃ…d¸Áåxï AiÀiÁvÉÛÃ†d …KªÉÊ ªÀ vÉÃ…d¸Áå xï¸ÁåvÉÛÃ†d …KªÀ | </w:t>
      </w:r>
    </w:p>
    <w:p w14:paraId="2E7098D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vÉÃ†d …KªÉÊ ªÀ vÉÃ…d, ¸ÉÛÃ†d …KªÁ†¹ä, -£Àß¹ä…£ÉßÃªÀ vÉÃ…d, </w:t>
      </w:r>
      <w:r w:rsidR="004B6117">
        <w:rPr>
          <w:rFonts w:ascii="BRH Kannada Extra" w:hAnsi="BRH Kannada Extra" w:cs="BRH Kannada Extra"/>
          <w:sz w:val="40"/>
          <w:szCs w:val="40"/>
        </w:rPr>
        <w:br/>
      </w:r>
      <w:r w:rsidRPr="00195CAF">
        <w:rPr>
          <w:rFonts w:ascii="BRH Kannada Extra" w:hAnsi="BRH Kannada Extra" w:cs="BRH Kannada Extra"/>
          <w:sz w:val="40"/>
          <w:szCs w:val="40"/>
        </w:rPr>
        <w:t xml:space="preserve">¸ÉÛÃ†d …KªÁ¹ä†£ïß | </w:t>
      </w:r>
    </w:p>
    <w:p w14:paraId="30A35E2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…KªÁ†¹ä-£Àß¹ä…£ÉßÃ-, ªÉÊ-ªÁ„†¹ä£ï §æºÀäªÀ…ZÀð¸ÀA, †§æºÀäªÀ…ZÀð¸À-†ªÀÄ¹ä…£ÉßÃ ªÉÊ, ªÁ†¹ä£ï §æºÀäªÀ…ZÀð¸ÀA | </w:t>
      </w:r>
    </w:p>
    <w:p w14:paraId="065F919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…C¹ä£ï …§æ…ºÀä…ªÀ…ZÀð¸ÀA, †§æºÀäªÀ…ZÀð¸À-†ªÀÄ¹ä, £Àß¹ä£ï §æºÀäªÀ…ZÀð¸ÀA †zÀzsÁw, zÀzsÁw †§æºÀäªÀ…ZÀð¸À - †ªÀÄ¹ä, -£Àß¹ä£ï §æºÀäªÀ…ZÀð¸ÀA †zÀzsÁw | </w:t>
      </w:r>
    </w:p>
    <w:p w14:paraId="1B608FF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…§æ…ºÀä…ªÀ…ZÀð¸ÀA †zÀzsÁw, zÀzsÁw §æºÀäªÀ…ZÀð¸ÀA, †§æºÀäªÀ…ZÀð¸ÀA †zÀzsÁw |</w:t>
      </w:r>
    </w:p>
    <w:p w14:paraId="627FCF3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…§æ…ºÀä…ªÀ…ZÀð¸À«Ä†w §æºÀä - ªÀ…ZÀð¸ÀA | </w:t>
      </w:r>
    </w:p>
    <w:p w14:paraId="5C3D850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…zÀ…zsÁwÃ†w zÀzsÁw || </w:t>
      </w:r>
    </w:p>
    <w:p w14:paraId="3F25A77A" w14:textId="77777777" w:rsidR="00AD07FA" w:rsidRPr="00195CAF" w:rsidRDefault="00AD07FA" w:rsidP="00DF1E9A">
      <w:pPr>
        <w:pStyle w:val="NoSpacing"/>
        <w:spacing w:line="252" w:lineRule="auto"/>
      </w:pPr>
    </w:p>
    <w:p w14:paraId="2296BAC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…vÉÃ…d¹éÃ †AiÀÄ…±À¹éÃ †§æºÀäªÀ…ZÀð¹Ã …¸Áå«Ä†w | ¥ÁæYõÁ ºÉÆÃ…vÀÄgï ¢ü…µÁÚ÷å zÀÄ†xÀì¥ÉÃðvï |</w:t>
      </w:r>
      <w:r w:rsidR="002550F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AiÉÄÃAiÀÄA ¥Áæ…UÁzï AiÀÄ†±À¸Àéw | ¸Á…ªÀiÁ ¥ÉÆæÃ†uÉÆÃðvÀÄ | vÉÃ†d…¸Á AiÀÄ†±À¸Á §æºÀäªÀ…ZÀð¸ÉÃ£ÉÃ†w |</w:t>
      </w:r>
      <w:r w:rsidR="002550FA"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…vÉÃ…d †¸Éé÷åÃªÀ †AiÀÄ…±À¹éÃ †§æºÀäªÀ…ZÀð¹Ã †¨sÀªÀw ||</w:t>
      </w:r>
    </w:p>
    <w:p w14:paraId="0B892F41" w14:textId="77777777" w:rsidR="002550FA" w:rsidRPr="00195CAF" w:rsidRDefault="002550FA" w:rsidP="00DF1E9A">
      <w:pPr>
        <w:autoSpaceDE w:val="0"/>
        <w:autoSpaceDN w:val="0"/>
        <w:adjustRightInd w:val="0"/>
        <w:spacing w:after="0" w:line="252" w:lineRule="auto"/>
        <w:rPr>
          <w:rFonts w:ascii="BRH Kannada RN" w:hAnsi="BRH Kannada RN" w:cs="BRH Kannada RN"/>
          <w:sz w:val="40"/>
          <w:szCs w:val="40"/>
        </w:rPr>
      </w:pPr>
      <w:r w:rsidRPr="00195CAF">
        <w:pict w14:anchorId="414E5618">
          <v:rect id="_x0000_i1035" style="width:0;height:1.5pt" o:hralign="center" o:hrstd="t" o:hr="t" fillcolor="#a0a0a0" stroked="f"/>
        </w:pict>
      </w:r>
    </w:p>
    <w:p w14:paraId="28E68FDB" w14:textId="77777777" w:rsidR="00D825D7" w:rsidRPr="00195CAF" w:rsidRDefault="00D825D7" w:rsidP="00DF1E9A">
      <w:pPr>
        <w:pStyle w:val="VedaVMSKannada-Heading"/>
        <w:spacing w:line="252" w:lineRule="auto"/>
        <w:rPr>
          <w:color w:val="auto"/>
        </w:rPr>
      </w:pPr>
      <w:bookmarkStart w:id="65" w:name="_Toc535175643"/>
      <w:r w:rsidRPr="00195CAF">
        <w:rPr>
          <w:color w:val="auto"/>
        </w:rPr>
        <w:t>AiÉÄÃ zÉÃªÁ ¢« ¨sÁUÁ</w:t>
      </w:r>
      <w:bookmarkEnd w:id="65"/>
    </w:p>
    <w:p w14:paraId="302983B9"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ªÁPÀåA - AiÉÄÃ …zÉÃªÁ …¢« †¨sÁ…UÁ E†w PÀÈµÁÚ …f£ÀªÀÄ†ªÀ zsÀÆ£ÉÆÃ…wÃªÀÄ …KªÁ†¸ÉäöÊ …¯ÉÆÃPÁB …¦æÃvÁ …C©üÃµÁÖ ¨sÀªÀ¤Û |</w:t>
      </w:r>
    </w:p>
    <w:p w14:paraId="43AF2EC4" w14:textId="77777777" w:rsidR="002550FA" w:rsidRPr="00195CAF" w:rsidRDefault="002550FA" w:rsidP="00DF1E9A">
      <w:pPr>
        <w:pStyle w:val="NoSpacing"/>
        <w:spacing w:line="252" w:lineRule="auto"/>
      </w:pPr>
    </w:p>
    <w:p w14:paraId="32A1F7E3"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AiÉÄÃ …zÉÃªÁ, …zÉÃªÁ AiÉÄÃ, AiÉÄÃ …zÉÃªÁ …¢«†¨sÁUÁ, …¢«†¨sÁUÁ …zÉÃªÁ AiÉÄÃ, AiÉÄÃ …zÉÃªÁ …¢«†¨sÁUÁB | </w:t>
      </w:r>
    </w:p>
    <w:p w14:paraId="0AAF7B6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…zÉÃªÁ …¢«†¨sÁUÁ, …¢«†¨sÁUÁ …zÉÃªÁ, …zÉÃªÁ …¢«†¨sÁ…UÁ EwÃ†w …¢«†¨sÁUÁ …zÉÃªÁ, …zÉÃªÁ …¢«†¨sÁ…UÁ E†w |</w:t>
      </w:r>
    </w:p>
    <w:p w14:paraId="091E2A9D" w14:textId="77777777" w:rsidR="002550FA" w:rsidRPr="00195CAF" w:rsidRDefault="002550FA" w:rsidP="00DF1E9A">
      <w:pPr>
        <w:pStyle w:val="NoSpacing"/>
        <w:spacing w:line="252" w:lineRule="auto"/>
      </w:pPr>
    </w:p>
    <w:p w14:paraId="655576B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…¢«†¨sÁ…UÁ EwÃ†w …¢«†¨sÁUÁ, …¢«†¨sÁ…UÁ E†w PÀÈµÁÚ…f£ÀA, †PÀÈµÁÚ…f£À-«Ä†w …¢«†¨sÁUÁ, …¢«†¨sÁ…UÁ E†w PÀÈµÁÚ…f£ÀA | </w:t>
      </w:r>
    </w:p>
    <w:p w14:paraId="1AB9293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…¢«†¨sÁ…UÁ E†w …¢« - …¨sÁ…UÁB | </w:t>
      </w:r>
    </w:p>
    <w:p w14:paraId="4C6F2D2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E†w PÀÈµÁÚ…f£ÀA, †PÀÈµÁÚ…f£À - «ÄwÃ†w PÀÈµÁÚ…f£À-ªÀÄªÁ†ªÀ PÀÈµÁÚ…f£À-«ÄwÃ†w PÀÈµÁÚ…f£À-ªÀÄ†ªÀ | </w:t>
      </w:r>
    </w:p>
    <w:p w14:paraId="6023E28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…PÀÈ…µÁÚ…f£À-ªÀÄªÁ†ªÀ PÀÈµÁÚ…f£ÀA †PÀÈµÁÚ…f£À-ªÀÄ†ªÀ zsÀÆ£ÉÆÃw zsÀÆ…£ÉÆÃvÀå†ªÀ †PÀÈµÁÚ…f£ÀA PÀÈµÁÚ…f£À-ªÀÄ†ªÀ zsÀÆ£ÉÆÃw | </w:t>
      </w:r>
    </w:p>
    <w:p w14:paraId="5BB6E33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…PÀÈ…µÁÚ …f£À«Ä†w PÀÈµÀÚ - …C…f£ÀA | </w:t>
      </w:r>
    </w:p>
    <w:p w14:paraId="12384E7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C†ªÀ zsÀÆ£ÉÆÃw zsÀÆ…£Á vÀåªÁ†ªÀ zsÀÆ£ÉÆÃ…wÃ ªÀÄ …EªÉÄÃ †zsÀÆ…£ÉÆÃvÀåªÁ†ªÀ zsÀÆ£ÉÆÃ…wÃªÉÄÃ | </w:t>
      </w:r>
    </w:p>
    <w:p w14:paraId="1527D52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…zsÀÆ…£ÉÆÃ…wÃªÀÄ …EªÉÄÃ †zsÀÆ£ÉÆÃw zsÀÆ£ÉÆÃ…wÃªÀÄ …KªÉÊ ªÉÃ ªÉÄÃ †zsÀÆ£ÉÆÃw zsÀÆ£ÉÆÃ…wÃªÀÄ …KªÀ | </w:t>
      </w:r>
    </w:p>
    <w:p w14:paraId="3428CE1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…EªÀÄ …KªÉÊ ªÉÃ ªÀÄ …EªÀÄ …KªÁ†¸Áä C¸Áä …KªÉÃªÀÄ …EªÀÄ …KªÁ‡¸ÉäöÊ | </w:t>
      </w:r>
    </w:p>
    <w:p w14:paraId="1C767C6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11</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…KªÁ†¸Áä C¸Áä …KªÉÊ ªÁ†¸ÉäöÊ …¯ÉÆÃPÁ …¯ÉÆÃPÁ †C¸Áä …KªÉÊ ªÁ†¸ÉäöÊ …¯ÉÆÃPÁB | </w:t>
      </w:r>
    </w:p>
    <w:p w14:paraId="088E680A"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…C…¸ÉäöÊ …¯ÉÆÃPÁ</w:t>
      </w:r>
      <w:r w:rsidR="00D825D7" w:rsidRPr="00195CAF">
        <w:rPr>
          <w:rFonts w:ascii="BRH Kannada Extra" w:hAnsi="BRH Kannada Extra" w:cs="BRH Kannada Extra"/>
          <w:sz w:val="40"/>
          <w:szCs w:val="40"/>
        </w:rPr>
        <w:t xml:space="preserve">, …¯ÉÆÃPÁ †C¸Áä, C¸ÉäöÊ …¯ÉÆÃPÁ …¦æÃvÁB, …¦æÃvÁ …¯ÉÆÃPÁ †C¸Áä,C¸ÉäöÊ …¯ÉÆÃPÁB …¦æÃvÁB | </w:t>
      </w:r>
    </w:p>
    <w:p w14:paraId="5A39F01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…¯ÉÆÃPÁB …¦æÃvÁ, …¦æÃvÁ …¯ÉÆÃPÁ, …¯ÉÆÃPÁ …¦æÃvÁ …C©üÃ†µÁÖ, …C©üÃ‡µÁÖB …¦æÃvÁ …¯ÉÆÃPÁ, …¯ÉÆÃPÁ …¦æÃvÁ …C©üÃ‡µÁÖB | </w:t>
      </w:r>
    </w:p>
    <w:p w14:paraId="7BBCA5D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…¦æÃvÁ …C©üÃ†µÁÖ …C©üÃ‡µÁÖB …¦æÃvÁB …¦æÃvÁ …C©üÃ†µÁÖ ¨sÀªÀ¤Û ¨sÀªÀ…£ÀÛ÷å©üÃ‡µÁÖB …¦æÃvÁB …¦æÃvÁ …C©üÃ†µÁÖ ¨sÀªÀ¤Û | </w:t>
      </w:r>
    </w:p>
    <w:p w14:paraId="0F3393E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…C©üÃ†µÁÖ ¨sÀªÀ¤Û ¨sÀªÀ…£ÀÛ÷å©üÃ†µÁÖ …C©üÃ†µÁÖ ¨sÀªÀ¤Û | </w:t>
      </w:r>
    </w:p>
    <w:p w14:paraId="48BEF57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16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…C©üÃ…µÁÖ E…vÀå©ü - …E…µÁÖB | </w:t>
      </w:r>
    </w:p>
    <w:p w14:paraId="60DCA90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…¨sÀªÀ¤ÛÃ†w ¨sÀªÀ¤Û || </w:t>
      </w:r>
    </w:p>
    <w:p w14:paraId="0C4E6677" w14:textId="77777777" w:rsidR="00D825D7" w:rsidRPr="00195CAF" w:rsidRDefault="00D825D7" w:rsidP="00DF1E9A">
      <w:pPr>
        <w:pStyle w:val="NoSpacing"/>
        <w:spacing w:line="252" w:lineRule="auto"/>
      </w:pPr>
    </w:p>
    <w:p w14:paraId="36BD97A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ºÀÈ†zÀ…AiÀÄA AiÀÄdÆ(†Uïä)…¶ ¥À†vÀß÷å±ÀÑ | …AiÀÄ…xÁ…ªÀ…PÁ±ÀA UÀæºÁ†£ï | …</w:t>
      </w:r>
      <w:r w:rsidR="00507BD7">
        <w:rPr>
          <w:rFonts w:ascii="BRH Kannada Extra" w:hAnsi="BRH Kannada Extra" w:cs="BRH Kannada Extra"/>
          <w:sz w:val="40"/>
          <w:szCs w:val="40"/>
        </w:rPr>
        <w:br/>
      </w:r>
      <w:r w:rsidRPr="00195CAF">
        <w:rPr>
          <w:rFonts w:ascii="BRH Kannada Extra" w:hAnsi="BRH Kannada Extra" w:cs="BRH Kannada Extra"/>
          <w:sz w:val="40"/>
          <w:szCs w:val="40"/>
        </w:rPr>
        <w:t>AiÀÄ…xÁ…ªÀ…PÁ±ÀA †¥Àæw…UÀæºÁA †</w:t>
      </w:r>
      <w:r w:rsidR="00507BD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¯ÉÆÃPÀA …¥ÀÈuÁ†±ÀÑ | </w:t>
      </w:r>
    </w:p>
    <w:p w14:paraId="2270CDBF" w14:textId="77777777" w:rsidR="002550FA"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¸ÀªÁð†ºÁ…¸ÉåöÊ vÁ …zÉÃªÀ‡vÁB …¦æÃvÁ …C©üÃ†µÁÖ ¨sÀªÀ¤Û ||</w:t>
      </w:r>
    </w:p>
    <w:p w14:paraId="5C91E290"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pict w14:anchorId="7549ABC2">
          <v:rect id="_x0000_i1036" style="width:0;height:1.5pt" o:hralign="center" o:hrstd="t" o:hr="t" fillcolor="#a0a0a0" stroked="f"/>
        </w:pict>
      </w:r>
    </w:p>
    <w:p w14:paraId="63ADA7C5" w14:textId="77777777" w:rsidR="00D825D7" w:rsidRPr="00195CAF" w:rsidRDefault="00D825D7" w:rsidP="00DF1E9A">
      <w:pPr>
        <w:pStyle w:val="VedaVMSKannada-Heading"/>
        <w:spacing w:line="252" w:lineRule="auto"/>
        <w:rPr>
          <w:color w:val="auto"/>
        </w:rPr>
      </w:pPr>
      <w:bookmarkStart w:id="66" w:name="_Toc535175644"/>
      <w:r w:rsidRPr="00195CAF">
        <w:rPr>
          <w:color w:val="auto"/>
        </w:rPr>
        <w:t>¥ÀæeÁªÀiÁAiÀÄÄzsÀð£ÀA ZÀ</w:t>
      </w:r>
      <w:bookmarkEnd w:id="66"/>
      <w:r w:rsidRPr="00195CAF">
        <w:rPr>
          <w:color w:val="auto"/>
        </w:rPr>
        <w:t xml:space="preserve"> </w:t>
      </w:r>
    </w:p>
    <w:p w14:paraId="180A1B44"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…¥ÀæeÁ-ªÀiÁ…AiÀÄÄgÁ†AiÀÄÄB …¥ÀæeÁA …¥ÀæeÁªÀiÁ…AiÀÄÄgï zsÀ…£ÀA zsÀ…£ÀªÀiÁ†AiÀÄÄB …¥ÀæeÁA …¥ÀæeÁªÀÄ…AiÀÄÄgï zsÀ‡£ÀA |</w:t>
      </w:r>
    </w:p>
    <w:p w14:paraId="56C4CC5B"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…¥ÀæeÁ«Ä†w ¥Àæ - eÁA | </w:t>
      </w:r>
    </w:p>
    <w:p w14:paraId="56E091EE"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D…AiÀÄÄgï zsÀ…£ÀA zsÀ…£À-ªÀiÁ…AiÀÄÄ-gÁ…AiÀÄÄgï zsÀ†£ÀA ZÀ …ZÀ zsÀ…£À-ªÀiÁ…AiÀÄÄ-gÁ…AiÀÄÄgï zsÀ†£ÀA ZÀ | </w:t>
      </w:r>
    </w:p>
    <w:p w14:paraId="004B2D42"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zsÀ†£ÀA ZÀ …ZÀ zsÀ…£ÀA zsÀ†£ÀA ZÀ | </w:t>
      </w:r>
    </w:p>
    <w:p w14:paraId="5F13EFA0" w14:textId="77777777" w:rsidR="00D825D7" w:rsidRPr="00195CAF" w:rsidRDefault="002550FA"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ZÉÃ†w ZÀ || </w:t>
      </w:r>
    </w:p>
    <w:p w14:paraId="1ADCC53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¥À†±Àåw …¥ÀÄvÀæA | ¥À†±Àå…w ¥Ë‡vÀæA | ¥Àæ …¥Àæd†AiÀiÁ …¥À±ÀÄ†©ügï -«Ä…xÀÄ£ÉÊgï -†eÁAiÀÄvÉÃ | AiÀÄ…¸ÉåöÊªÀA </w:t>
      </w:r>
      <w:r w:rsidR="00507BD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…«zÀÄ‡µÉÆÃ „Vß…ºÉÆÃvÀæA dÄ†ºÀéw | </w:t>
      </w:r>
      <w:r w:rsidR="00507BD7">
        <w:rPr>
          <w:rFonts w:ascii="BRH Kannada Extra" w:hAnsi="BRH Kannada Extra" w:cs="BRH Kannada Extra"/>
          <w:sz w:val="40"/>
          <w:szCs w:val="40"/>
        </w:rPr>
        <w:br/>
      </w:r>
      <w:r w:rsidRPr="00195CAF">
        <w:rPr>
          <w:rFonts w:ascii="BRH Kannada Extra" w:hAnsi="BRH Kannada Extra" w:cs="BRH Kannada Extra"/>
          <w:sz w:val="40"/>
          <w:szCs w:val="40"/>
        </w:rPr>
        <w:t xml:space="preserve">AiÀÄ †GZÉÊ£À …zÉÃªÀA </w:t>
      </w:r>
      <w:r w:rsidR="00507BD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ªÉÃ†zÀ || </w:t>
      </w:r>
    </w:p>
    <w:p w14:paraId="22877D8B" w14:textId="77777777" w:rsidR="00BA1C53" w:rsidRPr="00195CAF" w:rsidRDefault="00BA1C53" w:rsidP="00DF1E9A">
      <w:pPr>
        <w:autoSpaceDE w:val="0"/>
        <w:autoSpaceDN w:val="0"/>
        <w:adjustRightInd w:val="0"/>
        <w:spacing w:after="0" w:line="252" w:lineRule="auto"/>
        <w:rPr>
          <w:rFonts w:ascii="BRH Kannada RN" w:hAnsi="BRH Kannada RN" w:cs="BRH Kannada RN"/>
          <w:sz w:val="40"/>
          <w:szCs w:val="40"/>
        </w:rPr>
        <w:sectPr w:rsidR="00BA1C53" w:rsidRPr="00195CAF" w:rsidSect="00277DBD">
          <w:pgSz w:w="12240" w:h="15840"/>
          <w:pgMar w:top="1166" w:right="864" w:bottom="1440" w:left="1440" w:header="720" w:footer="720" w:gutter="0"/>
          <w:cols w:space="720"/>
          <w:noEndnote/>
          <w:docGrid w:linePitch="299"/>
        </w:sectPr>
      </w:pPr>
    </w:p>
    <w:p w14:paraId="42E802CE" w14:textId="77777777" w:rsidR="00D825D7" w:rsidRPr="00195CAF" w:rsidRDefault="00D825D7" w:rsidP="00DF1E9A">
      <w:pPr>
        <w:pStyle w:val="VedaVMSKannada-Heading"/>
        <w:spacing w:line="252" w:lineRule="auto"/>
        <w:rPr>
          <w:color w:val="auto"/>
        </w:rPr>
      </w:pPr>
      <w:bookmarkStart w:id="67" w:name="_Toc535175645"/>
      <w:r w:rsidRPr="00195CAF">
        <w:rPr>
          <w:color w:val="auto"/>
        </w:rPr>
        <w:lastRenderedPageBreak/>
        <w:t>¸ÀªÉÃð¨sÉÆåÃ ªÉÊ PÁªÉÄÃ¨sÀåB</w:t>
      </w:r>
      <w:bookmarkEnd w:id="67"/>
    </w:p>
    <w:p w14:paraId="59C07359"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ªÁPÀåA - ¸À‡ªÉÃð…¨sÉÆåÃ ªÉÊ PÁ‡ªÉÄÃ¨sÀåB …¸À¤Þgï †zÀÄ…ºÉÃ vÀzï AiÀÄ†dªÀiÁ…£ÁB ¸À…ªÁð£ï PÁ…ªÀiÁ£À †ªÀgÀÄ£ÀÞvÉÃ || </w:t>
      </w:r>
    </w:p>
    <w:p w14:paraId="4716075B" w14:textId="77777777" w:rsidR="00BA1C53" w:rsidRPr="00195CAF" w:rsidRDefault="00BA1C53" w:rsidP="00DF1E9A">
      <w:pPr>
        <w:pStyle w:val="NoSpacing"/>
        <w:spacing w:line="252" w:lineRule="auto"/>
      </w:pPr>
    </w:p>
    <w:p w14:paraId="332508B9" w14:textId="77777777" w:rsidR="00D825D7" w:rsidRPr="00195CAF" w:rsidRDefault="00BA1C53"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¸À‡ªÉÃ</w:t>
      </w:r>
      <w:r w:rsidR="00235E9F" w:rsidRPr="00195CAF">
        <w:rPr>
          <w:rFonts w:ascii="BRH Kannada Extra" w:hAnsi="BRH Kannada Extra" w:cs="BRH Kannada Extra"/>
          <w:sz w:val="40"/>
          <w:szCs w:val="40"/>
        </w:rPr>
        <w:t>ð…¨sÉÆåÃ ªÉÊ, ªÉÊ ¸À‡ªÉÃð…¨sÀåB</w:t>
      </w:r>
      <w:r w:rsidR="00D825D7" w:rsidRPr="00195CAF">
        <w:rPr>
          <w:rFonts w:ascii="BRH Kannada Extra" w:hAnsi="BRH Kannada Extra" w:cs="BRH Kannada Extra"/>
          <w:sz w:val="40"/>
          <w:szCs w:val="40"/>
        </w:rPr>
        <w:t xml:space="preserve">, ¸À‡ªÉÃð…¨sÉÆåÃ ªÉÊ PÁ‡ªÉÄÃ…¨sÀåB, PÁ‡ªÉÄÃ…¨sÉÆåÃ ªÉÊ ¸À‡ªÉÃð¨sÀåB…, ¸À‡ªÉÃð…¨sÉÆåÃ ªÉÊ PÁ‡ªÉÄÃ¨sÀåB | </w:t>
      </w:r>
    </w:p>
    <w:p w14:paraId="2ECC72CE" w14:textId="77777777" w:rsidR="00D825D7" w:rsidRPr="00195CAF" w:rsidRDefault="00D825D7" w:rsidP="00DF1E9A">
      <w:pPr>
        <w:pStyle w:val="NoSpacing"/>
        <w:spacing w:line="252" w:lineRule="auto"/>
      </w:pPr>
    </w:p>
    <w:p w14:paraId="745D1B4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ªÉÊ PÁ‡ªÉÄÃ…¨sÀåB, PÁ‡ªÉÄÃ…¨sÉÆåÃ ªÉÊ, ªÉÊ PÁ‡ªÉÄÃ¨sÀåB …¸À¤Þ¸ï, …¸À¤ÞB PÁ‡ªÉÄÃ…¨sÉÆåÃ ªÉÊ, ªÉÊ PÁ‡ªÉÄÃ¨sÀåB …¸À¤ÞB | </w:t>
      </w:r>
    </w:p>
    <w:p w14:paraId="32EB855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PÁ‡ªÉÄÃ¨sÀåB …¸À¤Þ¸ï, …¸À¤ÞB PÁ‡ªÉÄÃ…¨sÀåB, PÁ‡ªÉÄÃ¨sÀåB …¸À¤Þgï †zÀÄºÉÃ, zÀÄºÉÃ …¸À¤ÞB PÁ‡ªÉÄÃ…¨sÀåB, PÁ‡ªÉÄÃ¨sÀåB …¸ÀA¤Þ †zÀÄºÉÃ | </w:t>
      </w:r>
    </w:p>
    <w:p w14:paraId="10668C9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…¸ÀA¢ügï †zÀÄºÉÃ, zÀÄºÉÃ …¸À¤Þ¸ï, …¸À¤Þgï †zÀÄ…ºÉÃ vÀvï vÀvï †zÀÄºÉÃ …¸À¤Þ¸ï, …¸À¤Þgï †zÀÄ…ºÉÃ vÀvï | </w:t>
      </w:r>
    </w:p>
    <w:p w14:paraId="492CECC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…¸À¤Þj†w ¸ÀA - ¢üB | </w:t>
      </w:r>
    </w:p>
    <w:p w14:paraId="5B84594B" w14:textId="77777777" w:rsidR="00D825D7" w:rsidRPr="00195CAF" w:rsidRDefault="00235E9F"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zÀÄ…ºÉÃ vÀvï vÀvï †zÀÄºÉÃ</w:t>
      </w:r>
      <w:r w:rsidR="00D825D7" w:rsidRPr="00195CAF">
        <w:rPr>
          <w:rFonts w:ascii="BRH Kannada Extra" w:hAnsi="BRH Kannada Extra" w:cs="BRH Kannada Extra"/>
          <w:sz w:val="40"/>
          <w:szCs w:val="40"/>
        </w:rPr>
        <w:t xml:space="preserve">, zÀÄ…ºÉÃ vÀzï AiÀÄ†dªÀiÁ…£Á, AiÀÄ†dªÀiÁ…£Á ¸ÀÛvï †zÀÄºÉÃ, zÀÄ…ºÉÃ vÀzï AiÀÄ†dªÀiÁ£ÁB | </w:t>
      </w:r>
    </w:p>
    <w:p w14:paraId="7F628BA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vÀzï AiÀÄ†dªÀiÁ…£Á, AiÀÄ†dªÀiÁ…£Á ¸ÀÛzï, vÀzï AiÀÄ†dªÀiÁ…£ÁB ¸À…ªÁð£ïÜ ¸À…ªÁð£ï AiÀÄ†dªÀiÁ…£Á ¸ÀÛzï, vÀzï AiÀÄ†dªÀiÁ…£ÁB ¸ÀªÁð†£ï | </w:t>
      </w:r>
    </w:p>
    <w:p w14:paraId="0293833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AiÀÄ†dªÀiÁ…£ÁB ¸À…ªÁð£ï, xï¸À…ªÁð£ï AiÀÄ†dªÀiÁ…£Á, Ai</w:t>
      </w:r>
      <w:r w:rsidR="00235E9F" w:rsidRPr="00195CAF">
        <w:rPr>
          <w:rFonts w:ascii="BRH Kannada Extra" w:hAnsi="BRH Kannada Extra" w:cs="BRH Kannada Extra"/>
          <w:sz w:val="40"/>
          <w:szCs w:val="40"/>
        </w:rPr>
        <w:t>ÀÄ†dªÀiÁ…£ÁB ¸À…ªÁð£ï PÁ…ªÀiÁ£ï</w:t>
      </w:r>
      <w:r w:rsidRPr="00195CAF">
        <w:rPr>
          <w:rFonts w:ascii="BRH Kannada Extra" w:hAnsi="BRH Kannada Extra" w:cs="BRH Kannada Extra"/>
          <w:sz w:val="40"/>
          <w:szCs w:val="40"/>
        </w:rPr>
        <w:t xml:space="preserve">, PÁ…ªÀiÁ£ï xï¸À…ªÁð£ï AiÀÄ†dªÀiÁ…£Á, AiÀÄ†dªÀiÁ…£ÁB ¸À…ªÁð£ï PÁªÀiÁ†£ï | </w:t>
      </w:r>
    </w:p>
    <w:p w14:paraId="701DCC3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¸À…ªÁð£ï PÁ…ªÀiÁ£ï, PÁ…ªÀiÁ£ï xÀì…ªÁð£ï, xï¸À…ªÁð£ï PÁ…ªÀiÁ£À ªÁ…ªÀ PÁ…ªÀiÁ£ï xï¸À…ªÁð£ï -xï¸À…ªÁð£ï PÁ…ªÀiÁ£À†ªÀ | </w:t>
      </w:r>
    </w:p>
    <w:p w14:paraId="422F4D4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PÁ…ªÀiÁ£À-ªÁ…ªÀ PÁ…ªÀiÁ£ï, PÁ…ªÀiÁ£À †ªÀ-gÀÄ£ÀÞvÉÃ gÀÄ…£ÀÞvÉÃ„…ªÀ PÁ…ªÀiÁ£ï PÁ…ªÀiÁ£À †ªÀgÀÄ£ÀÞvÉÃ | </w:t>
      </w:r>
    </w:p>
    <w:p w14:paraId="2BB415F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11</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C†ªÀ-gÀÄ£ÀÞvÉÃ gÀÄ…£ÀÞvÉÃ„ ªÁ†ªÀgÀÄ£ÀÞvÉÃ | </w:t>
      </w:r>
    </w:p>
    <w:p w14:paraId="36BBDD5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…gÀÄ…£ÀÞ…vÀ E†w gÀÄ£ÀÞvÉÃ || </w:t>
      </w:r>
    </w:p>
    <w:p w14:paraId="6027B51D" w14:textId="77777777" w:rsidR="00D825D7" w:rsidRPr="00195CAF" w:rsidRDefault="00D825D7" w:rsidP="00DF1E9A">
      <w:pPr>
        <w:pStyle w:val="NoSpacing"/>
        <w:spacing w:line="252" w:lineRule="auto"/>
      </w:pPr>
    </w:p>
    <w:p w14:paraId="6E5BF73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…¸ÁA…UÀæ…ºÀuÉåÃµï†mÁå AiÀÄdvÉÃ | …EªÀiÁA …d£À…vÁ(…Uïä) ¸ÀA†UÀÈ…ºÁÚ¤Ã†w |</w:t>
      </w:r>
    </w:p>
    <w:p w14:paraId="592714F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zÁé†zÀ…±Á gÀwßÃ gÀ…±À£Á †¨sÀªÀw | zÁé†zÀ…±À ªÀiÁ‡¸ÁB ¸ÀªÀiïªÀ…xÀìgÀB | </w:t>
      </w:r>
    </w:p>
    <w:p w14:paraId="4B5B9BB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w:t>
      </w:r>
      <w:r w:rsidR="00507BD7"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ªÀiï…ªÀ…xÀìgÀ …ªÉÄÃªÁ †ªÀgÀÄ£ÉÞÃ | …ªÀiËAfÃ †¨sÀªÀw | HUÉéöÊð ªÀÄÄ‡kõÁÑB | </w:t>
      </w:r>
    </w:p>
    <w:p w14:paraId="1472D6B1" w14:textId="77777777" w:rsidR="00D825D7"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H†dð …ªÉÄÃªÁ †ªÀgÀÄ£ÉÞÃ | …avÁæ £À†PÀëvÀæA ¨sÀªÀw | …avÀæA ªÁ …KvÀvï PÀ†ªÀÄð | AiÀÄ†zÀ±Àé…ªÉÄÃzsÀB ¸À†ªÀÄÈzÉÞ÷åöÊ || </w:t>
      </w:r>
    </w:p>
    <w:p w14:paraId="14A2F1C9" w14:textId="77777777" w:rsid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4A226950" w14:textId="77777777" w:rsid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252EEBDE" w14:textId="77777777" w:rsid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141B7A45" w14:textId="77777777" w:rsid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7D2E5BA4" w14:textId="77777777" w:rsid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767E93B8" w14:textId="77777777" w:rsid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70F5DE78" w14:textId="77777777" w:rsidR="004B6117" w:rsidRPr="004B6117" w:rsidRDefault="004B6117" w:rsidP="004B6117">
      <w:pPr>
        <w:pBdr>
          <w:bottom w:val="single" w:sz="4" w:space="1" w:color="auto"/>
        </w:pBdr>
        <w:autoSpaceDE w:val="0"/>
        <w:autoSpaceDN w:val="0"/>
        <w:adjustRightInd w:val="0"/>
        <w:spacing w:after="0" w:line="252" w:lineRule="auto"/>
        <w:rPr>
          <w:rFonts w:ascii="BRH Kannada Extra" w:hAnsi="BRH Kannada Extra" w:cs="BRH Kannada Extra"/>
          <w:sz w:val="24"/>
          <w:szCs w:val="24"/>
        </w:rPr>
      </w:pPr>
    </w:p>
    <w:p w14:paraId="23649FB3" w14:textId="77777777" w:rsidR="00D825D7" w:rsidRPr="00195CAF" w:rsidRDefault="00D825D7" w:rsidP="00DF1E9A">
      <w:pPr>
        <w:pStyle w:val="VedaVMSKannada-Heading"/>
        <w:spacing w:line="252" w:lineRule="auto"/>
        <w:rPr>
          <w:color w:val="auto"/>
        </w:rPr>
      </w:pPr>
      <w:bookmarkStart w:id="68" w:name="_Toc535175646"/>
      <w:r w:rsidRPr="00195CAF">
        <w:rPr>
          <w:color w:val="auto"/>
        </w:rPr>
        <w:lastRenderedPageBreak/>
        <w:t>¥ÀÄ¶ÖA zsÀvÀÛB</w:t>
      </w:r>
      <w:bookmarkEnd w:id="68"/>
    </w:p>
    <w:p w14:paraId="664F647A" w14:textId="77777777" w:rsidR="00D825D7" w:rsidRPr="00195CAF" w:rsidRDefault="00BA1C53"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¥ÀÄ†¶ÖA zsÀvÉÆÛÃ, zsÀ…vÀÛB ¥ÀÄ…¶ÖA, ¥ÀÄ†¶ÖA zsÀ…vÀÛB ¥ÀÄ†µÀå…w, ¥ÀÄ†µÀåw zsÀ…vÀÛB ¥ÀÄ…¶ÖA, ¥ÀÄ†¶ÖA zsÀ…vÀÛB ¥ÀÄ†µÀåw | </w:t>
      </w:r>
    </w:p>
    <w:p w14:paraId="0ECE7CF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…zsÀ…vÀÛB ¥ÀÄ†µÀå…w, ¥ÀÄ†µÀåw zsÀvÉÆÛÃ, zsÀ…vÀÛB ¥ÀÄ†µÀåw …¥Àæd‡AiÀiÁ, …¥Àæd…AiÀiÁ ¥ÀÄ†µÀåw zsÀvÉÆÛÃ, zsÀ…vÀÛB ¥ÀÄ†µÀåw …¥Àæd‡AiÀiÁ | </w:t>
      </w:r>
    </w:p>
    <w:p w14:paraId="229D68C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¥ÀÄ†µÀåw …¥Àæd‡AiÀiÁ, …¥Àæd…AiÀiÁ ¥ÀÄ†µÀå…w, ¥ÀÄ†µÀåw …¥Àæd†AiÀiÁ …¥À±ÀÄ†©üB, …¥À±ÀÄ†©üB …¥Àæd…AiÀiÁ ¥ÀÄ†µÀå…w, ¥ÀÄ†µÀåw …¥Àæd†AiÀiÁ …¥À±ÀÄ†©üB | </w:t>
      </w:r>
    </w:p>
    <w:p w14:paraId="0BCA3C1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…¥Àæd†AiÀiÁ …¥À±ÀÄ†©üB, …¥À±ÀÄ†©üB …¥Àæd‡AiÀiÁ, …¥Àæd†AiÀiÁ …¥À±ÀÄ†©üB | </w:t>
      </w:r>
    </w:p>
    <w:p w14:paraId="687114D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…¥ÀæeÁAiÉÄÃ†w ¥Àæ - d‡AiÀiÁ | </w:t>
      </w:r>
    </w:p>
    <w:p w14:paraId="5539D3C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…¥À±ÀÄ…©üj†w …¥À±ÀÄ - ©üB || </w:t>
      </w:r>
    </w:p>
    <w:p w14:paraId="267D3D73" w14:textId="77777777" w:rsidR="00D825D7" w:rsidRPr="00195CAF" w:rsidRDefault="00D825D7" w:rsidP="00DF1E9A">
      <w:pPr>
        <w:pStyle w:val="NoSpacing"/>
        <w:spacing w:line="252" w:lineRule="auto"/>
      </w:pPr>
    </w:p>
    <w:p w14:paraId="2DAB304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¥ÀÄµïÖ…AiÉÄÊ ªÁ …KvÀzï …gÀÆ¥ÀA | AiÀÄ…zÀeÁ | wæ†¸ÀªÀiïªÀ…xÀìgÀ-…¸Áå£Áå£ï …¥À±ÀÆ£ï ¥À…j ¥Àæ†eÁAiÀÄvÉÃ | …§…¸ÁÛ…f£À …ªÀÄzÀÞ÷å†ªÀ gÉÆÃºÀw | </w:t>
      </w:r>
    </w:p>
    <w:p w14:paraId="1B68FDC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¥ÀÄµï†mÁå…ªÉÄÃªÀ …¥Àæd†£À…£ÉÃ ¥Àæ†wwµÀ×w || </w:t>
      </w:r>
    </w:p>
    <w:p w14:paraId="25DC5BD0" w14:textId="77777777" w:rsidR="00BA1C53" w:rsidRPr="00195CAF" w:rsidRDefault="00BA1C53" w:rsidP="00DF1E9A">
      <w:pPr>
        <w:autoSpaceDE w:val="0"/>
        <w:autoSpaceDN w:val="0"/>
        <w:adjustRightInd w:val="0"/>
        <w:spacing w:after="0" w:line="252" w:lineRule="auto"/>
        <w:rPr>
          <w:rFonts w:ascii="BRH Kannada RN" w:hAnsi="BRH Kannada RN" w:cs="BRH Kannada RN"/>
          <w:sz w:val="40"/>
          <w:szCs w:val="40"/>
        </w:rPr>
      </w:pPr>
      <w:r w:rsidRPr="00195CAF">
        <w:pict w14:anchorId="264F37E6">
          <v:rect id="_x0000_i1037" style="width:0;height:1.5pt" o:hralign="center" o:hrstd="t" o:hr="t" fillcolor="#a0a0a0" stroked="f"/>
        </w:pict>
      </w:r>
    </w:p>
    <w:p w14:paraId="11BB0DF6" w14:textId="77777777" w:rsidR="00D825D7" w:rsidRPr="00195CAF" w:rsidRDefault="00BA1C53" w:rsidP="00DF1E9A">
      <w:pPr>
        <w:pStyle w:val="VedaVMSKannada-Heading"/>
        <w:spacing w:line="252" w:lineRule="auto"/>
        <w:rPr>
          <w:color w:val="auto"/>
        </w:rPr>
      </w:pPr>
      <w:r w:rsidRPr="00195CAF">
        <w:rPr>
          <w:color w:val="auto"/>
          <w:u w:val="none"/>
        </w:rPr>
        <w:t xml:space="preserve"> </w:t>
      </w:r>
      <w:bookmarkStart w:id="69" w:name="_Toc535175647"/>
      <w:r w:rsidR="00D825D7" w:rsidRPr="00195CAF">
        <w:rPr>
          <w:color w:val="auto"/>
        </w:rPr>
        <w:t>vÁ «µÉÆÚÃ ¥Á»</w:t>
      </w:r>
      <w:bookmarkEnd w:id="69"/>
    </w:p>
    <w:p w14:paraId="50135036"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ªÁPÀåA- vÁ †«µÉÆÚÃ ¥Á» …¥Á» …AiÀÄdÕA …¥Á» …AiÀÄdÕ†¥ÀwA …¥Á» ªÀiÁA </w:t>
      </w:r>
      <w:r w:rsidR="00C61E86" w:rsidRPr="000356FE">
        <w:rPr>
          <w:rFonts w:ascii="BRH Devanagari Extra" w:hAnsi="BRH Devanagari Extra" w:cs="BRH Devanagari Extra"/>
          <w:sz w:val="40"/>
          <w:szCs w:val="40"/>
        </w:rPr>
        <w:t>Æ</w:t>
      </w:r>
      <w:r w:rsidRPr="00195CAF">
        <w:rPr>
          <w:rFonts w:ascii="BRH Kannada Extra" w:hAnsi="BRH Kannada Extra" w:cs="BRH Kannada Extra"/>
          <w:b/>
          <w:sz w:val="40"/>
          <w:szCs w:val="40"/>
        </w:rPr>
        <w:t xml:space="preserve">†AiÀÄ…dÕ¤‡AiÀÄA || </w:t>
      </w:r>
    </w:p>
    <w:p w14:paraId="0FF90A27" w14:textId="77777777" w:rsidR="00D825D7" w:rsidRPr="00195CAF" w:rsidRDefault="00D825D7" w:rsidP="00DF1E9A">
      <w:pPr>
        <w:pStyle w:val="NoSpacing"/>
        <w:spacing w:line="252" w:lineRule="auto"/>
      </w:pPr>
    </w:p>
    <w:p w14:paraId="6007282C" w14:textId="77777777" w:rsidR="00D825D7" w:rsidRPr="00195CAF" w:rsidRDefault="007A6AB2"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vÁ †«µÉÆÚÃ, «…µÉÆÚÃ vÁ¸ÁÛ †«µÉÆÚÃ ¥Á» ¥Á» «…µÉÆÚÃ vÁ¸ÁÛ †«µÉÆÚÃ ¥Á» | </w:t>
      </w:r>
    </w:p>
    <w:p w14:paraId="0D9D0E0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…«…µÉÆÚÃ …¥Á…», …¥Á…» …«…µÉÆÚÃ, …«…µÉÆÚÃ ¥Á…» …¥Á…», …¥Á» †¥Á» «µÉÆÚÃ, «µÉÆÚÃ ¥Á» …¥Á» | </w:t>
      </w:r>
    </w:p>
    <w:p w14:paraId="5D31026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«…µÉÆÚÃ E†w - «µÉÆÚÃ | </w:t>
      </w:r>
    </w:p>
    <w:p w14:paraId="3C36290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…¥Á…» …¥Á», …¥Á» †¥Á», ¥Á» …¥Á» …AiÀÄdÕA,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 …¥Á» †¥Á», ¥Á» …¥Á» …AiÀÄdÕA | </w:t>
      </w:r>
    </w:p>
    <w:p w14:paraId="04D08B7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…¥Á» …AiÀÄdÕA,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 …¥Á», …¥Á» …AiÀÄdÕA …¥Á», …¥Á» …AiÀÄdÕA …¥Á», …¥Á» …AiÀÄdÕA …¥Á» | </w:t>
      </w:r>
    </w:p>
    <w:p w14:paraId="4F834E9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…AiÀÄdÕA …¥Á», …¥Á» …AiÀÄdÕA,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 …¥Á» …AiÀÄdÕ†¥ÀwA,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…AiÀÄdÕ†¥ÀwA …¥Á» …AiÀÄdÕA,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 …¥Á» …AiÀÄdÕ†¥ÀwA | </w:t>
      </w:r>
    </w:p>
    <w:p w14:paraId="7B6AC21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…¥Á» …AiÀÄdÕ†¥ÀwA,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…AiÀÄdÕ†¥ÀwA …¥Á», …¥Á» …AiÀÄdÕ†¥ÀwA …¥Á», …¥Á» …AiÀÄdÕ†¥ÀwA …¥Á», …¥Á» …AiÀÄdÕ†¥ÀwA …¥Á» | </w:t>
      </w:r>
    </w:p>
    <w:p w14:paraId="49A4878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…AiÀÄdÕ†¥ÀwA …¥Á», …¥Á» …AiÀÄdÕ†¥ÀwA,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…AiÀÄdÕ†¥ÀwA …¥Á» ªÀiÁA, ªÀiÁA …¥Á» …AiÀÄdÕ†¥ÀwA, </w:t>
      </w:r>
      <w:r w:rsidR="00C61E86"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…AiÀÄdÕ†¥ÀwA …¥Á» ªÀiÁA | </w:t>
      </w:r>
    </w:p>
    <w:p w14:paraId="47F12A0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…AiÀÄdÕ†¥À…w «Ä†w …AiÀÄdÕ - …¥À…wA | </w:t>
      </w:r>
    </w:p>
    <w:p w14:paraId="09E6276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10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…¥Á» ªÀiÁA, ªÀiÁA …¥Á», …¥Á» ªÀiÁA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†AiÀÄ…dÕ¤†AiÀÄA,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AiÀÄ…dÕ¤…AiÀÄA ªÀiÁA …¥Á», …¥Á» ªÀiÁA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AiÀÄ…dÕ¤‡AiÀÄA | </w:t>
      </w:r>
    </w:p>
    <w:p w14:paraId="5D82AAF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11</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ªÀiÁA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AiÀÄ…dÕ¤†AiÀÄA,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AiÀÄ…dÕ¤…AiÀÄA ªÀiÁA</w:t>
      </w:r>
      <w:r w:rsidR="007A6AB2" w:rsidRPr="00195CAF">
        <w:rPr>
          <w:rFonts w:ascii="BRH Kannada Extra" w:hAnsi="BRH Kannada Extra" w:cs="BRH Kannada Extra"/>
          <w:sz w:val="40"/>
          <w:szCs w:val="40"/>
        </w:rPr>
        <w:t xml:space="preserve">, ªÀiÁA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AiÀÄ…dÕ¤‡AiÀÄA | </w:t>
      </w:r>
    </w:p>
    <w:p w14:paraId="78E53B3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…AiÀÄ…dÕ¤…AiÀÄ«Ä†w AiÀÄdÕ - ¤‡AiÀÄA || </w:t>
      </w:r>
    </w:p>
    <w:p w14:paraId="0D1E82E2" w14:textId="77777777" w:rsidR="007A6AB2" w:rsidRPr="00195CAF" w:rsidRDefault="007A6AB2" w:rsidP="00DF1E9A">
      <w:pPr>
        <w:pStyle w:val="NoSpacing"/>
        <w:spacing w:line="252" w:lineRule="auto"/>
      </w:pPr>
    </w:p>
    <w:p w14:paraId="668FC4F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vÁ †«µÉÆÚÃ …¥Á»Ã†vÁåºÀ | …AiÀÄeÉÆÕÃªÉÊ «†µÀÄÚB | …AiÀÄdÕ…¸ÀåvÀÈ‡vÉÊ | </w:t>
      </w:r>
      <w:r w:rsidR="00215D10">
        <w:rPr>
          <w:rFonts w:ascii="BRH Kannada Extra" w:hAnsi="BRH Kannada Extra" w:cs="BRH Kannada Extra"/>
          <w:sz w:val="40"/>
          <w:szCs w:val="40"/>
        </w:rPr>
        <w:br/>
      </w:r>
      <w:r w:rsidRPr="00195CAF">
        <w:rPr>
          <w:rFonts w:ascii="BRH Kannada Extra" w:hAnsi="BRH Kannada Extra" w:cs="BRH Kannada Extra"/>
          <w:sz w:val="40"/>
          <w:szCs w:val="40"/>
        </w:rPr>
        <w:t xml:space="preserve">…¥Á» …AiÀÄdÕA …¥Á» …AiÀÄdÕ†¥ÀwA …¥Á»ªÀiÁA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†AiÀÄ…dÕ¤…AiÀÄ«Ä†vÁåºÀ | </w:t>
      </w:r>
    </w:p>
    <w:p w14:paraId="3484C9D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…AiÀÄeÁÕ…AiÀÄ AiÀÄ†dªÀiÁ£Á…AiÀiÁvÀä‡£ÉÃ | vÉÃ†¨sÀå …KªÁ²…µÀ ªÀiÁ …±Á¸ÉÛÃ‡£ÁvÉåöÊ || </w:t>
      </w:r>
      <w:r w:rsidR="007A6AB2" w:rsidRPr="00195CAF">
        <w:pict w14:anchorId="4820474C">
          <v:rect id="_x0000_i1038" style="width:0;height:1.5pt" o:hralign="center" o:hrstd="t" o:hr="t" fillcolor="#a0a0a0" stroked="f"/>
        </w:pict>
      </w:r>
    </w:p>
    <w:p w14:paraId="653F41B2" w14:textId="77777777" w:rsidR="00D825D7" w:rsidRPr="00195CAF" w:rsidRDefault="00D825D7" w:rsidP="00DF1E9A">
      <w:pPr>
        <w:pStyle w:val="VedaVMSKannada-Heading"/>
        <w:spacing w:line="252" w:lineRule="auto"/>
        <w:rPr>
          <w:color w:val="auto"/>
        </w:rPr>
      </w:pPr>
      <w:bookmarkStart w:id="70" w:name="_Toc535175648"/>
      <w:r w:rsidRPr="00195CAF">
        <w:rPr>
          <w:color w:val="auto"/>
        </w:rPr>
        <w:t>D²µÀªÉÄÃªÉÊ vÁªÀiÁ ±Á¸ÉÛÃ</w:t>
      </w:r>
      <w:bookmarkEnd w:id="70"/>
    </w:p>
    <w:p w14:paraId="46C843A6"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ªÁPÀåA - …D²†µÀ …ªÉÄÃ ªÉÊ vÁªÀiÁ ‡±Á¸ÉÛÃ ||</w:t>
      </w:r>
    </w:p>
    <w:p w14:paraId="0BD8060F" w14:textId="77777777" w:rsidR="007A6AB2" w:rsidRPr="00195CAF" w:rsidRDefault="007A6AB2" w:rsidP="00DF1E9A">
      <w:pPr>
        <w:pStyle w:val="NoSpacing"/>
        <w:spacing w:line="252" w:lineRule="auto"/>
      </w:pPr>
    </w:p>
    <w:p w14:paraId="796D1D40" w14:textId="77777777" w:rsidR="00D825D7" w:rsidRPr="00195CAF" w:rsidRDefault="007A6AB2"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…D²†µÀ…ªÉÄÃ ªÉÊ ªÁ²†µÀ …ªÀiÁ²†µÀ…ªÉÄÃ ªÉÊvÁ …ªÉÄÃvÁ …ªÉÄÃªÁ²†µÀ …ªÀiÁ²†µÀ …ªÉÄÃ ªÉÊvÁA | </w:t>
      </w:r>
    </w:p>
    <w:p w14:paraId="6A081C1B" w14:textId="77777777" w:rsidR="00D825D7" w:rsidRPr="00195CAF" w:rsidRDefault="001A51AF"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…D²…µÀ«Ä‡vÁå - ²‡µÀA | </w:t>
      </w:r>
    </w:p>
    <w:p w14:paraId="542B1B63" w14:textId="77777777" w:rsidR="00D825D7" w:rsidRPr="00195CAF" w:rsidRDefault="001A51AF"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…K ªÉÊ vÁ …ªÉÄÃvÁ …ªÉÄÃ ªÉÊ ªÉÊ vÁ ªÉÄÊ vÁ …ªÉÄÃ ªÉÊ ªÉÊ vÁ ªÀiÁ | </w:t>
      </w:r>
    </w:p>
    <w:p w14:paraId="14C68E2B" w14:textId="77777777" w:rsidR="00D825D7" w:rsidRPr="00195CAF" w:rsidRDefault="001A51AF"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…KvÁ ªÉÄÊvÁ …ªÉÄÃvÁ ªÀiÁ ‡±Á¸ÉÛÃ ±Á…¸ÀÛ ªÉÄÊvÁ …ªÉÄÃvÁ ªÀiÁ ‡±Á¸ÉÛÃ | </w:t>
      </w:r>
    </w:p>
    <w:p w14:paraId="2048BC00" w14:textId="77777777" w:rsidR="00E17537" w:rsidRPr="00195CAF" w:rsidRDefault="001A51AF"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D‡±Á¸ÉÛÃ ±Á…¸ÀÛ D‡±Á¸ÉÛÃ | </w:t>
      </w:r>
      <w:r w:rsidRPr="00195CAF">
        <w:rPr>
          <w:rFonts w:ascii="BRH Kannada Extra" w:hAnsi="BRH Kannada Extra" w:cs="BRH Kannada Extra"/>
          <w:sz w:val="40"/>
          <w:szCs w:val="40"/>
        </w:rPr>
        <w:t xml:space="preserve">6. </w:t>
      </w:r>
      <w:r w:rsidR="00D825D7" w:rsidRPr="00195CAF">
        <w:rPr>
          <w:rFonts w:ascii="BRH Kannada Extra" w:hAnsi="BRH Kannada Extra" w:cs="BRH Kannada Extra"/>
          <w:sz w:val="40"/>
          <w:szCs w:val="40"/>
        </w:rPr>
        <w:t xml:space="preserve">…±Á…¸ÀÛ E†w ±Á¸ÉÛÃ || </w:t>
      </w:r>
    </w:p>
    <w:p w14:paraId="2160FE34" w14:textId="77777777" w:rsidR="00D825D7" w:rsidRPr="00195CAF" w:rsidRDefault="00E17537" w:rsidP="00DF1E9A">
      <w:pPr>
        <w:autoSpaceDE w:val="0"/>
        <w:autoSpaceDN w:val="0"/>
        <w:adjustRightInd w:val="0"/>
        <w:spacing w:after="0" w:line="252" w:lineRule="auto"/>
        <w:rPr>
          <w:rFonts w:ascii="BRH Kannada Extra" w:hAnsi="BRH Kannada Extra" w:cs="BRH Kannada Extra"/>
          <w:sz w:val="40"/>
          <w:szCs w:val="40"/>
        </w:rPr>
      </w:pPr>
      <w:r w:rsidRPr="00195CAF">
        <w:pict w14:anchorId="195C1929">
          <v:rect id="_x0000_i1039" style="width:0;height:1.5pt" o:hralign="center" o:hrstd="t" o:hr="t" fillcolor="#a0a0a0" stroked="f"/>
        </w:pict>
      </w:r>
    </w:p>
    <w:p w14:paraId="2104DF31" w14:textId="77777777" w:rsidR="00D825D7" w:rsidRPr="00195CAF" w:rsidRDefault="00D825D7" w:rsidP="00DF1E9A">
      <w:pPr>
        <w:pStyle w:val="VedaVMSKannada-Heading"/>
        <w:spacing w:line="252" w:lineRule="auto"/>
        <w:rPr>
          <w:color w:val="auto"/>
        </w:rPr>
      </w:pPr>
      <w:bookmarkStart w:id="71" w:name="_Toc535175649"/>
      <w:r w:rsidRPr="00195CAF">
        <w:rPr>
          <w:color w:val="auto"/>
        </w:rPr>
        <w:lastRenderedPageBreak/>
        <w:t>KªÁ¹ä£ÁßAiÀÄÄgï zÀzÀwB</w:t>
      </w:r>
      <w:bookmarkEnd w:id="71"/>
      <w:r w:rsidRPr="00195CAF">
        <w:rPr>
          <w:color w:val="auto"/>
        </w:rPr>
        <w:t xml:space="preserve"> </w:t>
      </w:r>
    </w:p>
    <w:p w14:paraId="52F32D85" w14:textId="77777777" w:rsidR="00D825D7" w:rsidRPr="00195CAF" w:rsidRDefault="00D825D7" w:rsidP="00DF1E9A">
      <w:pPr>
        <w:autoSpaceDE w:val="0"/>
        <w:autoSpaceDN w:val="0"/>
        <w:adjustRightInd w:val="0"/>
        <w:spacing w:after="0" w:line="252" w:lineRule="auto"/>
        <w:rPr>
          <w:rFonts w:ascii="BRH Kannada RN" w:hAnsi="BRH Kannada RN" w:cs="BRH Kannada RN"/>
          <w:b/>
          <w:sz w:val="40"/>
          <w:szCs w:val="40"/>
        </w:rPr>
      </w:pPr>
      <w:r w:rsidRPr="00195CAF">
        <w:rPr>
          <w:rFonts w:ascii="BRH Kannada RN" w:hAnsi="BRH Kannada RN" w:cs="BRH Kannada RN"/>
          <w:b/>
          <w:sz w:val="40"/>
          <w:szCs w:val="40"/>
        </w:rPr>
        <w:t xml:space="preserve">ªÁRåA - vÀ KªÁ¹ä£ÁßAiÀÄÄgï zÀzÀw ¸ÀªÀðªÀiÁAiÀÄÄgÉÃw || </w:t>
      </w:r>
    </w:p>
    <w:p w14:paraId="56263589" w14:textId="77777777" w:rsidR="00E17537" w:rsidRPr="00195CAF" w:rsidRDefault="00E17537" w:rsidP="00DF1E9A">
      <w:pPr>
        <w:pStyle w:val="NoSpacing"/>
        <w:spacing w:line="252" w:lineRule="auto"/>
      </w:pPr>
    </w:p>
    <w:p w14:paraId="12E0AA08" w14:textId="77777777" w:rsidR="00D825D7" w:rsidRPr="00195CAF" w:rsidRDefault="00E1753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vÀ …KªÉÊ ªÀ vÉÃ vÀ …KªÁ†¹ä£Àß-¹ä…£ÉßÃ ªÀ vÉÃ vÀ …KªÁ¹ä†£ïß | </w:t>
      </w:r>
    </w:p>
    <w:p w14:paraId="4FE79F8A" w14:textId="77777777" w:rsidR="00D825D7" w:rsidRPr="00195CAF" w:rsidRDefault="00E1753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…KªÁ†¹ä£Àß-¹ä…£ÉßÃ ªÉÊ ªÁ…¹ä£Áß…AiÀÄÄgÁ†AiÀÄÄ-gÀ¹ä…£ÉßÃ ªÉÊ ªÁ…¹ä£Áß†AiÀÄÄB | </w:t>
      </w:r>
    </w:p>
    <w:p w14:paraId="03E0588A" w14:textId="77777777" w:rsidR="00D825D7" w:rsidRPr="00195CAF" w:rsidRDefault="00E1753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…C…¹ä£Áß…AiÀÄÄgÁ†AiÀÄÄ-gÀ¹ä£Àß-…¹ä£Áß†AiÀÄÄ zÀðzÀw zÁ…zÀvÁå†AiÀÄÄ-gÀ¹ä…£Àß-…«Ä£Áß†AiÀÄÄgï zÀzÀw | </w:t>
      </w:r>
    </w:p>
    <w:p w14:paraId="50B14CB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D†AiÀÄÄgï zÀzÀw vÀ…zÀvÁå-…AiÀÄÄgÁ†AiÀÄÄgï zÀzÀ…w ¸À…ªÀð(…Uïä) ¸À†ªÀðA vÀ…zÀvÁå-…AiÀÄÄgÁ†AiÀÄÄgï zÀzÀ…w ¸À‡ªÀðA | </w:t>
      </w:r>
    </w:p>
    <w:p w14:paraId="3CD91D9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…zÀ…zÀ…w ¸À…ªÀð(…Uïä), ¸À†ªÀðA zÀzÀw, zÀzÀ…w ¸À…ªÀðªÀiÁ…AiÀÄÄ, -gÁ…AiÀÄÄB ¸À†ªÀðA zÀzÀw, zÀzÀ…w ¸À…ªÀðªÀiÁ†AiÀÄÄ |</w:t>
      </w:r>
    </w:p>
    <w:p w14:paraId="7050EF2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¸À…ªÀð ªÀiÁ…AiÀÄÄ, -gÁ…AiÀÄÄB ¸À…ªÀð(…Uïä), ¸À…ªÀðªÀiÁ†AiÀÄÄgÉÃ…vÉåÃ vÁå…AiÀÄÄB ¸À…ªÀð(…Uïä), ¸À…ªÀðªÀiÁ†AiÀÄÄgÉÃw | </w:t>
      </w:r>
    </w:p>
    <w:p w14:paraId="6BF3F8C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D†AiÀÄÄgÉÃ…vÉåÃ-vÁå…AiÀÄÄ-gÁ†AiÀÄÄgÉÃw | </w:t>
      </w:r>
    </w:p>
    <w:p w14:paraId="099B879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…KwÃ†vÉåÃw || </w:t>
      </w:r>
    </w:p>
    <w:p w14:paraId="2EAD8698" w14:textId="77777777" w:rsidR="00E17537" w:rsidRPr="00195CAF" w:rsidRDefault="00E17537" w:rsidP="00DF1E9A">
      <w:pPr>
        <w:autoSpaceDE w:val="0"/>
        <w:autoSpaceDN w:val="0"/>
        <w:adjustRightInd w:val="0"/>
        <w:spacing w:after="0" w:line="252" w:lineRule="auto"/>
        <w:rPr>
          <w:rFonts w:ascii="BRH Kannada RN" w:hAnsi="BRH Kannada RN" w:cs="BRH Kannada RN"/>
          <w:sz w:val="40"/>
          <w:szCs w:val="40"/>
        </w:rPr>
      </w:pPr>
      <w:r w:rsidRPr="00195CAF">
        <w:pict w14:anchorId="7D3DF89B">
          <v:rect id="_x0000_i1040" style="width:0;height:1.5pt" o:hralign="center" o:hrstd="t" o:hr="t" fillcolor="#a0a0a0" stroked="f"/>
        </w:pict>
      </w:r>
    </w:p>
    <w:p w14:paraId="52114DC9" w14:textId="77777777" w:rsidR="00D825D7" w:rsidRPr="00195CAF" w:rsidRDefault="00D825D7" w:rsidP="00DF1E9A">
      <w:pPr>
        <w:pStyle w:val="VedaVMSKannada-Heading"/>
        <w:spacing w:line="252" w:lineRule="auto"/>
        <w:rPr>
          <w:color w:val="auto"/>
        </w:rPr>
      </w:pPr>
      <w:bookmarkStart w:id="72" w:name="_Toc535175650"/>
      <w:r w:rsidRPr="00195CAF">
        <w:rPr>
          <w:color w:val="auto"/>
        </w:rPr>
        <w:t>±ÀvÀªÀiÁ£ÀA ¨sÀªÀw</w:t>
      </w:r>
      <w:bookmarkEnd w:id="72"/>
      <w:r w:rsidRPr="00195CAF">
        <w:rPr>
          <w:color w:val="auto"/>
        </w:rPr>
        <w:t xml:space="preserve"> </w:t>
      </w:r>
    </w:p>
    <w:p w14:paraId="7CE1E651"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ªÁPÀåA - …±ÀvÀ†ªÀiÁ£ÀA ¨sÀªÀw …±ÀvÁ…AiÀÄÄB ¥ÀÄ†gÀÄµÀB …±ÀvÉÃ†¤Ýç…AiÀÄ D†AiÀÄÄ…µÉåÃªÉÃ…¤ÝçAiÉÄÃ </w:t>
      </w:r>
    </w:p>
    <w:p w14:paraId="014DAA84"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¥Àæ†wwµÀ×w ||</w:t>
      </w:r>
    </w:p>
    <w:p w14:paraId="1B932B73" w14:textId="77777777" w:rsidR="00D825D7" w:rsidRPr="00195CAF" w:rsidRDefault="00D825D7" w:rsidP="00DF1E9A">
      <w:pPr>
        <w:pStyle w:val="NoSpacing"/>
        <w:spacing w:line="252" w:lineRule="auto"/>
      </w:pPr>
    </w:p>
    <w:p w14:paraId="77F695AB" w14:textId="77777777" w:rsidR="00D825D7" w:rsidRPr="00195CAF" w:rsidRDefault="004F7ABE"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1</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…±ÀvÀ†ªÀiÁ£ÀA ¨sÀªÀw, ¨sÀªÀw …±ÀvÀ†ªÀiÁ£À(Uïä), …±ÀvÀ†ªÀiÁ£ÀA ¨sÀªÀw …±ÀvÁ†AiÀÄÄB, …±ÀvÁ†AiÀÄÄgï ¨sÀªÀw …±ÀvÀ†ªÀiÁ£À(Uïä), …±ÀvÀ†ªÀiÁ£ÀA ¨sÀªÀw …±ÀvÁ†AiÀÄÄB | </w:t>
      </w:r>
    </w:p>
    <w:p w14:paraId="49D8C3FC" w14:textId="77777777" w:rsidR="00D825D7" w:rsidRPr="00195CAF" w:rsidRDefault="008576D1"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…±ÀvÀ†ªÀiÁ…£À«Ä†w …±ÀvÀ - …ªÀiÁ…£ÀA | </w:t>
      </w:r>
    </w:p>
    <w:p w14:paraId="1BE36A59" w14:textId="77777777" w:rsidR="00D825D7" w:rsidRPr="00195CAF" w:rsidRDefault="008576D1"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 xml:space="preserve">. </w:t>
      </w:r>
      <w:r w:rsidR="00D825D7" w:rsidRPr="00195CAF">
        <w:rPr>
          <w:rFonts w:ascii="BRH Kannada Extra" w:hAnsi="BRH Kannada Extra" w:cs="BRH Kannada Extra"/>
          <w:sz w:val="40"/>
          <w:szCs w:val="40"/>
        </w:rPr>
        <w:t xml:space="preserve">…¨sÀªÀ…w …±ÀvÁ†AiÀÄÄB, …±ÀvÁ†AiÀÄÄgï ¨sÀªÀw, ¨sÀªÀw …±ÀvÁ…AiÀÄÄB ¥ÀÄ†gÀÄ…µÀB, ¥ÀÄ†gÀÄµÀB …±ÀvÁ†AiÀÄÄgï ¨sÀªÀw, ¨sÀªÀw …±ÀvÁ…AiÀÄÄB ¥À†gÀÄµÀB | </w:t>
      </w:r>
    </w:p>
    <w:p w14:paraId="7E739CF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…±ÀvÁ…AiÀÄÄB ¥ÀÄ†gÀÄ…µÀB, ¥ÀÄ†gÀÄµÀB …±ÀvÁ†AiÀÄÄB, …±ÀvÁ…AiÀÄÄB ¥ÀÄ†gÀÄµÀB …±ÀvÉÃ†¤ÝçAiÀÄB, …±ÀvÉÃ†¤Ýç…AiÀÄB ¥ÀÄ†gÀÄµÀB …±ÀvÁ†AiÀÄÄB, …±ÀvÁ…AiÀÄÄB ¥ÀÄ†gÀÄµÀB …±ÀvÉÃ†¤ÝçAiÀÄB | </w:t>
      </w:r>
    </w:p>
    <w:p w14:paraId="3459984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…±ÀvÁ…AiÀÄÄj†w …±ÀvÀ - …D…AiÀÄÄB | </w:t>
      </w:r>
    </w:p>
    <w:p w14:paraId="6C32DE7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¥ÀÄ†gÀÄµÀB …±ÀvÉÃ†¤ÝçAiÀÄB, …±ÀvÉÃ†¤Ýç…AiÀÄB ¥ÀÄ†gÀÄ…µÀB, ¥ÀÄ†gÀÄµÀB …±ÀvÉÃ†¤Ýç…AiÀÄ </w:t>
      </w:r>
    </w:p>
    <w:p w14:paraId="768C4CF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D…AiÀÄÄµÁå-†AiÀÄÄ¶ …±ÀvÉÃ†¤Ýç…AiÀÄB ¥ÀÄ†gÀÄ…µÀB, ¥ÀÄ†gÀÄµÀB …±ÀvÉÃ†¤Ýç…AiÀÄ D…AiÀÄÄ¶ | </w:t>
      </w:r>
    </w:p>
    <w:p w14:paraId="7F70CD3B" w14:textId="77777777" w:rsidR="00D825D7" w:rsidRPr="00195CAF" w:rsidRDefault="00D825D7" w:rsidP="00DF1E9A">
      <w:pPr>
        <w:pStyle w:val="NoSpacing"/>
        <w:spacing w:line="252" w:lineRule="auto"/>
      </w:pPr>
    </w:p>
    <w:p w14:paraId="257E513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…±ÀvÉÃ†¤Ýç…AiÀÄ D…AiÀÄÄµÁå†AiÀÄÄ¶ …±ÀvÉÃ†¤ÝçAiÀÄB, …±ÀvÉÃ†¤Ýç…AiÀÄ D†AiÀÄÄ…µÉåÃ ªÉÊªÁ†AiÀÄÄ¶ …±ÀvÉÃ†¤ÝçAiÀÄB …±ÀvÉÃ†¤Ýç…AiÀÄ D†AiÀÄÄ…µÉåÃªÀ | </w:t>
      </w:r>
    </w:p>
    <w:p w14:paraId="79FF4DE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…±ÀvÉÃ†¤Ýç…AiÀÄ E†w …±ÀvÀ - …E…¤Ýç…AiÀÄB | </w:t>
      </w:r>
    </w:p>
    <w:p w14:paraId="525D62D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9</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D†AiÀÄÄ…µÉåÃ ªÉÊ ªÁ…AiÀÄÄµÁå†AiÀÄÄ-…µÉåÃªÉÃ…¤ÝçAiÀÄ †E…¤ÝçAiÀÄ …KªÁ…AiÀÄÄµÁå†AiÀÄÄ-…µÉåÃªÉÃ…¤ÝçAiÉÄÃ | </w:t>
      </w:r>
    </w:p>
    <w:p w14:paraId="63A6127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10</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…KªÉÃ…¤ÝçAiÀÄ †E…¤ÝçAiÀÄ …KªÉÊªÉÃ…¤ÝçAiÉÄÃ ¥Àæ…w ¥Àæ‡wÃ…¤ÝçAiÀÄ …KªÉÊªÉÃ…¤ÝçAiÉÄÃ ¥Àæ†w| </w:t>
      </w:r>
    </w:p>
    <w:p w14:paraId="751E83A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11</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…E…¤ÝçAiÉÄÃ ¥Àæ…w ¥Àæ‡wÃ…¤ÝçAiÀÄ †E…¤ÝçAiÉÄÃ ¥Àæ†wwµÀ×w wµÀ×…w ¥Àæ‡wÃ…¤ÝçAiÀÄ </w:t>
      </w:r>
    </w:p>
    <w:p w14:paraId="2EAE124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 †E…¤ÝçAiÉÄÃ ¥Àæ†wwµÀ×w | </w:t>
      </w:r>
    </w:p>
    <w:p w14:paraId="67013CC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lastRenderedPageBreak/>
        <w:t>12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¥Àæ†w wµÀ×w wµÀ×…w ¥Àæ…w ¥Àæ†wwµÀ×w | </w:t>
      </w:r>
    </w:p>
    <w:p w14:paraId="3585CDED" w14:textId="77777777" w:rsidR="008576D1"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w…µÀ×wÃ†w wµÀ×w || </w:t>
      </w:r>
    </w:p>
    <w:p w14:paraId="6939CDF1" w14:textId="77777777" w:rsidR="00D825D7" w:rsidRPr="00195CAF" w:rsidRDefault="008576D1" w:rsidP="00DF1E9A">
      <w:pPr>
        <w:autoSpaceDE w:val="0"/>
        <w:autoSpaceDN w:val="0"/>
        <w:adjustRightInd w:val="0"/>
        <w:spacing w:after="0" w:line="252" w:lineRule="auto"/>
        <w:rPr>
          <w:rFonts w:ascii="BRH Kannada Extra" w:hAnsi="BRH Kannada Extra" w:cs="BRH Kannada Extra"/>
          <w:sz w:val="40"/>
          <w:szCs w:val="40"/>
        </w:rPr>
      </w:pPr>
      <w:r w:rsidRPr="00195CAF">
        <w:pict w14:anchorId="4D7753C9">
          <v:rect id="_x0000_i1041" style="width:0;height:1.5pt" o:hralign="center" o:hrstd="t" o:hr="t" fillcolor="#a0a0a0" stroked="f"/>
        </w:pict>
      </w:r>
    </w:p>
    <w:p w14:paraId="699E9660" w14:textId="77777777" w:rsidR="00D825D7" w:rsidRPr="004B6117" w:rsidRDefault="00D825D7" w:rsidP="00DF1E9A">
      <w:pPr>
        <w:autoSpaceDE w:val="0"/>
        <w:autoSpaceDN w:val="0"/>
        <w:adjustRightInd w:val="0"/>
        <w:spacing w:after="0" w:line="252" w:lineRule="auto"/>
        <w:rPr>
          <w:rFonts w:ascii="BRH Kannada Extra" w:hAnsi="BRH Kannada Extra" w:cs="BRH Kannada Extra"/>
          <w:sz w:val="24"/>
          <w:szCs w:val="24"/>
        </w:rPr>
      </w:pPr>
    </w:p>
    <w:p w14:paraId="03FBDC70" w14:textId="77777777" w:rsidR="00D825D7" w:rsidRPr="00195CAF" w:rsidRDefault="00D825D7" w:rsidP="00DF1E9A">
      <w:pPr>
        <w:pStyle w:val="VedaVMSKannada-Heading"/>
        <w:spacing w:line="252" w:lineRule="auto"/>
        <w:rPr>
          <w:color w:val="auto"/>
        </w:rPr>
      </w:pPr>
      <w:bookmarkStart w:id="73" w:name="_Toc535175651"/>
      <w:r w:rsidRPr="00195CAF">
        <w:rPr>
          <w:color w:val="auto"/>
        </w:rPr>
        <w:t>ªÉÊ ¥ÀæeÁ</w:t>
      </w:r>
      <w:bookmarkEnd w:id="73"/>
      <w:r w:rsidRPr="00195CAF">
        <w:rPr>
          <w:color w:val="auto"/>
        </w:rPr>
        <w:t xml:space="preserve"> </w:t>
      </w:r>
    </w:p>
    <w:p w14:paraId="704455F4" w14:textId="77777777" w:rsidR="00D825D7" w:rsidRPr="00195CAF" w:rsidRDefault="00D825D7" w:rsidP="00DF1E9A">
      <w:pPr>
        <w:autoSpaceDE w:val="0"/>
        <w:autoSpaceDN w:val="0"/>
        <w:adjustRightInd w:val="0"/>
        <w:spacing w:after="0" w:line="252" w:lineRule="auto"/>
        <w:rPr>
          <w:rFonts w:ascii="BRH Kannada Extra" w:hAnsi="BRH Kannada Extra" w:cs="BRH Kannada Extra"/>
          <w:b/>
          <w:sz w:val="40"/>
          <w:szCs w:val="40"/>
        </w:rPr>
      </w:pPr>
      <w:r w:rsidRPr="00195CAF">
        <w:rPr>
          <w:rFonts w:ascii="BRH Kannada Extra" w:hAnsi="BRH Kannada Extra" w:cs="BRH Kannada Extra"/>
          <w:b/>
          <w:sz w:val="40"/>
          <w:szCs w:val="40"/>
        </w:rPr>
        <w:t xml:space="preserve">ªÁPÀåA - ªÉÊ …¥ÀæeÁB …¥ÀæeÁ¸ÉéÃªÁ†AiÀÄÄgï zÀzsÁw || </w:t>
      </w:r>
    </w:p>
    <w:p w14:paraId="08A2645C" w14:textId="77777777" w:rsidR="008576D1" w:rsidRPr="00195CAF" w:rsidRDefault="008576D1" w:rsidP="00DF1E9A">
      <w:pPr>
        <w:pStyle w:val="NoSpacing"/>
        <w:spacing w:line="252" w:lineRule="auto"/>
      </w:pPr>
    </w:p>
    <w:p w14:paraId="58F0D47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1</w:t>
      </w:r>
      <w:r w:rsidRPr="00195CAF">
        <w:rPr>
          <w:rFonts w:ascii="BRH Kannada Extra" w:hAnsi="BRH Kannada Extra" w:cs="BRH Kannada Extra"/>
          <w:sz w:val="40"/>
          <w:szCs w:val="40"/>
        </w:rPr>
        <w:t xml:space="preserve">. ªÉÊ …¥ÀæeÁB …¥ÀæeÁ ªÉÊ ªÉÊ …¥ÀæeÁB …¥ÀæeÁ†¸ÀÄ …¥ÀæeÁ†¸ÀÄ …¥ÀæeÁ ªÉÊ ªÉÊ …¥ÀæeÁB …¥ÀæeÁ†¸ÀÄ | </w:t>
      </w:r>
    </w:p>
    <w:p w14:paraId="2A14D30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2</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…¥ÀæeÁB …¥ÀæeÁ†¸ÀÄ …¥ÀæeÁ†¸ÀÄ …¥ÀæeÁB …¥ÀæeÁB …¥ÀæeÁ…¸ÉéÃªÉÊ ªÀ …¥ÀæeÁ†¸ÀÄ …¥ÀæeÁB …¥ÀæeÁB …¥ÀæeÁ…¸ÉéÃªÀ |</w:t>
      </w:r>
    </w:p>
    <w:p w14:paraId="7BF03A3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3</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 …¥ÀæeÁ E†w …¥Àæ - eÁB | </w:t>
      </w:r>
    </w:p>
    <w:p w14:paraId="49F609D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4</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…¥ÀæeÁ…¸ÉéÃªÉÊ ªÀ …¥ÀæeÁ†¸ÀÄ …¥ÀæeÁ…¸ÉéÃ-ªÁ…AiÀÄÄgÁ†AiÀÄÄ…gÉÃªÀ …¥ÀæeÁ†¸ÀÄ …¥ÀæeÁ…¸ÉéÃªÁ†AiÀÄÄB | </w:t>
      </w:r>
    </w:p>
    <w:p w14:paraId="7EE3C62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5</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…¥ÀæeÁ¹é†w ¥Àæ - eÁ†¸ÀÄ | </w:t>
      </w:r>
    </w:p>
    <w:p w14:paraId="0336CD7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6</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…KªÁ…AiÀÄÄgÁ†AiÀÄ…gÉÃªÉÊ ªÁ†AiÀÄÄgï zÀzsÁw zÀ…zsÁvÁå†AiÀÄÄ…gÉÃªÉÊ ªÁ†AiÀÄÄgï zÀzsÁw | </w:t>
      </w:r>
    </w:p>
    <w:p w14:paraId="6874564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7</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DAiÀÄÄ†gï zÀzsÁw zÀ…zsÁvÁå…AiÀÄÄgÁ†AiÀÄÄgï zÀzsÁw | </w:t>
      </w:r>
    </w:p>
    <w:p w14:paraId="521E7653" w14:textId="77777777" w:rsidR="008576D1"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Arial" w:hAnsi="Arial" w:cs="Arial"/>
          <w:b/>
          <w:sz w:val="28"/>
          <w:szCs w:val="28"/>
        </w:rPr>
        <w:t>8</w:t>
      </w:r>
      <w:r w:rsidRPr="00195CAF">
        <w:rPr>
          <w:rFonts w:ascii="BRH Kannada Extra" w:hAnsi="BRH Kannada Extra" w:cs="BRH Kannada Extra"/>
          <w:sz w:val="40"/>
          <w:szCs w:val="40"/>
        </w:rPr>
        <w:t>.</w:t>
      </w:r>
      <w:r w:rsidRPr="00195CAF">
        <w:rPr>
          <w:rFonts w:ascii="BRH Kannada Extra" w:hAnsi="BRH Kannada Extra" w:cs="BRH Kannada Extra"/>
          <w:sz w:val="40"/>
          <w:szCs w:val="40"/>
        </w:rPr>
        <w:tab/>
        <w:t xml:space="preserve">…zÀ…zsÁwÃ†w zÀzsÁw || </w:t>
      </w:r>
    </w:p>
    <w:p w14:paraId="75AE3626" w14:textId="77777777" w:rsidR="008576D1" w:rsidRPr="00195CAF" w:rsidRDefault="008576D1" w:rsidP="00DF1E9A">
      <w:pPr>
        <w:autoSpaceDE w:val="0"/>
        <w:autoSpaceDN w:val="0"/>
        <w:adjustRightInd w:val="0"/>
        <w:spacing w:after="0" w:line="252" w:lineRule="auto"/>
        <w:rPr>
          <w:rFonts w:ascii="BRH Kannada Extra" w:hAnsi="BRH Kannada Extra" w:cs="BRH Kannada Extra"/>
          <w:sz w:val="40"/>
          <w:szCs w:val="40"/>
        </w:rPr>
        <w:sectPr w:rsidR="008576D1" w:rsidRPr="00195CAF" w:rsidSect="00713AD0">
          <w:pgSz w:w="12240" w:h="15840"/>
          <w:pgMar w:top="1166" w:right="864" w:bottom="1440" w:left="1440" w:header="720" w:footer="720" w:gutter="0"/>
          <w:cols w:space="720"/>
          <w:noEndnote/>
          <w:docGrid w:linePitch="299"/>
        </w:sectPr>
      </w:pPr>
      <w:r w:rsidRPr="00195CAF">
        <w:pict w14:anchorId="75D61B0F">
          <v:rect id="_x0000_i1042" style="width:0;height:1.5pt" o:hralign="center" o:hrstd="t" o:hr="t" fillcolor="#a0a0a0" stroked="f"/>
        </w:pict>
      </w:r>
    </w:p>
    <w:p w14:paraId="37605481" w14:textId="77777777" w:rsidR="00D825D7" w:rsidRPr="00195CAF" w:rsidRDefault="00D825D7" w:rsidP="00DF1E9A">
      <w:pPr>
        <w:pStyle w:val="1Title-VedaVMSKannada"/>
        <w:spacing w:line="252" w:lineRule="auto"/>
        <w:rPr>
          <w:color w:val="auto"/>
        </w:rPr>
      </w:pPr>
      <w:bookmarkStart w:id="74" w:name="_Toc535175652"/>
      <w:r w:rsidRPr="00195CAF">
        <w:rPr>
          <w:color w:val="auto"/>
        </w:rPr>
        <w:lastRenderedPageBreak/>
        <w:t>D²ÃªÁðzÀ ªÀÄ£ÁÛçB</w:t>
      </w:r>
      <w:bookmarkEnd w:id="74"/>
      <w:r w:rsidRPr="00195CAF">
        <w:rPr>
          <w:color w:val="auto"/>
        </w:rPr>
        <w:t xml:space="preserve"> </w:t>
      </w:r>
    </w:p>
    <w:p w14:paraId="0596A6B8" w14:textId="77777777" w:rsidR="00D825D7" w:rsidRPr="00195CAF" w:rsidRDefault="00D825D7" w:rsidP="00DF1E9A">
      <w:pP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These Aseervada Mantras are not continuous Mantras, (and not appearing one after the other), in Veda texts but are consolidated from various places. For convenience purpose, these Mantras are given in a serial order as they are normally chanted. The order of chanting may vary and the student needs to follow that order as is chanted in that function.</w:t>
      </w:r>
    </w:p>
    <w:p w14:paraId="7F8689C0" w14:textId="77777777" w:rsidR="00D825D7" w:rsidRPr="00195CAF" w:rsidRDefault="00D825D7" w:rsidP="00DF1E9A">
      <w:pPr>
        <w:autoSpaceDE w:val="0"/>
        <w:autoSpaceDN w:val="0"/>
        <w:adjustRightInd w:val="0"/>
        <w:spacing w:after="0" w:line="252" w:lineRule="auto"/>
        <w:rPr>
          <w:rFonts w:ascii="Arial" w:hAnsi="Arial" w:cs="Arial"/>
          <w:sz w:val="28"/>
          <w:szCs w:val="28"/>
        </w:rPr>
      </w:pPr>
    </w:p>
    <w:p w14:paraId="675F91B2" w14:textId="77777777" w:rsidR="00D825D7" w:rsidRPr="00C624EA" w:rsidRDefault="00D825D7" w:rsidP="00DF1E9A">
      <w:pPr>
        <w:pStyle w:val="3-Eng-Subheading-VedaVMSTelugu"/>
        <w:spacing w:line="252" w:lineRule="auto"/>
        <w:rPr>
          <w:rFonts w:ascii="BRH Kannada RN" w:hAnsi="BRH Kannada RN" w:cs="BRH Kannada RN"/>
          <w:color w:val="auto"/>
          <w:sz w:val="28"/>
          <w:szCs w:val="28"/>
        </w:rPr>
      </w:pPr>
      <w:r w:rsidRPr="00C624EA">
        <w:rPr>
          <w:color w:val="auto"/>
          <w:sz w:val="28"/>
          <w:szCs w:val="28"/>
        </w:rPr>
        <w:t xml:space="preserve">Ref TS 5.4.12.3 for 2 </w:t>
      </w:r>
      <w:r w:rsidR="00CF7060" w:rsidRPr="00C624EA">
        <w:rPr>
          <w:color w:val="auto"/>
          <w:sz w:val="28"/>
          <w:szCs w:val="28"/>
        </w:rPr>
        <w:t>/ TB 3.1.2.1</w:t>
      </w:r>
      <w:r w:rsidRPr="00C624EA">
        <w:rPr>
          <w:color w:val="auto"/>
          <w:sz w:val="28"/>
          <w:szCs w:val="28"/>
        </w:rPr>
        <w:t xml:space="preserve"> for 3 / TS 2.4.14.1 for 4 / TB 1.3.7.8 fof 5 / RV 10.85.33 / EAK 1.9.5 for 6 /</w:t>
      </w:r>
      <w:r w:rsidR="00CF7060" w:rsidRPr="00C624EA">
        <w:rPr>
          <w:color w:val="auto"/>
          <w:sz w:val="28"/>
          <w:szCs w:val="28"/>
        </w:rPr>
        <w:t xml:space="preserve"> </w:t>
      </w:r>
      <w:r w:rsidRPr="00C624EA">
        <w:rPr>
          <w:color w:val="auto"/>
          <w:sz w:val="28"/>
          <w:szCs w:val="28"/>
        </w:rPr>
        <w:t>RV 10.85.45 / EAK 1.4.6 for 7 / R V 5.25.5 for 8 / TB 3.10.1.1 for 9 / TS 7.5.18.1</w:t>
      </w:r>
      <w:r w:rsidR="00CF7060" w:rsidRPr="00C624EA">
        <w:rPr>
          <w:color w:val="auto"/>
          <w:sz w:val="28"/>
          <w:szCs w:val="28"/>
        </w:rPr>
        <w:t xml:space="preserve"> for 10 / TB 3.8.5.3</w:t>
      </w:r>
      <w:r w:rsidRPr="00C624EA">
        <w:rPr>
          <w:color w:val="auto"/>
          <w:sz w:val="28"/>
          <w:szCs w:val="28"/>
        </w:rPr>
        <w:t xml:space="preserve"> for 11 /</w:t>
      </w:r>
      <w:r w:rsidR="00CF7060" w:rsidRPr="00C624EA">
        <w:rPr>
          <w:color w:val="auto"/>
          <w:sz w:val="28"/>
          <w:szCs w:val="28"/>
        </w:rPr>
        <w:t xml:space="preserve"> TA. 2.5.1 for 12 / TB 3.12.5.5 </w:t>
      </w:r>
      <w:r w:rsidRPr="00C624EA">
        <w:rPr>
          <w:color w:val="auto"/>
          <w:sz w:val="28"/>
          <w:szCs w:val="28"/>
        </w:rPr>
        <w:t>for 13.</w:t>
      </w:r>
    </w:p>
    <w:p w14:paraId="586538B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 vÀvÀæ ¸ÀÆAiÉÆÃð ¨sÁw £À †ZÀ£ÀÝç…vÁ…gÀ……PÀA £ÉÃªÀiÁ «zÀÄåvÉÆÃ ¨sÁ¤Û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PÀÄ†vÉÆÃAiÀÄ …ªÀÄ„VßB | vÀªÉÄÃªÀ ¨sÁ£ÀÛ ªÀÄ£ÀÄ †¨sÁw …¸À…ªÀðA vÀ¸Àå ¨sÁ¸Á ¸ÀªÀð«Ä†zÀA «…¨sÁw || </w:t>
      </w:r>
      <w:r w:rsidRPr="00195CAF">
        <w:rPr>
          <w:rFonts w:ascii="Arial" w:hAnsi="Arial" w:cs="Arial"/>
          <w:b/>
          <w:sz w:val="28"/>
          <w:szCs w:val="28"/>
        </w:rPr>
        <w:t>1</w:t>
      </w:r>
    </w:p>
    <w:p w14:paraId="3E3EE47C" w14:textId="77777777" w:rsidR="00CF7060" w:rsidRPr="00195CAF" w:rsidRDefault="00CF7060" w:rsidP="00DF1E9A">
      <w:pPr>
        <w:pStyle w:val="NoSpacing"/>
        <w:spacing w:line="252" w:lineRule="auto"/>
      </w:pPr>
    </w:p>
    <w:p w14:paraId="0DD02E8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¥À‡AiÀiÁð…¥ÁÛ÷å C†£À£ÀÛgÁAiÀiÁ…AiÀÄ ¸À†ªÀð¸ÉÆÜÃ-ªÉÆÃw …gÁvÀæ †G…vÀÛªÀÄ ªÀÄ†ºÀzÀãªÀ…w ¸À…ªÀð¸Áå…¥ÉÛ÷åöÊ ¸À†ªÀð…¸Àå f…vÉåöÊ ¸À†ªÀð…ªÉÄÃªÀ vÉÃ‡£Á¥ÉÆßÃ…w ¸À†ªÀðA dAiÀÄw || </w:t>
      </w:r>
      <w:r w:rsidRPr="00195CAF">
        <w:rPr>
          <w:rFonts w:ascii="Arial" w:hAnsi="Arial" w:cs="Arial"/>
          <w:b/>
          <w:sz w:val="28"/>
          <w:szCs w:val="28"/>
        </w:rPr>
        <w:t>2</w:t>
      </w:r>
      <w:r w:rsidRPr="00195CAF">
        <w:rPr>
          <w:rFonts w:ascii="BRH Kannada Extra" w:hAnsi="BRH Kannada Extra" w:cs="BRH Kannada Extra"/>
          <w:sz w:val="40"/>
          <w:szCs w:val="40"/>
        </w:rPr>
        <w:t xml:space="preserve"> </w:t>
      </w:r>
    </w:p>
    <w:p w14:paraId="0694F351" w14:textId="77777777" w:rsidR="00D825D7" w:rsidRPr="00195CAF" w:rsidRDefault="00D825D7" w:rsidP="00DF1E9A">
      <w:pPr>
        <w:pStyle w:val="NoSpacing"/>
        <w:spacing w:line="252" w:lineRule="auto"/>
      </w:pPr>
    </w:p>
    <w:p w14:paraId="1B4725D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…IÄzsÁå†¸Àä …ºÀªÉåöÊgï- £À†ªÀÄ¸ÉÆÃ…¥À ¸À†zÀå | …«ÄvÀæA …zÉÃ</w:t>
      </w:r>
      <w:r w:rsidR="00CF7060" w:rsidRPr="00195CAF">
        <w:rPr>
          <w:rFonts w:ascii="BRH Kannada Extra" w:hAnsi="BRH Kannada Extra" w:cs="BRH Kannada Extra"/>
          <w:sz w:val="40"/>
          <w:szCs w:val="40"/>
        </w:rPr>
        <w:t>ªÀA †«Ä…vÀæzsÉÃ†AiÀÄ£ÉÆßÃ C¸ÀÄÛ</w:t>
      </w:r>
      <w:r w:rsidRPr="00195CAF">
        <w:rPr>
          <w:rFonts w:ascii="BRH Kannada Extra" w:hAnsi="BRH Kannada Extra" w:cs="BRH Kannada Extra"/>
          <w:sz w:val="40"/>
          <w:szCs w:val="40"/>
        </w:rPr>
        <w:t xml:space="preserve">| </w:t>
      </w:r>
    </w:p>
    <w:p w14:paraId="1383AAE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…C…£ÀÄ…gÁzsÁ£ï, …ºÀ«†µÁ …ªÀzsÀð†AiÀÄ£ÀÛB | …±ÀvÀ†¤ÓÃªÉÃªÀÄ …±ÀgÀ…zÀB ¸À†«ÃgÁB ||</w:t>
      </w:r>
      <w:r w:rsidRPr="00195CAF">
        <w:rPr>
          <w:rFonts w:ascii="Arial" w:hAnsi="Arial" w:cs="Arial"/>
          <w:b/>
          <w:sz w:val="28"/>
          <w:szCs w:val="28"/>
        </w:rPr>
        <w:t xml:space="preserve"> 3 </w:t>
      </w:r>
    </w:p>
    <w:p w14:paraId="3D3F6AA8" w14:textId="77777777" w:rsidR="00D825D7" w:rsidRPr="00195CAF" w:rsidRDefault="00D825D7" w:rsidP="00DF1E9A">
      <w:pPr>
        <w:pStyle w:val="NoSpacing"/>
        <w:spacing w:line="252" w:lineRule="auto"/>
      </w:pPr>
    </w:p>
    <w:p w14:paraId="44EB7E9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£À†ªÉÇÃ£ÀªÉÇÃ ¨sÀªÀ…w eÁ†AiÀÄ…ªÀiÁ£ÉÆÃ „‡ºÁß…YõÉÌÃvÀÄ-…gÀÄµÀ†¸Á …ªÉÄÃvÀå‡UÉæÃ | </w:t>
      </w:r>
    </w:p>
    <w:p w14:paraId="1964D66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…¨sÁUÀA …zÉÃªÉÃ…¨sÉÆåÃ «†zÀzsÁ-…vÁåAiÀÄ£ï ¥Àæ …ZÀ£ÀÝç‡ªÀiÁ-¹ÜgÀw …¢ÃWÀðªÀiÁ†AiÀÄÄB ||</w:t>
      </w:r>
      <w:r w:rsidR="00572BCD">
        <w:rPr>
          <w:rFonts w:ascii="BRH Kannada Extra" w:hAnsi="BRH Kannada Extra" w:cs="BRH Kannada Extra"/>
          <w:sz w:val="40"/>
          <w:szCs w:val="40"/>
        </w:rPr>
        <w:t xml:space="preserve"> </w:t>
      </w:r>
      <w:r w:rsidRPr="00195CAF">
        <w:rPr>
          <w:rFonts w:ascii="Arial" w:hAnsi="Arial" w:cs="Arial"/>
          <w:b/>
          <w:sz w:val="28"/>
          <w:szCs w:val="28"/>
        </w:rPr>
        <w:t>4</w:t>
      </w:r>
      <w:r w:rsidRPr="00195CAF">
        <w:rPr>
          <w:rFonts w:ascii="BRH Kannada Extra" w:hAnsi="BRH Kannada Extra" w:cs="BRH Kannada Extra"/>
          <w:sz w:val="40"/>
          <w:szCs w:val="40"/>
        </w:rPr>
        <w:t xml:space="preserve"> </w:t>
      </w:r>
    </w:p>
    <w:p w14:paraId="4C81FBF1" w14:textId="77777777" w:rsidR="00D825D7" w:rsidRPr="00195CAF" w:rsidRDefault="00D825D7" w:rsidP="00DF1E9A">
      <w:pPr>
        <w:pStyle w:val="NoSpacing"/>
        <w:spacing w:line="252" w:lineRule="auto"/>
      </w:pPr>
    </w:p>
    <w:p w14:paraId="31AB342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…±ÀvÀ†ªÀiÁ£ÀA ¨sÀªÀw …±ÀvÁ…AiÀÄÄB ¥ÀÄ†gÀÄµÀB …±ÀvÉÃ†¤Ýç…AiÀÄ D†AiÀÄÄ…µÉåÃªÉÃ…¤ÝçAiÉÄÃ </w:t>
      </w:r>
      <w:r w:rsidR="00572BCD">
        <w:rPr>
          <w:rFonts w:ascii="BRH Kannada Extra" w:hAnsi="BRH Kannada Extra" w:cs="BRH Kannada Extra"/>
          <w:sz w:val="40"/>
          <w:szCs w:val="40"/>
        </w:rPr>
        <w:br/>
      </w:r>
      <w:r w:rsidRPr="00195CAF">
        <w:rPr>
          <w:rFonts w:ascii="BRH Kannada Extra" w:hAnsi="BRH Kannada Extra" w:cs="BRH Kannada Extra"/>
          <w:sz w:val="40"/>
          <w:szCs w:val="40"/>
        </w:rPr>
        <w:t>¥Àæ†wwµÀ×w</w:t>
      </w:r>
      <w:r w:rsidR="00CF706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w:t>
      </w:r>
      <w:r w:rsidRPr="00195CAF">
        <w:rPr>
          <w:rFonts w:ascii="Arial" w:hAnsi="Arial" w:cs="Arial"/>
          <w:b/>
          <w:sz w:val="28"/>
          <w:szCs w:val="28"/>
        </w:rPr>
        <w:t xml:space="preserve">5 </w:t>
      </w:r>
    </w:p>
    <w:p w14:paraId="0FFD843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 xml:space="preserve">…¸ÀÄ…ªÀÄ…YÎ°Ã…jAiÀÄA …ªÀ…zsÀÆ…jªÀiÁ(Uïä) †¸ÀªÉÄÃ…vÀ ¥À†±ÀåvÀ | </w:t>
      </w:r>
    </w:p>
    <w:p w14:paraId="0BC5A14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¸Ë‡¨sÁUÀå …ªÀÄ¸ÉåöÊ …zÀvÁé AiÀiÁxÁ…¸ÀÛA «¥À†gÉÃvÀ£À</w:t>
      </w:r>
      <w:r w:rsidRPr="00195CAF">
        <w:rPr>
          <w:rFonts w:ascii="BRH Kannada Extra" w:hAnsi="BRH Kannada Extra" w:cs="BRH Kannada Extra"/>
          <w:sz w:val="40"/>
          <w:szCs w:val="40"/>
        </w:rPr>
        <w:tab/>
        <w:t xml:space="preserve">|| </w:t>
      </w:r>
      <w:r w:rsidRPr="00195CAF">
        <w:rPr>
          <w:rFonts w:ascii="Arial" w:hAnsi="Arial" w:cs="Arial"/>
          <w:b/>
          <w:sz w:val="28"/>
          <w:szCs w:val="28"/>
        </w:rPr>
        <w:t>6</w:t>
      </w:r>
      <w:r w:rsidRPr="00195CAF">
        <w:rPr>
          <w:rFonts w:ascii="BRH Kannada Extra" w:hAnsi="BRH Kannada Extra" w:cs="BRH Kannada Extra"/>
          <w:sz w:val="40"/>
          <w:szCs w:val="40"/>
        </w:rPr>
        <w:t xml:space="preserve"> </w:t>
      </w:r>
    </w:p>
    <w:p w14:paraId="37C8C0DD" w14:textId="77777777" w:rsidR="00D825D7" w:rsidRPr="00195CAF" w:rsidRDefault="00D825D7" w:rsidP="00DF1E9A">
      <w:pPr>
        <w:pStyle w:val="NoSpacing"/>
        <w:spacing w:line="252" w:lineRule="auto"/>
      </w:pPr>
    </w:p>
    <w:p w14:paraId="2B9BAE3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…EªÀiÁªÀiï vÀé†«Ä£ÀÝç «ÄÃqÀéB ¸ÀÄ…¥ÀÄvÁæ(Uïä) …¸ÀÄ¨sÀ‡UÁA PÀÄgÀÄ | </w:t>
      </w:r>
    </w:p>
    <w:p w14:paraId="0E78065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zÀ‡±Á¸ÁåA …¥ÀÄvÁæ£Á †zsÉÃ…» ¥À†wªÉÄÃPÁ …zÀ±ÀA †PÀÈ¢ü || </w:t>
      </w:r>
      <w:r w:rsidRPr="00195CAF">
        <w:rPr>
          <w:rFonts w:ascii="Arial" w:hAnsi="Arial" w:cs="Arial"/>
          <w:b/>
          <w:sz w:val="28"/>
          <w:szCs w:val="28"/>
        </w:rPr>
        <w:t xml:space="preserve">7 </w:t>
      </w:r>
    </w:p>
    <w:p w14:paraId="2D99246F" w14:textId="77777777" w:rsidR="00D825D7" w:rsidRPr="00195CAF" w:rsidRDefault="00D825D7" w:rsidP="00DF1E9A">
      <w:pPr>
        <w:pStyle w:val="NoSpacing"/>
        <w:spacing w:line="252" w:lineRule="auto"/>
      </w:pPr>
    </w:p>
    <w:p w14:paraId="6717797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…AiÀÄ±À†¸ÀÌ…gÀA §†¯ÁªÀ£ÀÛA …¥Àæ¨sÀÄ‡vÀéA vÀ…ªÉÄÃªÀ ‡gÁeÁ…¢ü¥À‡wgï §¨sÀÆªÀ | </w:t>
      </w:r>
    </w:p>
    <w:p w14:paraId="0A9B741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¸À‡YÂÌÃtð £ÁUÁ…±Àé¥À‡wgï £ÀgÁuÁA ¸ÀÄ…ªÀÄYÎ‡®åA ¸ÀvÀvÀA …¢ÃWÀðªÀiÁ†AiÀÄÄB || </w:t>
      </w:r>
      <w:r w:rsidRPr="00195CAF">
        <w:rPr>
          <w:rFonts w:ascii="Arial" w:hAnsi="Arial" w:cs="Arial"/>
          <w:b/>
          <w:sz w:val="28"/>
          <w:szCs w:val="28"/>
        </w:rPr>
        <w:t>8</w:t>
      </w:r>
      <w:r w:rsidRPr="00195CAF">
        <w:rPr>
          <w:rFonts w:ascii="BRH Kannada Extra" w:hAnsi="BRH Kannada Extra" w:cs="BRH Kannada Extra"/>
          <w:sz w:val="40"/>
          <w:szCs w:val="40"/>
        </w:rPr>
        <w:t xml:space="preserve"> </w:t>
      </w:r>
    </w:p>
    <w:p w14:paraId="08C26AFC" w14:textId="77777777" w:rsidR="00D825D7" w:rsidRPr="00195CAF" w:rsidRDefault="00D825D7" w:rsidP="00DF1E9A">
      <w:pPr>
        <w:pStyle w:val="NoSpacing"/>
        <w:spacing w:line="252" w:lineRule="auto"/>
      </w:pPr>
    </w:p>
    <w:p w14:paraId="258EEEF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…¸ÀAeÁÕ†£ÀA …</w:t>
      </w:r>
      <w:r w:rsidR="00215D1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«eÁÕ†£ÀA …¥ÀæeÁÕ†£ÀA …eÁ£À†zÀ©ü …eÁ£Àvï | </w:t>
      </w:r>
    </w:p>
    <w:p w14:paraId="7772FE2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…¸ÀYÌ†¥À¯Áä£ÀA …¥ÀæPÀ†®àªÀiÁ£À-ªÀÄÄ…¥ÀPÀ†®àªÀiÁ…£À-ªÀÄÄ†¥ÀPÀèöÈ¥ÀÛA …PÀèöÈ¥ÀÛA | </w:t>
      </w:r>
    </w:p>
    <w:p w14:paraId="118E133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±ÉæÃ…AiÉÆÃ ªÀ†¹ÃAiÀÄ …DAiÀÄxï ¸ÀA†¨sÀÆvÀA …¨sÀÆvÀA | </w:t>
      </w:r>
      <w:r w:rsidR="00572BCD">
        <w:rPr>
          <w:rFonts w:ascii="BRH Kannada Extra" w:hAnsi="BRH Kannada Extra" w:cs="BRH Kannada Extra"/>
          <w:sz w:val="40"/>
          <w:szCs w:val="40"/>
        </w:rPr>
        <w:br/>
      </w:r>
      <w:r w:rsidRPr="00195CAF">
        <w:rPr>
          <w:rFonts w:ascii="BRH Kannada Extra" w:hAnsi="BRH Kannada Extra" w:cs="BRH Kannada Extra"/>
          <w:sz w:val="40"/>
          <w:szCs w:val="40"/>
        </w:rPr>
        <w:t xml:space="preserve">…avÀæB …PÉÃvÀÄB …¥Àæ¨sÁ…£Á¨sÁ£ï-…xÀìA¨sÁ£ï | </w:t>
      </w:r>
    </w:p>
    <w:p w14:paraId="1284CDA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†eÉÆåÃw…µÁä(…UïÎ) ¸ÉÛÃ†d¸Áé…£Á vÀ…¥À(…UïÎ) ¸ÀÛ†¥À£Àß …©üvÀ¥À†£ïß | </w:t>
      </w:r>
    </w:p>
    <w:p w14:paraId="0BD12B0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…gÉÆÃ…ZÀ£ÉÆÃ gÉÆÃ†ZÀªÀiÁ£ÀB ±ÉÆÃ…¨sÀ£ÀB ±ÉÆÃ†¨sÀªÀiÁ£ÀB …PÀ¯Áå†tB || </w:t>
      </w:r>
      <w:r w:rsidRPr="00195CAF">
        <w:rPr>
          <w:rFonts w:ascii="Arial" w:hAnsi="Arial" w:cs="Arial"/>
          <w:b/>
          <w:sz w:val="28"/>
          <w:szCs w:val="28"/>
        </w:rPr>
        <w:t>9</w:t>
      </w:r>
      <w:r w:rsidRPr="00195CAF">
        <w:rPr>
          <w:rFonts w:ascii="BRH Kannada Extra" w:hAnsi="BRH Kannada Extra" w:cs="BRH Kannada Extra"/>
          <w:sz w:val="40"/>
          <w:szCs w:val="40"/>
        </w:rPr>
        <w:t xml:space="preserve"> </w:t>
      </w:r>
    </w:p>
    <w:p w14:paraId="726C4BFC" w14:textId="77777777" w:rsidR="00D825D7" w:rsidRPr="00195CAF" w:rsidRDefault="00D825D7" w:rsidP="00DF1E9A">
      <w:pPr>
        <w:pStyle w:val="NoSpacing"/>
        <w:spacing w:line="252" w:lineRule="auto"/>
      </w:pPr>
    </w:p>
    <w:p w14:paraId="3FABF55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 §æ†ºÀä£ï ¨Áæ…ºÀäuÉÆÃ †§æºÀäªÀ…ZÀð¹Ã †eÁAiÀÄ…vÁªÀiÁ„¹ä£ï …gÁµÉÖçÃ †gÁ…d†£Àå E…µÀ†ªÀåB ±ÀÆ†gÉÆÃ ªÀÄºÁ…gÀxÉÆÃ †eÁAiÀÄ…vÁA zÉÆÃ†VÞçÃ …zsÉÃ£ÀÄgï- ªÉÇÃ†qÁ„…£ÀqÁé …£Á±ÀÄB ¸À…¦ÛB ¥ÀÄ†gÀ…¤Þgï AiÉÆÃ†µÁ …fµÀÆÚ †gÀ…xÉÃµÁ×B …¸À¨sÉÃ…AiÉÆÃ AiÀÄÄªÁ„„¸Àå AiÀÄ†dªÀiÁ£À¸Àå …«ÃgÉÆÃ †eÁAiÀÄvÁA ¤…PÁªÉÄÃ†¤PÁªÉÄÃ</w:t>
      </w:r>
      <w:r w:rsidR="00CF706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£ÀB …¥Àdð†£ÉÆåÃ ªÀgÀëvÀÄ …¥sÀ°†£ÉÆåÃ …£À N†µÀzsÀAiÀÄB ¥ÀZÀå£ÁÛA </w:t>
      </w:r>
      <w:r w:rsidR="001C6A40"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AiÉÆÃUÀ…PÉëÃªÉÆÃ †£ÀB PÀ®àvÁA || </w:t>
      </w:r>
      <w:r w:rsidRPr="00195CAF">
        <w:rPr>
          <w:rFonts w:ascii="Arial" w:hAnsi="Arial" w:cs="Arial"/>
          <w:b/>
          <w:sz w:val="28"/>
          <w:szCs w:val="28"/>
        </w:rPr>
        <w:t>10</w:t>
      </w:r>
      <w:r w:rsidRPr="00195CAF">
        <w:rPr>
          <w:rFonts w:ascii="BRH Kannada Extra" w:hAnsi="BRH Kannada Extra" w:cs="BRH Kannada Extra"/>
          <w:sz w:val="40"/>
          <w:szCs w:val="40"/>
        </w:rPr>
        <w:t xml:space="preserve"> </w:t>
      </w:r>
    </w:p>
    <w:p w14:paraId="42EFC89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…§…ºÀÄUÉéöÊ †§…ºÀé±Áé†AiÉÄÊ §ºÀéeÁ…«PÁ‡AiÉÄÊ | …§…ºÀÄ…«æÃ…»…AiÀÄªÁ†AiÉÄÊ §ºÀÄªÀiÁµÀ…w¯Á‡AiÉÄÊ |</w:t>
      </w:r>
      <w:r w:rsidR="00CF7060"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…§…ºÀÄ…»…gÀuÁå†AiÉÄÊ §ºÀÄ…ºÀ¹Û†PÁAiÉÄÊ | …§…ºÀÄ…zÁ…¸À…¥ÀÆ…gÀÄµÁ†AiÉÄÊ gÀ…¬ÄªÀÄ…vÉåöÊ ¥ÀÄ†¶ÖªÀÄvÉåöÊ | </w:t>
      </w:r>
      <w:r w:rsidR="00572BCD">
        <w:rPr>
          <w:rFonts w:ascii="BRH Kannada Extra" w:hAnsi="BRH Kannada Extra" w:cs="BRH Kannada Extra"/>
          <w:sz w:val="40"/>
          <w:szCs w:val="40"/>
        </w:rPr>
        <w:br/>
      </w:r>
      <w:r w:rsidRPr="00195CAF">
        <w:rPr>
          <w:rFonts w:ascii="BRH Kannada Extra" w:hAnsi="BRH Kannada Extra" w:cs="BRH Kannada Extra"/>
          <w:sz w:val="40"/>
          <w:szCs w:val="40"/>
        </w:rPr>
        <w:t>…§…ºÀÄ…gÁ…A</w:t>
      </w:r>
      <w:r w:rsidR="00CF7060" w:rsidRPr="00195CAF">
        <w:rPr>
          <w:rFonts w:ascii="BRH Kannada Extra" w:hAnsi="BRH Kannada Extra" w:cs="BRH Kannada Extra"/>
          <w:sz w:val="40"/>
          <w:szCs w:val="40"/>
        </w:rPr>
        <w:t xml:space="preserve">iÀÄ…¸ÉÆàÃµÁ…AiÉÄÊ gÁ‡eÁ¸ÀÄÛ || </w:t>
      </w:r>
      <w:r w:rsidRPr="00195CAF">
        <w:rPr>
          <w:rFonts w:ascii="Arial" w:hAnsi="Arial" w:cs="Arial"/>
          <w:b/>
          <w:sz w:val="28"/>
          <w:szCs w:val="28"/>
        </w:rPr>
        <w:t>11</w:t>
      </w:r>
      <w:r w:rsidRPr="00195CAF">
        <w:rPr>
          <w:rFonts w:ascii="BRH Kannada Extra" w:hAnsi="BRH Kannada Extra" w:cs="BRH Kannada Extra"/>
          <w:sz w:val="40"/>
          <w:szCs w:val="40"/>
        </w:rPr>
        <w:t xml:space="preserve"> </w:t>
      </w:r>
    </w:p>
    <w:p w14:paraId="03EE6B33" w14:textId="77777777" w:rsidR="00D825D7" w:rsidRPr="00195CAF" w:rsidRDefault="00D825D7" w:rsidP="00DF1E9A">
      <w:pPr>
        <w:pStyle w:val="NoSpacing"/>
        <w:spacing w:line="252" w:lineRule="auto"/>
      </w:pPr>
    </w:p>
    <w:p w14:paraId="6C93350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D†AiÀÄÄµÉÖÃ …«±Àé†vÉÆÃ zÀzsÀ …zÀAiÀÄ …ªÀÄVßªÀð‡gÉÃtåB | ¥ÀÄ†£À¸ÉÛÃ …¥Áæt D†AiÀiÁ…w (D†AiÀÄ…w) ¥À…gÁAiÀÄPÀë÷ä(†Uïä) ¸ÀÄªÁ«ÄvÉÃ | …D…AiÀÄÄzÁð †CUÉßÃ …ºÀ«†µÉÆÃ dÄ…µÁuÉÆÃ …WÀÈvÀ †¥ÀæwÃPÉÆÃ …WÀÈvÀ†AiÉÆÃ ¤gÉÃ¢ü | …WÀÈvÀA …¦ÃvÁé ªÀÄ…zsÀÄ ZÁ…gÀÄ UÀ†ªÀåA …¦vÉÃ†ªÀ …¥À</w:t>
      </w:r>
      <w:r w:rsidR="00CF7060" w:rsidRPr="00195CAF">
        <w:rPr>
          <w:rFonts w:ascii="BRH Kannada Extra" w:hAnsi="BRH Kannada Extra" w:cs="BRH Kannada Extra"/>
          <w:sz w:val="40"/>
          <w:szCs w:val="40"/>
        </w:rPr>
        <w:t xml:space="preserve">ÄvÀæ…ªÀÄ©ü-†gÀPÀëvÁ…¢ªÀÄA || </w:t>
      </w:r>
      <w:r w:rsidRPr="00195CAF">
        <w:rPr>
          <w:rFonts w:ascii="Arial" w:hAnsi="Arial" w:cs="Arial"/>
          <w:b/>
          <w:sz w:val="28"/>
          <w:szCs w:val="28"/>
        </w:rPr>
        <w:t>12</w:t>
      </w:r>
      <w:r w:rsidRPr="00195CAF">
        <w:rPr>
          <w:rFonts w:ascii="BRH Kannada Extra" w:hAnsi="BRH Kannada Extra" w:cs="BRH Kannada Extra"/>
          <w:sz w:val="40"/>
          <w:szCs w:val="40"/>
        </w:rPr>
        <w:t xml:space="preserve"> </w:t>
      </w:r>
    </w:p>
    <w:p w14:paraId="66673665" w14:textId="77777777" w:rsidR="00D825D7" w:rsidRPr="00195CAF" w:rsidRDefault="00D825D7" w:rsidP="00DF1E9A">
      <w:pPr>
        <w:pStyle w:val="NoSpacing"/>
        <w:spacing w:line="252" w:lineRule="auto"/>
      </w:pPr>
    </w:p>
    <w:p w14:paraId="209EB88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…¥ÀÄgÀ…¸ÁÛzï zÀ†±À ºÉÆÃvÁ…gÀ-ªÀÄÄ†zÀ…kÑ -ªÀÄÄ†¥ÀzÀzsÁw AiÀiÁªÀ…vÀàzÀA | </w:t>
      </w:r>
    </w:p>
    <w:p w14:paraId="0418F15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ºÀÈ†zÀ…AiÀÄA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AiÀÄ†dÄ…¶Ã ¥À†vËß÷å ZÀ | …zÀ…Që…tvÀB ¥Áæ…kÑ-kÑ†vÀÄgï ºÉÆÃvÁgÀA | </w:t>
      </w:r>
    </w:p>
    <w:p w14:paraId="4BEFBDE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…¥À±ÁÑ-…zÀÄ†zÀ…kÑA ¥À†kÑ ºÉÆÃvÁgÀA | …G…vÀÛ…gÀvÀB ¥Áæ…kÑ(…Uïä) µÀ†qÉÆÙÃvÁgÀA | </w:t>
      </w:r>
    </w:p>
    <w:p w14:paraId="4755D15D" w14:textId="77777777" w:rsidR="0074618F"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…G¥À†j…µÁÖvï ¥ÁækÑ(†Uïä) …¸À¥ÀÛ †ºÉÆÃvÁgÀA | ºÀÈ†zÀ…AiÀÄA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AiÀÄdÆ(†Uïä)…¶ ¥À†vÉß÷åöÊ±ÀÑ | …AiÀÄ…xÁ…ªÀ…PÁ±ÀA UÀæºÁ†£ï | …AiÀÄ…xÁ…ªÀ…PÁ±ÀA †¥Àæw …UÀæºÁA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¯ÉÆÃPÀA …¥ÀÈuÁ†±ÀÑ | ¸À†ªÁðºÁ …¸ÉåöÊvÁ …zÉÃªÀ‡vÁB …¦æÃvÁ …C©üÃ†µÁÖ ¨sÀªÀ¤Û || </w:t>
      </w:r>
      <w:r w:rsidRPr="00195CAF">
        <w:rPr>
          <w:rFonts w:ascii="Arial" w:hAnsi="Arial" w:cs="Arial"/>
          <w:b/>
          <w:sz w:val="28"/>
          <w:szCs w:val="28"/>
        </w:rPr>
        <w:t>13</w:t>
      </w:r>
      <w:r w:rsidRPr="00195CAF">
        <w:rPr>
          <w:rFonts w:ascii="BRH Kannada Extra" w:hAnsi="BRH Kannada Extra" w:cs="BRH Kannada Extra"/>
          <w:sz w:val="40"/>
          <w:szCs w:val="40"/>
        </w:rPr>
        <w:t xml:space="preserve"> </w:t>
      </w:r>
    </w:p>
    <w:p w14:paraId="424DB354" w14:textId="77777777" w:rsidR="00D825D7" w:rsidRPr="00195CAF" w:rsidRDefault="0074618F" w:rsidP="00DF1E9A">
      <w:pPr>
        <w:autoSpaceDE w:val="0"/>
        <w:autoSpaceDN w:val="0"/>
        <w:adjustRightInd w:val="0"/>
        <w:spacing w:after="0" w:line="252" w:lineRule="auto"/>
        <w:rPr>
          <w:rFonts w:ascii="BRH Kannada Extra" w:hAnsi="BRH Kannada Extra" w:cs="BRH Kannada Extra"/>
          <w:sz w:val="40"/>
          <w:szCs w:val="40"/>
        </w:rPr>
      </w:pPr>
      <w:r w:rsidRPr="00195CAF">
        <w:pict w14:anchorId="31D914DF">
          <v:rect id="_x0000_i1043" style="width:0;height:1.5pt" o:hralign="center" o:hrstd="t" o:hr="t" fillcolor="#a0a0a0" stroked="f"/>
        </w:pict>
      </w:r>
    </w:p>
    <w:p w14:paraId="39E56F7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p>
    <w:p w14:paraId="31F2DD50" w14:textId="77777777" w:rsidR="0074618F" w:rsidRPr="00195CAF" w:rsidRDefault="0074618F" w:rsidP="00DF1E9A">
      <w:pPr>
        <w:autoSpaceDE w:val="0"/>
        <w:autoSpaceDN w:val="0"/>
        <w:adjustRightInd w:val="0"/>
        <w:spacing w:after="0" w:line="252" w:lineRule="auto"/>
        <w:rPr>
          <w:rFonts w:ascii="BRH Kannada RN" w:hAnsi="BRH Kannada RN" w:cs="BRH Kannada RN"/>
          <w:sz w:val="40"/>
          <w:szCs w:val="40"/>
        </w:rPr>
        <w:sectPr w:rsidR="0074618F" w:rsidRPr="00195CAF" w:rsidSect="00C624EA">
          <w:pgSz w:w="12240" w:h="15840"/>
          <w:pgMar w:top="1166" w:right="864" w:bottom="1440" w:left="1440" w:header="720" w:footer="720" w:gutter="0"/>
          <w:cols w:space="720"/>
          <w:noEndnote/>
          <w:docGrid w:linePitch="299"/>
        </w:sectPr>
      </w:pPr>
    </w:p>
    <w:p w14:paraId="4D2103CE" w14:textId="77777777" w:rsidR="0074618F" w:rsidRPr="00195CAF" w:rsidRDefault="0074618F"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069BC317" w14:textId="77777777" w:rsidR="00D825D7" w:rsidRPr="00195CAF" w:rsidRDefault="00D825D7" w:rsidP="00DF1E9A">
      <w:pPr>
        <w:pStyle w:val="VedaVMSKannada-Heading"/>
        <w:spacing w:line="252" w:lineRule="auto"/>
        <w:rPr>
          <w:color w:val="auto"/>
        </w:rPr>
      </w:pPr>
      <w:bookmarkStart w:id="75" w:name="_Toc535175653"/>
      <w:r w:rsidRPr="00195CAF">
        <w:rPr>
          <w:color w:val="auto"/>
        </w:rPr>
        <w:t>DgÀtåPÉÃ ¢éwÃAiÀÄ¥Àæ±ÀßB ¥ÀæxÀªÀÄ¥ÀkõÁÑwB</w:t>
      </w:r>
      <w:bookmarkEnd w:id="75"/>
    </w:p>
    <w:p w14:paraId="20980740" w14:textId="77777777" w:rsidR="00D825D7" w:rsidRPr="003C5D67" w:rsidRDefault="00D825D7" w:rsidP="00DF1E9A">
      <w:pPr>
        <w:pStyle w:val="3-Eng-Subheading-VedaVMSTelugu"/>
        <w:spacing w:line="252" w:lineRule="auto"/>
        <w:rPr>
          <w:rFonts w:ascii="BRH Kannada RN" w:hAnsi="BRH Kannada RN" w:cs="BRH Kannada RN"/>
          <w:color w:val="auto"/>
          <w:sz w:val="28"/>
          <w:szCs w:val="28"/>
        </w:rPr>
      </w:pPr>
      <w:r w:rsidRPr="003C5D67">
        <w:rPr>
          <w:color w:val="auto"/>
          <w:sz w:val="28"/>
          <w:szCs w:val="28"/>
        </w:rPr>
        <w:t>TA 2.1.1</w:t>
      </w:r>
    </w:p>
    <w:p w14:paraId="035AD714" w14:textId="77777777" w:rsidR="006F6DCB"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¸À…ºÀªÉÊ …zÉÃªÁ…£ÁA ZÁ†¸ÀÄgÁuÁA ZÀ …AiÀÄeËÕ ¥Àæ†vÀvÁ-ªÁ¸ÁÛA …ªÀAiÀÄ(UïÎ) …¸ÀéUÀðA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…¯ÉÆÃPÀ‡ªÉÄÃµÁåªÉÆÃ …ªÀAiÀÄ‡ªÉÄÃµÁå…ªÀÄ E…w vÉÃ„†¸ÀÄgÁB …¸À£Àß…ºÀå ¸À†ºÀ …¸ÉÊªÁ†ZÀgÀ£ï §æ…ºÀäZÀ†AiÉÄÃð…t vÀ†¥À¸ÉÊ ªÀ …zÉÃªÁ¸ÉÛÃ „†¸ÀÄgÁ CªÀÄÄ…ºÀå(…UïÎ) ¸ÉÛÃ£À ¥Áæ†eÁ…£À(…UïÎ)¸ÉÛÃ ¥À†gÁ¨sÀ…ªÀ£ï vÉÃ£À …¸ÀéUÀðA </w:t>
      </w:r>
      <w:r w:rsidR="00652D2F" w:rsidRPr="00652D2F">
        <w:rPr>
          <w:rFonts w:ascii="BRH Devanagari Extra" w:hAnsi="BRH Devanagari Extra" w:cs="BRH Devanagari Extra"/>
          <w:sz w:val="40"/>
          <w:szCs w:val="40"/>
          <w:highlight w:val="yellow"/>
        </w:rPr>
        <w:t>Æ</w:t>
      </w:r>
      <w:r w:rsidRPr="00195CAF">
        <w:rPr>
          <w:rFonts w:ascii="BRH Kannada Extra" w:hAnsi="BRH Kannada Extra" w:cs="BRH Kannada Extra"/>
          <w:sz w:val="40"/>
          <w:szCs w:val="40"/>
        </w:rPr>
        <w:t xml:space="preserve">…¯ÉÆÃPÀ-†ªÀiÁ…AiÀÄ£ï ¥Àæ†¸ÀÈvÉÃ…£À ªÉÊ …AiÀÄeÉÕÃ†£À …zÉÃªÁB …¸ÀéUÀðA </w:t>
      </w:r>
      <w:r w:rsidR="00652D2F" w:rsidRPr="00652D2F">
        <w:rPr>
          <w:rFonts w:ascii="BRH Devanagari Extra" w:hAnsi="BRH Devanagari Extra" w:cs="BRH Devanagari Extra"/>
          <w:sz w:val="40"/>
          <w:szCs w:val="40"/>
          <w:highlight w:val="yellow"/>
        </w:rPr>
        <w:t>Æ</w:t>
      </w:r>
      <w:r w:rsidRPr="00652D2F">
        <w:rPr>
          <w:rFonts w:ascii="BRH Kannada Extra" w:hAnsi="BRH Kannada Extra" w:cs="BRH Kannada Extra"/>
          <w:sz w:val="40"/>
          <w:szCs w:val="40"/>
          <w:highlight w:val="yellow"/>
        </w:rPr>
        <w:t>…</w:t>
      </w:r>
      <w:r w:rsidRPr="00195CAF">
        <w:rPr>
          <w:rFonts w:ascii="BRH Kannada Extra" w:hAnsi="BRH Kannada Extra" w:cs="BRH Kannada Extra"/>
          <w:sz w:val="40"/>
          <w:szCs w:val="40"/>
        </w:rPr>
        <w:t xml:space="preserve">¯ÉÆÃPÀ-†ªÀiÁ…AiÀÄ£Àß ¥Àæ†¸ÀÈ…vÉÃ£Á †¸ÀÄ…gÁ£ï ¥À†gÁ„¨sÁªÀ…AiÀÄ£ï ¥Àæ†¸ÀÈvÉÆÃ …ºÀªÉÊ †AiÀÄeÉÆÕÃ¥À…«Ãw†£ÉÆÃ …AiÀÄeÉÆÕÃ „†¥Àæ…¸ÀÈvÉÆÃ „†£ÀÄ¥À…«Ãw…£ÉÆÃ AiÀÄvï Q†kÑ ¨Áæ…ºÀäuÉÆÃ †AiÀÄeÉÆÕÃ¥À…«Ã -vÀå†¢üÃ…vÉÃ AiÀÄ†dvÀ …KªÀ vÀvÀÛ‡¸Áäzï AiÀÄeÉÆÕÃ¥À…«Ã†vÉåÃ ªÁ†¢üÃ¬ÄÃvÀ …AiÀiÁd…AiÉÄÃzï AiÀÄ†eÉÃvÀªÁ …AiÀÄdÕ…¸Àå ¥Àæ†¸ÀÈ…vÁå C†f…£ÀA </w:t>
      </w:r>
      <w:r w:rsidR="00652D2F" w:rsidRPr="00652D2F">
        <w:rPr>
          <w:rFonts w:ascii="BRH Devanagari Extra" w:hAnsi="BRH Devanagari Extra" w:cs="BRH Devanagari Extra"/>
          <w:sz w:val="40"/>
          <w:szCs w:val="40"/>
          <w:highlight w:val="yellow"/>
        </w:rPr>
        <w:t>Æ</w:t>
      </w:r>
      <w:r w:rsidRPr="00195CAF">
        <w:rPr>
          <w:rFonts w:ascii="BRH Kannada Extra" w:hAnsi="BRH Kannada Extra" w:cs="BRH Kannada Extra"/>
          <w:sz w:val="40"/>
          <w:szCs w:val="40"/>
        </w:rPr>
        <w:t xml:space="preserve">ªÁ†¸ÉÆÃ ªÁ zÀQë…tvÀ †G…¥À«Ã…AiÀÄ zÀ†QëtA …¨ÁºÀÄ-ªÀÄÄ†zÀÞ…gÀvÉÃ „†ªÀzsÀvÉÛÃ …¸ÀªÀå«Ä†w AiÀÄeÉÆÕÃ¥À…«ÃvÀ …ªÉÄÃvÀ …zÉÃªÀ «†¥ÀjÃvÀA ¥ÁæaÃ£Á…«ÃvÀ(Uïä) …¸ÀªÀiï«Ã†vÀA ªÀiÁ…£ÀÄµÀA || </w:t>
      </w:r>
    </w:p>
    <w:p w14:paraId="4EF9CFEA" w14:textId="77777777" w:rsidR="00D825D7" w:rsidRPr="00195CAF" w:rsidRDefault="006F6DCB" w:rsidP="00DF1E9A">
      <w:pPr>
        <w:autoSpaceDE w:val="0"/>
        <w:autoSpaceDN w:val="0"/>
        <w:adjustRightInd w:val="0"/>
        <w:spacing w:after="0" w:line="252" w:lineRule="auto"/>
        <w:rPr>
          <w:rFonts w:ascii="BRH Kannada Extra" w:hAnsi="BRH Kannada Extra" w:cs="BRH Kannada Extra"/>
          <w:sz w:val="40"/>
          <w:szCs w:val="40"/>
        </w:rPr>
      </w:pPr>
      <w:r w:rsidRPr="00195CAF">
        <w:pict w14:anchorId="700283C1">
          <v:rect id="_x0000_i1044" style="width:0;height:1.5pt" o:hralign="center" o:hrstd="t" o:hr="t" fillcolor="#a0a0a0" stroked="f"/>
        </w:pict>
      </w:r>
    </w:p>
    <w:p w14:paraId="60AA1FF1" w14:textId="77777777" w:rsidR="00D825D7" w:rsidRPr="00195CAF" w:rsidRDefault="00D825D7" w:rsidP="00DF1E9A">
      <w:pPr>
        <w:pStyle w:val="VedaVMSKannada-Heading"/>
        <w:spacing w:line="252" w:lineRule="auto"/>
        <w:rPr>
          <w:color w:val="auto"/>
        </w:rPr>
      </w:pPr>
      <w:bookmarkStart w:id="76" w:name="_Toc535175654"/>
      <w:r w:rsidRPr="00195CAF">
        <w:rPr>
          <w:color w:val="auto"/>
        </w:rPr>
        <w:t>DgÀtåPÉÃ ¢éwÃAiÀÄ¥Àæ±ÀßB ¢éwÃAiÀÄ¥ÀkõÁÑwB</w:t>
      </w:r>
      <w:bookmarkEnd w:id="76"/>
    </w:p>
    <w:p w14:paraId="79985BE1" w14:textId="77777777" w:rsidR="00D825D7" w:rsidRPr="003C5D67" w:rsidRDefault="00D825D7" w:rsidP="00DF1E9A">
      <w:pPr>
        <w:pStyle w:val="3-Eng-Subheading-VedaVMSTelugu"/>
        <w:spacing w:line="252" w:lineRule="auto"/>
        <w:rPr>
          <w:rFonts w:ascii="BRH Kannada RN" w:hAnsi="BRH Kannada RN" w:cs="BRH Kannada RN"/>
          <w:color w:val="auto"/>
          <w:sz w:val="28"/>
          <w:szCs w:val="28"/>
        </w:rPr>
      </w:pPr>
      <w:r w:rsidRPr="003C5D67">
        <w:rPr>
          <w:color w:val="auto"/>
          <w:sz w:val="28"/>
          <w:szCs w:val="28"/>
        </w:rPr>
        <w:t>TA 2.2.1</w:t>
      </w:r>
    </w:p>
    <w:p w14:paraId="6509C63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gÀPÁë(†Uïä)…¹ ºÀ†ªÁ ¥ÀÄgÉÆÃ„£ÀÄ…ªÁPÉÃ vÀ¥ÉÆÃ„†UÀæªÀÄwµÀ×…£ÀÛ vÁ£ï …¥ÀæeÁ†¥Àwgï-…ªÀgÉÃ…uÉÆÃ¥Á †ªÀÄ£ÀÛçAiÀÄ…vÀ vÁ…¤ ªÀ†gÀªÀÄªÀÈtÂÃ-vÁ…¢vÉÆåÃ …£ÉÆÃ AiÉÆÃ…zÁÞ E…w vÁ£ï …¥ÀæeÁ†¥ÀwgÀ §æ…«Ãzï AiÉÆÃ†zsÀ…AiÀÄzsÀé-«Ä…w vÀ…¸Áä zÀÄ†wÛµÀ×…£ÀÛ(…Uïä) ºÀ…ªÁ </w:t>
      </w:r>
      <w:r w:rsidRPr="00195CAF">
        <w:rPr>
          <w:rFonts w:ascii="BRH Kannada Extra" w:hAnsi="BRH Kannada Extra" w:cs="BRH Kannada Extra"/>
          <w:sz w:val="40"/>
          <w:szCs w:val="40"/>
        </w:rPr>
        <w:lastRenderedPageBreak/>
        <w:t xml:space="preserve">vÁ…¤ gÀPÁë(†UïÎ)¸Áå-…¢vÀåA AiÉÆÃ†zsÀAiÀÄ…¤Û AiÀiÁ†ªÀzÀ…¸ÀÛ ªÀÄ£Àé-…UÁvÁÛ†¤ …ºÀªÁ …KvÁ…¤ gÀPÁë(†Uïä)¹ UÁAiÀÄ…wæAiÀiÁ „†©üªÀÄ¤Ûç…vÉÃ£ÁA †¨sÀ¸Á ±ÁA AiÀÄ…¤Û vÀ†zÀÄ…ºÀªÁ …KvÉÃ †§æºÀä…ªÁ¢†£ÀB …¥ÀÆªÁð†©ü…ªÀÄÄSÁB …¸ÀAzsÁå‡AiÀiÁA UÁAiÀÄ…wæAiÀiÁ „†©üªÀÄ¤Ûç…vÁ D†¥À …HzsÀéðA «†Që¥À…¤Û vÁ …KvÁ D†¥ÉÆÃ …ªÀfæÃ …¨sÀÆvÁé vÁ…¤ gÀPÁë(†Uïä)¹ …ªÀÄ£ÉÝÃºÁ„†gÀÄuÉÃ …¢éÃ¥ÉÃ ¥Àæ†Që¥À…¤Û AiÀÄvï †¥ÀæzÀ…QëtA ¥Àæ†PÀæªÀÄ…¤Û vÉÃ†£À …¥Á¥Áä…£ÀªÀÄ†ªÀ zsÀÆ£Àé£ï …vÀÄåzÀå†£ÀÛ-ªÀÄ…¸ÀÛA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AiÀÄ†£ÀÛ ªÀiÁ…¢vÀå †ªÀÄ©ü …zsÁåAiÀÄ£ï …PÀÄªÀð£ï ‡¨Áæ…ºÀäuÉÆÃ …«zÁé£ï-…xÀìPÀ†®A …¨sÀzÀæ†ªÀÄ±ÀÄß…vÉÃ „¸Á†ªÁ…¢vÉÆåÃ …§æºÉäÃ…w §æ…ºÉäöÊªÀ ¸À£ï §æ…ºÁä¥ÉåÃ…w AiÀÄ …KªÀA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ªÉÃ†zÀ ||</w:t>
      </w:r>
    </w:p>
    <w:p w14:paraId="43051E97" w14:textId="77777777" w:rsidR="006F6DCB" w:rsidRPr="00195CAF" w:rsidRDefault="006F6DCB" w:rsidP="00DF1E9A">
      <w:pPr>
        <w:autoSpaceDE w:val="0"/>
        <w:autoSpaceDN w:val="0"/>
        <w:adjustRightInd w:val="0"/>
        <w:spacing w:after="0" w:line="252" w:lineRule="auto"/>
        <w:rPr>
          <w:rFonts w:ascii="BRH Kannada RN" w:hAnsi="BRH Kannada RN" w:cs="BRH Kannada RN"/>
          <w:sz w:val="40"/>
          <w:szCs w:val="40"/>
        </w:rPr>
      </w:pPr>
      <w:r w:rsidRPr="00195CAF">
        <w:pict w14:anchorId="2B856DAA">
          <v:rect id="_x0000_i1045" style="width:0;height:1.5pt" o:hralign="center" o:hrstd="t" o:hr="t" fillcolor="#a0a0a0" stroked="f"/>
        </w:pict>
      </w:r>
    </w:p>
    <w:p w14:paraId="36736A10" w14:textId="77777777" w:rsidR="00D825D7" w:rsidRPr="00195CAF" w:rsidRDefault="00D825D7" w:rsidP="00DF1E9A">
      <w:pPr>
        <w:pStyle w:val="VedaVMSKannada-Heading"/>
        <w:spacing w:line="252" w:lineRule="auto"/>
        <w:rPr>
          <w:color w:val="auto"/>
        </w:rPr>
      </w:pPr>
      <w:bookmarkStart w:id="77" w:name="_Toc535175655"/>
      <w:r w:rsidRPr="00195CAF">
        <w:rPr>
          <w:color w:val="auto"/>
        </w:rPr>
        <w:t>£ÁgÁAiÀÄuÉÆÃ¥À¤µÀvï</w:t>
      </w:r>
      <w:bookmarkEnd w:id="77"/>
    </w:p>
    <w:p w14:paraId="04B8AE2D" w14:textId="77777777" w:rsidR="00D825D7" w:rsidRPr="00195CAF" w:rsidRDefault="00D825D7" w:rsidP="00DF1E9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Arial" w:hAnsi="Arial" w:cs="Arial"/>
          <w:sz w:val="28"/>
          <w:szCs w:val="28"/>
        </w:rPr>
      </w:pPr>
      <w:r w:rsidRPr="00195CAF">
        <w:rPr>
          <w:rFonts w:ascii="Arial" w:hAnsi="Arial" w:cs="Arial"/>
          <w:sz w:val="28"/>
          <w:szCs w:val="28"/>
        </w:rPr>
        <w:t>This is a separate upanishad and is different from “Maha Narayanopanishad”. Atharva Rishi who has seen Lord Narayana has conveyed his direct experience in poetic form through “Narayana Upanishad”. It is also called “Narayana Atharva Seersham” by Scholars.</w:t>
      </w:r>
    </w:p>
    <w:p w14:paraId="3BFE96F7" w14:textId="77777777" w:rsidR="00D825D7" w:rsidRPr="00195CAF" w:rsidRDefault="00D825D7" w:rsidP="00DF1E9A">
      <w:pPr>
        <w:autoSpaceDE w:val="0"/>
        <w:autoSpaceDN w:val="0"/>
        <w:adjustRightInd w:val="0"/>
        <w:spacing w:after="0" w:line="252" w:lineRule="auto"/>
        <w:rPr>
          <w:rFonts w:ascii="BRH Kannada RN" w:hAnsi="BRH Kannada RN" w:cs="BRH Kannada RN"/>
          <w:b/>
          <w:sz w:val="40"/>
          <w:szCs w:val="40"/>
        </w:rPr>
      </w:pPr>
      <w:r w:rsidRPr="00195CAF">
        <w:rPr>
          <w:rFonts w:ascii="Arial" w:hAnsi="Arial" w:cs="Arial"/>
          <w:b/>
          <w:sz w:val="28"/>
          <w:szCs w:val="28"/>
        </w:rPr>
        <w:t>(No Definite Source available)</w:t>
      </w:r>
    </w:p>
    <w:p w14:paraId="30F2586C" w14:textId="77777777" w:rsidR="00D825D7" w:rsidRPr="00195CAF" w:rsidRDefault="00D825D7" w:rsidP="00DF1E9A">
      <w:pPr>
        <w:pStyle w:val="NoSpacing"/>
        <w:spacing w:line="252" w:lineRule="auto"/>
      </w:pPr>
    </w:p>
    <w:p w14:paraId="5C37072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 …¸ÀºÀ †£Á ªÀªÀvÀÄ | …¸ÀºÀ †£Ë ¨sÀÄ£ÀPÀÄÛ | …¸ÀºÀ …«Ã†AiÀÄðA PÀgÀªÁªÀºÉÊ | </w:t>
      </w:r>
    </w:p>
    <w:p w14:paraId="4619DD1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…vÉÃ…d¹é …£ÁªÀ†¢üÃvÀªÀÄ…¸ÀÄÛ ªÀiÁ †«¢é…µÁªÀ‡ºÉÊB |</w:t>
      </w:r>
      <w:r w:rsidR="0073469A">
        <w:rPr>
          <w:rFonts w:ascii="BRH Kannada Extra" w:hAnsi="BRH Kannada Extra" w:cs="BRH Kannada Extra"/>
          <w:sz w:val="40"/>
          <w:szCs w:val="40"/>
        </w:rPr>
        <w:t xml:space="preserve"> </w:t>
      </w:r>
      <w:r w:rsidRPr="00195CAF">
        <w:rPr>
          <w:rFonts w:ascii="BRH Kannada Extra" w:hAnsi="BRH Kannada Extra" w:cs="BRH Kannada Extra"/>
          <w:sz w:val="40"/>
          <w:szCs w:val="40"/>
        </w:rPr>
        <w:t>NA ±Á…¤ÛB ±Á…¤ÛB ±Á†¤ÛB ||</w:t>
      </w:r>
    </w:p>
    <w:p w14:paraId="6943ECEF"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CxÀ ¥ÀÄgÀÄµÉÆÃ ºÀ ªÉÊ £ÁgÁAiÀÄuÉÆÃ„ PÁªÀÄAiÀÄvÀ ¥ÀæeÁB †¸ÀÈeÉÃ…AiÉÄÃw |</w:t>
      </w:r>
    </w:p>
    <w:p w14:paraId="6DE5796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…£Á…gÁ…AiÀÄuÁvï †¥ÁæuÉÆÃ …eÁAiÀÄvÉÃ | ªÀÄ£ÀB ¸ÀªÉÃð†¤ÝçAiÀiÁ…tÂ ZÀ |</w:t>
      </w:r>
    </w:p>
    <w:p w14:paraId="176EF91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RA ªÁAiÀÄÄgï-eÉÆåÃw-gÁ¥ÀB ¥ÀÈy«Ã «†±Àé¸Àå …zsÁjtÂÃ |</w:t>
      </w:r>
    </w:p>
    <w:p w14:paraId="1757130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…£Á…gÁ…AiÀÄuÁvï †§æºÁä …eÁAiÀÄvÉÃ | …£Á…gÁ…AiÀÄuÁvï †gÀÄzÉÆæÃ …eÁAiÀÄvÉÃ |</w:t>
      </w:r>
    </w:p>
    <w:p w14:paraId="02815F9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lastRenderedPageBreak/>
        <w:t>…£Á…gÁ…AiÀÄuÁ-†¢£ÉÆÝçÃ …eÁAiÀÄvÉÃ | …£Á…gÁ…AiÀÄuÁvï ¥ÀæeÁ¥ÀvÀAiÀÄB †¥ÀæeÁ…AiÀÄ£ÉÛÃ |</w:t>
      </w:r>
    </w:p>
    <w:p w14:paraId="383DD7B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…£Á…gÁ…AiÀÄuÁvï zÁézÀ±Á-¢vÁå gÀÄzÁæ ªÀ¸ÀªÀB ¸ÀªÁðtÂ ZÀ †bÀ…£ÁÝ(…Uïä)¹ |</w:t>
      </w:r>
    </w:p>
    <w:p w14:paraId="378A2F0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…£Á…gÁ…AiÀÄuÁzÉÃªÀ ¸À†ªÀÄÄvï-¥À…zÀå£ÉÛÃ | …£Á…gÁ…AiÀÄuÉÃ †¥ÀæªÀ…vÀð£ÉÛÃ | …</w:t>
      </w:r>
      <w:r w:rsidR="0073469A">
        <w:rPr>
          <w:rFonts w:ascii="BRH Kannada Extra" w:hAnsi="BRH Kannada Extra" w:cs="BRH Kannada Extra"/>
          <w:sz w:val="40"/>
          <w:szCs w:val="40"/>
        </w:rPr>
        <w:br/>
      </w:r>
      <w:r w:rsidRPr="00195CAF">
        <w:rPr>
          <w:rFonts w:ascii="BRH Kannada Extra" w:hAnsi="BRH Kannada Extra" w:cs="BRH Kannada Extra"/>
          <w:sz w:val="40"/>
          <w:szCs w:val="40"/>
        </w:rPr>
        <w:t>£Á…gÁ…AiÀÄuÉÃ †¥Àæ°Ã…AiÀÄ£ÉÛÃ |</w:t>
      </w:r>
    </w:p>
    <w:p w14:paraId="4B39EC77" w14:textId="77777777" w:rsidR="00D825D7" w:rsidRPr="00195CAF" w:rsidRDefault="00D825D7" w:rsidP="00DF1E9A">
      <w:pPr>
        <w:pStyle w:val="NoSpacing"/>
        <w:spacing w:line="252" w:lineRule="auto"/>
      </w:pPr>
    </w:p>
    <w:p w14:paraId="0831666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 CxÀ ¤vÉÆåÃ †£ÁgÁ…AiÀÄtB | …§æºÁä †£ÁgÁ…AiÀÄtB |</w:t>
      </w:r>
    </w:p>
    <w:p w14:paraId="6A332B3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…²ªÀ†±ÀÑ £ÁgÁ…AiÀÄtB | …±ÀPÀæ†±ÀÑ £ÁgÁ…AiÀÄtB | …zÁå…ªÁ-…¥ÀÈ…yªËå †ZÀ £ÁgÁ…AiÀÄtB |</w:t>
      </w:r>
    </w:p>
    <w:p w14:paraId="480E42C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…PÁ®†±ÀÑ £ÁgÁ…AiÀÄtB | …¢±À†±ÀÑ £ÁgÁ…AiÀÄtB | …HzsÀéð†±ÀÑ £ÁgÁ…AiÀÄtB | </w:t>
      </w:r>
    </w:p>
    <w:p w14:paraId="6624F66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…CzsÀ†±ÀÑ £ÁgÁ…AiÀÄtB | …C…£ÀÛ…§ð»†±ÀÑ £ÁgÁ…AiÀÄtB | </w:t>
      </w:r>
    </w:p>
    <w:p w14:paraId="330CCD8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£ÁgÁAiÀÄt K†ªÉÃzÀ(Uïä) …¸ÀªÀðA || AiÀÄvï …¨sÀÆvÀA AiÀÄ…ZÀÑ ¨sÀ‡ªÀåA | </w:t>
      </w:r>
    </w:p>
    <w:p w14:paraId="0D35187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¤µÀÌ¯ÉÆÃ ¤gÀkÓ£ÉÆÃ ¤«ðPÀ¯ÉÆàÃ ¤gÁSÁåvÀB ±ÀÄzÉÆÞÃ zÉÃªÀ K†PÉÆÃ £ÁgÁ…AiÀÄtB |</w:t>
      </w:r>
      <w:r w:rsidR="0073469A">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 …¢éw‡AiÉÆÃ„…¹Û PÀ†²Ñvï | AiÀÄ †KªÀA …ªÉÃzÀ | </w:t>
      </w:r>
    </w:p>
    <w:p w14:paraId="48F8936D" w14:textId="77777777" w:rsidR="00D825D7" w:rsidRPr="00195CAF" w:rsidRDefault="00D825D7" w:rsidP="00DF1E9A">
      <w:pPr>
        <w:pStyle w:val="NoSpacing"/>
        <w:spacing w:line="252" w:lineRule="auto"/>
      </w:pPr>
    </w:p>
    <w:p w14:paraId="033CA2A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 «µÀÄÚgÉÃªÀ ¨sÀªÀw ¸À «µÀÄÚ†gÉÃªÀ …¨sÀªÀw |</w:t>
      </w:r>
      <w:r w:rsidR="0073469A">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N«Ä†vÀåUÉæÃ …ªÁåºÀgÉÃvï | </w:t>
      </w:r>
      <w:r w:rsidR="0073469A">
        <w:rPr>
          <w:rFonts w:ascii="BRH Kannada Extra" w:hAnsi="BRH Kannada Extra" w:cs="BRH Kannada Extra"/>
          <w:sz w:val="40"/>
          <w:szCs w:val="40"/>
        </w:rPr>
        <w:br/>
      </w:r>
      <w:r w:rsidRPr="00195CAF">
        <w:rPr>
          <w:rFonts w:ascii="BRH Kannada Extra" w:hAnsi="BRH Kannada Extra" w:cs="BRH Kannada Extra"/>
          <w:sz w:val="40"/>
          <w:szCs w:val="40"/>
        </w:rPr>
        <w:t>£ÀªÀÄ †Ew …¥À±ÁÑvï |</w:t>
      </w:r>
      <w:r w:rsidR="0073469A">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…£Á…gÁ…AiÀÄuÁAiÉÄÃ-†vÀÄå¥À…jµÁ×vï | N†«Ä†vÉåÃ…PÁPÀëgÀA | </w:t>
      </w:r>
    </w:p>
    <w:p w14:paraId="4838A34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£ÀªÀÄ E†w zÉéÃ …CPÀëgÉÃ | …£Á…gÁ…AiÀÄuÁAiÉÄÃw ¥À‡kõÁÑPÀë…gÁtÂ |</w:t>
      </w:r>
    </w:p>
    <w:p w14:paraId="3FDCC6F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KvÀzÉéöÊ £ÁgÀAiÀÄt¸Áå-µÁ×†PÀëgÀA …¥ÀzÀA | </w:t>
      </w:r>
    </w:p>
    <w:p w14:paraId="13CAD3D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AiÉÆÃ ºÀ ªÉÊ £ÁgÀAiÀÄt¸Áå-µÁ×PÀëgÀA ¥À†zÀ-ªÀÄ…zÉÞ÷åÃw |</w:t>
      </w:r>
    </w:p>
    <w:p w14:paraId="672DC994" w14:textId="77777777" w:rsidR="004B6117"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C£À¥À§ÄæªÀB ¸ÀªÀð-†ªÀiÁAiÀÄÄ…gÉÃw |</w:t>
      </w:r>
    </w:p>
    <w:p w14:paraId="629B10E0" w14:textId="77777777" w:rsidR="004B6117"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«£ÀÝvÉÃ †¥ÁæeÁ¥ÀvÀå(Uïä) gÁAiÀÄ¸ÉÆàÃ†µÀA UË…¥ÀvÀåA |</w:t>
      </w:r>
    </w:p>
    <w:p w14:paraId="71E3409B"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vÀvÉÆÃ„ªÀÄÈvÀvÀé-ªÀÄ±ÀÄßvÉÃ vÀvÉÆÃ„ªÀÄÈvÀvÀé-ªÀÄ†±ÀÄßvÀ …Ew | </w:t>
      </w:r>
      <w:r w:rsidR="0073469A">
        <w:rPr>
          <w:rFonts w:ascii="BRH Kannada Extra" w:hAnsi="BRH Kannada Extra" w:cs="BRH Kannada Extra"/>
          <w:sz w:val="40"/>
          <w:szCs w:val="40"/>
        </w:rPr>
        <w:br/>
      </w:r>
      <w:r w:rsidRPr="00195CAF">
        <w:rPr>
          <w:rFonts w:ascii="BRH Kannada Extra" w:hAnsi="BRH Kannada Extra" w:cs="BRH Kannada Extra"/>
          <w:sz w:val="40"/>
          <w:szCs w:val="40"/>
        </w:rPr>
        <w:t>AiÀÄ †KªÀA …ªÉÃzÀ |</w:t>
      </w:r>
      <w:r w:rsidR="004B6117">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¥ÀævÀåUÁ£À£ÀÝA §æºÀä¥ÀÄgÀÄµÀA ¥Àæt†ªÀ ¸Àé…gÀÆ¥ÀA | </w:t>
      </w:r>
      <w:r w:rsidR="004B6117">
        <w:rPr>
          <w:rFonts w:ascii="BRH Kannada Extra" w:hAnsi="BRH Kannada Extra" w:cs="BRH Kannada Extra"/>
          <w:sz w:val="40"/>
          <w:szCs w:val="40"/>
        </w:rPr>
        <w:br/>
      </w:r>
      <w:r w:rsidRPr="00195CAF">
        <w:rPr>
          <w:rFonts w:ascii="BRH Kannada Extra" w:hAnsi="BRH Kannada Extra" w:cs="BRH Kannada Extra"/>
          <w:sz w:val="40"/>
          <w:szCs w:val="40"/>
        </w:rPr>
        <w:t xml:space="preserve">CPÁgÀ GPÁgÀ ªÀÄ†PÁgÀ …Ew | vÁ£ÉÃPÀzsÁ ¸ÀªÀÄ¨sÀgÀvÀÛ-zÉÃ†vÀzÉÆÃ…«Äw | </w:t>
      </w:r>
    </w:p>
    <w:p w14:paraId="3632755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AiÀÄÄªÀÄÄ†PÁÛ÷é ªÀÄÄ†ZÀåvÉÃ …AiÉÆÃ…VÃ …d…£Àä ¸ÀA†¸ÁgÀ-…§£ÀÞ£Ávï | </w:t>
      </w:r>
    </w:p>
    <w:p w14:paraId="48CC6E56"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NA £ÀªÉÆÃ £ÁgÁAiÀÄuÁAiÉÄÃw †ªÀÄ£ÉÆÛçÃ…¥Á¸ÀPÀB | </w:t>
      </w:r>
    </w:p>
    <w:p w14:paraId="65B1AA0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ªÉÊPÀÄt× ¨sÀÄªÀ£À-¯ÉÆÃ†PÀA UÀ…«ÄµÀåw |</w:t>
      </w:r>
    </w:p>
    <w:p w14:paraId="6BD42DF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vÀ¢zÀA ¥ÀgÀA ¥ÀÄtØjÃPÀA †«eÁÕ…£À-WÀ£ÀA | vÀ¸Áävï vÀ¢†zÁªÀ£ï …ªÀiÁvÀæA | </w:t>
      </w:r>
    </w:p>
    <w:p w14:paraId="45F39C9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§æºÀäuÉÆåÃ zÉÃ†ªÀQÃ…¥ÀÄ…vÉÆæÃ §æºÀäuÉÆåÃ †ªÀÄzsÀÄ…¸ÀÆzÀ£ÉÆÃA | </w:t>
      </w:r>
      <w:r w:rsidR="0073469A">
        <w:rPr>
          <w:rFonts w:ascii="BRH Kannada Extra" w:hAnsi="BRH Kannada Extra" w:cs="BRH Kannada Extra"/>
          <w:sz w:val="40"/>
          <w:szCs w:val="40"/>
        </w:rPr>
        <w:br/>
      </w:r>
      <w:r w:rsidRPr="00195CAF">
        <w:rPr>
          <w:rFonts w:ascii="BRH Kannada Extra" w:hAnsi="BRH Kannada Extra" w:cs="BRH Kannada Extra"/>
          <w:sz w:val="40"/>
          <w:szCs w:val="40"/>
        </w:rPr>
        <w:t xml:space="preserve">¸ÀªÀð ¨sÀÆvÀ¸ÀÜªÉÄÃ†PÀA £Á…gÁAiÀÄtA | </w:t>
      </w:r>
    </w:p>
    <w:p w14:paraId="2DCB3A7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PÁgÀtgÀÆ¥ÀªÀÄPÁgÀ †¥ÀgÀ…§æºÉÆäÃA | KvÀzÀxÀªÀð ²†gÉÆÃAiÉÆÃ„…¢üÃvÉÃ | </w:t>
      </w:r>
    </w:p>
    <w:p w14:paraId="688F2A3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…¥ÁævÀgÀ†¢üÃ…AiÀiÁ…£ÉÆÃ gÁwæPÀÈvÀA ¥Á†¥ÀA £Á…±ÀAiÀÄw | </w:t>
      </w:r>
    </w:p>
    <w:p w14:paraId="57528BC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…¸ÁAiÀÄ†ªÀÄ¢üÃ…AiÀiÁ…£ÉÆÃ ¢ªÀ¸ÀPÀÈvÀA ¥Á†¥ÀA £Á…±ÀAiÀÄw | </w:t>
      </w:r>
    </w:p>
    <w:p w14:paraId="14C8C29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ªÀiÁzÀÞ÷å¤Ý£À-ªÀiÁ¢vÀå©ü-ªÀÄÄ†SÉÆÃ„¢üÃ…AiÀiÁ£ÀB | </w:t>
      </w:r>
    </w:p>
    <w:p w14:paraId="74DE9D6E"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¥ÀkÑ-¥ÁvÀPÉÆÃ-¥À¥ÁvÀ‡PÁvï ¥Àæ…ªÀÄÄZÀåvÉÃ | </w:t>
      </w:r>
    </w:p>
    <w:p w14:paraId="1B4A7F1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¸ÀªÀð ªÉÃzÀ ¥ÁgÁAiÀÄt †¥ÀÄtåA …®¨sÀvÉÃ | £ÁgÁAiÀÄt ¸ÁAiÀÄÄdå-†ªÀÄªÁ…¥ÉÆßÃ…w £ÁgÁAiÀÄt ¸ÁAiÀÄÄdå-†ªÀÄªÁ…¥ÉÆßÃw | AiÀÄ †KªÀA …ªÉÃzÀ | E†vÀÄå…¥À¤†µÀvï || </w:t>
      </w:r>
    </w:p>
    <w:p w14:paraId="13FA988F" w14:textId="77777777" w:rsidR="0073469A" w:rsidRDefault="00D825D7" w:rsidP="00DF1E9A">
      <w:pPr>
        <w:pStyle w:val="2-Centered-VedaVMSKannada"/>
        <w:spacing w:line="252" w:lineRule="auto"/>
        <w:rPr>
          <w:color w:val="auto"/>
        </w:rPr>
      </w:pPr>
      <w:r w:rsidRPr="00195CAF">
        <w:rPr>
          <w:color w:val="auto"/>
        </w:rPr>
        <w:t xml:space="preserve">NA ±Á…¤ÛB ±Á…¤ÛB ±Á†¤ÛB || </w:t>
      </w:r>
    </w:p>
    <w:p w14:paraId="0FBB5B74" w14:textId="77777777" w:rsidR="0073469A" w:rsidRPr="00195CAF" w:rsidRDefault="0073469A" w:rsidP="00DF1E9A">
      <w:pPr>
        <w:pStyle w:val="2-Centered-VedaVMSKannada"/>
        <w:spacing w:line="252" w:lineRule="auto"/>
        <w:rPr>
          <w:color w:val="auto"/>
        </w:rPr>
      </w:pPr>
    </w:p>
    <w:p w14:paraId="21B018C8" w14:textId="77777777" w:rsidR="00D825D7" w:rsidRPr="00195CAF" w:rsidRDefault="00477359" w:rsidP="00DF1E9A">
      <w:pPr>
        <w:pStyle w:val="2-Centered-VedaVMSKannada"/>
        <w:spacing w:line="252" w:lineRule="auto"/>
        <w:rPr>
          <w:color w:val="auto"/>
        </w:rPr>
      </w:pPr>
      <w:r w:rsidRPr="00195CAF">
        <w:rPr>
          <w:color w:val="auto"/>
        </w:rPr>
        <w:pict w14:anchorId="38CCD1A0">
          <v:rect id="_x0000_i1046" style="width:0;height:1.5pt" o:hralign="center" o:hrstd="t" o:hr="t" fillcolor="#a0a0a0" stroked="f"/>
        </w:pict>
      </w:r>
    </w:p>
    <w:p w14:paraId="7BB36780" w14:textId="77777777" w:rsidR="00D825D7" w:rsidRPr="00195CAF" w:rsidRDefault="00D825D7" w:rsidP="00DF1E9A">
      <w:pPr>
        <w:autoSpaceDE w:val="0"/>
        <w:autoSpaceDN w:val="0"/>
        <w:adjustRightInd w:val="0"/>
        <w:spacing w:after="0" w:line="252" w:lineRule="auto"/>
        <w:rPr>
          <w:rFonts w:ascii="Segoe UI" w:hAnsi="Segoe UI" w:cs="Segoe UI"/>
          <w:sz w:val="20"/>
          <w:szCs w:val="20"/>
        </w:rPr>
      </w:pPr>
    </w:p>
    <w:p w14:paraId="2C969835" w14:textId="77777777" w:rsidR="00D825D7" w:rsidRPr="00195CAF" w:rsidRDefault="00D825D7" w:rsidP="00DF1E9A">
      <w:pPr>
        <w:pStyle w:val="1Title-VedaVMSKannada"/>
        <w:spacing w:line="252" w:lineRule="auto"/>
        <w:rPr>
          <w:color w:val="auto"/>
        </w:rPr>
      </w:pPr>
      <w:bookmarkStart w:id="78" w:name="_Toc535175656"/>
      <w:r w:rsidRPr="00195CAF">
        <w:rPr>
          <w:color w:val="auto"/>
        </w:rPr>
        <w:t>¥ÀæQÃuÁðzsÁåAiÀÄB</w:t>
      </w:r>
      <w:bookmarkEnd w:id="78"/>
      <w:r w:rsidRPr="00195CAF">
        <w:rPr>
          <w:color w:val="auto"/>
        </w:rPr>
        <w:t xml:space="preserve"> </w:t>
      </w:r>
    </w:p>
    <w:p w14:paraId="2859E2BA" w14:textId="77777777" w:rsidR="008D301B" w:rsidRPr="00195CAF" w:rsidRDefault="008D301B" w:rsidP="00DF1E9A">
      <w:pPr>
        <w:pStyle w:val="ListParagraph"/>
        <w:numPr>
          <w:ilvl w:val="0"/>
          <w:numId w:val="1"/>
        </w:numPr>
        <w:autoSpaceDE w:val="0"/>
        <w:autoSpaceDN w:val="0"/>
        <w:adjustRightInd w:val="0"/>
        <w:spacing w:after="0" w:line="252" w:lineRule="auto"/>
        <w:jc w:val="center"/>
        <w:rPr>
          <w:rFonts w:ascii="BRH Telugu Extra" w:hAnsi="BRH Telugu Extra" w:cs="BRH Telugu RN"/>
          <w:b/>
          <w:vanish/>
          <w:sz w:val="48"/>
          <w:szCs w:val="48"/>
          <w:u w:val="double"/>
        </w:rPr>
      </w:pPr>
    </w:p>
    <w:p w14:paraId="1B5BB943" w14:textId="77777777" w:rsidR="008D301B" w:rsidRPr="00195CAF" w:rsidRDefault="00D825D7" w:rsidP="00DF1E9A">
      <w:pPr>
        <w:pStyle w:val="VedaVMSKannada-Heading"/>
        <w:spacing w:line="252" w:lineRule="auto"/>
        <w:rPr>
          <w:color w:val="auto"/>
        </w:rPr>
      </w:pPr>
      <w:bookmarkStart w:id="79" w:name="_Toc535175657"/>
      <w:r w:rsidRPr="00195CAF">
        <w:rPr>
          <w:color w:val="auto"/>
        </w:rPr>
        <w:t>¨ÁæºÀät KPÀ ºÉÆÃvÁ |</w:t>
      </w:r>
      <w:bookmarkEnd w:id="79"/>
      <w:r w:rsidRPr="00195CAF">
        <w:rPr>
          <w:color w:val="auto"/>
        </w:rPr>
        <w:t xml:space="preserve"> </w:t>
      </w:r>
    </w:p>
    <w:p w14:paraId="28DF01F4" w14:textId="77777777" w:rsidR="00D825D7" w:rsidRPr="003C5D67" w:rsidRDefault="00D825D7" w:rsidP="00DF1E9A">
      <w:pPr>
        <w:pStyle w:val="3-Eng-Subheading-VedaVMSTelugu"/>
        <w:spacing w:line="252" w:lineRule="auto"/>
        <w:rPr>
          <w:rFonts w:ascii="BRH Kannada RN" w:hAnsi="BRH Kannada RN" w:cs="BRH Kannada RN"/>
          <w:color w:val="auto"/>
          <w:sz w:val="28"/>
          <w:szCs w:val="28"/>
        </w:rPr>
      </w:pPr>
      <w:r w:rsidRPr="003C5D67">
        <w:rPr>
          <w:color w:val="auto"/>
          <w:sz w:val="28"/>
          <w:szCs w:val="28"/>
        </w:rPr>
        <w:t>(TA 3.7.1)</w:t>
      </w:r>
    </w:p>
    <w:p w14:paraId="0E5AB37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…¨Áæ…ºÀät K†PÀ ºÉÆÃvÁ | ¸À…AiÀÄdÕB | ¸À†ªÉÄÃzÀzÁvÀÄ …¥ÀæeÁA …¥À±ÀÆ£ï </w:t>
      </w:r>
      <w:r w:rsidR="000457A9">
        <w:rPr>
          <w:rFonts w:ascii="BRH Kannada Extra" w:hAnsi="BRH Kannada Extra" w:cs="BRH Kannada Extra"/>
          <w:sz w:val="40"/>
          <w:szCs w:val="40"/>
        </w:rPr>
        <w:br/>
      </w:r>
      <w:r w:rsidRPr="00195CAF">
        <w:rPr>
          <w:rFonts w:ascii="BRH Kannada Extra" w:hAnsi="BRH Kannada Extra" w:cs="BRH Kannada Extra"/>
          <w:sz w:val="40"/>
          <w:szCs w:val="40"/>
        </w:rPr>
        <w:t xml:space="preserve">¥ÀÄ…¶ÖA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…AiÀÄdÕ†±ÀÑ ªÉÄÃ ¨sÀÆAiÀiÁvï | </w:t>
      </w:r>
      <w:r w:rsidRPr="00195CAF">
        <w:rPr>
          <w:rFonts w:ascii="Arial" w:hAnsi="Arial" w:cs="Arial"/>
          <w:b/>
          <w:sz w:val="28"/>
          <w:szCs w:val="28"/>
        </w:rPr>
        <w:t>1</w:t>
      </w:r>
    </w:p>
    <w:p w14:paraId="48A40DE3"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…CVß¢éð †ºÉÆÃvÁ | ¸À…¨sÀvÁð | ¸À†ªÉÄÃzÀzÁvÀÄ …¥ÀæeÁA …¥À±ÀÆ£ï ¥ÀÄ…¶ÖA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w:t>
      </w:r>
    </w:p>
    <w:p w14:paraId="58B58AA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…¨sÀvÁð †ZÀ ªÉÄÃ ¨sÀÆAiÀiÁvï | </w:t>
      </w:r>
      <w:r w:rsidRPr="00195CAF">
        <w:rPr>
          <w:rFonts w:ascii="Arial" w:hAnsi="Arial" w:cs="Arial"/>
          <w:b/>
          <w:sz w:val="28"/>
          <w:szCs w:val="28"/>
        </w:rPr>
        <w:t xml:space="preserve">2 </w:t>
      </w:r>
    </w:p>
    <w:p w14:paraId="479492DD" w14:textId="77777777" w:rsidR="00D825D7" w:rsidRPr="00195CAF" w:rsidRDefault="00D825D7" w:rsidP="00DF1E9A">
      <w:pPr>
        <w:autoSpaceDE w:val="0"/>
        <w:autoSpaceDN w:val="0"/>
        <w:adjustRightInd w:val="0"/>
        <w:spacing w:after="0" w:line="252" w:lineRule="auto"/>
        <w:rPr>
          <w:rFonts w:ascii="Arial" w:hAnsi="Arial" w:cs="Arial"/>
          <w:b/>
          <w:sz w:val="28"/>
          <w:szCs w:val="28"/>
        </w:rPr>
      </w:pPr>
      <w:r w:rsidRPr="00195CAF">
        <w:rPr>
          <w:rFonts w:ascii="BRH Kannada Extra" w:hAnsi="BRH Kannada Extra" w:cs="BRH Kannada Extra"/>
          <w:sz w:val="40"/>
          <w:szCs w:val="40"/>
        </w:rPr>
        <w:t xml:space="preserve">…¥ÀÈ…y«Ã wæ †ºÉÆÃvÁ | ¸À†¥Àæ…wµÁ× | ¸À†ªÉÄÃzÀzÁvÀÄ …¥ÀæeÁA …¥À±ÀÆ£ï </w:t>
      </w:r>
      <w:r w:rsidR="0073469A">
        <w:rPr>
          <w:rFonts w:ascii="BRH Kannada Extra" w:hAnsi="BRH Kannada Extra" w:cs="BRH Kannada Extra"/>
          <w:sz w:val="40"/>
          <w:szCs w:val="40"/>
        </w:rPr>
        <w:br/>
      </w:r>
      <w:r w:rsidRPr="00195CAF">
        <w:rPr>
          <w:rFonts w:ascii="BRH Kannada Extra" w:hAnsi="BRH Kannada Extra" w:cs="BRH Kannada Extra"/>
          <w:sz w:val="40"/>
          <w:szCs w:val="40"/>
        </w:rPr>
        <w:t xml:space="preserve">¥ÀÄ…¶ÖA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AiÀÄ†±ÀB</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…¥Àæ…wµÁ× †ZÀ ªÉÄÃ ¨sÀÆAiÀiÁvï | </w:t>
      </w:r>
      <w:r w:rsidRPr="00195CAF">
        <w:rPr>
          <w:rFonts w:ascii="Arial" w:hAnsi="Arial" w:cs="Arial"/>
          <w:b/>
          <w:sz w:val="28"/>
          <w:szCs w:val="28"/>
        </w:rPr>
        <w:t>3</w:t>
      </w:r>
    </w:p>
    <w:p w14:paraId="29D30798"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…C£ÀÛ†j…PÀëA ZÀ†vÀÄgï ºÉÆÃvÁ | ¸À…«µÁ×B | ¸À†ªÉÄÃzÀzÁvÀÄ …¥ÀæeÁA …¥À±ÀÆ£ï </w:t>
      </w:r>
      <w:r w:rsidR="0073469A">
        <w:rPr>
          <w:rFonts w:ascii="BRH Kannada Extra" w:hAnsi="BRH Kannada Extra" w:cs="BRH Kannada Extra"/>
          <w:sz w:val="40"/>
          <w:szCs w:val="40"/>
        </w:rPr>
        <w:br/>
      </w:r>
      <w:r w:rsidRPr="00195CAF">
        <w:rPr>
          <w:rFonts w:ascii="BRH Kannada Extra" w:hAnsi="BRH Kannada Extra" w:cs="BRH Kannada Extra"/>
          <w:sz w:val="40"/>
          <w:szCs w:val="40"/>
        </w:rPr>
        <w:t xml:space="preserve">¥ÀÄ…¶ÖA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AiÀÄ†±ÀB |</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…«µÁ×†±ÀÑ ªÉÄÃ ¨sÀÆAiÀiÁvï | </w:t>
      </w:r>
      <w:r w:rsidRPr="00195CAF">
        <w:rPr>
          <w:rFonts w:ascii="Arial" w:hAnsi="Arial" w:cs="Arial"/>
          <w:b/>
          <w:sz w:val="28"/>
          <w:szCs w:val="28"/>
        </w:rPr>
        <w:t xml:space="preserve">4 </w:t>
      </w:r>
    </w:p>
    <w:p w14:paraId="1FD72DD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…ªÁAiÀÄÄB ¥À†kÑ ºÉÆÃvÁ | ¸À…¥ÁætB | ¸À†ªÉÄÃzÀzÁvÀÄ …¥ÀæeÁA …¥À±ÀÆ£ï </w:t>
      </w:r>
      <w:r w:rsidR="0073469A">
        <w:rPr>
          <w:rFonts w:ascii="BRH Kannada Extra" w:hAnsi="BRH Kannada Extra" w:cs="BRH Kannada Extra"/>
          <w:sz w:val="40"/>
          <w:szCs w:val="40"/>
        </w:rPr>
        <w:br/>
      </w:r>
      <w:r w:rsidRPr="00195CAF">
        <w:rPr>
          <w:rFonts w:ascii="BRH Kannada Extra" w:hAnsi="BRH Kannada Extra" w:cs="BRH Kannada Extra"/>
          <w:sz w:val="40"/>
          <w:szCs w:val="40"/>
        </w:rPr>
        <w:t xml:space="preserve">¥ÀÄ…¶ÖA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…¥Áæt†±ÀÑ ªÉÄÃ ¨sÀÆAiÀiÁvï | </w:t>
      </w:r>
      <w:r w:rsidRPr="00195CAF">
        <w:rPr>
          <w:rFonts w:ascii="Arial" w:hAnsi="Arial" w:cs="Arial"/>
          <w:b/>
          <w:sz w:val="28"/>
          <w:szCs w:val="28"/>
        </w:rPr>
        <w:t xml:space="preserve">5 </w:t>
      </w:r>
    </w:p>
    <w:p w14:paraId="1D070A0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…ZÀ£ÀÝç…ªÀiÁB µÀ†qÉÆÙÃvÁ | ¸À …IÄvÀÆ£ï †PÀ®àAiÀiÁw | ¸À†ªÉÄÃzÀzÁvÀÄ …¥ÀæeÁA …¥À±ÀÆ£ï ¥ÀÄ…¶ÖA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…IÄvÀ†ªÀ±ÀÑ ªÉÄÃ PÀ®à£ÁÛA | </w:t>
      </w:r>
      <w:r w:rsidRPr="00195CAF">
        <w:rPr>
          <w:rFonts w:ascii="Arial" w:hAnsi="Arial" w:cs="Arial"/>
          <w:b/>
          <w:sz w:val="28"/>
          <w:szCs w:val="28"/>
        </w:rPr>
        <w:t xml:space="preserve">6 </w:t>
      </w:r>
    </w:p>
    <w:p w14:paraId="32182507"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C£Àß(†Uïä) …¸À¥ÀÛ†ºÉÆÃvÁ | ¸À…¥Áæt†¸Àå …¥ÁætB | ¸À†ªÉÄÃzÀzÁvÀÄ …¥ÀæeÁA …¥À±ÀÆ£ï ¥ÀÄ…¶ÖA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…¥Áæt†¸Àå ZÀ ªÉÄÃ …¥ÁæuÉÆÃ †¨sÀÆAiÀiÁvï | </w:t>
      </w:r>
      <w:r w:rsidRPr="00195CAF">
        <w:rPr>
          <w:rFonts w:ascii="Arial" w:hAnsi="Arial" w:cs="Arial"/>
          <w:b/>
          <w:sz w:val="28"/>
          <w:szCs w:val="28"/>
        </w:rPr>
        <w:t>7</w:t>
      </w:r>
      <w:r w:rsidRPr="00195CAF">
        <w:rPr>
          <w:rFonts w:ascii="BRH Kannada Extra" w:hAnsi="BRH Kannada Extra" w:cs="BRH Kannada Extra"/>
          <w:sz w:val="40"/>
          <w:szCs w:val="40"/>
        </w:rPr>
        <w:t xml:space="preserve"> </w:t>
      </w:r>
    </w:p>
    <w:p w14:paraId="635154C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zËå…gÀµÀÖ †ºÉÆÃvÁ | †¸ÉÆÃ„£Á-…zsÀÈµÀåB | ¸À†ªÉÄÃzÀzÁvÀÄ …¥ÀæeÁA …¥À±ÀÆ£ï </w:t>
      </w:r>
      <w:r w:rsidR="0073469A">
        <w:rPr>
          <w:rFonts w:ascii="BRH Kannada Extra" w:hAnsi="BRH Kannada Extra" w:cs="BRH Kannada Extra"/>
          <w:sz w:val="40"/>
          <w:szCs w:val="40"/>
        </w:rPr>
        <w:br/>
      </w:r>
      <w:r w:rsidRPr="00195CAF">
        <w:rPr>
          <w:rFonts w:ascii="BRH Kannada Extra" w:hAnsi="BRH Kannada Extra" w:cs="BRH Kannada Extra"/>
          <w:sz w:val="40"/>
          <w:szCs w:val="40"/>
        </w:rPr>
        <w:t xml:space="preserve">¥ÀÄ…¶ÖA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…C…£Á …zsÀÈµÀå†±ÀÑ ¨sÀÆAiÀiÁ¸ÀA | </w:t>
      </w:r>
      <w:r w:rsidRPr="00195CAF">
        <w:rPr>
          <w:rFonts w:ascii="Arial" w:hAnsi="Arial" w:cs="Arial"/>
          <w:b/>
          <w:sz w:val="28"/>
          <w:szCs w:val="28"/>
        </w:rPr>
        <w:t>8</w:t>
      </w:r>
    </w:p>
    <w:p w14:paraId="422D80C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…D…¢vÉÆåÃ £À†ªÀ ºÉÆÃvÁ | ¸À †vÉÃ…d¹éÃ | ¸À†ªÉÄÃzÀzÁvÀÄ …¥ÀæeÁA …¥À±ÀÆ£ï </w:t>
      </w:r>
      <w:r w:rsidR="0073469A">
        <w:rPr>
          <w:rFonts w:ascii="BRH Kannada Extra" w:hAnsi="BRH Kannada Extra" w:cs="BRH Kannada Extra"/>
          <w:sz w:val="40"/>
          <w:szCs w:val="40"/>
        </w:rPr>
        <w:br/>
      </w:r>
      <w:r w:rsidRPr="00195CAF">
        <w:rPr>
          <w:rFonts w:ascii="BRH Kannada Extra" w:hAnsi="BRH Kannada Extra" w:cs="BRH Kannada Extra"/>
          <w:sz w:val="40"/>
          <w:szCs w:val="40"/>
        </w:rPr>
        <w:t xml:space="preserve">¥ÀÄ…¶ÖA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AiÀÄ†±ÀB</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 xml:space="preserve">| …vÉÃ…d¹éÃ †ZÀ ¨sÀÆAiÀiÁ¸ÀA | </w:t>
      </w:r>
      <w:r w:rsidRPr="00195CAF">
        <w:rPr>
          <w:rFonts w:ascii="Arial" w:hAnsi="Arial" w:cs="Arial"/>
          <w:b/>
          <w:sz w:val="28"/>
          <w:szCs w:val="28"/>
        </w:rPr>
        <w:t>9</w:t>
      </w:r>
    </w:p>
    <w:p w14:paraId="66B308A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…¥ÀæeÁ†¥À…wgï zÀ†±À ºÉÆÃvÁ | ¸À …EzÀ(Uïä) ¸À‡ªÀðA | </w:t>
      </w:r>
    </w:p>
    <w:p w14:paraId="7D5F896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¸À†ªÉÄÃzÀzÁvÀÄ …¥ÀæeÁA …¥À±ÀÆ£ï ¥ÀÄ…¶ÖA </w:t>
      </w:r>
      <w:r w:rsidR="00652D2F" w:rsidRPr="000356FE">
        <w:rPr>
          <w:rFonts w:ascii="BRH Devanagari Extra" w:hAnsi="BRH Devanagari Extra" w:cs="BRH Devanagari Extra"/>
          <w:sz w:val="40"/>
          <w:szCs w:val="40"/>
        </w:rPr>
        <w:t>Æ</w:t>
      </w:r>
      <w:r w:rsidRPr="00195CAF">
        <w:rPr>
          <w:rFonts w:ascii="BRH Kannada Extra" w:hAnsi="BRH Kannada Extra" w:cs="BRH Kannada Extra"/>
          <w:sz w:val="40"/>
          <w:szCs w:val="40"/>
        </w:rPr>
        <w:t xml:space="preserve">AiÀÄ†±ÀB | ¸À†ªÀðkÑ ªÉÄÃ ¨sÀÆAiÀiÁvï | </w:t>
      </w:r>
      <w:r w:rsidRPr="00195CAF">
        <w:rPr>
          <w:rFonts w:ascii="Arial" w:hAnsi="Arial" w:cs="Arial"/>
          <w:b/>
          <w:sz w:val="28"/>
          <w:szCs w:val="28"/>
        </w:rPr>
        <w:t>10</w:t>
      </w:r>
      <w:r w:rsidRPr="00195CAF">
        <w:rPr>
          <w:rFonts w:ascii="BRH Kannada Extra" w:hAnsi="BRH Kannada Extra" w:cs="BRH Kannada Extra"/>
          <w:sz w:val="40"/>
          <w:szCs w:val="40"/>
        </w:rPr>
        <w:t xml:space="preserve"> </w:t>
      </w:r>
    </w:p>
    <w:p w14:paraId="5527A1CA" w14:textId="77777777" w:rsidR="00D825D7" w:rsidRPr="00195CAF" w:rsidRDefault="00D825D7" w:rsidP="000457A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Kannada RN" w:hAnsi="BRH Kannada RN" w:cs="BRH Kannada RN"/>
          <w:sz w:val="40"/>
          <w:szCs w:val="40"/>
        </w:rPr>
      </w:pPr>
      <w:r w:rsidRPr="00195CAF">
        <w:rPr>
          <w:rFonts w:ascii="Arial" w:hAnsi="Arial" w:cs="Arial"/>
          <w:sz w:val="28"/>
          <w:szCs w:val="28"/>
        </w:rPr>
        <w:t xml:space="preserve">The Following Mantra is not a part of </w:t>
      </w:r>
      <w:r w:rsidRPr="00195CAF">
        <w:rPr>
          <w:rFonts w:ascii="BRH Kannada Extra" w:hAnsi="BRH Kannada Extra" w:cs="BRH Kannada Extra"/>
          <w:b/>
          <w:sz w:val="40"/>
          <w:szCs w:val="40"/>
        </w:rPr>
        <w:t>…§æ…ºÀä£À K†PÀ ºÉÆÃvÁ</w:t>
      </w:r>
      <w:r w:rsidR="00A87EF6" w:rsidRPr="00195CAF">
        <w:rPr>
          <w:rFonts w:ascii="BRH Kannada Extra" w:hAnsi="BRH Kannada Extra" w:cs="BRH Kannada Extra"/>
          <w:b/>
          <w:sz w:val="40"/>
          <w:szCs w:val="40"/>
        </w:rPr>
        <w:t xml:space="preserve"> </w:t>
      </w:r>
      <w:r w:rsidRPr="00195CAF">
        <w:rPr>
          <w:rFonts w:ascii="Arial" w:hAnsi="Arial" w:cs="Arial"/>
          <w:sz w:val="28"/>
          <w:szCs w:val="28"/>
        </w:rPr>
        <w:t>However</w:t>
      </w:r>
      <w:r w:rsidR="00A87EF6" w:rsidRPr="00195CAF">
        <w:rPr>
          <w:rFonts w:ascii="Arial" w:hAnsi="Arial" w:cs="Arial"/>
          <w:sz w:val="28"/>
          <w:szCs w:val="28"/>
        </w:rPr>
        <w:t>,</w:t>
      </w:r>
      <w:r w:rsidRPr="00195CAF">
        <w:rPr>
          <w:rFonts w:ascii="Arial" w:hAnsi="Arial" w:cs="Arial"/>
          <w:sz w:val="28"/>
          <w:szCs w:val="28"/>
        </w:rPr>
        <w:t xml:space="preserve"> during Rudra-Ekadasinis etc the following Mantra is chanted as 11th “upachara Mantram” after the above 10 Mantras. </w:t>
      </w:r>
    </w:p>
    <w:p w14:paraId="6C76AD01" w14:textId="77777777" w:rsidR="00D825D7" w:rsidRPr="00195CAF" w:rsidRDefault="00D825D7" w:rsidP="00DF1E9A">
      <w:pPr>
        <w:pStyle w:val="NoSpacing"/>
        <w:spacing w:line="252" w:lineRule="auto"/>
      </w:pPr>
    </w:p>
    <w:p w14:paraId="1FD7EB6A"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»gÀtå…¥ÁvÀæA ªÀÄ‡zsÉÆÃB …¥ÀÆtðA …zÀzÁw | …ªÀÄzÀ†ªÉÇåÃ …¸Á¤Ã†w | </w:t>
      </w:r>
    </w:p>
    <w:p w14:paraId="396EF249" w14:textId="77777777" w:rsidR="00A87EF6"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K…PÀzÁ …§æºÀä…t G†¥ÀºÀgÀw | …KPÀzÉÊ…ªÀ AiÀÄ†dªÀiÁ…£À D…AiÀÄÄ¸ÉÛÃ†eÉÆÃ zÀzÁw ||</w:t>
      </w:r>
      <w:r w:rsidR="0073469A">
        <w:rPr>
          <w:rFonts w:ascii="BRH Kannada Extra" w:hAnsi="BRH Kannada Extra" w:cs="BRH Kannada Extra"/>
          <w:sz w:val="40"/>
          <w:szCs w:val="40"/>
        </w:rPr>
        <w:t xml:space="preserve"> </w:t>
      </w:r>
      <w:r w:rsidRPr="00195CAF">
        <w:rPr>
          <w:rFonts w:ascii="Arial" w:hAnsi="Arial" w:cs="Arial"/>
          <w:b/>
          <w:sz w:val="28"/>
          <w:szCs w:val="28"/>
        </w:rPr>
        <w:t>11</w:t>
      </w:r>
    </w:p>
    <w:p w14:paraId="7051BDDF" w14:textId="77777777" w:rsidR="00D825D7" w:rsidRPr="00195CAF" w:rsidRDefault="00A87EF6" w:rsidP="00DF1E9A">
      <w:pPr>
        <w:autoSpaceDE w:val="0"/>
        <w:autoSpaceDN w:val="0"/>
        <w:adjustRightInd w:val="0"/>
        <w:spacing w:after="0" w:line="252" w:lineRule="auto"/>
        <w:rPr>
          <w:rFonts w:ascii="BRH Kannada Extra" w:hAnsi="BRH Kannada Extra" w:cs="BRH Kannada Extra"/>
          <w:sz w:val="40"/>
          <w:szCs w:val="40"/>
        </w:rPr>
      </w:pPr>
      <w:r w:rsidRPr="00195CAF">
        <w:pict w14:anchorId="2492A9D0">
          <v:rect id="_x0000_i1047" style="width:0;height:1.5pt" o:hralign="center" o:hrstd="t" o:hr="t" fillcolor="#a0a0a0" stroked="f"/>
        </w:pict>
      </w:r>
    </w:p>
    <w:p w14:paraId="0AEE0EAC" w14:textId="77777777" w:rsidR="00A87EF6" w:rsidRPr="00195CAF" w:rsidRDefault="00D825D7" w:rsidP="00DF1E9A">
      <w:pPr>
        <w:pStyle w:val="VedaVMSKannada-Heading"/>
        <w:spacing w:line="252" w:lineRule="auto"/>
        <w:rPr>
          <w:color w:val="auto"/>
        </w:rPr>
      </w:pPr>
      <w:bookmarkStart w:id="80" w:name="_Toc535175658"/>
      <w:r w:rsidRPr="00195CAF">
        <w:rPr>
          <w:color w:val="auto"/>
        </w:rPr>
        <w:t>£ÀªÀÄB ¥ÁæZÉåöÊ</w:t>
      </w:r>
      <w:bookmarkEnd w:id="80"/>
      <w:r w:rsidRPr="00195CAF">
        <w:rPr>
          <w:color w:val="auto"/>
        </w:rPr>
        <w:t xml:space="preserve"> </w:t>
      </w:r>
    </w:p>
    <w:p w14:paraId="69B59D4C" w14:textId="77777777" w:rsidR="00D825D7" w:rsidRPr="003C5D67" w:rsidRDefault="00D825D7" w:rsidP="00DF1E9A">
      <w:pPr>
        <w:pStyle w:val="3-Eng-Subheading-VedaVMSTelugu"/>
        <w:spacing w:line="252" w:lineRule="auto"/>
        <w:rPr>
          <w:rFonts w:ascii="BRH Kannada RN" w:hAnsi="BRH Kannada RN" w:cs="BRH Kannada RN"/>
          <w:color w:val="auto"/>
          <w:sz w:val="28"/>
          <w:szCs w:val="28"/>
        </w:rPr>
      </w:pPr>
      <w:r w:rsidRPr="003C5D67">
        <w:rPr>
          <w:color w:val="auto"/>
          <w:sz w:val="28"/>
          <w:szCs w:val="28"/>
        </w:rPr>
        <w:t>(TA 2.20.1)</w:t>
      </w:r>
    </w:p>
    <w:p w14:paraId="77604B0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£À…ªÀÄB ¥Áæ†ZÉåöÊ …¢±ÉÃAiÀiÁ†±ÀÑ …zÉÃªÀ†vÁ …KvÀ…¸ÁåA ¥Àæ†wªÀ¸À…£ÉÛ÷åÃ vÁ†¨sÀå…±ÀÑ £À…ªÉÆÃ, </w:t>
      </w:r>
    </w:p>
    <w:p w14:paraId="442AD38F" w14:textId="77777777" w:rsidR="00CD6BBB"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£ÀªÉÆÃ zÀ†QëuÁAiÉÄÊ …¢±ÉÃAiÀiÁ†±ÀÑ …zÉÃªÀ†vÁ …KvÀ…¸ÁåA-¥Àæ†w</w:t>
      </w:r>
      <w:r w:rsidR="00A87EF6" w:rsidRPr="00195CAF">
        <w:rPr>
          <w:rFonts w:ascii="BRH Kannada Extra" w:hAnsi="BRH Kannada Extra" w:cs="BRH Kannada Extra"/>
          <w:sz w:val="40"/>
          <w:szCs w:val="40"/>
        </w:rPr>
        <w:t>ªÀ¸À…£ÉÛ÷åÃ vÁ†¨sÀå…±ÀÑ £À…ªÉÆÃ</w:t>
      </w:r>
      <w:r w:rsidRPr="00195CAF">
        <w:rPr>
          <w:rFonts w:ascii="BRH Kannada Extra" w:hAnsi="BRH Kannada Extra" w:cs="BRH Kannada Extra"/>
          <w:sz w:val="40"/>
          <w:szCs w:val="40"/>
        </w:rPr>
        <w:t>,</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£À…ªÀÄB ¥Àæ‡wÃZÉåöÊ …¢±ÉÃAiÀiÁ†±ÀÑ …zÉÃªÀ†vÁ …KvÀ…¸ÁåA ¥Àæ†wªÀ¸À…£ÉÛ÷åÃ vÁ†¨sÀå…±ÀÑ £À…ªÉÆÃ</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£À…ªÀÄ G‡¢ÃZÉåöÊ …¢±ÉÃAiÀiÁ†±ÀÑ …zÉÃªÀ†vÁ …KvÀ…¸ÁåA ¥Àæ†wªÀ¸À…£ÉÛ÷åÃ vÁ†¨sÀå…±ÀÑ £À…ªÉÆÃ</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£À†ªÀÄ …HzsÁéð†AiÉÄÊ …¢±ÉÃAiÀiÁ†±ÀÑ …zÉÃªÀ†vÁ …KvÀ…¸ÁåA ¥Àæ†wªÀ¸À…£ÉÛ÷åÃ vÁ†¨sÀå…±ÀÑ £À…ªÉÆÃ</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£ÀªÉÆÃ „†zsÀgÁAiÉÄÊ …¢±ÉÃAiÀiÁ†±ÀÑ …zÉÃªÀ†vÁ …KvÀ…¸ÁåA ¥Àæ†wªÀ¸À…£ÉÛ÷åÃ vÁ†¨sÀå…±ÀÑ £À…ªÉÆÃ</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£À†ªÉÆÃ „ªÁ…£ÀÛgÁ†AiÉÄÊ …¢±ÉÃAiÀiÁ†±ÀÑ …zÉÃªÀ†vÁ …KvÀ…¸ÁåA ¥Àæ†w</w:t>
      </w:r>
      <w:r w:rsidR="00A87EF6" w:rsidRPr="00195CAF">
        <w:rPr>
          <w:rFonts w:ascii="BRH Kannada Extra" w:hAnsi="BRH Kannada Extra" w:cs="BRH Kannada Extra"/>
          <w:sz w:val="40"/>
          <w:szCs w:val="40"/>
        </w:rPr>
        <w:t>ªÀ¸À…£ÉÛ÷åÃ vÁ†¨sÀå…±ÀÑ £À…ªÉÆÃ</w:t>
      </w:r>
      <w:r w:rsidRPr="00195CAF">
        <w:rPr>
          <w:rFonts w:ascii="BRH Kannada Extra" w:hAnsi="BRH Kannada Extra" w:cs="BRH Kannada Extra"/>
          <w:sz w:val="40"/>
          <w:szCs w:val="40"/>
        </w:rPr>
        <w:t>,</w:t>
      </w:r>
      <w:r w:rsidR="00A87EF6" w:rsidRPr="00195CAF">
        <w:rPr>
          <w:rFonts w:ascii="BRH Kannada Extra" w:hAnsi="BRH Kannada Extra" w:cs="BRH Kannada Extra"/>
          <w:sz w:val="40"/>
          <w:szCs w:val="40"/>
        </w:rPr>
        <w:t xml:space="preserve"> </w:t>
      </w:r>
      <w:r w:rsidRPr="00195CAF">
        <w:rPr>
          <w:rFonts w:ascii="BRH Kannada Extra" w:hAnsi="BRH Kannada Extra" w:cs="BRH Kannada Extra"/>
          <w:sz w:val="40"/>
          <w:szCs w:val="40"/>
        </w:rPr>
        <w:t>£ÀªÉÆÃ UÀAUÁ AiÀÄªÀÄÄ£ÀA</w:t>
      </w:r>
      <w:r w:rsidR="00A87EF6" w:rsidRPr="00195CAF">
        <w:rPr>
          <w:rFonts w:ascii="BRH Kannada Extra" w:hAnsi="BRH Kannada Extra" w:cs="BRH Kannada Extra"/>
          <w:sz w:val="40"/>
          <w:szCs w:val="40"/>
        </w:rPr>
        <w:t>iÉÆÃgï ªÀÄzsÉåÃ †AiÉÄÃ ªÀ…¸À…¤Û</w:t>
      </w:r>
      <w:r w:rsidRPr="00195CAF">
        <w:rPr>
          <w:rFonts w:ascii="BRH Kannada Extra" w:hAnsi="BRH Kannada Extra" w:cs="BRH Kannada Extra"/>
          <w:sz w:val="40"/>
          <w:szCs w:val="40"/>
        </w:rPr>
        <w:t>, vÉÃ ªÉÄÃ ¥Àæ¸À£ÁßvÁä</w:t>
      </w:r>
      <w:r w:rsidR="00A87EF6" w:rsidRPr="00195CAF">
        <w:rPr>
          <w:rFonts w:ascii="BRH Kannada Extra" w:hAnsi="BRH Kannada Extra" w:cs="BRH Kannada Extra"/>
          <w:sz w:val="40"/>
          <w:szCs w:val="40"/>
        </w:rPr>
        <w:t>-£À²ÑgÀA fÃ«vÀA †ªÀzsÀð…AiÀÄ…¤Û</w:t>
      </w:r>
      <w:r w:rsidRPr="00195CAF">
        <w:rPr>
          <w:rFonts w:ascii="BRH Kannada Extra" w:hAnsi="BRH Kannada Extra" w:cs="BRH Kannada Extra"/>
          <w:sz w:val="40"/>
          <w:szCs w:val="40"/>
        </w:rPr>
        <w:t xml:space="preserve">, £ÀªÉÆÃ UÀAUÁ AiÀÄªÀÄÄ£ÀAiÉÆÃgï ªÀÄÄ†¤¨sÀå…±ÀÑ £À…ªÉÆÃ , £ÀªÉÆÃ UÀAUÁ AiÀÄªÀÄÄ£ÀAiÉÆÃgï ªÀÄÄ†¤¨sÀå…±ÀÑ £ÀªÀÄB || </w:t>
      </w:r>
    </w:p>
    <w:p w14:paraId="3A02FF93" w14:textId="77777777" w:rsidR="00D825D7" w:rsidRPr="00195CAF" w:rsidRDefault="00CD6BBB" w:rsidP="00DF1E9A">
      <w:pPr>
        <w:autoSpaceDE w:val="0"/>
        <w:autoSpaceDN w:val="0"/>
        <w:adjustRightInd w:val="0"/>
        <w:spacing w:after="0" w:line="252" w:lineRule="auto"/>
        <w:rPr>
          <w:rFonts w:ascii="BRH Kannada Extra" w:hAnsi="BRH Kannada Extra" w:cs="BRH Kannada Extra"/>
          <w:sz w:val="40"/>
          <w:szCs w:val="40"/>
        </w:rPr>
      </w:pPr>
      <w:r w:rsidRPr="00195CAF">
        <w:pict w14:anchorId="29895D5E">
          <v:rect id="_x0000_i1048" style="width:0;height:1.5pt" o:hralign="center" o:hrstd="t" o:hr="t" fillcolor="#a0a0a0" stroked="f"/>
        </w:pict>
      </w:r>
    </w:p>
    <w:p w14:paraId="20137017" w14:textId="77777777" w:rsidR="00D825D7" w:rsidRPr="00195CAF" w:rsidRDefault="00D825D7" w:rsidP="00DF1E9A">
      <w:pPr>
        <w:pStyle w:val="1Title-VedaVMSKannada"/>
        <w:spacing w:line="252" w:lineRule="auto"/>
        <w:rPr>
          <w:color w:val="auto"/>
        </w:rPr>
      </w:pPr>
      <w:bookmarkStart w:id="81" w:name="_Toc535175659"/>
      <w:r w:rsidRPr="00195CAF">
        <w:rPr>
          <w:color w:val="auto"/>
        </w:rPr>
        <w:t>LPÀ ªÀÄvÀå ¸ÀÆPÀÛA</w:t>
      </w:r>
      <w:bookmarkEnd w:id="81"/>
    </w:p>
    <w:p w14:paraId="24BFD2FC" w14:textId="77777777" w:rsidR="00D825D7" w:rsidRPr="00195CAF" w:rsidRDefault="00D825D7" w:rsidP="00DF1E9A">
      <w:pPr>
        <w:autoSpaceDE w:val="0"/>
        <w:autoSpaceDN w:val="0"/>
        <w:adjustRightInd w:val="0"/>
        <w:spacing w:after="0" w:line="252" w:lineRule="auto"/>
        <w:rPr>
          <w:rFonts w:ascii="Arial" w:hAnsi="Arial" w:cs="Arial"/>
          <w:b/>
          <w:sz w:val="28"/>
          <w:szCs w:val="28"/>
        </w:rPr>
      </w:pPr>
      <w:r w:rsidRPr="00195CAF">
        <w:rPr>
          <w:rFonts w:ascii="Arial" w:hAnsi="Arial" w:cs="Arial"/>
          <w:b/>
          <w:sz w:val="28"/>
          <w:szCs w:val="28"/>
        </w:rPr>
        <w:t>(To be</w:t>
      </w:r>
      <w:r w:rsidR="00CD6BBB" w:rsidRPr="00195CAF">
        <w:rPr>
          <w:rFonts w:ascii="Arial" w:hAnsi="Arial" w:cs="Arial"/>
          <w:b/>
          <w:sz w:val="28"/>
          <w:szCs w:val="28"/>
        </w:rPr>
        <w:t xml:space="preserve"> chanted as per Rig Vedic Sruti</w:t>
      </w:r>
      <w:r w:rsidRPr="00195CAF">
        <w:rPr>
          <w:rFonts w:ascii="Arial" w:hAnsi="Arial" w:cs="Arial"/>
          <w:b/>
          <w:sz w:val="28"/>
          <w:szCs w:val="28"/>
        </w:rPr>
        <w:t>)</w:t>
      </w:r>
    </w:p>
    <w:p w14:paraId="6E0DE2F6" w14:textId="77777777" w:rsidR="00D825D7" w:rsidRPr="003C5D67" w:rsidRDefault="00D825D7" w:rsidP="00DF1E9A">
      <w:pPr>
        <w:pStyle w:val="3-Eng-Subheading-VedaVMSTelugu"/>
        <w:spacing w:line="252" w:lineRule="auto"/>
        <w:rPr>
          <w:color w:val="auto"/>
          <w:sz w:val="28"/>
          <w:szCs w:val="28"/>
        </w:rPr>
      </w:pPr>
      <w:r w:rsidRPr="003C5D67">
        <w:rPr>
          <w:color w:val="auto"/>
          <w:sz w:val="28"/>
          <w:szCs w:val="28"/>
        </w:rPr>
        <w:t>(RV 10.12.191)</w:t>
      </w:r>
    </w:p>
    <w:p w14:paraId="25C8FA45" w14:textId="77777777" w:rsidR="00D825D7" w:rsidRPr="00195CAF" w:rsidRDefault="00D825D7" w:rsidP="00DF1E9A">
      <w:pPr>
        <w:autoSpaceDE w:val="0"/>
        <w:autoSpaceDN w:val="0"/>
        <w:adjustRightInd w:val="0"/>
        <w:spacing w:after="0" w:line="252" w:lineRule="auto"/>
        <w:rPr>
          <w:rFonts w:ascii="Arial" w:hAnsi="Arial" w:cs="Arial"/>
          <w:sz w:val="28"/>
          <w:szCs w:val="28"/>
        </w:rPr>
      </w:pPr>
    </w:p>
    <w:p w14:paraId="2A35E922"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NA | ¸ÀA…¸À«Ä†zÀÄåªÀ¸ÉÃ ªÀÈ…µÀ£Àß…UÉßÃ «‡±Áé…£ÀåAiÀÄð D |</w:t>
      </w:r>
    </w:p>
    <w:p w14:paraId="713D7C70"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E…¼À¸Àà…zÉÃ ¸À†«ÄzÀÞ÷å…¸ÉÃ ¸À …£ÉÆÃ ªÀ…¸ÀÆ£Áå †¨sÀgÀ || </w:t>
      </w:r>
      <w:r w:rsidRPr="00195CAF">
        <w:rPr>
          <w:rFonts w:ascii="Arial" w:hAnsi="Arial" w:cs="Arial"/>
          <w:b/>
          <w:sz w:val="28"/>
          <w:szCs w:val="28"/>
        </w:rPr>
        <w:t>1</w:t>
      </w:r>
    </w:p>
    <w:p w14:paraId="5EDBD2A4"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¸ÀA †UÀZÀÒ…zÀÞ÷éA ¸ÀA †ªÀzÀ…zÀÞ÷éA ¸ÀA…ªÉÇÃ ªÀÄ‡£ÁA¹ eÁ£ÀvÁA |</w:t>
      </w:r>
    </w:p>
    <w:p w14:paraId="322CC475"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…zÉÃªÁ …¨sÁUÀA AiÀÄ…xÁ ¥ÀÆ‡ªÉÃð ¸ÀAeÁ…£Á£Á …G¥Á†¸ÀvÉÃ || </w:t>
      </w:r>
      <w:r w:rsidRPr="00195CAF">
        <w:rPr>
          <w:rFonts w:ascii="Arial" w:hAnsi="Arial" w:cs="Arial"/>
          <w:b/>
          <w:sz w:val="28"/>
          <w:szCs w:val="28"/>
        </w:rPr>
        <w:t>2</w:t>
      </w:r>
    </w:p>
    <w:p w14:paraId="7A797F09"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…¸À…ªÀiÁ£ÉÆÃ ªÀÄ…£ÀÛçB ¸À†«ÄwB ¸À…ªÀiÁ¤Ã †¸À…ªÀiÁ£ÀA ªÀÄ†£ÀB …¸ÀºÀ …avÀÛ‡ªÉÄÃµÁA |</w:t>
      </w:r>
    </w:p>
    <w:p w14:paraId="220B87DD"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…¸À…ªÀiÁ£ÀA ªÀÄ†£ÀÛç…ªÀÄ©ü ‡ªÀÄ£ÀÛçAiÉÄÃ ªÀB ¸À…ªÀiÁ£ÉÃ†£À ªÉÇÃ …ºÀ«‡µÁ dÄºÉÆÃ«Ä || </w:t>
      </w:r>
      <w:r w:rsidRPr="00195CAF">
        <w:rPr>
          <w:rFonts w:ascii="Arial" w:hAnsi="Arial" w:cs="Arial"/>
          <w:b/>
          <w:sz w:val="28"/>
          <w:szCs w:val="28"/>
        </w:rPr>
        <w:t>3</w:t>
      </w:r>
    </w:p>
    <w:p w14:paraId="2F67EC0C"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…¸À…ªÀiÁ¤Ã …ªÀ D‡PÀÆwB ¸À…ªÀiÁ£Á ºÀÈ†zÀAiÀiÁ¤ ªÀB |</w:t>
      </w:r>
    </w:p>
    <w:p w14:paraId="40D75C21" w14:textId="77777777" w:rsidR="00D825D7" w:rsidRPr="00195CAF" w:rsidRDefault="00D825D7" w:rsidP="00DF1E9A">
      <w:pPr>
        <w:autoSpaceDE w:val="0"/>
        <w:autoSpaceDN w:val="0"/>
        <w:adjustRightInd w:val="0"/>
        <w:spacing w:after="0" w:line="252" w:lineRule="auto"/>
        <w:rPr>
          <w:rFonts w:ascii="BRH Kannada Extra" w:hAnsi="BRH Kannada Extra" w:cs="BRH Kannada Extra"/>
          <w:sz w:val="40"/>
          <w:szCs w:val="40"/>
        </w:rPr>
      </w:pPr>
      <w:r w:rsidRPr="00195CAF">
        <w:rPr>
          <w:rFonts w:ascii="BRH Kannada Extra" w:hAnsi="BRH Kannada Extra" w:cs="BRH Kannada Extra"/>
          <w:sz w:val="40"/>
          <w:szCs w:val="40"/>
        </w:rPr>
        <w:t xml:space="preserve">…¸À…ªÀiÁ£À†ªÀÄ¸ÀÄÛ …ªÉÇÃ ªÀÄ…£ÉÆÃ AiÀÄ‡xÁ …ªÀB ¸ÀÄ…¸ÀºÁ†¸Àw || </w:t>
      </w:r>
      <w:r w:rsidRPr="00195CAF">
        <w:rPr>
          <w:rFonts w:ascii="Arial" w:hAnsi="Arial" w:cs="Arial"/>
          <w:b/>
          <w:sz w:val="28"/>
          <w:szCs w:val="28"/>
        </w:rPr>
        <w:t>4</w:t>
      </w:r>
    </w:p>
    <w:p w14:paraId="20F63AAD" w14:textId="77777777" w:rsidR="00FE3C4C" w:rsidRPr="00195CAF" w:rsidRDefault="00D825D7" w:rsidP="003C5D67">
      <w:pPr>
        <w:pBdr>
          <w:bottom w:val="single" w:sz="4" w:space="1" w:color="auto"/>
        </w:pBdr>
        <w:autoSpaceDE w:val="0"/>
        <w:autoSpaceDN w:val="0"/>
        <w:adjustRightInd w:val="0"/>
        <w:spacing w:after="0" w:line="252" w:lineRule="auto"/>
        <w:jc w:val="center"/>
      </w:pPr>
      <w:r w:rsidRPr="00195CAF">
        <w:rPr>
          <w:rFonts w:ascii="BRH Kannada RN" w:hAnsi="BRH Kannada RN" w:cs="BRH Kannada RN"/>
          <w:sz w:val="40"/>
          <w:szCs w:val="40"/>
        </w:rPr>
        <w:t>-----LPÀ ªÀÄvÀå¸ÀÆPÀÛA ¸ÀªÀiÁ¥ÀÛA-----</w:t>
      </w:r>
    </w:p>
    <w:sectPr w:rsidR="00FE3C4C" w:rsidRPr="00195CAF" w:rsidSect="00572BCD">
      <w:pgSz w:w="12240" w:h="15840"/>
      <w:pgMar w:top="1166" w:right="864"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C7B68" w14:textId="77777777" w:rsidR="0036141A" w:rsidRDefault="0036141A" w:rsidP="009776E3">
      <w:pPr>
        <w:spacing w:after="0" w:line="240" w:lineRule="auto"/>
      </w:pPr>
      <w:r>
        <w:separator/>
      </w:r>
    </w:p>
  </w:endnote>
  <w:endnote w:type="continuationSeparator" w:id="0">
    <w:p w14:paraId="1B8A8FA3" w14:textId="77777777" w:rsidR="0036141A" w:rsidRDefault="0036141A" w:rsidP="0097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BRH Telugu Extra">
    <w:panose1 w:val="03000506000000020004"/>
    <w:charset w:val="00"/>
    <w:family w:val="script"/>
    <w:pitch w:val="variable"/>
    <w:sig w:usb0="A0002A87" w:usb1="00000000" w:usb2="00000000" w:usb3="00000000" w:csb0="000001FF" w:csb1="00000000"/>
  </w:font>
  <w:font w:name="BRH Telugu RN">
    <w:panose1 w:val="03000506000000020004"/>
    <w:charset w:val="00"/>
    <w:family w:val="script"/>
    <w:pitch w:val="variable"/>
    <w:sig w:usb0="A0000007" w:usb1="00000000" w:usb2="00000000" w:usb3="00000000" w:csb0="00000111" w:csb1="00000000"/>
  </w:font>
  <w:font w:name="BRH Kannada RN">
    <w:panose1 w:val="02000000000000000000"/>
    <w:charset w:val="00"/>
    <w:family w:val="auto"/>
    <w:pitch w:val="variable"/>
    <w:sig w:usb0="8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 w:name="BRH Latin">
    <w:panose1 w:val="020B0604020202020204"/>
    <w:charset w:val="00"/>
    <w:family w:val="swiss"/>
    <w:pitch w:val="variable"/>
    <w:sig w:usb0="00000003" w:usb1="00000000" w:usb2="00000000" w:usb3="00000000" w:csb0="00000001" w:csb1="00000000"/>
  </w:font>
  <w:font w:name="BRH Kannada Extra">
    <w:panose1 w:val="02000000000000000000"/>
    <w:charset w:val="00"/>
    <w:family w:val="auto"/>
    <w:pitch w:val="variable"/>
    <w:sig w:usb0="A0002AA7" w:usb1="00000000" w:usb2="00000000" w:usb3="00000000" w:csb0="000001FF" w:csb1="00000000"/>
  </w:font>
  <w:font w:name="BRH Tamil Tab RN">
    <w:panose1 w:val="03000000000000000000"/>
    <w:charset w:val="00"/>
    <w:family w:val="script"/>
    <w:pitch w:val="variable"/>
    <w:sig w:usb0="8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74498" w14:textId="77777777" w:rsidR="001579A9" w:rsidRDefault="001579A9" w:rsidP="00DF1E9A">
    <w:pPr>
      <w:pStyle w:val="Footer"/>
      <w:pBdr>
        <w:top w:val="single" w:sz="4" w:space="1" w:color="auto"/>
      </w:pBdr>
    </w:pPr>
    <w:r>
      <w:rPr>
        <w:rFonts w:ascii="Arial" w:hAnsi="Arial" w:cs="Arial"/>
        <w:b/>
        <w:bCs/>
        <w:sz w:val="28"/>
        <w:szCs w:val="28"/>
      </w:rPr>
      <w:t xml:space="preserve">                                    </w:t>
    </w:r>
    <w:r w:rsidR="00137148">
      <w:rPr>
        <w:rFonts w:ascii="Arial" w:hAnsi="Arial" w:cs="Arial"/>
        <w:b/>
        <w:bCs/>
        <w:sz w:val="28"/>
        <w:szCs w:val="28"/>
        <w:lang w:val="en-US"/>
      </w:rPr>
      <w:t xml:space="preserve">   </w:t>
    </w:r>
    <w:r>
      <w:rPr>
        <w:rFonts w:ascii="Arial" w:hAnsi="Arial" w:cs="Arial"/>
        <w:b/>
        <w:bCs/>
        <w:sz w:val="28"/>
        <w:szCs w:val="28"/>
      </w:rPr>
      <w:t xml:space="preserve"> www.</w:t>
    </w:r>
    <w:r w:rsidRPr="00D769C1">
      <w:rPr>
        <w:rFonts w:ascii="Arial" w:hAnsi="Arial" w:cs="Arial"/>
        <w:b/>
        <w:bCs/>
        <w:sz w:val="28"/>
        <w:szCs w:val="28"/>
      </w:rPr>
      <w:t>vedavms</w:t>
    </w:r>
    <w:r>
      <w:rPr>
        <w:rFonts w:ascii="Arial" w:hAnsi="Arial" w:cs="Arial"/>
        <w:b/>
        <w:bCs/>
        <w:sz w:val="28"/>
        <w:szCs w:val="28"/>
      </w:rPr>
      <w:t>.in</w:t>
    </w:r>
    <w:r w:rsidRPr="00EB69C2">
      <w:rPr>
        <w:rFonts w:ascii="Arial" w:hAnsi="Arial" w:cs="Arial"/>
        <w:b/>
        <w:bCs/>
        <w:sz w:val="32"/>
        <w:szCs w:val="32"/>
      </w:rPr>
      <w:tab/>
    </w:r>
    <w:r w:rsidRPr="00137148">
      <w:rPr>
        <w:rFonts w:ascii="Arial" w:hAnsi="Arial" w:cs="Arial"/>
        <w:b/>
        <w:bCs/>
        <w:sz w:val="28"/>
        <w:szCs w:val="28"/>
      </w:rPr>
      <w:t xml:space="preserve">Page </w:t>
    </w:r>
    <w:r w:rsidRPr="00137148">
      <w:rPr>
        <w:rFonts w:ascii="Arial" w:hAnsi="Arial" w:cs="Arial"/>
        <w:b/>
        <w:bCs/>
        <w:sz w:val="28"/>
        <w:szCs w:val="28"/>
      </w:rPr>
      <w:fldChar w:fldCharType="begin"/>
    </w:r>
    <w:r w:rsidRPr="00137148">
      <w:rPr>
        <w:rFonts w:ascii="Arial" w:hAnsi="Arial" w:cs="Arial"/>
        <w:b/>
        <w:bCs/>
        <w:sz w:val="28"/>
        <w:szCs w:val="28"/>
      </w:rPr>
      <w:instrText xml:space="preserve"> PAGE </w:instrText>
    </w:r>
    <w:r w:rsidRPr="00137148">
      <w:rPr>
        <w:rFonts w:ascii="Arial" w:hAnsi="Arial" w:cs="Arial"/>
        <w:b/>
        <w:bCs/>
        <w:sz w:val="28"/>
        <w:szCs w:val="28"/>
      </w:rPr>
      <w:fldChar w:fldCharType="separate"/>
    </w:r>
    <w:r w:rsidR="00EB0AE4">
      <w:rPr>
        <w:rFonts w:ascii="Arial" w:hAnsi="Arial" w:cs="Arial"/>
        <w:b/>
        <w:bCs/>
        <w:noProof/>
        <w:sz w:val="28"/>
        <w:szCs w:val="28"/>
      </w:rPr>
      <w:t>168</w:t>
    </w:r>
    <w:r w:rsidRPr="00137148">
      <w:rPr>
        <w:rFonts w:ascii="Arial" w:hAnsi="Arial" w:cs="Arial"/>
        <w:b/>
        <w:bCs/>
        <w:sz w:val="28"/>
        <w:szCs w:val="28"/>
      </w:rPr>
      <w:fldChar w:fldCharType="end"/>
    </w:r>
    <w:r w:rsidRPr="00137148">
      <w:rPr>
        <w:rFonts w:ascii="Arial" w:hAnsi="Arial" w:cs="Arial"/>
        <w:b/>
        <w:bCs/>
        <w:sz w:val="28"/>
        <w:szCs w:val="28"/>
      </w:rPr>
      <w:t xml:space="preserve"> of </w:t>
    </w:r>
    <w:r w:rsidRPr="00137148">
      <w:rPr>
        <w:rFonts w:ascii="Arial" w:hAnsi="Arial" w:cs="Arial"/>
        <w:b/>
        <w:bCs/>
        <w:sz w:val="28"/>
        <w:szCs w:val="28"/>
      </w:rPr>
      <w:fldChar w:fldCharType="begin"/>
    </w:r>
    <w:r w:rsidRPr="00137148">
      <w:rPr>
        <w:rFonts w:ascii="Arial" w:hAnsi="Arial" w:cs="Arial"/>
        <w:b/>
        <w:bCs/>
        <w:sz w:val="28"/>
        <w:szCs w:val="28"/>
      </w:rPr>
      <w:instrText xml:space="preserve"> NUMPAGES  </w:instrText>
    </w:r>
    <w:r w:rsidRPr="00137148">
      <w:rPr>
        <w:rFonts w:ascii="Arial" w:hAnsi="Arial" w:cs="Arial"/>
        <w:b/>
        <w:bCs/>
        <w:sz w:val="28"/>
        <w:szCs w:val="28"/>
      </w:rPr>
      <w:fldChar w:fldCharType="separate"/>
    </w:r>
    <w:r w:rsidR="00EB0AE4">
      <w:rPr>
        <w:rFonts w:ascii="Arial" w:hAnsi="Arial" w:cs="Arial"/>
        <w:b/>
        <w:bCs/>
        <w:noProof/>
        <w:sz w:val="28"/>
        <w:szCs w:val="28"/>
      </w:rPr>
      <w:t>168</w:t>
    </w:r>
    <w:r w:rsidRPr="0013714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76638" w14:textId="77777777" w:rsidR="001579A9" w:rsidRDefault="007B04BF" w:rsidP="00151AD0">
    <w:pPr>
      <w:pStyle w:val="Footer"/>
      <w:pBdr>
        <w:top w:val="single" w:sz="4" w:space="1" w:color="auto"/>
      </w:pBdr>
      <w:jc w:val="center"/>
    </w:pPr>
    <w:r>
      <w:rPr>
        <w:rFonts w:ascii="Arial" w:hAnsi="Arial" w:cs="Arial"/>
        <w:b/>
        <w:bCs/>
        <w:sz w:val="28"/>
        <w:szCs w:val="28"/>
        <w:lang w:val="en-US"/>
      </w:rPr>
      <w:t xml:space="preserve">   </w:t>
    </w:r>
    <w:r w:rsidR="00137148">
      <w:rPr>
        <w:rFonts w:ascii="Arial" w:hAnsi="Arial" w:cs="Arial"/>
        <w:b/>
        <w:bCs/>
        <w:sz w:val="28"/>
        <w:szCs w:val="28"/>
        <w:lang w:val="en-US"/>
      </w:rPr>
      <w:t xml:space="preserve">                    kdfdocumentation</w:t>
    </w:r>
    <w:r w:rsidR="001579A9" w:rsidRPr="00D769C1">
      <w:rPr>
        <w:rFonts w:ascii="Arial" w:hAnsi="Arial" w:cs="Arial"/>
        <w:b/>
        <w:bCs/>
        <w:sz w:val="28"/>
        <w:szCs w:val="28"/>
      </w:rPr>
      <w:t>@gmail.com</w:t>
    </w:r>
    <w:r w:rsidR="001579A9" w:rsidRPr="00EB69C2">
      <w:rPr>
        <w:rFonts w:ascii="Arial" w:hAnsi="Arial" w:cs="Arial"/>
        <w:b/>
        <w:bCs/>
        <w:sz w:val="32"/>
        <w:szCs w:val="32"/>
      </w:rPr>
      <w:tab/>
    </w:r>
    <w:r w:rsidR="00137148">
      <w:rPr>
        <w:rFonts w:ascii="Arial" w:hAnsi="Arial" w:cs="Arial"/>
        <w:b/>
        <w:bCs/>
        <w:sz w:val="32"/>
        <w:szCs w:val="32"/>
        <w:lang w:val="en-US"/>
      </w:rPr>
      <w:t xml:space="preserve">              </w:t>
    </w:r>
    <w:r w:rsidR="001579A9" w:rsidRPr="00137148">
      <w:rPr>
        <w:rFonts w:ascii="Arial" w:hAnsi="Arial" w:cs="Arial"/>
        <w:b/>
        <w:bCs/>
        <w:sz w:val="28"/>
        <w:szCs w:val="28"/>
      </w:rPr>
      <w:t xml:space="preserve">Page </w:t>
    </w:r>
    <w:r w:rsidR="001579A9" w:rsidRPr="00137148">
      <w:rPr>
        <w:rFonts w:ascii="Arial" w:hAnsi="Arial" w:cs="Arial"/>
        <w:b/>
        <w:bCs/>
        <w:sz w:val="28"/>
        <w:szCs w:val="28"/>
      </w:rPr>
      <w:fldChar w:fldCharType="begin"/>
    </w:r>
    <w:r w:rsidR="001579A9" w:rsidRPr="00137148">
      <w:rPr>
        <w:rFonts w:ascii="Arial" w:hAnsi="Arial" w:cs="Arial"/>
        <w:b/>
        <w:bCs/>
        <w:sz w:val="28"/>
        <w:szCs w:val="28"/>
      </w:rPr>
      <w:instrText xml:space="preserve"> PAGE </w:instrText>
    </w:r>
    <w:r w:rsidR="001579A9" w:rsidRPr="00137148">
      <w:rPr>
        <w:rFonts w:ascii="Arial" w:hAnsi="Arial" w:cs="Arial"/>
        <w:b/>
        <w:bCs/>
        <w:sz w:val="28"/>
        <w:szCs w:val="28"/>
      </w:rPr>
      <w:fldChar w:fldCharType="separate"/>
    </w:r>
    <w:r w:rsidR="00EB0AE4">
      <w:rPr>
        <w:rFonts w:ascii="Arial" w:hAnsi="Arial" w:cs="Arial"/>
        <w:b/>
        <w:bCs/>
        <w:noProof/>
        <w:sz w:val="28"/>
        <w:szCs w:val="28"/>
      </w:rPr>
      <w:t>167</w:t>
    </w:r>
    <w:r w:rsidR="001579A9" w:rsidRPr="00137148">
      <w:rPr>
        <w:rFonts w:ascii="Arial" w:hAnsi="Arial" w:cs="Arial"/>
        <w:b/>
        <w:bCs/>
        <w:sz w:val="28"/>
        <w:szCs w:val="28"/>
      </w:rPr>
      <w:fldChar w:fldCharType="end"/>
    </w:r>
    <w:r w:rsidR="001579A9" w:rsidRPr="00137148">
      <w:rPr>
        <w:rFonts w:ascii="Arial" w:hAnsi="Arial" w:cs="Arial"/>
        <w:b/>
        <w:bCs/>
        <w:sz w:val="28"/>
        <w:szCs w:val="28"/>
      </w:rPr>
      <w:t xml:space="preserve"> of </w:t>
    </w:r>
    <w:r w:rsidR="001579A9" w:rsidRPr="00137148">
      <w:rPr>
        <w:rFonts w:ascii="Arial" w:hAnsi="Arial" w:cs="Arial"/>
        <w:b/>
        <w:bCs/>
        <w:sz w:val="28"/>
        <w:szCs w:val="28"/>
      </w:rPr>
      <w:fldChar w:fldCharType="begin"/>
    </w:r>
    <w:r w:rsidR="001579A9" w:rsidRPr="00137148">
      <w:rPr>
        <w:rFonts w:ascii="Arial" w:hAnsi="Arial" w:cs="Arial"/>
        <w:b/>
        <w:bCs/>
        <w:sz w:val="28"/>
        <w:szCs w:val="28"/>
      </w:rPr>
      <w:instrText xml:space="preserve"> NUMPAGES  </w:instrText>
    </w:r>
    <w:r w:rsidR="001579A9" w:rsidRPr="00137148">
      <w:rPr>
        <w:rFonts w:ascii="Arial" w:hAnsi="Arial" w:cs="Arial"/>
        <w:b/>
        <w:bCs/>
        <w:sz w:val="28"/>
        <w:szCs w:val="28"/>
      </w:rPr>
      <w:fldChar w:fldCharType="separate"/>
    </w:r>
    <w:r w:rsidR="00EB0AE4">
      <w:rPr>
        <w:rFonts w:ascii="Arial" w:hAnsi="Arial" w:cs="Arial"/>
        <w:b/>
        <w:bCs/>
        <w:noProof/>
        <w:sz w:val="28"/>
        <w:szCs w:val="28"/>
      </w:rPr>
      <w:t>168</w:t>
    </w:r>
    <w:r w:rsidR="001579A9" w:rsidRPr="0013714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D2D2C" w14:textId="77777777" w:rsidR="001579A9" w:rsidRPr="00FA648C" w:rsidRDefault="001579A9" w:rsidP="00FA648C">
    <w:pPr>
      <w:pStyle w:val="Footer"/>
      <w:pBdr>
        <w:top w:val="single" w:sz="4" w:space="1" w:color="auto"/>
      </w:pBdr>
      <w:rPr>
        <w:rFonts w:ascii="Arial" w:hAnsi="Arial" w:cs="Arial"/>
        <w:b/>
        <w:bCs/>
        <w:sz w:val="32"/>
        <w:szCs w:val="32"/>
      </w:rPr>
    </w:pPr>
    <w:r w:rsidRPr="00FA648C">
      <w:rPr>
        <w:rFonts w:ascii="Arial" w:hAnsi="Arial" w:cs="Arial"/>
        <w:b/>
        <w:sz w:val="32"/>
        <w:szCs w:val="32"/>
      </w:rPr>
      <w:t xml:space="preserve">Version </w:t>
    </w:r>
    <w:r w:rsidRPr="00FA648C">
      <w:rPr>
        <w:rFonts w:ascii="Arial" w:hAnsi="Arial" w:cs="Arial"/>
        <w:b/>
        <w:sz w:val="32"/>
        <w:szCs w:val="32"/>
      </w:rPr>
      <w:tab/>
    </w:r>
    <w:r w:rsidRPr="00FA648C">
      <w:rPr>
        <w:rFonts w:ascii="Arial" w:hAnsi="Arial" w:cs="Arial"/>
        <w:b/>
        <w:bCs/>
        <w:sz w:val="32"/>
        <w:szCs w:val="32"/>
      </w:rPr>
      <w:t xml:space="preserve"> </w:t>
    </w:r>
    <w:r w:rsidR="00137148">
      <w:rPr>
        <w:rFonts w:ascii="Arial" w:hAnsi="Arial" w:cs="Arial"/>
        <w:b/>
        <w:bCs/>
        <w:sz w:val="32"/>
        <w:szCs w:val="32"/>
        <w:lang w:val="en-US"/>
      </w:rPr>
      <w:t>0.0</w:t>
    </w:r>
    <w:r w:rsidRPr="00FA648C">
      <w:rPr>
        <w:rFonts w:ascii="Arial" w:hAnsi="Arial" w:cs="Arial"/>
        <w:b/>
        <w:bCs/>
        <w:sz w:val="32"/>
        <w:szCs w:val="32"/>
      </w:rPr>
      <w:t xml:space="preserve">                                 </w:t>
    </w:r>
    <w:r>
      <w:rPr>
        <w:rFonts w:ascii="Arial" w:hAnsi="Arial" w:cs="Arial"/>
        <w:b/>
        <w:bCs/>
        <w:sz w:val="32"/>
        <w:szCs w:val="32"/>
      </w:rPr>
      <w:t xml:space="preserve">                   </w:t>
    </w:r>
    <w:r w:rsidRPr="00FA648C">
      <w:rPr>
        <w:rFonts w:ascii="Arial" w:hAnsi="Arial" w:cs="Arial"/>
        <w:b/>
        <w:bCs/>
        <w:sz w:val="32"/>
        <w:szCs w:val="32"/>
      </w:rPr>
      <w:t xml:space="preserve"> </w:t>
    </w:r>
    <w:r w:rsidR="007B04BF">
      <w:rPr>
        <w:rFonts w:ascii="Arial" w:hAnsi="Arial" w:cs="Arial"/>
        <w:b/>
        <w:bCs/>
        <w:sz w:val="32"/>
        <w:szCs w:val="32"/>
        <w:lang w:val="en-US"/>
      </w:rPr>
      <w:t xml:space="preserve">   </w:t>
    </w:r>
    <w:r w:rsidR="00137148">
      <w:rPr>
        <w:rFonts w:ascii="Arial" w:hAnsi="Arial" w:cs="Arial"/>
        <w:b/>
        <w:bCs/>
        <w:sz w:val="32"/>
        <w:szCs w:val="32"/>
        <w:lang w:val="en-US"/>
      </w:rPr>
      <w:t>January</w:t>
    </w:r>
    <w:r w:rsidR="00D310C4">
      <w:rPr>
        <w:rFonts w:ascii="Arial" w:hAnsi="Arial" w:cs="Arial"/>
        <w:b/>
        <w:bCs/>
        <w:sz w:val="32"/>
        <w:szCs w:val="32"/>
        <w:lang w:val="en-US"/>
      </w:rPr>
      <w:t xml:space="preserve"> </w:t>
    </w:r>
    <w:r w:rsidR="001B63AA">
      <w:rPr>
        <w:rFonts w:ascii="Arial" w:hAnsi="Arial" w:cs="Arial"/>
        <w:b/>
        <w:bCs/>
        <w:sz w:val="32"/>
        <w:szCs w:val="32"/>
        <w:lang w:val="en-US"/>
      </w:rPr>
      <w:t>31</w:t>
    </w:r>
    <w:r>
      <w:rPr>
        <w:rFonts w:ascii="Arial" w:hAnsi="Arial" w:cs="Arial"/>
        <w:b/>
        <w:bCs/>
        <w:sz w:val="32"/>
        <w:szCs w:val="32"/>
      </w:rPr>
      <w:t>, 201</w:t>
    </w:r>
    <w:r w:rsidR="00137148">
      <w:rPr>
        <w:rFonts w:ascii="Arial" w:hAnsi="Arial" w:cs="Arial"/>
        <w:b/>
        <w:bCs/>
        <w:sz w:val="32"/>
        <w:szCs w:val="32"/>
        <w:lang w:val="en-US"/>
      </w:rPr>
      <w:t>9</w:t>
    </w:r>
  </w:p>
  <w:p w14:paraId="777AE532" w14:textId="77777777" w:rsidR="001579A9" w:rsidRDefault="001579A9" w:rsidP="00FA648C">
    <w:pPr>
      <w:pStyle w:val="Footer"/>
      <w:tabs>
        <w:tab w:val="clear" w:pos="4680"/>
        <w:tab w:val="clear" w:pos="9360"/>
        <w:tab w:val="left" w:pos="66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4284F" w14:textId="77777777" w:rsidR="0036141A" w:rsidRDefault="0036141A" w:rsidP="009776E3">
      <w:pPr>
        <w:spacing w:after="0" w:line="240" w:lineRule="auto"/>
      </w:pPr>
      <w:r>
        <w:separator/>
      </w:r>
    </w:p>
  </w:footnote>
  <w:footnote w:type="continuationSeparator" w:id="0">
    <w:p w14:paraId="6AF2E023" w14:textId="77777777" w:rsidR="0036141A" w:rsidRDefault="0036141A" w:rsidP="0097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9D142" w14:textId="77777777" w:rsidR="001579A9" w:rsidRDefault="001579A9" w:rsidP="00DF1E9A">
    <w:pPr>
      <w:pStyle w:val="Header"/>
      <w:pBdr>
        <w:bottom w:val="single" w:sz="4" w:space="1" w:color="auto"/>
      </w:pBdr>
      <w:tabs>
        <w:tab w:val="left" w:pos="5222"/>
      </w:tabs>
    </w:pPr>
    <w:r>
      <w:rPr>
        <w:rFonts w:ascii="Arial" w:hAnsi="Arial" w:cs="Arial"/>
        <w:b/>
        <w:bCs/>
        <w:sz w:val="32"/>
        <w:szCs w:val="32"/>
      </w:rPr>
      <w:tab/>
    </w: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B0AE4">
      <w:rPr>
        <w:rFonts w:ascii="Arial" w:hAnsi="Arial" w:cs="Arial"/>
        <w:b/>
        <w:bCs/>
        <w:noProof/>
        <w:sz w:val="32"/>
        <w:szCs w:val="32"/>
      </w:rPr>
      <w:t>168</w:t>
    </w:r>
    <w:r w:rsidRPr="00086F93">
      <w:rPr>
        <w:rFonts w:ascii="Arial" w:hAnsi="Arial" w:cs="Arial"/>
        <w:b/>
        <w:bCs/>
        <w:sz w:val="32"/>
        <w:szCs w:val="32"/>
      </w:rPr>
      <w:fldChar w:fldCharType="end"/>
    </w:r>
    <w:r>
      <w:rPr>
        <w:rFonts w:ascii="Arial" w:hAnsi="Arial" w:cs="Arial"/>
        <w:b/>
        <w:bCs/>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3F30C" w14:textId="77777777" w:rsidR="001579A9" w:rsidRDefault="001579A9" w:rsidP="00DF1E9A">
    <w:pPr>
      <w:pStyle w:val="Header"/>
      <w:pBdr>
        <w:bottom w:val="single" w:sz="4" w:space="1" w:color="auto"/>
      </w:pBdr>
      <w:tabs>
        <w:tab w:val="left" w:pos="5222"/>
      </w:tabs>
    </w:pPr>
    <w:r>
      <w:rPr>
        <w:rFonts w:ascii="Arial" w:hAnsi="Arial" w:cs="Arial"/>
        <w:b/>
        <w:bCs/>
        <w:sz w:val="32"/>
        <w:szCs w:val="32"/>
      </w:rPr>
      <w:tab/>
    </w: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B0AE4">
      <w:rPr>
        <w:rFonts w:ascii="Arial" w:hAnsi="Arial" w:cs="Arial"/>
        <w:b/>
        <w:bCs/>
        <w:noProof/>
        <w:sz w:val="32"/>
        <w:szCs w:val="32"/>
      </w:rPr>
      <w:t>167</w:t>
    </w:r>
    <w:r w:rsidRPr="00086F93">
      <w:rPr>
        <w:rFonts w:ascii="Arial" w:hAnsi="Arial" w:cs="Arial"/>
        <w:b/>
        <w:bCs/>
        <w:sz w:val="32"/>
        <w:szCs w:val="32"/>
      </w:rPr>
      <w:fldChar w:fldCharType="end"/>
    </w:r>
    <w:r>
      <w:rPr>
        <w:rFonts w:ascii="Arial" w:hAnsi="Arial" w:cs="Arial"/>
        <w:b/>
        <w:bCs/>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76FA0" w14:textId="77777777" w:rsidR="00DF1E9A" w:rsidRPr="000447DF" w:rsidRDefault="000447DF" w:rsidP="000447DF">
    <w:pPr>
      <w:pStyle w:val="Header"/>
      <w:pBdr>
        <w:bottom w:val="single" w:sz="4" w:space="1" w:color="auto"/>
      </w:pBdr>
      <w:jc w:val="center"/>
      <w:rPr>
        <w:rFonts w:ascii="Arial" w:hAnsi="Arial" w:cs="Arial"/>
        <w:b/>
        <w:bCs/>
        <w:sz w:val="36"/>
        <w:szCs w:val="36"/>
        <w:lang w:val="en-US"/>
      </w:rPr>
    </w:pPr>
    <w:r w:rsidRPr="000447DF">
      <w:rPr>
        <w:rFonts w:ascii="Arial" w:hAnsi="Arial" w:cs="Arial"/>
        <w:b/>
        <w:bCs/>
        <w:sz w:val="36"/>
        <w:szCs w:val="36"/>
        <w:lang w:val="en-US"/>
      </w:rPr>
      <w:t>Draft Release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4E3"/>
    <w:multiLevelType w:val="hybridMultilevel"/>
    <w:tmpl w:val="E56E2968"/>
    <w:lvl w:ilvl="0" w:tplc="973C63B2">
      <w:start w:val="2"/>
      <w:numFmt w:val="decimal"/>
      <w:lvlText w:val="%1.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345E8"/>
    <w:multiLevelType w:val="hybridMultilevel"/>
    <w:tmpl w:val="D974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76964"/>
    <w:multiLevelType w:val="hybridMultilevel"/>
    <w:tmpl w:val="E020DD1A"/>
    <w:lvl w:ilvl="0" w:tplc="AF4C9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F0C94"/>
    <w:multiLevelType w:val="multilevel"/>
    <w:tmpl w:val="444682E8"/>
    <w:lvl w:ilvl="0">
      <w:start w:val="1"/>
      <w:numFmt w:val="decimal"/>
      <w:lvlText w:val="%1"/>
      <w:lvlJc w:val="left"/>
      <w:pPr>
        <w:ind w:left="1800" w:hanging="360"/>
      </w:pPr>
      <w:rPr>
        <w:rFonts w:ascii="Arial" w:hAnsi="Arial" w:hint="default"/>
        <w:b w:val="0"/>
        <w:i w:val="0"/>
        <w:sz w:val="3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AF2E15"/>
    <w:multiLevelType w:val="hybridMultilevel"/>
    <w:tmpl w:val="20640666"/>
    <w:lvl w:ilvl="0" w:tplc="0602EC0C">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D246E"/>
    <w:multiLevelType w:val="hybridMultilevel"/>
    <w:tmpl w:val="311EA2EA"/>
    <w:lvl w:ilvl="0" w:tplc="926EFAFE">
      <w:start w:val="1"/>
      <w:numFmt w:val="decimal"/>
      <w:lvlText w:val="%1.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C617B"/>
    <w:multiLevelType w:val="multilevel"/>
    <w:tmpl w:val="3968D2C4"/>
    <w:lvl w:ilvl="0">
      <w:start w:val="1"/>
      <w:numFmt w:val="decimal"/>
      <w:pStyle w:val="1Title-VedaVMSTelugu"/>
      <w:lvlText w:val="%1"/>
      <w:lvlJc w:val="left"/>
      <w:pPr>
        <w:ind w:left="720" w:hanging="360"/>
      </w:pPr>
      <w:rPr>
        <w:rFonts w:ascii="Arial" w:hAnsi="Arial" w:hint="default"/>
        <w:b/>
        <w:i w:val="0"/>
        <w:sz w:val="48"/>
      </w:rPr>
    </w:lvl>
    <w:lvl w:ilvl="1">
      <w:start w:val="1"/>
      <w:numFmt w:val="decimal"/>
      <w:pStyle w:val="Heading2VedaVMSTelugu"/>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0041B46"/>
    <w:multiLevelType w:val="hybridMultilevel"/>
    <w:tmpl w:val="557E1930"/>
    <w:lvl w:ilvl="0" w:tplc="AABA1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8223C"/>
    <w:multiLevelType w:val="hybridMultilevel"/>
    <w:tmpl w:val="1C7036EA"/>
    <w:lvl w:ilvl="0" w:tplc="FB0A6200">
      <w:start w:val="1"/>
      <w:numFmt w:val="decimal"/>
      <w:lvlText w:val="%1."/>
      <w:lvlJc w:val="left"/>
      <w:pPr>
        <w:ind w:left="720" w:hanging="360"/>
      </w:pPr>
      <w:rPr>
        <w:rFonts w:ascii="Arial" w:hAnsi="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068D3"/>
    <w:multiLevelType w:val="hybridMultilevel"/>
    <w:tmpl w:val="08E4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03265"/>
    <w:multiLevelType w:val="hybridMultilevel"/>
    <w:tmpl w:val="07C8E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11846"/>
    <w:multiLevelType w:val="hybridMultilevel"/>
    <w:tmpl w:val="CDA0F4EE"/>
    <w:lvl w:ilvl="0" w:tplc="6E82041E">
      <w:start w:val="1"/>
      <w:numFmt w:val="decimal"/>
      <w:lvlText w:val="%1.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12FE1"/>
    <w:multiLevelType w:val="hybridMultilevel"/>
    <w:tmpl w:val="473C25F6"/>
    <w:lvl w:ilvl="0" w:tplc="CEAE6BC8">
      <w:start w:val="1"/>
      <w:numFmt w:val="decimal"/>
      <w:lvlText w:val="%1.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61AEC"/>
    <w:multiLevelType w:val="hybridMultilevel"/>
    <w:tmpl w:val="7F0A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51701"/>
    <w:multiLevelType w:val="hybridMultilevel"/>
    <w:tmpl w:val="BDE6C6E4"/>
    <w:lvl w:ilvl="0" w:tplc="B4C8FFEA">
      <w:start w:val="1"/>
      <w:numFmt w:val="decimal"/>
      <w:pStyle w:val="VedaVMSKannada-Title"/>
      <w:lvlText w:val="%1.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94255"/>
    <w:multiLevelType w:val="hybridMultilevel"/>
    <w:tmpl w:val="FBA0E852"/>
    <w:lvl w:ilvl="0" w:tplc="1584C3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4745D"/>
    <w:multiLevelType w:val="hybridMultilevel"/>
    <w:tmpl w:val="1C3EF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11536"/>
    <w:multiLevelType w:val="hybridMultilevel"/>
    <w:tmpl w:val="E0D4AE8E"/>
    <w:lvl w:ilvl="0" w:tplc="4204ECEA">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07901"/>
    <w:multiLevelType w:val="hybridMultilevel"/>
    <w:tmpl w:val="FE4AF076"/>
    <w:lvl w:ilvl="0" w:tplc="0EB4691A">
      <w:start w:val="1"/>
      <w:numFmt w:val="decimal"/>
      <w:lvlText w:val="%1."/>
      <w:lvlJc w:val="left"/>
      <w:pPr>
        <w:ind w:left="1080" w:hanging="360"/>
      </w:pPr>
      <w:rPr>
        <w:rFonts w:ascii="Arial" w:hAnsi="Arial"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B03C6D"/>
    <w:multiLevelType w:val="multilevel"/>
    <w:tmpl w:val="116A5550"/>
    <w:lvl w:ilvl="0">
      <w:start w:val="1"/>
      <w:numFmt w:val="decimal"/>
      <w:lvlText w:val="%1"/>
      <w:lvlJc w:val="left"/>
      <w:pPr>
        <w:ind w:left="1440" w:hanging="360"/>
      </w:pPr>
      <w:rPr>
        <w:rFonts w:ascii="Arial" w:hAnsi="Arial" w:hint="default"/>
        <w:sz w:val="28"/>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3F711DDB"/>
    <w:multiLevelType w:val="hybridMultilevel"/>
    <w:tmpl w:val="4490BE1E"/>
    <w:lvl w:ilvl="0" w:tplc="246216AE">
      <w:start w:val="1"/>
      <w:numFmt w:val="decimal"/>
      <w:lvlText w:val="%1.1"/>
      <w:lvlJc w:val="left"/>
      <w:pPr>
        <w:ind w:left="720" w:hanging="360"/>
      </w:pPr>
      <w:rPr>
        <w:rFonts w:ascii="Arial" w:hAnsi="Arial"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62598"/>
    <w:multiLevelType w:val="hybridMultilevel"/>
    <w:tmpl w:val="CC8C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609B9"/>
    <w:multiLevelType w:val="hybridMultilevel"/>
    <w:tmpl w:val="A180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25C7C"/>
    <w:multiLevelType w:val="multilevel"/>
    <w:tmpl w:val="5C9677E6"/>
    <w:lvl w:ilvl="0">
      <w:start w:val="1"/>
      <w:numFmt w:val="decimal"/>
      <w:lvlText w:val="%1"/>
      <w:lvlJc w:val="left"/>
      <w:pPr>
        <w:ind w:left="1440" w:hanging="360"/>
      </w:pPr>
      <w:rPr>
        <w:rFonts w:ascii="Arial" w:hAnsi="Arial" w:hint="default"/>
        <w:b w:val="0"/>
        <w:i w:val="0"/>
        <w:sz w:val="32"/>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24" w15:restartNumberingAfterBreak="0">
    <w:nsid w:val="55653C66"/>
    <w:multiLevelType w:val="hybridMultilevel"/>
    <w:tmpl w:val="53520204"/>
    <w:lvl w:ilvl="0" w:tplc="74D8FD62">
      <w:start w:val="1"/>
      <w:numFmt w:val="decimal"/>
      <w:lvlText w:val="%1"/>
      <w:lvlJc w:val="left"/>
      <w:pPr>
        <w:ind w:left="1800" w:hanging="360"/>
      </w:pPr>
      <w:rPr>
        <w:rFonts w:ascii="Arial" w:hAnsi="Arial" w:hint="default"/>
        <w:b/>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9D6B06"/>
    <w:multiLevelType w:val="hybridMultilevel"/>
    <w:tmpl w:val="3D94B668"/>
    <w:lvl w:ilvl="0" w:tplc="4E1E3A40">
      <w:start w:val="1"/>
      <w:numFmt w:val="decimal"/>
      <w:lvlText w:val="%1.1"/>
      <w:lvlJc w:val="left"/>
      <w:pPr>
        <w:ind w:left="36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65F94"/>
    <w:multiLevelType w:val="hybridMultilevel"/>
    <w:tmpl w:val="98B2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00E62"/>
    <w:multiLevelType w:val="multilevel"/>
    <w:tmpl w:val="7F787D7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5F283BAE"/>
    <w:multiLevelType w:val="multilevel"/>
    <w:tmpl w:val="6FD6DF1A"/>
    <w:lvl w:ilvl="0">
      <w:start w:val="1"/>
      <w:numFmt w:val="decimal"/>
      <w:pStyle w:val="2-Heading-VedaVMSTelug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156757F"/>
    <w:multiLevelType w:val="hybridMultilevel"/>
    <w:tmpl w:val="D07A6E24"/>
    <w:lvl w:ilvl="0" w:tplc="E912F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0F2EB1"/>
    <w:multiLevelType w:val="multilevel"/>
    <w:tmpl w:val="0AFA82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A2A082A"/>
    <w:multiLevelType w:val="multilevel"/>
    <w:tmpl w:val="D5DE4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3003E3"/>
    <w:multiLevelType w:val="multilevel"/>
    <w:tmpl w:val="DA0C8906"/>
    <w:lvl w:ilvl="0">
      <w:start w:val="1"/>
      <w:numFmt w:val="decimal"/>
      <w:pStyle w:val="1Title-VedaVMSKannad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A7427C7"/>
    <w:multiLevelType w:val="multilevel"/>
    <w:tmpl w:val="E5F46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B667BDF"/>
    <w:multiLevelType w:val="hybridMultilevel"/>
    <w:tmpl w:val="49409948"/>
    <w:lvl w:ilvl="0" w:tplc="D36A04E4">
      <w:start w:val="1"/>
      <w:numFmt w:val="decimal"/>
      <w:lvlText w:val="%1"/>
      <w:lvlJc w:val="left"/>
      <w:pPr>
        <w:ind w:left="360" w:hanging="360"/>
      </w:pPr>
      <w:rPr>
        <w:rFonts w:ascii="Arial" w:hAnsi="Arial" w:hint="default"/>
        <w:b/>
        <w:i w:val="0"/>
        <w:sz w:val="44"/>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9B2CCD"/>
    <w:multiLevelType w:val="hybridMultilevel"/>
    <w:tmpl w:val="F4F60F54"/>
    <w:lvl w:ilvl="0" w:tplc="0A666AC8">
      <w:start w:val="1"/>
      <w:numFmt w:val="decimal"/>
      <w:lvlText w:val="%1"/>
      <w:lvlJc w:val="left"/>
      <w:pPr>
        <w:ind w:left="2160" w:hanging="360"/>
      </w:pPr>
      <w:rPr>
        <w:rFonts w:ascii="Arial" w:hAnsi="Arial" w:hint="default"/>
        <w:b w:val="0"/>
        <w:i w:val="0"/>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4B81323"/>
    <w:multiLevelType w:val="hybridMultilevel"/>
    <w:tmpl w:val="8460D9CC"/>
    <w:lvl w:ilvl="0" w:tplc="7408CB12">
      <w:start w:val="1"/>
      <w:numFmt w:val="decimal"/>
      <w:lvlText w:val="%1.1"/>
      <w:lvlJc w:val="left"/>
      <w:pPr>
        <w:ind w:left="36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16A05"/>
    <w:multiLevelType w:val="hybridMultilevel"/>
    <w:tmpl w:val="6A9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2E3769"/>
    <w:multiLevelType w:val="hybridMultilevel"/>
    <w:tmpl w:val="FEAC9134"/>
    <w:lvl w:ilvl="0" w:tplc="096AAC7E">
      <w:start w:val="1"/>
      <w:numFmt w:val="decimal"/>
      <w:lvlText w:val="%1.1"/>
      <w:lvlJc w:val="left"/>
      <w:pPr>
        <w:ind w:left="1080" w:hanging="360"/>
      </w:pPr>
      <w:rPr>
        <w:rFonts w:ascii="Arial" w:hAnsi="Arial" w:hint="default"/>
        <w:b/>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4C02D6"/>
    <w:multiLevelType w:val="multilevel"/>
    <w:tmpl w:val="164EF338"/>
    <w:lvl w:ilvl="0">
      <w:start w:val="2"/>
      <w:numFmt w:val="decimal"/>
      <w:lvlText w:val="%1"/>
      <w:lvlJc w:val="left"/>
      <w:pPr>
        <w:ind w:left="430" w:hanging="43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6"/>
  </w:num>
  <w:num w:numId="2">
    <w:abstractNumId w:val="38"/>
  </w:num>
  <w:num w:numId="3">
    <w:abstractNumId w:val="2"/>
  </w:num>
  <w:num w:numId="4">
    <w:abstractNumId w:val="29"/>
  </w:num>
  <w:num w:numId="5">
    <w:abstractNumId w:val="7"/>
  </w:num>
  <w:num w:numId="6">
    <w:abstractNumId w:val="37"/>
  </w:num>
  <w:num w:numId="7">
    <w:abstractNumId w:val="22"/>
  </w:num>
  <w:num w:numId="8">
    <w:abstractNumId w:val="13"/>
  </w:num>
  <w:num w:numId="9">
    <w:abstractNumId w:val="9"/>
  </w:num>
  <w:num w:numId="10">
    <w:abstractNumId w:val="1"/>
  </w:num>
  <w:num w:numId="11">
    <w:abstractNumId w:val="10"/>
  </w:num>
  <w:num w:numId="12">
    <w:abstractNumId w:val="26"/>
  </w:num>
  <w:num w:numId="13">
    <w:abstractNumId w:val="4"/>
  </w:num>
  <w:num w:numId="14">
    <w:abstractNumId w:val="39"/>
  </w:num>
  <w:num w:numId="15">
    <w:abstractNumId w:val="17"/>
  </w:num>
  <w:num w:numId="16">
    <w:abstractNumId w:val="14"/>
  </w:num>
  <w:num w:numId="17">
    <w:abstractNumId w:val="21"/>
  </w:num>
  <w:num w:numId="18">
    <w:abstractNumId w:val="16"/>
  </w:num>
  <w:num w:numId="19">
    <w:abstractNumId w:val="8"/>
  </w:num>
  <w:num w:numId="20">
    <w:abstractNumId w:val="18"/>
  </w:num>
  <w:num w:numId="21">
    <w:abstractNumId w:val="19"/>
  </w:num>
  <w:num w:numId="22">
    <w:abstractNumId w:val="25"/>
  </w:num>
  <w:num w:numId="23">
    <w:abstractNumId w:val="24"/>
  </w:num>
  <w:num w:numId="24">
    <w:abstractNumId w:val="5"/>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2"/>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28"/>
  </w:num>
  <w:num w:numId="33">
    <w:abstractNumId w:val="35"/>
  </w:num>
  <w:num w:numId="34">
    <w:abstractNumId w:val="20"/>
  </w:num>
  <w:num w:numId="35">
    <w:abstractNumId w:val="32"/>
  </w:num>
  <w:num w:numId="36">
    <w:abstractNumId w:val="32"/>
  </w:num>
  <w:num w:numId="37">
    <w:abstractNumId w:val="27"/>
  </w:num>
  <w:num w:numId="38">
    <w:abstractNumId w:val="33"/>
  </w:num>
  <w:num w:numId="39">
    <w:abstractNumId w:val="11"/>
  </w:num>
  <w:num w:numId="40">
    <w:abstractNumId w:val="15"/>
  </w:num>
  <w:num w:numId="41">
    <w:abstractNumId w:val="31"/>
  </w:num>
  <w:num w:numId="42">
    <w:abstractNumId w:val="23"/>
  </w:num>
  <w:num w:numId="43">
    <w:abstractNumId w:val="32"/>
  </w:num>
  <w:num w:numId="44">
    <w:abstractNumId w:val="32"/>
  </w:num>
  <w:num w:numId="45">
    <w:abstractNumId w:val="32"/>
  </w:num>
  <w:num w:numId="46">
    <w:abstractNumId w:val="32"/>
  </w:num>
  <w:num w:numId="47">
    <w:abstractNumId w:val="32"/>
  </w:num>
  <w:num w:numId="48">
    <w:abstractNumId w:val="32"/>
  </w:num>
  <w:num w:numId="49">
    <w:abstractNumId w:val="34"/>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linkStyle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B0"/>
    <w:rsid w:val="00002699"/>
    <w:rsid w:val="00004895"/>
    <w:rsid w:val="00014309"/>
    <w:rsid w:val="0001455A"/>
    <w:rsid w:val="000154C2"/>
    <w:rsid w:val="00020DFC"/>
    <w:rsid w:val="000212FA"/>
    <w:rsid w:val="00022C16"/>
    <w:rsid w:val="00023348"/>
    <w:rsid w:val="00030901"/>
    <w:rsid w:val="0003103B"/>
    <w:rsid w:val="00031441"/>
    <w:rsid w:val="00032135"/>
    <w:rsid w:val="00033723"/>
    <w:rsid w:val="00034B7B"/>
    <w:rsid w:val="00037BE4"/>
    <w:rsid w:val="00040071"/>
    <w:rsid w:val="00042233"/>
    <w:rsid w:val="000447DF"/>
    <w:rsid w:val="000457A9"/>
    <w:rsid w:val="00045E03"/>
    <w:rsid w:val="0004794C"/>
    <w:rsid w:val="00051F8C"/>
    <w:rsid w:val="000524AA"/>
    <w:rsid w:val="00053803"/>
    <w:rsid w:val="00054CAE"/>
    <w:rsid w:val="000562D4"/>
    <w:rsid w:val="000567E1"/>
    <w:rsid w:val="00060DF7"/>
    <w:rsid w:val="00061C05"/>
    <w:rsid w:val="0006226B"/>
    <w:rsid w:val="000625BF"/>
    <w:rsid w:val="00067B7C"/>
    <w:rsid w:val="000700A0"/>
    <w:rsid w:val="00075868"/>
    <w:rsid w:val="000764A0"/>
    <w:rsid w:val="0007742C"/>
    <w:rsid w:val="0008336A"/>
    <w:rsid w:val="000842AF"/>
    <w:rsid w:val="00085560"/>
    <w:rsid w:val="00085CBA"/>
    <w:rsid w:val="00087493"/>
    <w:rsid w:val="00091344"/>
    <w:rsid w:val="0009180F"/>
    <w:rsid w:val="00096C7D"/>
    <w:rsid w:val="000A137C"/>
    <w:rsid w:val="000A43F8"/>
    <w:rsid w:val="000B0647"/>
    <w:rsid w:val="000B21B3"/>
    <w:rsid w:val="000B42D2"/>
    <w:rsid w:val="000B4534"/>
    <w:rsid w:val="000B623B"/>
    <w:rsid w:val="000B6E24"/>
    <w:rsid w:val="000C0F9F"/>
    <w:rsid w:val="000C1F9B"/>
    <w:rsid w:val="000D0A9D"/>
    <w:rsid w:val="000D0C12"/>
    <w:rsid w:val="000D312E"/>
    <w:rsid w:val="000D3544"/>
    <w:rsid w:val="000D530A"/>
    <w:rsid w:val="000D7675"/>
    <w:rsid w:val="000E117E"/>
    <w:rsid w:val="000E318F"/>
    <w:rsid w:val="000E3D98"/>
    <w:rsid w:val="000E3F56"/>
    <w:rsid w:val="000E7B58"/>
    <w:rsid w:val="000F0129"/>
    <w:rsid w:val="000F15FE"/>
    <w:rsid w:val="000F2EFF"/>
    <w:rsid w:val="000F3677"/>
    <w:rsid w:val="000F3996"/>
    <w:rsid w:val="000F5BBA"/>
    <w:rsid w:val="000F7BD9"/>
    <w:rsid w:val="00100886"/>
    <w:rsid w:val="001011DD"/>
    <w:rsid w:val="001033CC"/>
    <w:rsid w:val="001049CA"/>
    <w:rsid w:val="00105534"/>
    <w:rsid w:val="0010706F"/>
    <w:rsid w:val="00107E5A"/>
    <w:rsid w:val="001129A8"/>
    <w:rsid w:val="00121F10"/>
    <w:rsid w:val="00125190"/>
    <w:rsid w:val="001252CF"/>
    <w:rsid w:val="0013047F"/>
    <w:rsid w:val="00135187"/>
    <w:rsid w:val="00137148"/>
    <w:rsid w:val="001407E3"/>
    <w:rsid w:val="00145411"/>
    <w:rsid w:val="00145E4E"/>
    <w:rsid w:val="001504C9"/>
    <w:rsid w:val="00151AD0"/>
    <w:rsid w:val="00153442"/>
    <w:rsid w:val="00153818"/>
    <w:rsid w:val="00154642"/>
    <w:rsid w:val="001556F8"/>
    <w:rsid w:val="001561FF"/>
    <w:rsid w:val="001579A9"/>
    <w:rsid w:val="00161DEA"/>
    <w:rsid w:val="00167EEC"/>
    <w:rsid w:val="00170AD2"/>
    <w:rsid w:val="00171918"/>
    <w:rsid w:val="001742B5"/>
    <w:rsid w:val="001747CB"/>
    <w:rsid w:val="00180040"/>
    <w:rsid w:val="001822C9"/>
    <w:rsid w:val="00182523"/>
    <w:rsid w:val="00182A0C"/>
    <w:rsid w:val="00185C26"/>
    <w:rsid w:val="001860CA"/>
    <w:rsid w:val="001868D8"/>
    <w:rsid w:val="00194220"/>
    <w:rsid w:val="00195BF3"/>
    <w:rsid w:val="00195CAF"/>
    <w:rsid w:val="001A1B22"/>
    <w:rsid w:val="001A3BE2"/>
    <w:rsid w:val="001A51AF"/>
    <w:rsid w:val="001A60C4"/>
    <w:rsid w:val="001A775A"/>
    <w:rsid w:val="001B1D5C"/>
    <w:rsid w:val="001B40E1"/>
    <w:rsid w:val="001B63AA"/>
    <w:rsid w:val="001C053B"/>
    <w:rsid w:val="001C05B0"/>
    <w:rsid w:val="001C382F"/>
    <w:rsid w:val="001C6A40"/>
    <w:rsid w:val="001C72B6"/>
    <w:rsid w:val="001D126C"/>
    <w:rsid w:val="001D1D91"/>
    <w:rsid w:val="001D29B5"/>
    <w:rsid w:val="001D6DF8"/>
    <w:rsid w:val="001D7014"/>
    <w:rsid w:val="001E09C4"/>
    <w:rsid w:val="001E0D37"/>
    <w:rsid w:val="001E18FC"/>
    <w:rsid w:val="001E1C21"/>
    <w:rsid w:val="001E2B7C"/>
    <w:rsid w:val="001E2D61"/>
    <w:rsid w:val="001E2D87"/>
    <w:rsid w:val="001E2EC3"/>
    <w:rsid w:val="001E5340"/>
    <w:rsid w:val="001F0474"/>
    <w:rsid w:val="001F1EE2"/>
    <w:rsid w:val="001F1F78"/>
    <w:rsid w:val="001F61D8"/>
    <w:rsid w:val="001F638E"/>
    <w:rsid w:val="00200E25"/>
    <w:rsid w:val="00201DBD"/>
    <w:rsid w:val="002028E4"/>
    <w:rsid w:val="00203864"/>
    <w:rsid w:val="00205998"/>
    <w:rsid w:val="00211F59"/>
    <w:rsid w:val="00212BF8"/>
    <w:rsid w:val="002138DF"/>
    <w:rsid w:val="00213AF2"/>
    <w:rsid w:val="00213E33"/>
    <w:rsid w:val="00213EA1"/>
    <w:rsid w:val="00215D10"/>
    <w:rsid w:val="002166A6"/>
    <w:rsid w:val="00216954"/>
    <w:rsid w:val="00222431"/>
    <w:rsid w:val="002225A7"/>
    <w:rsid w:val="00222DFC"/>
    <w:rsid w:val="00227F21"/>
    <w:rsid w:val="00231962"/>
    <w:rsid w:val="00235E9F"/>
    <w:rsid w:val="002365E6"/>
    <w:rsid w:val="00240182"/>
    <w:rsid w:val="0024095C"/>
    <w:rsid w:val="0024524F"/>
    <w:rsid w:val="002461DC"/>
    <w:rsid w:val="00247336"/>
    <w:rsid w:val="00247BD1"/>
    <w:rsid w:val="00251D94"/>
    <w:rsid w:val="002550FA"/>
    <w:rsid w:val="0026028D"/>
    <w:rsid w:val="00261522"/>
    <w:rsid w:val="00262094"/>
    <w:rsid w:val="002625EA"/>
    <w:rsid w:val="00263955"/>
    <w:rsid w:val="002653CB"/>
    <w:rsid w:val="0026679A"/>
    <w:rsid w:val="002715BE"/>
    <w:rsid w:val="00272F10"/>
    <w:rsid w:val="002737A8"/>
    <w:rsid w:val="00277365"/>
    <w:rsid w:val="00277C39"/>
    <w:rsid w:val="00277DBD"/>
    <w:rsid w:val="00280FB3"/>
    <w:rsid w:val="00281865"/>
    <w:rsid w:val="00282A18"/>
    <w:rsid w:val="00284600"/>
    <w:rsid w:val="00284D47"/>
    <w:rsid w:val="002866E4"/>
    <w:rsid w:val="00290EEA"/>
    <w:rsid w:val="00292242"/>
    <w:rsid w:val="00293102"/>
    <w:rsid w:val="00294199"/>
    <w:rsid w:val="00295D2A"/>
    <w:rsid w:val="00295EC4"/>
    <w:rsid w:val="002967B9"/>
    <w:rsid w:val="002975C9"/>
    <w:rsid w:val="00297DB8"/>
    <w:rsid w:val="002A24DD"/>
    <w:rsid w:val="002A5D7A"/>
    <w:rsid w:val="002B0379"/>
    <w:rsid w:val="002B0517"/>
    <w:rsid w:val="002B0ECD"/>
    <w:rsid w:val="002B2BAF"/>
    <w:rsid w:val="002B492C"/>
    <w:rsid w:val="002B5BDF"/>
    <w:rsid w:val="002B6881"/>
    <w:rsid w:val="002B7149"/>
    <w:rsid w:val="002C00CD"/>
    <w:rsid w:val="002C339E"/>
    <w:rsid w:val="002D0BA0"/>
    <w:rsid w:val="002D3CB7"/>
    <w:rsid w:val="002D6180"/>
    <w:rsid w:val="002E36D4"/>
    <w:rsid w:val="002E45E6"/>
    <w:rsid w:val="002E6D18"/>
    <w:rsid w:val="002E7A7C"/>
    <w:rsid w:val="002F6BD9"/>
    <w:rsid w:val="002F6CD4"/>
    <w:rsid w:val="003034C3"/>
    <w:rsid w:val="00303803"/>
    <w:rsid w:val="00305F2B"/>
    <w:rsid w:val="00310219"/>
    <w:rsid w:val="003108D3"/>
    <w:rsid w:val="00314933"/>
    <w:rsid w:val="00315DDF"/>
    <w:rsid w:val="0032060E"/>
    <w:rsid w:val="00320D3B"/>
    <w:rsid w:val="00322860"/>
    <w:rsid w:val="003229DF"/>
    <w:rsid w:val="00323478"/>
    <w:rsid w:val="0033307F"/>
    <w:rsid w:val="00333BC5"/>
    <w:rsid w:val="00334360"/>
    <w:rsid w:val="00336752"/>
    <w:rsid w:val="003374E1"/>
    <w:rsid w:val="00337A7D"/>
    <w:rsid w:val="00341807"/>
    <w:rsid w:val="0034222A"/>
    <w:rsid w:val="00343C30"/>
    <w:rsid w:val="00347569"/>
    <w:rsid w:val="003511E1"/>
    <w:rsid w:val="0035333A"/>
    <w:rsid w:val="003542B4"/>
    <w:rsid w:val="00354A80"/>
    <w:rsid w:val="00356947"/>
    <w:rsid w:val="00357833"/>
    <w:rsid w:val="0036141A"/>
    <w:rsid w:val="0036500A"/>
    <w:rsid w:val="003675BC"/>
    <w:rsid w:val="00367C02"/>
    <w:rsid w:val="00371940"/>
    <w:rsid w:val="00371C9A"/>
    <w:rsid w:val="003743A5"/>
    <w:rsid w:val="003770A9"/>
    <w:rsid w:val="003848AB"/>
    <w:rsid w:val="0039272A"/>
    <w:rsid w:val="00393A7A"/>
    <w:rsid w:val="00395CCC"/>
    <w:rsid w:val="003A0028"/>
    <w:rsid w:val="003A01D6"/>
    <w:rsid w:val="003A16D1"/>
    <w:rsid w:val="003A3DB1"/>
    <w:rsid w:val="003A6437"/>
    <w:rsid w:val="003B0B7F"/>
    <w:rsid w:val="003B30E5"/>
    <w:rsid w:val="003C2B82"/>
    <w:rsid w:val="003C30CA"/>
    <w:rsid w:val="003C3906"/>
    <w:rsid w:val="003C3FF6"/>
    <w:rsid w:val="003C57FE"/>
    <w:rsid w:val="003C5D67"/>
    <w:rsid w:val="003C664B"/>
    <w:rsid w:val="003C6A6C"/>
    <w:rsid w:val="003C7A89"/>
    <w:rsid w:val="003D0BE0"/>
    <w:rsid w:val="003D4431"/>
    <w:rsid w:val="003D49E1"/>
    <w:rsid w:val="003E16BE"/>
    <w:rsid w:val="003E23A2"/>
    <w:rsid w:val="003E4A5A"/>
    <w:rsid w:val="003F0C4D"/>
    <w:rsid w:val="003F18FB"/>
    <w:rsid w:val="003F1A65"/>
    <w:rsid w:val="003F3F59"/>
    <w:rsid w:val="003F527C"/>
    <w:rsid w:val="003F6957"/>
    <w:rsid w:val="003F7339"/>
    <w:rsid w:val="00401AB3"/>
    <w:rsid w:val="00404373"/>
    <w:rsid w:val="00412045"/>
    <w:rsid w:val="0041261C"/>
    <w:rsid w:val="00417064"/>
    <w:rsid w:val="004209B2"/>
    <w:rsid w:val="004243FA"/>
    <w:rsid w:val="004257B4"/>
    <w:rsid w:val="00426142"/>
    <w:rsid w:val="00431C9A"/>
    <w:rsid w:val="0043318C"/>
    <w:rsid w:val="00433422"/>
    <w:rsid w:val="00433AB2"/>
    <w:rsid w:val="00433CAD"/>
    <w:rsid w:val="00433D3F"/>
    <w:rsid w:val="00434106"/>
    <w:rsid w:val="00435141"/>
    <w:rsid w:val="0043616A"/>
    <w:rsid w:val="00436C54"/>
    <w:rsid w:val="00440018"/>
    <w:rsid w:val="00442410"/>
    <w:rsid w:val="004441A8"/>
    <w:rsid w:val="00444616"/>
    <w:rsid w:val="0044589C"/>
    <w:rsid w:val="00445A9F"/>
    <w:rsid w:val="0044700A"/>
    <w:rsid w:val="00447FDF"/>
    <w:rsid w:val="00450C79"/>
    <w:rsid w:val="004510EF"/>
    <w:rsid w:val="00454D60"/>
    <w:rsid w:val="00454E7A"/>
    <w:rsid w:val="0045583A"/>
    <w:rsid w:val="004647E9"/>
    <w:rsid w:val="0046707B"/>
    <w:rsid w:val="00472068"/>
    <w:rsid w:val="00477359"/>
    <w:rsid w:val="00477D54"/>
    <w:rsid w:val="0048168A"/>
    <w:rsid w:val="0048350E"/>
    <w:rsid w:val="00484E03"/>
    <w:rsid w:val="00484F90"/>
    <w:rsid w:val="004866A0"/>
    <w:rsid w:val="004909AB"/>
    <w:rsid w:val="00491B8D"/>
    <w:rsid w:val="00493F62"/>
    <w:rsid w:val="004A050A"/>
    <w:rsid w:val="004A5672"/>
    <w:rsid w:val="004B0A59"/>
    <w:rsid w:val="004B199B"/>
    <w:rsid w:val="004B2950"/>
    <w:rsid w:val="004B4429"/>
    <w:rsid w:val="004B5DD4"/>
    <w:rsid w:val="004B6117"/>
    <w:rsid w:val="004C1470"/>
    <w:rsid w:val="004C36BE"/>
    <w:rsid w:val="004C42D2"/>
    <w:rsid w:val="004C6966"/>
    <w:rsid w:val="004C70FF"/>
    <w:rsid w:val="004C7377"/>
    <w:rsid w:val="004D36E3"/>
    <w:rsid w:val="004D5AE4"/>
    <w:rsid w:val="004E2249"/>
    <w:rsid w:val="004E3736"/>
    <w:rsid w:val="004E3C86"/>
    <w:rsid w:val="004E43FA"/>
    <w:rsid w:val="004E5C05"/>
    <w:rsid w:val="004F0A1C"/>
    <w:rsid w:val="004F54A4"/>
    <w:rsid w:val="004F595B"/>
    <w:rsid w:val="004F6989"/>
    <w:rsid w:val="004F7ABE"/>
    <w:rsid w:val="00501706"/>
    <w:rsid w:val="00501BBB"/>
    <w:rsid w:val="00503069"/>
    <w:rsid w:val="0050497B"/>
    <w:rsid w:val="00505408"/>
    <w:rsid w:val="00506168"/>
    <w:rsid w:val="00507BD7"/>
    <w:rsid w:val="00507F76"/>
    <w:rsid w:val="005106A5"/>
    <w:rsid w:val="0051145A"/>
    <w:rsid w:val="00513B3A"/>
    <w:rsid w:val="00513C01"/>
    <w:rsid w:val="00515746"/>
    <w:rsid w:val="00515B66"/>
    <w:rsid w:val="00515DD9"/>
    <w:rsid w:val="00517CC1"/>
    <w:rsid w:val="00517FA0"/>
    <w:rsid w:val="00520966"/>
    <w:rsid w:val="00523268"/>
    <w:rsid w:val="005238CA"/>
    <w:rsid w:val="005266E4"/>
    <w:rsid w:val="00531D21"/>
    <w:rsid w:val="00535D70"/>
    <w:rsid w:val="005374B5"/>
    <w:rsid w:val="005374E9"/>
    <w:rsid w:val="005378F1"/>
    <w:rsid w:val="005405CC"/>
    <w:rsid w:val="00542605"/>
    <w:rsid w:val="00542895"/>
    <w:rsid w:val="005444BA"/>
    <w:rsid w:val="005451EA"/>
    <w:rsid w:val="00546239"/>
    <w:rsid w:val="0055148A"/>
    <w:rsid w:val="005523BA"/>
    <w:rsid w:val="00557238"/>
    <w:rsid w:val="00557935"/>
    <w:rsid w:val="005579A4"/>
    <w:rsid w:val="00560C84"/>
    <w:rsid w:val="005610FF"/>
    <w:rsid w:val="00563E7E"/>
    <w:rsid w:val="00564F61"/>
    <w:rsid w:val="005668DC"/>
    <w:rsid w:val="00571944"/>
    <w:rsid w:val="00572BCD"/>
    <w:rsid w:val="00575D1C"/>
    <w:rsid w:val="00576BF6"/>
    <w:rsid w:val="00592744"/>
    <w:rsid w:val="0059440C"/>
    <w:rsid w:val="005A0193"/>
    <w:rsid w:val="005A06A4"/>
    <w:rsid w:val="005A7733"/>
    <w:rsid w:val="005B08DF"/>
    <w:rsid w:val="005B2117"/>
    <w:rsid w:val="005B2129"/>
    <w:rsid w:val="005B4597"/>
    <w:rsid w:val="005B6EAD"/>
    <w:rsid w:val="005B6EE8"/>
    <w:rsid w:val="005C3699"/>
    <w:rsid w:val="005C3FCE"/>
    <w:rsid w:val="005C42AB"/>
    <w:rsid w:val="005C50F9"/>
    <w:rsid w:val="005C59B4"/>
    <w:rsid w:val="005C5DC7"/>
    <w:rsid w:val="005C67D1"/>
    <w:rsid w:val="005D0360"/>
    <w:rsid w:val="005D0E6A"/>
    <w:rsid w:val="005D0EFF"/>
    <w:rsid w:val="005D1861"/>
    <w:rsid w:val="005D4CE4"/>
    <w:rsid w:val="005D71AC"/>
    <w:rsid w:val="005D7462"/>
    <w:rsid w:val="005E08E6"/>
    <w:rsid w:val="005E19F1"/>
    <w:rsid w:val="005E36DE"/>
    <w:rsid w:val="005E385E"/>
    <w:rsid w:val="005E5299"/>
    <w:rsid w:val="005E6816"/>
    <w:rsid w:val="005F097C"/>
    <w:rsid w:val="005F159C"/>
    <w:rsid w:val="005F2BC8"/>
    <w:rsid w:val="005F35B0"/>
    <w:rsid w:val="005F3F5E"/>
    <w:rsid w:val="005F4F25"/>
    <w:rsid w:val="005F77EB"/>
    <w:rsid w:val="006020C7"/>
    <w:rsid w:val="00603296"/>
    <w:rsid w:val="006069DD"/>
    <w:rsid w:val="00606F65"/>
    <w:rsid w:val="0061215E"/>
    <w:rsid w:val="0061477E"/>
    <w:rsid w:val="0061782A"/>
    <w:rsid w:val="00621042"/>
    <w:rsid w:val="00622969"/>
    <w:rsid w:val="00627531"/>
    <w:rsid w:val="00630D3A"/>
    <w:rsid w:val="00631FF7"/>
    <w:rsid w:val="00632EAA"/>
    <w:rsid w:val="006331E3"/>
    <w:rsid w:val="0063384B"/>
    <w:rsid w:val="00634558"/>
    <w:rsid w:val="00642AC6"/>
    <w:rsid w:val="00647366"/>
    <w:rsid w:val="0065147C"/>
    <w:rsid w:val="00652D2F"/>
    <w:rsid w:val="00653398"/>
    <w:rsid w:val="00653694"/>
    <w:rsid w:val="006539B2"/>
    <w:rsid w:val="00654E55"/>
    <w:rsid w:val="006568F8"/>
    <w:rsid w:val="00657276"/>
    <w:rsid w:val="00660D88"/>
    <w:rsid w:val="00661C1C"/>
    <w:rsid w:val="006621C0"/>
    <w:rsid w:val="006621CC"/>
    <w:rsid w:val="00664038"/>
    <w:rsid w:val="006646B7"/>
    <w:rsid w:val="00665AFA"/>
    <w:rsid w:val="00670D38"/>
    <w:rsid w:val="006715EE"/>
    <w:rsid w:val="00671968"/>
    <w:rsid w:val="00674013"/>
    <w:rsid w:val="00681DF4"/>
    <w:rsid w:val="006849F5"/>
    <w:rsid w:val="00684D35"/>
    <w:rsid w:val="006878FE"/>
    <w:rsid w:val="00690855"/>
    <w:rsid w:val="00690AFB"/>
    <w:rsid w:val="00691055"/>
    <w:rsid w:val="0069124E"/>
    <w:rsid w:val="0069453A"/>
    <w:rsid w:val="00695FB2"/>
    <w:rsid w:val="006A47FA"/>
    <w:rsid w:val="006A7894"/>
    <w:rsid w:val="006B238B"/>
    <w:rsid w:val="006B2E54"/>
    <w:rsid w:val="006B3D13"/>
    <w:rsid w:val="006B59D4"/>
    <w:rsid w:val="006B5FAE"/>
    <w:rsid w:val="006B7E01"/>
    <w:rsid w:val="006C488E"/>
    <w:rsid w:val="006D0897"/>
    <w:rsid w:val="006D433B"/>
    <w:rsid w:val="006D4DA5"/>
    <w:rsid w:val="006D66DE"/>
    <w:rsid w:val="006D707F"/>
    <w:rsid w:val="006E2D4C"/>
    <w:rsid w:val="006E3F4B"/>
    <w:rsid w:val="006E43A9"/>
    <w:rsid w:val="006E547B"/>
    <w:rsid w:val="006E75B4"/>
    <w:rsid w:val="006E7F31"/>
    <w:rsid w:val="006F0F11"/>
    <w:rsid w:val="006F123F"/>
    <w:rsid w:val="006F1908"/>
    <w:rsid w:val="006F2B2E"/>
    <w:rsid w:val="006F2DA6"/>
    <w:rsid w:val="006F39F9"/>
    <w:rsid w:val="006F4DF5"/>
    <w:rsid w:val="006F51E3"/>
    <w:rsid w:val="006F60CD"/>
    <w:rsid w:val="006F6DCB"/>
    <w:rsid w:val="0070240D"/>
    <w:rsid w:val="00702A27"/>
    <w:rsid w:val="00702E24"/>
    <w:rsid w:val="00703D09"/>
    <w:rsid w:val="007051D9"/>
    <w:rsid w:val="007116B8"/>
    <w:rsid w:val="007116DE"/>
    <w:rsid w:val="007136F9"/>
    <w:rsid w:val="00713AD0"/>
    <w:rsid w:val="00714943"/>
    <w:rsid w:val="00716729"/>
    <w:rsid w:val="00716C62"/>
    <w:rsid w:val="00723BC8"/>
    <w:rsid w:val="00724625"/>
    <w:rsid w:val="00726A48"/>
    <w:rsid w:val="00726BE0"/>
    <w:rsid w:val="00732C30"/>
    <w:rsid w:val="0073469A"/>
    <w:rsid w:val="00737548"/>
    <w:rsid w:val="007410C2"/>
    <w:rsid w:val="00742E0F"/>
    <w:rsid w:val="00743873"/>
    <w:rsid w:val="00745A9E"/>
    <w:rsid w:val="0074618F"/>
    <w:rsid w:val="00746654"/>
    <w:rsid w:val="00750E0C"/>
    <w:rsid w:val="0075284B"/>
    <w:rsid w:val="0075307A"/>
    <w:rsid w:val="00754D76"/>
    <w:rsid w:val="00756D18"/>
    <w:rsid w:val="007643D6"/>
    <w:rsid w:val="00764437"/>
    <w:rsid w:val="007653BA"/>
    <w:rsid w:val="007671A2"/>
    <w:rsid w:val="00772618"/>
    <w:rsid w:val="00773E1A"/>
    <w:rsid w:val="00773E5F"/>
    <w:rsid w:val="007744EF"/>
    <w:rsid w:val="00776998"/>
    <w:rsid w:val="00776FCB"/>
    <w:rsid w:val="007817CC"/>
    <w:rsid w:val="0078365E"/>
    <w:rsid w:val="00784D32"/>
    <w:rsid w:val="00790588"/>
    <w:rsid w:val="007937A2"/>
    <w:rsid w:val="00794494"/>
    <w:rsid w:val="00794993"/>
    <w:rsid w:val="007951C9"/>
    <w:rsid w:val="007A09D0"/>
    <w:rsid w:val="007A1685"/>
    <w:rsid w:val="007A2B0B"/>
    <w:rsid w:val="007A6AB2"/>
    <w:rsid w:val="007B04BF"/>
    <w:rsid w:val="007B051A"/>
    <w:rsid w:val="007B1069"/>
    <w:rsid w:val="007B10CD"/>
    <w:rsid w:val="007B2320"/>
    <w:rsid w:val="007B2BDE"/>
    <w:rsid w:val="007B2E09"/>
    <w:rsid w:val="007B31C7"/>
    <w:rsid w:val="007B6194"/>
    <w:rsid w:val="007B75FF"/>
    <w:rsid w:val="007C0E0F"/>
    <w:rsid w:val="007C4935"/>
    <w:rsid w:val="007C5116"/>
    <w:rsid w:val="007E0AE4"/>
    <w:rsid w:val="007E0F39"/>
    <w:rsid w:val="007E20F3"/>
    <w:rsid w:val="007E5584"/>
    <w:rsid w:val="007E5CD1"/>
    <w:rsid w:val="007E70D2"/>
    <w:rsid w:val="007F283F"/>
    <w:rsid w:val="007F2AA9"/>
    <w:rsid w:val="007F44E6"/>
    <w:rsid w:val="007F5706"/>
    <w:rsid w:val="007F5B45"/>
    <w:rsid w:val="007F7088"/>
    <w:rsid w:val="00800571"/>
    <w:rsid w:val="00800FBE"/>
    <w:rsid w:val="00801B5A"/>
    <w:rsid w:val="00801D91"/>
    <w:rsid w:val="00804070"/>
    <w:rsid w:val="00806189"/>
    <w:rsid w:val="00810161"/>
    <w:rsid w:val="008114C3"/>
    <w:rsid w:val="0081157A"/>
    <w:rsid w:val="00811EDB"/>
    <w:rsid w:val="00814B7B"/>
    <w:rsid w:val="00815F40"/>
    <w:rsid w:val="008162AD"/>
    <w:rsid w:val="00816A7D"/>
    <w:rsid w:val="008200CC"/>
    <w:rsid w:val="008222F9"/>
    <w:rsid w:val="008224F3"/>
    <w:rsid w:val="008226F4"/>
    <w:rsid w:val="00823173"/>
    <w:rsid w:val="00823772"/>
    <w:rsid w:val="00823857"/>
    <w:rsid w:val="0083052F"/>
    <w:rsid w:val="008314D4"/>
    <w:rsid w:val="00832C2B"/>
    <w:rsid w:val="00834D62"/>
    <w:rsid w:val="00836D18"/>
    <w:rsid w:val="00836DAC"/>
    <w:rsid w:val="00845AA4"/>
    <w:rsid w:val="008537B6"/>
    <w:rsid w:val="008540A2"/>
    <w:rsid w:val="0085588C"/>
    <w:rsid w:val="008576D1"/>
    <w:rsid w:val="00860C1A"/>
    <w:rsid w:val="00864414"/>
    <w:rsid w:val="00864522"/>
    <w:rsid w:val="00866072"/>
    <w:rsid w:val="008666D6"/>
    <w:rsid w:val="00872292"/>
    <w:rsid w:val="008743C9"/>
    <w:rsid w:val="0087625E"/>
    <w:rsid w:val="00877FBF"/>
    <w:rsid w:val="00880D4B"/>
    <w:rsid w:val="0088394F"/>
    <w:rsid w:val="00884513"/>
    <w:rsid w:val="00886200"/>
    <w:rsid w:val="0088765E"/>
    <w:rsid w:val="00890AFE"/>
    <w:rsid w:val="008925EC"/>
    <w:rsid w:val="00892E15"/>
    <w:rsid w:val="00892E22"/>
    <w:rsid w:val="008942CB"/>
    <w:rsid w:val="0089577C"/>
    <w:rsid w:val="00897AD4"/>
    <w:rsid w:val="008A09F3"/>
    <w:rsid w:val="008A0D5C"/>
    <w:rsid w:val="008A145E"/>
    <w:rsid w:val="008A2E14"/>
    <w:rsid w:val="008A7D08"/>
    <w:rsid w:val="008B220C"/>
    <w:rsid w:val="008B5192"/>
    <w:rsid w:val="008B61EA"/>
    <w:rsid w:val="008C0C1D"/>
    <w:rsid w:val="008C30F9"/>
    <w:rsid w:val="008C3A2B"/>
    <w:rsid w:val="008C40F2"/>
    <w:rsid w:val="008C4184"/>
    <w:rsid w:val="008C6389"/>
    <w:rsid w:val="008D167B"/>
    <w:rsid w:val="008D2BE6"/>
    <w:rsid w:val="008D301B"/>
    <w:rsid w:val="008D396D"/>
    <w:rsid w:val="008D3D50"/>
    <w:rsid w:val="008D4FFC"/>
    <w:rsid w:val="008E0E75"/>
    <w:rsid w:val="008E509E"/>
    <w:rsid w:val="008E600F"/>
    <w:rsid w:val="008E62A1"/>
    <w:rsid w:val="008E63AE"/>
    <w:rsid w:val="008F2A4F"/>
    <w:rsid w:val="008F2AA3"/>
    <w:rsid w:val="008F4056"/>
    <w:rsid w:val="008F4E0B"/>
    <w:rsid w:val="008F6C2E"/>
    <w:rsid w:val="008F7DD5"/>
    <w:rsid w:val="00900A19"/>
    <w:rsid w:val="00901985"/>
    <w:rsid w:val="009024CC"/>
    <w:rsid w:val="009048B5"/>
    <w:rsid w:val="009057DB"/>
    <w:rsid w:val="00907D43"/>
    <w:rsid w:val="00910A70"/>
    <w:rsid w:val="00910F72"/>
    <w:rsid w:val="009130C0"/>
    <w:rsid w:val="00913A28"/>
    <w:rsid w:val="009155EE"/>
    <w:rsid w:val="009203C2"/>
    <w:rsid w:val="00920D45"/>
    <w:rsid w:val="0092161C"/>
    <w:rsid w:val="0092173F"/>
    <w:rsid w:val="00921924"/>
    <w:rsid w:val="00921FB4"/>
    <w:rsid w:val="00922C21"/>
    <w:rsid w:val="00924241"/>
    <w:rsid w:val="00926074"/>
    <w:rsid w:val="00932ADE"/>
    <w:rsid w:val="00933349"/>
    <w:rsid w:val="00935F76"/>
    <w:rsid w:val="00936FBF"/>
    <w:rsid w:val="009437E8"/>
    <w:rsid w:val="00944207"/>
    <w:rsid w:val="00952622"/>
    <w:rsid w:val="00953B70"/>
    <w:rsid w:val="00954A35"/>
    <w:rsid w:val="00955865"/>
    <w:rsid w:val="009562F7"/>
    <w:rsid w:val="00956985"/>
    <w:rsid w:val="00960D45"/>
    <w:rsid w:val="00961DAB"/>
    <w:rsid w:val="0096276C"/>
    <w:rsid w:val="0096569C"/>
    <w:rsid w:val="00966203"/>
    <w:rsid w:val="00975543"/>
    <w:rsid w:val="009776E3"/>
    <w:rsid w:val="0098119B"/>
    <w:rsid w:val="009822D0"/>
    <w:rsid w:val="00982710"/>
    <w:rsid w:val="00983AA9"/>
    <w:rsid w:val="00984AC5"/>
    <w:rsid w:val="00984C25"/>
    <w:rsid w:val="009905DD"/>
    <w:rsid w:val="00991016"/>
    <w:rsid w:val="00991FAB"/>
    <w:rsid w:val="00993052"/>
    <w:rsid w:val="009A04B7"/>
    <w:rsid w:val="009A4098"/>
    <w:rsid w:val="009A555C"/>
    <w:rsid w:val="009A5EE1"/>
    <w:rsid w:val="009A7193"/>
    <w:rsid w:val="009A73BE"/>
    <w:rsid w:val="009A7B1E"/>
    <w:rsid w:val="009A7BF7"/>
    <w:rsid w:val="009B212D"/>
    <w:rsid w:val="009B3608"/>
    <w:rsid w:val="009B4303"/>
    <w:rsid w:val="009B5E4A"/>
    <w:rsid w:val="009B6D16"/>
    <w:rsid w:val="009B7E2A"/>
    <w:rsid w:val="009C08B3"/>
    <w:rsid w:val="009C09FB"/>
    <w:rsid w:val="009C2E97"/>
    <w:rsid w:val="009C536F"/>
    <w:rsid w:val="009C5960"/>
    <w:rsid w:val="009C6359"/>
    <w:rsid w:val="009C71F5"/>
    <w:rsid w:val="009C7DCF"/>
    <w:rsid w:val="009D09F4"/>
    <w:rsid w:val="009D0D7A"/>
    <w:rsid w:val="009D2A49"/>
    <w:rsid w:val="009D4283"/>
    <w:rsid w:val="009D4456"/>
    <w:rsid w:val="009D74AD"/>
    <w:rsid w:val="009E43B0"/>
    <w:rsid w:val="009E4593"/>
    <w:rsid w:val="009E5282"/>
    <w:rsid w:val="009E5C22"/>
    <w:rsid w:val="009F0045"/>
    <w:rsid w:val="009F0074"/>
    <w:rsid w:val="009F2CB2"/>
    <w:rsid w:val="00A026C2"/>
    <w:rsid w:val="00A02D8E"/>
    <w:rsid w:val="00A02F32"/>
    <w:rsid w:val="00A05C77"/>
    <w:rsid w:val="00A126F5"/>
    <w:rsid w:val="00A22BC4"/>
    <w:rsid w:val="00A233F5"/>
    <w:rsid w:val="00A24E0C"/>
    <w:rsid w:val="00A25129"/>
    <w:rsid w:val="00A265CA"/>
    <w:rsid w:val="00A2721F"/>
    <w:rsid w:val="00A272CA"/>
    <w:rsid w:val="00A2793A"/>
    <w:rsid w:val="00A31754"/>
    <w:rsid w:val="00A32DDC"/>
    <w:rsid w:val="00A35430"/>
    <w:rsid w:val="00A35FD4"/>
    <w:rsid w:val="00A36FA0"/>
    <w:rsid w:val="00A410C7"/>
    <w:rsid w:val="00A42292"/>
    <w:rsid w:val="00A42851"/>
    <w:rsid w:val="00A43CDD"/>
    <w:rsid w:val="00A50CBB"/>
    <w:rsid w:val="00A50EED"/>
    <w:rsid w:val="00A51138"/>
    <w:rsid w:val="00A53C03"/>
    <w:rsid w:val="00A558E9"/>
    <w:rsid w:val="00A57A68"/>
    <w:rsid w:val="00A624ED"/>
    <w:rsid w:val="00A63F99"/>
    <w:rsid w:val="00A6416A"/>
    <w:rsid w:val="00A646E8"/>
    <w:rsid w:val="00A66148"/>
    <w:rsid w:val="00A67E5D"/>
    <w:rsid w:val="00A72DD1"/>
    <w:rsid w:val="00A74F27"/>
    <w:rsid w:val="00A77A9E"/>
    <w:rsid w:val="00A8176B"/>
    <w:rsid w:val="00A83282"/>
    <w:rsid w:val="00A837F2"/>
    <w:rsid w:val="00A848BA"/>
    <w:rsid w:val="00A851D4"/>
    <w:rsid w:val="00A87EF6"/>
    <w:rsid w:val="00A90DDD"/>
    <w:rsid w:val="00A91342"/>
    <w:rsid w:val="00A92E5D"/>
    <w:rsid w:val="00A94381"/>
    <w:rsid w:val="00A951D5"/>
    <w:rsid w:val="00A96330"/>
    <w:rsid w:val="00AA220F"/>
    <w:rsid w:val="00AA2E6C"/>
    <w:rsid w:val="00AA3AB7"/>
    <w:rsid w:val="00AA44A5"/>
    <w:rsid w:val="00AA59D7"/>
    <w:rsid w:val="00AB0E0E"/>
    <w:rsid w:val="00AB13CB"/>
    <w:rsid w:val="00AB3B40"/>
    <w:rsid w:val="00AB4E7C"/>
    <w:rsid w:val="00AC19F2"/>
    <w:rsid w:val="00AC20B5"/>
    <w:rsid w:val="00AC2E69"/>
    <w:rsid w:val="00AC3981"/>
    <w:rsid w:val="00AC6EE3"/>
    <w:rsid w:val="00AC7FCE"/>
    <w:rsid w:val="00AD02AA"/>
    <w:rsid w:val="00AD05C4"/>
    <w:rsid w:val="00AD07FA"/>
    <w:rsid w:val="00AD1013"/>
    <w:rsid w:val="00AD489C"/>
    <w:rsid w:val="00AD526B"/>
    <w:rsid w:val="00AD680B"/>
    <w:rsid w:val="00AD6903"/>
    <w:rsid w:val="00AD6B00"/>
    <w:rsid w:val="00AD70FC"/>
    <w:rsid w:val="00AE059C"/>
    <w:rsid w:val="00AE17AE"/>
    <w:rsid w:val="00AE1ACE"/>
    <w:rsid w:val="00AE1C29"/>
    <w:rsid w:val="00AE22F1"/>
    <w:rsid w:val="00AE27F0"/>
    <w:rsid w:val="00AE41CF"/>
    <w:rsid w:val="00AE5503"/>
    <w:rsid w:val="00AE7E94"/>
    <w:rsid w:val="00AF109B"/>
    <w:rsid w:val="00AF2D97"/>
    <w:rsid w:val="00AF483D"/>
    <w:rsid w:val="00AF65FF"/>
    <w:rsid w:val="00B00FA2"/>
    <w:rsid w:val="00B01468"/>
    <w:rsid w:val="00B049A6"/>
    <w:rsid w:val="00B07F4A"/>
    <w:rsid w:val="00B121AD"/>
    <w:rsid w:val="00B135D0"/>
    <w:rsid w:val="00B13F47"/>
    <w:rsid w:val="00B153E9"/>
    <w:rsid w:val="00B16628"/>
    <w:rsid w:val="00B166D9"/>
    <w:rsid w:val="00B20592"/>
    <w:rsid w:val="00B20779"/>
    <w:rsid w:val="00B22361"/>
    <w:rsid w:val="00B22650"/>
    <w:rsid w:val="00B23E5D"/>
    <w:rsid w:val="00B2471D"/>
    <w:rsid w:val="00B24F11"/>
    <w:rsid w:val="00B30760"/>
    <w:rsid w:val="00B334C2"/>
    <w:rsid w:val="00B4294B"/>
    <w:rsid w:val="00B433D0"/>
    <w:rsid w:val="00B47150"/>
    <w:rsid w:val="00B47958"/>
    <w:rsid w:val="00B5259B"/>
    <w:rsid w:val="00B53D08"/>
    <w:rsid w:val="00B547B4"/>
    <w:rsid w:val="00B5502C"/>
    <w:rsid w:val="00B562B3"/>
    <w:rsid w:val="00B56FBD"/>
    <w:rsid w:val="00B57D25"/>
    <w:rsid w:val="00B62F18"/>
    <w:rsid w:val="00B65B12"/>
    <w:rsid w:val="00B66BAF"/>
    <w:rsid w:val="00B6743A"/>
    <w:rsid w:val="00B77580"/>
    <w:rsid w:val="00B828BA"/>
    <w:rsid w:val="00B85E13"/>
    <w:rsid w:val="00B904A3"/>
    <w:rsid w:val="00B91423"/>
    <w:rsid w:val="00B93915"/>
    <w:rsid w:val="00B971E5"/>
    <w:rsid w:val="00BA070B"/>
    <w:rsid w:val="00BA0A72"/>
    <w:rsid w:val="00BA10CE"/>
    <w:rsid w:val="00BA1C53"/>
    <w:rsid w:val="00BA5DD1"/>
    <w:rsid w:val="00BA7702"/>
    <w:rsid w:val="00BB11E5"/>
    <w:rsid w:val="00BB1C94"/>
    <w:rsid w:val="00BB21AA"/>
    <w:rsid w:val="00BB2842"/>
    <w:rsid w:val="00BB545A"/>
    <w:rsid w:val="00BC0F47"/>
    <w:rsid w:val="00BC1F75"/>
    <w:rsid w:val="00BC46E5"/>
    <w:rsid w:val="00BC49A0"/>
    <w:rsid w:val="00BC5D31"/>
    <w:rsid w:val="00BC6F74"/>
    <w:rsid w:val="00BD0764"/>
    <w:rsid w:val="00BD1878"/>
    <w:rsid w:val="00BD19E2"/>
    <w:rsid w:val="00BD40DD"/>
    <w:rsid w:val="00BD4EDD"/>
    <w:rsid w:val="00BD59E6"/>
    <w:rsid w:val="00BE43D6"/>
    <w:rsid w:val="00BE7C7B"/>
    <w:rsid w:val="00BF1A70"/>
    <w:rsid w:val="00BF540D"/>
    <w:rsid w:val="00BF6304"/>
    <w:rsid w:val="00BF6951"/>
    <w:rsid w:val="00BF74F8"/>
    <w:rsid w:val="00C11E06"/>
    <w:rsid w:val="00C14433"/>
    <w:rsid w:val="00C14483"/>
    <w:rsid w:val="00C15EA4"/>
    <w:rsid w:val="00C16228"/>
    <w:rsid w:val="00C16E9A"/>
    <w:rsid w:val="00C1780B"/>
    <w:rsid w:val="00C17C56"/>
    <w:rsid w:val="00C20486"/>
    <w:rsid w:val="00C22B35"/>
    <w:rsid w:val="00C22F30"/>
    <w:rsid w:val="00C24243"/>
    <w:rsid w:val="00C24AB8"/>
    <w:rsid w:val="00C25742"/>
    <w:rsid w:val="00C2726C"/>
    <w:rsid w:val="00C27AFF"/>
    <w:rsid w:val="00C3198E"/>
    <w:rsid w:val="00C321F2"/>
    <w:rsid w:val="00C32F61"/>
    <w:rsid w:val="00C35867"/>
    <w:rsid w:val="00C373F2"/>
    <w:rsid w:val="00C40653"/>
    <w:rsid w:val="00C40B01"/>
    <w:rsid w:val="00C41526"/>
    <w:rsid w:val="00C42854"/>
    <w:rsid w:val="00C447B9"/>
    <w:rsid w:val="00C4539F"/>
    <w:rsid w:val="00C45699"/>
    <w:rsid w:val="00C4569E"/>
    <w:rsid w:val="00C502F6"/>
    <w:rsid w:val="00C505A1"/>
    <w:rsid w:val="00C507EF"/>
    <w:rsid w:val="00C51E51"/>
    <w:rsid w:val="00C5313C"/>
    <w:rsid w:val="00C542B6"/>
    <w:rsid w:val="00C55060"/>
    <w:rsid w:val="00C56BEC"/>
    <w:rsid w:val="00C5736B"/>
    <w:rsid w:val="00C57426"/>
    <w:rsid w:val="00C61039"/>
    <w:rsid w:val="00C61E86"/>
    <w:rsid w:val="00C622A5"/>
    <w:rsid w:val="00C624EA"/>
    <w:rsid w:val="00C646A2"/>
    <w:rsid w:val="00C64F2F"/>
    <w:rsid w:val="00C700DD"/>
    <w:rsid w:val="00C75396"/>
    <w:rsid w:val="00C76A55"/>
    <w:rsid w:val="00C80486"/>
    <w:rsid w:val="00C8075C"/>
    <w:rsid w:val="00C80F2B"/>
    <w:rsid w:val="00C814AB"/>
    <w:rsid w:val="00C83CC8"/>
    <w:rsid w:val="00C8640F"/>
    <w:rsid w:val="00C9066A"/>
    <w:rsid w:val="00C92DD6"/>
    <w:rsid w:val="00C93864"/>
    <w:rsid w:val="00C97EFF"/>
    <w:rsid w:val="00CA0C9C"/>
    <w:rsid w:val="00CA1AAC"/>
    <w:rsid w:val="00CA365F"/>
    <w:rsid w:val="00CA3E0F"/>
    <w:rsid w:val="00CA40B5"/>
    <w:rsid w:val="00CA44B7"/>
    <w:rsid w:val="00CA6CB3"/>
    <w:rsid w:val="00CA721C"/>
    <w:rsid w:val="00CA7BB4"/>
    <w:rsid w:val="00CB03F5"/>
    <w:rsid w:val="00CB2369"/>
    <w:rsid w:val="00CB23C8"/>
    <w:rsid w:val="00CC0E0A"/>
    <w:rsid w:val="00CC2E78"/>
    <w:rsid w:val="00CC4CEA"/>
    <w:rsid w:val="00CD0EFA"/>
    <w:rsid w:val="00CD2C92"/>
    <w:rsid w:val="00CD2F6F"/>
    <w:rsid w:val="00CD6BBB"/>
    <w:rsid w:val="00CD7702"/>
    <w:rsid w:val="00CE0257"/>
    <w:rsid w:val="00CE0D16"/>
    <w:rsid w:val="00CE0DE1"/>
    <w:rsid w:val="00CE1679"/>
    <w:rsid w:val="00CE3167"/>
    <w:rsid w:val="00CE5006"/>
    <w:rsid w:val="00CE61AA"/>
    <w:rsid w:val="00CE6AD6"/>
    <w:rsid w:val="00CF035F"/>
    <w:rsid w:val="00CF0E49"/>
    <w:rsid w:val="00CF1020"/>
    <w:rsid w:val="00CF63CD"/>
    <w:rsid w:val="00CF6ED1"/>
    <w:rsid w:val="00CF7060"/>
    <w:rsid w:val="00D00840"/>
    <w:rsid w:val="00D00860"/>
    <w:rsid w:val="00D0338B"/>
    <w:rsid w:val="00D036CB"/>
    <w:rsid w:val="00D066AB"/>
    <w:rsid w:val="00D0747A"/>
    <w:rsid w:val="00D10CDE"/>
    <w:rsid w:val="00D1352D"/>
    <w:rsid w:val="00D1421C"/>
    <w:rsid w:val="00D15C32"/>
    <w:rsid w:val="00D17038"/>
    <w:rsid w:val="00D17168"/>
    <w:rsid w:val="00D2133F"/>
    <w:rsid w:val="00D21832"/>
    <w:rsid w:val="00D22875"/>
    <w:rsid w:val="00D2561E"/>
    <w:rsid w:val="00D275E1"/>
    <w:rsid w:val="00D30C5F"/>
    <w:rsid w:val="00D310C4"/>
    <w:rsid w:val="00D31A7A"/>
    <w:rsid w:val="00D31B68"/>
    <w:rsid w:val="00D34A71"/>
    <w:rsid w:val="00D35010"/>
    <w:rsid w:val="00D36B4C"/>
    <w:rsid w:val="00D41935"/>
    <w:rsid w:val="00D41C80"/>
    <w:rsid w:val="00D47584"/>
    <w:rsid w:val="00D47DF7"/>
    <w:rsid w:val="00D505BE"/>
    <w:rsid w:val="00D50792"/>
    <w:rsid w:val="00D52830"/>
    <w:rsid w:val="00D537A9"/>
    <w:rsid w:val="00D5397E"/>
    <w:rsid w:val="00D559AD"/>
    <w:rsid w:val="00D60B34"/>
    <w:rsid w:val="00D63EAF"/>
    <w:rsid w:val="00D65813"/>
    <w:rsid w:val="00D674A9"/>
    <w:rsid w:val="00D7028C"/>
    <w:rsid w:val="00D70B2F"/>
    <w:rsid w:val="00D73D19"/>
    <w:rsid w:val="00D75023"/>
    <w:rsid w:val="00D75CAC"/>
    <w:rsid w:val="00D77AD1"/>
    <w:rsid w:val="00D77D6D"/>
    <w:rsid w:val="00D825D7"/>
    <w:rsid w:val="00D836DC"/>
    <w:rsid w:val="00D84AC7"/>
    <w:rsid w:val="00D86602"/>
    <w:rsid w:val="00D86774"/>
    <w:rsid w:val="00D94EB5"/>
    <w:rsid w:val="00D970D1"/>
    <w:rsid w:val="00D971DD"/>
    <w:rsid w:val="00DA7C1A"/>
    <w:rsid w:val="00DB14FA"/>
    <w:rsid w:val="00DB19DF"/>
    <w:rsid w:val="00DB3EBE"/>
    <w:rsid w:val="00DB437B"/>
    <w:rsid w:val="00DB47FD"/>
    <w:rsid w:val="00DB7FB4"/>
    <w:rsid w:val="00DC22C7"/>
    <w:rsid w:val="00DC2FEA"/>
    <w:rsid w:val="00DC3CD2"/>
    <w:rsid w:val="00DC5271"/>
    <w:rsid w:val="00DC62FB"/>
    <w:rsid w:val="00DD1F9A"/>
    <w:rsid w:val="00DD330E"/>
    <w:rsid w:val="00DD5743"/>
    <w:rsid w:val="00DD59AE"/>
    <w:rsid w:val="00DD609B"/>
    <w:rsid w:val="00DD6854"/>
    <w:rsid w:val="00DD6C9B"/>
    <w:rsid w:val="00DE114D"/>
    <w:rsid w:val="00DE289E"/>
    <w:rsid w:val="00DE36AF"/>
    <w:rsid w:val="00DE3FF9"/>
    <w:rsid w:val="00DF1E9A"/>
    <w:rsid w:val="00DF1F82"/>
    <w:rsid w:val="00DF2FE7"/>
    <w:rsid w:val="00DF3341"/>
    <w:rsid w:val="00DF5545"/>
    <w:rsid w:val="00DF7E4C"/>
    <w:rsid w:val="00E02652"/>
    <w:rsid w:val="00E02F88"/>
    <w:rsid w:val="00E04893"/>
    <w:rsid w:val="00E04B8D"/>
    <w:rsid w:val="00E126E9"/>
    <w:rsid w:val="00E1506A"/>
    <w:rsid w:val="00E17537"/>
    <w:rsid w:val="00E17AE9"/>
    <w:rsid w:val="00E21062"/>
    <w:rsid w:val="00E21227"/>
    <w:rsid w:val="00E21CFF"/>
    <w:rsid w:val="00E220A8"/>
    <w:rsid w:val="00E23A52"/>
    <w:rsid w:val="00E249E6"/>
    <w:rsid w:val="00E24C3D"/>
    <w:rsid w:val="00E25163"/>
    <w:rsid w:val="00E25954"/>
    <w:rsid w:val="00E2615E"/>
    <w:rsid w:val="00E30F27"/>
    <w:rsid w:val="00E3268F"/>
    <w:rsid w:val="00E3343A"/>
    <w:rsid w:val="00E361C5"/>
    <w:rsid w:val="00E364BB"/>
    <w:rsid w:val="00E3719F"/>
    <w:rsid w:val="00E374E0"/>
    <w:rsid w:val="00E401C2"/>
    <w:rsid w:val="00E403BC"/>
    <w:rsid w:val="00E40817"/>
    <w:rsid w:val="00E420E3"/>
    <w:rsid w:val="00E42C1A"/>
    <w:rsid w:val="00E43133"/>
    <w:rsid w:val="00E44A6E"/>
    <w:rsid w:val="00E46FF9"/>
    <w:rsid w:val="00E50D73"/>
    <w:rsid w:val="00E52F80"/>
    <w:rsid w:val="00E545BC"/>
    <w:rsid w:val="00E575EC"/>
    <w:rsid w:val="00E61874"/>
    <w:rsid w:val="00E61B61"/>
    <w:rsid w:val="00E64CE6"/>
    <w:rsid w:val="00E65591"/>
    <w:rsid w:val="00E6714D"/>
    <w:rsid w:val="00E719B2"/>
    <w:rsid w:val="00E7498C"/>
    <w:rsid w:val="00E77706"/>
    <w:rsid w:val="00E82130"/>
    <w:rsid w:val="00E82389"/>
    <w:rsid w:val="00E87841"/>
    <w:rsid w:val="00E87D1C"/>
    <w:rsid w:val="00E87E7C"/>
    <w:rsid w:val="00E9007C"/>
    <w:rsid w:val="00E90175"/>
    <w:rsid w:val="00E9362B"/>
    <w:rsid w:val="00E93BF9"/>
    <w:rsid w:val="00E9534C"/>
    <w:rsid w:val="00E95A84"/>
    <w:rsid w:val="00E96CFA"/>
    <w:rsid w:val="00EA2CB9"/>
    <w:rsid w:val="00EA64F9"/>
    <w:rsid w:val="00EA6865"/>
    <w:rsid w:val="00EB0AE4"/>
    <w:rsid w:val="00EB0E09"/>
    <w:rsid w:val="00EB1345"/>
    <w:rsid w:val="00EB3E4B"/>
    <w:rsid w:val="00EB46D9"/>
    <w:rsid w:val="00EB6E58"/>
    <w:rsid w:val="00EC0A1A"/>
    <w:rsid w:val="00EC18F3"/>
    <w:rsid w:val="00EC1B6C"/>
    <w:rsid w:val="00EC338F"/>
    <w:rsid w:val="00ED0259"/>
    <w:rsid w:val="00ED03E2"/>
    <w:rsid w:val="00ED0478"/>
    <w:rsid w:val="00ED06BE"/>
    <w:rsid w:val="00ED7E1A"/>
    <w:rsid w:val="00EE0EF0"/>
    <w:rsid w:val="00EE448C"/>
    <w:rsid w:val="00EE5BAD"/>
    <w:rsid w:val="00EF5943"/>
    <w:rsid w:val="00EF6AC7"/>
    <w:rsid w:val="00F02160"/>
    <w:rsid w:val="00F04025"/>
    <w:rsid w:val="00F04F14"/>
    <w:rsid w:val="00F06952"/>
    <w:rsid w:val="00F074CE"/>
    <w:rsid w:val="00F07A9F"/>
    <w:rsid w:val="00F1037B"/>
    <w:rsid w:val="00F105C4"/>
    <w:rsid w:val="00F10EFD"/>
    <w:rsid w:val="00F129F6"/>
    <w:rsid w:val="00F12E26"/>
    <w:rsid w:val="00F13D41"/>
    <w:rsid w:val="00F14882"/>
    <w:rsid w:val="00F150DF"/>
    <w:rsid w:val="00F16E97"/>
    <w:rsid w:val="00F22F36"/>
    <w:rsid w:val="00F259B3"/>
    <w:rsid w:val="00F25FBC"/>
    <w:rsid w:val="00F369C1"/>
    <w:rsid w:val="00F37FBA"/>
    <w:rsid w:val="00F4402B"/>
    <w:rsid w:val="00F542F0"/>
    <w:rsid w:val="00F55D81"/>
    <w:rsid w:val="00F5788D"/>
    <w:rsid w:val="00F64199"/>
    <w:rsid w:val="00F65805"/>
    <w:rsid w:val="00F65CF3"/>
    <w:rsid w:val="00F65DCC"/>
    <w:rsid w:val="00F71A5F"/>
    <w:rsid w:val="00F72994"/>
    <w:rsid w:val="00F77D82"/>
    <w:rsid w:val="00F77E76"/>
    <w:rsid w:val="00F81297"/>
    <w:rsid w:val="00F8198D"/>
    <w:rsid w:val="00F84768"/>
    <w:rsid w:val="00F85D76"/>
    <w:rsid w:val="00F85F25"/>
    <w:rsid w:val="00F86988"/>
    <w:rsid w:val="00F903E3"/>
    <w:rsid w:val="00F9096C"/>
    <w:rsid w:val="00F97A96"/>
    <w:rsid w:val="00FA0285"/>
    <w:rsid w:val="00FA2504"/>
    <w:rsid w:val="00FA28EF"/>
    <w:rsid w:val="00FA2D0B"/>
    <w:rsid w:val="00FA37A5"/>
    <w:rsid w:val="00FA3A75"/>
    <w:rsid w:val="00FA54C2"/>
    <w:rsid w:val="00FA57B1"/>
    <w:rsid w:val="00FA648C"/>
    <w:rsid w:val="00FB06BB"/>
    <w:rsid w:val="00FB55AA"/>
    <w:rsid w:val="00FB5AA7"/>
    <w:rsid w:val="00FC1155"/>
    <w:rsid w:val="00FC30FF"/>
    <w:rsid w:val="00FC622C"/>
    <w:rsid w:val="00FD112B"/>
    <w:rsid w:val="00FD3596"/>
    <w:rsid w:val="00FD5132"/>
    <w:rsid w:val="00FD5231"/>
    <w:rsid w:val="00FD777B"/>
    <w:rsid w:val="00FE3602"/>
    <w:rsid w:val="00FE3C4C"/>
    <w:rsid w:val="00FF0DB1"/>
    <w:rsid w:val="00FF1687"/>
    <w:rsid w:val="00FF2DB8"/>
    <w:rsid w:val="00FF4235"/>
    <w:rsid w:val="00FF58CC"/>
    <w:rsid w:val="00FF67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3BFA1"/>
  <w15:chartTrackingRefBased/>
  <w15:docId w15:val="{248B019C-A87A-4BA2-973A-E13D56DB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9D4"/>
    <w:pPr>
      <w:spacing w:after="160" w:line="259" w:lineRule="auto"/>
    </w:pPr>
    <w:rPr>
      <w:sz w:val="22"/>
      <w:szCs w:val="22"/>
      <w:lang w:val="en-US" w:eastAsia="en-US" w:bidi="ar-SA"/>
    </w:rPr>
  </w:style>
  <w:style w:type="paragraph" w:styleId="Heading1">
    <w:name w:val="heading 1"/>
    <w:aliases w:val="English-Heading 1"/>
    <w:basedOn w:val="Normal"/>
    <w:next w:val="Normal"/>
    <w:link w:val="Heading1Char"/>
    <w:uiPriority w:val="9"/>
    <w:qFormat/>
    <w:rsid w:val="006B59D4"/>
    <w:pPr>
      <w:keepNext/>
      <w:spacing w:before="240" w:after="60"/>
      <w:outlineLvl w:val="0"/>
    </w:pPr>
    <w:rPr>
      <w:rFonts w:ascii="Calibri Light" w:eastAsia="Times New Roman" w:hAnsi="Calibri Light" w:cs="Arial Unicode MS"/>
      <w:b/>
      <w:bCs/>
      <w:kern w:val="32"/>
      <w:sz w:val="32"/>
      <w:szCs w:val="32"/>
      <w:lang w:val="x-none" w:eastAsia="x-none" w:bidi="ml-IN"/>
    </w:rPr>
  </w:style>
  <w:style w:type="paragraph" w:styleId="Heading2">
    <w:name w:val="heading 2"/>
    <w:aliases w:val="English-Heading 2"/>
    <w:basedOn w:val="Normal"/>
    <w:next w:val="Normal"/>
    <w:link w:val="Heading2Char"/>
    <w:uiPriority w:val="9"/>
    <w:unhideWhenUsed/>
    <w:qFormat/>
    <w:rsid w:val="006B59D4"/>
    <w:pPr>
      <w:keepNext/>
      <w:spacing w:before="240" w:after="60"/>
      <w:outlineLvl w:val="1"/>
    </w:pPr>
    <w:rPr>
      <w:rFonts w:ascii="Calibri Light" w:eastAsia="Times New Roman" w:hAnsi="Calibri Light" w:cs="Arial Unicode MS"/>
      <w:b/>
      <w:bCs/>
      <w:i/>
      <w:iCs/>
      <w:sz w:val="28"/>
      <w:szCs w:val="28"/>
      <w:lang w:val="x-none" w:eastAsia="x-none" w:bidi="ml-IN"/>
    </w:rPr>
  </w:style>
  <w:style w:type="paragraph" w:styleId="Heading3">
    <w:name w:val="heading 3"/>
    <w:basedOn w:val="Normal"/>
    <w:next w:val="Normal"/>
    <w:link w:val="Heading3Char"/>
    <w:uiPriority w:val="9"/>
    <w:semiHidden/>
    <w:unhideWhenUsed/>
    <w:qFormat/>
    <w:rsid w:val="006B59D4"/>
    <w:pPr>
      <w:keepNext/>
      <w:spacing w:before="240" w:after="60"/>
      <w:outlineLvl w:val="2"/>
    </w:pPr>
    <w:rPr>
      <w:rFonts w:ascii="Calibri Light" w:eastAsia="Times New Roman" w:hAnsi="Calibri Light" w:cs="Arial Unicode MS"/>
      <w:b/>
      <w:bCs/>
      <w:sz w:val="26"/>
      <w:szCs w:val="26"/>
      <w:lang w:val="x-none" w:eastAsia="x-none" w:bidi="ml-IN"/>
    </w:rPr>
  </w:style>
  <w:style w:type="character" w:default="1" w:styleId="DefaultParagraphFont">
    <w:name w:val="Default Paragraph Font"/>
    <w:uiPriority w:val="1"/>
    <w:unhideWhenUsed/>
    <w:rsid w:val="006B59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59D4"/>
  </w:style>
  <w:style w:type="paragraph" w:styleId="NoSpacing">
    <w:name w:val="No Spacing"/>
    <w:aliases w:val="No Spacing-VedaVMSTelugu"/>
    <w:uiPriority w:val="1"/>
    <w:qFormat/>
    <w:rsid w:val="006B59D4"/>
    <w:rPr>
      <w:rFonts w:eastAsia="Times New Roman" w:cs="Kartika"/>
      <w:sz w:val="22"/>
      <w:szCs w:val="22"/>
      <w:lang w:bidi="ml-IN"/>
    </w:rPr>
  </w:style>
  <w:style w:type="paragraph" w:styleId="Header">
    <w:name w:val="header"/>
    <w:basedOn w:val="Normal"/>
    <w:link w:val="HeaderChar"/>
    <w:uiPriority w:val="99"/>
    <w:unhideWhenUsed/>
    <w:rsid w:val="006B59D4"/>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B59D4"/>
    <w:rPr>
      <w:sz w:val="22"/>
      <w:szCs w:val="22"/>
    </w:rPr>
  </w:style>
  <w:style w:type="paragraph" w:styleId="Footer">
    <w:name w:val="footer"/>
    <w:basedOn w:val="Normal"/>
    <w:link w:val="FooterChar"/>
    <w:uiPriority w:val="99"/>
    <w:unhideWhenUsed/>
    <w:rsid w:val="006B59D4"/>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B59D4"/>
    <w:rPr>
      <w:sz w:val="22"/>
      <w:szCs w:val="22"/>
    </w:rPr>
  </w:style>
  <w:style w:type="paragraph" w:customStyle="1" w:styleId="1Title-VedaVMSTelugu">
    <w:name w:val="1Title-VedaVMSTelugu"/>
    <w:basedOn w:val="Normal"/>
    <w:next w:val="Title"/>
    <w:link w:val="1Title-VedaVMSTeluguChar"/>
    <w:autoRedefine/>
    <w:qFormat/>
    <w:rsid w:val="006B59D4"/>
    <w:pPr>
      <w:numPr>
        <w:numId w:val="1"/>
      </w:numPr>
      <w:autoSpaceDE w:val="0"/>
      <w:autoSpaceDN w:val="0"/>
      <w:adjustRightInd w:val="0"/>
      <w:spacing w:after="0" w:line="240" w:lineRule="auto"/>
      <w:jc w:val="center"/>
    </w:pPr>
    <w:rPr>
      <w:rFonts w:ascii="BRH Telugu Extra" w:hAnsi="BRH Telugu Extra" w:cs="Arial Unicode MS"/>
      <w:b/>
      <w:color w:val="000000"/>
      <w:sz w:val="48"/>
      <w:szCs w:val="48"/>
      <w:u w:val="double"/>
      <w:lang w:val="x-none" w:eastAsia="x-none" w:bidi="ml-IN"/>
    </w:rPr>
  </w:style>
  <w:style w:type="paragraph" w:customStyle="1" w:styleId="2-Centered-VedaVMSTelugu">
    <w:name w:val="2-Centered-VedaVMSTelugu"/>
    <w:basedOn w:val="Normal"/>
    <w:link w:val="2-Centered-VedaVMSTeluguChar"/>
    <w:qFormat/>
    <w:rsid w:val="006B59D4"/>
    <w:pPr>
      <w:widowControl w:val="0"/>
      <w:autoSpaceDE w:val="0"/>
      <w:autoSpaceDN w:val="0"/>
      <w:adjustRightInd w:val="0"/>
      <w:spacing w:after="0" w:line="264" w:lineRule="auto"/>
      <w:ind w:right="-547"/>
      <w:jc w:val="center"/>
    </w:pPr>
    <w:rPr>
      <w:rFonts w:ascii="BRH Telugu Extra" w:hAnsi="BRH Telugu Extra" w:cs="Arial Unicode MS"/>
      <w:b/>
      <w:color w:val="000000"/>
      <w:sz w:val="40"/>
      <w:szCs w:val="40"/>
      <w:lang w:val="x-none" w:eastAsia="x-none" w:bidi="ml-IN"/>
    </w:rPr>
  </w:style>
  <w:style w:type="character" w:customStyle="1" w:styleId="1Title-VedaVMSTeluguChar">
    <w:name w:val="1Title-VedaVMSTelugu Char"/>
    <w:link w:val="1Title-VedaVMSTelugu"/>
    <w:rsid w:val="006B59D4"/>
    <w:rPr>
      <w:rFonts w:ascii="BRH Telugu Extra" w:hAnsi="BRH Telugu Extra" w:cs="BRH Telugu RN"/>
      <w:b/>
      <w:color w:val="000000"/>
      <w:sz w:val="48"/>
      <w:szCs w:val="48"/>
      <w:u w:val="double"/>
    </w:rPr>
  </w:style>
  <w:style w:type="paragraph" w:customStyle="1" w:styleId="Numbering-VedaVMS">
    <w:name w:val="Numbering-VedaVMS"/>
    <w:basedOn w:val="Normal"/>
    <w:link w:val="Numbering-VedaVMSChar"/>
    <w:qFormat/>
    <w:rsid w:val="006B59D4"/>
    <w:pPr>
      <w:tabs>
        <w:tab w:val="left" w:pos="5340"/>
      </w:tabs>
      <w:autoSpaceDE w:val="0"/>
      <w:autoSpaceDN w:val="0"/>
      <w:adjustRightInd w:val="0"/>
      <w:spacing w:after="0" w:line="240" w:lineRule="auto"/>
      <w:ind w:right="-547"/>
    </w:pPr>
    <w:rPr>
      <w:rFonts w:ascii="Arial" w:hAnsi="Arial" w:cs="Arial Unicode MS"/>
      <w:b/>
      <w:color w:val="000000"/>
      <w:sz w:val="32"/>
      <w:szCs w:val="40"/>
      <w:lang w:val="x-none" w:eastAsia="x-none" w:bidi="ml-IN"/>
    </w:rPr>
  </w:style>
  <w:style w:type="character" w:customStyle="1" w:styleId="2-Centered-VedaVMSTeluguChar">
    <w:name w:val="2-Centered-VedaVMSTelugu Char"/>
    <w:link w:val="2-Centered-VedaVMSTelugu"/>
    <w:rsid w:val="006B59D4"/>
    <w:rPr>
      <w:rFonts w:ascii="BRH Telugu Extra" w:hAnsi="BRH Telugu Extra" w:cs="BRH Telugu Extra"/>
      <w:b/>
      <w:color w:val="000000"/>
      <w:sz w:val="40"/>
      <w:szCs w:val="40"/>
    </w:rPr>
  </w:style>
  <w:style w:type="character" w:customStyle="1" w:styleId="Heading1Char">
    <w:name w:val="Heading 1 Char"/>
    <w:aliases w:val="English-Heading 1 Char"/>
    <w:link w:val="Heading1"/>
    <w:uiPriority w:val="9"/>
    <w:rsid w:val="006B59D4"/>
    <w:rPr>
      <w:rFonts w:ascii="Calibri Light" w:eastAsia="Times New Roman" w:hAnsi="Calibri Light"/>
      <w:b/>
      <w:bCs/>
      <w:kern w:val="32"/>
      <w:sz w:val="32"/>
      <w:szCs w:val="32"/>
    </w:rPr>
  </w:style>
  <w:style w:type="paragraph" w:customStyle="1" w:styleId="VedaVMSKannada-Heading">
    <w:name w:val="VedaVMSKannada-Heading"/>
    <w:basedOn w:val="Normal"/>
    <w:next w:val="Subtitle"/>
    <w:link w:val="VedaVMSKannada-HeadingChar"/>
    <w:autoRedefine/>
    <w:qFormat/>
    <w:rsid w:val="00CC4CEA"/>
    <w:pPr>
      <w:numPr>
        <w:ilvl w:val="1"/>
        <w:numId w:val="1"/>
      </w:numPr>
      <w:autoSpaceDE w:val="0"/>
      <w:autoSpaceDN w:val="0"/>
      <w:adjustRightInd w:val="0"/>
      <w:spacing w:after="0" w:line="240" w:lineRule="auto"/>
      <w:ind w:left="720"/>
    </w:pPr>
    <w:rPr>
      <w:rFonts w:ascii="BRH Kannada RN" w:hAnsi="BRH Kannada RN" w:cs="Arial Unicode MS"/>
      <w:b/>
      <w:color w:val="000000"/>
      <w:sz w:val="40"/>
      <w:szCs w:val="40"/>
      <w:u w:val="single"/>
      <w:lang w:val="x-none" w:eastAsia="x-none" w:bidi="ml-IN"/>
    </w:rPr>
  </w:style>
  <w:style w:type="character" w:customStyle="1" w:styleId="Numbering-VedaVMSChar">
    <w:name w:val="Numbering-VedaVMS Char"/>
    <w:link w:val="Numbering-VedaVMS"/>
    <w:rsid w:val="006B59D4"/>
    <w:rPr>
      <w:rFonts w:ascii="Arial" w:hAnsi="Arial" w:cs="BRH Telugu Extra"/>
      <w:b/>
      <w:color w:val="000000"/>
      <w:sz w:val="32"/>
      <w:szCs w:val="40"/>
    </w:rPr>
  </w:style>
  <w:style w:type="paragraph" w:customStyle="1" w:styleId="3-Eng-Subheading-VedaVMSTelugu">
    <w:name w:val="3-Eng-Subheading-VedaVMSTelugu"/>
    <w:basedOn w:val="Normal"/>
    <w:link w:val="3-Eng-Subheading-VedaVMSTeluguChar"/>
    <w:qFormat/>
    <w:rsid w:val="006B59D4"/>
    <w:pPr>
      <w:autoSpaceDE w:val="0"/>
      <w:autoSpaceDN w:val="0"/>
      <w:adjustRightInd w:val="0"/>
      <w:spacing w:after="0" w:line="240" w:lineRule="auto"/>
    </w:pPr>
    <w:rPr>
      <w:rFonts w:ascii="Arial" w:hAnsi="Arial" w:cs="Arial Unicode MS"/>
      <w:b/>
      <w:color w:val="000000"/>
      <w:sz w:val="32"/>
      <w:szCs w:val="40"/>
      <w:u w:val="thick"/>
      <w:lang w:val="x-none" w:eastAsia="x-none" w:bidi="ml-IN"/>
    </w:rPr>
  </w:style>
  <w:style w:type="character" w:customStyle="1" w:styleId="2-Heading-VedaVMSTeluguChar">
    <w:name w:val="2-Heading-VedaVMSTelugu Char"/>
    <w:link w:val="2-Heading-VedaVMSTelugu"/>
    <w:rsid w:val="006B59D4"/>
    <w:rPr>
      <w:rFonts w:ascii="BRH Telugu RN" w:hAnsi="BRH Telugu RN" w:cs="BRH Telugu RN"/>
      <w:color w:val="000000"/>
      <w:sz w:val="40"/>
      <w:szCs w:val="40"/>
      <w:u w:val="single"/>
      <w:lang w:val="en-US" w:eastAsia="en-US" w:bidi="ar-SA"/>
    </w:rPr>
  </w:style>
  <w:style w:type="paragraph" w:styleId="TOCHeading">
    <w:name w:val="TOC Heading"/>
    <w:basedOn w:val="Heading1"/>
    <w:next w:val="Normal"/>
    <w:uiPriority w:val="39"/>
    <w:unhideWhenUsed/>
    <w:qFormat/>
    <w:rsid w:val="006B59D4"/>
    <w:pPr>
      <w:keepLines/>
      <w:spacing w:after="0"/>
      <w:outlineLvl w:val="9"/>
    </w:pPr>
    <w:rPr>
      <w:b w:val="0"/>
      <w:bCs w:val="0"/>
      <w:color w:val="2E74B5"/>
      <w:kern w:val="0"/>
    </w:rPr>
  </w:style>
  <w:style w:type="character" w:customStyle="1" w:styleId="3-Eng-Subheading-VedaVMSTeluguChar">
    <w:name w:val="3-Eng-Subheading-VedaVMSTelugu Char"/>
    <w:link w:val="3-Eng-Subheading-VedaVMSTelugu"/>
    <w:rsid w:val="006B59D4"/>
    <w:rPr>
      <w:rFonts w:ascii="Arial" w:hAnsi="Arial" w:cs="Century Gothic"/>
      <w:b/>
      <w:color w:val="000000"/>
      <w:sz w:val="32"/>
      <w:szCs w:val="40"/>
      <w:u w:val="thick"/>
    </w:rPr>
  </w:style>
  <w:style w:type="character" w:customStyle="1" w:styleId="Heading2Char">
    <w:name w:val="Heading 2 Char"/>
    <w:aliases w:val="English-Heading 2 Char"/>
    <w:link w:val="Heading2"/>
    <w:uiPriority w:val="9"/>
    <w:rsid w:val="006B59D4"/>
    <w:rPr>
      <w:rFonts w:ascii="Calibri Light" w:eastAsia="Times New Roman" w:hAnsi="Calibri Light"/>
      <w:b/>
      <w:bCs/>
      <w:i/>
      <w:iCs/>
      <w:sz w:val="28"/>
      <w:szCs w:val="28"/>
    </w:rPr>
  </w:style>
  <w:style w:type="paragraph" w:styleId="TOC1">
    <w:name w:val="toc 1"/>
    <w:basedOn w:val="Normal"/>
    <w:next w:val="Normal"/>
    <w:autoRedefine/>
    <w:uiPriority w:val="39"/>
    <w:unhideWhenUsed/>
    <w:qFormat/>
    <w:rsid w:val="006B59D4"/>
    <w:pPr>
      <w:spacing w:before="240" w:after="120"/>
    </w:pPr>
    <w:rPr>
      <w:rFonts w:ascii="BRH Telugu RN" w:hAnsi="BRH Telugu RN" w:cs="Calibri"/>
      <w:b/>
      <w:bCs/>
      <w:sz w:val="44"/>
      <w:szCs w:val="20"/>
    </w:rPr>
  </w:style>
  <w:style w:type="paragraph" w:styleId="TOC2">
    <w:name w:val="toc 2"/>
    <w:aliases w:val="SubH-VedaVMSTelugu"/>
    <w:basedOn w:val="VedaVMSKannada-Heading"/>
    <w:next w:val="Normal"/>
    <w:autoRedefine/>
    <w:uiPriority w:val="39"/>
    <w:unhideWhenUsed/>
    <w:qFormat/>
    <w:rsid w:val="00A837F2"/>
    <w:pPr>
      <w:numPr>
        <w:ilvl w:val="0"/>
        <w:numId w:val="0"/>
      </w:numPr>
      <w:tabs>
        <w:tab w:val="left" w:pos="1100"/>
        <w:tab w:val="right" w:leader="dot" w:pos="9926"/>
      </w:tabs>
      <w:autoSpaceDE/>
      <w:autoSpaceDN/>
      <w:adjustRightInd/>
      <w:spacing w:before="120" w:line="259" w:lineRule="auto"/>
      <w:ind w:left="1100"/>
    </w:pPr>
    <w:rPr>
      <w:rFonts w:ascii="BRH Telugu Extra" w:hAnsi="BRH Telugu Extra" w:cs="Calibri"/>
      <w:b w:val="0"/>
      <w:i/>
      <w:iCs/>
      <w:color w:val="auto"/>
      <w:sz w:val="32"/>
      <w:szCs w:val="20"/>
      <w:u w:val="none"/>
    </w:rPr>
  </w:style>
  <w:style w:type="character" w:styleId="Hyperlink">
    <w:name w:val="Hyperlink"/>
    <w:uiPriority w:val="99"/>
    <w:unhideWhenUsed/>
    <w:rsid w:val="006B59D4"/>
    <w:rPr>
      <w:color w:val="0563C1"/>
      <w:u w:val="single"/>
    </w:rPr>
  </w:style>
  <w:style w:type="character" w:customStyle="1" w:styleId="Heading3Char">
    <w:name w:val="Heading 3 Char"/>
    <w:link w:val="Heading3"/>
    <w:uiPriority w:val="9"/>
    <w:semiHidden/>
    <w:rsid w:val="006B59D4"/>
    <w:rPr>
      <w:rFonts w:ascii="Calibri Light" w:eastAsia="Times New Roman" w:hAnsi="Calibri Light"/>
      <w:b/>
      <w:bCs/>
      <w:sz w:val="26"/>
      <w:szCs w:val="26"/>
    </w:rPr>
  </w:style>
  <w:style w:type="paragraph" w:styleId="TOC3">
    <w:name w:val="toc 3"/>
    <w:basedOn w:val="Normal"/>
    <w:next w:val="Normal"/>
    <w:autoRedefine/>
    <w:uiPriority w:val="39"/>
    <w:unhideWhenUsed/>
    <w:rsid w:val="006B59D4"/>
    <w:pPr>
      <w:spacing w:after="0"/>
      <w:ind w:left="440"/>
    </w:pPr>
    <w:rPr>
      <w:rFonts w:cs="Calibri"/>
      <w:sz w:val="20"/>
      <w:szCs w:val="20"/>
    </w:rPr>
  </w:style>
  <w:style w:type="paragraph" w:styleId="TOC4">
    <w:name w:val="toc 4"/>
    <w:basedOn w:val="Normal"/>
    <w:next w:val="Normal"/>
    <w:autoRedefine/>
    <w:uiPriority w:val="39"/>
    <w:unhideWhenUsed/>
    <w:rsid w:val="006B59D4"/>
    <w:pPr>
      <w:spacing w:after="0"/>
      <w:ind w:left="660"/>
    </w:pPr>
    <w:rPr>
      <w:rFonts w:cs="Calibri"/>
      <w:sz w:val="20"/>
      <w:szCs w:val="20"/>
    </w:rPr>
  </w:style>
  <w:style w:type="paragraph" w:styleId="TOC5">
    <w:name w:val="toc 5"/>
    <w:basedOn w:val="Normal"/>
    <w:next w:val="Normal"/>
    <w:autoRedefine/>
    <w:uiPriority w:val="39"/>
    <w:unhideWhenUsed/>
    <w:rsid w:val="006B59D4"/>
    <w:pPr>
      <w:spacing w:after="0"/>
      <w:ind w:left="880"/>
    </w:pPr>
    <w:rPr>
      <w:rFonts w:cs="Calibri"/>
      <w:sz w:val="20"/>
      <w:szCs w:val="20"/>
    </w:rPr>
  </w:style>
  <w:style w:type="paragraph" w:customStyle="1" w:styleId="English-Heading2">
    <w:name w:val="English-Heading2"/>
    <w:basedOn w:val="Normal"/>
    <w:link w:val="English-Heading2Char"/>
    <w:autoRedefine/>
    <w:qFormat/>
    <w:rsid w:val="006B59D4"/>
    <w:pPr>
      <w:spacing w:before="60" w:after="80" w:line="240" w:lineRule="auto"/>
      <w:ind w:right="-547"/>
    </w:pPr>
    <w:rPr>
      <w:rFonts w:ascii="Arial,Bold" w:hAnsi="Arial,Bold" w:cs="Arial Unicode MS"/>
      <w:b/>
      <w:bCs/>
      <w:sz w:val="40"/>
      <w:szCs w:val="40"/>
      <w:lang w:val="x-none" w:eastAsia="x-none" w:bidi="ml-IN"/>
    </w:rPr>
  </w:style>
  <w:style w:type="character" w:customStyle="1" w:styleId="English-Heading2Char">
    <w:name w:val="English-Heading2 Char"/>
    <w:link w:val="English-Heading2"/>
    <w:rsid w:val="006B59D4"/>
    <w:rPr>
      <w:rFonts w:ascii="Arial,Bold" w:hAnsi="Arial,Bold" w:cs="Arial,Bold"/>
      <w:b/>
      <w:bCs/>
      <w:sz w:val="40"/>
      <w:szCs w:val="40"/>
    </w:rPr>
  </w:style>
  <w:style w:type="paragraph" w:customStyle="1" w:styleId="English-Heading3">
    <w:name w:val="English-Heading3"/>
    <w:basedOn w:val="English-Heading2"/>
    <w:link w:val="English-Heading3Char"/>
    <w:autoRedefine/>
    <w:qFormat/>
    <w:rsid w:val="006B59D4"/>
  </w:style>
  <w:style w:type="character" w:customStyle="1" w:styleId="English-Heading3Char">
    <w:name w:val="English-Heading3 Char"/>
    <w:link w:val="English-Heading3"/>
    <w:rsid w:val="006B59D4"/>
    <w:rPr>
      <w:rFonts w:ascii="Arial,Bold" w:hAnsi="Arial,Bold" w:cs="Arial,Bold"/>
      <w:b/>
      <w:bCs/>
      <w:sz w:val="40"/>
      <w:szCs w:val="40"/>
    </w:rPr>
  </w:style>
  <w:style w:type="paragraph" w:styleId="TOC6">
    <w:name w:val="toc 6"/>
    <w:basedOn w:val="Normal"/>
    <w:next w:val="Normal"/>
    <w:autoRedefine/>
    <w:uiPriority w:val="39"/>
    <w:unhideWhenUsed/>
    <w:rsid w:val="006B59D4"/>
    <w:pPr>
      <w:spacing w:after="0"/>
      <w:ind w:left="1100"/>
    </w:pPr>
    <w:rPr>
      <w:rFonts w:cs="Calibri"/>
      <w:sz w:val="20"/>
      <w:szCs w:val="20"/>
    </w:rPr>
  </w:style>
  <w:style w:type="paragraph" w:customStyle="1" w:styleId="Heading1-Telugu">
    <w:name w:val="Heading1-Telugu"/>
    <w:basedOn w:val="Normal"/>
    <w:link w:val="Heading1-TeluguChar"/>
    <w:autoRedefine/>
    <w:qFormat/>
    <w:rsid w:val="006B59D4"/>
    <w:pPr>
      <w:autoSpaceDE w:val="0"/>
      <w:autoSpaceDN w:val="0"/>
      <w:adjustRightInd w:val="0"/>
      <w:spacing w:after="0" w:line="240" w:lineRule="auto"/>
      <w:jc w:val="center"/>
    </w:pPr>
    <w:rPr>
      <w:rFonts w:ascii="BRH Telugu RN" w:hAnsi="BRH Telugu RN" w:cs="Arial Unicode MS"/>
      <w:b/>
      <w:color w:val="000000"/>
      <w:sz w:val="44"/>
      <w:szCs w:val="44"/>
      <w:lang w:val="x-none" w:eastAsia="x-none" w:bidi="ml-IN"/>
    </w:rPr>
  </w:style>
  <w:style w:type="character" w:customStyle="1" w:styleId="Heading1-TeluguChar">
    <w:name w:val="Heading1-Telugu Char"/>
    <w:link w:val="Heading1-Telugu"/>
    <w:rsid w:val="006B59D4"/>
    <w:rPr>
      <w:rFonts w:ascii="BRH Telugu RN" w:hAnsi="BRH Telugu RN" w:cs="BRH Telugu RN"/>
      <w:b/>
      <w:color w:val="000000"/>
      <w:sz w:val="44"/>
      <w:szCs w:val="44"/>
    </w:rPr>
  </w:style>
  <w:style w:type="paragraph" w:customStyle="1" w:styleId="Heading2-Telugu">
    <w:name w:val="Heading2-Telugu"/>
    <w:basedOn w:val="Normal"/>
    <w:link w:val="Heading2-TeluguChar"/>
    <w:autoRedefine/>
    <w:qFormat/>
    <w:rsid w:val="006B59D4"/>
    <w:pPr>
      <w:autoSpaceDE w:val="0"/>
      <w:autoSpaceDN w:val="0"/>
      <w:adjustRightInd w:val="0"/>
      <w:spacing w:after="0" w:line="240" w:lineRule="auto"/>
    </w:pPr>
    <w:rPr>
      <w:rFonts w:ascii="BRH Telugu RN" w:hAnsi="BRH Telugu RN" w:cs="Arial Unicode MS"/>
      <w:b/>
      <w:color w:val="000000"/>
      <w:sz w:val="44"/>
      <w:szCs w:val="44"/>
      <w:lang w:val="x-none" w:eastAsia="x-none" w:bidi="ml-IN"/>
    </w:rPr>
  </w:style>
  <w:style w:type="character" w:customStyle="1" w:styleId="Heading2-TeluguChar">
    <w:name w:val="Heading2-Telugu Char"/>
    <w:link w:val="Heading2-Telugu"/>
    <w:rsid w:val="006B59D4"/>
    <w:rPr>
      <w:rFonts w:ascii="BRH Telugu RN" w:hAnsi="BRH Telugu RN" w:cs="BRH Telugu RN"/>
      <w:b/>
      <w:color w:val="000000"/>
      <w:sz w:val="44"/>
      <w:szCs w:val="44"/>
    </w:rPr>
  </w:style>
  <w:style w:type="paragraph" w:customStyle="1" w:styleId="Heading3-Telugu">
    <w:name w:val="Heading3-Telugu"/>
    <w:basedOn w:val="Normal"/>
    <w:link w:val="Heading3-TeluguChar"/>
    <w:autoRedefine/>
    <w:qFormat/>
    <w:rsid w:val="006B59D4"/>
    <w:pPr>
      <w:autoSpaceDE w:val="0"/>
      <w:autoSpaceDN w:val="0"/>
      <w:adjustRightInd w:val="0"/>
      <w:spacing w:after="0" w:line="240" w:lineRule="auto"/>
    </w:pPr>
    <w:rPr>
      <w:rFonts w:ascii="BRH Telugu RN" w:hAnsi="BRH Telugu RN" w:cs="Arial Unicode MS"/>
      <w:b/>
      <w:color w:val="000000"/>
      <w:sz w:val="40"/>
      <w:szCs w:val="44"/>
      <w:lang w:val="x-none" w:eastAsia="x-none" w:bidi="ml-IN"/>
    </w:rPr>
  </w:style>
  <w:style w:type="character" w:customStyle="1" w:styleId="Heading3-TeluguChar">
    <w:name w:val="Heading3-Telugu Char"/>
    <w:link w:val="Heading3-Telugu"/>
    <w:rsid w:val="006B59D4"/>
    <w:rPr>
      <w:rFonts w:ascii="BRH Telugu RN" w:hAnsi="BRH Telugu RN" w:cs="BRH Telugu RN"/>
      <w:b/>
      <w:color w:val="000000"/>
      <w:sz w:val="40"/>
      <w:szCs w:val="44"/>
    </w:rPr>
  </w:style>
  <w:style w:type="paragraph" w:customStyle="1" w:styleId="Heading1-Kannada">
    <w:name w:val="Heading1-Kannada"/>
    <w:basedOn w:val="Normal"/>
    <w:link w:val="Heading1-KannadaChar"/>
    <w:autoRedefine/>
    <w:qFormat/>
    <w:rsid w:val="006B59D4"/>
    <w:pPr>
      <w:autoSpaceDE w:val="0"/>
      <w:autoSpaceDN w:val="0"/>
      <w:adjustRightInd w:val="0"/>
      <w:spacing w:after="0" w:line="240" w:lineRule="auto"/>
      <w:jc w:val="center"/>
    </w:pPr>
    <w:rPr>
      <w:rFonts w:ascii="BRH Kannada RN" w:hAnsi="BRH Kannada RN" w:cs="Arial Unicode MS"/>
      <w:b/>
      <w:color w:val="000000"/>
      <w:sz w:val="48"/>
      <w:szCs w:val="44"/>
      <w:lang w:val="x-none" w:eastAsia="x-none" w:bidi="ml-IN"/>
    </w:rPr>
  </w:style>
  <w:style w:type="character" w:customStyle="1" w:styleId="Heading1-KannadaChar">
    <w:name w:val="Heading1-Kannada Char"/>
    <w:link w:val="Heading1-Kannada"/>
    <w:rsid w:val="006B59D4"/>
    <w:rPr>
      <w:rFonts w:ascii="BRH Kannada RN" w:hAnsi="BRH Kannada RN" w:cs="BRH Kannada RN"/>
      <w:b/>
      <w:color w:val="000000"/>
      <w:sz w:val="48"/>
      <w:szCs w:val="44"/>
    </w:rPr>
  </w:style>
  <w:style w:type="paragraph" w:customStyle="1" w:styleId="Heading2-Kannada">
    <w:name w:val="Heading2-Kannada"/>
    <w:basedOn w:val="Normal"/>
    <w:link w:val="Heading2-KannadaChar"/>
    <w:autoRedefine/>
    <w:qFormat/>
    <w:rsid w:val="006B59D4"/>
    <w:pPr>
      <w:autoSpaceDE w:val="0"/>
      <w:autoSpaceDN w:val="0"/>
      <w:adjustRightInd w:val="0"/>
      <w:spacing w:after="0" w:line="240" w:lineRule="auto"/>
    </w:pPr>
    <w:rPr>
      <w:rFonts w:ascii="BRH Kannada RN" w:hAnsi="BRH Kannada RN" w:cs="Arial Unicode MS"/>
      <w:b/>
      <w:color w:val="000000"/>
      <w:sz w:val="44"/>
      <w:szCs w:val="44"/>
      <w:lang w:val="x-none" w:eastAsia="x-none" w:bidi="ml-IN"/>
    </w:rPr>
  </w:style>
  <w:style w:type="character" w:customStyle="1" w:styleId="Heading2-KannadaChar">
    <w:name w:val="Heading2-Kannada Char"/>
    <w:link w:val="Heading2-Kannada"/>
    <w:rsid w:val="006B59D4"/>
    <w:rPr>
      <w:rFonts w:ascii="BRH Kannada RN" w:hAnsi="BRH Kannada RN" w:cs="BRH Kannada RN"/>
      <w:b/>
      <w:color w:val="000000"/>
      <w:sz w:val="44"/>
      <w:szCs w:val="44"/>
    </w:rPr>
  </w:style>
  <w:style w:type="paragraph" w:customStyle="1" w:styleId="Heading3-Kannada">
    <w:name w:val="Heading3-Kannada"/>
    <w:basedOn w:val="Normal"/>
    <w:link w:val="Heading3-KannadaChar"/>
    <w:autoRedefine/>
    <w:qFormat/>
    <w:rsid w:val="006B59D4"/>
    <w:pPr>
      <w:autoSpaceDE w:val="0"/>
      <w:autoSpaceDN w:val="0"/>
      <w:adjustRightInd w:val="0"/>
      <w:spacing w:after="0" w:line="240" w:lineRule="auto"/>
    </w:pPr>
    <w:rPr>
      <w:rFonts w:ascii="BRH Kannada RN" w:hAnsi="BRH Kannada RN" w:cs="Arial Unicode MS"/>
      <w:b/>
      <w:color w:val="000000"/>
      <w:sz w:val="44"/>
      <w:szCs w:val="44"/>
      <w:lang w:val="x-none" w:eastAsia="x-none" w:bidi="ml-IN"/>
    </w:rPr>
  </w:style>
  <w:style w:type="character" w:customStyle="1" w:styleId="Heading3-KannadaChar">
    <w:name w:val="Heading3-Kannada Char"/>
    <w:link w:val="Heading3-Kannada"/>
    <w:rsid w:val="006B59D4"/>
    <w:rPr>
      <w:rFonts w:ascii="BRH Kannada RN" w:hAnsi="BRH Kannada RN" w:cs="BRH Kannada RN"/>
      <w:b/>
      <w:color w:val="000000"/>
      <w:sz w:val="44"/>
      <w:szCs w:val="44"/>
    </w:rPr>
  </w:style>
  <w:style w:type="paragraph" w:customStyle="1" w:styleId="Latin-Heading1">
    <w:name w:val="Latin-Heading1"/>
    <w:basedOn w:val="Normal"/>
    <w:link w:val="Latin-Heading1Char"/>
    <w:autoRedefine/>
    <w:qFormat/>
    <w:rsid w:val="006B59D4"/>
    <w:pPr>
      <w:autoSpaceDE w:val="0"/>
      <w:autoSpaceDN w:val="0"/>
      <w:adjustRightInd w:val="0"/>
      <w:spacing w:after="0" w:line="240" w:lineRule="auto"/>
      <w:ind w:right="-547"/>
      <w:jc w:val="center"/>
    </w:pPr>
    <w:rPr>
      <w:rFonts w:ascii="BRH Latin" w:eastAsia="Times New Roman" w:hAnsi="BRH Latin" w:cs="BRH Kannada Extra"/>
      <w:b/>
      <w:bCs/>
      <w:color w:val="000000"/>
      <w:spacing w:val="14"/>
      <w:w w:val="120"/>
      <w:sz w:val="44"/>
      <w:szCs w:val="48"/>
      <w:lang w:val="x-none" w:eastAsia="x-none" w:bidi="hi-IN"/>
    </w:rPr>
  </w:style>
  <w:style w:type="character" w:customStyle="1" w:styleId="Latin-Heading1Char">
    <w:name w:val="Latin-Heading1 Char"/>
    <w:link w:val="Latin-Heading1"/>
    <w:rsid w:val="006B59D4"/>
    <w:rPr>
      <w:rFonts w:ascii="BRH Latin" w:eastAsia="Times New Roman" w:hAnsi="BRH Latin" w:cs="BRH Kannada Extra"/>
      <w:b/>
      <w:bCs/>
      <w:color w:val="000000"/>
      <w:spacing w:val="14"/>
      <w:w w:val="120"/>
      <w:sz w:val="44"/>
      <w:szCs w:val="48"/>
      <w:lang w:bidi="hi-IN"/>
    </w:rPr>
  </w:style>
  <w:style w:type="paragraph" w:customStyle="1" w:styleId="Latin-Heading2">
    <w:name w:val="Latin-Heading2"/>
    <w:basedOn w:val="Normal"/>
    <w:link w:val="Latin-Heading2Char"/>
    <w:autoRedefine/>
    <w:qFormat/>
    <w:rsid w:val="006B59D4"/>
    <w:pPr>
      <w:autoSpaceDE w:val="0"/>
      <w:autoSpaceDN w:val="0"/>
      <w:adjustRightInd w:val="0"/>
      <w:spacing w:after="0" w:line="288" w:lineRule="auto"/>
      <w:ind w:right="-547"/>
    </w:pPr>
    <w:rPr>
      <w:rFonts w:ascii="BRH Latin" w:eastAsia="Times New Roman" w:hAnsi="BRH Latin" w:cs="BRH Kannada Extra"/>
      <w:b/>
      <w:bCs/>
      <w:color w:val="000000"/>
      <w:spacing w:val="14"/>
      <w:w w:val="120"/>
      <w:sz w:val="40"/>
      <w:szCs w:val="48"/>
      <w:lang w:val="x-none" w:eastAsia="x-none" w:bidi="hi-IN"/>
    </w:rPr>
  </w:style>
  <w:style w:type="character" w:customStyle="1" w:styleId="Latin-Heading2Char">
    <w:name w:val="Latin-Heading2 Char"/>
    <w:link w:val="Latin-Heading2"/>
    <w:rsid w:val="006B59D4"/>
    <w:rPr>
      <w:rFonts w:ascii="BRH Latin" w:eastAsia="Times New Roman" w:hAnsi="BRH Latin" w:cs="BRH Kannada Extra"/>
      <w:b/>
      <w:bCs/>
      <w:color w:val="000000"/>
      <w:spacing w:val="14"/>
      <w:w w:val="120"/>
      <w:sz w:val="40"/>
      <w:szCs w:val="48"/>
      <w:lang w:bidi="hi-IN"/>
    </w:rPr>
  </w:style>
  <w:style w:type="paragraph" w:customStyle="1" w:styleId="Latin-Heading3">
    <w:name w:val="Latin-Heading3"/>
    <w:basedOn w:val="Normal"/>
    <w:link w:val="Latin-Heading3Char"/>
    <w:autoRedefine/>
    <w:qFormat/>
    <w:rsid w:val="006B59D4"/>
    <w:pPr>
      <w:autoSpaceDE w:val="0"/>
      <w:autoSpaceDN w:val="0"/>
      <w:adjustRightInd w:val="0"/>
      <w:spacing w:after="0" w:line="288" w:lineRule="auto"/>
      <w:ind w:right="-547"/>
    </w:pPr>
    <w:rPr>
      <w:rFonts w:ascii="BRH Latin" w:eastAsia="Times New Roman" w:hAnsi="BRH Latin" w:cs="BRH Kannada Extra"/>
      <w:b/>
      <w:bCs/>
      <w:color w:val="000000"/>
      <w:spacing w:val="14"/>
      <w:w w:val="120"/>
      <w:sz w:val="40"/>
      <w:szCs w:val="48"/>
      <w:lang w:val="x-none" w:eastAsia="x-none" w:bidi="hi-IN"/>
    </w:rPr>
  </w:style>
  <w:style w:type="character" w:customStyle="1" w:styleId="Latin-Heading3Char">
    <w:name w:val="Latin-Heading3 Char"/>
    <w:link w:val="Latin-Heading3"/>
    <w:rsid w:val="006B59D4"/>
    <w:rPr>
      <w:rFonts w:ascii="BRH Latin" w:eastAsia="Times New Roman" w:hAnsi="BRH Latin" w:cs="BRH Kannada Extra"/>
      <w:b/>
      <w:bCs/>
      <w:color w:val="000000"/>
      <w:spacing w:val="14"/>
      <w:w w:val="120"/>
      <w:sz w:val="40"/>
      <w:szCs w:val="48"/>
      <w:lang w:bidi="hi-IN"/>
    </w:rPr>
  </w:style>
  <w:style w:type="paragraph" w:customStyle="1" w:styleId="Tamil-Heading1">
    <w:name w:val="Tamil-Heading1"/>
    <w:basedOn w:val="Normal"/>
    <w:link w:val="Tamil-Heading1Char"/>
    <w:autoRedefine/>
    <w:qFormat/>
    <w:rsid w:val="006B59D4"/>
    <w:pPr>
      <w:autoSpaceDE w:val="0"/>
      <w:autoSpaceDN w:val="0"/>
      <w:adjustRightInd w:val="0"/>
      <w:spacing w:after="0" w:line="240" w:lineRule="auto"/>
      <w:jc w:val="center"/>
    </w:pPr>
    <w:rPr>
      <w:rFonts w:ascii="BRH Tamil Tab RN" w:hAnsi="BRH Tamil Tab RN" w:cs="Arial Unicode MS"/>
      <w:color w:val="000000"/>
      <w:sz w:val="48"/>
      <w:szCs w:val="40"/>
      <w:lang w:val="x-none" w:eastAsia="x-none" w:bidi="ml-IN"/>
    </w:rPr>
  </w:style>
  <w:style w:type="character" w:customStyle="1" w:styleId="Tamil-Heading1Char">
    <w:name w:val="Tamil-Heading1 Char"/>
    <w:link w:val="Tamil-Heading1"/>
    <w:rsid w:val="006B59D4"/>
    <w:rPr>
      <w:rFonts w:ascii="BRH Tamil Tab RN" w:hAnsi="BRH Tamil Tab RN" w:cs="BRH Tamil Tab RN"/>
      <w:color w:val="000000"/>
      <w:sz w:val="48"/>
      <w:szCs w:val="40"/>
    </w:rPr>
  </w:style>
  <w:style w:type="paragraph" w:customStyle="1" w:styleId="Tamil-Heading2">
    <w:name w:val="Tamil-Heading2"/>
    <w:basedOn w:val="Normal"/>
    <w:link w:val="Tamil-Heading2Char"/>
    <w:autoRedefine/>
    <w:qFormat/>
    <w:rsid w:val="006B59D4"/>
    <w:pPr>
      <w:autoSpaceDE w:val="0"/>
      <w:autoSpaceDN w:val="0"/>
      <w:adjustRightInd w:val="0"/>
      <w:spacing w:after="0" w:line="240" w:lineRule="auto"/>
    </w:pPr>
    <w:rPr>
      <w:rFonts w:ascii="BRH Tamil Tab RN" w:hAnsi="BRH Tamil Tab RN" w:cs="Arial Unicode MS"/>
      <w:color w:val="000000"/>
      <w:sz w:val="44"/>
      <w:szCs w:val="40"/>
      <w:lang w:val="x-none" w:eastAsia="x-none" w:bidi="ml-IN"/>
    </w:rPr>
  </w:style>
  <w:style w:type="character" w:customStyle="1" w:styleId="Tamil-Heading2Char">
    <w:name w:val="Tamil-Heading2 Char"/>
    <w:link w:val="Tamil-Heading2"/>
    <w:rsid w:val="006B59D4"/>
    <w:rPr>
      <w:rFonts w:ascii="BRH Tamil Tab RN" w:hAnsi="BRH Tamil Tab RN" w:cs="BRH Tamil Tab RN"/>
      <w:color w:val="000000"/>
      <w:sz w:val="44"/>
      <w:szCs w:val="40"/>
    </w:rPr>
  </w:style>
  <w:style w:type="paragraph" w:customStyle="1" w:styleId="Tamil-Heading3">
    <w:name w:val="Tamil-Heading3"/>
    <w:basedOn w:val="Normal"/>
    <w:link w:val="Tamil-Heading3Char"/>
    <w:autoRedefine/>
    <w:qFormat/>
    <w:rsid w:val="006B59D4"/>
    <w:pPr>
      <w:autoSpaceDE w:val="0"/>
      <w:autoSpaceDN w:val="0"/>
      <w:adjustRightInd w:val="0"/>
      <w:spacing w:after="0" w:line="240" w:lineRule="auto"/>
    </w:pPr>
    <w:rPr>
      <w:rFonts w:ascii="BRH Tamil Tab RN" w:hAnsi="BRH Tamil Tab RN" w:cs="Arial Unicode MS"/>
      <w:color w:val="000000"/>
      <w:sz w:val="44"/>
      <w:szCs w:val="40"/>
      <w:lang w:val="x-none" w:eastAsia="x-none" w:bidi="ml-IN"/>
    </w:rPr>
  </w:style>
  <w:style w:type="character" w:customStyle="1" w:styleId="Tamil-Heading3Char">
    <w:name w:val="Tamil-Heading3 Char"/>
    <w:link w:val="Tamil-Heading3"/>
    <w:rsid w:val="006B59D4"/>
    <w:rPr>
      <w:rFonts w:ascii="BRH Tamil Tab RN" w:hAnsi="BRH Tamil Tab RN" w:cs="BRH Tamil Tab RN"/>
      <w:color w:val="000000"/>
      <w:sz w:val="44"/>
      <w:szCs w:val="40"/>
    </w:rPr>
  </w:style>
  <w:style w:type="paragraph" w:customStyle="1" w:styleId="Malayalam-Heading1">
    <w:name w:val="Malayalam-Heading1"/>
    <w:basedOn w:val="Normal"/>
    <w:link w:val="Malayalam-Heading1Char"/>
    <w:autoRedefine/>
    <w:qFormat/>
    <w:rsid w:val="006B59D4"/>
    <w:pPr>
      <w:autoSpaceDE w:val="0"/>
      <w:autoSpaceDN w:val="0"/>
      <w:adjustRightInd w:val="0"/>
      <w:spacing w:after="0" w:line="240" w:lineRule="auto"/>
      <w:jc w:val="center"/>
    </w:pPr>
    <w:rPr>
      <w:rFonts w:ascii="BRH Malayalam RN" w:hAnsi="BRH Malayalam RN" w:cs="Arial Unicode MS"/>
      <w:color w:val="000000"/>
      <w:sz w:val="48"/>
      <w:szCs w:val="28"/>
      <w:lang w:val="x-none" w:eastAsia="x-none" w:bidi="ml-IN"/>
    </w:rPr>
  </w:style>
  <w:style w:type="character" w:customStyle="1" w:styleId="Malayalam-Heading1Char">
    <w:name w:val="Malayalam-Heading1 Char"/>
    <w:link w:val="Malayalam-Heading1"/>
    <w:rsid w:val="006B59D4"/>
    <w:rPr>
      <w:rFonts w:ascii="BRH Malayalam RN" w:hAnsi="BRH Malayalam RN" w:cs="Arial"/>
      <w:color w:val="000000"/>
      <w:sz w:val="48"/>
      <w:szCs w:val="28"/>
    </w:rPr>
  </w:style>
  <w:style w:type="paragraph" w:customStyle="1" w:styleId="Malayalam-Heading2">
    <w:name w:val="Malayalam-Heading2"/>
    <w:basedOn w:val="Malayalam-Heading1"/>
    <w:link w:val="Malayalam-Heading2Char"/>
    <w:autoRedefine/>
    <w:qFormat/>
    <w:rsid w:val="006B59D4"/>
    <w:pPr>
      <w:jc w:val="left"/>
    </w:pPr>
    <w:rPr>
      <w:sz w:val="44"/>
    </w:rPr>
  </w:style>
  <w:style w:type="character" w:customStyle="1" w:styleId="Malayalam-Heading2Char">
    <w:name w:val="Malayalam-Heading2 Char"/>
    <w:link w:val="Malayalam-Heading2"/>
    <w:rsid w:val="006B59D4"/>
    <w:rPr>
      <w:rFonts w:ascii="BRH Malayalam RN" w:hAnsi="BRH Malayalam RN" w:cs="Arial"/>
      <w:color w:val="000000"/>
      <w:sz w:val="44"/>
      <w:szCs w:val="28"/>
    </w:rPr>
  </w:style>
  <w:style w:type="paragraph" w:customStyle="1" w:styleId="Malayalam-Heading3">
    <w:name w:val="Malayalam-Heading3"/>
    <w:basedOn w:val="Malayalam-Heading2"/>
    <w:link w:val="Malayalam-Heading3Char"/>
    <w:autoRedefine/>
    <w:qFormat/>
    <w:rsid w:val="006B59D4"/>
  </w:style>
  <w:style w:type="character" w:customStyle="1" w:styleId="Malayalam-Heading3Char">
    <w:name w:val="Malayalam-Heading3 Char"/>
    <w:link w:val="Malayalam-Heading3"/>
    <w:rsid w:val="006B59D4"/>
    <w:rPr>
      <w:rFonts w:ascii="BRH Malayalam RN" w:hAnsi="BRH Malayalam RN" w:cs="Arial"/>
      <w:color w:val="000000"/>
      <w:sz w:val="44"/>
      <w:szCs w:val="28"/>
    </w:rPr>
  </w:style>
  <w:style w:type="paragraph" w:styleId="Subtitle">
    <w:name w:val="Subtitle"/>
    <w:basedOn w:val="Normal"/>
    <w:next w:val="Normal"/>
    <w:link w:val="SubtitleChar"/>
    <w:uiPriority w:val="11"/>
    <w:qFormat/>
    <w:rsid w:val="006B59D4"/>
    <w:pPr>
      <w:spacing w:after="60"/>
      <w:jc w:val="center"/>
      <w:outlineLvl w:val="1"/>
    </w:pPr>
    <w:rPr>
      <w:rFonts w:ascii="Calibri Light" w:eastAsia="Times New Roman" w:hAnsi="Calibri Light" w:cs="Arial Unicode MS"/>
      <w:sz w:val="24"/>
      <w:szCs w:val="24"/>
      <w:lang w:val="x-none" w:eastAsia="x-none" w:bidi="ml-IN"/>
    </w:rPr>
  </w:style>
  <w:style w:type="character" w:customStyle="1" w:styleId="SubtitleChar">
    <w:name w:val="Subtitle Char"/>
    <w:link w:val="Subtitle"/>
    <w:uiPriority w:val="11"/>
    <w:rsid w:val="006B59D4"/>
    <w:rPr>
      <w:rFonts w:ascii="Calibri Light" w:eastAsia="Times New Roman" w:hAnsi="Calibri Light"/>
      <w:sz w:val="24"/>
      <w:szCs w:val="24"/>
    </w:rPr>
  </w:style>
  <w:style w:type="paragraph" w:styleId="FootnoteText">
    <w:name w:val="footnote text"/>
    <w:basedOn w:val="Normal"/>
    <w:link w:val="FootnoteTextChar"/>
    <w:uiPriority w:val="99"/>
    <w:semiHidden/>
    <w:unhideWhenUsed/>
    <w:rsid w:val="006B59D4"/>
    <w:rPr>
      <w:sz w:val="20"/>
      <w:szCs w:val="20"/>
    </w:rPr>
  </w:style>
  <w:style w:type="character" w:customStyle="1" w:styleId="FootnoteTextChar">
    <w:name w:val="Footnote Text Char"/>
    <w:link w:val="FootnoteText"/>
    <w:uiPriority w:val="99"/>
    <w:semiHidden/>
    <w:rsid w:val="006B59D4"/>
  </w:style>
  <w:style w:type="character" w:styleId="FootnoteReference">
    <w:name w:val="footnote reference"/>
    <w:uiPriority w:val="99"/>
    <w:semiHidden/>
    <w:unhideWhenUsed/>
    <w:rsid w:val="006B59D4"/>
    <w:rPr>
      <w:vertAlign w:val="superscript"/>
    </w:rPr>
  </w:style>
  <w:style w:type="paragraph" w:styleId="TOC7">
    <w:name w:val="toc 7"/>
    <w:basedOn w:val="Normal"/>
    <w:next w:val="Normal"/>
    <w:autoRedefine/>
    <w:uiPriority w:val="39"/>
    <w:unhideWhenUsed/>
    <w:rsid w:val="006B59D4"/>
    <w:pPr>
      <w:spacing w:after="0"/>
      <w:ind w:left="1320"/>
    </w:pPr>
    <w:rPr>
      <w:rFonts w:cs="Calibri"/>
      <w:sz w:val="20"/>
      <w:szCs w:val="20"/>
    </w:rPr>
  </w:style>
  <w:style w:type="paragraph" w:styleId="TOC8">
    <w:name w:val="toc 8"/>
    <w:basedOn w:val="Normal"/>
    <w:next w:val="Normal"/>
    <w:autoRedefine/>
    <w:uiPriority w:val="39"/>
    <w:unhideWhenUsed/>
    <w:rsid w:val="006B59D4"/>
    <w:pPr>
      <w:spacing w:after="0"/>
      <w:ind w:left="1540"/>
    </w:pPr>
    <w:rPr>
      <w:rFonts w:cs="Calibri"/>
      <w:sz w:val="20"/>
      <w:szCs w:val="20"/>
    </w:rPr>
  </w:style>
  <w:style w:type="paragraph" w:styleId="TOC9">
    <w:name w:val="toc 9"/>
    <w:basedOn w:val="Normal"/>
    <w:next w:val="Normal"/>
    <w:autoRedefine/>
    <w:uiPriority w:val="39"/>
    <w:unhideWhenUsed/>
    <w:rsid w:val="006B59D4"/>
    <w:pPr>
      <w:spacing w:after="0"/>
      <w:ind w:left="1760"/>
    </w:pPr>
    <w:rPr>
      <w:rFonts w:cs="Calibri"/>
      <w:sz w:val="20"/>
      <w:szCs w:val="20"/>
    </w:rPr>
  </w:style>
  <w:style w:type="paragraph" w:styleId="TOC20">
    <w:name w:val="toc 2"/>
    <w:aliases w:val="SubHeading-VedaVMSTelugu"/>
    <w:basedOn w:val="Normal"/>
    <w:next w:val="Normal"/>
    <w:autoRedefine/>
    <w:uiPriority w:val="39"/>
    <w:unhideWhenUsed/>
    <w:qFormat/>
    <w:rsid w:val="006B59D4"/>
    <w:pPr>
      <w:tabs>
        <w:tab w:val="left" w:pos="1100"/>
        <w:tab w:val="right" w:leader="dot" w:pos="9926"/>
      </w:tabs>
      <w:spacing w:before="120" w:after="0"/>
      <w:ind w:left="1100"/>
    </w:pPr>
    <w:rPr>
      <w:rFonts w:ascii="BRH Telugu RN" w:hAnsi="BRH Telugu RN" w:cs="Calibri"/>
      <w:b/>
      <w:iCs/>
      <w:sz w:val="44"/>
      <w:szCs w:val="20"/>
    </w:rPr>
  </w:style>
  <w:style w:type="paragraph" w:customStyle="1" w:styleId="2-Heading-VedaVMSTelugu">
    <w:name w:val="2-Heading-VedaVMSTelugu"/>
    <w:next w:val="Subtitle"/>
    <w:link w:val="2-Heading-VedaVMSTeluguChar"/>
    <w:autoRedefine/>
    <w:qFormat/>
    <w:rsid w:val="006B59D4"/>
    <w:pPr>
      <w:numPr>
        <w:numId w:val="32"/>
      </w:numPr>
      <w:autoSpaceDE w:val="0"/>
      <w:autoSpaceDN w:val="0"/>
      <w:adjustRightInd w:val="0"/>
      <w:ind w:left="360" w:hanging="360"/>
    </w:pPr>
    <w:rPr>
      <w:rFonts w:ascii="BRH Telugu RN" w:hAnsi="BRH Telugu RN" w:cs="BRH Telugu RN"/>
      <w:color w:val="000000"/>
      <w:sz w:val="40"/>
      <w:szCs w:val="40"/>
      <w:u w:val="single"/>
      <w:lang w:val="en-US" w:eastAsia="en-US" w:bidi="ar-SA"/>
    </w:rPr>
  </w:style>
  <w:style w:type="paragraph" w:customStyle="1" w:styleId="VedaVMSKannada-Title">
    <w:name w:val="VedaVMSKannada-Title"/>
    <w:basedOn w:val="Title"/>
    <w:link w:val="VedaVMSKannada-TitleChar"/>
    <w:autoRedefine/>
    <w:qFormat/>
    <w:rsid w:val="006B59D4"/>
    <w:pPr>
      <w:numPr>
        <w:numId w:val="16"/>
      </w:numPr>
      <w:autoSpaceDE w:val="0"/>
      <w:autoSpaceDN w:val="0"/>
      <w:adjustRightInd w:val="0"/>
      <w:spacing w:before="240"/>
      <w:contextualSpacing w:val="0"/>
      <w:jc w:val="center"/>
      <w:outlineLvl w:val="0"/>
    </w:pPr>
    <w:rPr>
      <w:rFonts w:ascii="BRH Kannada Extra" w:hAnsi="BRH Kannada Extra"/>
      <w:b/>
      <w:bCs/>
      <w:color w:val="000000"/>
      <w:spacing w:val="0"/>
      <w:sz w:val="48"/>
      <w:szCs w:val="40"/>
      <w:u w:val="double"/>
    </w:rPr>
  </w:style>
  <w:style w:type="character" w:customStyle="1" w:styleId="VedaVMSKannada-TitleChar">
    <w:name w:val="VedaVMSKannada-Title Char"/>
    <w:link w:val="VedaVMSKannada-Title"/>
    <w:rsid w:val="006B59D4"/>
    <w:rPr>
      <w:rFonts w:ascii="BRH Kannada Extra" w:eastAsia="Times New Roman" w:hAnsi="BRH Kannada Extra" w:cs="BRH Kannada RN"/>
      <w:b/>
      <w:bCs/>
      <w:color w:val="000000"/>
      <w:kern w:val="28"/>
      <w:sz w:val="48"/>
      <w:szCs w:val="40"/>
      <w:u w:val="double"/>
    </w:rPr>
  </w:style>
  <w:style w:type="paragraph" w:styleId="Title">
    <w:name w:val="Title"/>
    <w:basedOn w:val="Normal"/>
    <w:next w:val="Normal"/>
    <w:link w:val="TitleChar"/>
    <w:uiPriority w:val="10"/>
    <w:qFormat/>
    <w:rsid w:val="006B59D4"/>
    <w:pPr>
      <w:spacing w:after="0" w:line="240" w:lineRule="auto"/>
      <w:contextualSpacing/>
    </w:pPr>
    <w:rPr>
      <w:rFonts w:ascii="Calibri Light" w:eastAsia="Times New Roman" w:hAnsi="Calibri Light" w:cs="Arial Unicode MS"/>
      <w:spacing w:val="-10"/>
      <w:kern w:val="28"/>
      <w:sz w:val="56"/>
      <w:szCs w:val="56"/>
      <w:lang w:val="x-none" w:eastAsia="x-none" w:bidi="ml-IN"/>
    </w:rPr>
  </w:style>
  <w:style w:type="character" w:customStyle="1" w:styleId="TitleChar">
    <w:name w:val="Title Char"/>
    <w:link w:val="Title"/>
    <w:uiPriority w:val="10"/>
    <w:rsid w:val="006B59D4"/>
    <w:rPr>
      <w:rFonts w:ascii="Calibri Light" w:eastAsia="Times New Roman" w:hAnsi="Calibri Light"/>
      <w:spacing w:val="-10"/>
      <w:kern w:val="28"/>
      <w:sz w:val="56"/>
      <w:szCs w:val="56"/>
    </w:rPr>
  </w:style>
  <w:style w:type="paragraph" w:customStyle="1" w:styleId="4-ULine-Subheading-VedaVMSTelugu">
    <w:name w:val="4-ULine-Subheading-VedaVMSTelugu"/>
    <w:basedOn w:val="5-ULine-WordO-SubHding-VedaVMSTelugu"/>
    <w:link w:val="4-ULine-Subheading-VedaVMSTeluguChar"/>
    <w:autoRedefine/>
    <w:qFormat/>
    <w:rsid w:val="006B59D4"/>
  </w:style>
  <w:style w:type="paragraph" w:customStyle="1" w:styleId="VedaVMSTelugu">
    <w:name w:val="VedaVMSTelugu"/>
    <w:basedOn w:val="Normal"/>
    <w:next w:val="Title"/>
    <w:link w:val="VedaVMSTeluguChar"/>
    <w:autoRedefine/>
    <w:qFormat/>
    <w:rsid w:val="006B59D4"/>
    <w:pPr>
      <w:autoSpaceDE w:val="0"/>
      <w:autoSpaceDN w:val="0"/>
      <w:adjustRightInd w:val="0"/>
      <w:spacing w:after="0" w:line="240" w:lineRule="auto"/>
      <w:ind w:left="1080" w:hanging="360"/>
      <w:jc w:val="center"/>
    </w:pPr>
    <w:rPr>
      <w:rFonts w:ascii="BRH Telugu Extra" w:hAnsi="BRH Telugu Extra" w:cs="Arial Unicode MS"/>
      <w:b/>
      <w:color w:val="000000"/>
      <w:sz w:val="48"/>
      <w:szCs w:val="48"/>
      <w:u w:val="double"/>
      <w:lang w:val="x-none" w:eastAsia="x-none" w:bidi="ml-IN"/>
    </w:rPr>
  </w:style>
  <w:style w:type="character" w:customStyle="1" w:styleId="4-ULine-Subheading-VedaVMSTeluguChar">
    <w:name w:val="4-ULine-Subheading-VedaVMSTelugu Char"/>
    <w:link w:val="4-ULine-Subheading-VedaVMSTelugu"/>
    <w:rsid w:val="006B59D4"/>
    <w:rPr>
      <w:rFonts w:ascii="BRH Telugu RN" w:hAnsi="BRH Telugu RN" w:cs="BRH Telugu RN"/>
      <w:b/>
      <w:color w:val="000000"/>
      <w:sz w:val="40"/>
      <w:szCs w:val="40"/>
      <w:u w:val="words"/>
    </w:rPr>
  </w:style>
  <w:style w:type="paragraph" w:customStyle="1" w:styleId="Style2-VedaVMSTelugu">
    <w:name w:val="Style2-VedaVMSTelugu"/>
    <w:basedOn w:val="Normal"/>
    <w:link w:val="Style2-VedaVMSTeluguChar"/>
    <w:qFormat/>
    <w:rsid w:val="006B59D4"/>
    <w:pPr>
      <w:widowControl w:val="0"/>
      <w:autoSpaceDE w:val="0"/>
      <w:autoSpaceDN w:val="0"/>
      <w:adjustRightInd w:val="0"/>
      <w:spacing w:after="0" w:line="264" w:lineRule="auto"/>
      <w:ind w:right="-547"/>
      <w:jc w:val="center"/>
    </w:pPr>
    <w:rPr>
      <w:rFonts w:ascii="BRH Telugu Extra" w:hAnsi="BRH Telugu Extra" w:cs="Arial Unicode MS"/>
      <w:b/>
      <w:color w:val="000000"/>
      <w:sz w:val="40"/>
      <w:szCs w:val="40"/>
      <w:lang w:val="x-none" w:eastAsia="x-none" w:bidi="ml-IN"/>
    </w:rPr>
  </w:style>
  <w:style w:type="character" w:customStyle="1" w:styleId="VedaVMSTeluguChar">
    <w:name w:val="VedaVMSTelugu Char"/>
    <w:link w:val="VedaVMSTelugu"/>
    <w:rsid w:val="006B59D4"/>
    <w:rPr>
      <w:rFonts w:ascii="BRH Telugu Extra" w:hAnsi="BRH Telugu Extra" w:cs="BRH Telugu RN"/>
      <w:b/>
      <w:color w:val="000000"/>
      <w:sz w:val="48"/>
      <w:szCs w:val="48"/>
      <w:u w:val="double"/>
    </w:rPr>
  </w:style>
  <w:style w:type="character" w:customStyle="1" w:styleId="Style2-VedaVMSTeluguChar">
    <w:name w:val="Style2-VedaVMSTelugu Char"/>
    <w:link w:val="Style2-VedaVMSTelugu"/>
    <w:rsid w:val="006B59D4"/>
    <w:rPr>
      <w:rFonts w:ascii="BRH Telugu Extra" w:hAnsi="BRH Telugu Extra" w:cs="BRH Telugu Extra"/>
      <w:b/>
      <w:color w:val="000000"/>
      <w:sz w:val="40"/>
      <w:szCs w:val="40"/>
    </w:rPr>
  </w:style>
  <w:style w:type="paragraph" w:customStyle="1" w:styleId="Subheading-VedaVMSTelugu">
    <w:name w:val="Subheading-VedaVMSTelugu"/>
    <w:basedOn w:val="Normal"/>
    <w:link w:val="Subheading-VedaVMSTeluguChar"/>
    <w:qFormat/>
    <w:rsid w:val="006B59D4"/>
    <w:pPr>
      <w:autoSpaceDE w:val="0"/>
      <w:autoSpaceDN w:val="0"/>
      <w:adjustRightInd w:val="0"/>
      <w:spacing w:after="0" w:line="240" w:lineRule="auto"/>
    </w:pPr>
    <w:rPr>
      <w:rFonts w:ascii="Arial" w:hAnsi="Arial" w:cs="Arial Unicode MS"/>
      <w:b/>
      <w:color w:val="000000"/>
      <w:sz w:val="32"/>
      <w:szCs w:val="40"/>
      <w:u w:val="thick"/>
      <w:lang w:val="x-none" w:eastAsia="x-none" w:bidi="ml-IN"/>
    </w:rPr>
  </w:style>
  <w:style w:type="character" w:customStyle="1" w:styleId="VedaVMSKannada-HeadingChar">
    <w:name w:val="VedaVMSKannada-Heading Char"/>
    <w:link w:val="VedaVMSKannada-Heading"/>
    <w:rsid w:val="00CC4CEA"/>
    <w:rPr>
      <w:rFonts w:ascii="BRH Kannada RN" w:hAnsi="BRH Kannada RN" w:cs="BRH Telugu RN"/>
      <w:b/>
      <w:color w:val="000000"/>
      <w:sz w:val="40"/>
      <w:szCs w:val="40"/>
      <w:u w:val="single"/>
    </w:rPr>
  </w:style>
  <w:style w:type="character" w:customStyle="1" w:styleId="Subheading-VedaVMSTeluguChar">
    <w:name w:val="Subheading-VedaVMSTelugu Char"/>
    <w:link w:val="Subheading-VedaVMSTelugu"/>
    <w:rsid w:val="006B59D4"/>
    <w:rPr>
      <w:rFonts w:ascii="Arial" w:hAnsi="Arial" w:cs="Century Gothic"/>
      <w:b/>
      <w:color w:val="000000"/>
      <w:sz w:val="32"/>
      <w:szCs w:val="40"/>
      <w:u w:val="thick"/>
    </w:rPr>
  </w:style>
  <w:style w:type="paragraph" w:customStyle="1" w:styleId="5-ULine-WordO-SubHding-VedaVMSTelugu">
    <w:name w:val="5-ULine-WordO-SubHding-VedaVMSTelugu"/>
    <w:basedOn w:val="Normal"/>
    <w:link w:val="5-ULine-WordO-SubHding-VedaVMSTeluguChar"/>
    <w:autoRedefine/>
    <w:qFormat/>
    <w:rsid w:val="006B59D4"/>
    <w:pPr>
      <w:autoSpaceDE w:val="0"/>
      <w:autoSpaceDN w:val="0"/>
      <w:adjustRightInd w:val="0"/>
      <w:spacing w:after="0" w:line="240" w:lineRule="auto"/>
    </w:pPr>
    <w:rPr>
      <w:rFonts w:ascii="BRH Telugu RN" w:hAnsi="BRH Telugu RN" w:cs="Arial Unicode MS"/>
      <w:b/>
      <w:color w:val="000000"/>
      <w:sz w:val="40"/>
      <w:szCs w:val="40"/>
      <w:u w:val="words"/>
      <w:lang w:val="x-none" w:eastAsia="x-none" w:bidi="ml-IN"/>
    </w:rPr>
  </w:style>
  <w:style w:type="paragraph" w:customStyle="1" w:styleId="4-Subheading-VedaVMSTelugu">
    <w:name w:val="4-Subheading-VedaVMSTelugu"/>
    <w:basedOn w:val="Normal"/>
    <w:link w:val="4-Subheading-VedaVMSTeluguChar"/>
    <w:autoRedefine/>
    <w:qFormat/>
    <w:rsid w:val="006B59D4"/>
    <w:pPr>
      <w:autoSpaceDE w:val="0"/>
      <w:autoSpaceDN w:val="0"/>
      <w:adjustRightInd w:val="0"/>
      <w:spacing w:after="0" w:line="240" w:lineRule="auto"/>
    </w:pPr>
    <w:rPr>
      <w:rFonts w:ascii="BRH Telugu RN" w:hAnsi="BRH Telugu RN" w:cs="Arial Unicode MS"/>
      <w:b/>
      <w:color w:val="000000"/>
      <w:sz w:val="40"/>
      <w:szCs w:val="40"/>
      <w:u w:val="single"/>
      <w:lang w:val="x-none" w:eastAsia="x-none" w:bidi="ml-IN"/>
    </w:rPr>
  </w:style>
  <w:style w:type="character" w:customStyle="1" w:styleId="5-ULine-WordO-SubHding-VedaVMSTeluguChar">
    <w:name w:val="5-ULine-WordO-SubHding-VedaVMSTelugu Char"/>
    <w:link w:val="5-ULine-WordO-SubHding-VedaVMSTelugu"/>
    <w:rsid w:val="006B59D4"/>
    <w:rPr>
      <w:rFonts w:ascii="BRH Telugu RN" w:hAnsi="BRH Telugu RN" w:cs="BRH Telugu RN"/>
      <w:b/>
      <w:color w:val="000000"/>
      <w:sz w:val="40"/>
      <w:szCs w:val="40"/>
      <w:u w:val="words"/>
    </w:rPr>
  </w:style>
  <w:style w:type="character" w:customStyle="1" w:styleId="4-Subheading-VedaVMSTeluguChar">
    <w:name w:val="4-Subheading-VedaVMSTelugu Char"/>
    <w:link w:val="4-Subheading-VedaVMSTelugu"/>
    <w:rsid w:val="006B59D4"/>
    <w:rPr>
      <w:rFonts w:ascii="BRH Telugu RN" w:hAnsi="BRH Telugu RN" w:cs="BRH Telugu RN"/>
      <w:b/>
      <w:color w:val="000000"/>
      <w:sz w:val="40"/>
      <w:szCs w:val="40"/>
      <w:u w:val="single"/>
    </w:rPr>
  </w:style>
  <w:style w:type="paragraph" w:customStyle="1" w:styleId="5-SubHeading-VedaVMSTelugu">
    <w:name w:val="5-SubHeading-VedaVMSTelugu"/>
    <w:basedOn w:val="Normal"/>
    <w:link w:val="5-SubHeading-VedaVMSTeluguChar"/>
    <w:autoRedefine/>
    <w:qFormat/>
    <w:rsid w:val="006B59D4"/>
    <w:pPr>
      <w:autoSpaceDE w:val="0"/>
      <w:autoSpaceDN w:val="0"/>
      <w:adjustRightInd w:val="0"/>
      <w:spacing w:after="0" w:line="240" w:lineRule="auto"/>
    </w:pPr>
    <w:rPr>
      <w:rFonts w:ascii="BRH Telugu RN" w:hAnsi="BRH Telugu RN" w:cs="Arial Unicode MS"/>
      <w:b/>
      <w:color w:val="000000"/>
      <w:sz w:val="40"/>
      <w:szCs w:val="40"/>
      <w:u w:val="words"/>
      <w:lang w:val="x-none" w:eastAsia="x-none" w:bidi="ml-IN"/>
    </w:rPr>
  </w:style>
  <w:style w:type="character" w:customStyle="1" w:styleId="5-SubHeading-VedaVMSTeluguChar">
    <w:name w:val="5-SubHeading-VedaVMSTelugu Char"/>
    <w:link w:val="5-SubHeading-VedaVMSTelugu"/>
    <w:rsid w:val="006B59D4"/>
    <w:rPr>
      <w:rFonts w:ascii="BRH Telugu RN" w:hAnsi="BRH Telugu RN" w:cs="BRH Telugu RN"/>
      <w:b/>
      <w:color w:val="000000"/>
      <w:sz w:val="40"/>
      <w:szCs w:val="40"/>
      <w:u w:val="words"/>
    </w:rPr>
  </w:style>
  <w:style w:type="paragraph" w:customStyle="1" w:styleId="Spacing-VedaVMS-Telugu">
    <w:name w:val="Spacing-VedaVMS-Telugu"/>
    <w:basedOn w:val="Normal"/>
    <w:link w:val="Spacing-VedaVMS-TeluguChar"/>
    <w:autoRedefine/>
    <w:qFormat/>
    <w:rsid w:val="006B59D4"/>
    <w:pPr>
      <w:autoSpaceDE w:val="0"/>
      <w:autoSpaceDN w:val="0"/>
      <w:adjustRightInd w:val="0"/>
      <w:spacing w:after="0" w:line="240" w:lineRule="auto"/>
    </w:pPr>
    <w:rPr>
      <w:rFonts w:ascii="BRH Telugu Extra" w:hAnsi="BRH Telugu Extra" w:cs="Arial Unicode MS"/>
      <w:color w:val="000000"/>
      <w:sz w:val="40"/>
      <w:szCs w:val="40"/>
      <w:lang w:val="x-none" w:eastAsia="x-none" w:bidi="ml-IN"/>
    </w:rPr>
  </w:style>
  <w:style w:type="character" w:customStyle="1" w:styleId="Spacing-VedaVMS-TeluguChar">
    <w:name w:val="Spacing-VedaVMS-Telugu Char"/>
    <w:link w:val="Spacing-VedaVMS-Telugu"/>
    <w:rsid w:val="006B59D4"/>
    <w:rPr>
      <w:rFonts w:ascii="BRH Telugu Extra" w:hAnsi="BRH Telugu Extra" w:cs="BRH Telugu Extra"/>
      <w:color w:val="000000"/>
      <w:sz w:val="40"/>
      <w:szCs w:val="40"/>
    </w:rPr>
  </w:style>
  <w:style w:type="character" w:customStyle="1" w:styleId="1Title-VedaVMSKannadaChar">
    <w:name w:val="1Title-VedaVMSKannada Char"/>
    <w:link w:val="1Title-VedaVMSKannada"/>
    <w:rsid w:val="00D94EB5"/>
    <w:rPr>
      <w:rFonts w:ascii="BRH Kannada RN" w:hAnsi="BRH Kannada RN" w:cs="Arial"/>
      <w:b/>
      <w:color w:val="000000"/>
      <w:sz w:val="48"/>
      <w:szCs w:val="28"/>
      <w:u w:val="double"/>
      <w:lang w:bidi="ar-SA"/>
    </w:rPr>
  </w:style>
  <w:style w:type="paragraph" w:customStyle="1" w:styleId="1Title-VedaVMSKannada">
    <w:name w:val="1Title-VedaVMSKannada"/>
    <w:basedOn w:val="Normal"/>
    <w:next w:val="Title"/>
    <w:link w:val="1Title-VedaVMSKannadaChar"/>
    <w:autoRedefine/>
    <w:qFormat/>
    <w:rsid w:val="00D94EB5"/>
    <w:pPr>
      <w:numPr>
        <w:numId w:val="50"/>
      </w:numPr>
      <w:ind w:left="630" w:hanging="630"/>
      <w:jc w:val="center"/>
    </w:pPr>
    <w:rPr>
      <w:rFonts w:ascii="BRH Kannada RN" w:hAnsi="BRH Kannada RN" w:cs="Arial"/>
      <w:b/>
      <w:color w:val="000000"/>
      <w:sz w:val="48"/>
      <w:szCs w:val="28"/>
      <w:u w:val="double"/>
      <w:lang w:val="x-none" w:eastAsia="x-none"/>
    </w:rPr>
  </w:style>
  <w:style w:type="paragraph" w:styleId="NormalWeb">
    <w:name w:val="Normal (Web)"/>
    <w:basedOn w:val="Normal"/>
    <w:uiPriority w:val="99"/>
    <w:semiHidden/>
    <w:unhideWhenUsed/>
    <w:rsid w:val="006B59D4"/>
    <w:rPr>
      <w:rFonts w:ascii="Times New Roman" w:hAnsi="Times New Roman"/>
      <w:sz w:val="24"/>
      <w:szCs w:val="24"/>
    </w:rPr>
  </w:style>
  <w:style w:type="paragraph" w:customStyle="1" w:styleId="2-Heading-VedaVMS-Kannada">
    <w:name w:val="2-Heading-VedaVMS-Kannada"/>
    <w:basedOn w:val="Normal"/>
    <w:next w:val="Normal"/>
    <w:link w:val="2-Heading-VedaVMS-KannadaChar"/>
    <w:autoRedefine/>
    <w:qFormat/>
    <w:rsid w:val="006B59D4"/>
    <w:pPr>
      <w:spacing w:line="240" w:lineRule="auto"/>
    </w:pPr>
    <w:rPr>
      <w:rFonts w:ascii="BRH Kannada RN" w:hAnsi="BRH Kannada RN" w:cs="Arial Unicode MS"/>
      <w:b/>
      <w:sz w:val="40"/>
      <w:lang w:val="x-none" w:eastAsia="x-none" w:bidi="ml-IN"/>
    </w:rPr>
  </w:style>
  <w:style w:type="paragraph" w:customStyle="1" w:styleId="2-Centered-VedaVMSKannada">
    <w:name w:val="2-Centered-VedaVMSKannada"/>
    <w:link w:val="2-Centered-VedaVMSKannadaChar"/>
    <w:autoRedefine/>
    <w:qFormat/>
    <w:rsid w:val="006B59D4"/>
    <w:pPr>
      <w:jc w:val="center"/>
    </w:pPr>
    <w:rPr>
      <w:rFonts w:ascii="BRH Kannada Extra" w:hAnsi="BRH Kannada Extra" w:cs="Arial Unicode MS"/>
      <w:b/>
      <w:color w:val="000000"/>
      <w:sz w:val="40"/>
      <w:szCs w:val="28"/>
      <w:lang w:bidi="ml-IN"/>
    </w:rPr>
  </w:style>
  <w:style w:type="character" w:customStyle="1" w:styleId="2-Centered-VedaVMSKannadaChar">
    <w:name w:val="2-Centered-VedaVMSKannada Char"/>
    <w:link w:val="2-Centered-VedaVMSKannada"/>
    <w:rsid w:val="006B59D4"/>
    <w:rPr>
      <w:rFonts w:ascii="BRH Kannada Extra" w:hAnsi="BRH Kannada Extra" w:cs="Arial Unicode MS"/>
      <w:b/>
      <w:color w:val="000000"/>
      <w:sz w:val="40"/>
      <w:szCs w:val="28"/>
      <w:lang w:bidi="ml-IN"/>
    </w:rPr>
  </w:style>
  <w:style w:type="paragraph" w:customStyle="1" w:styleId="2-Heading-VedaVMSKannada">
    <w:name w:val="2-Heading-VedaVMSKannada"/>
    <w:basedOn w:val="Normal"/>
    <w:next w:val="Heading1"/>
    <w:link w:val="2-Heading-VedaVMSKannadaChar"/>
    <w:autoRedefine/>
    <w:qFormat/>
    <w:rsid w:val="006B59D4"/>
    <w:pPr>
      <w:tabs>
        <w:tab w:val="num" w:pos="720"/>
      </w:tabs>
      <w:ind w:left="360" w:hanging="360"/>
    </w:pPr>
    <w:rPr>
      <w:rFonts w:ascii="BRH Kannada RN" w:hAnsi="BRH Kannada RN" w:cs="Arial Unicode MS"/>
      <w:b/>
      <w:color w:val="000000"/>
      <w:sz w:val="40"/>
      <w:u w:val="single"/>
      <w:lang w:val="x-none" w:eastAsia="x-none" w:bidi="ml-IN"/>
    </w:rPr>
  </w:style>
  <w:style w:type="character" w:customStyle="1" w:styleId="2-Heading-VedaVMSKannadaChar">
    <w:name w:val="2-Heading-VedaVMSKannada Char"/>
    <w:link w:val="2-Heading-VedaVMSKannada"/>
    <w:rsid w:val="006B59D4"/>
    <w:rPr>
      <w:rFonts w:ascii="BRH Kannada RN" w:hAnsi="BRH Kannada RN" w:cs="BRH Telugu RN"/>
      <w:b/>
      <w:color w:val="000000"/>
      <w:sz w:val="40"/>
      <w:szCs w:val="22"/>
      <w:u w:val="single"/>
    </w:rPr>
  </w:style>
  <w:style w:type="paragraph" w:customStyle="1" w:styleId="4-ULine-Subheading-VedaVMSKannada">
    <w:name w:val="4-ULine-Subheading-VedaVMSKannada"/>
    <w:basedOn w:val="4-ULine-Subheading-VedaVMSTelugu"/>
    <w:link w:val="4-ULine-Subheading-VedaVMSKannadaChar"/>
    <w:autoRedefine/>
    <w:qFormat/>
    <w:rsid w:val="006B59D4"/>
    <w:rPr>
      <w:rFonts w:ascii="BRH Kannada RN" w:hAnsi="BRH Kannada RN"/>
    </w:rPr>
  </w:style>
  <w:style w:type="character" w:customStyle="1" w:styleId="4-ULine-Subheading-VedaVMSKannadaChar">
    <w:name w:val="4-ULine-Subheading-VedaVMSKannada Char"/>
    <w:link w:val="4-ULine-Subheading-VedaVMSKannada"/>
    <w:rsid w:val="006B59D4"/>
    <w:rPr>
      <w:rFonts w:ascii="BRH Kannada RN" w:hAnsi="BRH Kannada RN" w:cs="BRH Telugu RN"/>
      <w:b/>
      <w:color w:val="000000"/>
      <w:sz w:val="40"/>
      <w:szCs w:val="40"/>
      <w:u w:val="words"/>
    </w:rPr>
  </w:style>
  <w:style w:type="paragraph" w:customStyle="1" w:styleId="5-ULine-WordO-SubHding-VedaVMSKannada">
    <w:name w:val="5-ULine-WordO-SubHding-VedaVMSKannada"/>
    <w:basedOn w:val="5-ULine-WordO-SubHding-VedaVMSTelugu"/>
    <w:link w:val="5-ULine-WordO-SubHding-VedaVMSKannadaChar"/>
    <w:autoRedefine/>
    <w:qFormat/>
    <w:rsid w:val="006B59D4"/>
    <w:rPr>
      <w:rFonts w:ascii="BRH Kannada RN" w:hAnsi="BRH Kannada RN"/>
    </w:rPr>
  </w:style>
  <w:style w:type="character" w:customStyle="1" w:styleId="5-ULine-WordO-SubHding-VedaVMSKannadaChar">
    <w:name w:val="5-ULine-WordO-SubHding-VedaVMSKannada Char"/>
    <w:link w:val="5-ULine-WordO-SubHding-VedaVMSKannada"/>
    <w:rsid w:val="006B59D4"/>
    <w:rPr>
      <w:rFonts w:ascii="BRH Kannada RN" w:hAnsi="BRH Kannada RN" w:cs="BRH Telugu RN"/>
      <w:b/>
      <w:color w:val="000000"/>
      <w:sz w:val="40"/>
      <w:szCs w:val="40"/>
      <w:u w:val="words"/>
    </w:rPr>
  </w:style>
  <w:style w:type="character" w:customStyle="1" w:styleId="2-Heading-VedaVMS-KannadaChar">
    <w:name w:val="2-Heading-VedaVMS-Kannada Char"/>
    <w:link w:val="2-Heading-VedaVMS-Kannada"/>
    <w:rsid w:val="006B59D4"/>
    <w:rPr>
      <w:rFonts w:ascii="BRH Kannada RN" w:hAnsi="BRH Kannada RN"/>
      <w:b/>
      <w:sz w:val="40"/>
      <w:szCs w:val="22"/>
    </w:rPr>
  </w:style>
  <w:style w:type="paragraph" w:styleId="ListParagraph">
    <w:name w:val="List Paragraph"/>
    <w:basedOn w:val="Normal"/>
    <w:uiPriority w:val="34"/>
    <w:qFormat/>
    <w:rsid w:val="009203C2"/>
    <w:pPr>
      <w:ind w:left="720"/>
    </w:pPr>
  </w:style>
  <w:style w:type="paragraph" w:styleId="List">
    <w:name w:val="List"/>
    <w:basedOn w:val="Normal"/>
    <w:uiPriority w:val="99"/>
    <w:semiHidden/>
    <w:unhideWhenUsed/>
    <w:rsid w:val="00CA6CB3"/>
    <w:pPr>
      <w:ind w:left="360" w:hanging="360"/>
      <w:contextualSpacing/>
    </w:pPr>
  </w:style>
  <w:style w:type="paragraph" w:customStyle="1" w:styleId="Heading2VedaVMSTelugu">
    <w:name w:val="Heading2VedaVMSTelugu"/>
    <w:basedOn w:val="Normal"/>
    <w:next w:val="Normal"/>
    <w:link w:val="Heading2VedaVMSTeluguChar"/>
    <w:autoRedefine/>
    <w:qFormat/>
    <w:rsid w:val="006B59D4"/>
    <w:pPr>
      <w:numPr>
        <w:ilvl w:val="1"/>
        <w:numId w:val="1"/>
      </w:numPr>
      <w:autoSpaceDE w:val="0"/>
      <w:autoSpaceDN w:val="0"/>
      <w:adjustRightInd w:val="0"/>
      <w:spacing w:after="0" w:line="240" w:lineRule="auto"/>
      <w:ind w:left="720"/>
    </w:pPr>
    <w:rPr>
      <w:rFonts w:ascii="BRH Telugu RN" w:hAnsi="BRH Telugu RN" w:cs="Arial Unicode MS"/>
      <w:b/>
      <w:color w:val="000000"/>
      <w:sz w:val="40"/>
      <w:szCs w:val="40"/>
      <w:u w:val="single"/>
      <w:lang w:val="x-none" w:eastAsia="x-none" w:bidi="ml-IN"/>
    </w:rPr>
  </w:style>
  <w:style w:type="character" w:customStyle="1" w:styleId="Heading2VedaVMSTeluguChar">
    <w:name w:val="Heading2VedaVMSTelugu Char"/>
    <w:link w:val="Heading2VedaVMSTelugu"/>
    <w:rsid w:val="006B59D4"/>
    <w:rPr>
      <w:rFonts w:ascii="BRH Telugu RN" w:hAnsi="BRH Telugu RN" w:cs="BRH Telugu RN"/>
      <w:b/>
      <w:color w:val="000000"/>
      <w:sz w:val="40"/>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Saritha\Anandsoriginals\VedaVMSDocs\Telugu%20BRH\WordFiles\Shanti%20Japam%20Canada-Telug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168B-B3B0-41C8-ABB6-AC8D77C9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Shanti Japam Canada-Telugu_Template</Template>
  <TotalTime>0</TotalTime>
  <Pages>164</Pages>
  <Words>26508</Words>
  <Characters>151097</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177251</CharactersWithSpaces>
  <SharedDoc>false</SharedDoc>
  <HLinks>
    <vt:vector size="498" baseType="variant">
      <vt:variant>
        <vt:i4>7995513</vt:i4>
      </vt:variant>
      <vt:variant>
        <vt:i4>495</vt:i4>
      </vt:variant>
      <vt:variant>
        <vt:i4>0</vt:i4>
      </vt:variant>
      <vt:variant>
        <vt:i4>5</vt:i4>
      </vt:variant>
      <vt:variant>
        <vt:lpwstr>http://www.vedavms.in/</vt:lpwstr>
      </vt:variant>
      <vt:variant>
        <vt:lpwstr/>
      </vt:variant>
      <vt:variant>
        <vt:i4>1376305</vt:i4>
      </vt:variant>
      <vt:variant>
        <vt:i4>488</vt:i4>
      </vt:variant>
      <vt:variant>
        <vt:i4>0</vt:i4>
      </vt:variant>
      <vt:variant>
        <vt:i4>5</vt:i4>
      </vt:variant>
      <vt:variant>
        <vt:lpwstr/>
      </vt:variant>
      <vt:variant>
        <vt:lpwstr>_Toc535175659</vt:lpwstr>
      </vt:variant>
      <vt:variant>
        <vt:i4>1376305</vt:i4>
      </vt:variant>
      <vt:variant>
        <vt:i4>482</vt:i4>
      </vt:variant>
      <vt:variant>
        <vt:i4>0</vt:i4>
      </vt:variant>
      <vt:variant>
        <vt:i4>5</vt:i4>
      </vt:variant>
      <vt:variant>
        <vt:lpwstr/>
      </vt:variant>
      <vt:variant>
        <vt:lpwstr>_Toc535175658</vt:lpwstr>
      </vt:variant>
      <vt:variant>
        <vt:i4>1376305</vt:i4>
      </vt:variant>
      <vt:variant>
        <vt:i4>476</vt:i4>
      </vt:variant>
      <vt:variant>
        <vt:i4>0</vt:i4>
      </vt:variant>
      <vt:variant>
        <vt:i4>5</vt:i4>
      </vt:variant>
      <vt:variant>
        <vt:lpwstr/>
      </vt:variant>
      <vt:variant>
        <vt:lpwstr>_Toc535175657</vt:lpwstr>
      </vt:variant>
      <vt:variant>
        <vt:i4>1376305</vt:i4>
      </vt:variant>
      <vt:variant>
        <vt:i4>470</vt:i4>
      </vt:variant>
      <vt:variant>
        <vt:i4>0</vt:i4>
      </vt:variant>
      <vt:variant>
        <vt:i4>5</vt:i4>
      </vt:variant>
      <vt:variant>
        <vt:lpwstr/>
      </vt:variant>
      <vt:variant>
        <vt:lpwstr>_Toc535175656</vt:lpwstr>
      </vt:variant>
      <vt:variant>
        <vt:i4>1376305</vt:i4>
      </vt:variant>
      <vt:variant>
        <vt:i4>464</vt:i4>
      </vt:variant>
      <vt:variant>
        <vt:i4>0</vt:i4>
      </vt:variant>
      <vt:variant>
        <vt:i4>5</vt:i4>
      </vt:variant>
      <vt:variant>
        <vt:lpwstr/>
      </vt:variant>
      <vt:variant>
        <vt:lpwstr>_Toc535175655</vt:lpwstr>
      </vt:variant>
      <vt:variant>
        <vt:i4>1376305</vt:i4>
      </vt:variant>
      <vt:variant>
        <vt:i4>458</vt:i4>
      </vt:variant>
      <vt:variant>
        <vt:i4>0</vt:i4>
      </vt:variant>
      <vt:variant>
        <vt:i4>5</vt:i4>
      </vt:variant>
      <vt:variant>
        <vt:lpwstr/>
      </vt:variant>
      <vt:variant>
        <vt:lpwstr>_Toc535175654</vt:lpwstr>
      </vt:variant>
      <vt:variant>
        <vt:i4>1376305</vt:i4>
      </vt:variant>
      <vt:variant>
        <vt:i4>452</vt:i4>
      </vt:variant>
      <vt:variant>
        <vt:i4>0</vt:i4>
      </vt:variant>
      <vt:variant>
        <vt:i4>5</vt:i4>
      </vt:variant>
      <vt:variant>
        <vt:lpwstr/>
      </vt:variant>
      <vt:variant>
        <vt:lpwstr>_Toc535175653</vt:lpwstr>
      </vt:variant>
      <vt:variant>
        <vt:i4>1376305</vt:i4>
      </vt:variant>
      <vt:variant>
        <vt:i4>446</vt:i4>
      </vt:variant>
      <vt:variant>
        <vt:i4>0</vt:i4>
      </vt:variant>
      <vt:variant>
        <vt:i4>5</vt:i4>
      </vt:variant>
      <vt:variant>
        <vt:lpwstr/>
      </vt:variant>
      <vt:variant>
        <vt:lpwstr>_Toc535175652</vt:lpwstr>
      </vt:variant>
      <vt:variant>
        <vt:i4>1376305</vt:i4>
      </vt:variant>
      <vt:variant>
        <vt:i4>440</vt:i4>
      </vt:variant>
      <vt:variant>
        <vt:i4>0</vt:i4>
      </vt:variant>
      <vt:variant>
        <vt:i4>5</vt:i4>
      </vt:variant>
      <vt:variant>
        <vt:lpwstr/>
      </vt:variant>
      <vt:variant>
        <vt:lpwstr>_Toc535175651</vt:lpwstr>
      </vt:variant>
      <vt:variant>
        <vt:i4>1376305</vt:i4>
      </vt:variant>
      <vt:variant>
        <vt:i4>434</vt:i4>
      </vt:variant>
      <vt:variant>
        <vt:i4>0</vt:i4>
      </vt:variant>
      <vt:variant>
        <vt:i4>5</vt:i4>
      </vt:variant>
      <vt:variant>
        <vt:lpwstr/>
      </vt:variant>
      <vt:variant>
        <vt:lpwstr>_Toc535175650</vt:lpwstr>
      </vt:variant>
      <vt:variant>
        <vt:i4>1310769</vt:i4>
      </vt:variant>
      <vt:variant>
        <vt:i4>428</vt:i4>
      </vt:variant>
      <vt:variant>
        <vt:i4>0</vt:i4>
      </vt:variant>
      <vt:variant>
        <vt:i4>5</vt:i4>
      </vt:variant>
      <vt:variant>
        <vt:lpwstr/>
      </vt:variant>
      <vt:variant>
        <vt:lpwstr>_Toc535175649</vt:lpwstr>
      </vt:variant>
      <vt:variant>
        <vt:i4>1310769</vt:i4>
      </vt:variant>
      <vt:variant>
        <vt:i4>422</vt:i4>
      </vt:variant>
      <vt:variant>
        <vt:i4>0</vt:i4>
      </vt:variant>
      <vt:variant>
        <vt:i4>5</vt:i4>
      </vt:variant>
      <vt:variant>
        <vt:lpwstr/>
      </vt:variant>
      <vt:variant>
        <vt:lpwstr>_Toc535175648</vt:lpwstr>
      </vt:variant>
      <vt:variant>
        <vt:i4>1310769</vt:i4>
      </vt:variant>
      <vt:variant>
        <vt:i4>416</vt:i4>
      </vt:variant>
      <vt:variant>
        <vt:i4>0</vt:i4>
      </vt:variant>
      <vt:variant>
        <vt:i4>5</vt:i4>
      </vt:variant>
      <vt:variant>
        <vt:lpwstr/>
      </vt:variant>
      <vt:variant>
        <vt:lpwstr>_Toc535175647</vt:lpwstr>
      </vt:variant>
      <vt:variant>
        <vt:i4>1310769</vt:i4>
      </vt:variant>
      <vt:variant>
        <vt:i4>410</vt:i4>
      </vt:variant>
      <vt:variant>
        <vt:i4>0</vt:i4>
      </vt:variant>
      <vt:variant>
        <vt:i4>5</vt:i4>
      </vt:variant>
      <vt:variant>
        <vt:lpwstr/>
      </vt:variant>
      <vt:variant>
        <vt:lpwstr>_Toc535175646</vt:lpwstr>
      </vt:variant>
      <vt:variant>
        <vt:i4>1310769</vt:i4>
      </vt:variant>
      <vt:variant>
        <vt:i4>404</vt:i4>
      </vt:variant>
      <vt:variant>
        <vt:i4>0</vt:i4>
      </vt:variant>
      <vt:variant>
        <vt:i4>5</vt:i4>
      </vt:variant>
      <vt:variant>
        <vt:lpwstr/>
      </vt:variant>
      <vt:variant>
        <vt:lpwstr>_Toc535175645</vt:lpwstr>
      </vt:variant>
      <vt:variant>
        <vt:i4>1310769</vt:i4>
      </vt:variant>
      <vt:variant>
        <vt:i4>398</vt:i4>
      </vt:variant>
      <vt:variant>
        <vt:i4>0</vt:i4>
      </vt:variant>
      <vt:variant>
        <vt:i4>5</vt:i4>
      </vt:variant>
      <vt:variant>
        <vt:lpwstr/>
      </vt:variant>
      <vt:variant>
        <vt:lpwstr>_Toc535175644</vt:lpwstr>
      </vt:variant>
      <vt:variant>
        <vt:i4>1310769</vt:i4>
      </vt:variant>
      <vt:variant>
        <vt:i4>392</vt:i4>
      </vt:variant>
      <vt:variant>
        <vt:i4>0</vt:i4>
      </vt:variant>
      <vt:variant>
        <vt:i4>5</vt:i4>
      </vt:variant>
      <vt:variant>
        <vt:lpwstr/>
      </vt:variant>
      <vt:variant>
        <vt:lpwstr>_Toc535175643</vt:lpwstr>
      </vt:variant>
      <vt:variant>
        <vt:i4>1310769</vt:i4>
      </vt:variant>
      <vt:variant>
        <vt:i4>386</vt:i4>
      </vt:variant>
      <vt:variant>
        <vt:i4>0</vt:i4>
      </vt:variant>
      <vt:variant>
        <vt:i4>5</vt:i4>
      </vt:variant>
      <vt:variant>
        <vt:lpwstr/>
      </vt:variant>
      <vt:variant>
        <vt:lpwstr>_Toc535175642</vt:lpwstr>
      </vt:variant>
      <vt:variant>
        <vt:i4>1310769</vt:i4>
      </vt:variant>
      <vt:variant>
        <vt:i4>380</vt:i4>
      </vt:variant>
      <vt:variant>
        <vt:i4>0</vt:i4>
      </vt:variant>
      <vt:variant>
        <vt:i4>5</vt:i4>
      </vt:variant>
      <vt:variant>
        <vt:lpwstr/>
      </vt:variant>
      <vt:variant>
        <vt:lpwstr>_Toc535175641</vt:lpwstr>
      </vt:variant>
      <vt:variant>
        <vt:i4>1310769</vt:i4>
      </vt:variant>
      <vt:variant>
        <vt:i4>374</vt:i4>
      </vt:variant>
      <vt:variant>
        <vt:i4>0</vt:i4>
      </vt:variant>
      <vt:variant>
        <vt:i4>5</vt:i4>
      </vt:variant>
      <vt:variant>
        <vt:lpwstr/>
      </vt:variant>
      <vt:variant>
        <vt:lpwstr>_Toc535175640</vt:lpwstr>
      </vt:variant>
      <vt:variant>
        <vt:i4>1245233</vt:i4>
      </vt:variant>
      <vt:variant>
        <vt:i4>368</vt:i4>
      </vt:variant>
      <vt:variant>
        <vt:i4>0</vt:i4>
      </vt:variant>
      <vt:variant>
        <vt:i4>5</vt:i4>
      </vt:variant>
      <vt:variant>
        <vt:lpwstr/>
      </vt:variant>
      <vt:variant>
        <vt:lpwstr>_Toc535175639</vt:lpwstr>
      </vt:variant>
      <vt:variant>
        <vt:i4>1245233</vt:i4>
      </vt:variant>
      <vt:variant>
        <vt:i4>362</vt:i4>
      </vt:variant>
      <vt:variant>
        <vt:i4>0</vt:i4>
      </vt:variant>
      <vt:variant>
        <vt:i4>5</vt:i4>
      </vt:variant>
      <vt:variant>
        <vt:lpwstr/>
      </vt:variant>
      <vt:variant>
        <vt:lpwstr>_Toc535175638</vt:lpwstr>
      </vt:variant>
      <vt:variant>
        <vt:i4>1245233</vt:i4>
      </vt:variant>
      <vt:variant>
        <vt:i4>356</vt:i4>
      </vt:variant>
      <vt:variant>
        <vt:i4>0</vt:i4>
      </vt:variant>
      <vt:variant>
        <vt:i4>5</vt:i4>
      </vt:variant>
      <vt:variant>
        <vt:lpwstr/>
      </vt:variant>
      <vt:variant>
        <vt:lpwstr>_Toc535175637</vt:lpwstr>
      </vt:variant>
      <vt:variant>
        <vt:i4>1245233</vt:i4>
      </vt:variant>
      <vt:variant>
        <vt:i4>350</vt:i4>
      </vt:variant>
      <vt:variant>
        <vt:i4>0</vt:i4>
      </vt:variant>
      <vt:variant>
        <vt:i4>5</vt:i4>
      </vt:variant>
      <vt:variant>
        <vt:lpwstr/>
      </vt:variant>
      <vt:variant>
        <vt:lpwstr>_Toc535175636</vt:lpwstr>
      </vt:variant>
      <vt:variant>
        <vt:i4>1245233</vt:i4>
      </vt:variant>
      <vt:variant>
        <vt:i4>344</vt:i4>
      </vt:variant>
      <vt:variant>
        <vt:i4>0</vt:i4>
      </vt:variant>
      <vt:variant>
        <vt:i4>5</vt:i4>
      </vt:variant>
      <vt:variant>
        <vt:lpwstr/>
      </vt:variant>
      <vt:variant>
        <vt:lpwstr>_Toc535175635</vt:lpwstr>
      </vt:variant>
      <vt:variant>
        <vt:i4>1245233</vt:i4>
      </vt:variant>
      <vt:variant>
        <vt:i4>338</vt:i4>
      </vt:variant>
      <vt:variant>
        <vt:i4>0</vt:i4>
      </vt:variant>
      <vt:variant>
        <vt:i4>5</vt:i4>
      </vt:variant>
      <vt:variant>
        <vt:lpwstr/>
      </vt:variant>
      <vt:variant>
        <vt:lpwstr>_Toc535175634</vt:lpwstr>
      </vt:variant>
      <vt:variant>
        <vt:i4>1245233</vt:i4>
      </vt:variant>
      <vt:variant>
        <vt:i4>332</vt:i4>
      </vt:variant>
      <vt:variant>
        <vt:i4>0</vt:i4>
      </vt:variant>
      <vt:variant>
        <vt:i4>5</vt:i4>
      </vt:variant>
      <vt:variant>
        <vt:lpwstr/>
      </vt:variant>
      <vt:variant>
        <vt:lpwstr>_Toc535175633</vt:lpwstr>
      </vt:variant>
      <vt:variant>
        <vt:i4>1245233</vt:i4>
      </vt:variant>
      <vt:variant>
        <vt:i4>326</vt:i4>
      </vt:variant>
      <vt:variant>
        <vt:i4>0</vt:i4>
      </vt:variant>
      <vt:variant>
        <vt:i4>5</vt:i4>
      </vt:variant>
      <vt:variant>
        <vt:lpwstr/>
      </vt:variant>
      <vt:variant>
        <vt:lpwstr>_Toc535175632</vt:lpwstr>
      </vt:variant>
      <vt:variant>
        <vt:i4>1245233</vt:i4>
      </vt:variant>
      <vt:variant>
        <vt:i4>320</vt:i4>
      </vt:variant>
      <vt:variant>
        <vt:i4>0</vt:i4>
      </vt:variant>
      <vt:variant>
        <vt:i4>5</vt:i4>
      </vt:variant>
      <vt:variant>
        <vt:lpwstr/>
      </vt:variant>
      <vt:variant>
        <vt:lpwstr>_Toc535175631</vt:lpwstr>
      </vt:variant>
      <vt:variant>
        <vt:i4>1245233</vt:i4>
      </vt:variant>
      <vt:variant>
        <vt:i4>314</vt:i4>
      </vt:variant>
      <vt:variant>
        <vt:i4>0</vt:i4>
      </vt:variant>
      <vt:variant>
        <vt:i4>5</vt:i4>
      </vt:variant>
      <vt:variant>
        <vt:lpwstr/>
      </vt:variant>
      <vt:variant>
        <vt:lpwstr>_Toc535175630</vt:lpwstr>
      </vt:variant>
      <vt:variant>
        <vt:i4>1179697</vt:i4>
      </vt:variant>
      <vt:variant>
        <vt:i4>308</vt:i4>
      </vt:variant>
      <vt:variant>
        <vt:i4>0</vt:i4>
      </vt:variant>
      <vt:variant>
        <vt:i4>5</vt:i4>
      </vt:variant>
      <vt:variant>
        <vt:lpwstr/>
      </vt:variant>
      <vt:variant>
        <vt:lpwstr>_Toc535175629</vt:lpwstr>
      </vt:variant>
      <vt:variant>
        <vt:i4>1179697</vt:i4>
      </vt:variant>
      <vt:variant>
        <vt:i4>302</vt:i4>
      </vt:variant>
      <vt:variant>
        <vt:i4>0</vt:i4>
      </vt:variant>
      <vt:variant>
        <vt:i4>5</vt:i4>
      </vt:variant>
      <vt:variant>
        <vt:lpwstr/>
      </vt:variant>
      <vt:variant>
        <vt:lpwstr>_Toc535175628</vt:lpwstr>
      </vt:variant>
      <vt:variant>
        <vt:i4>1179697</vt:i4>
      </vt:variant>
      <vt:variant>
        <vt:i4>296</vt:i4>
      </vt:variant>
      <vt:variant>
        <vt:i4>0</vt:i4>
      </vt:variant>
      <vt:variant>
        <vt:i4>5</vt:i4>
      </vt:variant>
      <vt:variant>
        <vt:lpwstr/>
      </vt:variant>
      <vt:variant>
        <vt:lpwstr>_Toc535175627</vt:lpwstr>
      </vt:variant>
      <vt:variant>
        <vt:i4>1179697</vt:i4>
      </vt:variant>
      <vt:variant>
        <vt:i4>290</vt:i4>
      </vt:variant>
      <vt:variant>
        <vt:i4>0</vt:i4>
      </vt:variant>
      <vt:variant>
        <vt:i4>5</vt:i4>
      </vt:variant>
      <vt:variant>
        <vt:lpwstr/>
      </vt:variant>
      <vt:variant>
        <vt:lpwstr>_Toc535175626</vt:lpwstr>
      </vt:variant>
      <vt:variant>
        <vt:i4>1179697</vt:i4>
      </vt:variant>
      <vt:variant>
        <vt:i4>284</vt:i4>
      </vt:variant>
      <vt:variant>
        <vt:i4>0</vt:i4>
      </vt:variant>
      <vt:variant>
        <vt:i4>5</vt:i4>
      </vt:variant>
      <vt:variant>
        <vt:lpwstr/>
      </vt:variant>
      <vt:variant>
        <vt:lpwstr>_Toc535175625</vt:lpwstr>
      </vt:variant>
      <vt:variant>
        <vt:i4>1179697</vt:i4>
      </vt:variant>
      <vt:variant>
        <vt:i4>278</vt:i4>
      </vt:variant>
      <vt:variant>
        <vt:i4>0</vt:i4>
      </vt:variant>
      <vt:variant>
        <vt:i4>5</vt:i4>
      </vt:variant>
      <vt:variant>
        <vt:lpwstr/>
      </vt:variant>
      <vt:variant>
        <vt:lpwstr>_Toc535175624</vt:lpwstr>
      </vt:variant>
      <vt:variant>
        <vt:i4>1179697</vt:i4>
      </vt:variant>
      <vt:variant>
        <vt:i4>272</vt:i4>
      </vt:variant>
      <vt:variant>
        <vt:i4>0</vt:i4>
      </vt:variant>
      <vt:variant>
        <vt:i4>5</vt:i4>
      </vt:variant>
      <vt:variant>
        <vt:lpwstr/>
      </vt:variant>
      <vt:variant>
        <vt:lpwstr>_Toc535175623</vt:lpwstr>
      </vt:variant>
      <vt:variant>
        <vt:i4>1179697</vt:i4>
      </vt:variant>
      <vt:variant>
        <vt:i4>266</vt:i4>
      </vt:variant>
      <vt:variant>
        <vt:i4>0</vt:i4>
      </vt:variant>
      <vt:variant>
        <vt:i4>5</vt:i4>
      </vt:variant>
      <vt:variant>
        <vt:lpwstr/>
      </vt:variant>
      <vt:variant>
        <vt:lpwstr>_Toc535175622</vt:lpwstr>
      </vt:variant>
      <vt:variant>
        <vt:i4>1179697</vt:i4>
      </vt:variant>
      <vt:variant>
        <vt:i4>260</vt:i4>
      </vt:variant>
      <vt:variant>
        <vt:i4>0</vt:i4>
      </vt:variant>
      <vt:variant>
        <vt:i4>5</vt:i4>
      </vt:variant>
      <vt:variant>
        <vt:lpwstr/>
      </vt:variant>
      <vt:variant>
        <vt:lpwstr>_Toc535175621</vt:lpwstr>
      </vt:variant>
      <vt:variant>
        <vt:i4>1179697</vt:i4>
      </vt:variant>
      <vt:variant>
        <vt:i4>254</vt:i4>
      </vt:variant>
      <vt:variant>
        <vt:i4>0</vt:i4>
      </vt:variant>
      <vt:variant>
        <vt:i4>5</vt:i4>
      </vt:variant>
      <vt:variant>
        <vt:lpwstr/>
      </vt:variant>
      <vt:variant>
        <vt:lpwstr>_Toc535175620</vt:lpwstr>
      </vt:variant>
      <vt:variant>
        <vt:i4>1114161</vt:i4>
      </vt:variant>
      <vt:variant>
        <vt:i4>248</vt:i4>
      </vt:variant>
      <vt:variant>
        <vt:i4>0</vt:i4>
      </vt:variant>
      <vt:variant>
        <vt:i4>5</vt:i4>
      </vt:variant>
      <vt:variant>
        <vt:lpwstr/>
      </vt:variant>
      <vt:variant>
        <vt:lpwstr>_Toc535175619</vt:lpwstr>
      </vt:variant>
      <vt:variant>
        <vt:i4>1114161</vt:i4>
      </vt:variant>
      <vt:variant>
        <vt:i4>242</vt:i4>
      </vt:variant>
      <vt:variant>
        <vt:i4>0</vt:i4>
      </vt:variant>
      <vt:variant>
        <vt:i4>5</vt:i4>
      </vt:variant>
      <vt:variant>
        <vt:lpwstr/>
      </vt:variant>
      <vt:variant>
        <vt:lpwstr>_Toc535175618</vt:lpwstr>
      </vt:variant>
      <vt:variant>
        <vt:i4>1114161</vt:i4>
      </vt:variant>
      <vt:variant>
        <vt:i4>236</vt:i4>
      </vt:variant>
      <vt:variant>
        <vt:i4>0</vt:i4>
      </vt:variant>
      <vt:variant>
        <vt:i4>5</vt:i4>
      </vt:variant>
      <vt:variant>
        <vt:lpwstr/>
      </vt:variant>
      <vt:variant>
        <vt:lpwstr>_Toc535175617</vt:lpwstr>
      </vt:variant>
      <vt:variant>
        <vt:i4>1114161</vt:i4>
      </vt:variant>
      <vt:variant>
        <vt:i4>230</vt:i4>
      </vt:variant>
      <vt:variant>
        <vt:i4>0</vt:i4>
      </vt:variant>
      <vt:variant>
        <vt:i4>5</vt:i4>
      </vt:variant>
      <vt:variant>
        <vt:lpwstr/>
      </vt:variant>
      <vt:variant>
        <vt:lpwstr>_Toc535175616</vt:lpwstr>
      </vt:variant>
      <vt:variant>
        <vt:i4>1114161</vt:i4>
      </vt:variant>
      <vt:variant>
        <vt:i4>224</vt:i4>
      </vt:variant>
      <vt:variant>
        <vt:i4>0</vt:i4>
      </vt:variant>
      <vt:variant>
        <vt:i4>5</vt:i4>
      </vt:variant>
      <vt:variant>
        <vt:lpwstr/>
      </vt:variant>
      <vt:variant>
        <vt:lpwstr>_Toc535175615</vt:lpwstr>
      </vt:variant>
      <vt:variant>
        <vt:i4>1114161</vt:i4>
      </vt:variant>
      <vt:variant>
        <vt:i4>218</vt:i4>
      </vt:variant>
      <vt:variant>
        <vt:i4>0</vt:i4>
      </vt:variant>
      <vt:variant>
        <vt:i4>5</vt:i4>
      </vt:variant>
      <vt:variant>
        <vt:lpwstr/>
      </vt:variant>
      <vt:variant>
        <vt:lpwstr>_Toc535175614</vt:lpwstr>
      </vt:variant>
      <vt:variant>
        <vt:i4>1114161</vt:i4>
      </vt:variant>
      <vt:variant>
        <vt:i4>212</vt:i4>
      </vt:variant>
      <vt:variant>
        <vt:i4>0</vt:i4>
      </vt:variant>
      <vt:variant>
        <vt:i4>5</vt:i4>
      </vt:variant>
      <vt:variant>
        <vt:lpwstr/>
      </vt:variant>
      <vt:variant>
        <vt:lpwstr>_Toc535175613</vt:lpwstr>
      </vt:variant>
      <vt:variant>
        <vt:i4>1114161</vt:i4>
      </vt:variant>
      <vt:variant>
        <vt:i4>206</vt:i4>
      </vt:variant>
      <vt:variant>
        <vt:i4>0</vt:i4>
      </vt:variant>
      <vt:variant>
        <vt:i4>5</vt:i4>
      </vt:variant>
      <vt:variant>
        <vt:lpwstr/>
      </vt:variant>
      <vt:variant>
        <vt:lpwstr>_Toc535175612</vt:lpwstr>
      </vt:variant>
      <vt:variant>
        <vt:i4>1114161</vt:i4>
      </vt:variant>
      <vt:variant>
        <vt:i4>200</vt:i4>
      </vt:variant>
      <vt:variant>
        <vt:i4>0</vt:i4>
      </vt:variant>
      <vt:variant>
        <vt:i4>5</vt:i4>
      </vt:variant>
      <vt:variant>
        <vt:lpwstr/>
      </vt:variant>
      <vt:variant>
        <vt:lpwstr>_Toc535175611</vt:lpwstr>
      </vt:variant>
      <vt:variant>
        <vt:i4>1114161</vt:i4>
      </vt:variant>
      <vt:variant>
        <vt:i4>194</vt:i4>
      </vt:variant>
      <vt:variant>
        <vt:i4>0</vt:i4>
      </vt:variant>
      <vt:variant>
        <vt:i4>5</vt:i4>
      </vt:variant>
      <vt:variant>
        <vt:lpwstr/>
      </vt:variant>
      <vt:variant>
        <vt:lpwstr>_Toc535175610</vt:lpwstr>
      </vt:variant>
      <vt:variant>
        <vt:i4>1048625</vt:i4>
      </vt:variant>
      <vt:variant>
        <vt:i4>188</vt:i4>
      </vt:variant>
      <vt:variant>
        <vt:i4>0</vt:i4>
      </vt:variant>
      <vt:variant>
        <vt:i4>5</vt:i4>
      </vt:variant>
      <vt:variant>
        <vt:lpwstr/>
      </vt:variant>
      <vt:variant>
        <vt:lpwstr>_Toc535175609</vt:lpwstr>
      </vt:variant>
      <vt:variant>
        <vt:i4>1048625</vt:i4>
      </vt:variant>
      <vt:variant>
        <vt:i4>182</vt:i4>
      </vt:variant>
      <vt:variant>
        <vt:i4>0</vt:i4>
      </vt:variant>
      <vt:variant>
        <vt:i4>5</vt:i4>
      </vt:variant>
      <vt:variant>
        <vt:lpwstr/>
      </vt:variant>
      <vt:variant>
        <vt:lpwstr>_Toc535175608</vt:lpwstr>
      </vt:variant>
      <vt:variant>
        <vt:i4>1048625</vt:i4>
      </vt:variant>
      <vt:variant>
        <vt:i4>176</vt:i4>
      </vt:variant>
      <vt:variant>
        <vt:i4>0</vt:i4>
      </vt:variant>
      <vt:variant>
        <vt:i4>5</vt:i4>
      </vt:variant>
      <vt:variant>
        <vt:lpwstr/>
      </vt:variant>
      <vt:variant>
        <vt:lpwstr>_Toc535175607</vt:lpwstr>
      </vt:variant>
      <vt:variant>
        <vt:i4>1048625</vt:i4>
      </vt:variant>
      <vt:variant>
        <vt:i4>170</vt:i4>
      </vt:variant>
      <vt:variant>
        <vt:i4>0</vt:i4>
      </vt:variant>
      <vt:variant>
        <vt:i4>5</vt:i4>
      </vt:variant>
      <vt:variant>
        <vt:lpwstr/>
      </vt:variant>
      <vt:variant>
        <vt:lpwstr>_Toc535175606</vt:lpwstr>
      </vt:variant>
      <vt:variant>
        <vt:i4>1048625</vt:i4>
      </vt:variant>
      <vt:variant>
        <vt:i4>164</vt:i4>
      </vt:variant>
      <vt:variant>
        <vt:i4>0</vt:i4>
      </vt:variant>
      <vt:variant>
        <vt:i4>5</vt:i4>
      </vt:variant>
      <vt:variant>
        <vt:lpwstr/>
      </vt:variant>
      <vt:variant>
        <vt:lpwstr>_Toc535175605</vt:lpwstr>
      </vt:variant>
      <vt:variant>
        <vt:i4>1048625</vt:i4>
      </vt:variant>
      <vt:variant>
        <vt:i4>158</vt:i4>
      </vt:variant>
      <vt:variant>
        <vt:i4>0</vt:i4>
      </vt:variant>
      <vt:variant>
        <vt:i4>5</vt:i4>
      </vt:variant>
      <vt:variant>
        <vt:lpwstr/>
      </vt:variant>
      <vt:variant>
        <vt:lpwstr>_Toc535175604</vt:lpwstr>
      </vt:variant>
      <vt:variant>
        <vt:i4>1048625</vt:i4>
      </vt:variant>
      <vt:variant>
        <vt:i4>152</vt:i4>
      </vt:variant>
      <vt:variant>
        <vt:i4>0</vt:i4>
      </vt:variant>
      <vt:variant>
        <vt:i4>5</vt:i4>
      </vt:variant>
      <vt:variant>
        <vt:lpwstr/>
      </vt:variant>
      <vt:variant>
        <vt:lpwstr>_Toc535175603</vt:lpwstr>
      </vt:variant>
      <vt:variant>
        <vt:i4>1048625</vt:i4>
      </vt:variant>
      <vt:variant>
        <vt:i4>146</vt:i4>
      </vt:variant>
      <vt:variant>
        <vt:i4>0</vt:i4>
      </vt:variant>
      <vt:variant>
        <vt:i4>5</vt:i4>
      </vt:variant>
      <vt:variant>
        <vt:lpwstr/>
      </vt:variant>
      <vt:variant>
        <vt:lpwstr>_Toc535175602</vt:lpwstr>
      </vt:variant>
      <vt:variant>
        <vt:i4>1048625</vt:i4>
      </vt:variant>
      <vt:variant>
        <vt:i4>140</vt:i4>
      </vt:variant>
      <vt:variant>
        <vt:i4>0</vt:i4>
      </vt:variant>
      <vt:variant>
        <vt:i4>5</vt:i4>
      </vt:variant>
      <vt:variant>
        <vt:lpwstr/>
      </vt:variant>
      <vt:variant>
        <vt:lpwstr>_Toc535175601</vt:lpwstr>
      </vt:variant>
      <vt:variant>
        <vt:i4>1048625</vt:i4>
      </vt:variant>
      <vt:variant>
        <vt:i4>134</vt:i4>
      </vt:variant>
      <vt:variant>
        <vt:i4>0</vt:i4>
      </vt:variant>
      <vt:variant>
        <vt:i4>5</vt:i4>
      </vt:variant>
      <vt:variant>
        <vt:lpwstr/>
      </vt:variant>
      <vt:variant>
        <vt:lpwstr>_Toc535175600</vt:lpwstr>
      </vt:variant>
      <vt:variant>
        <vt:i4>1638450</vt:i4>
      </vt:variant>
      <vt:variant>
        <vt:i4>128</vt:i4>
      </vt:variant>
      <vt:variant>
        <vt:i4>0</vt:i4>
      </vt:variant>
      <vt:variant>
        <vt:i4>5</vt:i4>
      </vt:variant>
      <vt:variant>
        <vt:lpwstr/>
      </vt:variant>
      <vt:variant>
        <vt:lpwstr>_Toc535175599</vt:lpwstr>
      </vt:variant>
      <vt:variant>
        <vt:i4>1638450</vt:i4>
      </vt:variant>
      <vt:variant>
        <vt:i4>122</vt:i4>
      </vt:variant>
      <vt:variant>
        <vt:i4>0</vt:i4>
      </vt:variant>
      <vt:variant>
        <vt:i4>5</vt:i4>
      </vt:variant>
      <vt:variant>
        <vt:lpwstr/>
      </vt:variant>
      <vt:variant>
        <vt:lpwstr>_Toc535175598</vt:lpwstr>
      </vt:variant>
      <vt:variant>
        <vt:i4>1638450</vt:i4>
      </vt:variant>
      <vt:variant>
        <vt:i4>116</vt:i4>
      </vt:variant>
      <vt:variant>
        <vt:i4>0</vt:i4>
      </vt:variant>
      <vt:variant>
        <vt:i4>5</vt:i4>
      </vt:variant>
      <vt:variant>
        <vt:lpwstr/>
      </vt:variant>
      <vt:variant>
        <vt:lpwstr>_Toc535175597</vt:lpwstr>
      </vt:variant>
      <vt:variant>
        <vt:i4>1638450</vt:i4>
      </vt:variant>
      <vt:variant>
        <vt:i4>110</vt:i4>
      </vt:variant>
      <vt:variant>
        <vt:i4>0</vt:i4>
      </vt:variant>
      <vt:variant>
        <vt:i4>5</vt:i4>
      </vt:variant>
      <vt:variant>
        <vt:lpwstr/>
      </vt:variant>
      <vt:variant>
        <vt:lpwstr>_Toc535175596</vt:lpwstr>
      </vt:variant>
      <vt:variant>
        <vt:i4>1638450</vt:i4>
      </vt:variant>
      <vt:variant>
        <vt:i4>104</vt:i4>
      </vt:variant>
      <vt:variant>
        <vt:i4>0</vt:i4>
      </vt:variant>
      <vt:variant>
        <vt:i4>5</vt:i4>
      </vt:variant>
      <vt:variant>
        <vt:lpwstr/>
      </vt:variant>
      <vt:variant>
        <vt:lpwstr>_Toc535175595</vt:lpwstr>
      </vt:variant>
      <vt:variant>
        <vt:i4>1638450</vt:i4>
      </vt:variant>
      <vt:variant>
        <vt:i4>98</vt:i4>
      </vt:variant>
      <vt:variant>
        <vt:i4>0</vt:i4>
      </vt:variant>
      <vt:variant>
        <vt:i4>5</vt:i4>
      </vt:variant>
      <vt:variant>
        <vt:lpwstr/>
      </vt:variant>
      <vt:variant>
        <vt:lpwstr>_Toc535175594</vt:lpwstr>
      </vt:variant>
      <vt:variant>
        <vt:i4>1638450</vt:i4>
      </vt:variant>
      <vt:variant>
        <vt:i4>92</vt:i4>
      </vt:variant>
      <vt:variant>
        <vt:i4>0</vt:i4>
      </vt:variant>
      <vt:variant>
        <vt:i4>5</vt:i4>
      </vt:variant>
      <vt:variant>
        <vt:lpwstr/>
      </vt:variant>
      <vt:variant>
        <vt:lpwstr>_Toc535175593</vt:lpwstr>
      </vt:variant>
      <vt:variant>
        <vt:i4>1638450</vt:i4>
      </vt:variant>
      <vt:variant>
        <vt:i4>86</vt:i4>
      </vt:variant>
      <vt:variant>
        <vt:i4>0</vt:i4>
      </vt:variant>
      <vt:variant>
        <vt:i4>5</vt:i4>
      </vt:variant>
      <vt:variant>
        <vt:lpwstr/>
      </vt:variant>
      <vt:variant>
        <vt:lpwstr>_Toc535175592</vt:lpwstr>
      </vt:variant>
      <vt:variant>
        <vt:i4>1638450</vt:i4>
      </vt:variant>
      <vt:variant>
        <vt:i4>80</vt:i4>
      </vt:variant>
      <vt:variant>
        <vt:i4>0</vt:i4>
      </vt:variant>
      <vt:variant>
        <vt:i4>5</vt:i4>
      </vt:variant>
      <vt:variant>
        <vt:lpwstr/>
      </vt:variant>
      <vt:variant>
        <vt:lpwstr>_Toc535175591</vt:lpwstr>
      </vt:variant>
      <vt:variant>
        <vt:i4>1638450</vt:i4>
      </vt:variant>
      <vt:variant>
        <vt:i4>74</vt:i4>
      </vt:variant>
      <vt:variant>
        <vt:i4>0</vt:i4>
      </vt:variant>
      <vt:variant>
        <vt:i4>5</vt:i4>
      </vt:variant>
      <vt:variant>
        <vt:lpwstr/>
      </vt:variant>
      <vt:variant>
        <vt:lpwstr>_Toc535175590</vt:lpwstr>
      </vt:variant>
      <vt:variant>
        <vt:i4>1572914</vt:i4>
      </vt:variant>
      <vt:variant>
        <vt:i4>68</vt:i4>
      </vt:variant>
      <vt:variant>
        <vt:i4>0</vt:i4>
      </vt:variant>
      <vt:variant>
        <vt:i4>5</vt:i4>
      </vt:variant>
      <vt:variant>
        <vt:lpwstr/>
      </vt:variant>
      <vt:variant>
        <vt:lpwstr>_Toc535175589</vt:lpwstr>
      </vt:variant>
      <vt:variant>
        <vt:i4>1572914</vt:i4>
      </vt:variant>
      <vt:variant>
        <vt:i4>62</vt:i4>
      </vt:variant>
      <vt:variant>
        <vt:i4>0</vt:i4>
      </vt:variant>
      <vt:variant>
        <vt:i4>5</vt:i4>
      </vt:variant>
      <vt:variant>
        <vt:lpwstr/>
      </vt:variant>
      <vt:variant>
        <vt:lpwstr>_Toc535175588</vt:lpwstr>
      </vt:variant>
      <vt:variant>
        <vt:i4>1572914</vt:i4>
      </vt:variant>
      <vt:variant>
        <vt:i4>56</vt:i4>
      </vt:variant>
      <vt:variant>
        <vt:i4>0</vt:i4>
      </vt:variant>
      <vt:variant>
        <vt:i4>5</vt:i4>
      </vt:variant>
      <vt:variant>
        <vt:lpwstr/>
      </vt:variant>
      <vt:variant>
        <vt:lpwstr>_Toc535175587</vt:lpwstr>
      </vt:variant>
      <vt:variant>
        <vt:i4>1572914</vt:i4>
      </vt:variant>
      <vt:variant>
        <vt:i4>50</vt:i4>
      </vt:variant>
      <vt:variant>
        <vt:i4>0</vt:i4>
      </vt:variant>
      <vt:variant>
        <vt:i4>5</vt:i4>
      </vt:variant>
      <vt:variant>
        <vt:lpwstr/>
      </vt:variant>
      <vt:variant>
        <vt:lpwstr>_Toc535175586</vt:lpwstr>
      </vt:variant>
      <vt:variant>
        <vt:i4>1572914</vt:i4>
      </vt:variant>
      <vt:variant>
        <vt:i4>44</vt:i4>
      </vt:variant>
      <vt:variant>
        <vt:i4>0</vt:i4>
      </vt:variant>
      <vt:variant>
        <vt:i4>5</vt:i4>
      </vt:variant>
      <vt:variant>
        <vt:lpwstr/>
      </vt:variant>
      <vt:variant>
        <vt:lpwstr>_Toc535175585</vt:lpwstr>
      </vt:variant>
      <vt:variant>
        <vt:i4>1572914</vt:i4>
      </vt:variant>
      <vt:variant>
        <vt:i4>38</vt:i4>
      </vt:variant>
      <vt:variant>
        <vt:i4>0</vt:i4>
      </vt:variant>
      <vt:variant>
        <vt:i4>5</vt:i4>
      </vt:variant>
      <vt:variant>
        <vt:lpwstr/>
      </vt:variant>
      <vt:variant>
        <vt:lpwstr>_Toc535175584</vt:lpwstr>
      </vt:variant>
      <vt:variant>
        <vt:i4>1572914</vt:i4>
      </vt:variant>
      <vt:variant>
        <vt:i4>32</vt:i4>
      </vt:variant>
      <vt:variant>
        <vt:i4>0</vt:i4>
      </vt:variant>
      <vt:variant>
        <vt:i4>5</vt:i4>
      </vt:variant>
      <vt:variant>
        <vt:lpwstr/>
      </vt:variant>
      <vt:variant>
        <vt:lpwstr>_Toc535175583</vt:lpwstr>
      </vt:variant>
      <vt:variant>
        <vt:i4>1572914</vt:i4>
      </vt:variant>
      <vt:variant>
        <vt:i4>26</vt:i4>
      </vt:variant>
      <vt:variant>
        <vt:i4>0</vt:i4>
      </vt:variant>
      <vt:variant>
        <vt:i4>5</vt:i4>
      </vt:variant>
      <vt:variant>
        <vt:lpwstr/>
      </vt:variant>
      <vt:variant>
        <vt:lpwstr>_Toc535175582</vt:lpwstr>
      </vt:variant>
      <vt:variant>
        <vt:i4>1572914</vt:i4>
      </vt:variant>
      <vt:variant>
        <vt:i4>20</vt:i4>
      </vt:variant>
      <vt:variant>
        <vt:i4>0</vt:i4>
      </vt:variant>
      <vt:variant>
        <vt:i4>5</vt:i4>
      </vt:variant>
      <vt:variant>
        <vt:lpwstr/>
      </vt:variant>
      <vt:variant>
        <vt:lpwstr>_Toc535175581</vt:lpwstr>
      </vt:variant>
      <vt:variant>
        <vt:i4>1572914</vt:i4>
      </vt:variant>
      <vt:variant>
        <vt:i4>14</vt:i4>
      </vt:variant>
      <vt:variant>
        <vt:i4>0</vt:i4>
      </vt:variant>
      <vt:variant>
        <vt:i4>5</vt:i4>
      </vt:variant>
      <vt:variant>
        <vt:lpwstr/>
      </vt:variant>
      <vt:variant>
        <vt:lpwstr>_Toc535175580</vt:lpwstr>
      </vt:variant>
      <vt:variant>
        <vt:i4>1507378</vt:i4>
      </vt:variant>
      <vt:variant>
        <vt:i4>8</vt:i4>
      </vt:variant>
      <vt:variant>
        <vt:i4>0</vt:i4>
      </vt:variant>
      <vt:variant>
        <vt:i4>5</vt:i4>
      </vt:variant>
      <vt:variant>
        <vt:lpwstr/>
      </vt:variant>
      <vt:variant>
        <vt:lpwstr>_Toc535175579</vt:lpwstr>
      </vt:variant>
      <vt:variant>
        <vt:i4>1507378</vt:i4>
      </vt:variant>
      <vt:variant>
        <vt:i4>2</vt:i4>
      </vt:variant>
      <vt:variant>
        <vt:i4>0</vt:i4>
      </vt:variant>
      <vt:variant>
        <vt:i4>5</vt:i4>
      </vt:variant>
      <vt:variant>
        <vt:lpwstr/>
      </vt:variant>
      <vt:variant>
        <vt:lpwstr>_Toc535175578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dc:creator>
  <cp:keywords/>
  <cp:lastModifiedBy>Sethuraman Krishnamurthi</cp:lastModifiedBy>
  <cp:revision>2</cp:revision>
  <cp:lastPrinted>2019-02-08T21:01:00Z</cp:lastPrinted>
  <dcterms:created xsi:type="dcterms:W3CDTF">2021-02-07T14:30:00Z</dcterms:created>
  <dcterms:modified xsi:type="dcterms:W3CDTF">2021-02-07T14:30:00Z</dcterms:modified>
</cp:coreProperties>
</file>