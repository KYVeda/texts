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1A03C" w14:textId="77777777" w:rsidR="00F44F61" w:rsidRPr="00F80021" w:rsidRDefault="00F44F61" w:rsidP="00F44F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Telugu Extra" w:hAnsi="BRH Telugu Extra" w:cs="BRH Telugu"/>
          <w:b/>
          <w:sz w:val="56"/>
          <w:szCs w:val="56"/>
        </w:rPr>
      </w:pPr>
      <w:r w:rsidRPr="00F80021">
        <w:rPr>
          <w:rFonts w:ascii="BRH Telugu Extra" w:hAnsi="BRH Telugu Extra" w:cs="BRH Telugu"/>
          <w:b/>
          <w:sz w:val="56"/>
          <w:szCs w:val="56"/>
        </w:rPr>
        <w:t>MA ¶m¶¢ÀB ¶p±µ¶¢ÃhµîÊm, §ñ ¶¢À¶®Sµg¶phµ±ÀÉÀ ¶m¶¢ÀB</w:t>
      </w:r>
    </w:p>
    <w:p w14:paraId="196CF252" w14:textId="77777777" w:rsidR="00F44F61" w:rsidRPr="00F80021" w:rsidRDefault="00F44F61" w:rsidP="00F44F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Telugu Extra" w:hAnsi="BRH Telugu Extra" w:cs="BRH Telugu Extra"/>
          <w:b/>
          <w:sz w:val="56"/>
          <w:szCs w:val="56"/>
        </w:rPr>
      </w:pPr>
      <w:r w:rsidRPr="00F80021">
        <w:rPr>
          <w:rFonts w:ascii="BRH Telugu Extra" w:hAnsi="BRH Telugu Extra" w:cs="BRH Telugu Extra"/>
          <w:b/>
          <w:sz w:val="56"/>
          <w:szCs w:val="56"/>
        </w:rPr>
        <w:t>§ñ SµÀ±µÀsûÑï ¶m¶¢ÀB …¶¬…±¼B MA</w:t>
      </w:r>
    </w:p>
    <w:p w14:paraId="0398E313" w14:textId="77777777" w:rsidR="003A6437" w:rsidRPr="00F80021" w:rsidRDefault="003A6437" w:rsidP="003A6437">
      <w:pPr>
        <w:autoSpaceDE w:val="0"/>
        <w:autoSpaceDN w:val="0"/>
        <w:adjustRightInd w:val="0"/>
        <w:spacing w:after="0" w:line="240" w:lineRule="auto"/>
        <w:rPr>
          <w:rFonts w:ascii="BRH Telugu Extra" w:hAnsi="BRH Telugu Extra" w:cs="BRH Telugu Extra"/>
          <w:sz w:val="44"/>
          <w:szCs w:val="44"/>
        </w:rPr>
      </w:pPr>
    </w:p>
    <w:p w14:paraId="1B4BF49F" w14:textId="77777777" w:rsidR="003A6437" w:rsidRPr="00F80021" w:rsidRDefault="003A6437" w:rsidP="003A6437">
      <w:pPr>
        <w:autoSpaceDE w:val="0"/>
        <w:autoSpaceDN w:val="0"/>
        <w:adjustRightInd w:val="0"/>
        <w:spacing w:after="0" w:line="240" w:lineRule="auto"/>
        <w:rPr>
          <w:rFonts w:ascii="BRH Telugu Extra" w:hAnsi="BRH Telugu Extra" w:cs="BRH Telugu Extra"/>
          <w:sz w:val="44"/>
          <w:szCs w:val="44"/>
        </w:rPr>
      </w:pPr>
    </w:p>
    <w:p w14:paraId="4BF42B63" w14:textId="77777777" w:rsidR="003A6437" w:rsidRPr="00F80021" w:rsidRDefault="003A6437" w:rsidP="003A6437">
      <w:pPr>
        <w:autoSpaceDE w:val="0"/>
        <w:autoSpaceDN w:val="0"/>
        <w:adjustRightInd w:val="0"/>
        <w:spacing w:after="0" w:line="240" w:lineRule="auto"/>
        <w:rPr>
          <w:rFonts w:ascii="BRH Telugu Extra" w:hAnsi="BRH Telugu Extra" w:cs="BRH Telugu Extra"/>
          <w:sz w:val="44"/>
          <w:szCs w:val="44"/>
        </w:rPr>
      </w:pPr>
    </w:p>
    <w:p w14:paraId="71315492" w14:textId="77777777" w:rsidR="003A6437" w:rsidRPr="00F80021" w:rsidRDefault="003A6437" w:rsidP="003A6437">
      <w:pPr>
        <w:autoSpaceDE w:val="0"/>
        <w:autoSpaceDN w:val="0"/>
        <w:adjustRightInd w:val="0"/>
        <w:spacing w:after="0" w:line="240" w:lineRule="auto"/>
        <w:rPr>
          <w:rFonts w:ascii="BRH Telugu Extra" w:hAnsi="BRH Telugu Extra" w:cs="BRH Telugu Extra"/>
          <w:sz w:val="44"/>
          <w:szCs w:val="44"/>
        </w:rPr>
      </w:pPr>
    </w:p>
    <w:p w14:paraId="0C865C8E" w14:textId="77777777" w:rsidR="00F44F61" w:rsidRPr="00F80021" w:rsidRDefault="00F44F61" w:rsidP="00F44F61">
      <w:pPr>
        <w:autoSpaceDE w:val="0"/>
        <w:autoSpaceDN w:val="0"/>
        <w:adjustRightInd w:val="0"/>
        <w:spacing w:after="0" w:line="240" w:lineRule="auto"/>
        <w:jc w:val="center"/>
        <w:rPr>
          <w:rFonts w:ascii="BRH Telugu Extra" w:hAnsi="BRH Telugu Extra" w:cs="BRH Telugu"/>
          <w:b/>
          <w:sz w:val="96"/>
          <w:szCs w:val="96"/>
        </w:rPr>
      </w:pPr>
      <w:r w:rsidRPr="00F80021">
        <w:rPr>
          <w:rFonts w:ascii="BRH Telugu Extra" w:hAnsi="BRH Telugu Extra" w:cs="BRH Telugu"/>
          <w:b/>
          <w:sz w:val="96"/>
          <w:szCs w:val="96"/>
        </w:rPr>
        <w:t>¥¹nåY¶p ¶¢À¶måò q¸eµB</w:t>
      </w:r>
    </w:p>
    <w:p w14:paraId="19995C46" w14:textId="77777777" w:rsidR="00477D54" w:rsidRPr="00F80021" w:rsidRDefault="00477D54" w:rsidP="00ED06BE">
      <w:pPr>
        <w:pStyle w:val="TOCHeading"/>
        <w:jc w:val="center"/>
        <w:rPr>
          <w:rFonts w:ascii="BRH Kannada RN" w:hAnsi="BRH Kannada RN" w:cs="Arial"/>
          <w:b/>
          <w:color w:val="auto"/>
        </w:rPr>
      </w:pPr>
    </w:p>
    <w:p w14:paraId="2B75B51C" w14:textId="77777777" w:rsidR="00FA648C" w:rsidRPr="00F80021" w:rsidRDefault="00FA648C" w:rsidP="00477D54">
      <w:pPr>
        <w:jc w:val="center"/>
      </w:pPr>
    </w:p>
    <w:p w14:paraId="5DB1B82E" w14:textId="77777777" w:rsidR="00FA648C" w:rsidRPr="00F80021" w:rsidRDefault="00FA648C" w:rsidP="00FA648C"/>
    <w:p w14:paraId="05F3A1B8" w14:textId="77777777" w:rsidR="00FA648C" w:rsidRPr="00F80021" w:rsidRDefault="00FA648C" w:rsidP="00FA648C"/>
    <w:p w14:paraId="6E8FBD9F" w14:textId="77777777" w:rsidR="00FA648C" w:rsidRPr="00F80021" w:rsidRDefault="00FA648C" w:rsidP="00FA648C"/>
    <w:p w14:paraId="1B6A7C4B" w14:textId="77777777" w:rsidR="00FA648C" w:rsidRPr="00F80021" w:rsidRDefault="00FA648C" w:rsidP="00FA648C"/>
    <w:p w14:paraId="5F2F02B7" w14:textId="77777777" w:rsidR="00FA648C" w:rsidRPr="00F80021" w:rsidRDefault="00FA648C" w:rsidP="00FA648C">
      <w:pPr>
        <w:tabs>
          <w:tab w:val="left" w:pos="5585"/>
        </w:tabs>
      </w:pPr>
      <w:r w:rsidRPr="00F80021">
        <w:tab/>
      </w:r>
    </w:p>
    <w:p w14:paraId="29880C89" w14:textId="77777777" w:rsidR="00FA648C" w:rsidRPr="00F80021" w:rsidRDefault="00FA648C" w:rsidP="00FA648C"/>
    <w:p w14:paraId="6355A661" w14:textId="77777777" w:rsidR="00F80021" w:rsidRPr="00F80021" w:rsidRDefault="00F80021" w:rsidP="00FA648C"/>
    <w:p w14:paraId="67DCC36F" w14:textId="77777777" w:rsidR="00FA648C" w:rsidRPr="00F80021" w:rsidRDefault="00FA648C" w:rsidP="00FA648C"/>
    <w:p w14:paraId="1B425E41" w14:textId="77777777" w:rsidR="00FA648C" w:rsidRPr="00F80021" w:rsidRDefault="00FA648C" w:rsidP="00FA648C"/>
    <w:p w14:paraId="5C26B0CA" w14:textId="77777777" w:rsidR="00FA648C" w:rsidRPr="00F80021" w:rsidRDefault="00FA648C" w:rsidP="00477D54">
      <w:pPr>
        <w:jc w:val="center"/>
      </w:pPr>
    </w:p>
    <w:p w14:paraId="535912AB" w14:textId="77777777" w:rsidR="00FA648C" w:rsidRPr="00F80021" w:rsidRDefault="00FA648C" w:rsidP="00FA648C"/>
    <w:p w14:paraId="1B2E096F" w14:textId="77777777" w:rsidR="00FA648C" w:rsidRPr="00F80021" w:rsidRDefault="00FA648C" w:rsidP="00FA648C">
      <w:pPr>
        <w:tabs>
          <w:tab w:val="left" w:pos="7576"/>
        </w:tabs>
      </w:pPr>
      <w:r w:rsidRPr="00F80021">
        <w:lastRenderedPageBreak/>
        <w:tab/>
      </w:r>
    </w:p>
    <w:p w14:paraId="502C9C99" w14:textId="77777777" w:rsidR="006F0F11" w:rsidRPr="00F80021" w:rsidRDefault="006F0F11" w:rsidP="00477D54">
      <w:pPr>
        <w:jc w:val="center"/>
        <w:rPr>
          <w:rFonts w:ascii="Arial" w:hAnsi="Arial" w:cs="Arial"/>
          <w:b/>
          <w:sz w:val="32"/>
          <w:szCs w:val="32"/>
        </w:rPr>
      </w:pPr>
      <w:r w:rsidRPr="00F80021">
        <w:rPr>
          <w:rFonts w:ascii="Arial" w:hAnsi="Arial" w:cs="Arial"/>
          <w:b/>
          <w:sz w:val="32"/>
          <w:szCs w:val="32"/>
        </w:rPr>
        <w:t>Contents</w:t>
      </w:r>
    </w:p>
    <w:p w14:paraId="5A80790A" w14:textId="77777777" w:rsidR="00ED06BE" w:rsidRPr="00F80021" w:rsidRDefault="00ED06BE" w:rsidP="00ED06BE"/>
    <w:p w14:paraId="0DB05E36" w14:textId="77777777" w:rsidR="00F62626" w:rsidRPr="00F80021" w:rsidRDefault="00C526FA">
      <w:pPr>
        <w:pStyle w:val="TOC1"/>
        <w:tabs>
          <w:tab w:val="left" w:pos="1100"/>
          <w:tab w:val="right" w:leader="dot" w:pos="9926"/>
        </w:tabs>
        <w:rPr>
          <w:rFonts w:ascii="Calibri" w:eastAsia="Times New Roman" w:hAnsi="Calibri" w:cs="Times New Roman"/>
          <w:b w:val="0"/>
          <w:bCs w:val="0"/>
          <w:noProof/>
          <w:sz w:val="22"/>
          <w:szCs w:val="22"/>
        </w:rPr>
      </w:pPr>
      <w:r w:rsidRPr="00F80021">
        <w:rPr>
          <w:rFonts w:ascii="BRH Telugu Extra" w:hAnsi="BRH Telugu Extra"/>
          <w:b w:val="0"/>
          <w:bCs w:val="0"/>
          <w:sz w:val="20"/>
        </w:rPr>
        <w:fldChar w:fldCharType="begin"/>
      </w:r>
      <w:r w:rsidRPr="00F80021">
        <w:rPr>
          <w:rFonts w:ascii="BRH Telugu Extra" w:hAnsi="BRH Telugu Extra"/>
          <w:b w:val="0"/>
          <w:bCs w:val="0"/>
          <w:sz w:val="20"/>
        </w:rPr>
        <w:instrText xml:space="preserve"> TOC \h \z \t "1Title-VedaVMSTelugu,1,Heading2VedaVMSTelugu,2" </w:instrText>
      </w:r>
      <w:r w:rsidRPr="00F80021">
        <w:rPr>
          <w:rFonts w:ascii="BRH Telugu Extra" w:hAnsi="BRH Telugu Extra"/>
          <w:b w:val="0"/>
          <w:bCs w:val="0"/>
          <w:sz w:val="20"/>
        </w:rPr>
        <w:fldChar w:fldCharType="separate"/>
      </w:r>
      <w:hyperlink w:anchor="_Toc535268392" w:history="1">
        <w:r w:rsidR="00F62626" w:rsidRPr="00F80021">
          <w:rPr>
            <w:rStyle w:val="Hyperlink"/>
            <w:rFonts w:ascii="Arial" w:hAnsi="Arial"/>
            <w:noProof/>
            <w:color w:val="auto"/>
          </w:rPr>
          <w:t>1</w:t>
        </w:r>
        <w:r w:rsidR="00F62626" w:rsidRPr="00F80021">
          <w:rPr>
            <w:rFonts w:ascii="Calibri" w:eastAsia="Times New Roman" w:hAnsi="Calibri" w:cs="Times New Roman"/>
            <w:b w:val="0"/>
            <w:bCs w:val="0"/>
            <w:noProof/>
            <w:sz w:val="22"/>
            <w:szCs w:val="22"/>
          </w:rPr>
          <w:tab/>
        </w:r>
        <w:r w:rsidR="00F62626" w:rsidRPr="00F80021">
          <w:rPr>
            <w:rStyle w:val="Hyperlink"/>
            <w:noProof/>
            <w:color w:val="auto"/>
          </w:rPr>
          <w:t>Sµg¶phµïkµ±µö-§±Ðø¶pn¶¨h³</w:t>
        </w:r>
        <w:r w:rsidR="00F62626" w:rsidRPr="00F80021">
          <w:rPr>
            <w:noProof/>
            <w:webHidden/>
          </w:rPr>
          <w:tab/>
        </w:r>
        <w:r w:rsidR="00F62626" w:rsidRPr="00F80021">
          <w:rPr>
            <w:noProof/>
            <w:webHidden/>
          </w:rPr>
          <w:fldChar w:fldCharType="begin"/>
        </w:r>
        <w:r w:rsidR="00F62626" w:rsidRPr="00F80021">
          <w:rPr>
            <w:noProof/>
            <w:webHidden/>
          </w:rPr>
          <w:instrText xml:space="preserve"> PAGEREF _Toc535268392 \h </w:instrText>
        </w:r>
        <w:r w:rsidR="00F62626" w:rsidRPr="00F80021">
          <w:rPr>
            <w:noProof/>
            <w:webHidden/>
          </w:rPr>
        </w:r>
        <w:r w:rsidR="00F62626" w:rsidRPr="00F80021">
          <w:rPr>
            <w:noProof/>
            <w:webHidden/>
          </w:rPr>
          <w:fldChar w:fldCharType="separate"/>
        </w:r>
        <w:r w:rsidR="00D413A6">
          <w:rPr>
            <w:noProof/>
            <w:webHidden/>
          </w:rPr>
          <w:t>10</w:t>
        </w:r>
        <w:r w:rsidR="00F62626" w:rsidRPr="00F80021">
          <w:rPr>
            <w:noProof/>
            <w:webHidden/>
          </w:rPr>
          <w:fldChar w:fldCharType="end"/>
        </w:r>
      </w:hyperlink>
    </w:p>
    <w:p w14:paraId="421AEE78"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393" w:history="1">
        <w:r w:rsidRPr="00F80021">
          <w:rPr>
            <w:rStyle w:val="Hyperlink"/>
            <w:rFonts w:ascii="Arial" w:hAnsi="Arial"/>
            <w:noProof/>
            <w:color w:val="auto"/>
          </w:rPr>
          <w:t>2</w:t>
        </w:r>
        <w:r w:rsidRPr="00F80021">
          <w:rPr>
            <w:rFonts w:ascii="Calibri" w:eastAsia="Times New Roman" w:hAnsi="Calibri" w:cs="Times New Roman"/>
            <w:b w:val="0"/>
            <w:bCs w:val="0"/>
            <w:noProof/>
            <w:sz w:val="22"/>
            <w:szCs w:val="22"/>
          </w:rPr>
          <w:tab/>
        </w:r>
        <w:r w:rsidRPr="00F80021">
          <w:rPr>
            <w:rStyle w:val="Hyperlink"/>
            <w:noProof/>
            <w:color w:val="auto"/>
          </w:rPr>
          <w:t>Ê¢l¸lûµ±ÀµÃ</w:t>
        </w:r>
        <w:r w:rsidRPr="00F80021">
          <w:rPr>
            <w:noProof/>
            <w:webHidden/>
          </w:rPr>
          <w:tab/>
        </w:r>
        <w:r w:rsidRPr="00F80021">
          <w:rPr>
            <w:noProof/>
            <w:webHidden/>
          </w:rPr>
          <w:fldChar w:fldCharType="begin"/>
        </w:r>
        <w:r w:rsidRPr="00F80021">
          <w:rPr>
            <w:noProof/>
            <w:webHidden/>
          </w:rPr>
          <w:instrText xml:space="preserve"> PAGEREF _Toc535268393 \h </w:instrText>
        </w:r>
        <w:r w:rsidRPr="00F80021">
          <w:rPr>
            <w:noProof/>
            <w:webHidden/>
          </w:rPr>
        </w:r>
        <w:r w:rsidRPr="00F80021">
          <w:rPr>
            <w:noProof/>
            <w:webHidden/>
          </w:rPr>
          <w:fldChar w:fldCharType="separate"/>
        </w:r>
        <w:r w:rsidR="00D413A6">
          <w:rPr>
            <w:noProof/>
            <w:webHidden/>
          </w:rPr>
          <w:t>15</w:t>
        </w:r>
        <w:r w:rsidRPr="00F80021">
          <w:rPr>
            <w:noProof/>
            <w:webHidden/>
          </w:rPr>
          <w:fldChar w:fldCharType="end"/>
        </w:r>
      </w:hyperlink>
    </w:p>
    <w:p w14:paraId="1E3B5BEB" w14:textId="77777777" w:rsidR="00F62626" w:rsidRPr="00F80021" w:rsidRDefault="00F62626">
      <w:pPr>
        <w:pStyle w:val="TOC20"/>
        <w:tabs>
          <w:tab w:val="left" w:pos="1762"/>
        </w:tabs>
        <w:rPr>
          <w:rFonts w:ascii="Calibri" w:eastAsia="Times New Roman" w:hAnsi="Calibri" w:cs="Times New Roman"/>
          <w:b w:val="0"/>
          <w:iCs w:val="0"/>
          <w:noProof/>
          <w:sz w:val="22"/>
          <w:szCs w:val="22"/>
        </w:rPr>
      </w:pPr>
      <w:hyperlink w:anchor="_Toc535268394" w:history="1">
        <w:r w:rsidRPr="00F80021">
          <w:rPr>
            <w:rStyle w:val="Hyperlink"/>
            <w:noProof/>
            <w:color w:val="auto"/>
          </w:rPr>
          <w:t>2.1</w:t>
        </w:r>
        <w:r w:rsidRPr="00F80021">
          <w:rPr>
            <w:rFonts w:ascii="Calibri" w:eastAsia="Times New Roman" w:hAnsi="Calibri" w:cs="Times New Roman"/>
            <w:b w:val="0"/>
            <w:iCs w:val="0"/>
            <w:noProof/>
            <w:sz w:val="22"/>
            <w:szCs w:val="22"/>
          </w:rPr>
          <w:tab/>
        </w:r>
        <w:r w:rsidRPr="00F80021">
          <w:rPr>
            <w:rStyle w:val="Hyperlink"/>
            <w:noProof/>
            <w:color w:val="auto"/>
          </w:rPr>
          <w:t>±µ°Ð¶TéA</w:t>
        </w:r>
        <w:r w:rsidRPr="00F80021">
          <w:rPr>
            <w:noProof/>
            <w:webHidden/>
          </w:rPr>
          <w:tab/>
        </w:r>
        <w:r w:rsidRPr="00F80021">
          <w:rPr>
            <w:noProof/>
            <w:webHidden/>
          </w:rPr>
          <w:fldChar w:fldCharType="begin"/>
        </w:r>
        <w:r w:rsidRPr="00F80021">
          <w:rPr>
            <w:noProof/>
            <w:webHidden/>
          </w:rPr>
          <w:instrText xml:space="preserve"> PAGEREF _Toc535268394 \h </w:instrText>
        </w:r>
        <w:r w:rsidRPr="00F80021">
          <w:rPr>
            <w:noProof/>
            <w:webHidden/>
          </w:rPr>
        </w:r>
        <w:r w:rsidRPr="00F80021">
          <w:rPr>
            <w:noProof/>
            <w:webHidden/>
          </w:rPr>
          <w:fldChar w:fldCharType="separate"/>
        </w:r>
        <w:r w:rsidR="00D413A6">
          <w:rPr>
            <w:noProof/>
            <w:webHidden/>
          </w:rPr>
          <w:t>15</w:t>
        </w:r>
        <w:r w:rsidRPr="00F80021">
          <w:rPr>
            <w:noProof/>
            <w:webHidden/>
          </w:rPr>
          <w:fldChar w:fldCharType="end"/>
        </w:r>
      </w:hyperlink>
    </w:p>
    <w:p w14:paraId="6642168B" w14:textId="77777777" w:rsidR="00F62626" w:rsidRPr="00F80021" w:rsidRDefault="00F62626">
      <w:pPr>
        <w:pStyle w:val="TOC20"/>
        <w:tabs>
          <w:tab w:val="left" w:pos="1792"/>
        </w:tabs>
        <w:rPr>
          <w:rFonts w:ascii="Calibri" w:eastAsia="Times New Roman" w:hAnsi="Calibri" w:cs="Times New Roman"/>
          <w:b w:val="0"/>
          <w:iCs w:val="0"/>
          <w:noProof/>
          <w:sz w:val="22"/>
          <w:szCs w:val="22"/>
        </w:rPr>
      </w:pPr>
      <w:hyperlink w:anchor="_Toc535268395" w:history="1">
        <w:r w:rsidRPr="00F80021">
          <w:rPr>
            <w:rStyle w:val="Hyperlink"/>
            <w:noProof/>
            <w:color w:val="auto"/>
          </w:rPr>
          <w:t>2.2</w:t>
        </w:r>
        <w:r w:rsidRPr="00F80021">
          <w:rPr>
            <w:rFonts w:ascii="Calibri" w:eastAsia="Times New Roman" w:hAnsi="Calibri" w:cs="Times New Roman"/>
            <w:b w:val="0"/>
            <w:iCs w:val="0"/>
            <w:noProof/>
            <w:sz w:val="22"/>
            <w:szCs w:val="22"/>
          </w:rPr>
          <w:tab/>
        </w:r>
        <w:r w:rsidRPr="00F80021">
          <w:rPr>
            <w:rStyle w:val="Hyperlink"/>
            <w:noProof/>
            <w:color w:val="auto"/>
          </w:rPr>
          <w:t>D¶pïA</w:t>
        </w:r>
        <w:r w:rsidRPr="00F80021">
          <w:rPr>
            <w:noProof/>
            <w:webHidden/>
          </w:rPr>
          <w:tab/>
        </w:r>
        <w:r w:rsidRPr="00F80021">
          <w:rPr>
            <w:noProof/>
            <w:webHidden/>
          </w:rPr>
          <w:fldChar w:fldCharType="begin"/>
        </w:r>
        <w:r w:rsidRPr="00F80021">
          <w:rPr>
            <w:noProof/>
            <w:webHidden/>
          </w:rPr>
          <w:instrText xml:space="preserve"> PAGEREF _Toc535268395 \h </w:instrText>
        </w:r>
        <w:r w:rsidRPr="00F80021">
          <w:rPr>
            <w:noProof/>
            <w:webHidden/>
          </w:rPr>
        </w:r>
        <w:r w:rsidRPr="00F80021">
          <w:rPr>
            <w:noProof/>
            <w:webHidden/>
          </w:rPr>
          <w:fldChar w:fldCharType="separate"/>
        </w:r>
        <w:r w:rsidR="00D413A6">
          <w:rPr>
            <w:noProof/>
            <w:webHidden/>
          </w:rPr>
          <w:t>18</w:t>
        </w:r>
        <w:r w:rsidRPr="00F80021">
          <w:rPr>
            <w:noProof/>
            <w:webHidden/>
          </w:rPr>
          <w:fldChar w:fldCharType="end"/>
        </w:r>
      </w:hyperlink>
    </w:p>
    <w:p w14:paraId="1067B9FA"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396" w:history="1">
        <w:r w:rsidRPr="00F80021">
          <w:rPr>
            <w:rStyle w:val="Hyperlink"/>
            <w:rFonts w:ascii="Arial" w:hAnsi="Arial"/>
            <w:noProof/>
            <w:color w:val="auto"/>
          </w:rPr>
          <w:t>3</w:t>
        </w:r>
        <w:r w:rsidRPr="00F80021">
          <w:rPr>
            <w:rFonts w:ascii="Calibri" w:eastAsia="Times New Roman" w:hAnsi="Calibri" w:cs="Times New Roman"/>
            <w:b w:val="0"/>
            <w:bCs w:val="0"/>
            <w:noProof/>
            <w:sz w:val="22"/>
            <w:szCs w:val="22"/>
          </w:rPr>
          <w:tab/>
        </w:r>
        <w:r w:rsidRPr="00F80021">
          <w:rPr>
            <w:rStyle w:val="Hyperlink"/>
            <w:noProof/>
            <w:color w:val="auto"/>
          </w:rPr>
          <w:t>¶p¶¢¶¢Ã¶m ¶ªÃOµåA</w:t>
        </w:r>
        <w:r w:rsidRPr="00F80021">
          <w:rPr>
            <w:noProof/>
            <w:webHidden/>
          </w:rPr>
          <w:tab/>
        </w:r>
        <w:r w:rsidRPr="00F80021">
          <w:rPr>
            <w:noProof/>
            <w:webHidden/>
          </w:rPr>
          <w:fldChar w:fldCharType="begin"/>
        </w:r>
        <w:r w:rsidRPr="00F80021">
          <w:rPr>
            <w:noProof/>
            <w:webHidden/>
          </w:rPr>
          <w:instrText xml:space="preserve"> PAGEREF _Toc535268396 \h </w:instrText>
        </w:r>
        <w:r w:rsidRPr="00F80021">
          <w:rPr>
            <w:noProof/>
            <w:webHidden/>
          </w:rPr>
        </w:r>
        <w:r w:rsidRPr="00F80021">
          <w:rPr>
            <w:noProof/>
            <w:webHidden/>
          </w:rPr>
          <w:fldChar w:fldCharType="separate"/>
        </w:r>
        <w:r w:rsidR="00D413A6">
          <w:rPr>
            <w:noProof/>
            <w:webHidden/>
          </w:rPr>
          <w:t>18</w:t>
        </w:r>
        <w:r w:rsidRPr="00F80021">
          <w:rPr>
            <w:noProof/>
            <w:webHidden/>
          </w:rPr>
          <w:fldChar w:fldCharType="end"/>
        </w:r>
      </w:hyperlink>
    </w:p>
    <w:p w14:paraId="76565960"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397" w:history="1">
        <w:r w:rsidRPr="00F80021">
          <w:rPr>
            <w:rStyle w:val="Hyperlink"/>
            <w:rFonts w:ascii="Arial" w:hAnsi="Arial"/>
            <w:noProof/>
            <w:color w:val="auto"/>
          </w:rPr>
          <w:t>4</w:t>
        </w:r>
        <w:r w:rsidRPr="00F80021">
          <w:rPr>
            <w:rFonts w:ascii="Calibri" w:eastAsia="Times New Roman" w:hAnsi="Calibri" w:cs="Times New Roman"/>
            <w:b w:val="0"/>
            <w:bCs w:val="0"/>
            <w:noProof/>
            <w:sz w:val="22"/>
            <w:szCs w:val="22"/>
          </w:rPr>
          <w:tab/>
        </w:r>
        <w:r w:rsidRPr="00F80021">
          <w:rPr>
            <w:rStyle w:val="Hyperlink"/>
            <w:noProof/>
            <w:color w:val="auto"/>
          </w:rPr>
          <w:t>¢¸¶ªÀå ¶¢À¶måòA</w:t>
        </w:r>
        <w:r w:rsidRPr="00F80021">
          <w:rPr>
            <w:noProof/>
            <w:webHidden/>
          </w:rPr>
          <w:tab/>
        </w:r>
        <w:r w:rsidRPr="00F80021">
          <w:rPr>
            <w:noProof/>
            <w:webHidden/>
          </w:rPr>
          <w:fldChar w:fldCharType="begin"/>
        </w:r>
        <w:r w:rsidRPr="00F80021">
          <w:rPr>
            <w:noProof/>
            <w:webHidden/>
          </w:rPr>
          <w:instrText xml:space="preserve"> PAGEREF _Toc535268397 \h </w:instrText>
        </w:r>
        <w:r w:rsidRPr="00F80021">
          <w:rPr>
            <w:noProof/>
            <w:webHidden/>
          </w:rPr>
        </w:r>
        <w:r w:rsidRPr="00F80021">
          <w:rPr>
            <w:noProof/>
            <w:webHidden/>
          </w:rPr>
          <w:fldChar w:fldCharType="separate"/>
        </w:r>
        <w:r w:rsidR="00D413A6">
          <w:rPr>
            <w:noProof/>
            <w:webHidden/>
          </w:rPr>
          <w:t>22</w:t>
        </w:r>
        <w:r w:rsidRPr="00F80021">
          <w:rPr>
            <w:noProof/>
            <w:webHidden/>
          </w:rPr>
          <w:fldChar w:fldCharType="end"/>
        </w:r>
      </w:hyperlink>
    </w:p>
    <w:p w14:paraId="69AFA27F"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398" w:history="1">
        <w:r w:rsidRPr="00F80021">
          <w:rPr>
            <w:rStyle w:val="Hyperlink"/>
            <w:rFonts w:ascii="Arial" w:hAnsi="Arial"/>
            <w:noProof/>
            <w:color w:val="auto"/>
          </w:rPr>
          <w:t>5</w:t>
        </w:r>
        <w:r w:rsidRPr="00F80021">
          <w:rPr>
            <w:rFonts w:ascii="Calibri" w:eastAsia="Times New Roman" w:hAnsi="Calibri" w:cs="Times New Roman"/>
            <w:b w:val="0"/>
            <w:bCs w:val="0"/>
            <w:noProof/>
            <w:sz w:val="22"/>
            <w:szCs w:val="22"/>
          </w:rPr>
          <w:tab/>
        </w:r>
        <w:r w:rsidRPr="00F80021">
          <w:rPr>
            <w:rStyle w:val="Hyperlink"/>
            <w:noProof/>
            <w:color w:val="auto"/>
          </w:rPr>
          <w:t>¶¢±µÀg ¶ªÃOµåA</w:t>
        </w:r>
        <w:r w:rsidRPr="00F80021">
          <w:rPr>
            <w:noProof/>
            <w:webHidden/>
          </w:rPr>
          <w:tab/>
        </w:r>
        <w:r w:rsidRPr="00F80021">
          <w:rPr>
            <w:noProof/>
            <w:webHidden/>
          </w:rPr>
          <w:fldChar w:fldCharType="begin"/>
        </w:r>
        <w:r w:rsidRPr="00F80021">
          <w:rPr>
            <w:noProof/>
            <w:webHidden/>
          </w:rPr>
          <w:instrText xml:space="preserve"> PAGEREF _Toc535268398 \h </w:instrText>
        </w:r>
        <w:r w:rsidRPr="00F80021">
          <w:rPr>
            <w:noProof/>
            <w:webHidden/>
          </w:rPr>
        </w:r>
        <w:r w:rsidRPr="00F80021">
          <w:rPr>
            <w:noProof/>
            <w:webHidden/>
          </w:rPr>
          <w:fldChar w:fldCharType="separate"/>
        </w:r>
        <w:r w:rsidR="00D413A6">
          <w:rPr>
            <w:noProof/>
            <w:webHidden/>
          </w:rPr>
          <w:t>23</w:t>
        </w:r>
        <w:r w:rsidRPr="00F80021">
          <w:rPr>
            <w:noProof/>
            <w:webHidden/>
          </w:rPr>
          <w:fldChar w:fldCharType="end"/>
        </w:r>
      </w:hyperlink>
    </w:p>
    <w:p w14:paraId="11F9CE43"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399" w:history="1">
        <w:r w:rsidRPr="00F80021">
          <w:rPr>
            <w:rStyle w:val="Hyperlink"/>
            <w:rFonts w:ascii="Arial" w:hAnsi="Arial"/>
            <w:noProof/>
            <w:color w:val="auto"/>
          </w:rPr>
          <w:t>6</w:t>
        </w:r>
        <w:r w:rsidRPr="00F80021">
          <w:rPr>
            <w:rFonts w:ascii="Calibri" w:eastAsia="Times New Roman" w:hAnsi="Calibri" w:cs="Times New Roman"/>
            <w:b w:val="0"/>
            <w:bCs w:val="0"/>
            <w:noProof/>
            <w:sz w:val="22"/>
            <w:szCs w:val="22"/>
          </w:rPr>
          <w:tab/>
        </w:r>
        <w:r w:rsidRPr="00F80021">
          <w:rPr>
            <w:rStyle w:val="Hyperlink"/>
            <w:noProof/>
            <w:color w:val="auto"/>
          </w:rPr>
          <w:t>sñ¶¬î ¶ªÃOµåA</w:t>
        </w:r>
        <w:r w:rsidRPr="00F80021">
          <w:rPr>
            <w:noProof/>
            <w:webHidden/>
          </w:rPr>
          <w:tab/>
        </w:r>
        <w:r w:rsidRPr="00F80021">
          <w:rPr>
            <w:noProof/>
            <w:webHidden/>
          </w:rPr>
          <w:fldChar w:fldCharType="begin"/>
        </w:r>
        <w:r w:rsidRPr="00F80021">
          <w:rPr>
            <w:noProof/>
            <w:webHidden/>
          </w:rPr>
          <w:instrText xml:space="preserve"> PAGEREF _Toc535268399 \h </w:instrText>
        </w:r>
        <w:r w:rsidRPr="00F80021">
          <w:rPr>
            <w:noProof/>
            <w:webHidden/>
          </w:rPr>
        </w:r>
        <w:r w:rsidRPr="00F80021">
          <w:rPr>
            <w:noProof/>
            <w:webHidden/>
          </w:rPr>
          <w:fldChar w:fldCharType="separate"/>
        </w:r>
        <w:r w:rsidR="00D413A6">
          <w:rPr>
            <w:noProof/>
            <w:webHidden/>
          </w:rPr>
          <w:t>24</w:t>
        </w:r>
        <w:r w:rsidRPr="00F80021">
          <w:rPr>
            <w:noProof/>
            <w:webHidden/>
          </w:rPr>
          <w:fldChar w:fldCharType="end"/>
        </w:r>
      </w:hyperlink>
    </w:p>
    <w:p w14:paraId="376A97F0"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00" w:history="1">
        <w:r w:rsidRPr="00F80021">
          <w:rPr>
            <w:rStyle w:val="Hyperlink"/>
            <w:rFonts w:ascii="Arial" w:hAnsi="Arial"/>
            <w:noProof/>
            <w:color w:val="auto"/>
          </w:rPr>
          <w:t>7</w:t>
        </w:r>
        <w:r w:rsidRPr="00F80021">
          <w:rPr>
            <w:rFonts w:ascii="Calibri" w:eastAsia="Times New Roman" w:hAnsi="Calibri" w:cs="Times New Roman"/>
            <w:b w:val="0"/>
            <w:bCs w:val="0"/>
            <w:noProof/>
            <w:sz w:val="22"/>
            <w:szCs w:val="22"/>
          </w:rPr>
          <w:tab/>
        </w:r>
        <w:r w:rsidRPr="00F80021">
          <w:rPr>
            <w:rStyle w:val="Hyperlink"/>
            <w:noProof/>
            <w:color w:val="auto"/>
          </w:rPr>
          <w:t>£¶¨Àä ¶ªÃOµåA</w:t>
        </w:r>
        <w:r w:rsidRPr="00F80021">
          <w:rPr>
            <w:noProof/>
            <w:webHidden/>
          </w:rPr>
          <w:tab/>
        </w:r>
        <w:r w:rsidRPr="00F80021">
          <w:rPr>
            <w:noProof/>
            <w:webHidden/>
          </w:rPr>
          <w:fldChar w:fldCharType="begin"/>
        </w:r>
        <w:r w:rsidRPr="00F80021">
          <w:rPr>
            <w:noProof/>
            <w:webHidden/>
          </w:rPr>
          <w:instrText xml:space="preserve"> PAGEREF _Toc535268400 \h </w:instrText>
        </w:r>
        <w:r w:rsidRPr="00F80021">
          <w:rPr>
            <w:noProof/>
            <w:webHidden/>
          </w:rPr>
        </w:r>
        <w:r w:rsidRPr="00F80021">
          <w:rPr>
            <w:noProof/>
            <w:webHidden/>
          </w:rPr>
          <w:fldChar w:fldCharType="separate"/>
        </w:r>
        <w:r w:rsidR="00D413A6">
          <w:rPr>
            <w:noProof/>
            <w:webHidden/>
          </w:rPr>
          <w:t>25</w:t>
        </w:r>
        <w:r w:rsidRPr="00F80021">
          <w:rPr>
            <w:noProof/>
            <w:webHidden/>
          </w:rPr>
          <w:fldChar w:fldCharType="end"/>
        </w:r>
      </w:hyperlink>
    </w:p>
    <w:p w14:paraId="0F53A37D" w14:textId="77777777" w:rsidR="00F62626" w:rsidRPr="00F80021" w:rsidRDefault="00F62626">
      <w:pPr>
        <w:pStyle w:val="TOC20"/>
        <w:tabs>
          <w:tab w:val="left" w:pos="1763"/>
        </w:tabs>
        <w:rPr>
          <w:rFonts w:ascii="Calibri" w:eastAsia="Times New Roman" w:hAnsi="Calibri" w:cs="Times New Roman"/>
          <w:b w:val="0"/>
          <w:iCs w:val="0"/>
          <w:noProof/>
          <w:sz w:val="22"/>
          <w:szCs w:val="22"/>
        </w:rPr>
      </w:pPr>
      <w:hyperlink w:anchor="_Toc535268401" w:history="1">
        <w:r w:rsidRPr="00F80021">
          <w:rPr>
            <w:rStyle w:val="Hyperlink"/>
            <w:noProof/>
            <w:color w:val="auto"/>
          </w:rPr>
          <w:t>7.1</w:t>
        </w:r>
        <w:r w:rsidRPr="00F80021">
          <w:rPr>
            <w:rFonts w:ascii="Calibri" w:eastAsia="Times New Roman" w:hAnsi="Calibri" w:cs="Times New Roman"/>
            <w:b w:val="0"/>
            <w:iCs w:val="0"/>
            <w:noProof/>
            <w:sz w:val="22"/>
            <w:szCs w:val="22"/>
          </w:rPr>
          <w:tab/>
        </w:r>
        <w:r w:rsidRPr="00F80021">
          <w:rPr>
            <w:rStyle w:val="Hyperlink"/>
            <w:noProof/>
            <w:color w:val="auto"/>
          </w:rPr>
          <w:t xml:space="preserve">£¶¨Àä ¶ªÃOµåA </w:t>
        </w:r>
        <w:r w:rsidRPr="00F80021">
          <w:rPr>
            <w:rStyle w:val="Hyperlink"/>
            <w:rFonts w:ascii="Arial" w:hAnsi="Arial" w:cs="Arial"/>
            <w:noProof/>
            <w:color w:val="auto"/>
            <w:sz w:val="28"/>
            <w:szCs w:val="28"/>
          </w:rPr>
          <w:t>(Split Chanting)</w:t>
        </w:r>
        <w:r w:rsidRPr="00F80021">
          <w:rPr>
            <w:noProof/>
            <w:webHidden/>
          </w:rPr>
          <w:tab/>
        </w:r>
        <w:r w:rsidRPr="00F80021">
          <w:rPr>
            <w:noProof/>
            <w:webHidden/>
          </w:rPr>
          <w:fldChar w:fldCharType="begin"/>
        </w:r>
        <w:r w:rsidRPr="00F80021">
          <w:rPr>
            <w:noProof/>
            <w:webHidden/>
          </w:rPr>
          <w:instrText xml:space="preserve"> PAGEREF _Toc535268401 \h </w:instrText>
        </w:r>
        <w:r w:rsidRPr="00F80021">
          <w:rPr>
            <w:noProof/>
            <w:webHidden/>
          </w:rPr>
        </w:r>
        <w:r w:rsidRPr="00F80021">
          <w:rPr>
            <w:noProof/>
            <w:webHidden/>
          </w:rPr>
          <w:fldChar w:fldCharType="separate"/>
        </w:r>
        <w:r w:rsidR="00D413A6">
          <w:rPr>
            <w:noProof/>
            <w:webHidden/>
          </w:rPr>
          <w:t>25</w:t>
        </w:r>
        <w:r w:rsidRPr="00F80021">
          <w:rPr>
            <w:noProof/>
            <w:webHidden/>
          </w:rPr>
          <w:fldChar w:fldCharType="end"/>
        </w:r>
      </w:hyperlink>
    </w:p>
    <w:p w14:paraId="16B3A8F6" w14:textId="77777777" w:rsidR="00F62626" w:rsidRPr="00F80021" w:rsidRDefault="00F62626">
      <w:pPr>
        <w:pStyle w:val="TOC20"/>
        <w:tabs>
          <w:tab w:val="left" w:pos="1793"/>
        </w:tabs>
        <w:rPr>
          <w:rFonts w:ascii="Calibri" w:eastAsia="Times New Roman" w:hAnsi="Calibri" w:cs="Times New Roman"/>
          <w:b w:val="0"/>
          <w:iCs w:val="0"/>
          <w:noProof/>
          <w:sz w:val="22"/>
          <w:szCs w:val="22"/>
        </w:rPr>
      </w:pPr>
      <w:hyperlink w:anchor="_Toc535268402" w:history="1">
        <w:r w:rsidRPr="00F80021">
          <w:rPr>
            <w:rStyle w:val="Hyperlink"/>
            <w:noProof/>
            <w:color w:val="auto"/>
          </w:rPr>
          <w:t>7.2</w:t>
        </w:r>
        <w:r w:rsidRPr="00F80021">
          <w:rPr>
            <w:rFonts w:ascii="Calibri" w:eastAsia="Times New Roman" w:hAnsi="Calibri" w:cs="Times New Roman"/>
            <w:b w:val="0"/>
            <w:iCs w:val="0"/>
            <w:noProof/>
            <w:sz w:val="22"/>
            <w:szCs w:val="22"/>
          </w:rPr>
          <w:tab/>
        </w:r>
        <w:r w:rsidRPr="00F80021">
          <w:rPr>
            <w:rStyle w:val="Hyperlink"/>
            <w:noProof/>
            <w:color w:val="auto"/>
          </w:rPr>
          <w:t xml:space="preserve">£¶¨Àä ¶ªÃOµåA </w:t>
        </w:r>
        <w:r w:rsidRPr="00F80021">
          <w:rPr>
            <w:rStyle w:val="Hyperlink"/>
            <w:rFonts w:ascii="Arial" w:hAnsi="Arial" w:cs="Arial"/>
            <w:noProof/>
            <w:color w:val="auto"/>
            <w:sz w:val="28"/>
            <w:szCs w:val="28"/>
          </w:rPr>
          <w:t>(Combined Chanting)</w:t>
        </w:r>
        <w:r w:rsidRPr="00F80021">
          <w:rPr>
            <w:noProof/>
            <w:webHidden/>
          </w:rPr>
          <w:tab/>
        </w:r>
        <w:r w:rsidRPr="00F80021">
          <w:rPr>
            <w:noProof/>
            <w:webHidden/>
          </w:rPr>
          <w:fldChar w:fldCharType="begin"/>
        </w:r>
        <w:r w:rsidRPr="00F80021">
          <w:rPr>
            <w:noProof/>
            <w:webHidden/>
          </w:rPr>
          <w:instrText xml:space="preserve"> PAGEREF _Toc535268402 \h </w:instrText>
        </w:r>
        <w:r w:rsidRPr="00F80021">
          <w:rPr>
            <w:noProof/>
            <w:webHidden/>
          </w:rPr>
        </w:r>
        <w:r w:rsidRPr="00F80021">
          <w:rPr>
            <w:noProof/>
            <w:webHidden/>
          </w:rPr>
          <w:fldChar w:fldCharType="separate"/>
        </w:r>
        <w:r w:rsidR="00D413A6">
          <w:rPr>
            <w:noProof/>
            <w:webHidden/>
          </w:rPr>
          <w:t>26</w:t>
        </w:r>
        <w:r w:rsidRPr="00F80021">
          <w:rPr>
            <w:noProof/>
            <w:webHidden/>
          </w:rPr>
          <w:fldChar w:fldCharType="end"/>
        </w:r>
      </w:hyperlink>
    </w:p>
    <w:p w14:paraId="0565A1D7"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03" w:history="1">
        <w:r w:rsidRPr="00F80021">
          <w:rPr>
            <w:rStyle w:val="Hyperlink"/>
            <w:rFonts w:ascii="Arial" w:hAnsi="Arial"/>
            <w:noProof/>
            <w:color w:val="auto"/>
          </w:rPr>
          <w:t>8</w:t>
        </w:r>
        <w:r w:rsidRPr="00F80021">
          <w:rPr>
            <w:rFonts w:ascii="Calibri" w:eastAsia="Times New Roman" w:hAnsi="Calibri" w:cs="Times New Roman"/>
            <w:b w:val="0"/>
            <w:bCs w:val="0"/>
            <w:noProof/>
            <w:sz w:val="22"/>
            <w:szCs w:val="22"/>
          </w:rPr>
          <w:tab/>
        </w:r>
        <w:r w:rsidRPr="00F80021">
          <w:rPr>
            <w:rStyle w:val="Hyperlink"/>
            <w:noProof/>
            <w:color w:val="auto"/>
          </w:rPr>
          <w:t>±µÀlµñ ¶ªÃOµåA</w:t>
        </w:r>
        <w:r w:rsidRPr="00F80021">
          <w:rPr>
            <w:noProof/>
            <w:webHidden/>
          </w:rPr>
          <w:tab/>
        </w:r>
        <w:r w:rsidRPr="00F80021">
          <w:rPr>
            <w:noProof/>
            <w:webHidden/>
          </w:rPr>
          <w:fldChar w:fldCharType="begin"/>
        </w:r>
        <w:r w:rsidRPr="00F80021">
          <w:rPr>
            <w:noProof/>
            <w:webHidden/>
          </w:rPr>
          <w:instrText xml:space="preserve"> PAGEREF _Toc535268403 \h </w:instrText>
        </w:r>
        <w:r w:rsidRPr="00F80021">
          <w:rPr>
            <w:noProof/>
            <w:webHidden/>
          </w:rPr>
        </w:r>
        <w:r w:rsidRPr="00F80021">
          <w:rPr>
            <w:noProof/>
            <w:webHidden/>
          </w:rPr>
          <w:fldChar w:fldCharType="separate"/>
        </w:r>
        <w:r w:rsidR="00D413A6">
          <w:rPr>
            <w:noProof/>
            <w:webHidden/>
          </w:rPr>
          <w:t>28</w:t>
        </w:r>
        <w:r w:rsidRPr="00F80021">
          <w:rPr>
            <w:noProof/>
            <w:webHidden/>
          </w:rPr>
          <w:fldChar w:fldCharType="end"/>
        </w:r>
      </w:hyperlink>
    </w:p>
    <w:p w14:paraId="26FE58A0"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04" w:history="1">
        <w:r w:rsidRPr="00F80021">
          <w:rPr>
            <w:rStyle w:val="Hyperlink"/>
            <w:rFonts w:ascii="Arial" w:hAnsi="Arial"/>
            <w:noProof/>
            <w:color w:val="auto"/>
          </w:rPr>
          <w:t>9</w:t>
        </w:r>
        <w:r w:rsidRPr="00F80021">
          <w:rPr>
            <w:rFonts w:ascii="Calibri" w:eastAsia="Times New Roman" w:hAnsi="Calibri" w:cs="Times New Roman"/>
            <w:b w:val="0"/>
            <w:bCs w:val="0"/>
            <w:noProof/>
            <w:sz w:val="22"/>
            <w:szCs w:val="22"/>
          </w:rPr>
          <w:tab/>
        </w:r>
        <w:r w:rsidRPr="00F80021">
          <w:rPr>
            <w:rStyle w:val="Hyperlink"/>
            <w:noProof/>
            <w:color w:val="auto"/>
          </w:rPr>
          <w:t>lµÀ±¸Ø ¶ªÃOµåA</w:t>
        </w:r>
        <w:r w:rsidRPr="00F80021">
          <w:rPr>
            <w:noProof/>
            <w:webHidden/>
          </w:rPr>
          <w:tab/>
        </w:r>
        <w:r w:rsidRPr="00F80021">
          <w:rPr>
            <w:noProof/>
            <w:webHidden/>
          </w:rPr>
          <w:fldChar w:fldCharType="begin"/>
        </w:r>
        <w:r w:rsidRPr="00F80021">
          <w:rPr>
            <w:noProof/>
            <w:webHidden/>
          </w:rPr>
          <w:instrText xml:space="preserve"> PAGEREF _Toc535268404 \h </w:instrText>
        </w:r>
        <w:r w:rsidRPr="00F80021">
          <w:rPr>
            <w:noProof/>
            <w:webHidden/>
          </w:rPr>
        </w:r>
        <w:r w:rsidRPr="00F80021">
          <w:rPr>
            <w:noProof/>
            <w:webHidden/>
          </w:rPr>
          <w:fldChar w:fldCharType="separate"/>
        </w:r>
        <w:r w:rsidR="00D413A6">
          <w:rPr>
            <w:noProof/>
            <w:webHidden/>
          </w:rPr>
          <w:t>29</w:t>
        </w:r>
        <w:r w:rsidRPr="00F80021">
          <w:rPr>
            <w:noProof/>
            <w:webHidden/>
          </w:rPr>
          <w:fldChar w:fldCharType="end"/>
        </w:r>
      </w:hyperlink>
    </w:p>
    <w:p w14:paraId="069AA95A"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05" w:history="1">
        <w:r w:rsidRPr="00F80021">
          <w:rPr>
            <w:rStyle w:val="Hyperlink"/>
            <w:rFonts w:ascii="Arial" w:hAnsi="Arial"/>
            <w:noProof/>
            <w:color w:val="auto"/>
          </w:rPr>
          <w:t>10</w:t>
        </w:r>
        <w:r w:rsidRPr="00F80021">
          <w:rPr>
            <w:rFonts w:ascii="Calibri" w:eastAsia="Times New Roman" w:hAnsi="Calibri" w:cs="Times New Roman"/>
            <w:b w:val="0"/>
            <w:bCs w:val="0"/>
            <w:noProof/>
            <w:sz w:val="22"/>
            <w:szCs w:val="22"/>
          </w:rPr>
          <w:tab/>
        </w:r>
        <w:r w:rsidRPr="00F80021">
          <w:rPr>
            <w:rStyle w:val="Hyperlink"/>
            <w:noProof/>
            <w:color w:val="auto"/>
          </w:rPr>
          <w:t>§ñ ¶ªÃOµåA</w:t>
        </w:r>
        <w:r w:rsidRPr="00F80021">
          <w:rPr>
            <w:noProof/>
            <w:webHidden/>
          </w:rPr>
          <w:tab/>
        </w:r>
        <w:r w:rsidRPr="00F80021">
          <w:rPr>
            <w:noProof/>
            <w:webHidden/>
          </w:rPr>
          <w:fldChar w:fldCharType="begin"/>
        </w:r>
        <w:r w:rsidRPr="00F80021">
          <w:rPr>
            <w:noProof/>
            <w:webHidden/>
          </w:rPr>
          <w:instrText xml:space="preserve"> PAGEREF _Toc535268405 \h </w:instrText>
        </w:r>
        <w:r w:rsidRPr="00F80021">
          <w:rPr>
            <w:noProof/>
            <w:webHidden/>
          </w:rPr>
        </w:r>
        <w:r w:rsidRPr="00F80021">
          <w:rPr>
            <w:noProof/>
            <w:webHidden/>
          </w:rPr>
          <w:fldChar w:fldCharType="separate"/>
        </w:r>
        <w:r w:rsidR="00D413A6">
          <w:rPr>
            <w:noProof/>
            <w:webHidden/>
          </w:rPr>
          <w:t>31</w:t>
        </w:r>
        <w:r w:rsidRPr="00F80021">
          <w:rPr>
            <w:noProof/>
            <w:webHidden/>
          </w:rPr>
          <w:fldChar w:fldCharType="end"/>
        </w:r>
      </w:hyperlink>
    </w:p>
    <w:p w14:paraId="765F9026"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06" w:history="1">
        <w:r w:rsidRPr="00F80021">
          <w:rPr>
            <w:rStyle w:val="Hyperlink"/>
            <w:rFonts w:ascii="Arial" w:hAnsi="Arial"/>
            <w:noProof/>
            <w:color w:val="auto"/>
          </w:rPr>
          <w:t>11</w:t>
        </w:r>
        <w:r w:rsidRPr="00F80021">
          <w:rPr>
            <w:rFonts w:ascii="Calibri" w:eastAsia="Times New Roman" w:hAnsi="Calibri" w:cs="Times New Roman"/>
            <w:b w:val="0"/>
            <w:bCs w:val="0"/>
            <w:noProof/>
            <w:sz w:val="22"/>
            <w:szCs w:val="22"/>
          </w:rPr>
          <w:tab/>
        </w:r>
        <w:r w:rsidRPr="00F80021">
          <w:rPr>
            <w:rStyle w:val="Hyperlink"/>
            <w:noProof/>
            <w:color w:val="auto"/>
          </w:rPr>
          <w:t>Ê¢Àlû¸ ¶ªÃOµåA</w:t>
        </w:r>
        <w:r w:rsidRPr="00F80021">
          <w:rPr>
            <w:noProof/>
            <w:webHidden/>
          </w:rPr>
          <w:tab/>
        </w:r>
        <w:r w:rsidRPr="00F80021">
          <w:rPr>
            <w:noProof/>
            <w:webHidden/>
          </w:rPr>
          <w:fldChar w:fldCharType="begin"/>
        </w:r>
        <w:r w:rsidRPr="00F80021">
          <w:rPr>
            <w:noProof/>
            <w:webHidden/>
          </w:rPr>
          <w:instrText xml:space="preserve"> PAGEREF _Toc535268406 \h </w:instrText>
        </w:r>
        <w:r w:rsidRPr="00F80021">
          <w:rPr>
            <w:noProof/>
            <w:webHidden/>
          </w:rPr>
        </w:r>
        <w:r w:rsidRPr="00F80021">
          <w:rPr>
            <w:noProof/>
            <w:webHidden/>
          </w:rPr>
          <w:fldChar w:fldCharType="separate"/>
        </w:r>
        <w:r w:rsidR="00D413A6">
          <w:rPr>
            <w:noProof/>
            <w:webHidden/>
          </w:rPr>
          <w:t>34</w:t>
        </w:r>
        <w:r w:rsidRPr="00F80021">
          <w:rPr>
            <w:noProof/>
            <w:webHidden/>
          </w:rPr>
          <w:fldChar w:fldCharType="end"/>
        </w:r>
      </w:hyperlink>
    </w:p>
    <w:p w14:paraId="4B29F352"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07" w:history="1">
        <w:r w:rsidRPr="00F80021">
          <w:rPr>
            <w:rStyle w:val="Hyperlink"/>
            <w:rFonts w:ascii="Arial" w:hAnsi="Arial"/>
            <w:noProof/>
            <w:color w:val="auto"/>
          </w:rPr>
          <w:t>12</w:t>
        </w:r>
        <w:r w:rsidRPr="00F80021">
          <w:rPr>
            <w:rFonts w:ascii="Calibri" w:eastAsia="Times New Roman" w:hAnsi="Calibri" w:cs="Times New Roman"/>
            <w:b w:val="0"/>
            <w:bCs w:val="0"/>
            <w:noProof/>
            <w:sz w:val="22"/>
            <w:szCs w:val="22"/>
          </w:rPr>
          <w:tab/>
        </w:r>
        <w:r w:rsidRPr="00F80021">
          <w:rPr>
            <w:rStyle w:val="Hyperlink"/>
            <w:noProof/>
            <w:color w:val="auto"/>
          </w:rPr>
          <w:t>sûµÃ ¶ªÃOµåA</w:t>
        </w:r>
        <w:r w:rsidRPr="00F80021">
          <w:rPr>
            <w:noProof/>
            <w:webHidden/>
          </w:rPr>
          <w:tab/>
        </w:r>
        <w:r w:rsidRPr="00F80021">
          <w:rPr>
            <w:noProof/>
            <w:webHidden/>
          </w:rPr>
          <w:fldChar w:fldCharType="begin"/>
        </w:r>
        <w:r w:rsidRPr="00F80021">
          <w:rPr>
            <w:noProof/>
            <w:webHidden/>
          </w:rPr>
          <w:instrText xml:space="preserve"> PAGEREF _Toc535268407 \h </w:instrText>
        </w:r>
        <w:r w:rsidRPr="00F80021">
          <w:rPr>
            <w:noProof/>
            <w:webHidden/>
          </w:rPr>
        </w:r>
        <w:r w:rsidRPr="00F80021">
          <w:rPr>
            <w:noProof/>
            <w:webHidden/>
          </w:rPr>
          <w:fldChar w:fldCharType="separate"/>
        </w:r>
        <w:r w:rsidR="00D413A6">
          <w:rPr>
            <w:noProof/>
            <w:webHidden/>
          </w:rPr>
          <w:t>35</w:t>
        </w:r>
        <w:r w:rsidRPr="00F80021">
          <w:rPr>
            <w:noProof/>
            <w:webHidden/>
          </w:rPr>
          <w:fldChar w:fldCharType="end"/>
        </w:r>
      </w:hyperlink>
    </w:p>
    <w:p w14:paraId="236871D3"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08" w:history="1">
        <w:r w:rsidRPr="00F80021">
          <w:rPr>
            <w:rStyle w:val="Hyperlink"/>
            <w:rFonts w:ascii="Arial" w:hAnsi="Arial"/>
            <w:noProof/>
            <w:color w:val="auto"/>
          </w:rPr>
          <w:t>13</w:t>
        </w:r>
        <w:r w:rsidRPr="00F80021">
          <w:rPr>
            <w:rFonts w:ascii="Calibri" w:eastAsia="Times New Roman" w:hAnsi="Calibri" w:cs="Times New Roman"/>
            <w:b w:val="0"/>
            <w:bCs w:val="0"/>
            <w:noProof/>
            <w:sz w:val="22"/>
            <w:szCs w:val="22"/>
          </w:rPr>
          <w:tab/>
        </w:r>
        <w:r w:rsidRPr="00F80021">
          <w:rPr>
            <w:rStyle w:val="Hyperlink"/>
            <w:noProof/>
            <w:color w:val="auto"/>
          </w:rPr>
          <w:t>sû¹Sµï ¶ªÃOµåA</w:t>
        </w:r>
        <w:r w:rsidRPr="00F80021">
          <w:rPr>
            <w:noProof/>
            <w:webHidden/>
          </w:rPr>
          <w:tab/>
        </w:r>
        <w:r w:rsidRPr="00F80021">
          <w:rPr>
            <w:noProof/>
            <w:webHidden/>
          </w:rPr>
          <w:fldChar w:fldCharType="begin"/>
        </w:r>
        <w:r w:rsidRPr="00F80021">
          <w:rPr>
            <w:noProof/>
            <w:webHidden/>
          </w:rPr>
          <w:instrText xml:space="preserve"> PAGEREF _Toc535268408 \h </w:instrText>
        </w:r>
        <w:r w:rsidRPr="00F80021">
          <w:rPr>
            <w:noProof/>
            <w:webHidden/>
          </w:rPr>
        </w:r>
        <w:r w:rsidRPr="00F80021">
          <w:rPr>
            <w:noProof/>
            <w:webHidden/>
          </w:rPr>
          <w:fldChar w:fldCharType="separate"/>
        </w:r>
        <w:r w:rsidR="00D413A6">
          <w:rPr>
            <w:noProof/>
            <w:webHidden/>
          </w:rPr>
          <w:t>37</w:t>
        </w:r>
        <w:r w:rsidRPr="00F80021">
          <w:rPr>
            <w:noProof/>
            <w:webHidden/>
          </w:rPr>
          <w:fldChar w:fldCharType="end"/>
        </w:r>
      </w:hyperlink>
    </w:p>
    <w:p w14:paraId="78E367BE"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09" w:history="1">
        <w:r w:rsidRPr="00F80021">
          <w:rPr>
            <w:rStyle w:val="Hyperlink"/>
            <w:rFonts w:ascii="Arial" w:hAnsi="Arial"/>
            <w:noProof/>
            <w:color w:val="auto"/>
          </w:rPr>
          <w:t>14</w:t>
        </w:r>
        <w:r w:rsidRPr="00F80021">
          <w:rPr>
            <w:rFonts w:ascii="Calibri" w:eastAsia="Times New Roman" w:hAnsi="Calibri" w:cs="Times New Roman"/>
            <w:b w:val="0"/>
            <w:bCs w:val="0"/>
            <w:noProof/>
            <w:sz w:val="22"/>
            <w:szCs w:val="22"/>
          </w:rPr>
          <w:tab/>
        </w:r>
        <w:r w:rsidRPr="00F80021">
          <w:rPr>
            <w:rStyle w:val="Hyperlink"/>
            <w:noProof/>
            <w:color w:val="auto"/>
          </w:rPr>
          <w:t>¶¢ÀÅhµÀï ¶ªÃOµåA</w:t>
        </w:r>
        <w:r w:rsidRPr="00F80021">
          <w:rPr>
            <w:noProof/>
            <w:webHidden/>
          </w:rPr>
          <w:tab/>
        </w:r>
        <w:r w:rsidRPr="00F80021">
          <w:rPr>
            <w:noProof/>
            <w:webHidden/>
          </w:rPr>
          <w:fldChar w:fldCharType="begin"/>
        </w:r>
        <w:r w:rsidRPr="00F80021">
          <w:rPr>
            <w:noProof/>
            <w:webHidden/>
          </w:rPr>
          <w:instrText xml:space="preserve"> PAGEREF _Toc535268409 \h </w:instrText>
        </w:r>
        <w:r w:rsidRPr="00F80021">
          <w:rPr>
            <w:noProof/>
            <w:webHidden/>
          </w:rPr>
        </w:r>
        <w:r w:rsidRPr="00F80021">
          <w:rPr>
            <w:noProof/>
            <w:webHidden/>
          </w:rPr>
          <w:fldChar w:fldCharType="separate"/>
        </w:r>
        <w:r w:rsidR="00D413A6">
          <w:rPr>
            <w:noProof/>
            <w:webHidden/>
          </w:rPr>
          <w:t>38</w:t>
        </w:r>
        <w:r w:rsidRPr="00F80021">
          <w:rPr>
            <w:noProof/>
            <w:webHidden/>
          </w:rPr>
          <w:fldChar w:fldCharType="end"/>
        </w:r>
      </w:hyperlink>
    </w:p>
    <w:p w14:paraId="470FD7CA"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10" w:history="1">
        <w:r w:rsidRPr="00F80021">
          <w:rPr>
            <w:rStyle w:val="Hyperlink"/>
            <w:rFonts w:ascii="Arial" w:hAnsi="Arial"/>
            <w:noProof/>
            <w:color w:val="auto"/>
          </w:rPr>
          <w:t>15</w:t>
        </w:r>
        <w:r w:rsidRPr="00F80021">
          <w:rPr>
            <w:rFonts w:ascii="Calibri" w:eastAsia="Times New Roman" w:hAnsi="Calibri" w:cs="Times New Roman"/>
            <w:b w:val="0"/>
            <w:bCs w:val="0"/>
            <w:noProof/>
            <w:sz w:val="22"/>
            <w:szCs w:val="22"/>
          </w:rPr>
          <w:tab/>
        </w:r>
        <w:r w:rsidRPr="00F80021">
          <w:rPr>
            <w:rStyle w:val="Hyperlink"/>
            <w:noProof/>
            <w:color w:val="auto"/>
          </w:rPr>
          <w:t>¶¢ÀÅhµ ¶ªAa£o ¶ªÃOµåA (±ÀµÀ°µî¶Té ¶ªÃOµåA)</w:t>
        </w:r>
        <w:r w:rsidRPr="00F80021">
          <w:rPr>
            <w:noProof/>
            <w:webHidden/>
          </w:rPr>
          <w:tab/>
        </w:r>
        <w:r w:rsidRPr="00F80021">
          <w:rPr>
            <w:noProof/>
            <w:webHidden/>
          </w:rPr>
          <w:fldChar w:fldCharType="begin"/>
        </w:r>
        <w:r w:rsidRPr="00F80021">
          <w:rPr>
            <w:noProof/>
            <w:webHidden/>
          </w:rPr>
          <w:instrText xml:space="preserve"> PAGEREF _Toc535268410 \h </w:instrText>
        </w:r>
        <w:r w:rsidRPr="00F80021">
          <w:rPr>
            <w:noProof/>
            <w:webHidden/>
          </w:rPr>
        </w:r>
        <w:r w:rsidRPr="00F80021">
          <w:rPr>
            <w:noProof/>
            <w:webHidden/>
          </w:rPr>
          <w:fldChar w:fldCharType="separate"/>
        </w:r>
        <w:r w:rsidR="00D413A6">
          <w:rPr>
            <w:noProof/>
            <w:webHidden/>
          </w:rPr>
          <w:t>44</w:t>
        </w:r>
        <w:r w:rsidRPr="00F80021">
          <w:rPr>
            <w:noProof/>
            <w:webHidden/>
          </w:rPr>
          <w:fldChar w:fldCharType="end"/>
        </w:r>
      </w:hyperlink>
    </w:p>
    <w:p w14:paraId="45D62C49"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11" w:history="1">
        <w:r w:rsidRPr="00F80021">
          <w:rPr>
            <w:rStyle w:val="Hyperlink"/>
            <w:rFonts w:ascii="Arial" w:hAnsi="Arial"/>
            <w:noProof/>
            <w:color w:val="auto"/>
          </w:rPr>
          <w:t>16</w:t>
        </w:r>
        <w:r w:rsidRPr="00F80021">
          <w:rPr>
            <w:rFonts w:ascii="Calibri" w:eastAsia="Times New Roman" w:hAnsi="Calibri" w:cs="Times New Roman"/>
            <w:b w:val="0"/>
            <w:bCs w:val="0"/>
            <w:noProof/>
            <w:sz w:val="22"/>
            <w:szCs w:val="22"/>
          </w:rPr>
          <w:tab/>
        </w:r>
        <w:r w:rsidRPr="00F80021">
          <w:rPr>
            <w:rStyle w:val="Hyperlink"/>
            <w:noProof/>
            <w:color w:val="auto"/>
          </w:rPr>
          <w:t>D±ÀµÀÀ¶¨ï ¶ªÃOµåA</w:t>
        </w:r>
        <w:r w:rsidRPr="00F80021">
          <w:rPr>
            <w:noProof/>
            <w:webHidden/>
          </w:rPr>
          <w:tab/>
        </w:r>
        <w:r w:rsidRPr="00F80021">
          <w:rPr>
            <w:noProof/>
            <w:webHidden/>
          </w:rPr>
          <w:fldChar w:fldCharType="begin"/>
        </w:r>
        <w:r w:rsidRPr="00F80021">
          <w:rPr>
            <w:noProof/>
            <w:webHidden/>
          </w:rPr>
          <w:instrText xml:space="preserve"> PAGEREF _Toc535268411 \h </w:instrText>
        </w:r>
        <w:r w:rsidRPr="00F80021">
          <w:rPr>
            <w:noProof/>
            <w:webHidden/>
          </w:rPr>
        </w:r>
        <w:r w:rsidRPr="00F80021">
          <w:rPr>
            <w:noProof/>
            <w:webHidden/>
          </w:rPr>
          <w:fldChar w:fldCharType="separate"/>
        </w:r>
        <w:r w:rsidR="00D413A6">
          <w:rPr>
            <w:noProof/>
            <w:webHidden/>
          </w:rPr>
          <w:t>45</w:t>
        </w:r>
        <w:r w:rsidRPr="00F80021">
          <w:rPr>
            <w:noProof/>
            <w:webHidden/>
          </w:rPr>
          <w:fldChar w:fldCharType="end"/>
        </w:r>
      </w:hyperlink>
    </w:p>
    <w:p w14:paraId="446DC66F"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12" w:history="1">
        <w:r w:rsidRPr="00F80021">
          <w:rPr>
            <w:rStyle w:val="Hyperlink"/>
            <w:rFonts w:ascii="Arial" w:hAnsi="Arial"/>
            <w:noProof/>
            <w:color w:val="auto"/>
          </w:rPr>
          <w:t>17</w:t>
        </w:r>
        <w:r w:rsidRPr="00F80021">
          <w:rPr>
            <w:rFonts w:ascii="Calibri" w:eastAsia="Times New Roman" w:hAnsi="Calibri" w:cs="Times New Roman"/>
            <w:b w:val="0"/>
            <w:bCs w:val="0"/>
            <w:noProof/>
            <w:sz w:val="22"/>
            <w:szCs w:val="22"/>
          </w:rPr>
          <w:tab/>
        </w:r>
        <w:r w:rsidRPr="00F80021">
          <w:rPr>
            <w:rStyle w:val="Hyperlink"/>
            <w:noProof/>
            <w:color w:val="auto"/>
          </w:rPr>
          <w:t>¶m¶¢Sµñ¶¬ ¶ªÃOµåA</w:t>
        </w:r>
        <w:r w:rsidRPr="00F80021">
          <w:rPr>
            <w:noProof/>
            <w:webHidden/>
          </w:rPr>
          <w:tab/>
        </w:r>
        <w:r w:rsidRPr="00F80021">
          <w:rPr>
            <w:noProof/>
            <w:webHidden/>
          </w:rPr>
          <w:fldChar w:fldCharType="begin"/>
        </w:r>
        <w:r w:rsidRPr="00F80021">
          <w:rPr>
            <w:noProof/>
            <w:webHidden/>
          </w:rPr>
          <w:instrText xml:space="preserve"> PAGEREF _Toc535268412 \h </w:instrText>
        </w:r>
        <w:r w:rsidRPr="00F80021">
          <w:rPr>
            <w:noProof/>
            <w:webHidden/>
          </w:rPr>
        </w:r>
        <w:r w:rsidRPr="00F80021">
          <w:rPr>
            <w:noProof/>
            <w:webHidden/>
          </w:rPr>
          <w:fldChar w:fldCharType="separate"/>
        </w:r>
        <w:r w:rsidR="00D413A6">
          <w:rPr>
            <w:noProof/>
            <w:webHidden/>
          </w:rPr>
          <w:t>46</w:t>
        </w:r>
        <w:r w:rsidRPr="00F80021">
          <w:rPr>
            <w:noProof/>
            <w:webHidden/>
          </w:rPr>
          <w:fldChar w:fldCharType="end"/>
        </w:r>
      </w:hyperlink>
    </w:p>
    <w:p w14:paraId="426268F7"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13" w:history="1">
        <w:r w:rsidRPr="00F80021">
          <w:rPr>
            <w:rStyle w:val="Hyperlink"/>
            <w:rFonts w:ascii="Arial" w:hAnsi="Arial"/>
            <w:noProof/>
            <w:color w:val="auto"/>
          </w:rPr>
          <w:t>18</w:t>
        </w:r>
        <w:r w:rsidRPr="00F80021">
          <w:rPr>
            <w:rFonts w:ascii="Calibri" w:eastAsia="Times New Roman" w:hAnsi="Calibri" w:cs="Times New Roman"/>
            <w:b w:val="0"/>
            <w:bCs w:val="0"/>
            <w:noProof/>
            <w:sz w:val="22"/>
            <w:szCs w:val="22"/>
          </w:rPr>
          <w:tab/>
        </w:r>
        <w:r w:rsidRPr="00F80021">
          <w:rPr>
            <w:rStyle w:val="Hyperlink"/>
            <w:noProof/>
            <w:color w:val="auto"/>
          </w:rPr>
          <w:t>l¼O³ q¸vO¸ ¶¢Àm¸åòB</w:t>
        </w:r>
        <w:r w:rsidRPr="00F80021">
          <w:rPr>
            <w:noProof/>
            <w:webHidden/>
          </w:rPr>
          <w:tab/>
        </w:r>
        <w:r w:rsidRPr="00F80021">
          <w:rPr>
            <w:noProof/>
            <w:webHidden/>
          </w:rPr>
          <w:fldChar w:fldCharType="begin"/>
        </w:r>
        <w:r w:rsidRPr="00F80021">
          <w:rPr>
            <w:noProof/>
            <w:webHidden/>
          </w:rPr>
          <w:instrText xml:space="preserve"> PAGEREF _Toc535268413 \h </w:instrText>
        </w:r>
        <w:r w:rsidRPr="00F80021">
          <w:rPr>
            <w:noProof/>
            <w:webHidden/>
          </w:rPr>
        </w:r>
        <w:r w:rsidRPr="00F80021">
          <w:rPr>
            <w:noProof/>
            <w:webHidden/>
          </w:rPr>
          <w:fldChar w:fldCharType="separate"/>
        </w:r>
        <w:r w:rsidR="00D413A6">
          <w:rPr>
            <w:noProof/>
            <w:webHidden/>
          </w:rPr>
          <w:t>52</w:t>
        </w:r>
        <w:r w:rsidRPr="00F80021">
          <w:rPr>
            <w:noProof/>
            <w:webHidden/>
          </w:rPr>
          <w:fldChar w:fldCharType="end"/>
        </w:r>
      </w:hyperlink>
    </w:p>
    <w:p w14:paraId="5461A0FF"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14" w:history="1">
        <w:r w:rsidRPr="00F80021">
          <w:rPr>
            <w:rStyle w:val="Hyperlink"/>
            <w:rFonts w:ascii="Arial" w:hAnsi="Arial"/>
            <w:noProof/>
            <w:color w:val="auto"/>
          </w:rPr>
          <w:t>19</w:t>
        </w:r>
        <w:r w:rsidRPr="00F80021">
          <w:rPr>
            <w:rFonts w:ascii="Calibri" w:eastAsia="Times New Roman" w:hAnsi="Calibri" w:cs="Times New Roman"/>
            <w:b w:val="0"/>
            <w:bCs w:val="0"/>
            <w:noProof/>
            <w:sz w:val="22"/>
            <w:szCs w:val="22"/>
          </w:rPr>
          <w:tab/>
        </w:r>
        <w:r w:rsidRPr="00F80021">
          <w:rPr>
            <w:rStyle w:val="Hyperlink"/>
            <w:noProof/>
            <w:color w:val="auto"/>
          </w:rPr>
          <w:t>¶m°µhµñ ¶ªÃOµå´¢À</w:t>
        </w:r>
        <w:r w:rsidRPr="00F80021">
          <w:rPr>
            <w:noProof/>
            <w:webHidden/>
          </w:rPr>
          <w:tab/>
        </w:r>
        <w:r w:rsidRPr="00F80021">
          <w:rPr>
            <w:noProof/>
            <w:webHidden/>
          </w:rPr>
          <w:fldChar w:fldCharType="begin"/>
        </w:r>
        <w:r w:rsidRPr="00F80021">
          <w:rPr>
            <w:noProof/>
            <w:webHidden/>
          </w:rPr>
          <w:instrText xml:space="preserve"> PAGEREF _Toc535268414 \h </w:instrText>
        </w:r>
        <w:r w:rsidRPr="00F80021">
          <w:rPr>
            <w:noProof/>
            <w:webHidden/>
          </w:rPr>
        </w:r>
        <w:r w:rsidRPr="00F80021">
          <w:rPr>
            <w:noProof/>
            <w:webHidden/>
          </w:rPr>
          <w:fldChar w:fldCharType="separate"/>
        </w:r>
        <w:r w:rsidR="00D413A6">
          <w:rPr>
            <w:noProof/>
            <w:webHidden/>
          </w:rPr>
          <w:t>54</w:t>
        </w:r>
        <w:r w:rsidRPr="00F80021">
          <w:rPr>
            <w:noProof/>
            <w:webHidden/>
          </w:rPr>
          <w:fldChar w:fldCharType="end"/>
        </w:r>
      </w:hyperlink>
    </w:p>
    <w:p w14:paraId="406A4B9A"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15" w:history="1">
        <w:r w:rsidRPr="00F80021">
          <w:rPr>
            <w:rStyle w:val="Hyperlink"/>
            <w:rFonts w:ascii="Arial" w:hAnsi="Arial"/>
            <w:noProof/>
            <w:color w:val="auto"/>
          </w:rPr>
          <w:t>20</w:t>
        </w:r>
        <w:r w:rsidRPr="00F80021">
          <w:rPr>
            <w:rFonts w:ascii="Calibri" w:eastAsia="Times New Roman" w:hAnsi="Calibri" w:cs="Times New Roman"/>
            <w:b w:val="0"/>
            <w:bCs w:val="0"/>
            <w:noProof/>
            <w:sz w:val="22"/>
            <w:szCs w:val="22"/>
          </w:rPr>
          <w:tab/>
        </w:r>
        <w:r w:rsidRPr="00F80021">
          <w:rPr>
            <w:rStyle w:val="Hyperlink"/>
            <w:noProof/>
            <w:color w:val="auto"/>
          </w:rPr>
          <w:t>¥¹nå ¶pcÛOµA</w:t>
        </w:r>
        <w:r w:rsidRPr="00F80021">
          <w:rPr>
            <w:noProof/>
            <w:webHidden/>
          </w:rPr>
          <w:tab/>
        </w:r>
        <w:r w:rsidRPr="00F80021">
          <w:rPr>
            <w:noProof/>
            <w:webHidden/>
          </w:rPr>
          <w:fldChar w:fldCharType="begin"/>
        </w:r>
        <w:r w:rsidRPr="00F80021">
          <w:rPr>
            <w:noProof/>
            <w:webHidden/>
          </w:rPr>
          <w:instrText xml:space="preserve"> PAGEREF _Toc535268415 \h </w:instrText>
        </w:r>
        <w:r w:rsidRPr="00F80021">
          <w:rPr>
            <w:noProof/>
            <w:webHidden/>
          </w:rPr>
        </w:r>
        <w:r w:rsidRPr="00F80021">
          <w:rPr>
            <w:noProof/>
            <w:webHidden/>
          </w:rPr>
          <w:fldChar w:fldCharType="separate"/>
        </w:r>
        <w:r w:rsidR="00D413A6">
          <w:rPr>
            <w:noProof/>
            <w:webHidden/>
          </w:rPr>
          <w:t>67</w:t>
        </w:r>
        <w:r w:rsidRPr="00F80021">
          <w:rPr>
            <w:noProof/>
            <w:webHidden/>
          </w:rPr>
          <w:fldChar w:fldCharType="end"/>
        </w:r>
      </w:hyperlink>
    </w:p>
    <w:p w14:paraId="48E31B2D"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16" w:history="1">
        <w:r w:rsidRPr="00F80021">
          <w:rPr>
            <w:rStyle w:val="Hyperlink"/>
            <w:rFonts w:ascii="Arial" w:hAnsi="Arial"/>
            <w:noProof/>
            <w:color w:val="auto"/>
          </w:rPr>
          <w:t>21</w:t>
        </w:r>
        <w:r w:rsidRPr="00F80021">
          <w:rPr>
            <w:rFonts w:ascii="Calibri" w:eastAsia="Times New Roman" w:hAnsi="Calibri" w:cs="Times New Roman"/>
            <w:b w:val="0"/>
            <w:bCs w:val="0"/>
            <w:noProof/>
            <w:sz w:val="22"/>
            <w:szCs w:val="22"/>
          </w:rPr>
          <w:tab/>
        </w:r>
        <w:r w:rsidRPr="00F80021">
          <w:rPr>
            <w:rStyle w:val="Hyperlink"/>
            <w:noProof/>
            <w:color w:val="auto"/>
          </w:rPr>
          <w:t>±µÀlµñ ¶m¶¢ÀOµA</w:t>
        </w:r>
        <w:r w:rsidRPr="00F80021">
          <w:rPr>
            <w:noProof/>
            <w:webHidden/>
          </w:rPr>
          <w:tab/>
        </w:r>
        <w:r w:rsidRPr="00F80021">
          <w:rPr>
            <w:noProof/>
            <w:webHidden/>
          </w:rPr>
          <w:fldChar w:fldCharType="begin"/>
        </w:r>
        <w:r w:rsidRPr="00F80021">
          <w:rPr>
            <w:noProof/>
            <w:webHidden/>
          </w:rPr>
          <w:instrText xml:space="preserve"> PAGEREF _Toc535268416 \h </w:instrText>
        </w:r>
        <w:r w:rsidRPr="00F80021">
          <w:rPr>
            <w:noProof/>
            <w:webHidden/>
          </w:rPr>
        </w:r>
        <w:r w:rsidRPr="00F80021">
          <w:rPr>
            <w:noProof/>
            <w:webHidden/>
          </w:rPr>
          <w:fldChar w:fldCharType="separate"/>
        </w:r>
        <w:r w:rsidR="00D413A6">
          <w:rPr>
            <w:noProof/>
            <w:webHidden/>
          </w:rPr>
          <w:t>70</w:t>
        </w:r>
        <w:r w:rsidRPr="00F80021">
          <w:rPr>
            <w:noProof/>
            <w:webHidden/>
          </w:rPr>
          <w:fldChar w:fldCharType="end"/>
        </w:r>
      </w:hyperlink>
    </w:p>
    <w:p w14:paraId="4B966B15"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17" w:history="1">
        <w:r w:rsidRPr="00F80021">
          <w:rPr>
            <w:rStyle w:val="Hyperlink"/>
            <w:rFonts w:ascii="Arial" w:hAnsi="Arial"/>
            <w:noProof/>
            <w:color w:val="auto"/>
          </w:rPr>
          <w:t>22</w:t>
        </w:r>
        <w:r w:rsidRPr="00F80021">
          <w:rPr>
            <w:rFonts w:ascii="Calibri" w:eastAsia="Times New Roman" w:hAnsi="Calibri" w:cs="Times New Roman"/>
            <w:b w:val="0"/>
            <w:bCs w:val="0"/>
            <w:noProof/>
            <w:sz w:val="22"/>
            <w:szCs w:val="22"/>
          </w:rPr>
          <w:tab/>
        </w:r>
        <w:r w:rsidRPr="00F80021">
          <w:rPr>
            <w:rStyle w:val="Hyperlink"/>
            <w:noProof/>
            <w:color w:val="auto"/>
          </w:rPr>
          <w:t>Vµ¶¢ÀOµA</w:t>
        </w:r>
        <w:r w:rsidRPr="00F80021">
          <w:rPr>
            <w:noProof/>
            <w:webHidden/>
          </w:rPr>
          <w:tab/>
        </w:r>
        <w:r w:rsidRPr="00F80021">
          <w:rPr>
            <w:noProof/>
            <w:webHidden/>
          </w:rPr>
          <w:fldChar w:fldCharType="begin"/>
        </w:r>
        <w:r w:rsidRPr="00F80021">
          <w:rPr>
            <w:noProof/>
            <w:webHidden/>
          </w:rPr>
          <w:instrText xml:space="preserve"> PAGEREF _Toc535268417 \h </w:instrText>
        </w:r>
        <w:r w:rsidRPr="00F80021">
          <w:rPr>
            <w:noProof/>
            <w:webHidden/>
          </w:rPr>
        </w:r>
        <w:r w:rsidRPr="00F80021">
          <w:rPr>
            <w:noProof/>
            <w:webHidden/>
          </w:rPr>
          <w:fldChar w:fldCharType="separate"/>
        </w:r>
        <w:r w:rsidR="00D413A6">
          <w:rPr>
            <w:noProof/>
            <w:webHidden/>
          </w:rPr>
          <w:t>84</w:t>
        </w:r>
        <w:r w:rsidRPr="00F80021">
          <w:rPr>
            <w:noProof/>
            <w:webHidden/>
          </w:rPr>
          <w:fldChar w:fldCharType="end"/>
        </w:r>
      </w:hyperlink>
    </w:p>
    <w:p w14:paraId="6496E762"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18" w:history="1">
        <w:r w:rsidRPr="00F80021">
          <w:rPr>
            <w:rStyle w:val="Hyperlink"/>
            <w:rFonts w:ascii="Arial" w:hAnsi="Arial"/>
            <w:noProof/>
            <w:color w:val="auto"/>
          </w:rPr>
          <w:t>23</w:t>
        </w:r>
        <w:r w:rsidRPr="00F80021">
          <w:rPr>
            <w:rFonts w:ascii="Calibri" w:eastAsia="Times New Roman" w:hAnsi="Calibri" w:cs="Times New Roman"/>
            <w:b w:val="0"/>
            <w:bCs w:val="0"/>
            <w:noProof/>
            <w:sz w:val="22"/>
            <w:szCs w:val="22"/>
          </w:rPr>
          <w:tab/>
        </w:r>
        <w:r w:rsidRPr="00F80021">
          <w:rPr>
            <w:rStyle w:val="Hyperlink"/>
            <w:noProof/>
            <w:color w:val="auto"/>
          </w:rPr>
          <w:t>¶pÁ±µÀ¶¨ ¶ªÃOµåA</w:t>
        </w:r>
        <w:r w:rsidRPr="00F80021">
          <w:rPr>
            <w:noProof/>
            <w:webHidden/>
          </w:rPr>
          <w:tab/>
        </w:r>
        <w:r w:rsidRPr="00F80021">
          <w:rPr>
            <w:noProof/>
            <w:webHidden/>
          </w:rPr>
          <w:fldChar w:fldCharType="begin"/>
        </w:r>
        <w:r w:rsidRPr="00F80021">
          <w:rPr>
            <w:noProof/>
            <w:webHidden/>
          </w:rPr>
          <w:instrText xml:space="preserve"> PAGEREF _Toc535268418 \h </w:instrText>
        </w:r>
        <w:r w:rsidRPr="00F80021">
          <w:rPr>
            <w:noProof/>
            <w:webHidden/>
          </w:rPr>
        </w:r>
        <w:r w:rsidRPr="00F80021">
          <w:rPr>
            <w:noProof/>
            <w:webHidden/>
          </w:rPr>
          <w:fldChar w:fldCharType="separate"/>
        </w:r>
        <w:r w:rsidR="00D413A6">
          <w:rPr>
            <w:noProof/>
            <w:webHidden/>
          </w:rPr>
          <w:t>92</w:t>
        </w:r>
        <w:r w:rsidRPr="00F80021">
          <w:rPr>
            <w:noProof/>
            <w:webHidden/>
          </w:rPr>
          <w:fldChar w:fldCharType="end"/>
        </w:r>
      </w:hyperlink>
    </w:p>
    <w:p w14:paraId="0C3783E1"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19" w:history="1">
        <w:r w:rsidRPr="00F80021">
          <w:rPr>
            <w:rStyle w:val="Hyperlink"/>
            <w:rFonts w:ascii="Arial" w:hAnsi="Arial"/>
            <w:noProof/>
            <w:color w:val="auto"/>
          </w:rPr>
          <w:t>24</w:t>
        </w:r>
        <w:r w:rsidRPr="00F80021">
          <w:rPr>
            <w:rFonts w:ascii="Calibri" w:eastAsia="Times New Roman" w:hAnsi="Calibri" w:cs="Times New Roman"/>
            <w:b w:val="0"/>
            <w:bCs w:val="0"/>
            <w:noProof/>
            <w:sz w:val="22"/>
            <w:szCs w:val="22"/>
          </w:rPr>
          <w:tab/>
        </w:r>
        <w:r w:rsidRPr="00F80021">
          <w:rPr>
            <w:rStyle w:val="Hyperlink"/>
            <w:noProof/>
            <w:color w:val="auto"/>
          </w:rPr>
          <w:t>Ghµå±µ m¸±¸±ÀµÀgA</w:t>
        </w:r>
        <w:r w:rsidRPr="00F80021">
          <w:rPr>
            <w:noProof/>
            <w:webHidden/>
          </w:rPr>
          <w:tab/>
        </w:r>
        <w:r w:rsidRPr="00F80021">
          <w:rPr>
            <w:noProof/>
            <w:webHidden/>
          </w:rPr>
          <w:fldChar w:fldCharType="begin"/>
        </w:r>
        <w:r w:rsidRPr="00F80021">
          <w:rPr>
            <w:noProof/>
            <w:webHidden/>
          </w:rPr>
          <w:instrText xml:space="preserve"> PAGEREF _Toc535268419 \h </w:instrText>
        </w:r>
        <w:r w:rsidRPr="00F80021">
          <w:rPr>
            <w:noProof/>
            <w:webHidden/>
          </w:rPr>
        </w:r>
        <w:r w:rsidRPr="00F80021">
          <w:rPr>
            <w:noProof/>
            <w:webHidden/>
          </w:rPr>
          <w:fldChar w:fldCharType="separate"/>
        </w:r>
        <w:r w:rsidR="00D413A6">
          <w:rPr>
            <w:noProof/>
            <w:webHidden/>
          </w:rPr>
          <w:t>94</w:t>
        </w:r>
        <w:r w:rsidRPr="00F80021">
          <w:rPr>
            <w:noProof/>
            <w:webHidden/>
          </w:rPr>
          <w:fldChar w:fldCharType="end"/>
        </w:r>
      </w:hyperlink>
    </w:p>
    <w:p w14:paraId="48CB0A15"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20" w:history="1">
        <w:r w:rsidRPr="00F80021">
          <w:rPr>
            <w:rStyle w:val="Hyperlink"/>
            <w:rFonts w:ascii="Arial" w:hAnsi="Arial"/>
            <w:noProof/>
            <w:color w:val="auto"/>
          </w:rPr>
          <w:t>25</w:t>
        </w:r>
        <w:r w:rsidRPr="00F80021">
          <w:rPr>
            <w:rFonts w:ascii="Calibri" w:eastAsia="Times New Roman" w:hAnsi="Calibri" w:cs="Times New Roman"/>
            <w:b w:val="0"/>
            <w:bCs w:val="0"/>
            <w:noProof/>
            <w:sz w:val="22"/>
            <w:szCs w:val="22"/>
          </w:rPr>
          <w:tab/>
        </w:r>
        <w:r w:rsidRPr="00F80021">
          <w:rPr>
            <w:rStyle w:val="Hyperlink"/>
            <w:noProof/>
            <w:color w:val="auto"/>
          </w:rPr>
          <w:t>¶¢À¶® m¸±¸±ÀµÀgA</w:t>
        </w:r>
        <w:r w:rsidRPr="00F80021">
          <w:rPr>
            <w:noProof/>
            <w:webHidden/>
          </w:rPr>
          <w:tab/>
        </w:r>
        <w:r w:rsidRPr="00F80021">
          <w:rPr>
            <w:noProof/>
            <w:webHidden/>
          </w:rPr>
          <w:fldChar w:fldCharType="begin"/>
        </w:r>
        <w:r w:rsidRPr="00F80021">
          <w:rPr>
            <w:noProof/>
            <w:webHidden/>
          </w:rPr>
          <w:instrText xml:space="preserve"> PAGEREF _Toc535268420 \h </w:instrText>
        </w:r>
        <w:r w:rsidRPr="00F80021">
          <w:rPr>
            <w:noProof/>
            <w:webHidden/>
          </w:rPr>
        </w:r>
        <w:r w:rsidRPr="00F80021">
          <w:rPr>
            <w:noProof/>
            <w:webHidden/>
          </w:rPr>
          <w:fldChar w:fldCharType="separate"/>
        </w:r>
        <w:r w:rsidR="00D413A6">
          <w:rPr>
            <w:noProof/>
            <w:webHidden/>
          </w:rPr>
          <w:t>95</w:t>
        </w:r>
        <w:r w:rsidRPr="00F80021">
          <w:rPr>
            <w:noProof/>
            <w:webHidden/>
          </w:rPr>
          <w:fldChar w:fldCharType="end"/>
        </w:r>
      </w:hyperlink>
    </w:p>
    <w:p w14:paraId="304E9C13"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21" w:history="1">
        <w:r w:rsidRPr="00F80021">
          <w:rPr>
            <w:rStyle w:val="Hyperlink"/>
            <w:rFonts w:ascii="Arial" w:hAnsi="Arial"/>
            <w:noProof/>
            <w:color w:val="auto"/>
          </w:rPr>
          <w:t>26</w:t>
        </w:r>
        <w:r w:rsidRPr="00F80021">
          <w:rPr>
            <w:rFonts w:ascii="Calibri" w:eastAsia="Times New Roman" w:hAnsi="Calibri" w:cs="Times New Roman"/>
            <w:b w:val="0"/>
            <w:bCs w:val="0"/>
            <w:noProof/>
            <w:sz w:val="22"/>
            <w:szCs w:val="22"/>
          </w:rPr>
          <w:tab/>
        </w:r>
        <w:r w:rsidRPr="00F80021">
          <w:rPr>
            <w:rStyle w:val="Hyperlink"/>
            <w:noProof/>
            <w:color w:val="auto"/>
          </w:rPr>
          <w:t>ÈT¹¶¨ ¥¹nå</w:t>
        </w:r>
        <w:r w:rsidRPr="00F80021">
          <w:rPr>
            <w:noProof/>
            <w:webHidden/>
          </w:rPr>
          <w:tab/>
        </w:r>
        <w:r w:rsidRPr="00F80021">
          <w:rPr>
            <w:noProof/>
            <w:webHidden/>
          </w:rPr>
          <w:fldChar w:fldCharType="begin"/>
        </w:r>
        <w:r w:rsidRPr="00F80021">
          <w:rPr>
            <w:noProof/>
            <w:webHidden/>
          </w:rPr>
          <w:instrText xml:space="preserve"> PAGEREF _Toc535268421 \h </w:instrText>
        </w:r>
        <w:r w:rsidRPr="00F80021">
          <w:rPr>
            <w:noProof/>
            <w:webHidden/>
          </w:rPr>
        </w:r>
        <w:r w:rsidRPr="00F80021">
          <w:rPr>
            <w:noProof/>
            <w:webHidden/>
          </w:rPr>
          <w:fldChar w:fldCharType="separate"/>
        </w:r>
        <w:r w:rsidR="00D413A6">
          <w:rPr>
            <w:noProof/>
            <w:webHidden/>
          </w:rPr>
          <w:t>98</w:t>
        </w:r>
        <w:r w:rsidRPr="00F80021">
          <w:rPr>
            <w:noProof/>
            <w:webHidden/>
          </w:rPr>
          <w:fldChar w:fldCharType="end"/>
        </w:r>
      </w:hyperlink>
    </w:p>
    <w:p w14:paraId="52C65394"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22" w:history="1">
        <w:r w:rsidRPr="00F80021">
          <w:rPr>
            <w:rStyle w:val="Hyperlink"/>
            <w:rFonts w:ascii="Arial" w:hAnsi="Arial"/>
            <w:noProof/>
            <w:color w:val="auto"/>
          </w:rPr>
          <w:t>27</w:t>
        </w:r>
        <w:r w:rsidRPr="00F80021">
          <w:rPr>
            <w:rFonts w:ascii="Calibri" w:eastAsia="Times New Roman" w:hAnsi="Calibri" w:cs="Times New Roman"/>
            <w:b w:val="0"/>
            <w:bCs w:val="0"/>
            <w:noProof/>
            <w:sz w:val="22"/>
            <w:szCs w:val="22"/>
          </w:rPr>
          <w:tab/>
        </w:r>
        <w:r w:rsidRPr="00F80021">
          <w:rPr>
            <w:rStyle w:val="Hyperlink"/>
            <w:noProof/>
            <w:color w:val="auto"/>
          </w:rPr>
          <w:t>»¬±µgïSµ±µí ¶ªÃOµåA</w:t>
        </w:r>
        <w:r w:rsidRPr="00F80021">
          <w:rPr>
            <w:noProof/>
            <w:webHidden/>
          </w:rPr>
          <w:tab/>
        </w:r>
        <w:r w:rsidRPr="00F80021">
          <w:rPr>
            <w:noProof/>
            <w:webHidden/>
          </w:rPr>
          <w:fldChar w:fldCharType="begin"/>
        </w:r>
        <w:r w:rsidRPr="00F80021">
          <w:rPr>
            <w:noProof/>
            <w:webHidden/>
          </w:rPr>
          <w:instrText xml:space="preserve"> PAGEREF _Toc535268422 \h </w:instrText>
        </w:r>
        <w:r w:rsidRPr="00F80021">
          <w:rPr>
            <w:noProof/>
            <w:webHidden/>
          </w:rPr>
        </w:r>
        <w:r w:rsidRPr="00F80021">
          <w:rPr>
            <w:noProof/>
            <w:webHidden/>
          </w:rPr>
          <w:fldChar w:fldCharType="separate"/>
        </w:r>
        <w:r w:rsidR="00D413A6">
          <w:rPr>
            <w:noProof/>
            <w:webHidden/>
          </w:rPr>
          <w:t>102</w:t>
        </w:r>
        <w:r w:rsidRPr="00F80021">
          <w:rPr>
            <w:noProof/>
            <w:webHidden/>
          </w:rPr>
          <w:fldChar w:fldCharType="end"/>
        </w:r>
      </w:hyperlink>
    </w:p>
    <w:p w14:paraId="1D8123F8"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23" w:history="1">
        <w:r w:rsidRPr="00F80021">
          <w:rPr>
            <w:rStyle w:val="Hyperlink"/>
            <w:rFonts w:ascii="Arial" w:hAnsi="Arial"/>
            <w:noProof/>
            <w:color w:val="auto"/>
          </w:rPr>
          <w:t>28</w:t>
        </w:r>
        <w:r w:rsidRPr="00F80021">
          <w:rPr>
            <w:rFonts w:ascii="Calibri" w:eastAsia="Times New Roman" w:hAnsi="Calibri" w:cs="Times New Roman"/>
            <w:b w:val="0"/>
            <w:bCs w:val="0"/>
            <w:noProof/>
            <w:sz w:val="22"/>
            <w:szCs w:val="22"/>
          </w:rPr>
          <w:tab/>
        </w:r>
        <w:r w:rsidRPr="00F80021">
          <w:rPr>
            <w:rStyle w:val="Hyperlink"/>
            <w:noProof/>
            <w:color w:val="auto"/>
          </w:rPr>
          <w:t>Ê¢lµ O¸gâ ËhÇiå±¿±ÀµÀ ¶ªA»¬h¸</w:t>
        </w:r>
        <w:r w:rsidRPr="00F80021">
          <w:rPr>
            <w:noProof/>
            <w:webHidden/>
          </w:rPr>
          <w:tab/>
        </w:r>
        <w:r w:rsidRPr="00F80021">
          <w:rPr>
            <w:noProof/>
            <w:webHidden/>
          </w:rPr>
          <w:fldChar w:fldCharType="begin"/>
        </w:r>
        <w:r w:rsidRPr="00F80021">
          <w:rPr>
            <w:noProof/>
            <w:webHidden/>
          </w:rPr>
          <w:instrText xml:space="preserve"> PAGEREF _Toc535268423 \h </w:instrText>
        </w:r>
        <w:r w:rsidRPr="00F80021">
          <w:rPr>
            <w:noProof/>
            <w:webHidden/>
          </w:rPr>
        </w:r>
        <w:r w:rsidRPr="00F80021">
          <w:rPr>
            <w:noProof/>
            <w:webHidden/>
          </w:rPr>
          <w:fldChar w:fldCharType="separate"/>
        </w:r>
        <w:r w:rsidR="00D413A6">
          <w:rPr>
            <w:noProof/>
            <w:webHidden/>
          </w:rPr>
          <w:t>104</w:t>
        </w:r>
        <w:r w:rsidRPr="00F80021">
          <w:rPr>
            <w:noProof/>
            <w:webHidden/>
          </w:rPr>
          <w:fldChar w:fldCharType="end"/>
        </w:r>
      </w:hyperlink>
    </w:p>
    <w:p w14:paraId="7E4D9457" w14:textId="77777777" w:rsidR="00F62626" w:rsidRPr="00F80021" w:rsidRDefault="00F62626">
      <w:pPr>
        <w:pStyle w:val="TOC20"/>
        <w:tabs>
          <w:tab w:val="left" w:pos="1956"/>
        </w:tabs>
        <w:rPr>
          <w:rFonts w:ascii="Calibri" w:eastAsia="Times New Roman" w:hAnsi="Calibri" w:cs="Times New Roman"/>
          <w:b w:val="0"/>
          <w:iCs w:val="0"/>
          <w:noProof/>
          <w:sz w:val="22"/>
          <w:szCs w:val="22"/>
        </w:rPr>
      </w:pPr>
      <w:hyperlink w:anchor="_Toc535268424" w:history="1">
        <w:r w:rsidRPr="00F80021">
          <w:rPr>
            <w:rStyle w:val="Hyperlink"/>
            <w:noProof/>
            <w:color w:val="auto"/>
          </w:rPr>
          <w:t>28.1</w:t>
        </w:r>
        <w:r w:rsidRPr="00F80021">
          <w:rPr>
            <w:rFonts w:ascii="Calibri" w:eastAsia="Times New Roman" w:hAnsi="Calibri" w:cs="Times New Roman"/>
            <w:b w:val="0"/>
            <w:iCs w:val="0"/>
            <w:noProof/>
            <w:sz w:val="22"/>
            <w:szCs w:val="22"/>
          </w:rPr>
          <w:tab/>
        </w:r>
        <w:r w:rsidRPr="00F80021">
          <w:rPr>
            <w:rStyle w:val="Hyperlink"/>
            <w:noProof/>
            <w:color w:val="auto"/>
          </w:rPr>
          <w:t>¶pñkµ¶¢ÀO¸gÉâ ¶pñkµ¶¢À¶pñ¶¥éB ¶pñkµ¶¢À¶pc¹ÛiB</w:t>
        </w:r>
        <w:r w:rsidRPr="00F80021">
          <w:rPr>
            <w:noProof/>
            <w:webHidden/>
          </w:rPr>
          <w:tab/>
        </w:r>
        <w:r w:rsidRPr="00F80021">
          <w:rPr>
            <w:noProof/>
            <w:webHidden/>
          </w:rPr>
          <w:fldChar w:fldCharType="begin"/>
        </w:r>
        <w:r w:rsidRPr="00F80021">
          <w:rPr>
            <w:noProof/>
            <w:webHidden/>
          </w:rPr>
          <w:instrText xml:space="preserve"> PAGEREF _Toc535268424 \h </w:instrText>
        </w:r>
        <w:r w:rsidRPr="00F80021">
          <w:rPr>
            <w:noProof/>
            <w:webHidden/>
          </w:rPr>
        </w:r>
        <w:r w:rsidRPr="00F80021">
          <w:rPr>
            <w:noProof/>
            <w:webHidden/>
          </w:rPr>
          <w:fldChar w:fldCharType="separate"/>
        </w:r>
        <w:r w:rsidR="00D413A6">
          <w:rPr>
            <w:noProof/>
            <w:webHidden/>
          </w:rPr>
          <w:t>104</w:t>
        </w:r>
        <w:r w:rsidRPr="00F80021">
          <w:rPr>
            <w:noProof/>
            <w:webHidden/>
          </w:rPr>
          <w:fldChar w:fldCharType="end"/>
        </w:r>
      </w:hyperlink>
    </w:p>
    <w:p w14:paraId="0140D71A" w14:textId="77777777" w:rsidR="00F62626" w:rsidRPr="00F80021" w:rsidRDefault="00F62626">
      <w:pPr>
        <w:pStyle w:val="TOC20"/>
        <w:tabs>
          <w:tab w:val="left" w:pos="1986"/>
        </w:tabs>
        <w:rPr>
          <w:rFonts w:ascii="Calibri" w:eastAsia="Times New Roman" w:hAnsi="Calibri" w:cs="Times New Roman"/>
          <w:b w:val="0"/>
          <w:iCs w:val="0"/>
          <w:noProof/>
          <w:sz w:val="22"/>
          <w:szCs w:val="22"/>
        </w:rPr>
      </w:pPr>
      <w:hyperlink w:anchor="_Toc535268425" w:history="1">
        <w:r w:rsidRPr="00F80021">
          <w:rPr>
            <w:rStyle w:val="Hyperlink"/>
            <w:noProof/>
            <w:color w:val="auto"/>
          </w:rPr>
          <w:t>28.2</w:t>
        </w:r>
        <w:r w:rsidRPr="00F80021">
          <w:rPr>
            <w:rFonts w:ascii="Calibri" w:eastAsia="Times New Roman" w:hAnsi="Calibri" w:cs="Times New Roman"/>
            <w:b w:val="0"/>
            <w:iCs w:val="0"/>
            <w:noProof/>
            <w:sz w:val="22"/>
            <w:szCs w:val="22"/>
          </w:rPr>
          <w:tab/>
        </w:r>
        <w:r w:rsidRPr="00F80021">
          <w:rPr>
            <w:rStyle w:val="Hyperlink"/>
            <w:noProof/>
            <w:color w:val="auto"/>
          </w:rPr>
          <w:t>l¼öj±ÀµÀO¸gÉâ ¶pñkµ¶¢À¶pñ¶¥éB ¶pñkµ¶¢À¶pc¹ÛiB</w:t>
        </w:r>
        <w:r w:rsidRPr="00F80021">
          <w:rPr>
            <w:noProof/>
            <w:webHidden/>
          </w:rPr>
          <w:tab/>
        </w:r>
        <w:r w:rsidRPr="00F80021">
          <w:rPr>
            <w:noProof/>
            <w:webHidden/>
          </w:rPr>
          <w:fldChar w:fldCharType="begin"/>
        </w:r>
        <w:r w:rsidRPr="00F80021">
          <w:rPr>
            <w:noProof/>
            <w:webHidden/>
          </w:rPr>
          <w:instrText xml:space="preserve"> PAGEREF _Toc535268425 \h </w:instrText>
        </w:r>
        <w:r w:rsidRPr="00F80021">
          <w:rPr>
            <w:noProof/>
            <w:webHidden/>
          </w:rPr>
        </w:r>
        <w:r w:rsidRPr="00F80021">
          <w:rPr>
            <w:noProof/>
            <w:webHidden/>
          </w:rPr>
          <w:fldChar w:fldCharType="separate"/>
        </w:r>
        <w:r w:rsidR="00D413A6">
          <w:rPr>
            <w:noProof/>
            <w:webHidden/>
          </w:rPr>
          <w:t>104</w:t>
        </w:r>
        <w:r w:rsidRPr="00F80021">
          <w:rPr>
            <w:noProof/>
            <w:webHidden/>
          </w:rPr>
          <w:fldChar w:fldCharType="end"/>
        </w:r>
      </w:hyperlink>
    </w:p>
    <w:p w14:paraId="2F88BFE9" w14:textId="77777777" w:rsidR="00F62626" w:rsidRPr="00F80021" w:rsidRDefault="00F62626">
      <w:pPr>
        <w:pStyle w:val="TOC20"/>
        <w:tabs>
          <w:tab w:val="left" w:pos="1982"/>
        </w:tabs>
        <w:rPr>
          <w:rFonts w:ascii="Calibri" w:eastAsia="Times New Roman" w:hAnsi="Calibri" w:cs="Times New Roman"/>
          <w:b w:val="0"/>
          <w:iCs w:val="0"/>
          <w:noProof/>
          <w:sz w:val="22"/>
          <w:szCs w:val="22"/>
        </w:rPr>
      </w:pPr>
      <w:hyperlink w:anchor="_Toc535268426" w:history="1">
        <w:r w:rsidRPr="00F80021">
          <w:rPr>
            <w:rStyle w:val="Hyperlink"/>
            <w:noProof/>
            <w:color w:val="auto"/>
          </w:rPr>
          <w:t>28.3</w:t>
        </w:r>
        <w:r w:rsidRPr="00F80021">
          <w:rPr>
            <w:rFonts w:ascii="Calibri" w:eastAsia="Times New Roman" w:hAnsi="Calibri" w:cs="Times New Roman"/>
            <w:b w:val="0"/>
            <w:iCs w:val="0"/>
            <w:noProof/>
            <w:sz w:val="22"/>
            <w:szCs w:val="22"/>
          </w:rPr>
          <w:tab/>
        </w:r>
        <w:r w:rsidRPr="00F80021">
          <w:rPr>
            <w:rStyle w:val="Hyperlink"/>
            <w:noProof/>
            <w:color w:val="auto"/>
          </w:rPr>
          <w:t>hµÅj±ÀµÀO¸gÉâ ¶pñkµ¶¢À¶pñ¶¥éB ¶pñkµ¶¢À¶pc¹ÛiB</w:t>
        </w:r>
        <w:r w:rsidRPr="00F80021">
          <w:rPr>
            <w:noProof/>
            <w:webHidden/>
          </w:rPr>
          <w:tab/>
        </w:r>
        <w:r w:rsidRPr="00F80021">
          <w:rPr>
            <w:noProof/>
            <w:webHidden/>
          </w:rPr>
          <w:fldChar w:fldCharType="begin"/>
        </w:r>
        <w:r w:rsidRPr="00F80021">
          <w:rPr>
            <w:noProof/>
            <w:webHidden/>
          </w:rPr>
          <w:instrText xml:space="preserve"> PAGEREF _Toc535268426 \h </w:instrText>
        </w:r>
        <w:r w:rsidRPr="00F80021">
          <w:rPr>
            <w:noProof/>
            <w:webHidden/>
          </w:rPr>
        </w:r>
        <w:r w:rsidRPr="00F80021">
          <w:rPr>
            <w:noProof/>
            <w:webHidden/>
          </w:rPr>
          <w:fldChar w:fldCharType="separate"/>
        </w:r>
        <w:r w:rsidR="00D413A6">
          <w:rPr>
            <w:noProof/>
            <w:webHidden/>
          </w:rPr>
          <w:t>104</w:t>
        </w:r>
        <w:r w:rsidRPr="00F80021">
          <w:rPr>
            <w:noProof/>
            <w:webHidden/>
          </w:rPr>
          <w:fldChar w:fldCharType="end"/>
        </w:r>
      </w:hyperlink>
    </w:p>
    <w:p w14:paraId="2C3721B7" w14:textId="77777777" w:rsidR="00F62626" w:rsidRPr="00F80021" w:rsidRDefault="00F62626">
      <w:pPr>
        <w:pStyle w:val="TOC20"/>
        <w:tabs>
          <w:tab w:val="left" w:pos="2002"/>
        </w:tabs>
        <w:rPr>
          <w:rFonts w:ascii="Calibri" w:eastAsia="Times New Roman" w:hAnsi="Calibri" w:cs="Times New Roman"/>
          <w:b w:val="0"/>
          <w:iCs w:val="0"/>
          <w:noProof/>
          <w:sz w:val="22"/>
          <w:szCs w:val="22"/>
        </w:rPr>
      </w:pPr>
      <w:hyperlink w:anchor="_Toc535268427" w:history="1">
        <w:r w:rsidRPr="00F80021">
          <w:rPr>
            <w:rStyle w:val="Hyperlink"/>
            <w:noProof/>
            <w:color w:val="auto"/>
          </w:rPr>
          <w:t>28.4</w:t>
        </w:r>
        <w:r w:rsidRPr="00F80021">
          <w:rPr>
            <w:rFonts w:ascii="Calibri" w:eastAsia="Times New Roman" w:hAnsi="Calibri" w:cs="Times New Roman"/>
            <w:b w:val="0"/>
            <w:iCs w:val="0"/>
            <w:noProof/>
            <w:sz w:val="22"/>
            <w:szCs w:val="22"/>
          </w:rPr>
          <w:tab/>
        </w:r>
        <w:r w:rsidRPr="00F80021">
          <w:rPr>
            <w:rStyle w:val="Hyperlink"/>
            <w:noProof/>
            <w:color w:val="auto"/>
          </w:rPr>
          <w:t>VµhµÀ±µæO¸gÉâ ¶pñkµ¶¢À¶pñ¶¥éB ¶pñkµ¶¢À¶pc¹ÛiB</w:t>
        </w:r>
        <w:r w:rsidRPr="00F80021">
          <w:rPr>
            <w:noProof/>
            <w:webHidden/>
          </w:rPr>
          <w:tab/>
        </w:r>
        <w:r w:rsidRPr="00F80021">
          <w:rPr>
            <w:noProof/>
            <w:webHidden/>
          </w:rPr>
          <w:fldChar w:fldCharType="begin"/>
        </w:r>
        <w:r w:rsidRPr="00F80021">
          <w:rPr>
            <w:noProof/>
            <w:webHidden/>
          </w:rPr>
          <w:instrText xml:space="preserve"> PAGEREF _Toc535268427 \h </w:instrText>
        </w:r>
        <w:r w:rsidRPr="00F80021">
          <w:rPr>
            <w:noProof/>
            <w:webHidden/>
          </w:rPr>
        </w:r>
        <w:r w:rsidRPr="00F80021">
          <w:rPr>
            <w:noProof/>
            <w:webHidden/>
          </w:rPr>
          <w:fldChar w:fldCharType="separate"/>
        </w:r>
        <w:r w:rsidR="00D413A6">
          <w:rPr>
            <w:noProof/>
            <w:webHidden/>
          </w:rPr>
          <w:t>105</w:t>
        </w:r>
        <w:r w:rsidRPr="00F80021">
          <w:rPr>
            <w:noProof/>
            <w:webHidden/>
          </w:rPr>
          <w:fldChar w:fldCharType="end"/>
        </w:r>
      </w:hyperlink>
    </w:p>
    <w:p w14:paraId="5A15472D" w14:textId="77777777" w:rsidR="00F62626" w:rsidRPr="00F80021" w:rsidRDefault="00F62626">
      <w:pPr>
        <w:pStyle w:val="TOC20"/>
        <w:tabs>
          <w:tab w:val="left" w:pos="1980"/>
        </w:tabs>
        <w:rPr>
          <w:rFonts w:ascii="Calibri" w:eastAsia="Times New Roman" w:hAnsi="Calibri" w:cs="Times New Roman"/>
          <w:b w:val="0"/>
          <w:iCs w:val="0"/>
          <w:noProof/>
          <w:sz w:val="22"/>
          <w:szCs w:val="22"/>
        </w:rPr>
      </w:pPr>
      <w:hyperlink w:anchor="_Toc535268428" w:history="1">
        <w:r w:rsidRPr="00F80021">
          <w:rPr>
            <w:rStyle w:val="Hyperlink"/>
            <w:noProof/>
            <w:color w:val="auto"/>
          </w:rPr>
          <w:t>28.5</w:t>
        </w:r>
        <w:r w:rsidRPr="00F80021">
          <w:rPr>
            <w:rFonts w:ascii="Calibri" w:eastAsia="Times New Roman" w:hAnsi="Calibri" w:cs="Times New Roman"/>
            <w:b w:val="0"/>
            <w:iCs w:val="0"/>
            <w:noProof/>
            <w:sz w:val="22"/>
            <w:szCs w:val="22"/>
          </w:rPr>
          <w:tab/>
        </w:r>
        <w:r w:rsidRPr="00F80021">
          <w:rPr>
            <w:rStyle w:val="Hyperlink"/>
            <w:noProof/>
            <w:color w:val="auto"/>
          </w:rPr>
          <w:t>¶pcÛ¶¢ÀO¸gÉâ ¶pñkµ¶¢À¶pñ¶¥éB ¶pñkµ¶¢À¶pc¹ÛiB</w:t>
        </w:r>
        <w:r w:rsidRPr="00F80021">
          <w:rPr>
            <w:noProof/>
            <w:webHidden/>
          </w:rPr>
          <w:tab/>
        </w:r>
        <w:r w:rsidRPr="00F80021">
          <w:rPr>
            <w:noProof/>
            <w:webHidden/>
          </w:rPr>
          <w:fldChar w:fldCharType="begin"/>
        </w:r>
        <w:r w:rsidRPr="00F80021">
          <w:rPr>
            <w:noProof/>
            <w:webHidden/>
          </w:rPr>
          <w:instrText xml:space="preserve"> PAGEREF _Toc535268428 \h </w:instrText>
        </w:r>
        <w:r w:rsidRPr="00F80021">
          <w:rPr>
            <w:noProof/>
            <w:webHidden/>
          </w:rPr>
        </w:r>
        <w:r w:rsidRPr="00F80021">
          <w:rPr>
            <w:noProof/>
            <w:webHidden/>
          </w:rPr>
          <w:fldChar w:fldCharType="separate"/>
        </w:r>
        <w:r w:rsidR="00D413A6">
          <w:rPr>
            <w:noProof/>
            <w:webHidden/>
          </w:rPr>
          <w:t>105</w:t>
        </w:r>
        <w:r w:rsidRPr="00F80021">
          <w:rPr>
            <w:noProof/>
            <w:webHidden/>
          </w:rPr>
          <w:fldChar w:fldCharType="end"/>
        </w:r>
      </w:hyperlink>
    </w:p>
    <w:p w14:paraId="7D587BCC" w14:textId="77777777" w:rsidR="00F62626" w:rsidRPr="00F80021" w:rsidRDefault="00F62626">
      <w:pPr>
        <w:pStyle w:val="TOC20"/>
        <w:tabs>
          <w:tab w:val="left" w:pos="1992"/>
        </w:tabs>
        <w:rPr>
          <w:rFonts w:ascii="Calibri" w:eastAsia="Times New Roman" w:hAnsi="Calibri" w:cs="Times New Roman"/>
          <w:b w:val="0"/>
          <w:iCs w:val="0"/>
          <w:noProof/>
          <w:sz w:val="22"/>
          <w:szCs w:val="22"/>
        </w:rPr>
      </w:pPr>
      <w:hyperlink w:anchor="_Toc535268429" w:history="1">
        <w:r w:rsidRPr="00F80021">
          <w:rPr>
            <w:rStyle w:val="Hyperlink"/>
            <w:noProof/>
            <w:color w:val="auto"/>
          </w:rPr>
          <w:t>28.6</w:t>
        </w:r>
        <w:r w:rsidRPr="00F80021">
          <w:rPr>
            <w:rFonts w:ascii="Calibri" w:eastAsia="Times New Roman" w:hAnsi="Calibri" w:cs="Times New Roman"/>
            <w:b w:val="0"/>
            <w:iCs w:val="0"/>
            <w:noProof/>
            <w:sz w:val="22"/>
            <w:szCs w:val="22"/>
          </w:rPr>
          <w:tab/>
        </w:r>
        <w:r w:rsidRPr="00F80021">
          <w:rPr>
            <w:rStyle w:val="Hyperlink"/>
            <w:noProof/>
            <w:color w:val="auto"/>
          </w:rPr>
          <w:t>¶¶¨à¶¢ÀO¸gÉâ ¶pñkµ¶¢À¶pñ¶¥éB ¶pñkµ¶¢À¶pc¹ÛiB</w:t>
        </w:r>
        <w:r w:rsidRPr="00F80021">
          <w:rPr>
            <w:noProof/>
            <w:webHidden/>
          </w:rPr>
          <w:tab/>
        </w:r>
        <w:r w:rsidRPr="00F80021">
          <w:rPr>
            <w:noProof/>
            <w:webHidden/>
          </w:rPr>
          <w:fldChar w:fldCharType="begin"/>
        </w:r>
        <w:r w:rsidRPr="00F80021">
          <w:rPr>
            <w:noProof/>
            <w:webHidden/>
          </w:rPr>
          <w:instrText xml:space="preserve"> PAGEREF _Toc535268429 \h </w:instrText>
        </w:r>
        <w:r w:rsidRPr="00F80021">
          <w:rPr>
            <w:noProof/>
            <w:webHidden/>
          </w:rPr>
        </w:r>
        <w:r w:rsidRPr="00F80021">
          <w:rPr>
            <w:noProof/>
            <w:webHidden/>
          </w:rPr>
          <w:fldChar w:fldCharType="separate"/>
        </w:r>
        <w:r w:rsidR="00D413A6">
          <w:rPr>
            <w:noProof/>
            <w:webHidden/>
          </w:rPr>
          <w:t>106</w:t>
        </w:r>
        <w:r w:rsidRPr="00F80021">
          <w:rPr>
            <w:noProof/>
            <w:webHidden/>
          </w:rPr>
          <w:fldChar w:fldCharType="end"/>
        </w:r>
      </w:hyperlink>
    </w:p>
    <w:p w14:paraId="46923F97" w14:textId="77777777" w:rsidR="00F62626" w:rsidRPr="00F80021" w:rsidRDefault="00F62626">
      <w:pPr>
        <w:pStyle w:val="TOC20"/>
        <w:tabs>
          <w:tab w:val="left" w:pos="1987"/>
        </w:tabs>
        <w:rPr>
          <w:rFonts w:ascii="Calibri" w:eastAsia="Times New Roman" w:hAnsi="Calibri" w:cs="Times New Roman"/>
          <w:b w:val="0"/>
          <w:iCs w:val="0"/>
          <w:noProof/>
          <w:sz w:val="22"/>
          <w:szCs w:val="22"/>
        </w:rPr>
      </w:pPr>
      <w:hyperlink w:anchor="_Toc535268430" w:history="1">
        <w:r w:rsidRPr="00F80021">
          <w:rPr>
            <w:rStyle w:val="Hyperlink"/>
            <w:noProof/>
            <w:color w:val="auto"/>
          </w:rPr>
          <w:t>28.7</w:t>
        </w:r>
        <w:r w:rsidRPr="00F80021">
          <w:rPr>
            <w:rFonts w:ascii="Calibri" w:eastAsia="Times New Roman" w:hAnsi="Calibri" w:cs="Times New Roman"/>
            <w:b w:val="0"/>
            <w:iCs w:val="0"/>
            <w:noProof/>
            <w:sz w:val="22"/>
            <w:szCs w:val="22"/>
          </w:rPr>
          <w:tab/>
        </w:r>
        <w:r w:rsidRPr="00F80021">
          <w:rPr>
            <w:rStyle w:val="Hyperlink"/>
            <w:noProof/>
            <w:color w:val="auto"/>
          </w:rPr>
          <w:t>¶ª¶på¶¢ÀO¸gÉâ ¶pñkµ¶¢À¶pñ¶¥éB ¶pñkµ¶¢À¶pc¹ÛiB</w:t>
        </w:r>
        <w:r w:rsidRPr="00F80021">
          <w:rPr>
            <w:noProof/>
            <w:webHidden/>
          </w:rPr>
          <w:tab/>
        </w:r>
        <w:r w:rsidRPr="00F80021">
          <w:rPr>
            <w:noProof/>
            <w:webHidden/>
          </w:rPr>
          <w:fldChar w:fldCharType="begin"/>
        </w:r>
        <w:r w:rsidRPr="00F80021">
          <w:rPr>
            <w:noProof/>
            <w:webHidden/>
          </w:rPr>
          <w:instrText xml:space="preserve"> PAGEREF _Toc535268430 \h </w:instrText>
        </w:r>
        <w:r w:rsidRPr="00F80021">
          <w:rPr>
            <w:noProof/>
            <w:webHidden/>
          </w:rPr>
        </w:r>
        <w:r w:rsidRPr="00F80021">
          <w:rPr>
            <w:noProof/>
            <w:webHidden/>
          </w:rPr>
          <w:fldChar w:fldCharType="separate"/>
        </w:r>
        <w:r w:rsidR="00D413A6">
          <w:rPr>
            <w:noProof/>
            <w:webHidden/>
          </w:rPr>
          <w:t>106</w:t>
        </w:r>
        <w:r w:rsidRPr="00F80021">
          <w:rPr>
            <w:noProof/>
            <w:webHidden/>
          </w:rPr>
          <w:fldChar w:fldCharType="end"/>
        </w:r>
      </w:hyperlink>
    </w:p>
    <w:p w14:paraId="739E4EB5" w14:textId="77777777" w:rsidR="00F62626" w:rsidRPr="00F80021" w:rsidRDefault="00F62626">
      <w:pPr>
        <w:pStyle w:val="TOC20"/>
        <w:tabs>
          <w:tab w:val="left" w:pos="1993"/>
        </w:tabs>
        <w:rPr>
          <w:rFonts w:ascii="Calibri" w:eastAsia="Times New Roman" w:hAnsi="Calibri" w:cs="Times New Roman"/>
          <w:b w:val="0"/>
          <w:iCs w:val="0"/>
          <w:noProof/>
          <w:sz w:val="22"/>
          <w:szCs w:val="22"/>
        </w:rPr>
      </w:pPr>
      <w:hyperlink w:anchor="_Toc535268431" w:history="1">
        <w:r w:rsidRPr="00F80021">
          <w:rPr>
            <w:rStyle w:val="Hyperlink"/>
            <w:noProof/>
            <w:color w:val="auto"/>
          </w:rPr>
          <w:t>28.8</w:t>
        </w:r>
        <w:r w:rsidRPr="00F80021">
          <w:rPr>
            <w:rFonts w:ascii="Calibri" w:eastAsia="Times New Roman" w:hAnsi="Calibri" w:cs="Times New Roman"/>
            <w:b w:val="0"/>
            <w:iCs w:val="0"/>
            <w:noProof/>
            <w:sz w:val="22"/>
            <w:szCs w:val="22"/>
          </w:rPr>
          <w:tab/>
        </w:r>
        <w:r w:rsidRPr="00F80021">
          <w:rPr>
            <w:rStyle w:val="Hyperlink"/>
            <w:noProof/>
            <w:color w:val="auto"/>
          </w:rPr>
          <w:t>¶ª¶på¶¢ÀO¸gÉâ ¶pcÛ¶¢À¶pñ¶¥éB (C¶måþï¶pc¹ÛiB)</w:t>
        </w:r>
        <w:r w:rsidRPr="00F80021">
          <w:rPr>
            <w:noProof/>
            <w:webHidden/>
          </w:rPr>
          <w:tab/>
        </w:r>
        <w:r w:rsidRPr="00F80021">
          <w:rPr>
            <w:noProof/>
            <w:webHidden/>
          </w:rPr>
          <w:fldChar w:fldCharType="begin"/>
        </w:r>
        <w:r w:rsidRPr="00F80021">
          <w:rPr>
            <w:noProof/>
            <w:webHidden/>
          </w:rPr>
          <w:instrText xml:space="preserve"> PAGEREF _Toc535268431 \h </w:instrText>
        </w:r>
        <w:r w:rsidRPr="00F80021">
          <w:rPr>
            <w:noProof/>
            <w:webHidden/>
          </w:rPr>
        </w:r>
        <w:r w:rsidRPr="00F80021">
          <w:rPr>
            <w:noProof/>
            <w:webHidden/>
          </w:rPr>
          <w:fldChar w:fldCharType="separate"/>
        </w:r>
        <w:r w:rsidR="00D413A6">
          <w:rPr>
            <w:noProof/>
            <w:webHidden/>
          </w:rPr>
          <w:t>107</w:t>
        </w:r>
        <w:r w:rsidRPr="00F80021">
          <w:rPr>
            <w:noProof/>
            <w:webHidden/>
          </w:rPr>
          <w:fldChar w:fldCharType="end"/>
        </w:r>
      </w:hyperlink>
    </w:p>
    <w:p w14:paraId="1B3E6134" w14:textId="77777777" w:rsidR="00F62626" w:rsidRPr="00F80021" w:rsidRDefault="00F62626">
      <w:pPr>
        <w:pStyle w:val="TOC20"/>
        <w:tabs>
          <w:tab w:val="left" w:pos="1992"/>
        </w:tabs>
        <w:rPr>
          <w:rFonts w:ascii="Calibri" w:eastAsia="Times New Roman" w:hAnsi="Calibri" w:cs="Times New Roman"/>
          <w:b w:val="0"/>
          <w:iCs w:val="0"/>
          <w:noProof/>
          <w:sz w:val="22"/>
          <w:szCs w:val="22"/>
        </w:rPr>
      </w:pPr>
      <w:hyperlink w:anchor="_Toc535268432" w:history="1">
        <w:r w:rsidRPr="00F80021">
          <w:rPr>
            <w:rStyle w:val="Hyperlink"/>
            <w:noProof/>
            <w:color w:val="auto"/>
          </w:rPr>
          <w:t>28.9</w:t>
        </w:r>
        <w:r w:rsidRPr="00F80021">
          <w:rPr>
            <w:rFonts w:ascii="Calibri" w:eastAsia="Times New Roman" w:hAnsi="Calibri" w:cs="Times New Roman"/>
            <w:b w:val="0"/>
            <w:iCs w:val="0"/>
            <w:noProof/>
            <w:sz w:val="22"/>
            <w:szCs w:val="22"/>
          </w:rPr>
          <w:tab/>
        </w:r>
        <w:r w:rsidRPr="00F80021">
          <w:rPr>
            <w:rStyle w:val="Hyperlink"/>
            <w:noProof/>
            <w:color w:val="auto"/>
          </w:rPr>
          <w:t>ËhÇiå±¿±ÀµÀ ±ÀµÀYÂs¹ñ¶¬îg´¢À -¶pñkµ¶¢Ã¶¨àOÉ ¶pñkµ¶¢À¶pñ¶¥éB ¶pñkµ¶¢À¶pc¹ÛiB</w:t>
        </w:r>
        <w:r w:rsidRPr="00F80021">
          <w:rPr>
            <w:noProof/>
            <w:webHidden/>
          </w:rPr>
          <w:tab/>
        </w:r>
        <w:r w:rsidRPr="00F80021">
          <w:rPr>
            <w:noProof/>
            <w:webHidden/>
          </w:rPr>
          <w:fldChar w:fldCharType="begin"/>
        </w:r>
        <w:r w:rsidRPr="00F80021">
          <w:rPr>
            <w:noProof/>
            <w:webHidden/>
          </w:rPr>
          <w:instrText xml:space="preserve"> PAGEREF _Toc535268432 \h </w:instrText>
        </w:r>
        <w:r w:rsidRPr="00F80021">
          <w:rPr>
            <w:noProof/>
            <w:webHidden/>
          </w:rPr>
        </w:r>
        <w:r w:rsidRPr="00F80021">
          <w:rPr>
            <w:noProof/>
            <w:webHidden/>
          </w:rPr>
          <w:fldChar w:fldCharType="separate"/>
        </w:r>
        <w:r w:rsidR="00D413A6">
          <w:rPr>
            <w:noProof/>
            <w:webHidden/>
          </w:rPr>
          <w:t>107</w:t>
        </w:r>
        <w:r w:rsidRPr="00F80021">
          <w:rPr>
            <w:noProof/>
            <w:webHidden/>
          </w:rPr>
          <w:fldChar w:fldCharType="end"/>
        </w:r>
      </w:hyperlink>
    </w:p>
    <w:p w14:paraId="4323CDA6" w14:textId="77777777" w:rsidR="00F62626" w:rsidRPr="00F80021" w:rsidRDefault="00F62626">
      <w:pPr>
        <w:pStyle w:val="TOC20"/>
        <w:tabs>
          <w:tab w:val="left" w:pos="2147"/>
        </w:tabs>
        <w:rPr>
          <w:rFonts w:ascii="Calibri" w:eastAsia="Times New Roman" w:hAnsi="Calibri" w:cs="Times New Roman"/>
          <w:b w:val="0"/>
          <w:iCs w:val="0"/>
          <w:noProof/>
          <w:sz w:val="22"/>
          <w:szCs w:val="22"/>
        </w:rPr>
      </w:pPr>
      <w:hyperlink w:anchor="_Toc535268433" w:history="1">
        <w:r w:rsidRPr="00F80021">
          <w:rPr>
            <w:rStyle w:val="Hyperlink"/>
            <w:noProof/>
            <w:color w:val="auto"/>
          </w:rPr>
          <w:t>28.10</w:t>
        </w:r>
        <w:r w:rsidRPr="00F80021">
          <w:rPr>
            <w:rFonts w:ascii="Calibri" w:eastAsia="Times New Roman" w:hAnsi="Calibri" w:cs="Times New Roman"/>
            <w:b w:val="0"/>
            <w:iCs w:val="0"/>
            <w:noProof/>
            <w:sz w:val="22"/>
            <w:szCs w:val="22"/>
          </w:rPr>
          <w:tab/>
        </w:r>
        <w:r w:rsidRPr="00F80021">
          <w:rPr>
            <w:rStyle w:val="Hyperlink"/>
            <w:noProof/>
            <w:color w:val="auto"/>
          </w:rPr>
          <w:t>l¼öj±ÀµÃ¶¨àOÉ ¶pñkµ¶¢À¶pñ¶¥éB ¶pñkµ¶¢À¶pc¹ÛiB</w:t>
        </w:r>
        <w:r w:rsidRPr="00F80021">
          <w:rPr>
            <w:noProof/>
            <w:webHidden/>
          </w:rPr>
          <w:tab/>
        </w:r>
        <w:r w:rsidRPr="00F80021">
          <w:rPr>
            <w:noProof/>
            <w:webHidden/>
          </w:rPr>
          <w:fldChar w:fldCharType="begin"/>
        </w:r>
        <w:r w:rsidRPr="00F80021">
          <w:rPr>
            <w:noProof/>
            <w:webHidden/>
          </w:rPr>
          <w:instrText xml:space="preserve"> PAGEREF _Toc535268433 \h </w:instrText>
        </w:r>
        <w:r w:rsidRPr="00F80021">
          <w:rPr>
            <w:noProof/>
            <w:webHidden/>
          </w:rPr>
        </w:r>
        <w:r w:rsidRPr="00F80021">
          <w:rPr>
            <w:noProof/>
            <w:webHidden/>
          </w:rPr>
          <w:fldChar w:fldCharType="separate"/>
        </w:r>
        <w:r w:rsidR="00D413A6">
          <w:rPr>
            <w:noProof/>
            <w:webHidden/>
          </w:rPr>
          <w:t>108</w:t>
        </w:r>
        <w:r w:rsidRPr="00F80021">
          <w:rPr>
            <w:noProof/>
            <w:webHidden/>
          </w:rPr>
          <w:fldChar w:fldCharType="end"/>
        </w:r>
      </w:hyperlink>
    </w:p>
    <w:p w14:paraId="4F953744" w14:textId="77777777" w:rsidR="00F62626" w:rsidRPr="00F80021" w:rsidRDefault="00F62626">
      <w:pPr>
        <w:pStyle w:val="TOC20"/>
        <w:tabs>
          <w:tab w:val="left" w:pos="2114"/>
        </w:tabs>
        <w:rPr>
          <w:rFonts w:ascii="Calibri" w:eastAsia="Times New Roman" w:hAnsi="Calibri" w:cs="Times New Roman"/>
          <w:b w:val="0"/>
          <w:iCs w:val="0"/>
          <w:noProof/>
          <w:sz w:val="22"/>
          <w:szCs w:val="22"/>
        </w:rPr>
      </w:pPr>
      <w:hyperlink w:anchor="_Toc535268434" w:history="1">
        <w:r w:rsidRPr="00F80021">
          <w:rPr>
            <w:rStyle w:val="Hyperlink"/>
            <w:noProof/>
            <w:color w:val="auto"/>
          </w:rPr>
          <w:t>28.11</w:t>
        </w:r>
        <w:r w:rsidRPr="00F80021">
          <w:rPr>
            <w:rFonts w:ascii="Calibri" w:eastAsia="Times New Roman" w:hAnsi="Calibri" w:cs="Times New Roman"/>
            <w:b w:val="0"/>
            <w:iCs w:val="0"/>
            <w:noProof/>
            <w:sz w:val="22"/>
            <w:szCs w:val="22"/>
          </w:rPr>
          <w:tab/>
        </w:r>
        <w:r w:rsidRPr="00F80021">
          <w:rPr>
            <w:rStyle w:val="Hyperlink"/>
            <w:noProof/>
            <w:color w:val="auto"/>
          </w:rPr>
          <w:t>hµÅj±ÀµÃ¶¨àOÉ ¶pñkµ¶¢À¶pñ¶¥éB ¶pñkµ¶¢À¶pc¹ÛiB</w:t>
        </w:r>
        <w:r w:rsidRPr="00F80021">
          <w:rPr>
            <w:noProof/>
            <w:webHidden/>
          </w:rPr>
          <w:tab/>
        </w:r>
        <w:r w:rsidRPr="00F80021">
          <w:rPr>
            <w:noProof/>
            <w:webHidden/>
          </w:rPr>
          <w:fldChar w:fldCharType="begin"/>
        </w:r>
        <w:r w:rsidRPr="00F80021">
          <w:rPr>
            <w:noProof/>
            <w:webHidden/>
          </w:rPr>
          <w:instrText xml:space="preserve"> PAGEREF _Toc535268434 \h </w:instrText>
        </w:r>
        <w:r w:rsidRPr="00F80021">
          <w:rPr>
            <w:noProof/>
            <w:webHidden/>
          </w:rPr>
        </w:r>
        <w:r w:rsidRPr="00F80021">
          <w:rPr>
            <w:noProof/>
            <w:webHidden/>
          </w:rPr>
          <w:fldChar w:fldCharType="separate"/>
        </w:r>
        <w:r w:rsidR="00D413A6">
          <w:rPr>
            <w:noProof/>
            <w:webHidden/>
          </w:rPr>
          <w:t>108</w:t>
        </w:r>
        <w:r w:rsidRPr="00F80021">
          <w:rPr>
            <w:noProof/>
            <w:webHidden/>
          </w:rPr>
          <w:fldChar w:fldCharType="end"/>
        </w:r>
      </w:hyperlink>
    </w:p>
    <w:p w14:paraId="2A75FD01" w14:textId="77777777" w:rsidR="00F62626" w:rsidRPr="00F80021" w:rsidRDefault="00F62626">
      <w:pPr>
        <w:pStyle w:val="TOC20"/>
        <w:tabs>
          <w:tab w:val="left" w:pos="2144"/>
        </w:tabs>
        <w:rPr>
          <w:rFonts w:ascii="Calibri" w:eastAsia="Times New Roman" w:hAnsi="Calibri" w:cs="Times New Roman"/>
          <w:b w:val="0"/>
          <w:iCs w:val="0"/>
          <w:noProof/>
          <w:sz w:val="22"/>
          <w:szCs w:val="22"/>
        </w:rPr>
      </w:pPr>
      <w:hyperlink w:anchor="_Toc535268435" w:history="1">
        <w:r w:rsidRPr="00F80021">
          <w:rPr>
            <w:rStyle w:val="Hyperlink"/>
            <w:noProof/>
            <w:color w:val="auto"/>
          </w:rPr>
          <w:t>28.12</w:t>
        </w:r>
        <w:r w:rsidRPr="00F80021">
          <w:rPr>
            <w:rFonts w:ascii="Calibri" w:eastAsia="Times New Roman" w:hAnsi="Calibri" w:cs="Times New Roman"/>
            <w:b w:val="0"/>
            <w:iCs w:val="0"/>
            <w:noProof/>
            <w:sz w:val="22"/>
            <w:szCs w:val="22"/>
          </w:rPr>
          <w:tab/>
        </w:r>
        <w:r w:rsidRPr="00F80021">
          <w:rPr>
            <w:rStyle w:val="Hyperlink"/>
            <w:noProof/>
            <w:color w:val="auto"/>
          </w:rPr>
          <w:t>hµÅj±ÀµÃ¶¨àOÉ ¶m¶¢¶¢À¶pñ¶¥éB ¶pñkµ¶¢À¶pc¹ÛiB</w:t>
        </w:r>
        <w:r w:rsidRPr="00F80021">
          <w:rPr>
            <w:noProof/>
            <w:webHidden/>
          </w:rPr>
          <w:tab/>
        </w:r>
        <w:r w:rsidRPr="00F80021">
          <w:rPr>
            <w:noProof/>
            <w:webHidden/>
          </w:rPr>
          <w:fldChar w:fldCharType="begin"/>
        </w:r>
        <w:r w:rsidRPr="00F80021">
          <w:rPr>
            <w:noProof/>
            <w:webHidden/>
          </w:rPr>
          <w:instrText xml:space="preserve"> PAGEREF _Toc535268435 \h </w:instrText>
        </w:r>
        <w:r w:rsidRPr="00F80021">
          <w:rPr>
            <w:noProof/>
            <w:webHidden/>
          </w:rPr>
        </w:r>
        <w:r w:rsidRPr="00F80021">
          <w:rPr>
            <w:noProof/>
            <w:webHidden/>
          </w:rPr>
          <w:fldChar w:fldCharType="separate"/>
        </w:r>
        <w:r w:rsidR="00D413A6">
          <w:rPr>
            <w:noProof/>
            <w:webHidden/>
          </w:rPr>
          <w:t>108</w:t>
        </w:r>
        <w:r w:rsidRPr="00F80021">
          <w:rPr>
            <w:noProof/>
            <w:webHidden/>
          </w:rPr>
          <w:fldChar w:fldCharType="end"/>
        </w:r>
      </w:hyperlink>
    </w:p>
    <w:p w14:paraId="0B77C5EA" w14:textId="77777777" w:rsidR="00F62626" w:rsidRPr="00F80021" w:rsidRDefault="00F62626">
      <w:pPr>
        <w:pStyle w:val="TOC20"/>
        <w:tabs>
          <w:tab w:val="left" w:pos="2140"/>
        </w:tabs>
        <w:rPr>
          <w:rFonts w:ascii="Calibri" w:eastAsia="Times New Roman" w:hAnsi="Calibri" w:cs="Times New Roman"/>
          <w:b w:val="0"/>
          <w:iCs w:val="0"/>
          <w:noProof/>
          <w:sz w:val="22"/>
          <w:szCs w:val="22"/>
        </w:rPr>
      </w:pPr>
      <w:hyperlink w:anchor="_Toc535268436" w:history="1">
        <w:r w:rsidRPr="00F80021">
          <w:rPr>
            <w:rStyle w:val="Hyperlink"/>
            <w:noProof/>
            <w:color w:val="auto"/>
          </w:rPr>
          <w:t>28.13</w:t>
        </w:r>
        <w:r w:rsidRPr="00F80021">
          <w:rPr>
            <w:rFonts w:ascii="Calibri" w:eastAsia="Times New Roman" w:hAnsi="Calibri" w:cs="Times New Roman"/>
            <w:b w:val="0"/>
            <w:iCs w:val="0"/>
            <w:noProof/>
            <w:sz w:val="22"/>
            <w:szCs w:val="22"/>
          </w:rPr>
          <w:tab/>
        </w:r>
        <w:r w:rsidRPr="00F80021">
          <w:rPr>
            <w:rStyle w:val="Hyperlink"/>
            <w:noProof/>
            <w:color w:val="auto"/>
          </w:rPr>
          <w:t>hµÅj±ÀµÃ¶¨àOÉ ¶m¶¢¶¢À¶pñ¶¥éB C¶måþï¶pc¹ÛiB</w:t>
        </w:r>
        <w:r w:rsidRPr="00F80021">
          <w:rPr>
            <w:noProof/>
            <w:webHidden/>
          </w:rPr>
          <w:tab/>
        </w:r>
        <w:r w:rsidRPr="00F80021">
          <w:rPr>
            <w:noProof/>
            <w:webHidden/>
          </w:rPr>
          <w:fldChar w:fldCharType="begin"/>
        </w:r>
        <w:r w:rsidRPr="00F80021">
          <w:rPr>
            <w:noProof/>
            <w:webHidden/>
          </w:rPr>
          <w:instrText xml:space="preserve"> PAGEREF _Toc535268436 \h </w:instrText>
        </w:r>
        <w:r w:rsidRPr="00F80021">
          <w:rPr>
            <w:noProof/>
            <w:webHidden/>
          </w:rPr>
        </w:r>
        <w:r w:rsidRPr="00F80021">
          <w:rPr>
            <w:noProof/>
            <w:webHidden/>
          </w:rPr>
          <w:fldChar w:fldCharType="separate"/>
        </w:r>
        <w:r w:rsidR="00D413A6">
          <w:rPr>
            <w:noProof/>
            <w:webHidden/>
          </w:rPr>
          <w:t>109</w:t>
        </w:r>
        <w:r w:rsidRPr="00F80021">
          <w:rPr>
            <w:noProof/>
            <w:webHidden/>
          </w:rPr>
          <w:fldChar w:fldCharType="end"/>
        </w:r>
      </w:hyperlink>
    </w:p>
    <w:p w14:paraId="0CF05E7A" w14:textId="77777777" w:rsidR="00F62626" w:rsidRPr="00F80021" w:rsidRDefault="00F62626">
      <w:pPr>
        <w:pStyle w:val="TOC20"/>
        <w:tabs>
          <w:tab w:val="left" w:pos="2160"/>
        </w:tabs>
        <w:rPr>
          <w:rFonts w:ascii="Calibri" w:eastAsia="Times New Roman" w:hAnsi="Calibri" w:cs="Times New Roman"/>
          <w:b w:val="0"/>
          <w:iCs w:val="0"/>
          <w:noProof/>
          <w:sz w:val="22"/>
          <w:szCs w:val="22"/>
        </w:rPr>
      </w:pPr>
      <w:hyperlink w:anchor="_Toc535268437" w:history="1">
        <w:r w:rsidRPr="00F80021">
          <w:rPr>
            <w:rStyle w:val="Hyperlink"/>
            <w:noProof/>
            <w:color w:val="auto"/>
          </w:rPr>
          <w:t>28.14</w:t>
        </w:r>
        <w:r w:rsidRPr="00F80021">
          <w:rPr>
            <w:rFonts w:ascii="Calibri" w:eastAsia="Times New Roman" w:hAnsi="Calibri" w:cs="Times New Roman"/>
            <w:b w:val="0"/>
            <w:iCs w:val="0"/>
            <w:noProof/>
            <w:sz w:val="22"/>
            <w:szCs w:val="22"/>
          </w:rPr>
          <w:tab/>
        </w:r>
        <w:r w:rsidRPr="00F80021">
          <w:rPr>
            <w:rStyle w:val="Hyperlink"/>
            <w:noProof/>
            <w:color w:val="auto"/>
          </w:rPr>
          <w:t>O¸dOÉ ¶pñkµ¶¢À¶pñ¶¥éB ¶pñkµ¶¢À¶pc¹ÛiB</w:t>
        </w:r>
        <w:r w:rsidRPr="00F80021">
          <w:rPr>
            <w:noProof/>
            <w:webHidden/>
          </w:rPr>
          <w:tab/>
        </w:r>
        <w:r w:rsidRPr="00F80021">
          <w:rPr>
            <w:noProof/>
            <w:webHidden/>
          </w:rPr>
          <w:fldChar w:fldCharType="begin"/>
        </w:r>
        <w:r w:rsidRPr="00F80021">
          <w:rPr>
            <w:noProof/>
            <w:webHidden/>
          </w:rPr>
          <w:instrText xml:space="preserve"> PAGEREF _Toc535268437 \h </w:instrText>
        </w:r>
        <w:r w:rsidRPr="00F80021">
          <w:rPr>
            <w:noProof/>
            <w:webHidden/>
          </w:rPr>
        </w:r>
        <w:r w:rsidRPr="00F80021">
          <w:rPr>
            <w:noProof/>
            <w:webHidden/>
          </w:rPr>
          <w:fldChar w:fldCharType="separate"/>
        </w:r>
        <w:r w:rsidR="00D413A6">
          <w:rPr>
            <w:noProof/>
            <w:webHidden/>
          </w:rPr>
          <w:t>109</w:t>
        </w:r>
        <w:r w:rsidRPr="00F80021">
          <w:rPr>
            <w:noProof/>
            <w:webHidden/>
          </w:rPr>
          <w:fldChar w:fldCharType="end"/>
        </w:r>
      </w:hyperlink>
    </w:p>
    <w:p w14:paraId="7C653832" w14:textId="77777777" w:rsidR="00F62626" w:rsidRPr="00F80021" w:rsidRDefault="00F62626">
      <w:pPr>
        <w:pStyle w:val="TOC20"/>
        <w:tabs>
          <w:tab w:val="left" w:pos="2138"/>
        </w:tabs>
        <w:rPr>
          <w:rFonts w:ascii="Calibri" w:eastAsia="Times New Roman" w:hAnsi="Calibri" w:cs="Times New Roman"/>
          <w:b w:val="0"/>
          <w:iCs w:val="0"/>
          <w:noProof/>
          <w:sz w:val="22"/>
          <w:szCs w:val="22"/>
        </w:rPr>
      </w:pPr>
      <w:hyperlink w:anchor="_Toc535268438" w:history="1">
        <w:r w:rsidRPr="00F80021">
          <w:rPr>
            <w:rStyle w:val="Hyperlink"/>
            <w:noProof/>
            <w:color w:val="auto"/>
          </w:rPr>
          <w:t>28.15</w:t>
        </w:r>
        <w:r w:rsidRPr="00F80021">
          <w:rPr>
            <w:rFonts w:ascii="Calibri" w:eastAsia="Times New Roman" w:hAnsi="Calibri" w:cs="Times New Roman"/>
            <w:b w:val="0"/>
            <w:iCs w:val="0"/>
            <w:noProof/>
            <w:sz w:val="22"/>
            <w:szCs w:val="22"/>
          </w:rPr>
          <w:tab/>
        </w:r>
        <w:r w:rsidRPr="00F80021">
          <w:rPr>
            <w:rStyle w:val="Hyperlink"/>
            <w:noProof/>
            <w:color w:val="auto"/>
          </w:rPr>
          <w:t>O¸dOÉ hµÅj±ÀµÀ¶pñ¶¥éB C¶måþï¶pc¹ÛiB</w:t>
        </w:r>
        <w:r w:rsidRPr="00F80021">
          <w:rPr>
            <w:noProof/>
            <w:webHidden/>
          </w:rPr>
          <w:tab/>
        </w:r>
        <w:r w:rsidRPr="00F80021">
          <w:rPr>
            <w:noProof/>
            <w:webHidden/>
          </w:rPr>
          <w:fldChar w:fldCharType="begin"/>
        </w:r>
        <w:r w:rsidRPr="00F80021">
          <w:rPr>
            <w:noProof/>
            <w:webHidden/>
          </w:rPr>
          <w:instrText xml:space="preserve"> PAGEREF _Toc535268438 \h </w:instrText>
        </w:r>
        <w:r w:rsidRPr="00F80021">
          <w:rPr>
            <w:noProof/>
            <w:webHidden/>
          </w:rPr>
        </w:r>
        <w:r w:rsidRPr="00F80021">
          <w:rPr>
            <w:noProof/>
            <w:webHidden/>
          </w:rPr>
          <w:fldChar w:fldCharType="separate"/>
        </w:r>
        <w:r w:rsidR="00D413A6">
          <w:rPr>
            <w:noProof/>
            <w:webHidden/>
          </w:rPr>
          <w:t>110</w:t>
        </w:r>
        <w:r w:rsidRPr="00F80021">
          <w:rPr>
            <w:noProof/>
            <w:webHidden/>
          </w:rPr>
          <w:fldChar w:fldCharType="end"/>
        </w:r>
      </w:hyperlink>
    </w:p>
    <w:p w14:paraId="5229DA1D" w14:textId="77777777" w:rsidR="00F62626" w:rsidRPr="00F80021" w:rsidRDefault="00F62626">
      <w:pPr>
        <w:pStyle w:val="TOC20"/>
        <w:tabs>
          <w:tab w:val="left" w:pos="2150"/>
        </w:tabs>
        <w:rPr>
          <w:rFonts w:ascii="Calibri" w:eastAsia="Times New Roman" w:hAnsi="Calibri" w:cs="Times New Roman"/>
          <w:b w:val="0"/>
          <w:iCs w:val="0"/>
          <w:noProof/>
          <w:sz w:val="22"/>
          <w:szCs w:val="22"/>
        </w:rPr>
      </w:pPr>
      <w:hyperlink w:anchor="_Toc535268439" w:history="1">
        <w:r w:rsidRPr="00F80021">
          <w:rPr>
            <w:rStyle w:val="Hyperlink"/>
            <w:noProof/>
            <w:color w:val="auto"/>
          </w:rPr>
          <w:t>28.16</w:t>
        </w:r>
        <w:r w:rsidRPr="00F80021">
          <w:rPr>
            <w:rFonts w:ascii="Calibri" w:eastAsia="Times New Roman" w:hAnsi="Calibri" w:cs="Times New Roman"/>
            <w:b w:val="0"/>
            <w:iCs w:val="0"/>
            <w:noProof/>
            <w:sz w:val="22"/>
            <w:szCs w:val="22"/>
          </w:rPr>
          <w:tab/>
        </w:r>
        <w:r w:rsidRPr="00F80021">
          <w:rPr>
            <w:rStyle w:val="Hyperlink"/>
            <w:noProof/>
            <w:color w:val="auto"/>
          </w:rPr>
          <w:t>D±µgïOÉ ¶pñkµ¶¢À¶pñ¶¥éB ¶pñkµ¶¢À¶pc¹ÛiB</w:t>
        </w:r>
        <w:r w:rsidRPr="00F80021">
          <w:rPr>
            <w:noProof/>
            <w:webHidden/>
          </w:rPr>
          <w:tab/>
        </w:r>
        <w:r w:rsidRPr="00F80021">
          <w:rPr>
            <w:noProof/>
            <w:webHidden/>
          </w:rPr>
          <w:fldChar w:fldCharType="begin"/>
        </w:r>
        <w:r w:rsidRPr="00F80021">
          <w:rPr>
            <w:noProof/>
            <w:webHidden/>
          </w:rPr>
          <w:instrText xml:space="preserve"> PAGEREF _Toc535268439 \h </w:instrText>
        </w:r>
        <w:r w:rsidRPr="00F80021">
          <w:rPr>
            <w:noProof/>
            <w:webHidden/>
          </w:rPr>
        </w:r>
        <w:r w:rsidRPr="00F80021">
          <w:rPr>
            <w:noProof/>
            <w:webHidden/>
          </w:rPr>
          <w:fldChar w:fldCharType="separate"/>
        </w:r>
        <w:r w:rsidR="00D413A6">
          <w:rPr>
            <w:noProof/>
            <w:webHidden/>
          </w:rPr>
          <w:t>111</w:t>
        </w:r>
        <w:r w:rsidRPr="00F80021">
          <w:rPr>
            <w:noProof/>
            <w:webHidden/>
          </w:rPr>
          <w:fldChar w:fldCharType="end"/>
        </w:r>
      </w:hyperlink>
    </w:p>
    <w:p w14:paraId="2AA15F6E" w14:textId="77777777" w:rsidR="00F62626" w:rsidRPr="00F80021" w:rsidRDefault="00F62626">
      <w:pPr>
        <w:pStyle w:val="TOC20"/>
        <w:tabs>
          <w:tab w:val="left" w:pos="2145"/>
        </w:tabs>
        <w:rPr>
          <w:rFonts w:ascii="Calibri" w:eastAsia="Times New Roman" w:hAnsi="Calibri" w:cs="Times New Roman"/>
          <w:b w:val="0"/>
          <w:iCs w:val="0"/>
          <w:noProof/>
          <w:sz w:val="22"/>
          <w:szCs w:val="22"/>
        </w:rPr>
      </w:pPr>
      <w:hyperlink w:anchor="_Toc535268440" w:history="1">
        <w:r w:rsidRPr="00F80021">
          <w:rPr>
            <w:rStyle w:val="Hyperlink"/>
            <w:noProof/>
            <w:color w:val="auto"/>
          </w:rPr>
          <w:t>28.17</w:t>
        </w:r>
        <w:r w:rsidRPr="00F80021">
          <w:rPr>
            <w:rFonts w:ascii="Calibri" w:eastAsia="Times New Roman" w:hAnsi="Calibri" w:cs="Times New Roman"/>
            <w:b w:val="0"/>
            <w:iCs w:val="0"/>
            <w:noProof/>
            <w:sz w:val="22"/>
            <w:szCs w:val="22"/>
          </w:rPr>
          <w:tab/>
        </w:r>
        <w:r w:rsidRPr="00F80021">
          <w:rPr>
            <w:rStyle w:val="Hyperlink"/>
            <w:noProof/>
            <w:color w:val="auto"/>
          </w:rPr>
          <w:t>D±µgïOÉ lµ¶¥¶¢À¶pñ¶¥éB C¶måþï¶pc¹ÛiB</w:t>
        </w:r>
        <w:r w:rsidRPr="00F80021">
          <w:rPr>
            <w:noProof/>
            <w:webHidden/>
          </w:rPr>
          <w:tab/>
        </w:r>
        <w:r w:rsidRPr="00F80021">
          <w:rPr>
            <w:noProof/>
            <w:webHidden/>
          </w:rPr>
          <w:fldChar w:fldCharType="begin"/>
        </w:r>
        <w:r w:rsidRPr="00F80021">
          <w:rPr>
            <w:noProof/>
            <w:webHidden/>
          </w:rPr>
          <w:instrText xml:space="preserve"> PAGEREF _Toc535268440 \h </w:instrText>
        </w:r>
        <w:r w:rsidRPr="00F80021">
          <w:rPr>
            <w:noProof/>
            <w:webHidden/>
          </w:rPr>
        </w:r>
        <w:r w:rsidRPr="00F80021">
          <w:rPr>
            <w:noProof/>
            <w:webHidden/>
          </w:rPr>
          <w:fldChar w:fldCharType="separate"/>
        </w:r>
        <w:r w:rsidR="00D413A6">
          <w:rPr>
            <w:noProof/>
            <w:webHidden/>
          </w:rPr>
          <w:t>111</w:t>
        </w:r>
        <w:r w:rsidRPr="00F80021">
          <w:rPr>
            <w:noProof/>
            <w:webHidden/>
          </w:rPr>
          <w:fldChar w:fldCharType="end"/>
        </w:r>
      </w:hyperlink>
    </w:p>
    <w:p w14:paraId="0BD6D116"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41" w:history="1">
        <w:r w:rsidRPr="00F80021">
          <w:rPr>
            <w:rStyle w:val="Hyperlink"/>
            <w:rFonts w:ascii="Arial" w:hAnsi="Arial"/>
            <w:noProof/>
            <w:color w:val="auto"/>
          </w:rPr>
          <w:t>29</w:t>
        </w:r>
        <w:r w:rsidRPr="00F80021">
          <w:rPr>
            <w:rFonts w:ascii="Calibri" w:eastAsia="Times New Roman" w:hAnsi="Calibri" w:cs="Times New Roman"/>
            <w:b w:val="0"/>
            <w:bCs w:val="0"/>
            <w:noProof/>
            <w:sz w:val="22"/>
            <w:szCs w:val="22"/>
          </w:rPr>
          <w:tab/>
        </w:r>
        <w:r w:rsidRPr="00F80021">
          <w:rPr>
            <w:rStyle w:val="Hyperlink"/>
            <w:noProof/>
            <w:color w:val="auto"/>
          </w:rPr>
          <w:t>sÀÀV¸A q¸ñX</w:t>
        </w:r>
        <w:r w:rsidRPr="00F80021">
          <w:rPr>
            <w:noProof/>
            <w:webHidden/>
          </w:rPr>
          <w:tab/>
        </w:r>
        <w:r w:rsidRPr="00F80021">
          <w:rPr>
            <w:noProof/>
            <w:webHidden/>
          </w:rPr>
          <w:fldChar w:fldCharType="begin"/>
        </w:r>
        <w:r w:rsidRPr="00F80021">
          <w:rPr>
            <w:noProof/>
            <w:webHidden/>
          </w:rPr>
          <w:instrText xml:space="preserve"> PAGEREF _Toc535268441 \h </w:instrText>
        </w:r>
        <w:r w:rsidRPr="00F80021">
          <w:rPr>
            <w:noProof/>
            <w:webHidden/>
          </w:rPr>
        </w:r>
        <w:r w:rsidRPr="00F80021">
          <w:rPr>
            <w:noProof/>
            <w:webHidden/>
          </w:rPr>
          <w:fldChar w:fldCharType="separate"/>
        </w:r>
        <w:r w:rsidR="00D413A6">
          <w:rPr>
            <w:noProof/>
            <w:webHidden/>
          </w:rPr>
          <w:t>113</w:t>
        </w:r>
        <w:r w:rsidRPr="00F80021">
          <w:rPr>
            <w:noProof/>
            <w:webHidden/>
          </w:rPr>
          <w:fldChar w:fldCharType="end"/>
        </w:r>
      </w:hyperlink>
    </w:p>
    <w:p w14:paraId="4B1FEF77"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42" w:history="1">
        <w:r w:rsidRPr="00F80021">
          <w:rPr>
            <w:rStyle w:val="Hyperlink"/>
            <w:rFonts w:ascii="Arial" w:hAnsi="Arial"/>
            <w:noProof/>
            <w:color w:val="auto"/>
          </w:rPr>
          <w:t>30</w:t>
        </w:r>
        <w:r w:rsidRPr="00F80021">
          <w:rPr>
            <w:rFonts w:ascii="Calibri" w:eastAsia="Times New Roman" w:hAnsi="Calibri" w:cs="Times New Roman"/>
            <w:b w:val="0"/>
            <w:bCs w:val="0"/>
            <w:noProof/>
            <w:sz w:val="22"/>
            <w:szCs w:val="22"/>
          </w:rPr>
          <w:tab/>
        </w:r>
        <w:r w:rsidRPr="00F80021">
          <w:rPr>
            <w:rStyle w:val="Hyperlink"/>
            <w:noProof/>
            <w:color w:val="auto"/>
          </w:rPr>
          <w:t>¶pñlµ°ºg ¶¢Àm¸åòB</w:t>
        </w:r>
        <w:r w:rsidRPr="00F80021">
          <w:rPr>
            <w:noProof/>
            <w:webHidden/>
          </w:rPr>
          <w:tab/>
        </w:r>
        <w:r w:rsidRPr="00F80021">
          <w:rPr>
            <w:noProof/>
            <w:webHidden/>
          </w:rPr>
          <w:fldChar w:fldCharType="begin"/>
        </w:r>
        <w:r w:rsidRPr="00F80021">
          <w:rPr>
            <w:noProof/>
            <w:webHidden/>
          </w:rPr>
          <w:instrText xml:space="preserve"> PAGEREF _Toc535268442 \h </w:instrText>
        </w:r>
        <w:r w:rsidRPr="00F80021">
          <w:rPr>
            <w:noProof/>
            <w:webHidden/>
          </w:rPr>
        </w:r>
        <w:r w:rsidRPr="00F80021">
          <w:rPr>
            <w:noProof/>
            <w:webHidden/>
          </w:rPr>
          <w:fldChar w:fldCharType="separate"/>
        </w:r>
        <w:r w:rsidR="00D413A6">
          <w:rPr>
            <w:noProof/>
            <w:webHidden/>
          </w:rPr>
          <w:t>116</w:t>
        </w:r>
        <w:r w:rsidRPr="00F80021">
          <w:rPr>
            <w:noProof/>
            <w:webHidden/>
          </w:rPr>
          <w:fldChar w:fldCharType="end"/>
        </w:r>
      </w:hyperlink>
    </w:p>
    <w:p w14:paraId="23328418"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43" w:history="1">
        <w:r w:rsidRPr="00F80021">
          <w:rPr>
            <w:rStyle w:val="Hyperlink"/>
            <w:rFonts w:ascii="Arial" w:hAnsi="Arial"/>
            <w:noProof/>
            <w:color w:val="auto"/>
          </w:rPr>
          <w:t>31</w:t>
        </w:r>
        <w:r w:rsidRPr="00F80021">
          <w:rPr>
            <w:rFonts w:ascii="Calibri" w:eastAsia="Times New Roman" w:hAnsi="Calibri" w:cs="Times New Roman"/>
            <w:b w:val="0"/>
            <w:bCs w:val="0"/>
            <w:noProof/>
            <w:sz w:val="22"/>
            <w:szCs w:val="22"/>
          </w:rPr>
          <w:tab/>
        </w:r>
        <w:r w:rsidRPr="00F80021">
          <w:rPr>
            <w:rStyle w:val="Hyperlink"/>
            <w:noProof/>
            <w:color w:val="auto"/>
          </w:rPr>
          <w:t>qÒñ°µg ¶¢Àm¸åòB</w:t>
        </w:r>
        <w:r w:rsidRPr="00F80021">
          <w:rPr>
            <w:noProof/>
            <w:webHidden/>
          </w:rPr>
          <w:tab/>
        </w:r>
        <w:r w:rsidRPr="00F80021">
          <w:rPr>
            <w:noProof/>
            <w:webHidden/>
          </w:rPr>
          <w:fldChar w:fldCharType="begin"/>
        </w:r>
        <w:r w:rsidRPr="00F80021">
          <w:rPr>
            <w:noProof/>
            <w:webHidden/>
          </w:rPr>
          <w:instrText xml:space="preserve"> PAGEREF _Toc535268443 \h </w:instrText>
        </w:r>
        <w:r w:rsidRPr="00F80021">
          <w:rPr>
            <w:noProof/>
            <w:webHidden/>
          </w:rPr>
        </w:r>
        <w:r w:rsidRPr="00F80021">
          <w:rPr>
            <w:noProof/>
            <w:webHidden/>
          </w:rPr>
          <w:fldChar w:fldCharType="separate"/>
        </w:r>
        <w:r w:rsidR="00D413A6">
          <w:rPr>
            <w:noProof/>
            <w:webHidden/>
          </w:rPr>
          <w:t>118</w:t>
        </w:r>
        <w:r w:rsidRPr="00F80021">
          <w:rPr>
            <w:noProof/>
            <w:webHidden/>
          </w:rPr>
          <w:fldChar w:fldCharType="end"/>
        </w:r>
      </w:hyperlink>
    </w:p>
    <w:p w14:paraId="64025AB8"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44" w:history="1">
        <w:r w:rsidRPr="00F80021">
          <w:rPr>
            <w:rStyle w:val="Hyperlink"/>
            <w:rFonts w:ascii="Arial" w:hAnsi="Arial"/>
            <w:noProof/>
            <w:color w:val="auto"/>
          </w:rPr>
          <w:t>32</w:t>
        </w:r>
        <w:r w:rsidRPr="00F80021">
          <w:rPr>
            <w:rFonts w:ascii="Calibri" w:eastAsia="Times New Roman" w:hAnsi="Calibri" w:cs="Times New Roman"/>
            <w:b w:val="0"/>
            <w:bCs w:val="0"/>
            <w:noProof/>
            <w:sz w:val="22"/>
            <w:szCs w:val="22"/>
          </w:rPr>
          <w:tab/>
        </w:r>
        <w:r w:rsidRPr="00F80021">
          <w:rPr>
            <w:rStyle w:val="Hyperlink"/>
            <w:noProof/>
            <w:color w:val="auto"/>
          </w:rPr>
          <w:t>M¶¨lû¼ ¶ªÃOµåA</w:t>
        </w:r>
        <w:r w:rsidRPr="00F80021">
          <w:rPr>
            <w:noProof/>
            <w:webHidden/>
          </w:rPr>
          <w:tab/>
        </w:r>
        <w:r w:rsidRPr="00F80021">
          <w:rPr>
            <w:noProof/>
            <w:webHidden/>
          </w:rPr>
          <w:fldChar w:fldCharType="begin"/>
        </w:r>
        <w:r w:rsidRPr="00F80021">
          <w:rPr>
            <w:noProof/>
            <w:webHidden/>
          </w:rPr>
          <w:instrText xml:space="preserve"> PAGEREF _Toc535268444 \h </w:instrText>
        </w:r>
        <w:r w:rsidRPr="00F80021">
          <w:rPr>
            <w:noProof/>
            <w:webHidden/>
          </w:rPr>
        </w:r>
        <w:r w:rsidRPr="00F80021">
          <w:rPr>
            <w:noProof/>
            <w:webHidden/>
          </w:rPr>
          <w:fldChar w:fldCharType="separate"/>
        </w:r>
        <w:r w:rsidR="00D413A6">
          <w:rPr>
            <w:noProof/>
            <w:webHidden/>
          </w:rPr>
          <w:t>120</w:t>
        </w:r>
        <w:r w:rsidRPr="00F80021">
          <w:rPr>
            <w:noProof/>
            <w:webHidden/>
          </w:rPr>
          <w:fldChar w:fldCharType="end"/>
        </w:r>
      </w:hyperlink>
    </w:p>
    <w:p w14:paraId="495F220E"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45" w:history="1">
        <w:r w:rsidRPr="00F80021">
          <w:rPr>
            <w:rStyle w:val="Hyperlink"/>
            <w:rFonts w:ascii="Arial" w:hAnsi="Arial"/>
            <w:noProof/>
            <w:color w:val="auto"/>
          </w:rPr>
          <w:t>33</w:t>
        </w:r>
        <w:r w:rsidRPr="00F80021">
          <w:rPr>
            <w:rFonts w:ascii="Calibri" w:eastAsia="Times New Roman" w:hAnsi="Calibri" w:cs="Times New Roman"/>
            <w:b w:val="0"/>
            <w:bCs w:val="0"/>
            <w:noProof/>
            <w:sz w:val="22"/>
            <w:szCs w:val="22"/>
          </w:rPr>
          <w:tab/>
        </w:r>
        <w:r w:rsidRPr="00F80021">
          <w:rPr>
            <w:rStyle w:val="Hyperlink"/>
            <w:noProof/>
            <w:color w:val="auto"/>
          </w:rPr>
          <w:t>¶¢À¶måò ¶pÁ¶¨êA</w:t>
        </w:r>
        <w:r w:rsidRPr="00F80021">
          <w:rPr>
            <w:noProof/>
            <w:webHidden/>
          </w:rPr>
          <w:tab/>
        </w:r>
        <w:r w:rsidRPr="00F80021">
          <w:rPr>
            <w:noProof/>
            <w:webHidden/>
          </w:rPr>
          <w:fldChar w:fldCharType="begin"/>
        </w:r>
        <w:r w:rsidRPr="00F80021">
          <w:rPr>
            <w:noProof/>
            <w:webHidden/>
          </w:rPr>
          <w:instrText xml:space="preserve"> PAGEREF _Toc535268445 \h </w:instrText>
        </w:r>
        <w:r w:rsidRPr="00F80021">
          <w:rPr>
            <w:noProof/>
            <w:webHidden/>
          </w:rPr>
        </w:r>
        <w:r w:rsidRPr="00F80021">
          <w:rPr>
            <w:noProof/>
            <w:webHidden/>
          </w:rPr>
          <w:fldChar w:fldCharType="separate"/>
        </w:r>
        <w:r w:rsidR="00D413A6">
          <w:rPr>
            <w:noProof/>
            <w:webHidden/>
          </w:rPr>
          <w:t>122</w:t>
        </w:r>
        <w:r w:rsidRPr="00F80021">
          <w:rPr>
            <w:noProof/>
            <w:webHidden/>
          </w:rPr>
          <w:fldChar w:fldCharType="end"/>
        </w:r>
      </w:hyperlink>
    </w:p>
    <w:p w14:paraId="61AA4B6D"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46" w:history="1">
        <w:r w:rsidRPr="00F80021">
          <w:rPr>
            <w:rStyle w:val="Hyperlink"/>
            <w:rFonts w:ascii="Arial" w:hAnsi="Arial"/>
            <w:noProof/>
            <w:color w:val="auto"/>
          </w:rPr>
          <w:t>34</w:t>
        </w:r>
        <w:r w:rsidRPr="00F80021">
          <w:rPr>
            <w:rFonts w:ascii="Calibri" w:eastAsia="Times New Roman" w:hAnsi="Calibri" w:cs="Times New Roman"/>
            <w:b w:val="0"/>
            <w:bCs w:val="0"/>
            <w:noProof/>
            <w:sz w:val="22"/>
            <w:szCs w:val="22"/>
          </w:rPr>
          <w:tab/>
        </w:r>
        <w:r w:rsidRPr="00F80021">
          <w:rPr>
            <w:rStyle w:val="Hyperlink"/>
            <w:noProof/>
            <w:color w:val="auto"/>
          </w:rPr>
          <w:t>C¶T¶¢À±³¶¨g ¶ªÃOµåA</w:t>
        </w:r>
        <w:r w:rsidRPr="00F80021">
          <w:rPr>
            <w:noProof/>
            <w:webHidden/>
          </w:rPr>
          <w:tab/>
        </w:r>
        <w:r w:rsidRPr="00F80021">
          <w:rPr>
            <w:noProof/>
            <w:webHidden/>
          </w:rPr>
          <w:fldChar w:fldCharType="begin"/>
        </w:r>
        <w:r w:rsidRPr="00F80021">
          <w:rPr>
            <w:noProof/>
            <w:webHidden/>
          </w:rPr>
          <w:instrText xml:space="preserve"> PAGEREF _Toc535268446 \h </w:instrText>
        </w:r>
        <w:r w:rsidRPr="00F80021">
          <w:rPr>
            <w:noProof/>
            <w:webHidden/>
          </w:rPr>
        </w:r>
        <w:r w:rsidRPr="00F80021">
          <w:rPr>
            <w:noProof/>
            <w:webHidden/>
          </w:rPr>
          <w:fldChar w:fldCharType="separate"/>
        </w:r>
        <w:r w:rsidR="00D413A6">
          <w:rPr>
            <w:noProof/>
            <w:webHidden/>
          </w:rPr>
          <w:t>126</w:t>
        </w:r>
        <w:r w:rsidRPr="00F80021">
          <w:rPr>
            <w:noProof/>
            <w:webHidden/>
          </w:rPr>
          <w:fldChar w:fldCharType="end"/>
        </w:r>
      </w:hyperlink>
    </w:p>
    <w:p w14:paraId="5D1C745B"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47" w:history="1">
        <w:r w:rsidRPr="00F80021">
          <w:rPr>
            <w:rStyle w:val="Hyperlink"/>
            <w:rFonts w:ascii="Arial" w:hAnsi="Arial"/>
            <w:noProof/>
            <w:color w:val="auto"/>
          </w:rPr>
          <w:t>35</w:t>
        </w:r>
        <w:r w:rsidRPr="00F80021">
          <w:rPr>
            <w:rFonts w:ascii="Calibri" w:eastAsia="Times New Roman" w:hAnsi="Calibri" w:cs="Times New Roman"/>
            <w:b w:val="0"/>
            <w:bCs w:val="0"/>
            <w:noProof/>
            <w:sz w:val="22"/>
            <w:szCs w:val="22"/>
          </w:rPr>
          <w:tab/>
        </w:r>
        <w:r w:rsidRPr="00F80021">
          <w:rPr>
            <w:rStyle w:val="Hyperlink"/>
            <w:noProof/>
            <w:color w:val="auto"/>
          </w:rPr>
          <w:t>iñ¶ªÀ¶p±µä ¶¢Àm¸åòB</w:t>
        </w:r>
        <w:r w:rsidRPr="00F80021">
          <w:rPr>
            <w:noProof/>
            <w:webHidden/>
          </w:rPr>
          <w:tab/>
        </w:r>
        <w:r w:rsidRPr="00F80021">
          <w:rPr>
            <w:noProof/>
            <w:webHidden/>
          </w:rPr>
          <w:fldChar w:fldCharType="begin"/>
        </w:r>
        <w:r w:rsidRPr="00F80021">
          <w:rPr>
            <w:noProof/>
            <w:webHidden/>
          </w:rPr>
          <w:instrText xml:space="preserve"> PAGEREF _Toc535268447 \h </w:instrText>
        </w:r>
        <w:r w:rsidRPr="00F80021">
          <w:rPr>
            <w:noProof/>
            <w:webHidden/>
          </w:rPr>
        </w:r>
        <w:r w:rsidRPr="00F80021">
          <w:rPr>
            <w:noProof/>
            <w:webHidden/>
          </w:rPr>
          <w:fldChar w:fldCharType="separate"/>
        </w:r>
        <w:r w:rsidR="00D413A6">
          <w:rPr>
            <w:noProof/>
            <w:webHidden/>
          </w:rPr>
          <w:t>129</w:t>
        </w:r>
        <w:r w:rsidRPr="00F80021">
          <w:rPr>
            <w:noProof/>
            <w:webHidden/>
          </w:rPr>
          <w:fldChar w:fldCharType="end"/>
        </w:r>
      </w:hyperlink>
    </w:p>
    <w:p w14:paraId="27A8A625"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48" w:history="1">
        <w:r w:rsidRPr="00F80021">
          <w:rPr>
            <w:rStyle w:val="Hyperlink"/>
            <w:rFonts w:ascii="Arial" w:hAnsi="Arial"/>
            <w:noProof/>
            <w:color w:val="auto"/>
          </w:rPr>
          <w:t>36</w:t>
        </w:r>
        <w:r w:rsidRPr="00F80021">
          <w:rPr>
            <w:rFonts w:ascii="Calibri" w:eastAsia="Times New Roman" w:hAnsi="Calibri" w:cs="Times New Roman"/>
            <w:b w:val="0"/>
            <w:bCs w:val="0"/>
            <w:noProof/>
            <w:sz w:val="22"/>
            <w:szCs w:val="22"/>
          </w:rPr>
          <w:tab/>
        </w:r>
        <w:r w:rsidRPr="00F80021">
          <w:rPr>
            <w:rStyle w:val="Hyperlink"/>
            <w:noProof/>
            <w:color w:val="auto"/>
          </w:rPr>
          <w:t>Y±ÀµÃl¼ ¶¬Ñ¶¢ÀB</w:t>
        </w:r>
        <w:r w:rsidRPr="00F80021">
          <w:rPr>
            <w:noProof/>
            <w:webHidden/>
          </w:rPr>
          <w:tab/>
        </w:r>
        <w:r w:rsidRPr="00F80021">
          <w:rPr>
            <w:noProof/>
            <w:webHidden/>
          </w:rPr>
          <w:fldChar w:fldCharType="begin"/>
        </w:r>
        <w:r w:rsidRPr="00F80021">
          <w:rPr>
            <w:noProof/>
            <w:webHidden/>
          </w:rPr>
          <w:instrText xml:space="preserve"> PAGEREF _Toc535268448 \h </w:instrText>
        </w:r>
        <w:r w:rsidRPr="00F80021">
          <w:rPr>
            <w:noProof/>
            <w:webHidden/>
          </w:rPr>
        </w:r>
        <w:r w:rsidRPr="00F80021">
          <w:rPr>
            <w:noProof/>
            <w:webHidden/>
          </w:rPr>
          <w:fldChar w:fldCharType="separate"/>
        </w:r>
        <w:r w:rsidR="00D413A6">
          <w:rPr>
            <w:noProof/>
            <w:webHidden/>
          </w:rPr>
          <w:t>131</w:t>
        </w:r>
        <w:r w:rsidRPr="00F80021">
          <w:rPr>
            <w:noProof/>
            <w:webHidden/>
          </w:rPr>
          <w:fldChar w:fldCharType="end"/>
        </w:r>
      </w:hyperlink>
    </w:p>
    <w:p w14:paraId="0BFAA02D" w14:textId="77777777" w:rsidR="00F62626" w:rsidRPr="00F80021" w:rsidRDefault="00F62626">
      <w:pPr>
        <w:pStyle w:val="TOC20"/>
        <w:tabs>
          <w:tab w:val="left" w:pos="1952"/>
        </w:tabs>
        <w:rPr>
          <w:rFonts w:ascii="Calibri" w:eastAsia="Times New Roman" w:hAnsi="Calibri" w:cs="Times New Roman"/>
          <w:b w:val="0"/>
          <w:iCs w:val="0"/>
          <w:noProof/>
          <w:sz w:val="22"/>
          <w:szCs w:val="22"/>
        </w:rPr>
      </w:pPr>
      <w:hyperlink w:anchor="_Toc535268449" w:history="1">
        <w:r w:rsidRPr="00F80021">
          <w:rPr>
            <w:rStyle w:val="Hyperlink"/>
            <w:noProof/>
            <w:color w:val="auto"/>
          </w:rPr>
          <w:t>36.1</w:t>
        </w:r>
        <w:r w:rsidRPr="00F80021">
          <w:rPr>
            <w:rFonts w:ascii="Calibri" w:eastAsia="Times New Roman" w:hAnsi="Calibri" w:cs="Times New Roman"/>
            <w:b w:val="0"/>
            <w:iCs w:val="0"/>
            <w:noProof/>
            <w:sz w:val="22"/>
            <w:szCs w:val="22"/>
          </w:rPr>
          <w:tab/>
        </w:r>
        <w:r w:rsidRPr="00F80021">
          <w:rPr>
            <w:rStyle w:val="Hyperlink"/>
            <w:noProof/>
            <w:color w:val="auto"/>
          </w:rPr>
          <w:t>¶¢«Ò±¸è±¸ ¶¢À¶måò q¸eµB</w:t>
        </w:r>
        <w:r w:rsidRPr="00F80021">
          <w:rPr>
            <w:noProof/>
            <w:webHidden/>
          </w:rPr>
          <w:tab/>
        </w:r>
        <w:r w:rsidRPr="00F80021">
          <w:rPr>
            <w:noProof/>
            <w:webHidden/>
          </w:rPr>
          <w:fldChar w:fldCharType="begin"/>
        </w:r>
        <w:r w:rsidRPr="00F80021">
          <w:rPr>
            <w:noProof/>
            <w:webHidden/>
          </w:rPr>
          <w:instrText xml:space="preserve"> PAGEREF _Toc535268449 \h </w:instrText>
        </w:r>
        <w:r w:rsidRPr="00F80021">
          <w:rPr>
            <w:noProof/>
            <w:webHidden/>
          </w:rPr>
        </w:r>
        <w:r w:rsidRPr="00F80021">
          <w:rPr>
            <w:noProof/>
            <w:webHidden/>
          </w:rPr>
          <w:fldChar w:fldCharType="separate"/>
        </w:r>
        <w:r w:rsidR="00D413A6">
          <w:rPr>
            <w:noProof/>
            <w:webHidden/>
          </w:rPr>
          <w:t>140</w:t>
        </w:r>
        <w:r w:rsidRPr="00F80021">
          <w:rPr>
            <w:noProof/>
            <w:webHidden/>
          </w:rPr>
          <w:fldChar w:fldCharType="end"/>
        </w:r>
      </w:hyperlink>
    </w:p>
    <w:p w14:paraId="28DFA3CF" w14:textId="77777777" w:rsidR="00F62626" w:rsidRPr="00F80021" w:rsidRDefault="00F62626">
      <w:pPr>
        <w:pStyle w:val="TOC20"/>
        <w:tabs>
          <w:tab w:val="left" w:pos="1982"/>
        </w:tabs>
        <w:rPr>
          <w:rFonts w:ascii="Calibri" w:eastAsia="Times New Roman" w:hAnsi="Calibri" w:cs="Times New Roman"/>
          <w:b w:val="0"/>
          <w:iCs w:val="0"/>
          <w:noProof/>
          <w:sz w:val="22"/>
          <w:szCs w:val="22"/>
        </w:rPr>
      </w:pPr>
      <w:hyperlink w:anchor="_Toc535268450" w:history="1">
        <w:r w:rsidRPr="00F80021">
          <w:rPr>
            <w:rStyle w:val="Hyperlink"/>
            <w:noProof/>
            <w:color w:val="auto"/>
          </w:rPr>
          <w:t>36.2</w:t>
        </w:r>
        <w:r w:rsidRPr="00F80021">
          <w:rPr>
            <w:rFonts w:ascii="Calibri" w:eastAsia="Times New Roman" w:hAnsi="Calibri" w:cs="Times New Roman"/>
            <w:b w:val="0"/>
            <w:iCs w:val="0"/>
            <w:noProof/>
            <w:sz w:val="22"/>
            <w:szCs w:val="22"/>
          </w:rPr>
          <w:tab/>
        </w:r>
        <w:r w:rsidRPr="00F80021">
          <w:rPr>
            <w:rStyle w:val="Hyperlink"/>
            <w:noProof/>
            <w:color w:val="auto"/>
          </w:rPr>
          <w:t>¶pÁ¹±¸ä¶¬ÀiB</w:t>
        </w:r>
        <w:r w:rsidRPr="00F80021">
          <w:rPr>
            <w:noProof/>
            <w:webHidden/>
          </w:rPr>
          <w:tab/>
        </w:r>
        <w:r w:rsidRPr="00F80021">
          <w:rPr>
            <w:noProof/>
            <w:webHidden/>
          </w:rPr>
          <w:fldChar w:fldCharType="begin"/>
        </w:r>
        <w:r w:rsidRPr="00F80021">
          <w:rPr>
            <w:noProof/>
            <w:webHidden/>
          </w:rPr>
          <w:instrText xml:space="preserve"> PAGEREF _Toc535268450 \h </w:instrText>
        </w:r>
        <w:r w:rsidRPr="00F80021">
          <w:rPr>
            <w:noProof/>
            <w:webHidden/>
          </w:rPr>
        </w:r>
        <w:r w:rsidRPr="00F80021">
          <w:rPr>
            <w:noProof/>
            <w:webHidden/>
          </w:rPr>
          <w:fldChar w:fldCharType="separate"/>
        </w:r>
        <w:r w:rsidR="00D413A6">
          <w:rPr>
            <w:noProof/>
            <w:webHidden/>
          </w:rPr>
          <w:t>142</w:t>
        </w:r>
        <w:r w:rsidRPr="00F80021">
          <w:rPr>
            <w:noProof/>
            <w:webHidden/>
          </w:rPr>
          <w:fldChar w:fldCharType="end"/>
        </w:r>
      </w:hyperlink>
    </w:p>
    <w:p w14:paraId="269BFE4A"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51" w:history="1">
        <w:r w:rsidRPr="00F80021">
          <w:rPr>
            <w:rStyle w:val="Hyperlink"/>
            <w:rFonts w:ascii="Arial" w:hAnsi="Arial"/>
            <w:noProof/>
            <w:color w:val="auto"/>
          </w:rPr>
          <w:t>37</w:t>
        </w:r>
        <w:r w:rsidRPr="00F80021">
          <w:rPr>
            <w:rFonts w:ascii="Calibri" w:eastAsia="Times New Roman" w:hAnsi="Calibri" w:cs="Times New Roman"/>
            <w:b w:val="0"/>
            <w:bCs w:val="0"/>
            <w:noProof/>
            <w:sz w:val="22"/>
            <w:szCs w:val="22"/>
          </w:rPr>
          <w:tab/>
        </w:r>
        <w:r w:rsidRPr="00F80021">
          <w:rPr>
            <w:rStyle w:val="Hyperlink"/>
            <w:noProof/>
            <w:color w:val="auto"/>
          </w:rPr>
          <w:t>¶T¶m ¶¢Àm¸åòB</w:t>
        </w:r>
        <w:r w:rsidRPr="00F80021">
          <w:rPr>
            <w:noProof/>
            <w:webHidden/>
          </w:rPr>
          <w:tab/>
        </w:r>
        <w:r w:rsidRPr="00F80021">
          <w:rPr>
            <w:noProof/>
            <w:webHidden/>
          </w:rPr>
          <w:fldChar w:fldCharType="begin"/>
        </w:r>
        <w:r w:rsidRPr="00F80021">
          <w:rPr>
            <w:noProof/>
            <w:webHidden/>
          </w:rPr>
          <w:instrText xml:space="preserve"> PAGEREF _Toc535268451 \h </w:instrText>
        </w:r>
        <w:r w:rsidRPr="00F80021">
          <w:rPr>
            <w:noProof/>
            <w:webHidden/>
          </w:rPr>
        </w:r>
        <w:r w:rsidRPr="00F80021">
          <w:rPr>
            <w:noProof/>
            <w:webHidden/>
          </w:rPr>
          <w:fldChar w:fldCharType="separate"/>
        </w:r>
        <w:r w:rsidR="00D413A6">
          <w:rPr>
            <w:noProof/>
            <w:webHidden/>
          </w:rPr>
          <w:t>143</w:t>
        </w:r>
        <w:r w:rsidRPr="00F80021">
          <w:rPr>
            <w:noProof/>
            <w:webHidden/>
          </w:rPr>
          <w:fldChar w:fldCharType="end"/>
        </w:r>
      </w:hyperlink>
    </w:p>
    <w:p w14:paraId="4977184D" w14:textId="77777777" w:rsidR="00F62626" w:rsidRPr="00F80021" w:rsidRDefault="00F62626">
      <w:pPr>
        <w:pStyle w:val="TOC20"/>
        <w:tabs>
          <w:tab w:val="left" w:pos="1947"/>
        </w:tabs>
        <w:rPr>
          <w:rFonts w:ascii="Calibri" w:eastAsia="Times New Roman" w:hAnsi="Calibri" w:cs="Times New Roman"/>
          <w:b w:val="0"/>
          <w:iCs w:val="0"/>
          <w:noProof/>
          <w:sz w:val="22"/>
          <w:szCs w:val="22"/>
        </w:rPr>
      </w:pPr>
      <w:hyperlink w:anchor="_Toc535268452" w:history="1">
        <w:r w:rsidRPr="00F80021">
          <w:rPr>
            <w:rStyle w:val="Hyperlink"/>
            <w:noProof/>
            <w:color w:val="auto"/>
          </w:rPr>
          <w:t>37.1</w:t>
        </w:r>
        <w:r w:rsidRPr="00F80021">
          <w:rPr>
            <w:rFonts w:ascii="Calibri" w:eastAsia="Times New Roman" w:hAnsi="Calibri" w:cs="Times New Roman"/>
            <w:b w:val="0"/>
            <w:iCs w:val="0"/>
            <w:noProof/>
            <w:sz w:val="22"/>
            <w:szCs w:val="22"/>
          </w:rPr>
          <w:tab/>
        </w:r>
        <w:r w:rsidRPr="00F80021">
          <w:rPr>
            <w:rStyle w:val="Hyperlink"/>
            <w:noProof/>
            <w:color w:val="auto"/>
          </w:rPr>
          <w:t>Ê¢À …a¢¸hµÀB</w:t>
        </w:r>
        <w:r w:rsidRPr="00F80021">
          <w:rPr>
            <w:noProof/>
            <w:webHidden/>
          </w:rPr>
          <w:tab/>
        </w:r>
        <w:r w:rsidRPr="00F80021">
          <w:rPr>
            <w:noProof/>
            <w:webHidden/>
          </w:rPr>
          <w:fldChar w:fldCharType="begin"/>
        </w:r>
        <w:r w:rsidRPr="00F80021">
          <w:rPr>
            <w:noProof/>
            <w:webHidden/>
          </w:rPr>
          <w:instrText xml:space="preserve"> PAGEREF _Toc535268452 \h </w:instrText>
        </w:r>
        <w:r w:rsidRPr="00F80021">
          <w:rPr>
            <w:noProof/>
            <w:webHidden/>
          </w:rPr>
        </w:r>
        <w:r w:rsidRPr="00F80021">
          <w:rPr>
            <w:noProof/>
            <w:webHidden/>
          </w:rPr>
          <w:fldChar w:fldCharType="separate"/>
        </w:r>
        <w:r w:rsidR="00D413A6">
          <w:rPr>
            <w:noProof/>
            <w:webHidden/>
          </w:rPr>
          <w:t>143</w:t>
        </w:r>
        <w:r w:rsidRPr="00F80021">
          <w:rPr>
            <w:noProof/>
            <w:webHidden/>
          </w:rPr>
          <w:fldChar w:fldCharType="end"/>
        </w:r>
      </w:hyperlink>
    </w:p>
    <w:p w14:paraId="78EC1D62" w14:textId="77777777" w:rsidR="00F62626" w:rsidRPr="00F80021" w:rsidRDefault="00F62626">
      <w:pPr>
        <w:pStyle w:val="TOC20"/>
        <w:tabs>
          <w:tab w:val="left" w:pos="1977"/>
        </w:tabs>
        <w:rPr>
          <w:rFonts w:ascii="Calibri" w:eastAsia="Times New Roman" w:hAnsi="Calibri" w:cs="Times New Roman"/>
          <w:b w:val="0"/>
          <w:iCs w:val="0"/>
          <w:noProof/>
          <w:sz w:val="22"/>
          <w:szCs w:val="22"/>
        </w:rPr>
      </w:pPr>
      <w:hyperlink w:anchor="_Toc535268453" w:history="1">
        <w:r w:rsidRPr="00F80021">
          <w:rPr>
            <w:rStyle w:val="Hyperlink"/>
            <w:noProof/>
            <w:color w:val="auto"/>
          </w:rPr>
          <w:t>37.2</w:t>
        </w:r>
        <w:r w:rsidRPr="00F80021">
          <w:rPr>
            <w:rFonts w:ascii="Calibri" w:eastAsia="Times New Roman" w:hAnsi="Calibri" w:cs="Times New Roman"/>
            <w:b w:val="0"/>
            <w:iCs w:val="0"/>
            <w:noProof/>
            <w:sz w:val="22"/>
            <w:szCs w:val="22"/>
          </w:rPr>
          <w:tab/>
        </w:r>
        <w:r w:rsidRPr="00F80021">
          <w:rPr>
            <w:rStyle w:val="Hyperlink"/>
            <w:noProof/>
            <w:color w:val="auto"/>
          </w:rPr>
          <w:t>¶¢À±ÀÀ Ê¢Àlû¸A ¶¢À±ÀÀ ¶pñY¹A</w:t>
        </w:r>
        <w:r w:rsidRPr="00F80021">
          <w:rPr>
            <w:noProof/>
            <w:webHidden/>
          </w:rPr>
          <w:tab/>
        </w:r>
        <w:r w:rsidRPr="00F80021">
          <w:rPr>
            <w:noProof/>
            <w:webHidden/>
          </w:rPr>
          <w:fldChar w:fldCharType="begin"/>
        </w:r>
        <w:r w:rsidRPr="00F80021">
          <w:rPr>
            <w:noProof/>
            <w:webHidden/>
          </w:rPr>
          <w:instrText xml:space="preserve"> PAGEREF _Toc535268453 \h </w:instrText>
        </w:r>
        <w:r w:rsidRPr="00F80021">
          <w:rPr>
            <w:noProof/>
            <w:webHidden/>
          </w:rPr>
        </w:r>
        <w:r w:rsidRPr="00F80021">
          <w:rPr>
            <w:noProof/>
            <w:webHidden/>
          </w:rPr>
          <w:fldChar w:fldCharType="separate"/>
        </w:r>
        <w:r w:rsidR="00D413A6">
          <w:rPr>
            <w:noProof/>
            <w:webHidden/>
          </w:rPr>
          <w:t>146</w:t>
        </w:r>
        <w:r w:rsidRPr="00F80021">
          <w:rPr>
            <w:noProof/>
            <w:webHidden/>
          </w:rPr>
          <w:fldChar w:fldCharType="end"/>
        </w:r>
      </w:hyperlink>
    </w:p>
    <w:p w14:paraId="15302985" w14:textId="77777777" w:rsidR="00F62626" w:rsidRPr="00F80021" w:rsidRDefault="00F62626">
      <w:pPr>
        <w:pStyle w:val="TOC20"/>
        <w:tabs>
          <w:tab w:val="left" w:pos="1973"/>
        </w:tabs>
        <w:rPr>
          <w:rFonts w:ascii="Calibri" w:eastAsia="Times New Roman" w:hAnsi="Calibri" w:cs="Times New Roman"/>
          <w:b w:val="0"/>
          <w:iCs w:val="0"/>
          <w:noProof/>
          <w:sz w:val="22"/>
          <w:szCs w:val="22"/>
        </w:rPr>
      </w:pPr>
      <w:hyperlink w:anchor="_Toc535268454" w:history="1">
        <w:r w:rsidRPr="00F80021">
          <w:rPr>
            <w:rStyle w:val="Hyperlink"/>
            <w:noProof/>
            <w:color w:val="auto"/>
          </w:rPr>
          <w:t>37.3</w:t>
        </w:r>
        <w:r w:rsidRPr="00F80021">
          <w:rPr>
            <w:rFonts w:ascii="Calibri" w:eastAsia="Times New Roman" w:hAnsi="Calibri" w:cs="Times New Roman"/>
            <w:b w:val="0"/>
            <w:iCs w:val="0"/>
            <w:noProof/>
            <w:sz w:val="22"/>
            <w:szCs w:val="22"/>
          </w:rPr>
          <w:tab/>
        </w:r>
        <w:r w:rsidRPr="00F80021">
          <w:rPr>
            <w:rStyle w:val="Hyperlink"/>
            <w:noProof/>
            <w:color w:val="auto"/>
          </w:rPr>
          <w:t>¶¢Ã±µÀhµ ¶¢À¶m±¸ögA</w:t>
        </w:r>
        <w:r w:rsidRPr="00F80021">
          <w:rPr>
            <w:noProof/>
            <w:webHidden/>
          </w:rPr>
          <w:tab/>
        </w:r>
        <w:r w:rsidRPr="00F80021">
          <w:rPr>
            <w:noProof/>
            <w:webHidden/>
          </w:rPr>
          <w:fldChar w:fldCharType="begin"/>
        </w:r>
        <w:r w:rsidRPr="00F80021">
          <w:rPr>
            <w:noProof/>
            <w:webHidden/>
          </w:rPr>
          <w:instrText xml:space="preserve"> PAGEREF _Toc535268454 \h </w:instrText>
        </w:r>
        <w:r w:rsidRPr="00F80021">
          <w:rPr>
            <w:noProof/>
            <w:webHidden/>
          </w:rPr>
        </w:r>
        <w:r w:rsidRPr="00F80021">
          <w:rPr>
            <w:noProof/>
            <w:webHidden/>
          </w:rPr>
          <w:fldChar w:fldCharType="separate"/>
        </w:r>
        <w:r w:rsidR="00D413A6">
          <w:rPr>
            <w:noProof/>
            <w:webHidden/>
          </w:rPr>
          <w:t>147</w:t>
        </w:r>
        <w:r w:rsidRPr="00F80021">
          <w:rPr>
            <w:noProof/>
            <w:webHidden/>
          </w:rPr>
          <w:fldChar w:fldCharType="end"/>
        </w:r>
      </w:hyperlink>
    </w:p>
    <w:p w14:paraId="73B5A2F6" w14:textId="77777777" w:rsidR="00F62626" w:rsidRPr="00F80021" w:rsidRDefault="00F62626">
      <w:pPr>
        <w:pStyle w:val="TOC20"/>
        <w:tabs>
          <w:tab w:val="left" w:pos="1993"/>
        </w:tabs>
        <w:rPr>
          <w:rFonts w:ascii="Calibri" w:eastAsia="Times New Roman" w:hAnsi="Calibri" w:cs="Times New Roman"/>
          <w:b w:val="0"/>
          <w:iCs w:val="0"/>
          <w:noProof/>
          <w:sz w:val="22"/>
          <w:szCs w:val="22"/>
        </w:rPr>
      </w:pPr>
      <w:hyperlink w:anchor="_Toc535268455" w:history="1">
        <w:r w:rsidRPr="00F80021">
          <w:rPr>
            <w:rStyle w:val="Hyperlink"/>
            <w:noProof/>
            <w:color w:val="auto"/>
          </w:rPr>
          <w:t>37.4</w:t>
        </w:r>
        <w:r w:rsidRPr="00F80021">
          <w:rPr>
            <w:rFonts w:ascii="Calibri" w:eastAsia="Times New Roman" w:hAnsi="Calibri" w:cs="Times New Roman"/>
            <w:b w:val="0"/>
            <w:iCs w:val="0"/>
            <w:noProof/>
            <w:sz w:val="22"/>
            <w:szCs w:val="22"/>
          </w:rPr>
          <w:tab/>
        </w:r>
        <w:r w:rsidRPr="00F80021">
          <w:rPr>
            <w:rStyle w:val="Hyperlink"/>
            <w:noProof/>
            <w:color w:val="auto"/>
          </w:rPr>
          <w:t>«¸ ¶pñY¹A</w:t>
        </w:r>
        <w:r w:rsidRPr="00F80021">
          <w:rPr>
            <w:noProof/>
            <w:webHidden/>
          </w:rPr>
          <w:tab/>
        </w:r>
        <w:r w:rsidRPr="00F80021">
          <w:rPr>
            <w:noProof/>
            <w:webHidden/>
          </w:rPr>
          <w:fldChar w:fldCharType="begin"/>
        </w:r>
        <w:r w:rsidRPr="00F80021">
          <w:rPr>
            <w:noProof/>
            <w:webHidden/>
          </w:rPr>
          <w:instrText xml:space="preserve"> PAGEREF _Toc535268455 \h </w:instrText>
        </w:r>
        <w:r w:rsidRPr="00F80021">
          <w:rPr>
            <w:noProof/>
            <w:webHidden/>
          </w:rPr>
        </w:r>
        <w:r w:rsidRPr="00F80021">
          <w:rPr>
            <w:noProof/>
            <w:webHidden/>
          </w:rPr>
          <w:fldChar w:fldCharType="separate"/>
        </w:r>
        <w:r w:rsidR="00D413A6">
          <w:rPr>
            <w:noProof/>
            <w:webHidden/>
          </w:rPr>
          <w:t>147</w:t>
        </w:r>
        <w:r w:rsidRPr="00F80021">
          <w:rPr>
            <w:noProof/>
            <w:webHidden/>
          </w:rPr>
          <w:fldChar w:fldCharType="end"/>
        </w:r>
      </w:hyperlink>
    </w:p>
    <w:p w14:paraId="1A39BACB" w14:textId="77777777" w:rsidR="00F62626" w:rsidRPr="00F80021" w:rsidRDefault="00F62626">
      <w:pPr>
        <w:pStyle w:val="TOC20"/>
        <w:tabs>
          <w:tab w:val="left" w:pos="1971"/>
        </w:tabs>
        <w:rPr>
          <w:rFonts w:ascii="Calibri" w:eastAsia="Times New Roman" w:hAnsi="Calibri" w:cs="Times New Roman"/>
          <w:b w:val="0"/>
          <w:iCs w:val="0"/>
          <w:noProof/>
          <w:sz w:val="22"/>
          <w:szCs w:val="22"/>
        </w:rPr>
      </w:pPr>
      <w:hyperlink w:anchor="_Toc535268456" w:history="1">
        <w:r w:rsidRPr="00F80021">
          <w:rPr>
            <w:rStyle w:val="Hyperlink"/>
            <w:noProof/>
            <w:color w:val="auto"/>
          </w:rPr>
          <w:t>37.5</w:t>
        </w:r>
        <w:r w:rsidRPr="00F80021">
          <w:rPr>
            <w:rFonts w:ascii="Calibri" w:eastAsia="Times New Roman" w:hAnsi="Calibri" w:cs="Times New Roman"/>
            <w:b w:val="0"/>
            <w:iCs w:val="0"/>
            <w:noProof/>
            <w:sz w:val="22"/>
            <w:szCs w:val="22"/>
          </w:rPr>
          <w:tab/>
        </w:r>
        <w:r w:rsidRPr="00F80021">
          <w:rPr>
            <w:rStyle w:val="Hyperlink"/>
            <w:noProof/>
            <w:color w:val="auto"/>
          </w:rPr>
          <w:t>±ÀµÀ¶ªï ¶pÁhµñB</w:t>
        </w:r>
        <w:r w:rsidRPr="00F80021">
          <w:rPr>
            <w:noProof/>
            <w:webHidden/>
          </w:rPr>
          <w:tab/>
        </w:r>
        <w:r w:rsidRPr="00F80021">
          <w:rPr>
            <w:noProof/>
            <w:webHidden/>
          </w:rPr>
          <w:fldChar w:fldCharType="begin"/>
        </w:r>
        <w:r w:rsidRPr="00F80021">
          <w:rPr>
            <w:noProof/>
            <w:webHidden/>
          </w:rPr>
          <w:instrText xml:space="preserve"> PAGEREF _Toc535268456 \h </w:instrText>
        </w:r>
        <w:r w:rsidRPr="00F80021">
          <w:rPr>
            <w:noProof/>
            <w:webHidden/>
          </w:rPr>
        </w:r>
        <w:r w:rsidRPr="00F80021">
          <w:rPr>
            <w:noProof/>
            <w:webHidden/>
          </w:rPr>
          <w:fldChar w:fldCharType="separate"/>
        </w:r>
        <w:r w:rsidR="00D413A6">
          <w:rPr>
            <w:noProof/>
            <w:webHidden/>
          </w:rPr>
          <w:t>148</w:t>
        </w:r>
        <w:r w:rsidRPr="00F80021">
          <w:rPr>
            <w:noProof/>
            <w:webHidden/>
          </w:rPr>
          <w:fldChar w:fldCharType="end"/>
        </w:r>
      </w:hyperlink>
    </w:p>
    <w:p w14:paraId="33BFC84D" w14:textId="77777777" w:rsidR="00F62626" w:rsidRPr="00F80021" w:rsidRDefault="00F62626">
      <w:pPr>
        <w:pStyle w:val="TOC20"/>
        <w:tabs>
          <w:tab w:val="left" w:pos="1983"/>
        </w:tabs>
        <w:rPr>
          <w:rFonts w:ascii="Calibri" w:eastAsia="Times New Roman" w:hAnsi="Calibri" w:cs="Times New Roman"/>
          <w:b w:val="0"/>
          <w:iCs w:val="0"/>
          <w:noProof/>
          <w:sz w:val="22"/>
          <w:szCs w:val="22"/>
        </w:rPr>
      </w:pPr>
      <w:hyperlink w:anchor="_Toc535268457" w:history="1">
        <w:r w:rsidRPr="00F80021">
          <w:rPr>
            <w:rStyle w:val="Hyperlink"/>
            <w:noProof/>
            <w:color w:val="auto"/>
          </w:rPr>
          <w:t>37.6</w:t>
        </w:r>
        <w:r w:rsidRPr="00F80021">
          <w:rPr>
            <w:rFonts w:ascii="Calibri" w:eastAsia="Times New Roman" w:hAnsi="Calibri" w:cs="Times New Roman"/>
            <w:b w:val="0"/>
            <w:iCs w:val="0"/>
            <w:noProof/>
            <w:sz w:val="22"/>
            <w:szCs w:val="22"/>
          </w:rPr>
          <w:tab/>
        </w:r>
        <w:r w:rsidRPr="00F80021">
          <w:rPr>
            <w:rStyle w:val="Hyperlink"/>
            <w:noProof/>
            <w:color w:val="auto"/>
          </w:rPr>
          <w:t>±ÀÉÀ lÉ¢¸ l¼£ sû¹S¸</w:t>
        </w:r>
        <w:r w:rsidRPr="00F80021">
          <w:rPr>
            <w:noProof/>
            <w:webHidden/>
          </w:rPr>
          <w:tab/>
        </w:r>
        <w:r w:rsidRPr="00F80021">
          <w:rPr>
            <w:noProof/>
            <w:webHidden/>
          </w:rPr>
          <w:fldChar w:fldCharType="begin"/>
        </w:r>
        <w:r w:rsidRPr="00F80021">
          <w:rPr>
            <w:noProof/>
            <w:webHidden/>
          </w:rPr>
          <w:instrText xml:space="preserve"> PAGEREF _Toc535268457 \h </w:instrText>
        </w:r>
        <w:r w:rsidRPr="00F80021">
          <w:rPr>
            <w:noProof/>
            <w:webHidden/>
          </w:rPr>
        </w:r>
        <w:r w:rsidRPr="00F80021">
          <w:rPr>
            <w:noProof/>
            <w:webHidden/>
          </w:rPr>
          <w:fldChar w:fldCharType="separate"/>
        </w:r>
        <w:r w:rsidR="00D413A6">
          <w:rPr>
            <w:noProof/>
            <w:webHidden/>
          </w:rPr>
          <w:t>149</w:t>
        </w:r>
        <w:r w:rsidRPr="00F80021">
          <w:rPr>
            <w:noProof/>
            <w:webHidden/>
          </w:rPr>
          <w:fldChar w:fldCharType="end"/>
        </w:r>
      </w:hyperlink>
    </w:p>
    <w:p w14:paraId="5F74018B" w14:textId="77777777" w:rsidR="00F62626" w:rsidRPr="00F80021" w:rsidRDefault="00F62626">
      <w:pPr>
        <w:pStyle w:val="TOC20"/>
        <w:tabs>
          <w:tab w:val="left" w:pos="1978"/>
        </w:tabs>
        <w:rPr>
          <w:rFonts w:ascii="Calibri" w:eastAsia="Times New Roman" w:hAnsi="Calibri" w:cs="Times New Roman"/>
          <w:b w:val="0"/>
          <w:iCs w:val="0"/>
          <w:noProof/>
          <w:sz w:val="22"/>
          <w:szCs w:val="22"/>
        </w:rPr>
      </w:pPr>
      <w:hyperlink w:anchor="_Toc535268458" w:history="1">
        <w:r w:rsidRPr="00F80021">
          <w:rPr>
            <w:rStyle w:val="Hyperlink"/>
            <w:noProof/>
            <w:color w:val="auto"/>
          </w:rPr>
          <w:t>37.7</w:t>
        </w:r>
        <w:r w:rsidRPr="00F80021">
          <w:rPr>
            <w:rFonts w:ascii="Calibri" w:eastAsia="Times New Roman" w:hAnsi="Calibri" w:cs="Times New Roman"/>
            <w:b w:val="0"/>
            <w:iCs w:val="0"/>
            <w:noProof/>
            <w:sz w:val="22"/>
            <w:szCs w:val="22"/>
          </w:rPr>
          <w:tab/>
        </w:r>
        <w:r w:rsidRPr="00F80021">
          <w:rPr>
            <w:rStyle w:val="Hyperlink"/>
            <w:noProof/>
            <w:color w:val="auto"/>
          </w:rPr>
          <w:t>¶pñY¹¶¢Ã±ÀµÀÀ±µè¶mA Vµ</w:t>
        </w:r>
        <w:r w:rsidRPr="00F80021">
          <w:rPr>
            <w:noProof/>
            <w:webHidden/>
          </w:rPr>
          <w:tab/>
        </w:r>
        <w:r w:rsidRPr="00F80021">
          <w:rPr>
            <w:noProof/>
            <w:webHidden/>
          </w:rPr>
          <w:fldChar w:fldCharType="begin"/>
        </w:r>
        <w:r w:rsidRPr="00F80021">
          <w:rPr>
            <w:noProof/>
            <w:webHidden/>
          </w:rPr>
          <w:instrText xml:space="preserve"> PAGEREF _Toc535268458 \h </w:instrText>
        </w:r>
        <w:r w:rsidRPr="00F80021">
          <w:rPr>
            <w:noProof/>
            <w:webHidden/>
          </w:rPr>
        </w:r>
        <w:r w:rsidRPr="00F80021">
          <w:rPr>
            <w:noProof/>
            <w:webHidden/>
          </w:rPr>
          <w:fldChar w:fldCharType="separate"/>
        </w:r>
        <w:r w:rsidR="00D413A6">
          <w:rPr>
            <w:noProof/>
            <w:webHidden/>
          </w:rPr>
          <w:t>151</w:t>
        </w:r>
        <w:r w:rsidRPr="00F80021">
          <w:rPr>
            <w:noProof/>
            <w:webHidden/>
          </w:rPr>
          <w:fldChar w:fldCharType="end"/>
        </w:r>
      </w:hyperlink>
    </w:p>
    <w:p w14:paraId="006C2DF5" w14:textId="77777777" w:rsidR="00F62626" w:rsidRPr="00F80021" w:rsidRDefault="00F62626">
      <w:pPr>
        <w:pStyle w:val="TOC20"/>
        <w:tabs>
          <w:tab w:val="left" w:pos="1984"/>
        </w:tabs>
        <w:rPr>
          <w:rFonts w:ascii="Calibri" w:eastAsia="Times New Roman" w:hAnsi="Calibri" w:cs="Times New Roman"/>
          <w:b w:val="0"/>
          <w:iCs w:val="0"/>
          <w:noProof/>
          <w:sz w:val="22"/>
          <w:szCs w:val="22"/>
        </w:rPr>
      </w:pPr>
      <w:hyperlink w:anchor="_Toc535268459" w:history="1">
        <w:r w:rsidRPr="00F80021">
          <w:rPr>
            <w:rStyle w:val="Hyperlink"/>
            <w:noProof/>
            <w:color w:val="auto"/>
          </w:rPr>
          <w:t>37.8</w:t>
        </w:r>
        <w:r w:rsidRPr="00F80021">
          <w:rPr>
            <w:rFonts w:ascii="Calibri" w:eastAsia="Times New Roman" w:hAnsi="Calibri" w:cs="Times New Roman"/>
            <w:b w:val="0"/>
            <w:iCs w:val="0"/>
            <w:noProof/>
            <w:sz w:val="22"/>
            <w:szCs w:val="22"/>
          </w:rPr>
          <w:tab/>
        </w:r>
        <w:r w:rsidRPr="00F80021">
          <w:rPr>
            <w:rStyle w:val="Hyperlink"/>
            <w:noProof/>
            <w:color w:val="auto"/>
          </w:rPr>
          <w:t>¶ª±ÉösûÑï ËÈ¢ O¸Ê¢ÀsûµïB</w:t>
        </w:r>
        <w:r w:rsidRPr="00F80021">
          <w:rPr>
            <w:noProof/>
            <w:webHidden/>
          </w:rPr>
          <w:tab/>
        </w:r>
        <w:r w:rsidRPr="00F80021">
          <w:rPr>
            <w:noProof/>
            <w:webHidden/>
          </w:rPr>
          <w:fldChar w:fldCharType="begin"/>
        </w:r>
        <w:r w:rsidRPr="00F80021">
          <w:rPr>
            <w:noProof/>
            <w:webHidden/>
          </w:rPr>
          <w:instrText xml:space="preserve"> PAGEREF _Toc535268459 \h </w:instrText>
        </w:r>
        <w:r w:rsidRPr="00F80021">
          <w:rPr>
            <w:noProof/>
            <w:webHidden/>
          </w:rPr>
        </w:r>
        <w:r w:rsidRPr="00F80021">
          <w:rPr>
            <w:noProof/>
            <w:webHidden/>
          </w:rPr>
          <w:fldChar w:fldCharType="separate"/>
        </w:r>
        <w:r w:rsidR="00D413A6">
          <w:rPr>
            <w:noProof/>
            <w:webHidden/>
          </w:rPr>
          <w:t>152</w:t>
        </w:r>
        <w:r w:rsidRPr="00F80021">
          <w:rPr>
            <w:noProof/>
            <w:webHidden/>
          </w:rPr>
          <w:fldChar w:fldCharType="end"/>
        </w:r>
      </w:hyperlink>
    </w:p>
    <w:p w14:paraId="512BB82A" w14:textId="77777777" w:rsidR="00F62626" w:rsidRPr="00F80021" w:rsidRDefault="00F62626">
      <w:pPr>
        <w:pStyle w:val="TOC20"/>
        <w:tabs>
          <w:tab w:val="left" w:pos="1983"/>
        </w:tabs>
        <w:rPr>
          <w:rFonts w:ascii="Calibri" w:eastAsia="Times New Roman" w:hAnsi="Calibri" w:cs="Times New Roman"/>
          <w:b w:val="0"/>
          <w:iCs w:val="0"/>
          <w:noProof/>
          <w:sz w:val="22"/>
          <w:szCs w:val="22"/>
        </w:rPr>
      </w:pPr>
      <w:hyperlink w:anchor="_Toc535268460" w:history="1">
        <w:r w:rsidRPr="00F80021">
          <w:rPr>
            <w:rStyle w:val="Hyperlink"/>
            <w:noProof/>
            <w:color w:val="auto"/>
          </w:rPr>
          <w:t>37.9</w:t>
        </w:r>
        <w:r w:rsidRPr="00F80021">
          <w:rPr>
            <w:rFonts w:ascii="Calibri" w:eastAsia="Times New Roman" w:hAnsi="Calibri" w:cs="Times New Roman"/>
            <w:b w:val="0"/>
            <w:iCs w:val="0"/>
            <w:noProof/>
            <w:sz w:val="22"/>
            <w:szCs w:val="22"/>
          </w:rPr>
          <w:tab/>
        </w:r>
        <w:r w:rsidRPr="00F80021">
          <w:rPr>
            <w:rStyle w:val="Hyperlink"/>
            <w:noProof/>
            <w:color w:val="auto"/>
          </w:rPr>
          <w:t>¶pÁ»¨àA lûµhµåB</w:t>
        </w:r>
        <w:r w:rsidRPr="00F80021">
          <w:rPr>
            <w:noProof/>
            <w:webHidden/>
          </w:rPr>
          <w:tab/>
        </w:r>
        <w:r w:rsidRPr="00F80021">
          <w:rPr>
            <w:noProof/>
            <w:webHidden/>
          </w:rPr>
          <w:fldChar w:fldCharType="begin"/>
        </w:r>
        <w:r w:rsidRPr="00F80021">
          <w:rPr>
            <w:noProof/>
            <w:webHidden/>
          </w:rPr>
          <w:instrText xml:space="preserve"> PAGEREF _Toc535268460 \h </w:instrText>
        </w:r>
        <w:r w:rsidRPr="00F80021">
          <w:rPr>
            <w:noProof/>
            <w:webHidden/>
          </w:rPr>
        </w:r>
        <w:r w:rsidRPr="00F80021">
          <w:rPr>
            <w:noProof/>
            <w:webHidden/>
          </w:rPr>
          <w:fldChar w:fldCharType="separate"/>
        </w:r>
        <w:r w:rsidR="00D413A6">
          <w:rPr>
            <w:noProof/>
            <w:webHidden/>
          </w:rPr>
          <w:t>154</w:t>
        </w:r>
        <w:r w:rsidRPr="00F80021">
          <w:rPr>
            <w:noProof/>
            <w:webHidden/>
          </w:rPr>
          <w:fldChar w:fldCharType="end"/>
        </w:r>
      </w:hyperlink>
    </w:p>
    <w:p w14:paraId="15450AE3" w14:textId="77777777" w:rsidR="00F62626" w:rsidRPr="00F80021" w:rsidRDefault="00F62626">
      <w:pPr>
        <w:pStyle w:val="TOC20"/>
        <w:tabs>
          <w:tab w:val="left" w:pos="2138"/>
        </w:tabs>
        <w:rPr>
          <w:rFonts w:ascii="Calibri" w:eastAsia="Times New Roman" w:hAnsi="Calibri" w:cs="Times New Roman"/>
          <w:b w:val="0"/>
          <w:iCs w:val="0"/>
          <w:noProof/>
          <w:sz w:val="22"/>
          <w:szCs w:val="22"/>
        </w:rPr>
      </w:pPr>
      <w:hyperlink w:anchor="_Toc535268461" w:history="1">
        <w:r w:rsidRPr="00F80021">
          <w:rPr>
            <w:rStyle w:val="Hyperlink"/>
            <w:noProof/>
            <w:color w:val="auto"/>
          </w:rPr>
          <w:t>37.10</w:t>
        </w:r>
        <w:r w:rsidRPr="00F80021">
          <w:rPr>
            <w:rFonts w:ascii="Calibri" w:eastAsia="Times New Roman" w:hAnsi="Calibri" w:cs="Times New Roman"/>
            <w:b w:val="0"/>
            <w:iCs w:val="0"/>
            <w:noProof/>
            <w:sz w:val="22"/>
            <w:szCs w:val="22"/>
          </w:rPr>
          <w:tab/>
        </w:r>
        <w:r w:rsidRPr="00F80021">
          <w:rPr>
            <w:rStyle w:val="Hyperlink"/>
            <w:noProof/>
            <w:color w:val="auto"/>
          </w:rPr>
          <w:t>h¸ £©Òä q¸»¬</w:t>
        </w:r>
        <w:r w:rsidRPr="00F80021">
          <w:rPr>
            <w:noProof/>
            <w:webHidden/>
          </w:rPr>
          <w:tab/>
        </w:r>
        <w:r w:rsidRPr="00F80021">
          <w:rPr>
            <w:noProof/>
            <w:webHidden/>
          </w:rPr>
          <w:fldChar w:fldCharType="begin"/>
        </w:r>
        <w:r w:rsidRPr="00F80021">
          <w:rPr>
            <w:noProof/>
            <w:webHidden/>
          </w:rPr>
          <w:instrText xml:space="preserve"> PAGEREF _Toc535268461 \h </w:instrText>
        </w:r>
        <w:r w:rsidRPr="00F80021">
          <w:rPr>
            <w:noProof/>
            <w:webHidden/>
          </w:rPr>
        </w:r>
        <w:r w:rsidRPr="00F80021">
          <w:rPr>
            <w:noProof/>
            <w:webHidden/>
          </w:rPr>
          <w:fldChar w:fldCharType="separate"/>
        </w:r>
        <w:r w:rsidR="00D413A6">
          <w:rPr>
            <w:noProof/>
            <w:webHidden/>
          </w:rPr>
          <w:t>155</w:t>
        </w:r>
        <w:r w:rsidRPr="00F80021">
          <w:rPr>
            <w:noProof/>
            <w:webHidden/>
          </w:rPr>
          <w:fldChar w:fldCharType="end"/>
        </w:r>
      </w:hyperlink>
    </w:p>
    <w:p w14:paraId="14BF6D6D" w14:textId="77777777" w:rsidR="00F62626" w:rsidRPr="00F80021" w:rsidRDefault="00F62626">
      <w:pPr>
        <w:pStyle w:val="TOC20"/>
        <w:tabs>
          <w:tab w:val="left" w:pos="2105"/>
        </w:tabs>
        <w:rPr>
          <w:rFonts w:ascii="Calibri" w:eastAsia="Times New Roman" w:hAnsi="Calibri" w:cs="Times New Roman"/>
          <w:b w:val="0"/>
          <w:iCs w:val="0"/>
          <w:noProof/>
          <w:sz w:val="22"/>
          <w:szCs w:val="22"/>
        </w:rPr>
      </w:pPr>
      <w:hyperlink w:anchor="_Toc535268462" w:history="1">
        <w:r w:rsidRPr="00F80021">
          <w:rPr>
            <w:rStyle w:val="Hyperlink"/>
            <w:noProof/>
            <w:color w:val="auto"/>
          </w:rPr>
          <w:t>37.11</w:t>
        </w:r>
        <w:r w:rsidRPr="00F80021">
          <w:rPr>
            <w:rFonts w:ascii="Calibri" w:eastAsia="Times New Roman" w:hAnsi="Calibri" w:cs="Times New Roman"/>
            <w:b w:val="0"/>
            <w:iCs w:val="0"/>
            <w:noProof/>
            <w:sz w:val="22"/>
            <w:szCs w:val="22"/>
          </w:rPr>
          <w:tab/>
        </w:r>
        <w:r w:rsidRPr="00F80021">
          <w:rPr>
            <w:rStyle w:val="Hyperlink"/>
            <w:noProof/>
            <w:color w:val="auto"/>
          </w:rPr>
          <w:t>D¦¶¨Ê¢ÀËÈ¢ h¸¶¢Ã ¥¹Êªå</w:t>
        </w:r>
        <w:r w:rsidRPr="00F80021">
          <w:rPr>
            <w:noProof/>
            <w:webHidden/>
          </w:rPr>
          <w:tab/>
        </w:r>
        <w:r w:rsidRPr="00F80021">
          <w:rPr>
            <w:noProof/>
            <w:webHidden/>
          </w:rPr>
          <w:fldChar w:fldCharType="begin"/>
        </w:r>
        <w:r w:rsidRPr="00F80021">
          <w:rPr>
            <w:noProof/>
            <w:webHidden/>
          </w:rPr>
          <w:instrText xml:space="preserve"> PAGEREF _Toc535268462 \h </w:instrText>
        </w:r>
        <w:r w:rsidRPr="00F80021">
          <w:rPr>
            <w:noProof/>
            <w:webHidden/>
          </w:rPr>
        </w:r>
        <w:r w:rsidRPr="00F80021">
          <w:rPr>
            <w:noProof/>
            <w:webHidden/>
          </w:rPr>
          <w:fldChar w:fldCharType="separate"/>
        </w:r>
        <w:r w:rsidR="00D413A6">
          <w:rPr>
            <w:noProof/>
            <w:webHidden/>
          </w:rPr>
          <w:t>156</w:t>
        </w:r>
        <w:r w:rsidRPr="00F80021">
          <w:rPr>
            <w:noProof/>
            <w:webHidden/>
          </w:rPr>
          <w:fldChar w:fldCharType="end"/>
        </w:r>
      </w:hyperlink>
    </w:p>
    <w:p w14:paraId="0ED5A29A" w14:textId="77777777" w:rsidR="00F62626" w:rsidRPr="00F80021" w:rsidRDefault="00F62626">
      <w:pPr>
        <w:pStyle w:val="TOC20"/>
        <w:tabs>
          <w:tab w:val="left" w:pos="2135"/>
        </w:tabs>
        <w:rPr>
          <w:rFonts w:ascii="Calibri" w:eastAsia="Times New Roman" w:hAnsi="Calibri" w:cs="Times New Roman"/>
          <w:b w:val="0"/>
          <w:iCs w:val="0"/>
          <w:noProof/>
          <w:sz w:val="22"/>
          <w:szCs w:val="22"/>
        </w:rPr>
      </w:pPr>
      <w:hyperlink w:anchor="_Toc535268463" w:history="1">
        <w:r w:rsidRPr="00F80021">
          <w:rPr>
            <w:rStyle w:val="Hyperlink"/>
            <w:noProof/>
            <w:color w:val="auto"/>
          </w:rPr>
          <w:t>37.12</w:t>
        </w:r>
        <w:r w:rsidRPr="00F80021">
          <w:rPr>
            <w:rFonts w:ascii="Calibri" w:eastAsia="Times New Roman" w:hAnsi="Calibri" w:cs="Times New Roman"/>
            <w:b w:val="0"/>
            <w:iCs w:val="0"/>
            <w:noProof/>
            <w:sz w:val="22"/>
            <w:szCs w:val="22"/>
          </w:rPr>
          <w:tab/>
        </w:r>
        <w:r w:rsidRPr="00F80021">
          <w:rPr>
            <w:rStyle w:val="Hyperlink"/>
            <w:noProof/>
            <w:color w:val="auto"/>
          </w:rPr>
          <w:t>J¢¸»ªîm¸é±ÀµÀÀ±³ lµlµiB</w:t>
        </w:r>
        <w:r w:rsidRPr="00F80021">
          <w:rPr>
            <w:noProof/>
            <w:webHidden/>
          </w:rPr>
          <w:tab/>
        </w:r>
        <w:r w:rsidRPr="00F80021">
          <w:rPr>
            <w:noProof/>
            <w:webHidden/>
          </w:rPr>
          <w:fldChar w:fldCharType="begin"/>
        </w:r>
        <w:r w:rsidRPr="00F80021">
          <w:rPr>
            <w:noProof/>
            <w:webHidden/>
          </w:rPr>
          <w:instrText xml:space="preserve"> PAGEREF _Toc535268463 \h </w:instrText>
        </w:r>
        <w:r w:rsidRPr="00F80021">
          <w:rPr>
            <w:noProof/>
            <w:webHidden/>
          </w:rPr>
        </w:r>
        <w:r w:rsidRPr="00F80021">
          <w:rPr>
            <w:noProof/>
            <w:webHidden/>
          </w:rPr>
          <w:fldChar w:fldCharType="separate"/>
        </w:r>
        <w:r w:rsidR="00D413A6">
          <w:rPr>
            <w:noProof/>
            <w:webHidden/>
          </w:rPr>
          <w:t>157</w:t>
        </w:r>
        <w:r w:rsidRPr="00F80021">
          <w:rPr>
            <w:noProof/>
            <w:webHidden/>
          </w:rPr>
          <w:fldChar w:fldCharType="end"/>
        </w:r>
      </w:hyperlink>
    </w:p>
    <w:p w14:paraId="34CBA3AB" w14:textId="77777777" w:rsidR="00F62626" w:rsidRPr="00F80021" w:rsidRDefault="00F62626">
      <w:pPr>
        <w:pStyle w:val="TOC20"/>
        <w:tabs>
          <w:tab w:val="left" w:pos="2131"/>
        </w:tabs>
        <w:rPr>
          <w:rFonts w:ascii="Calibri" w:eastAsia="Times New Roman" w:hAnsi="Calibri" w:cs="Times New Roman"/>
          <w:b w:val="0"/>
          <w:iCs w:val="0"/>
          <w:noProof/>
          <w:sz w:val="22"/>
          <w:szCs w:val="22"/>
        </w:rPr>
      </w:pPr>
      <w:hyperlink w:anchor="_Toc535268464" w:history="1">
        <w:r w:rsidRPr="00F80021">
          <w:rPr>
            <w:rStyle w:val="Hyperlink"/>
            <w:noProof/>
            <w:color w:val="auto"/>
          </w:rPr>
          <w:t>37.13</w:t>
        </w:r>
        <w:r w:rsidRPr="00F80021">
          <w:rPr>
            <w:rFonts w:ascii="Calibri" w:eastAsia="Times New Roman" w:hAnsi="Calibri" w:cs="Times New Roman"/>
            <w:b w:val="0"/>
            <w:iCs w:val="0"/>
            <w:noProof/>
            <w:sz w:val="22"/>
            <w:szCs w:val="22"/>
          </w:rPr>
          <w:tab/>
        </w:r>
        <w:r w:rsidRPr="00F80021">
          <w:rPr>
            <w:rStyle w:val="Hyperlink"/>
            <w:noProof/>
            <w:color w:val="auto"/>
          </w:rPr>
          <w:t>¶¥hµ¶¢Ã¶mA sûµ¶¢i</w:t>
        </w:r>
        <w:r w:rsidRPr="00F80021">
          <w:rPr>
            <w:noProof/>
            <w:webHidden/>
          </w:rPr>
          <w:tab/>
        </w:r>
        <w:r w:rsidRPr="00F80021">
          <w:rPr>
            <w:noProof/>
            <w:webHidden/>
          </w:rPr>
          <w:fldChar w:fldCharType="begin"/>
        </w:r>
        <w:r w:rsidRPr="00F80021">
          <w:rPr>
            <w:noProof/>
            <w:webHidden/>
          </w:rPr>
          <w:instrText xml:space="preserve"> PAGEREF _Toc535268464 \h </w:instrText>
        </w:r>
        <w:r w:rsidRPr="00F80021">
          <w:rPr>
            <w:noProof/>
            <w:webHidden/>
          </w:rPr>
        </w:r>
        <w:r w:rsidRPr="00F80021">
          <w:rPr>
            <w:noProof/>
            <w:webHidden/>
          </w:rPr>
          <w:fldChar w:fldCharType="separate"/>
        </w:r>
        <w:r w:rsidR="00D413A6">
          <w:rPr>
            <w:noProof/>
            <w:webHidden/>
          </w:rPr>
          <w:t>158</w:t>
        </w:r>
        <w:r w:rsidRPr="00F80021">
          <w:rPr>
            <w:noProof/>
            <w:webHidden/>
          </w:rPr>
          <w:fldChar w:fldCharType="end"/>
        </w:r>
      </w:hyperlink>
    </w:p>
    <w:p w14:paraId="0352BA08" w14:textId="77777777" w:rsidR="00F62626" w:rsidRPr="00F80021" w:rsidRDefault="00F62626">
      <w:pPr>
        <w:pStyle w:val="TOC20"/>
        <w:tabs>
          <w:tab w:val="left" w:pos="2151"/>
        </w:tabs>
        <w:rPr>
          <w:rFonts w:ascii="Calibri" w:eastAsia="Times New Roman" w:hAnsi="Calibri" w:cs="Times New Roman"/>
          <w:b w:val="0"/>
          <w:iCs w:val="0"/>
          <w:noProof/>
          <w:sz w:val="22"/>
          <w:szCs w:val="22"/>
        </w:rPr>
      </w:pPr>
      <w:hyperlink w:anchor="_Toc535268465" w:history="1">
        <w:r w:rsidRPr="00F80021">
          <w:rPr>
            <w:rStyle w:val="Hyperlink"/>
            <w:noProof/>
            <w:color w:val="auto"/>
          </w:rPr>
          <w:t>37.14</w:t>
        </w:r>
        <w:r w:rsidRPr="00F80021">
          <w:rPr>
            <w:rFonts w:ascii="Calibri" w:eastAsia="Times New Roman" w:hAnsi="Calibri" w:cs="Times New Roman"/>
            <w:b w:val="0"/>
            <w:iCs w:val="0"/>
            <w:noProof/>
            <w:sz w:val="22"/>
            <w:szCs w:val="22"/>
          </w:rPr>
          <w:tab/>
        </w:r>
        <w:r w:rsidRPr="00F80021">
          <w:rPr>
            <w:rStyle w:val="Hyperlink"/>
            <w:noProof/>
            <w:color w:val="auto"/>
          </w:rPr>
          <w:t>ËÈ¢ ¶pñY¹</w:t>
        </w:r>
        <w:r w:rsidRPr="00F80021">
          <w:rPr>
            <w:noProof/>
            <w:webHidden/>
          </w:rPr>
          <w:tab/>
        </w:r>
        <w:r w:rsidRPr="00F80021">
          <w:rPr>
            <w:noProof/>
            <w:webHidden/>
          </w:rPr>
          <w:fldChar w:fldCharType="begin"/>
        </w:r>
        <w:r w:rsidRPr="00F80021">
          <w:rPr>
            <w:noProof/>
            <w:webHidden/>
          </w:rPr>
          <w:instrText xml:space="preserve"> PAGEREF _Toc535268465 \h </w:instrText>
        </w:r>
        <w:r w:rsidRPr="00F80021">
          <w:rPr>
            <w:noProof/>
            <w:webHidden/>
          </w:rPr>
        </w:r>
        <w:r w:rsidRPr="00F80021">
          <w:rPr>
            <w:noProof/>
            <w:webHidden/>
          </w:rPr>
          <w:fldChar w:fldCharType="separate"/>
        </w:r>
        <w:r w:rsidR="00D413A6">
          <w:rPr>
            <w:noProof/>
            <w:webHidden/>
          </w:rPr>
          <w:t>159</w:t>
        </w:r>
        <w:r w:rsidRPr="00F80021">
          <w:rPr>
            <w:noProof/>
            <w:webHidden/>
          </w:rPr>
          <w:fldChar w:fldCharType="end"/>
        </w:r>
      </w:hyperlink>
    </w:p>
    <w:p w14:paraId="17B76F65"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66" w:history="1">
        <w:r w:rsidRPr="00F80021">
          <w:rPr>
            <w:rStyle w:val="Hyperlink"/>
            <w:rFonts w:ascii="Arial" w:hAnsi="Arial"/>
            <w:noProof/>
            <w:color w:val="auto"/>
          </w:rPr>
          <w:t>38</w:t>
        </w:r>
        <w:r w:rsidRPr="00F80021">
          <w:rPr>
            <w:rFonts w:ascii="Calibri" w:eastAsia="Times New Roman" w:hAnsi="Calibri" w:cs="Times New Roman"/>
            <w:b w:val="0"/>
            <w:bCs w:val="0"/>
            <w:noProof/>
            <w:sz w:val="22"/>
            <w:szCs w:val="22"/>
          </w:rPr>
          <w:tab/>
        </w:r>
        <w:r w:rsidRPr="00F80021">
          <w:rPr>
            <w:rStyle w:val="Hyperlink"/>
            <w:noProof/>
            <w:color w:val="auto"/>
          </w:rPr>
          <w:t>D§±¸ölµ ¶¢Àm¸åòB</w:t>
        </w:r>
        <w:r w:rsidRPr="00F80021">
          <w:rPr>
            <w:noProof/>
            <w:webHidden/>
          </w:rPr>
          <w:tab/>
        </w:r>
        <w:r w:rsidRPr="00F80021">
          <w:rPr>
            <w:noProof/>
            <w:webHidden/>
          </w:rPr>
          <w:fldChar w:fldCharType="begin"/>
        </w:r>
        <w:r w:rsidRPr="00F80021">
          <w:rPr>
            <w:noProof/>
            <w:webHidden/>
          </w:rPr>
          <w:instrText xml:space="preserve"> PAGEREF _Toc535268466 \h </w:instrText>
        </w:r>
        <w:r w:rsidRPr="00F80021">
          <w:rPr>
            <w:noProof/>
            <w:webHidden/>
          </w:rPr>
        </w:r>
        <w:r w:rsidRPr="00F80021">
          <w:rPr>
            <w:noProof/>
            <w:webHidden/>
          </w:rPr>
          <w:fldChar w:fldCharType="separate"/>
        </w:r>
        <w:r w:rsidR="00D413A6">
          <w:rPr>
            <w:noProof/>
            <w:webHidden/>
          </w:rPr>
          <w:t>160</w:t>
        </w:r>
        <w:r w:rsidRPr="00F80021">
          <w:rPr>
            <w:noProof/>
            <w:webHidden/>
          </w:rPr>
          <w:fldChar w:fldCharType="end"/>
        </w:r>
      </w:hyperlink>
    </w:p>
    <w:p w14:paraId="733928CB" w14:textId="77777777" w:rsidR="00F62626" w:rsidRPr="00F80021" w:rsidRDefault="00F62626">
      <w:pPr>
        <w:pStyle w:val="TOC20"/>
        <w:tabs>
          <w:tab w:val="left" w:pos="1952"/>
        </w:tabs>
        <w:rPr>
          <w:rFonts w:ascii="Calibri" w:eastAsia="Times New Roman" w:hAnsi="Calibri" w:cs="Times New Roman"/>
          <w:b w:val="0"/>
          <w:iCs w:val="0"/>
          <w:noProof/>
          <w:sz w:val="22"/>
          <w:szCs w:val="22"/>
        </w:rPr>
      </w:pPr>
      <w:hyperlink w:anchor="_Toc535268467" w:history="1">
        <w:r w:rsidRPr="00F80021">
          <w:rPr>
            <w:rStyle w:val="Hyperlink"/>
            <w:noProof/>
            <w:color w:val="auto"/>
          </w:rPr>
          <w:t>38.1</w:t>
        </w:r>
        <w:r w:rsidRPr="00F80021">
          <w:rPr>
            <w:rFonts w:ascii="Calibri" w:eastAsia="Times New Roman" w:hAnsi="Calibri" w:cs="Times New Roman"/>
            <w:b w:val="0"/>
            <w:iCs w:val="0"/>
            <w:noProof/>
            <w:sz w:val="22"/>
            <w:szCs w:val="22"/>
          </w:rPr>
          <w:tab/>
        </w:r>
        <w:r w:rsidRPr="00F80021">
          <w:rPr>
            <w:rStyle w:val="Hyperlink"/>
            <w:noProof/>
            <w:color w:val="auto"/>
          </w:rPr>
          <w:t>D±µgïOÉ l¼öj±ÀµÀ¶pñ¶¥éB ¶pñkµ¶¢À¶pc¹ÛiB</w:t>
        </w:r>
        <w:r w:rsidRPr="00F80021">
          <w:rPr>
            <w:noProof/>
            <w:webHidden/>
          </w:rPr>
          <w:tab/>
        </w:r>
        <w:r w:rsidRPr="00F80021">
          <w:rPr>
            <w:noProof/>
            <w:webHidden/>
          </w:rPr>
          <w:fldChar w:fldCharType="begin"/>
        </w:r>
        <w:r w:rsidRPr="00F80021">
          <w:rPr>
            <w:noProof/>
            <w:webHidden/>
          </w:rPr>
          <w:instrText xml:space="preserve"> PAGEREF _Toc535268467 \h </w:instrText>
        </w:r>
        <w:r w:rsidRPr="00F80021">
          <w:rPr>
            <w:noProof/>
            <w:webHidden/>
          </w:rPr>
        </w:r>
        <w:r w:rsidRPr="00F80021">
          <w:rPr>
            <w:noProof/>
            <w:webHidden/>
          </w:rPr>
          <w:fldChar w:fldCharType="separate"/>
        </w:r>
        <w:r w:rsidR="00D413A6">
          <w:rPr>
            <w:noProof/>
            <w:webHidden/>
          </w:rPr>
          <w:t>163</w:t>
        </w:r>
        <w:r w:rsidRPr="00F80021">
          <w:rPr>
            <w:noProof/>
            <w:webHidden/>
          </w:rPr>
          <w:fldChar w:fldCharType="end"/>
        </w:r>
      </w:hyperlink>
    </w:p>
    <w:p w14:paraId="72DEDFF1" w14:textId="77777777" w:rsidR="00F62626" w:rsidRPr="00F80021" w:rsidRDefault="00F62626">
      <w:pPr>
        <w:pStyle w:val="TOC20"/>
        <w:tabs>
          <w:tab w:val="left" w:pos="1982"/>
        </w:tabs>
        <w:rPr>
          <w:rFonts w:ascii="Calibri" w:eastAsia="Times New Roman" w:hAnsi="Calibri" w:cs="Times New Roman"/>
          <w:b w:val="0"/>
          <w:iCs w:val="0"/>
          <w:noProof/>
          <w:sz w:val="22"/>
          <w:szCs w:val="22"/>
        </w:rPr>
      </w:pPr>
      <w:hyperlink w:anchor="_Toc535268468" w:history="1">
        <w:r w:rsidRPr="00F80021">
          <w:rPr>
            <w:rStyle w:val="Hyperlink"/>
            <w:noProof/>
            <w:color w:val="auto"/>
          </w:rPr>
          <w:t>38.2</w:t>
        </w:r>
        <w:r w:rsidRPr="00F80021">
          <w:rPr>
            <w:rFonts w:ascii="Calibri" w:eastAsia="Times New Roman" w:hAnsi="Calibri" w:cs="Times New Roman"/>
            <w:b w:val="0"/>
            <w:iCs w:val="0"/>
            <w:noProof/>
            <w:sz w:val="22"/>
            <w:szCs w:val="22"/>
          </w:rPr>
          <w:tab/>
        </w:r>
        <w:r w:rsidRPr="00F80021">
          <w:rPr>
            <w:rStyle w:val="Hyperlink"/>
            <w:noProof/>
            <w:color w:val="auto"/>
          </w:rPr>
          <w:t>D±µgïOÉ l¼öj±ÀµÀ¶pñ¶¥éB l¼öj±ÀµÀ¶pc¹ÛiB</w:t>
        </w:r>
        <w:r w:rsidRPr="00F80021">
          <w:rPr>
            <w:noProof/>
            <w:webHidden/>
          </w:rPr>
          <w:tab/>
        </w:r>
        <w:r w:rsidRPr="00F80021">
          <w:rPr>
            <w:noProof/>
            <w:webHidden/>
          </w:rPr>
          <w:fldChar w:fldCharType="begin"/>
        </w:r>
        <w:r w:rsidRPr="00F80021">
          <w:rPr>
            <w:noProof/>
            <w:webHidden/>
          </w:rPr>
          <w:instrText xml:space="preserve"> PAGEREF _Toc535268468 \h </w:instrText>
        </w:r>
        <w:r w:rsidRPr="00F80021">
          <w:rPr>
            <w:noProof/>
            <w:webHidden/>
          </w:rPr>
        </w:r>
        <w:r w:rsidRPr="00F80021">
          <w:rPr>
            <w:noProof/>
            <w:webHidden/>
          </w:rPr>
          <w:fldChar w:fldCharType="separate"/>
        </w:r>
        <w:r w:rsidR="00D413A6">
          <w:rPr>
            <w:noProof/>
            <w:webHidden/>
          </w:rPr>
          <w:t>164</w:t>
        </w:r>
        <w:r w:rsidRPr="00F80021">
          <w:rPr>
            <w:noProof/>
            <w:webHidden/>
          </w:rPr>
          <w:fldChar w:fldCharType="end"/>
        </w:r>
      </w:hyperlink>
    </w:p>
    <w:p w14:paraId="6B42057A" w14:textId="77777777" w:rsidR="00F62626" w:rsidRPr="00F80021" w:rsidRDefault="00F62626">
      <w:pPr>
        <w:pStyle w:val="TOC20"/>
        <w:tabs>
          <w:tab w:val="left" w:pos="1978"/>
        </w:tabs>
        <w:rPr>
          <w:rFonts w:ascii="Calibri" w:eastAsia="Times New Roman" w:hAnsi="Calibri" w:cs="Times New Roman"/>
          <w:b w:val="0"/>
          <w:iCs w:val="0"/>
          <w:noProof/>
          <w:sz w:val="22"/>
          <w:szCs w:val="22"/>
        </w:rPr>
      </w:pPr>
      <w:hyperlink w:anchor="_Toc535268469" w:history="1">
        <w:r w:rsidRPr="00F80021">
          <w:rPr>
            <w:rStyle w:val="Hyperlink"/>
            <w:noProof/>
            <w:color w:val="auto"/>
          </w:rPr>
          <w:t>38.3</w:t>
        </w:r>
        <w:r w:rsidRPr="00F80021">
          <w:rPr>
            <w:rFonts w:ascii="Calibri" w:eastAsia="Times New Roman" w:hAnsi="Calibri" w:cs="Times New Roman"/>
            <w:b w:val="0"/>
            <w:iCs w:val="0"/>
            <w:noProof/>
            <w:sz w:val="22"/>
            <w:szCs w:val="22"/>
          </w:rPr>
          <w:tab/>
        </w:r>
        <w:r w:rsidRPr="00F80021">
          <w:rPr>
            <w:rStyle w:val="Hyperlink"/>
            <w:noProof/>
            <w:color w:val="auto"/>
          </w:rPr>
          <w:t>m¸±¸±ÀµÀgÑ¶pn¶¨h³</w:t>
        </w:r>
        <w:r w:rsidRPr="00F80021">
          <w:rPr>
            <w:noProof/>
            <w:webHidden/>
          </w:rPr>
          <w:tab/>
        </w:r>
        <w:r w:rsidRPr="00F80021">
          <w:rPr>
            <w:noProof/>
            <w:webHidden/>
          </w:rPr>
          <w:fldChar w:fldCharType="begin"/>
        </w:r>
        <w:r w:rsidRPr="00F80021">
          <w:rPr>
            <w:noProof/>
            <w:webHidden/>
          </w:rPr>
          <w:instrText xml:space="preserve"> PAGEREF _Toc535268469 \h </w:instrText>
        </w:r>
        <w:r w:rsidRPr="00F80021">
          <w:rPr>
            <w:noProof/>
            <w:webHidden/>
          </w:rPr>
        </w:r>
        <w:r w:rsidRPr="00F80021">
          <w:rPr>
            <w:noProof/>
            <w:webHidden/>
          </w:rPr>
          <w:fldChar w:fldCharType="separate"/>
        </w:r>
        <w:r w:rsidR="00D413A6">
          <w:rPr>
            <w:noProof/>
            <w:webHidden/>
          </w:rPr>
          <w:t>165</w:t>
        </w:r>
        <w:r w:rsidRPr="00F80021">
          <w:rPr>
            <w:noProof/>
            <w:webHidden/>
          </w:rPr>
          <w:fldChar w:fldCharType="end"/>
        </w:r>
      </w:hyperlink>
    </w:p>
    <w:p w14:paraId="5ED90CEF"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70" w:history="1">
        <w:r w:rsidRPr="00F80021">
          <w:rPr>
            <w:rStyle w:val="Hyperlink"/>
            <w:rFonts w:ascii="Arial" w:hAnsi="Arial"/>
            <w:noProof/>
            <w:color w:val="auto"/>
          </w:rPr>
          <w:t>39</w:t>
        </w:r>
        <w:r w:rsidRPr="00F80021">
          <w:rPr>
            <w:rFonts w:ascii="Calibri" w:eastAsia="Times New Roman" w:hAnsi="Calibri" w:cs="Times New Roman"/>
            <w:b w:val="0"/>
            <w:bCs w:val="0"/>
            <w:noProof/>
            <w:sz w:val="22"/>
            <w:szCs w:val="22"/>
          </w:rPr>
          <w:tab/>
        </w:r>
        <w:r w:rsidRPr="00F80021">
          <w:rPr>
            <w:rStyle w:val="Hyperlink"/>
            <w:noProof/>
            <w:color w:val="auto"/>
          </w:rPr>
          <w:t>¶pñO½±¸älû¸ï±ÀµÀB</w:t>
        </w:r>
        <w:r w:rsidRPr="00F80021">
          <w:rPr>
            <w:noProof/>
            <w:webHidden/>
          </w:rPr>
          <w:tab/>
        </w:r>
        <w:r w:rsidRPr="00F80021">
          <w:rPr>
            <w:noProof/>
            <w:webHidden/>
          </w:rPr>
          <w:fldChar w:fldCharType="begin"/>
        </w:r>
        <w:r w:rsidRPr="00F80021">
          <w:rPr>
            <w:noProof/>
            <w:webHidden/>
          </w:rPr>
          <w:instrText xml:space="preserve"> PAGEREF _Toc535268470 \h </w:instrText>
        </w:r>
        <w:r w:rsidRPr="00F80021">
          <w:rPr>
            <w:noProof/>
            <w:webHidden/>
          </w:rPr>
        </w:r>
        <w:r w:rsidRPr="00F80021">
          <w:rPr>
            <w:noProof/>
            <w:webHidden/>
          </w:rPr>
          <w:fldChar w:fldCharType="separate"/>
        </w:r>
        <w:r w:rsidR="00D413A6">
          <w:rPr>
            <w:noProof/>
            <w:webHidden/>
          </w:rPr>
          <w:t>168</w:t>
        </w:r>
        <w:r w:rsidRPr="00F80021">
          <w:rPr>
            <w:noProof/>
            <w:webHidden/>
          </w:rPr>
          <w:fldChar w:fldCharType="end"/>
        </w:r>
      </w:hyperlink>
    </w:p>
    <w:p w14:paraId="47D21127" w14:textId="77777777" w:rsidR="00F62626" w:rsidRPr="00F80021" w:rsidRDefault="00F62626">
      <w:pPr>
        <w:pStyle w:val="TOC20"/>
        <w:tabs>
          <w:tab w:val="left" w:pos="1952"/>
        </w:tabs>
        <w:rPr>
          <w:rFonts w:ascii="Calibri" w:eastAsia="Times New Roman" w:hAnsi="Calibri" w:cs="Times New Roman"/>
          <w:b w:val="0"/>
          <w:iCs w:val="0"/>
          <w:noProof/>
          <w:sz w:val="22"/>
          <w:szCs w:val="22"/>
        </w:rPr>
      </w:pPr>
      <w:hyperlink w:anchor="_Toc535268471" w:history="1">
        <w:r w:rsidRPr="00F80021">
          <w:rPr>
            <w:rStyle w:val="Hyperlink"/>
            <w:noProof/>
            <w:color w:val="auto"/>
          </w:rPr>
          <w:t>39.1</w:t>
        </w:r>
        <w:r w:rsidRPr="00F80021">
          <w:rPr>
            <w:rFonts w:ascii="Calibri" w:eastAsia="Times New Roman" w:hAnsi="Calibri" w:cs="Times New Roman"/>
            <w:b w:val="0"/>
            <w:iCs w:val="0"/>
            <w:noProof/>
            <w:sz w:val="22"/>
            <w:szCs w:val="22"/>
          </w:rPr>
          <w:tab/>
        </w:r>
        <w:r w:rsidRPr="00F80021">
          <w:rPr>
            <w:rStyle w:val="Hyperlink"/>
            <w:noProof/>
            <w:color w:val="auto"/>
          </w:rPr>
          <w:t>s¹ñ¶¬îg JOµ ¶¬Ñh¸ |</w:t>
        </w:r>
        <w:r w:rsidRPr="00F80021">
          <w:rPr>
            <w:noProof/>
            <w:webHidden/>
          </w:rPr>
          <w:tab/>
        </w:r>
        <w:r w:rsidRPr="00F80021">
          <w:rPr>
            <w:noProof/>
            <w:webHidden/>
          </w:rPr>
          <w:fldChar w:fldCharType="begin"/>
        </w:r>
        <w:r w:rsidRPr="00F80021">
          <w:rPr>
            <w:noProof/>
            <w:webHidden/>
          </w:rPr>
          <w:instrText xml:space="preserve"> PAGEREF _Toc535268471 \h </w:instrText>
        </w:r>
        <w:r w:rsidRPr="00F80021">
          <w:rPr>
            <w:noProof/>
            <w:webHidden/>
          </w:rPr>
        </w:r>
        <w:r w:rsidRPr="00F80021">
          <w:rPr>
            <w:noProof/>
            <w:webHidden/>
          </w:rPr>
          <w:fldChar w:fldCharType="separate"/>
        </w:r>
        <w:r w:rsidR="00D413A6">
          <w:rPr>
            <w:noProof/>
            <w:webHidden/>
          </w:rPr>
          <w:t>168</w:t>
        </w:r>
        <w:r w:rsidRPr="00F80021">
          <w:rPr>
            <w:noProof/>
            <w:webHidden/>
          </w:rPr>
          <w:fldChar w:fldCharType="end"/>
        </w:r>
      </w:hyperlink>
    </w:p>
    <w:p w14:paraId="60E8E753" w14:textId="77777777" w:rsidR="00F62626" w:rsidRPr="00F80021" w:rsidRDefault="00F62626">
      <w:pPr>
        <w:pStyle w:val="TOC20"/>
        <w:tabs>
          <w:tab w:val="left" w:pos="1982"/>
        </w:tabs>
        <w:rPr>
          <w:rFonts w:ascii="Calibri" w:eastAsia="Times New Roman" w:hAnsi="Calibri" w:cs="Times New Roman"/>
          <w:b w:val="0"/>
          <w:iCs w:val="0"/>
          <w:noProof/>
          <w:sz w:val="22"/>
          <w:szCs w:val="22"/>
        </w:rPr>
      </w:pPr>
      <w:hyperlink w:anchor="_Toc535268472" w:history="1">
        <w:r w:rsidRPr="00F80021">
          <w:rPr>
            <w:rStyle w:val="Hyperlink"/>
            <w:noProof/>
            <w:color w:val="auto"/>
          </w:rPr>
          <w:t>39.2</w:t>
        </w:r>
        <w:r w:rsidRPr="00F80021">
          <w:rPr>
            <w:rFonts w:ascii="Calibri" w:eastAsia="Times New Roman" w:hAnsi="Calibri" w:cs="Times New Roman"/>
            <w:b w:val="0"/>
            <w:iCs w:val="0"/>
            <w:noProof/>
            <w:sz w:val="22"/>
            <w:szCs w:val="22"/>
          </w:rPr>
          <w:tab/>
        </w:r>
        <w:r w:rsidRPr="00F80021">
          <w:rPr>
            <w:rStyle w:val="Hyperlink"/>
            <w:noProof/>
            <w:color w:val="auto"/>
          </w:rPr>
          <w:t>¶m¶¢ÀB q¸ñËVÇþï</w:t>
        </w:r>
        <w:r w:rsidRPr="00F80021">
          <w:rPr>
            <w:noProof/>
            <w:webHidden/>
          </w:rPr>
          <w:tab/>
        </w:r>
        <w:r w:rsidRPr="00F80021">
          <w:rPr>
            <w:noProof/>
            <w:webHidden/>
          </w:rPr>
          <w:fldChar w:fldCharType="begin"/>
        </w:r>
        <w:r w:rsidRPr="00F80021">
          <w:rPr>
            <w:noProof/>
            <w:webHidden/>
          </w:rPr>
          <w:instrText xml:space="preserve"> PAGEREF _Toc535268472 \h </w:instrText>
        </w:r>
        <w:r w:rsidRPr="00F80021">
          <w:rPr>
            <w:noProof/>
            <w:webHidden/>
          </w:rPr>
        </w:r>
        <w:r w:rsidRPr="00F80021">
          <w:rPr>
            <w:noProof/>
            <w:webHidden/>
          </w:rPr>
          <w:fldChar w:fldCharType="separate"/>
        </w:r>
        <w:r w:rsidR="00D413A6">
          <w:rPr>
            <w:noProof/>
            <w:webHidden/>
          </w:rPr>
          <w:t>170</w:t>
        </w:r>
        <w:r w:rsidRPr="00F80021">
          <w:rPr>
            <w:noProof/>
            <w:webHidden/>
          </w:rPr>
          <w:fldChar w:fldCharType="end"/>
        </w:r>
      </w:hyperlink>
    </w:p>
    <w:p w14:paraId="61FF330B" w14:textId="77777777" w:rsidR="00F62626" w:rsidRPr="00F80021" w:rsidRDefault="00F62626">
      <w:pPr>
        <w:pStyle w:val="TOC1"/>
        <w:tabs>
          <w:tab w:val="left" w:pos="1100"/>
          <w:tab w:val="right" w:leader="dot" w:pos="9926"/>
        </w:tabs>
        <w:rPr>
          <w:rFonts w:ascii="Calibri" w:eastAsia="Times New Roman" w:hAnsi="Calibri" w:cs="Times New Roman"/>
          <w:b w:val="0"/>
          <w:bCs w:val="0"/>
          <w:noProof/>
          <w:sz w:val="22"/>
          <w:szCs w:val="22"/>
        </w:rPr>
      </w:pPr>
      <w:hyperlink w:anchor="_Toc535268473" w:history="1">
        <w:r w:rsidRPr="00F80021">
          <w:rPr>
            <w:rStyle w:val="Hyperlink"/>
            <w:rFonts w:ascii="Arial" w:hAnsi="Arial"/>
            <w:noProof/>
            <w:color w:val="auto"/>
          </w:rPr>
          <w:t>40</w:t>
        </w:r>
        <w:r w:rsidRPr="00F80021">
          <w:rPr>
            <w:rFonts w:ascii="Calibri" w:eastAsia="Times New Roman" w:hAnsi="Calibri" w:cs="Times New Roman"/>
            <w:b w:val="0"/>
            <w:bCs w:val="0"/>
            <w:noProof/>
            <w:sz w:val="22"/>
            <w:szCs w:val="22"/>
          </w:rPr>
          <w:tab/>
        </w:r>
        <w:r w:rsidRPr="00F80021">
          <w:rPr>
            <w:rStyle w:val="Hyperlink"/>
            <w:noProof/>
            <w:color w:val="auto"/>
          </w:rPr>
          <w:t>KOµ ¶¢Àhµï ¶ªÃOµåA</w:t>
        </w:r>
        <w:r w:rsidRPr="00F80021">
          <w:rPr>
            <w:noProof/>
            <w:webHidden/>
          </w:rPr>
          <w:tab/>
        </w:r>
        <w:r w:rsidRPr="00F80021">
          <w:rPr>
            <w:noProof/>
            <w:webHidden/>
          </w:rPr>
          <w:fldChar w:fldCharType="begin"/>
        </w:r>
        <w:r w:rsidRPr="00F80021">
          <w:rPr>
            <w:noProof/>
            <w:webHidden/>
          </w:rPr>
          <w:instrText xml:space="preserve"> PAGEREF _Toc535268473 \h </w:instrText>
        </w:r>
        <w:r w:rsidRPr="00F80021">
          <w:rPr>
            <w:noProof/>
            <w:webHidden/>
          </w:rPr>
        </w:r>
        <w:r w:rsidRPr="00F80021">
          <w:rPr>
            <w:noProof/>
            <w:webHidden/>
          </w:rPr>
          <w:fldChar w:fldCharType="separate"/>
        </w:r>
        <w:r w:rsidR="00D413A6">
          <w:rPr>
            <w:noProof/>
            <w:webHidden/>
          </w:rPr>
          <w:t>171</w:t>
        </w:r>
        <w:r w:rsidRPr="00F80021">
          <w:rPr>
            <w:noProof/>
            <w:webHidden/>
          </w:rPr>
          <w:fldChar w:fldCharType="end"/>
        </w:r>
      </w:hyperlink>
    </w:p>
    <w:p w14:paraId="16560950" w14:textId="77777777" w:rsidR="006F0F11" w:rsidRPr="00F80021" w:rsidRDefault="00C526FA">
      <w:r w:rsidRPr="00F80021">
        <w:rPr>
          <w:rFonts w:ascii="BRH Telugu Extra" w:hAnsi="BRH Telugu Extra" w:cs="Calibri"/>
          <w:b/>
          <w:bCs/>
          <w:sz w:val="20"/>
          <w:szCs w:val="20"/>
        </w:rPr>
        <w:fldChar w:fldCharType="end"/>
      </w:r>
    </w:p>
    <w:p w14:paraId="7DAFED25" w14:textId="77777777" w:rsidR="00B828BA" w:rsidRPr="00F80021" w:rsidRDefault="00B828BA" w:rsidP="00B23423">
      <w:pPr>
        <w:pStyle w:val="1Title-VedaVMSTelugu"/>
        <w:numPr>
          <w:ilvl w:val="0"/>
          <w:numId w:val="0"/>
        </w:numPr>
        <w:ind w:left="720"/>
        <w:jc w:val="left"/>
        <w:rPr>
          <w:color w:val="auto"/>
        </w:rPr>
      </w:pPr>
    </w:p>
    <w:p w14:paraId="61298F4A" w14:textId="77777777" w:rsidR="00326F1F" w:rsidRPr="00F80021" w:rsidRDefault="00B828BA" w:rsidP="00326F1F">
      <w:pPr>
        <w:autoSpaceDE w:val="0"/>
        <w:autoSpaceDN w:val="0"/>
        <w:adjustRightInd w:val="0"/>
        <w:spacing w:after="0" w:line="252" w:lineRule="auto"/>
        <w:rPr>
          <w:rFonts w:ascii="Arial" w:hAnsi="Arial" w:cs="Arial"/>
          <w:sz w:val="28"/>
          <w:szCs w:val="28"/>
        </w:rPr>
      </w:pPr>
      <w:r w:rsidRPr="00F80021">
        <w:br w:type="page"/>
      </w:r>
      <w:r w:rsidR="00326F1F" w:rsidRPr="00F80021">
        <w:rPr>
          <w:rFonts w:ascii="Arial" w:hAnsi="Arial" w:cs="Arial"/>
          <w:sz w:val="28"/>
          <w:szCs w:val="28"/>
        </w:rPr>
        <w:lastRenderedPageBreak/>
        <w:t xml:space="preserve">Notes: This first compilation of Shanti Japam Book </w:t>
      </w:r>
      <w:r w:rsidR="00326F1F" w:rsidRPr="00F80021">
        <w:rPr>
          <w:rFonts w:ascii="Arial" w:hAnsi="Arial" w:cs="Arial"/>
          <w:b/>
          <w:bCs/>
          <w:sz w:val="28"/>
          <w:szCs w:val="28"/>
        </w:rPr>
        <w:t>in Kannada and Telugu</w:t>
      </w:r>
      <w:r w:rsidR="00326F1F" w:rsidRPr="00F80021">
        <w:rPr>
          <w:rFonts w:ascii="Arial" w:hAnsi="Arial" w:cs="Arial"/>
          <w:sz w:val="28"/>
          <w:szCs w:val="28"/>
        </w:rPr>
        <w:t xml:space="preserve"> has been brought to you with the courtesy of an asthika group based in </w:t>
      </w:r>
      <w:r w:rsidR="00326F1F" w:rsidRPr="00F80021">
        <w:rPr>
          <w:rFonts w:ascii="Arial" w:hAnsi="Arial" w:cs="Arial"/>
          <w:sz w:val="28"/>
          <w:szCs w:val="28"/>
        </w:rPr>
        <w:br/>
        <w:t xml:space="preserve">Canada named </w:t>
      </w:r>
      <w:r w:rsidR="00326F1F" w:rsidRPr="00F80021">
        <w:rPr>
          <w:rFonts w:ascii="Arial" w:hAnsi="Arial" w:cs="Arial"/>
          <w:b/>
          <w:bCs/>
          <w:sz w:val="28"/>
          <w:szCs w:val="28"/>
        </w:rPr>
        <w:t>‘Kamakshi Dasan Family’</w:t>
      </w:r>
      <w:r w:rsidR="00326F1F" w:rsidRPr="00F80021">
        <w:rPr>
          <w:rFonts w:ascii="Arial" w:hAnsi="Arial" w:cs="Arial"/>
          <w:sz w:val="28"/>
          <w:szCs w:val="28"/>
        </w:rPr>
        <w:t xml:space="preserve"> (KDF) who have collaborated with us to prepare this book. Our heartfelf thanks to the KDF for their dedicated long hours of effort for the Service in Veda Compilation. </w:t>
      </w:r>
    </w:p>
    <w:p w14:paraId="126AE4A0" w14:textId="77777777" w:rsidR="00326F1F" w:rsidRPr="00F80021" w:rsidRDefault="00326F1F" w:rsidP="00326F1F">
      <w:pPr>
        <w:autoSpaceDE w:val="0"/>
        <w:autoSpaceDN w:val="0"/>
        <w:adjustRightInd w:val="0"/>
        <w:spacing w:after="0" w:line="252" w:lineRule="auto"/>
        <w:rPr>
          <w:rFonts w:ascii="Arial" w:hAnsi="Arial" w:cs="Arial"/>
          <w:sz w:val="28"/>
          <w:szCs w:val="28"/>
        </w:rPr>
      </w:pPr>
    </w:p>
    <w:p w14:paraId="29D18054"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Please give your feedback</w:t>
      </w:r>
      <w:r w:rsidRPr="00F80021">
        <w:rPr>
          <w:rFonts w:ascii="Arial" w:hAnsi="Arial" w:cs="Arial"/>
          <w:b/>
          <w:bCs/>
          <w:sz w:val="28"/>
          <w:szCs w:val="28"/>
        </w:rPr>
        <w:t xml:space="preserve">, </w:t>
      </w:r>
      <w:r w:rsidRPr="00F80021">
        <w:rPr>
          <w:rFonts w:ascii="Arial" w:hAnsi="Arial" w:cs="Arial"/>
          <w:sz w:val="28"/>
          <w:szCs w:val="28"/>
        </w:rPr>
        <w:t>comments and report errors to the e-mail id</w:t>
      </w:r>
    </w:p>
    <w:p w14:paraId="6534E4D0"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b/>
          <w:bCs/>
          <w:sz w:val="28"/>
          <w:szCs w:val="28"/>
        </w:rPr>
        <w:t>kdfdocumentation@gmail.com.</w:t>
      </w:r>
      <w:r w:rsidRPr="00F80021">
        <w:rPr>
          <w:rFonts w:ascii="Arial" w:hAnsi="Arial" w:cs="Arial"/>
          <w:sz w:val="28"/>
          <w:szCs w:val="28"/>
        </w:rPr>
        <w:t xml:space="preserve"> We shall strive to make this book more accurate and error-free. The current active members of VedaVMS Group </w:t>
      </w:r>
      <w:r w:rsidRPr="00F80021">
        <w:rPr>
          <w:rFonts w:ascii="Arial" w:hAnsi="Arial" w:cs="Arial"/>
          <w:sz w:val="28"/>
          <w:szCs w:val="28"/>
        </w:rPr>
        <w:br/>
        <w:t xml:space="preserve">do not have any knowledge of Kannada or Telugu. </w:t>
      </w:r>
      <w:r w:rsidRPr="00F80021">
        <w:rPr>
          <w:rFonts w:ascii="Arial" w:hAnsi="Arial" w:cs="Arial"/>
          <w:sz w:val="28"/>
          <w:szCs w:val="28"/>
        </w:rPr>
        <w:br/>
        <w:t>So KDF has become our extended family. These books have been transliterated from the latest available Sanskrit version compiled earlier by VedaVMS.</w:t>
      </w:r>
    </w:p>
    <w:p w14:paraId="393AF8A6" w14:textId="77777777" w:rsidR="00326F1F" w:rsidRPr="00F80021" w:rsidRDefault="00326F1F" w:rsidP="00326F1F">
      <w:pPr>
        <w:autoSpaceDE w:val="0"/>
        <w:autoSpaceDN w:val="0"/>
        <w:adjustRightInd w:val="0"/>
        <w:spacing w:after="0" w:line="252" w:lineRule="auto"/>
        <w:rPr>
          <w:rFonts w:ascii="Arial" w:hAnsi="Arial" w:cs="Arial"/>
          <w:sz w:val="28"/>
          <w:szCs w:val="28"/>
        </w:rPr>
      </w:pPr>
    </w:p>
    <w:p w14:paraId="2661C02A"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You may note that there are inherent “paata bedhas” when we compare</w:t>
      </w:r>
    </w:p>
    <w:p w14:paraId="0F15C628"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various sources and books. We have made constant reference to the Taittiriya</w:t>
      </w:r>
    </w:p>
    <w:p w14:paraId="515F972A"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Sakhaa compiled and commented by Shri. Sayanacharya of 13</w:t>
      </w:r>
      <w:r w:rsidRPr="00F80021">
        <w:rPr>
          <w:rFonts w:ascii="Arial" w:hAnsi="Arial" w:cs="Arial"/>
          <w:sz w:val="18"/>
          <w:szCs w:val="18"/>
        </w:rPr>
        <w:t xml:space="preserve">th </w:t>
      </w:r>
      <w:r w:rsidRPr="00F80021">
        <w:rPr>
          <w:rFonts w:ascii="Arial" w:hAnsi="Arial" w:cs="Arial"/>
          <w:sz w:val="28"/>
          <w:szCs w:val="28"/>
        </w:rPr>
        <w:t>Century and</w:t>
      </w:r>
    </w:p>
    <w:p w14:paraId="5B370DA8"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Shri Bhatta Bhaskaracharya (period unknown). Their manuscript compilations</w:t>
      </w:r>
    </w:p>
    <w:p w14:paraId="6A13D958"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were later converted into books by great Scholars. One of such sets of</w:t>
      </w:r>
    </w:p>
    <w:p w14:paraId="1685F3B7"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“Taittiriya” was printed and published during earlier 1900 A.D. at Govt. Branch</w:t>
      </w:r>
    </w:p>
    <w:p w14:paraId="2BE378CA"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Press, Mysore and another set later published under “Anandaashram Series”.</w:t>
      </w:r>
    </w:p>
    <w:p w14:paraId="509DB7E5"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These Books were referred to by us as our primary source material for this</w:t>
      </w:r>
    </w:p>
    <w:p w14:paraId="4DA4B637"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Book.</w:t>
      </w:r>
    </w:p>
    <w:p w14:paraId="42EF36A5" w14:textId="77777777" w:rsidR="00326F1F" w:rsidRPr="00F80021" w:rsidRDefault="00326F1F" w:rsidP="00326F1F">
      <w:pPr>
        <w:autoSpaceDE w:val="0"/>
        <w:autoSpaceDN w:val="0"/>
        <w:adjustRightInd w:val="0"/>
        <w:spacing w:after="0" w:line="252" w:lineRule="auto"/>
        <w:rPr>
          <w:rFonts w:ascii="Arial" w:hAnsi="Arial" w:cs="Arial"/>
          <w:sz w:val="28"/>
          <w:szCs w:val="28"/>
        </w:rPr>
      </w:pPr>
    </w:p>
    <w:p w14:paraId="6E102989"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This book has not been prepared with any commercial purpose and is purely</w:t>
      </w:r>
    </w:p>
    <w:p w14:paraId="7D16658D"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for studies. All our compilations are available for free download at our website</w:t>
      </w:r>
    </w:p>
    <w:p w14:paraId="5F42CAEE" w14:textId="77777777" w:rsidR="00326F1F" w:rsidRPr="00F80021" w:rsidRDefault="00326F1F" w:rsidP="00326F1F">
      <w:pPr>
        <w:autoSpaceDE w:val="0"/>
        <w:autoSpaceDN w:val="0"/>
        <w:adjustRightInd w:val="0"/>
        <w:spacing w:after="0" w:line="252" w:lineRule="auto"/>
        <w:rPr>
          <w:rFonts w:ascii="Arial,Bold" w:hAnsi="Arial,Bold" w:cs="Arial,Bold"/>
          <w:b/>
          <w:bCs/>
          <w:sz w:val="28"/>
          <w:szCs w:val="28"/>
        </w:rPr>
      </w:pPr>
      <w:r w:rsidRPr="00F80021">
        <w:rPr>
          <w:rFonts w:ascii="Arial" w:hAnsi="Arial" w:cs="Arial"/>
          <w:sz w:val="28"/>
          <w:szCs w:val="28"/>
        </w:rPr>
        <w:t xml:space="preserve">– </w:t>
      </w:r>
      <w:hyperlink r:id="rId8" w:history="1">
        <w:r w:rsidRPr="00F80021">
          <w:rPr>
            <w:rStyle w:val="Hyperlink"/>
            <w:rFonts w:ascii="Arial,Bold" w:hAnsi="Arial,Bold" w:cs="Arial,Bold"/>
            <w:b/>
            <w:bCs/>
            <w:color w:val="auto"/>
            <w:sz w:val="36"/>
            <w:szCs w:val="36"/>
          </w:rPr>
          <w:t>www.vedavms.in</w:t>
        </w:r>
      </w:hyperlink>
    </w:p>
    <w:p w14:paraId="206FFE47" w14:textId="77777777" w:rsidR="00326F1F" w:rsidRPr="00F80021" w:rsidRDefault="00326F1F" w:rsidP="00326F1F">
      <w:pPr>
        <w:autoSpaceDE w:val="0"/>
        <w:autoSpaceDN w:val="0"/>
        <w:adjustRightInd w:val="0"/>
        <w:spacing w:after="0" w:line="252" w:lineRule="auto"/>
        <w:rPr>
          <w:rFonts w:ascii="Arial,Bold" w:hAnsi="Arial,Bold" w:cs="Arial,Bold"/>
          <w:b/>
          <w:bCs/>
          <w:sz w:val="28"/>
          <w:szCs w:val="28"/>
        </w:rPr>
      </w:pPr>
    </w:p>
    <w:p w14:paraId="037AC044" w14:textId="77777777" w:rsidR="00326F1F" w:rsidRPr="00F80021" w:rsidRDefault="00326F1F" w:rsidP="00326F1F">
      <w:pPr>
        <w:autoSpaceDE w:val="0"/>
        <w:autoSpaceDN w:val="0"/>
        <w:adjustRightInd w:val="0"/>
        <w:spacing w:after="0" w:line="252" w:lineRule="auto"/>
        <w:rPr>
          <w:rFonts w:ascii="Arial" w:hAnsi="Arial" w:cs="Arial"/>
          <w:b/>
          <w:bCs/>
          <w:sz w:val="28"/>
          <w:szCs w:val="28"/>
        </w:rPr>
      </w:pPr>
      <w:r w:rsidRPr="00F80021">
        <w:rPr>
          <w:rFonts w:ascii="Arial" w:hAnsi="Arial" w:cs="Arial"/>
          <w:b/>
          <w:bCs/>
          <w:sz w:val="28"/>
          <w:szCs w:val="28"/>
        </w:rPr>
        <w:t>Conventions used in Letters:</w:t>
      </w:r>
    </w:p>
    <w:p w14:paraId="172E9559" w14:textId="77777777" w:rsidR="00326F1F" w:rsidRPr="00F80021" w:rsidRDefault="00326F1F" w:rsidP="00326F1F">
      <w:pPr>
        <w:spacing w:line="252" w:lineRule="auto"/>
        <w:rPr>
          <w:rFonts w:ascii="Arial" w:hAnsi="Arial" w:cs="Arial"/>
          <w:sz w:val="24"/>
          <w:szCs w:val="24"/>
        </w:rPr>
      </w:pPr>
      <w:r w:rsidRPr="00F80021">
        <w:rPr>
          <w:rFonts w:ascii="BRH Devanagari Extra" w:hAnsi="BRH Devanagari Extra" w:cs="BRH Devanagari Extra"/>
          <w:sz w:val="40"/>
          <w:szCs w:val="40"/>
        </w:rPr>
        <w:t xml:space="preserve">ò </w:t>
      </w:r>
      <w:r w:rsidRPr="00F80021">
        <w:rPr>
          <w:rFonts w:ascii="Arial" w:hAnsi="Arial" w:cs="Arial"/>
          <w:sz w:val="32"/>
          <w:szCs w:val="32"/>
        </w:rPr>
        <w:t xml:space="preserve">– </w:t>
      </w:r>
      <w:r w:rsidRPr="00F80021">
        <w:rPr>
          <w:rFonts w:ascii="Arial" w:hAnsi="Arial" w:cs="Arial"/>
          <w:sz w:val="24"/>
          <w:szCs w:val="24"/>
        </w:rPr>
        <w:t>is represented by</w:t>
      </w:r>
      <w:r w:rsidRPr="00F80021">
        <w:rPr>
          <w:rFonts w:ascii="Arial" w:hAnsi="Arial" w:cs="Arial"/>
          <w:b/>
          <w:bCs/>
          <w:sz w:val="24"/>
          <w:szCs w:val="24"/>
        </w:rPr>
        <w:t xml:space="preserve"> (</w:t>
      </w:r>
      <w:r w:rsidRPr="00F80021">
        <w:rPr>
          <w:rFonts w:ascii="BRH Telugu Extra" w:hAnsi="BRH Telugu Extra" w:cs="BRH Telugu Extra"/>
          <w:b/>
          <w:bCs/>
          <w:sz w:val="40"/>
          <w:szCs w:val="40"/>
        </w:rPr>
        <w:t>S³Ø</w:t>
      </w:r>
      <w:r w:rsidRPr="00F80021">
        <w:rPr>
          <w:rFonts w:ascii="Arial" w:hAnsi="Arial" w:cs="Arial"/>
          <w:b/>
          <w:bCs/>
          <w:sz w:val="24"/>
          <w:szCs w:val="24"/>
        </w:rPr>
        <w:t>)</w:t>
      </w:r>
    </w:p>
    <w:p w14:paraId="712423FD" w14:textId="77777777" w:rsidR="00326F1F" w:rsidRPr="00F80021" w:rsidRDefault="00326F1F" w:rsidP="00326F1F">
      <w:pPr>
        <w:autoSpaceDE w:val="0"/>
        <w:autoSpaceDN w:val="0"/>
        <w:adjustRightInd w:val="0"/>
        <w:spacing w:after="0" w:line="252" w:lineRule="auto"/>
        <w:rPr>
          <w:rFonts w:ascii="Arial" w:hAnsi="Arial" w:cs="Arial"/>
          <w:sz w:val="24"/>
          <w:szCs w:val="24"/>
        </w:rPr>
      </w:pPr>
      <w:r w:rsidRPr="00F80021">
        <w:rPr>
          <w:rFonts w:ascii="BRH Devanagari Extra" w:hAnsi="BRH Devanagari Extra" w:cs="BRH Devanagari Extra"/>
          <w:sz w:val="40"/>
          <w:szCs w:val="40"/>
        </w:rPr>
        <w:t xml:space="preserve">óè </w:t>
      </w:r>
      <w:r w:rsidRPr="00F80021">
        <w:rPr>
          <w:rFonts w:ascii="Arial" w:hAnsi="Arial" w:cs="Arial"/>
          <w:sz w:val="32"/>
          <w:szCs w:val="32"/>
        </w:rPr>
        <w:t>–</w:t>
      </w:r>
      <w:r w:rsidRPr="00F80021">
        <w:rPr>
          <w:rFonts w:ascii="Arial" w:hAnsi="Arial" w:cs="Arial"/>
          <w:sz w:val="24"/>
          <w:szCs w:val="24"/>
        </w:rPr>
        <w:t xml:space="preserve">is represented by </w:t>
      </w:r>
      <w:r w:rsidRPr="00F80021">
        <w:rPr>
          <w:rFonts w:ascii="Arial" w:hAnsi="Arial" w:cs="Arial"/>
          <w:b/>
          <w:bCs/>
          <w:sz w:val="24"/>
          <w:szCs w:val="24"/>
        </w:rPr>
        <w:t>(</w:t>
      </w:r>
      <w:r w:rsidRPr="00F80021">
        <w:rPr>
          <w:rFonts w:ascii="BRH Telugu Extra" w:hAnsi="BRH Telugu Extra" w:cs="BRH Telugu Extra"/>
          <w:b/>
          <w:bCs/>
          <w:sz w:val="40"/>
          <w:szCs w:val="40"/>
        </w:rPr>
        <w:t>S³î</w:t>
      </w:r>
      <w:r w:rsidRPr="00F80021">
        <w:rPr>
          <w:rFonts w:ascii="Arial" w:hAnsi="Arial" w:cs="Arial"/>
          <w:b/>
          <w:bCs/>
          <w:sz w:val="24"/>
          <w:szCs w:val="24"/>
        </w:rPr>
        <w:t>)</w:t>
      </w:r>
    </w:p>
    <w:p w14:paraId="128584A5" w14:textId="77777777" w:rsidR="00326F1F" w:rsidRPr="00F80021" w:rsidRDefault="00326F1F" w:rsidP="00326F1F">
      <w:pPr>
        <w:autoSpaceDE w:val="0"/>
        <w:autoSpaceDN w:val="0"/>
        <w:adjustRightInd w:val="0"/>
        <w:spacing w:after="0" w:line="252" w:lineRule="auto"/>
        <w:rPr>
          <w:rFonts w:ascii="Arial" w:hAnsi="Arial" w:cs="Arial"/>
          <w:sz w:val="24"/>
          <w:szCs w:val="24"/>
        </w:rPr>
      </w:pPr>
      <w:r w:rsidRPr="00F80021">
        <w:rPr>
          <w:rFonts w:ascii="BRH Devanagari Extra" w:hAnsi="BRH Devanagari Extra" w:cs="BRH Devanagari Extra"/>
          <w:sz w:val="40"/>
          <w:szCs w:val="40"/>
        </w:rPr>
        <w:t xml:space="preserve">Æ </w:t>
      </w:r>
      <w:r w:rsidRPr="00F80021">
        <w:rPr>
          <w:rFonts w:ascii="Arial" w:hAnsi="Arial" w:cs="Arial"/>
          <w:sz w:val="32"/>
          <w:szCs w:val="32"/>
        </w:rPr>
        <w:t xml:space="preserve">– </w:t>
      </w:r>
      <w:r w:rsidRPr="00F80021">
        <w:rPr>
          <w:rFonts w:ascii="Arial" w:hAnsi="Arial" w:cs="Arial"/>
          <w:sz w:val="24"/>
          <w:szCs w:val="24"/>
        </w:rPr>
        <w:t>is represented as anunaasikam</w:t>
      </w:r>
    </w:p>
    <w:p w14:paraId="273E586D" w14:textId="77777777" w:rsidR="00326F1F" w:rsidRPr="00F80021" w:rsidRDefault="00326F1F" w:rsidP="00326F1F">
      <w:pPr>
        <w:autoSpaceDE w:val="0"/>
        <w:autoSpaceDN w:val="0"/>
        <w:adjustRightInd w:val="0"/>
        <w:spacing w:after="0" w:line="252" w:lineRule="auto"/>
        <w:rPr>
          <w:rFonts w:ascii="Arial" w:hAnsi="Arial" w:cs="Arial"/>
          <w:sz w:val="24"/>
          <w:szCs w:val="24"/>
        </w:rPr>
      </w:pPr>
    </w:p>
    <w:p w14:paraId="1DD32710" w14:textId="77777777" w:rsidR="00326F1F" w:rsidRPr="00F80021" w:rsidRDefault="00326F1F" w:rsidP="00326F1F">
      <w:pPr>
        <w:autoSpaceDE w:val="0"/>
        <w:autoSpaceDN w:val="0"/>
        <w:adjustRightInd w:val="0"/>
        <w:spacing w:after="0" w:line="252" w:lineRule="auto"/>
        <w:rPr>
          <w:rFonts w:ascii="Arial" w:hAnsi="Arial" w:cs="Arial"/>
          <w:sz w:val="24"/>
          <w:szCs w:val="24"/>
        </w:rPr>
      </w:pPr>
    </w:p>
    <w:p w14:paraId="488E6601"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(hyphen) – used between words indicate that the words has parts which need</w:t>
      </w:r>
    </w:p>
    <w:p w14:paraId="19EC225C"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to be rendered together as per your Guru’s teachings. This sign is used in</w:t>
      </w:r>
    </w:p>
    <w:p w14:paraId="12EEEFC7"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areas to split words which are long or the words has been constructed through</w:t>
      </w:r>
    </w:p>
    <w:p w14:paraId="73715C4A"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Sandhis which result in “different letters” (which joins the original padam of</w:t>
      </w:r>
    </w:p>
    <w:p w14:paraId="5EEE6929"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words) and also for ease of reading/rendering.</w:t>
      </w:r>
    </w:p>
    <w:p w14:paraId="7B45217B"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The usages of hyphens slightly vary in Sanskrit, Malayalam and Tamil books</w:t>
      </w:r>
    </w:p>
    <w:p w14:paraId="262278DA"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based on the usages in theses languages.</w:t>
      </w:r>
    </w:p>
    <w:p w14:paraId="1382FEC4" w14:textId="77777777" w:rsidR="00326F1F" w:rsidRPr="00F80021" w:rsidRDefault="00326F1F" w:rsidP="00326F1F">
      <w:pPr>
        <w:autoSpaceDE w:val="0"/>
        <w:autoSpaceDN w:val="0"/>
        <w:adjustRightInd w:val="0"/>
        <w:spacing w:after="0" w:line="252" w:lineRule="auto"/>
        <w:rPr>
          <w:rFonts w:ascii="Arial" w:hAnsi="Arial" w:cs="Arial"/>
          <w:b/>
          <w:bCs/>
          <w:sz w:val="28"/>
          <w:szCs w:val="28"/>
        </w:rPr>
      </w:pPr>
    </w:p>
    <w:p w14:paraId="23746831"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b/>
          <w:bCs/>
          <w:sz w:val="28"/>
          <w:szCs w:val="28"/>
        </w:rPr>
        <w:t xml:space="preserve">Special Notes: OM </w:t>
      </w:r>
      <w:r w:rsidRPr="00F80021">
        <w:rPr>
          <w:rFonts w:ascii="Arial" w:hAnsi="Arial" w:cs="Arial"/>
          <w:sz w:val="28"/>
          <w:szCs w:val="28"/>
        </w:rPr>
        <w:t>given at the beginning of each Suktham is for convention.</w:t>
      </w:r>
    </w:p>
    <w:p w14:paraId="43CDE21D"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OM need not be chanted during continuous rendering of Sukthams or Mantras.</w:t>
      </w:r>
    </w:p>
    <w:p w14:paraId="4C6842DC" w14:textId="77777777" w:rsidR="00326F1F" w:rsidRPr="00F80021" w:rsidRDefault="00326F1F" w:rsidP="00326F1F">
      <w:pPr>
        <w:autoSpaceDE w:val="0"/>
        <w:autoSpaceDN w:val="0"/>
        <w:adjustRightInd w:val="0"/>
        <w:spacing w:after="0" w:line="252" w:lineRule="auto"/>
        <w:rPr>
          <w:rFonts w:ascii="Arial" w:hAnsi="Arial" w:cs="Arial"/>
          <w:sz w:val="28"/>
          <w:szCs w:val="28"/>
        </w:rPr>
      </w:pPr>
    </w:p>
    <w:p w14:paraId="56D9C0F8"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 xml:space="preserve">Similarly, </w:t>
      </w:r>
      <w:r w:rsidRPr="00F80021">
        <w:rPr>
          <w:rFonts w:ascii="Arial" w:hAnsi="Arial" w:cs="Arial"/>
          <w:b/>
          <w:bCs/>
          <w:sz w:val="28"/>
          <w:szCs w:val="28"/>
        </w:rPr>
        <w:t xml:space="preserve">OM Shanti Shanti ShantiH </w:t>
      </w:r>
      <w:r w:rsidRPr="00F80021">
        <w:rPr>
          <w:rFonts w:ascii="Arial" w:hAnsi="Arial" w:cs="Arial"/>
          <w:sz w:val="28"/>
          <w:szCs w:val="28"/>
        </w:rPr>
        <w:t>given at the end of each Suktham is for</w:t>
      </w:r>
    </w:p>
    <w:p w14:paraId="7ACCDC22" w14:textId="77777777" w:rsidR="00326F1F" w:rsidRPr="00F80021" w:rsidRDefault="00326F1F" w:rsidP="00326F1F">
      <w:pPr>
        <w:autoSpaceDE w:val="0"/>
        <w:autoSpaceDN w:val="0"/>
        <w:adjustRightInd w:val="0"/>
        <w:spacing w:after="0" w:line="252" w:lineRule="auto"/>
        <w:rPr>
          <w:rFonts w:ascii="Arial" w:hAnsi="Arial" w:cs="Arial"/>
          <w:sz w:val="28"/>
          <w:szCs w:val="28"/>
        </w:rPr>
      </w:pPr>
      <w:r w:rsidRPr="00F80021">
        <w:rPr>
          <w:rFonts w:ascii="Arial" w:hAnsi="Arial" w:cs="Arial"/>
          <w:sz w:val="28"/>
          <w:szCs w:val="28"/>
        </w:rPr>
        <w:t>convention; during continous chanting it need not be repeated at the end of</w:t>
      </w:r>
    </w:p>
    <w:p w14:paraId="2025EFBA" w14:textId="77777777" w:rsidR="00326F1F" w:rsidRPr="00F80021" w:rsidRDefault="00326F1F" w:rsidP="00326F1F">
      <w:pPr>
        <w:autoSpaceDE w:val="0"/>
        <w:autoSpaceDN w:val="0"/>
        <w:adjustRightInd w:val="0"/>
        <w:spacing w:after="0" w:line="252" w:lineRule="auto"/>
        <w:rPr>
          <w:rFonts w:ascii="Arial" w:hAnsi="Arial" w:cs="Arial"/>
          <w:b/>
          <w:bCs/>
          <w:sz w:val="28"/>
          <w:szCs w:val="28"/>
        </w:rPr>
      </w:pPr>
      <w:r w:rsidRPr="00F80021">
        <w:rPr>
          <w:rFonts w:ascii="Arial" w:hAnsi="Arial" w:cs="Arial"/>
          <w:sz w:val="28"/>
          <w:szCs w:val="28"/>
        </w:rPr>
        <w:t xml:space="preserve">each Suktham/Mantra. </w:t>
      </w:r>
      <w:r w:rsidRPr="00F80021">
        <w:rPr>
          <w:rFonts w:ascii="Arial" w:hAnsi="Arial" w:cs="Arial"/>
          <w:b/>
          <w:bCs/>
          <w:sz w:val="28"/>
          <w:szCs w:val="28"/>
        </w:rPr>
        <w:t>Kindly follow the conventions taught by your Guru.</w:t>
      </w:r>
    </w:p>
    <w:p w14:paraId="6A6A7148" w14:textId="77777777" w:rsidR="00326F1F" w:rsidRPr="00F80021" w:rsidRDefault="00326F1F" w:rsidP="00326F1F">
      <w:pPr>
        <w:autoSpaceDE w:val="0"/>
        <w:autoSpaceDN w:val="0"/>
        <w:adjustRightInd w:val="0"/>
        <w:spacing w:after="0" w:line="252" w:lineRule="auto"/>
        <w:rPr>
          <w:rFonts w:ascii="Arial" w:hAnsi="Arial" w:cs="Arial"/>
          <w:b/>
          <w:bCs/>
          <w:sz w:val="28"/>
          <w:szCs w:val="28"/>
        </w:rPr>
      </w:pPr>
    </w:p>
    <w:p w14:paraId="1088D8A3" w14:textId="77777777" w:rsidR="00326F1F" w:rsidRPr="00F80021" w:rsidRDefault="00326F1F" w:rsidP="00326F1F">
      <w:pPr>
        <w:pBdr>
          <w:top w:val="single" w:sz="4" w:space="1" w:color="auto"/>
          <w:left w:val="single" w:sz="4" w:space="4"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28"/>
          <w:szCs w:val="28"/>
        </w:rPr>
      </w:pPr>
      <w:r w:rsidRPr="00F80021">
        <w:rPr>
          <w:rFonts w:ascii="Arial" w:hAnsi="Arial" w:cs="Arial"/>
          <w:b/>
          <w:bCs/>
          <w:sz w:val="28"/>
          <w:szCs w:val="28"/>
        </w:rPr>
        <w:t>Version Note: Shanti Japam 0.0 dated January 27, 2019</w:t>
      </w:r>
    </w:p>
    <w:p w14:paraId="6CEB93E5" w14:textId="77777777" w:rsidR="00326F1F" w:rsidRPr="00F80021" w:rsidRDefault="00326F1F" w:rsidP="00326F1F">
      <w:pPr>
        <w:pBdr>
          <w:top w:val="single" w:sz="4" w:space="1" w:color="auto"/>
          <w:left w:val="single" w:sz="4" w:space="4"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sz w:val="28"/>
          <w:szCs w:val="28"/>
        </w:rPr>
      </w:pPr>
      <w:r w:rsidRPr="00F80021">
        <w:rPr>
          <w:rFonts w:ascii="Arial" w:hAnsi="Arial" w:cs="Arial"/>
          <w:sz w:val="28"/>
          <w:szCs w:val="28"/>
        </w:rPr>
        <w:t xml:space="preserve">In this Version, we have included the </w:t>
      </w:r>
      <w:r w:rsidRPr="00F80021">
        <w:rPr>
          <w:rFonts w:ascii="Arial" w:hAnsi="Arial" w:cs="Arial"/>
          <w:b/>
          <w:bCs/>
          <w:sz w:val="28"/>
          <w:szCs w:val="28"/>
        </w:rPr>
        <w:t xml:space="preserve">source reference </w:t>
      </w:r>
      <w:r w:rsidRPr="00F80021">
        <w:rPr>
          <w:rFonts w:ascii="Arial" w:hAnsi="Arial" w:cs="Arial"/>
          <w:sz w:val="28"/>
          <w:szCs w:val="28"/>
        </w:rPr>
        <w:t>of mantras from</w:t>
      </w:r>
      <w:r w:rsidRPr="00F80021">
        <w:rPr>
          <w:rFonts w:ascii="Arial" w:hAnsi="Arial" w:cs="Arial"/>
          <w:sz w:val="28"/>
          <w:szCs w:val="28"/>
        </w:rPr>
        <w:br/>
        <w:t>classic Vedic texts. The reference codes indicated are</w:t>
      </w:r>
      <w:r w:rsidRPr="00F80021">
        <w:rPr>
          <w:rFonts w:ascii="Arial" w:hAnsi="Arial" w:cs="Arial"/>
          <w:sz w:val="28"/>
          <w:szCs w:val="28"/>
        </w:rPr>
        <w:br/>
      </w:r>
      <w:r w:rsidRPr="00F80021">
        <w:rPr>
          <w:rFonts w:ascii="Arial" w:hAnsi="Arial" w:cs="Arial"/>
          <w:b/>
          <w:bCs/>
          <w:sz w:val="28"/>
          <w:szCs w:val="28"/>
        </w:rPr>
        <w:t>TS - Taittir</w:t>
      </w:r>
      <w:r w:rsidR="005578F9">
        <w:rPr>
          <w:rFonts w:ascii="Arial" w:hAnsi="Arial" w:cs="Arial"/>
          <w:b/>
          <w:bCs/>
          <w:sz w:val="28"/>
          <w:szCs w:val="28"/>
        </w:rPr>
        <w:t>I</w:t>
      </w:r>
      <w:r w:rsidRPr="00F80021">
        <w:rPr>
          <w:rFonts w:ascii="Arial" w:hAnsi="Arial" w:cs="Arial"/>
          <w:b/>
          <w:bCs/>
          <w:sz w:val="28"/>
          <w:szCs w:val="28"/>
        </w:rPr>
        <w:t>ya Samhit</w:t>
      </w:r>
      <w:r w:rsidR="005578F9">
        <w:rPr>
          <w:rFonts w:ascii="Arial" w:hAnsi="Arial" w:cs="Arial"/>
          <w:b/>
          <w:bCs/>
          <w:sz w:val="28"/>
          <w:szCs w:val="28"/>
        </w:rPr>
        <w:t>A</w:t>
      </w:r>
      <w:r w:rsidRPr="00F80021">
        <w:rPr>
          <w:rFonts w:ascii="Arial" w:hAnsi="Arial" w:cs="Arial"/>
          <w:b/>
          <w:bCs/>
          <w:sz w:val="28"/>
          <w:szCs w:val="28"/>
        </w:rPr>
        <w:t xml:space="preserve"> </w:t>
      </w:r>
      <w:r w:rsidRPr="00F80021">
        <w:rPr>
          <w:rFonts w:ascii="Arial" w:hAnsi="Arial" w:cs="Arial"/>
          <w:b/>
          <w:bCs/>
          <w:sz w:val="28"/>
          <w:szCs w:val="28"/>
        </w:rPr>
        <w:br/>
        <w:t>TB - Taittir</w:t>
      </w:r>
      <w:r w:rsidR="005578F9">
        <w:rPr>
          <w:rFonts w:ascii="Arial" w:hAnsi="Arial" w:cs="Arial"/>
          <w:b/>
          <w:bCs/>
          <w:sz w:val="28"/>
          <w:szCs w:val="28"/>
        </w:rPr>
        <w:t>I</w:t>
      </w:r>
      <w:r w:rsidRPr="00F80021">
        <w:rPr>
          <w:rFonts w:ascii="Arial" w:hAnsi="Arial" w:cs="Arial"/>
          <w:b/>
          <w:bCs/>
          <w:sz w:val="28"/>
          <w:szCs w:val="28"/>
        </w:rPr>
        <w:t>ya Br</w:t>
      </w:r>
      <w:r w:rsidR="005578F9">
        <w:rPr>
          <w:rFonts w:ascii="Arial" w:hAnsi="Arial" w:cs="Arial"/>
          <w:b/>
          <w:bCs/>
          <w:sz w:val="28"/>
          <w:szCs w:val="28"/>
        </w:rPr>
        <w:t>A</w:t>
      </w:r>
      <w:r w:rsidRPr="00F80021">
        <w:rPr>
          <w:rFonts w:ascii="Arial" w:hAnsi="Arial" w:cs="Arial"/>
          <w:b/>
          <w:bCs/>
          <w:sz w:val="28"/>
          <w:szCs w:val="28"/>
        </w:rPr>
        <w:t>hama</w:t>
      </w:r>
      <w:r w:rsidR="005578F9">
        <w:rPr>
          <w:rFonts w:ascii="Arial" w:hAnsi="Arial" w:cs="Arial"/>
          <w:b/>
          <w:bCs/>
          <w:sz w:val="28"/>
          <w:szCs w:val="28"/>
        </w:rPr>
        <w:t>N</w:t>
      </w:r>
      <w:r w:rsidRPr="00F80021">
        <w:rPr>
          <w:rFonts w:ascii="Arial" w:hAnsi="Arial" w:cs="Arial"/>
          <w:b/>
          <w:bCs/>
          <w:sz w:val="28"/>
          <w:szCs w:val="28"/>
        </w:rPr>
        <w:t xml:space="preserve">am </w:t>
      </w:r>
      <w:r w:rsidRPr="00F80021">
        <w:rPr>
          <w:rFonts w:ascii="Arial" w:hAnsi="Arial" w:cs="Arial"/>
          <w:b/>
          <w:bCs/>
          <w:sz w:val="28"/>
          <w:szCs w:val="28"/>
        </w:rPr>
        <w:br/>
        <w:t>TA - Taittir</w:t>
      </w:r>
      <w:r w:rsidR="005578F9">
        <w:rPr>
          <w:rFonts w:ascii="Arial" w:hAnsi="Arial" w:cs="Arial"/>
          <w:b/>
          <w:bCs/>
          <w:sz w:val="28"/>
          <w:szCs w:val="28"/>
        </w:rPr>
        <w:t>I</w:t>
      </w:r>
      <w:r w:rsidRPr="00F80021">
        <w:rPr>
          <w:rFonts w:ascii="Arial" w:hAnsi="Arial" w:cs="Arial"/>
          <w:b/>
          <w:bCs/>
          <w:sz w:val="28"/>
          <w:szCs w:val="28"/>
        </w:rPr>
        <w:t xml:space="preserve">ya Aranyakam </w:t>
      </w:r>
      <w:r w:rsidRPr="00F80021">
        <w:rPr>
          <w:rFonts w:ascii="Arial" w:hAnsi="Arial" w:cs="Arial"/>
          <w:b/>
          <w:bCs/>
          <w:sz w:val="28"/>
          <w:szCs w:val="28"/>
        </w:rPr>
        <w:br/>
        <w:t>EAK - Ek</w:t>
      </w:r>
      <w:r w:rsidR="005578F9">
        <w:rPr>
          <w:rFonts w:ascii="Arial" w:hAnsi="Arial" w:cs="Arial"/>
          <w:b/>
          <w:bCs/>
          <w:sz w:val="28"/>
          <w:szCs w:val="28"/>
        </w:rPr>
        <w:t>A</w:t>
      </w:r>
      <w:r w:rsidRPr="00F80021">
        <w:rPr>
          <w:rFonts w:ascii="Arial" w:hAnsi="Arial" w:cs="Arial"/>
          <w:b/>
          <w:bCs/>
          <w:sz w:val="28"/>
          <w:szCs w:val="28"/>
        </w:rPr>
        <w:t>gni K</w:t>
      </w:r>
      <w:r w:rsidR="005578F9">
        <w:rPr>
          <w:rFonts w:ascii="Arial" w:hAnsi="Arial" w:cs="Arial"/>
          <w:b/>
          <w:bCs/>
          <w:sz w:val="28"/>
          <w:szCs w:val="28"/>
        </w:rPr>
        <w:t>A</w:t>
      </w:r>
      <w:r w:rsidRPr="00F80021">
        <w:rPr>
          <w:rFonts w:ascii="Arial" w:hAnsi="Arial" w:cs="Arial"/>
          <w:b/>
          <w:bCs/>
          <w:sz w:val="28"/>
          <w:szCs w:val="28"/>
        </w:rPr>
        <w:t>ndam</w:t>
      </w:r>
      <w:r w:rsidRPr="00F80021">
        <w:rPr>
          <w:rFonts w:ascii="Arial" w:hAnsi="Arial" w:cs="Arial"/>
          <w:b/>
          <w:bCs/>
          <w:sz w:val="28"/>
          <w:szCs w:val="28"/>
        </w:rPr>
        <w:br/>
        <w:t>RV - Rig Veda Samhit</w:t>
      </w:r>
      <w:r w:rsidR="005578F9">
        <w:rPr>
          <w:rFonts w:ascii="Arial" w:hAnsi="Arial" w:cs="Arial"/>
          <w:b/>
          <w:bCs/>
          <w:sz w:val="28"/>
          <w:szCs w:val="28"/>
        </w:rPr>
        <w:t>A</w:t>
      </w:r>
      <w:r w:rsidR="00F80021" w:rsidRPr="00F80021">
        <w:rPr>
          <w:rFonts w:ascii="Arial" w:hAnsi="Arial" w:cs="Arial"/>
          <w:b/>
          <w:bCs/>
          <w:sz w:val="28"/>
          <w:szCs w:val="28"/>
        </w:rPr>
        <w:br/>
      </w:r>
      <w:r w:rsidR="00F80021" w:rsidRPr="00F80021">
        <w:rPr>
          <w:rFonts w:ascii="Arial" w:hAnsi="Arial" w:cs="Arial"/>
          <w:b/>
          <w:bCs/>
          <w:sz w:val="28"/>
          <w:szCs w:val="28"/>
        </w:rPr>
        <w:br/>
      </w:r>
      <w:r w:rsidRPr="00F80021">
        <w:rPr>
          <w:rFonts w:ascii="Arial" w:hAnsi="Arial" w:cs="Arial"/>
          <w:sz w:val="28"/>
          <w:szCs w:val="28"/>
        </w:rPr>
        <w:t xml:space="preserve">First level number represents the Kandam/Ashtakam Number, </w:t>
      </w:r>
      <w:r w:rsidRPr="00F80021">
        <w:rPr>
          <w:rFonts w:ascii="Arial" w:hAnsi="Arial" w:cs="Arial"/>
          <w:sz w:val="28"/>
          <w:szCs w:val="28"/>
        </w:rPr>
        <w:br/>
        <w:t>Second level PraSna/Prapaataka Number, Third level the Anuvaakam,</w:t>
      </w:r>
      <w:r w:rsidRPr="00F80021">
        <w:rPr>
          <w:rFonts w:ascii="Arial" w:hAnsi="Arial" w:cs="Arial"/>
          <w:sz w:val="28"/>
          <w:szCs w:val="28"/>
        </w:rPr>
        <w:br/>
        <w:t xml:space="preserve">Fourth level the Dasini or Panchati number. </w:t>
      </w:r>
      <w:r w:rsidRPr="00F80021">
        <w:rPr>
          <w:rFonts w:ascii="Arial" w:hAnsi="Arial" w:cs="Arial"/>
          <w:sz w:val="28"/>
          <w:szCs w:val="28"/>
        </w:rPr>
        <w:br/>
        <w:t xml:space="preserve">In Ruk Veda it will be Mandala, Sukta and Mantra &amp; Ruk Number. </w:t>
      </w:r>
      <w:r w:rsidRPr="00F80021">
        <w:rPr>
          <w:rFonts w:ascii="Arial" w:hAnsi="Arial" w:cs="Arial"/>
          <w:sz w:val="28"/>
          <w:szCs w:val="28"/>
        </w:rPr>
        <w:br/>
        <w:t>In Ekaagni Kandam it is Prapaatakam, Khanda and Mantra Number.</w:t>
      </w:r>
    </w:p>
    <w:p w14:paraId="24959840" w14:textId="77777777" w:rsidR="00326F1F" w:rsidRPr="00F80021" w:rsidRDefault="00326F1F" w:rsidP="00326F1F">
      <w:pPr>
        <w:pBdr>
          <w:left w:val="single" w:sz="4" w:space="4" w:color="auto"/>
          <w:bottom w:val="single" w:sz="4" w:space="1" w:color="auto"/>
          <w:right w:val="single" w:sz="4" w:space="4" w:color="auto"/>
        </w:pBdr>
        <w:autoSpaceDE w:val="0"/>
        <w:autoSpaceDN w:val="0"/>
        <w:adjustRightInd w:val="0"/>
        <w:spacing w:after="0" w:line="252" w:lineRule="auto"/>
        <w:rPr>
          <w:rFonts w:ascii="Arial" w:hAnsi="Arial" w:cs="Arial"/>
          <w:sz w:val="28"/>
          <w:szCs w:val="28"/>
        </w:rPr>
      </w:pPr>
    </w:p>
    <w:p w14:paraId="19FEA3FF" w14:textId="77777777" w:rsidR="00326F1F" w:rsidRPr="00F80021" w:rsidRDefault="00326F1F" w:rsidP="00326F1F">
      <w:pPr>
        <w:pBdr>
          <w:left w:val="single" w:sz="4" w:space="4" w:color="auto"/>
          <w:bottom w:val="single" w:sz="4" w:space="1" w:color="auto"/>
          <w:right w:val="single" w:sz="4" w:space="4" w:color="auto"/>
        </w:pBdr>
        <w:autoSpaceDE w:val="0"/>
        <w:autoSpaceDN w:val="0"/>
        <w:adjustRightInd w:val="0"/>
        <w:spacing w:after="0" w:line="252" w:lineRule="auto"/>
        <w:rPr>
          <w:rFonts w:ascii="Arial" w:hAnsi="Arial" w:cs="Arial"/>
          <w:sz w:val="28"/>
          <w:szCs w:val="28"/>
        </w:rPr>
      </w:pPr>
      <w:r w:rsidRPr="00F80021">
        <w:rPr>
          <w:rFonts w:ascii="Arial" w:hAnsi="Arial" w:cs="Arial"/>
          <w:sz w:val="28"/>
          <w:szCs w:val="28"/>
        </w:rPr>
        <w:t>A mantra may appear in one or more source Vedic texts. We have indicated</w:t>
      </w:r>
    </w:p>
    <w:p w14:paraId="58E631D2" w14:textId="77777777" w:rsidR="00326F1F" w:rsidRPr="00F80021" w:rsidRDefault="00326F1F" w:rsidP="00326F1F">
      <w:pPr>
        <w:pBdr>
          <w:left w:val="single" w:sz="4" w:space="4" w:color="auto"/>
          <w:bottom w:val="single" w:sz="4" w:space="1" w:color="auto"/>
          <w:right w:val="single" w:sz="4" w:space="4" w:color="auto"/>
        </w:pBdr>
        <w:autoSpaceDE w:val="0"/>
        <w:autoSpaceDN w:val="0"/>
        <w:adjustRightInd w:val="0"/>
        <w:spacing w:after="0" w:line="252" w:lineRule="auto"/>
        <w:rPr>
          <w:rFonts w:ascii="Arial" w:hAnsi="Arial" w:cs="Arial"/>
          <w:sz w:val="28"/>
          <w:szCs w:val="28"/>
        </w:rPr>
      </w:pPr>
      <w:r w:rsidRPr="00F80021">
        <w:rPr>
          <w:rFonts w:ascii="Arial" w:hAnsi="Arial" w:cs="Arial"/>
          <w:sz w:val="28"/>
          <w:szCs w:val="28"/>
        </w:rPr>
        <w:t>one convenient reference for Users. For some mantras no definitive Source</w:t>
      </w:r>
      <w:r w:rsidR="005578F9">
        <w:rPr>
          <w:rFonts w:ascii="Arial" w:hAnsi="Arial" w:cs="Arial"/>
          <w:sz w:val="28"/>
          <w:szCs w:val="28"/>
        </w:rPr>
        <w:t>-</w:t>
      </w:r>
    </w:p>
    <w:p w14:paraId="12122A5F" w14:textId="77777777" w:rsidR="00326F1F" w:rsidRPr="00F80021" w:rsidRDefault="00326F1F" w:rsidP="00326F1F">
      <w:pPr>
        <w:pBdr>
          <w:left w:val="single" w:sz="4" w:space="4" w:color="auto"/>
          <w:bottom w:val="single" w:sz="4" w:space="1" w:color="auto"/>
          <w:right w:val="single" w:sz="4" w:space="4" w:color="auto"/>
        </w:pBdr>
        <w:autoSpaceDE w:val="0"/>
        <w:autoSpaceDN w:val="0"/>
        <w:adjustRightInd w:val="0"/>
        <w:spacing w:after="0" w:line="252" w:lineRule="auto"/>
        <w:rPr>
          <w:rFonts w:ascii="Arial" w:hAnsi="Arial" w:cs="Arial"/>
          <w:sz w:val="28"/>
          <w:szCs w:val="28"/>
        </w:rPr>
      </w:pPr>
      <w:r w:rsidRPr="00F80021">
        <w:rPr>
          <w:rFonts w:ascii="Arial" w:hAnsi="Arial" w:cs="Arial"/>
          <w:sz w:val="28"/>
          <w:szCs w:val="28"/>
        </w:rPr>
        <w:t>reference is available. In some places the references are given together at the</w:t>
      </w:r>
    </w:p>
    <w:p w14:paraId="5DF03342" w14:textId="77777777" w:rsidR="00326F1F" w:rsidRPr="00F80021" w:rsidRDefault="00326F1F" w:rsidP="00326F1F">
      <w:pPr>
        <w:pBdr>
          <w:left w:val="single" w:sz="4" w:space="4" w:color="auto"/>
          <w:bottom w:val="single" w:sz="4" w:space="1" w:color="auto"/>
          <w:right w:val="single" w:sz="4" w:space="4" w:color="auto"/>
        </w:pBdr>
        <w:spacing w:line="252" w:lineRule="auto"/>
        <w:rPr>
          <w:rFonts w:ascii="Arial" w:hAnsi="Arial" w:cs="Arial"/>
          <w:sz w:val="28"/>
          <w:szCs w:val="28"/>
        </w:rPr>
        <w:sectPr w:rsidR="00326F1F" w:rsidRPr="00F80021" w:rsidSect="000B6E24">
          <w:headerReference w:type="even" r:id="rId9"/>
          <w:headerReference w:type="default" r:id="rId10"/>
          <w:footerReference w:type="even" r:id="rId11"/>
          <w:footerReference w:type="default" r:id="rId12"/>
          <w:headerReference w:type="first" r:id="rId13"/>
          <w:footerReference w:type="first" r:id="rId14"/>
          <w:pgSz w:w="12240" w:h="15840"/>
          <w:pgMar w:top="1166" w:right="864" w:bottom="1440" w:left="1440" w:header="720" w:footer="720" w:gutter="0"/>
          <w:cols w:space="720"/>
          <w:noEndnote/>
          <w:titlePg/>
          <w:docGrid w:linePitch="299"/>
        </w:sectPr>
      </w:pPr>
      <w:r w:rsidRPr="00F80021">
        <w:rPr>
          <w:rFonts w:ascii="Arial" w:hAnsi="Arial" w:cs="Arial"/>
          <w:sz w:val="28"/>
          <w:szCs w:val="28"/>
        </w:rPr>
        <w:t>beginning of the Mantra/Suktam.</w:t>
      </w:r>
    </w:p>
    <w:p w14:paraId="62EB6662" w14:textId="77777777" w:rsidR="00272F10" w:rsidRPr="00F80021" w:rsidRDefault="00272F10" w:rsidP="00E95A84">
      <w:pPr>
        <w:autoSpaceDE w:val="0"/>
        <w:autoSpaceDN w:val="0"/>
        <w:adjustRightInd w:val="0"/>
        <w:spacing w:after="0" w:line="240" w:lineRule="auto"/>
      </w:pPr>
    </w:p>
    <w:p w14:paraId="7BC39DA8" w14:textId="77777777" w:rsidR="003034C3" w:rsidRPr="00F80021" w:rsidRDefault="003034C3" w:rsidP="00122093">
      <w:pPr>
        <w:pStyle w:val="1Title-VedaVMSTelugu"/>
        <w:numPr>
          <w:ilvl w:val="0"/>
          <w:numId w:val="24"/>
        </w:numPr>
        <w:rPr>
          <w:color w:val="auto"/>
        </w:rPr>
      </w:pPr>
      <w:bookmarkStart w:id="0" w:name="_Toc535268392"/>
      <w:r w:rsidRPr="00F80021">
        <w:rPr>
          <w:color w:val="auto"/>
        </w:rPr>
        <w:t>Sµg¶phµïkµ±µö-§±Ðø¶pn¶¨h³</w:t>
      </w:r>
      <w:bookmarkEnd w:id="0"/>
    </w:p>
    <w:p w14:paraId="1A8430FE" w14:textId="77777777" w:rsidR="003034C3" w:rsidRPr="00F80021" w:rsidRDefault="003034C3" w:rsidP="00DC5271">
      <w:pPr>
        <w:pStyle w:val="NoSpacing"/>
      </w:pPr>
    </w:p>
    <w:p w14:paraId="5C58369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MA …sûµlµñA lµ†lû¸hµÀ |</w:t>
      </w:r>
    </w:p>
    <w:p w14:paraId="3F33598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…sûµlµñA Oµ†±ÉätûB ¶¥Å…gÀ±ÀµÃ†¶¢À lÉ¢¸B | …sûµlµñA †¶pÊ¥ï…¶¢Ã°µ…tû±³ ±ÀµÀ†Yh¸ñB | …»ªæË±Ç±µ‡ËUÇþØ ¶ªÀå…¶¨Àá¢¸(S³î) †¶ª…¶ªå¶mÃ†tûB | ¶¢ï†Ê¥¶¢À …lÉ¶¢†»¬…hµA </w:t>
      </w:r>
      <w:r w:rsidR="003357CB"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±ÀµÀl¸†±ÀµÀÀB | …¶ªö»ªå …¶m E†mÐçò …¶¢Ålµè†¶¥ñ¢¸B | …¶ªö»ªå †¶mB …¶pÁ¹©¸ …£¶¥ö†Ê¢l¸B | </w:t>
      </w:r>
      <w:r w:rsidR="00A3359D"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…¶ªö»ªå …¶m«¸å…±ÐÖþøþï C†±¼¶¨àÊm£ÀB | …¶ªö»ªå …mÐ sÅ…¶¬¶ªê†i±³ lµlû¸hµÀ || </w:t>
      </w:r>
    </w:p>
    <w:p w14:paraId="2FFDA678" w14:textId="77777777" w:rsidR="003034C3" w:rsidRPr="00F80021" w:rsidRDefault="003034C3" w:rsidP="00FA2D0B">
      <w:pPr>
        <w:pStyle w:val="2-Centered-VedaVMSTelugu"/>
        <w:rPr>
          <w:color w:val="auto"/>
        </w:rPr>
      </w:pPr>
      <w:r w:rsidRPr="00F80021">
        <w:rPr>
          <w:color w:val="auto"/>
        </w:rPr>
        <w:t>MA ¥¹…nåB ¥¹…nåB ¥¹†nåB ||</w:t>
      </w:r>
    </w:p>
    <w:p w14:paraId="30E8260E" w14:textId="77777777" w:rsidR="003034C3" w:rsidRPr="00F80021" w:rsidRDefault="003034C3" w:rsidP="00DC5271">
      <w:pPr>
        <w:pStyle w:val="NoSpacing"/>
        <w:rPr>
          <w:sz w:val="24"/>
          <w:szCs w:val="24"/>
        </w:rPr>
      </w:pPr>
    </w:p>
    <w:p w14:paraId="5508C67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Ckµ Sµg¶phµïkµ±µö §±µøA </w:t>
      </w:r>
      <w:r w:rsidR="003357CB"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‡¢¸ïP¹ï…«¸ùþï¶¢ÀB | </w:t>
      </w:r>
    </w:p>
    <w:p w14:paraId="4CB2CC3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¶m†¶¢ÀÊªå …Sµg†¶phµ±ÀÉÀ | hµö…Ê¢À¶¢ …¶pñhµï…°µA hµ†hµåþö¶¢À»ª | </w:t>
      </w:r>
    </w:p>
    <w:p w14:paraId="02509BD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hµö…Ê¢À¶¢ …OÉ¶¢…vA Oµ†±¸å„»ª | hµö…Ê¢À¶¢ …OÉ¶¢…vA lûµ†±¸åþå„»ª | </w:t>
      </w:r>
    </w:p>
    <w:p w14:paraId="6978573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hµö…Ê¢À¶¢ …OÉ¶¢…vA ¶¬†±¸å„»ª | hµöÊ¢À¶¢ ¶ª±µöA Pwö†lµA sñ…¶®î»ª |</w:t>
      </w:r>
    </w:p>
    <w:p w14:paraId="48B76C7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hµöA «¸°¸l¸†h¸î„»ª …nhµï´¢À || </w:t>
      </w:r>
      <w:r w:rsidRPr="00F80021">
        <w:rPr>
          <w:rFonts w:ascii="Arial" w:hAnsi="Arial" w:cs="Arial"/>
          <w:b/>
          <w:sz w:val="28"/>
          <w:szCs w:val="28"/>
        </w:rPr>
        <w:t>1</w:t>
      </w:r>
      <w:r w:rsidRPr="00F80021">
        <w:rPr>
          <w:rFonts w:ascii="BRH Telugu Extra" w:hAnsi="BRH Telugu Extra" w:cs="BRH Telugu Extra"/>
          <w:sz w:val="40"/>
          <w:szCs w:val="40"/>
        </w:rPr>
        <w:t xml:space="preserve"> ||</w:t>
      </w:r>
    </w:p>
    <w:p w14:paraId="3FCA0A7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†sÀÀhµA </w:t>
      </w:r>
      <w:r w:rsidR="00D329CF"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…¶¢Wî | †¶ªhµïA </w:t>
      </w:r>
      <w:r w:rsidR="00D329CF"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…¶¢Wî </w:t>
      </w:r>
      <w:r w:rsidR="00A3359D"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w:t>
      </w:r>
      <w:r w:rsidRPr="00F80021">
        <w:rPr>
          <w:rFonts w:ascii="BRH Telugu Extra" w:hAnsi="BRH Telugu Extra" w:cs="BRH Telugu Extra"/>
          <w:sz w:val="28"/>
          <w:szCs w:val="28"/>
        </w:rPr>
        <w:t xml:space="preserve"> </w:t>
      </w:r>
      <w:r w:rsidRPr="00F80021">
        <w:rPr>
          <w:rFonts w:ascii="Arial" w:hAnsi="Arial" w:cs="Arial"/>
          <w:b/>
          <w:sz w:val="28"/>
          <w:szCs w:val="28"/>
        </w:rPr>
        <w:t>2</w:t>
      </w:r>
      <w:r w:rsidRPr="00F80021">
        <w:rPr>
          <w:rFonts w:ascii="BRH Telugu Extra" w:hAnsi="BRH Telugu Extra" w:cs="BRH Telugu Extra"/>
          <w:sz w:val="40"/>
          <w:szCs w:val="40"/>
        </w:rPr>
        <w:t xml:space="preserve"> || </w:t>
      </w:r>
    </w:p>
    <w:p w14:paraId="4501731E" w14:textId="77777777" w:rsidR="003034C3" w:rsidRPr="00F80021" w:rsidRDefault="003034C3" w:rsidP="00DC5271">
      <w:pPr>
        <w:pStyle w:val="NoSpacing"/>
      </w:pPr>
    </w:p>
    <w:p w14:paraId="63AA1C9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 …hµöA ¶¢Ã´¢À | C†¶¢ …¶¢O¸å±µ‡´¢À | C†¶¢ …¥Ññh¸±µ‡´¢À | C†¶¢ …l¸h¸±µ‡´¢À | </w:t>
      </w:r>
    </w:p>
    <w:p w14:paraId="1017ACC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 …lû¸h¸±µ‡´¢À | C¢¸¶mÃV¸¶m†¶¢À¶¢ …¦¶¨ï´¢À | C†¶¢ …¶p¥¹Û‡h¸åh³ | </w:t>
      </w:r>
    </w:p>
    <w:p w14:paraId="774BA1D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 …¶pÁ±µ‡«¸åh³ | C¢Ð…hµå±¸‡h¸åh³ | C†¶¢ lµ…°ºg¸‡h¸åh³ | </w:t>
      </w:r>
    </w:p>
    <w:p w14:paraId="2B8D59C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C†¶¢ …VÐ±¸èþö‡h¸åh³ | C¢¸…lûµ±¸‡h¸åh³ | </w:t>
      </w:r>
    </w:p>
    <w:p w14:paraId="68B9EDA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¶ª±µöhÐ ¶¢ÃA q¸»¬ q¸†»¬ ¶ª…¶¢Àm¸åh³ || </w:t>
      </w:r>
      <w:r w:rsidRPr="00F80021">
        <w:rPr>
          <w:rFonts w:ascii="Arial" w:hAnsi="Arial" w:cs="Arial"/>
          <w:b/>
          <w:sz w:val="28"/>
          <w:szCs w:val="28"/>
        </w:rPr>
        <w:t>3</w:t>
      </w:r>
      <w:r w:rsidRPr="00F80021">
        <w:rPr>
          <w:rFonts w:ascii="BRH Telugu Extra" w:hAnsi="BRH Telugu Extra" w:cs="BRH Telugu Extra"/>
          <w:sz w:val="40"/>
          <w:szCs w:val="40"/>
        </w:rPr>
        <w:t xml:space="preserve"> ||</w:t>
      </w:r>
    </w:p>
    <w:p w14:paraId="3FDEE8A6" w14:textId="77777777" w:rsidR="003034C3" w:rsidRPr="00F80021" w:rsidRDefault="003034C3" w:rsidP="00DC5271">
      <w:pPr>
        <w:pStyle w:val="NoSpacing"/>
      </w:pPr>
    </w:p>
    <w:p w14:paraId="658FFEF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hµöA </w:t>
      </w:r>
      <w:r w:rsidR="0031264B"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¢¸Uî±ÀµÀ†¶ªåþöA W…¶mî±ÀµÀB | hµö¶¢Ã¶m¶mç¶¢À±ÀµÀ †¶ªåþöA sñ…¶¬î¶¢À±ÀµÀB | </w:t>
      </w:r>
    </w:p>
    <w:p w14:paraId="60365C8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hµöA ¶ªWÛl¸¶mm¸ç„†l¼öj…±ÀÇÃ„»ª | hµöA …¶pñhµï…°µA sñ†¶®î»ª |</w:t>
      </w:r>
    </w:p>
    <w:p w14:paraId="20892D8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hµöA Y¹ß¶m¶¢À±ÀÇÃ £Y¹ß†¶m¶¢À…±ÀÇÃ„»ª || </w:t>
      </w:r>
      <w:r w:rsidRPr="00F80021">
        <w:rPr>
          <w:rFonts w:ascii="Arial" w:hAnsi="Arial" w:cs="Arial"/>
          <w:b/>
          <w:sz w:val="28"/>
          <w:szCs w:val="28"/>
        </w:rPr>
        <w:t>4</w:t>
      </w:r>
      <w:r w:rsidRPr="00F80021">
        <w:rPr>
          <w:rFonts w:ascii="BRH Telugu Extra" w:hAnsi="BRH Telugu Extra" w:cs="BRH Telugu Extra"/>
          <w:sz w:val="40"/>
          <w:szCs w:val="40"/>
        </w:rPr>
        <w:t xml:space="preserve"> || </w:t>
      </w:r>
    </w:p>
    <w:p w14:paraId="49A405CE" w14:textId="77777777" w:rsidR="003034C3" w:rsidRPr="00F80021" w:rsidRDefault="003034C3" w:rsidP="00DC5271">
      <w:pPr>
        <w:pStyle w:val="NoSpacing"/>
      </w:pPr>
    </w:p>
    <w:p w14:paraId="347F9C6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¶ª±µöA YSµl¼lµA †hµöhÐå …Y¹±ÀµÀhÉ | ¶ª±µöA YSµl¼lµA †hµöhµå…»ªå¶¨ái |</w:t>
      </w:r>
    </w:p>
    <w:p w14:paraId="1EA0233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¶ª±µöA YSµl¼lµA hµö±ÀÀ v†±ÀµÀ…Ê¢À¶¨ïi | ¶ª±µöA YSµl¼lµA hµö†±ÀÀ ¶pñ…hÉïi | </w:t>
      </w:r>
    </w:p>
    <w:p w14:paraId="0072C76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hµöA sûµÃ£À±¸qÒ„¶mvÑ„†nvÑ …¶msûµB | hµöA Vµh¸ö±¼ ‡¢¸O³ ¶p…l¸n || </w:t>
      </w:r>
      <w:r w:rsidRPr="00F80021">
        <w:rPr>
          <w:rFonts w:ascii="Arial" w:hAnsi="Arial" w:cs="Arial"/>
          <w:b/>
          <w:sz w:val="28"/>
          <w:szCs w:val="28"/>
        </w:rPr>
        <w:t>5</w:t>
      </w:r>
      <w:r w:rsidRPr="00F80021">
        <w:rPr>
          <w:rFonts w:ascii="BRH Telugu Extra" w:hAnsi="BRH Telugu Extra" w:cs="BRH Telugu Extra"/>
          <w:sz w:val="40"/>
          <w:szCs w:val="40"/>
        </w:rPr>
        <w:t xml:space="preserve"> || </w:t>
      </w:r>
    </w:p>
    <w:p w14:paraId="4E5766AC" w14:textId="77777777" w:rsidR="003034C3" w:rsidRPr="00F80021" w:rsidRDefault="003034C3" w:rsidP="00DC5271">
      <w:pPr>
        <w:pStyle w:val="NoSpacing"/>
      </w:pPr>
    </w:p>
    <w:p w14:paraId="0A0AA23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hµöA …SµÀg†hµñ±ÀµÃ…jhµB | hµö´¢À …C¶¢«¸æ†hµñ±ÀµÃ…jhµB | hµöA …lÉ¶¬†hµñ±ÀµÃ…jhµB| </w:t>
      </w:r>
    </w:p>
    <w:p w14:paraId="54FCD83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hµöA …O¸v†hµñ±ÀµÃ…jhµB | hµöA ¶¢ÀÃv¹lû¸±µ-»ªæ†hÐ„»ª …nhµïA |</w:t>
      </w:r>
    </w:p>
    <w:p w14:paraId="03007CF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hµöA ¶¥Oºå†hµñ±ÀµÃ…hµîOµB | h¸öA </w:t>
      </w:r>
      <w:r w:rsidR="0031264B"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±ÀÇÃS¼mÐ lû¸ï†±ÀµÀnå …nhµï´¢À |</w:t>
      </w:r>
    </w:p>
    <w:p w14:paraId="44C703A5"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hµöA sñ¶®î hµöA </w:t>
      </w:r>
      <w:r w:rsidR="00CB2708" w:rsidRPr="00F80021">
        <w:rPr>
          <w:rFonts w:ascii="BRH Devanagari Extra" w:hAnsi="BRH Devanagari Extra" w:cs="BRH Devanagari Extra"/>
          <w:sz w:val="40"/>
          <w:szCs w:val="40"/>
        </w:rPr>
        <w:t>Æ</w:t>
      </w:r>
      <w:r w:rsidRPr="00F80021">
        <w:rPr>
          <w:rFonts w:ascii="BRH Telugu RN" w:hAnsi="BRH Telugu RN" w:cs="BRH Telugu RN"/>
          <w:sz w:val="40"/>
          <w:szCs w:val="40"/>
        </w:rPr>
        <w:t xml:space="preserve">£¶¨Àä¶ªåþöA ±µÀlµñ¶ªåþö-£À¶mçò¶ªåþö-¶¢ÀS¼é¶ªåþöA </w:t>
      </w:r>
      <w:r w:rsidR="00CB2708" w:rsidRPr="00F80021">
        <w:rPr>
          <w:rFonts w:ascii="BRH Devanagari Extra" w:hAnsi="BRH Devanagari Extra" w:cs="BRH Devanagari Extra"/>
          <w:sz w:val="40"/>
          <w:szCs w:val="40"/>
        </w:rPr>
        <w:t>Æ</w:t>
      </w:r>
      <w:r w:rsidRPr="00F80021">
        <w:rPr>
          <w:rFonts w:ascii="BRH Telugu RN" w:hAnsi="BRH Telugu RN" w:cs="BRH Telugu RN"/>
          <w:sz w:val="40"/>
          <w:szCs w:val="40"/>
        </w:rPr>
        <w:t xml:space="preserve">¢¸±ÀµÀÀ¶ªåþöA </w:t>
      </w:r>
    </w:p>
    <w:p w14:paraId="21E3AAB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¶ªÃ±µï¶ªåþöA Vµ¶mçò¶¢Ã¶ªåþöA sñ…¶¬î sûµÃ±µÀí…¶¢…¶ªÀù¶¢±Ð´¢À || </w:t>
      </w:r>
      <w:r w:rsidRPr="00F80021">
        <w:rPr>
          <w:rFonts w:ascii="Arial" w:hAnsi="Arial" w:cs="Arial"/>
          <w:b/>
          <w:sz w:val="28"/>
          <w:szCs w:val="28"/>
        </w:rPr>
        <w:t>6</w:t>
      </w:r>
      <w:r w:rsidRPr="00F80021">
        <w:rPr>
          <w:rFonts w:ascii="BRH Telugu Extra" w:hAnsi="BRH Telugu Extra" w:cs="BRH Telugu Extra"/>
          <w:sz w:val="40"/>
          <w:szCs w:val="40"/>
        </w:rPr>
        <w:t xml:space="preserve"> ||</w:t>
      </w:r>
    </w:p>
    <w:p w14:paraId="3618C376" w14:textId="77777777" w:rsidR="003034C3" w:rsidRPr="00F80021" w:rsidRDefault="003034C3" w:rsidP="00DC5271">
      <w:pPr>
        <w:pStyle w:val="NoSpacing"/>
      </w:pPr>
    </w:p>
    <w:p w14:paraId="6F0F5A4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…Sµg¸‡l¼A ¶pÁ¹†±µö-¶¢ÀÀ…V¸Û…±µï …¶¢±¸ä‡l¿A hµlµ…¶m¶må±µ´¢À | C¶mÀ«¸ö±µB †¶p±µ…hµ±µB | C‡±Éè¶mÀç-…v»ªhµ´¢À | h¸†±Ég …sÀÀlµèA | Jhµhµå¶¢-¶¢À†¶mÀ¶ªö…±µÃ¶p´¢À | </w:t>
      </w:r>
    </w:p>
    <w:p w14:paraId="3B087DBD" w14:textId="77777777" w:rsidR="00A3359D"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SµO¸±µB ‡¶pÁ¹±µö …±µÃ¶pA | CO¸±Ð ¶¢À†lµèþï¶¢À …±µÃ¶p´¢À |</w:t>
      </w:r>
    </w:p>
    <w:p w14:paraId="4FCC8B0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C¶mÀ«¸ö±µ‡¥¹Û¶måþï …±µÃ¶p´¢À | t¶mÀç±µÀ†hµå±µ …±µÃ¶p´¢À | m¸†lµB ¶ª…m¸è¶mA | ¶ª(S³î)†»¬h¸ …¶ªnèB | ËÈª©¸ Sµ†gÉ¶¥…£l¸ï | Sµ†gOµ …sÀÀ»¨B | nVµÅl³ S¸†±ÀµÀjñ…VµÜ¶mçB | (§ñ ¶¢À¶®) Sµg¶p†i±³ lÉ…¶¢h¸ | || </w:t>
      </w:r>
      <w:r w:rsidRPr="00F80021">
        <w:rPr>
          <w:rFonts w:ascii="Arial" w:hAnsi="Arial" w:cs="Arial"/>
          <w:b/>
          <w:sz w:val="28"/>
          <w:szCs w:val="28"/>
        </w:rPr>
        <w:t>7</w:t>
      </w:r>
      <w:r w:rsidRPr="00F80021">
        <w:rPr>
          <w:rFonts w:ascii="BRH Telugu Extra" w:hAnsi="BRH Telugu Extra" w:cs="BRH Telugu Extra"/>
          <w:sz w:val="40"/>
          <w:szCs w:val="40"/>
        </w:rPr>
        <w:t xml:space="preserve"> ||</w:t>
      </w:r>
    </w:p>
    <w:p w14:paraId="74FDB346" w14:textId="77777777" w:rsidR="00A3359D" w:rsidRPr="00F80021" w:rsidRDefault="00A3359D" w:rsidP="003034C3">
      <w:pPr>
        <w:autoSpaceDE w:val="0"/>
        <w:autoSpaceDN w:val="0"/>
        <w:adjustRightInd w:val="0"/>
        <w:spacing w:after="0" w:line="240" w:lineRule="auto"/>
        <w:rPr>
          <w:rFonts w:ascii="BRH Telugu Extra" w:hAnsi="BRH Telugu Extra" w:cs="BRH Telugu Extra"/>
          <w:sz w:val="24"/>
          <w:szCs w:val="24"/>
        </w:rPr>
      </w:pPr>
    </w:p>
    <w:p w14:paraId="43D385AE" w14:textId="77777777" w:rsidR="003034C3" w:rsidRPr="00F80021" w:rsidRDefault="003034C3" w:rsidP="003034C3">
      <w:pP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 xml:space="preserve">MA SµA Sµg¶phµ…±ÀÉÀ ¶m†¶¢ÀB </w:t>
      </w:r>
      <w:r w:rsidR="00DC5271" w:rsidRPr="00F80021">
        <w:rPr>
          <w:rFonts w:ascii="BRH Telugu Extra" w:hAnsi="BRH Telugu Extra" w:cs="BRH Telugu Extra"/>
          <w:b/>
          <w:sz w:val="40"/>
          <w:szCs w:val="40"/>
        </w:rPr>
        <w:t>||</w:t>
      </w:r>
    </w:p>
    <w:p w14:paraId="24BC4ACA" w14:textId="77777777" w:rsidR="003034C3" w:rsidRPr="00F80021" w:rsidRDefault="003034C3" w:rsidP="00DC5271">
      <w:pPr>
        <w:pStyle w:val="NoSpacing"/>
      </w:pPr>
    </w:p>
    <w:p w14:paraId="668DF468"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t xml:space="preserve">JOµ…lµm¸å†±ÀµÀ …£lµî†Ê¬ ¶¢Oµñ…hµÀg¸â†±ÀµÀ lû¿¶¢À»¬ | </w:t>
      </w:r>
      <w:r w:rsidR="00994854"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hµ†mÐé lµnåB ¶pñ…VÐlµ‡±ÀµÃh³ </w:t>
      </w:r>
      <w:r w:rsidR="00DC5271" w:rsidRPr="00F80021">
        <w:rPr>
          <w:rFonts w:ascii="BRH Telugu RN" w:hAnsi="BRH Telugu RN" w:cs="BRH Telugu RN"/>
          <w:sz w:val="40"/>
          <w:szCs w:val="40"/>
        </w:rPr>
        <w:t xml:space="preserve"> </w:t>
      </w:r>
      <w:r w:rsidRPr="00F80021">
        <w:rPr>
          <w:rFonts w:ascii="BRH Telugu Extra" w:hAnsi="BRH Telugu Extra" w:cs="BRH Telugu Extra"/>
          <w:sz w:val="40"/>
          <w:szCs w:val="40"/>
        </w:rPr>
        <w:t xml:space="preserve">|| </w:t>
      </w:r>
      <w:r w:rsidRPr="00F80021">
        <w:rPr>
          <w:rFonts w:ascii="Arial" w:hAnsi="Arial" w:cs="Arial"/>
          <w:b/>
          <w:sz w:val="28"/>
          <w:szCs w:val="28"/>
        </w:rPr>
        <w:t>8</w:t>
      </w:r>
      <w:r w:rsidRPr="00F80021">
        <w:rPr>
          <w:rFonts w:ascii="BRH Telugu Extra" w:hAnsi="BRH Telugu Extra" w:cs="BRH Telugu Extra"/>
          <w:sz w:val="40"/>
          <w:szCs w:val="40"/>
        </w:rPr>
        <w:t xml:space="preserve"> || </w:t>
      </w:r>
      <w:r w:rsidR="00994854" w:rsidRPr="00F80021">
        <w:rPr>
          <w:rFonts w:ascii="BRH Telugu Extra" w:hAnsi="BRH Telugu Extra" w:cs="BRH Telugu Extra"/>
          <w:sz w:val="40"/>
          <w:szCs w:val="40"/>
        </w:rPr>
        <w:t>(</w:t>
      </w:r>
      <w:r w:rsidR="00994854" w:rsidRPr="00F80021">
        <w:rPr>
          <w:rFonts w:ascii="Arial" w:hAnsi="Arial" w:cs="Arial"/>
          <w:b/>
          <w:sz w:val="28"/>
          <w:szCs w:val="28"/>
        </w:rPr>
        <w:t>3</w:t>
      </w:r>
      <w:r w:rsidR="00994854" w:rsidRPr="00F80021">
        <w:rPr>
          <w:rFonts w:ascii="BRH Telugu Extra" w:hAnsi="BRH Telugu Extra" w:cs="BRH Telugu Extra"/>
          <w:sz w:val="40"/>
          <w:szCs w:val="40"/>
        </w:rPr>
        <w:t xml:space="preserve"> </w:t>
      </w:r>
      <w:r w:rsidR="00994854" w:rsidRPr="00F80021">
        <w:rPr>
          <w:rFonts w:ascii="Arial" w:hAnsi="Arial" w:cs="Arial"/>
          <w:sz w:val="28"/>
          <w:szCs w:val="28"/>
        </w:rPr>
        <w:t>times</w:t>
      </w:r>
      <w:r w:rsidR="00994854" w:rsidRPr="00F80021">
        <w:rPr>
          <w:rFonts w:ascii="BRH Telugu RN" w:hAnsi="BRH Telugu RN" w:cs="BRH Telugu RN"/>
          <w:sz w:val="40"/>
          <w:szCs w:val="40"/>
        </w:rPr>
        <w:t>)</w:t>
      </w:r>
    </w:p>
    <w:p w14:paraId="6EE62F7E" w14:textId="77777777" w:rsidR="003034C3" w:rsidRPr="00F80021" w:rsidRDefault="003034C3" w:rsidP="00F55D81">
      <w:pPr>
        <w:pStyle w:val="NoSpacing"/>
      </w:pPr>
    </w:p>
    <w:p w14:paraId="0FB8DC5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…J…Oµ…lµ¶måA †VµhµÀ±³.…¶¬…¶ªåA …q¸¶¥-¶¢ÀAOµÀ…¶¥ lû¸†±¼g´¢À | </w:t>
      </w:r>
    </w:p>
    <w:p w14:paraId="41E9373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±µlµA…Vµ ¶¢†±µlµA …¶¬…ÌÈªýå±³ …tsû¹ñ†gA ¶¢ÀÃ…¶¨Oµ†lûµöY´¢À | </w:t>
      </w:r>
    </w:p>
    <w:p w14:paraId="2AF720E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±µ†OµåA …vÈ¢Ãì†lµ±µA …¶¥Ã…±µê…Oµ±µä†OµA ±µ…Oµå ¢¸†¶ª¶ª´¢À | </w:t>
      </w:r>
    </w:p>
    <w:p w14:paraId="65B5158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±µ†Oµå…Sµm¸è-†¶</w:t>
      </w:r>
      <w:r w:rsidR="00CB2708"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mÀw…q¸å…UØA …±µOµå†¶pÁËÈ¨þêB …¶ªÀ¶pÁ¹†Zhµ´¢À | </w:t>
      </w:r>
    </w:p>
    <w:p w14:paraId="6F08BCC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sûµ†O¸å…¶mÀOµ†nê¶mA …lÉ…¶¢A …YSµh³ †O¸±µ…g-¶¢À†VµÀïhµ´¢À | </w:t>
      </w:r>
    </w:p>
    <w:p w14:paraId="3D400AF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D†£…±µÃíhµA †Vµ …¶ªÅ…©¸àþï…lÓ …¶pñOµÅ‡hÉB ¶pÁ…±µÀ©¸h³ †¶p±µ´¢À | </w:t>
      </w:r>
    </w:p>
    <w:p w14:paraId="5CF1A7B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J†¶¢A …lû¸ï±ÀµÀ†i ±ÀÇÃ …n…hµïA …¶ª ±ÀÇÃ†S¿ ±ÀÇÃ…S¼m¸A </w:t>
      </w:r>
      <w:r w:rsidR="00CB2708"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†¶¢±µB || </w:t>
      </w:r>
      <w:r w:rsidRPr="00F80021">
        <w:rPr>
          <w:rFonts w:ascii="Arial" w:hAnsi="Arial" w:cs="Arial"/>
          <w:b/>
          <w:sz w:val="28"/>
          <w:szCs w:val="28"/>
        </w:rPr>
        <w:t>9</w:t>
      </w:r>
      <w:r w:rsidRPr="00F80021">
        <w:rPr>
          <w:rFonts w:ascii="BRH Telugu Extra" w:hAnsi="BRH Telugu Extra" w:cs="BRH Telugu Extra"/>
          <w:sz w:val="40"/>
          <w:szCs w:val="40"/>
        </w:rPr>
        <w:t xml:space="preserve"> ||</w:t>
      </w:r>
    </w:p>
    <w:p w14:paraId="3DBC9065" w14:textId="77777777" w:rsidR="00F55D81" w:rsidRPr="00F80021" w:rsidRDefault="00F55D81" w:rsidP="00F55D81">
      <w:pPr>
        <w:pStyle w:val="NoSpacing"/>
      </w:pPr>
    </w:p>
    <w:p w14:paraId="05FC35E8"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¶mÈ¢Ã ¢¸ñhµ¶phµ±ÀÉÀ ¶</w:t>
      </w:r>
      <w:r w:rsidR="00CB2708" w:rsidRPr="00F80021">
        <w:rPr>
          <w:rFonts w:ascii="BRH Devanagari Extra" w:hAnsi="BRH Devanagari Extra" w:cs="BRH Devanagari Extra"/>
          <w:sz w:val="40"/>
          <w:szCs w:val="40"/>
        </w:rPr>
        <w:t>Æ</w:t>
      </w:r>
      <w:r w:rsidRPr="00F80021">
        <w:rPr>
          <w:rFonts w:ascii="BRH Telugu RN" w:hAnsi="BRH Telugu RN" w:cs="BRH Telugu RN"/>
          <w:sz w:val="40"/>
          <w:szCs w:val="40"/>
        </w:rPr>
        <w:t xml:space="preserve">mÈ¢Ã Sµg¶phµ±ÀÉÀ ¶m¶¢ÀB ¶pñ¶¢Àkµ¶phµ±ÀÉÀ ¶m¶¢ÀÊªå¶ªÀå </w:t>
      </w:r>
    </w:p>
    <w:p w14:paraId="37ACB623"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vÈ¢Ãìlµ±¸±ÀµÀ JOµlµm¸å±ÀµÀ £¶Té(£)m¸¦Êm ¦¶¢¶ªÀh¸±ÀµÀ </w:t>
      </w:r>
    </w:p>
    <w:p w14:paraId="77D420A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§ñ¶¢±µlµ ¶¢ÀÃ±µå…±ÀÉÀ ¶m¶¢ÀB || </w:t>
      </w:r>
      <w:r w:rsidRPr="00F80021">
        <w:rPr>
          <w:rFonts w:ascii="Arial" w:hAnsi="Arial" w:cs="Arial"/>
          <w:b/>
          <w:sz w:val="28"/>
          <w:szCs w:val="28"/>
        </w:rPr>
        <w:t>10</w:t>
      </w:r>
      <w:r w:rsidRPr="00F80021">
        <w:rPr>
          <w:rFonts w:ascii="BRH Telugu Extra" w:hAnsi="BRH Telugu Extra" w:cs="BRH Telugu Extra"/>
          <w:sz w:val="40"/>
          <w:szCs w:val="40"/>
        </w:rPr>
        <w:t xml:space="preserve"> ||</w:t>
      </w:r>
    </w:p>
    <w:p w14:paraId="1FF65D06" w14:textId="77777777" w:rsidR="00F55D81" w:rsidRPr="00F80021" w:rsidRDefault="00F55D81" w:rsidP="00F55D81">
      <w:pPr>
        <w:pStyle w:val="NoSpacing"/>
      </w:pPr>
    </w:p>
    <w:p w14:paraId="495B707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Jhµlµkµ±µö§†±µøA ±ÀÇÃ„…lû¿hÉ | ¶ª sñ¶¬îsûµÃ†±ÀµÃ±ÀµÀ …OµvêhÉ | </w:t>
      </w:r>
    </w:p>
    <w:p w14:paraId="53F580E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 ¶ª±µö£‡ËÈTþé ±µé …s¹lûµïhÉ | ¶ª ¶ª±µöhµB ¶ªÀ†PÊ¢À…lûµhÉ | </w:t>
      </w:r>
    </w:p>
    <w:p w14:paraId="0C5F26A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 ¶pcÛ ¶¢À¶®q¸‡q¸h³ ¶pñ…¶¢ÀÀVµïhÉ | </w:t>
      </w:r>
    </w:p>
    <w:p w14:paraId="395B0E3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…«¸±ÀµÀ-†¶¢Àlû¿…±ÀµÃ…mÐ l¼¶¢¶ªOµÅhµA q¸†¶pA m¸…¶¥±ÀµÀi | </w:t>
      </w:r>
    </w:p>
    <w:p w14:paraId="753C3DB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…q¸ñhµ†±µ-lû¿…±ÀµÃ…mÐ ±¸iñOµÅhµA q¸†¶pA m¸…¶¥±ÀµÀi | </w:t>
      </w:r>
    </w:p>
    <w:p w14:paraId="2319C15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…«¸±ÀµÀA …q¸ñhµB †¶pñ±ÀµÀÀ…c¹Ý…mÐ q¸qÒ„†q¸qÒ …sûµ¶¢i | </w:t>
      </w:r>
    </w:p>
    <w:p w14:paraId="2E1A473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¶ª±µöh¸ñlû¿±ÀµÃmÐ-„¶p†£ÈT¹é …sûµ¶¢i | lûµ±¸î±µåþæ-O¸¶¢À-È¢Ã†°µA Vµ …£¶mçi | </w:t>
      </w:r>
    </w:p>
    <w:p w14:paraId="412B26C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Elµ-¶¢Àkµ±µö§±µø-¶¢À¦©¸ï†±ÀµÀ ¶m …lÉ±ÀµÀ´¢À | ±ÀÇÃ ±ÀµÀl¼ †È¢Ã¶®l³ …l¸¶ªïi | </w:t>
      </w:r>
    </w:p>
    <w:p w14:paraId="2F7B8EA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 q¸†¾p±ÀµÃ´m …sûµ¶¢i | ¶ª¶¬«¸ñ¶¢±µåm¸lµïA </w:t>
      </w:r>
      <w:r w:rsidR="00CB2708"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±ÀµÀA O¸†¶¢À¶¢À…lû¿hÉ | </w:t>
      </w:r>
    </w:p>
    <w:p w14:paraId="321CD89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hµA hµ¶¢À†Êm¶m …«¸lûµ±ÀÉÀh³ || </w:t>
      </w:r>
      <w:r w:rsidRPr="00F80021">
        <w:rPr>
          <w:rFonts w:ascii="Arial" w:hAnsi="Arial" w:cs="Arial"/>
          <w:b/>
          <w:sz w:val="28"/>
          <w:szCs w:val="28"/>
        </w:rPr>
        <w:t>11</w:t>
      </w:r>
      <w:r w:rsidRPr="00F80021">
        <w:rPr>
          <w:rFonts w:ascii="BRH Telugu Extra" w:hAnsi="BRH Telugu Extra" w:cs="BRH Telugu Extra"/>
          <w:sz w:val="40"/>
          <w:szCs w:val="40"/>
        </w:rPr>
        <w:t xml:space="preserve"> ||</w:t>
      </w:r>
    </w:p>
    <w:p w14:paraId="17ADE19D" w14:textId="77777777" w:rsidR="00F55D81" w:rsidRPr="00F80021" w:rsidRDefault="00F55D81" w:rsidP="00F55D81">
      <w:pPr>
        <w:pStyle w:val="NoSpacing"/>
      </w:pPr>
    </w:p>
    <w:p w14:paraId="04B505D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CÊm¶m Sµg¶pi-†¶¢Àtû…»¨cÛi | ¶ª ‡¢¸S¿î …sûµ¶¢i | </w:t>
      </w:r>
    </w:p>
    <w:p w14:paraId="2FAD359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VµhµÀ±¸åþæþï ¶¢À†¶m¶¥é´m …Y¶pi | ¶ª £†l¸ï¢¸´m …sûµ¶¢i | </w:t>
      </w:r>
    </w:p>
    <w:p w14:paraId="22EC9AD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Ehµïkµ†±µög-…¢¸OµïA | sñ¶®îl¸ï¶¢†±µgA </w:t>
      </w:r>
      <w:r w:rsidR="00BA6F1A"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…£l¸ïh³ | </w:t>
      </w:r>
    </w:p>
    <w:p w14:paraId="69FD3FE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 tsûÉi Oµ†l¸Vµ…Êmi || </w:t>
      </w:r>
      <w:r w:rsidRPr="00F80021">
        <w:rPr>
          <w:rFonts w:ascii="Arial" w:hAnsi="Arial" w:cs="Arial"/>
          <w:b/>
          <w:sz w:val="28"/>
          <w:szCs w:val="28"/>
        </w:rPr>
        <w:t>12</w:t>
      </w:r>
      <w:r w:rsidRPr="00F80021">
        <w:rPr>
          <w:rFonts w:ascii="BRH Telugu Extra" w:hAnsi="BRH Telugu Extra" w:cs="BRH Telugu Extra"/>
          <w:sz w:val="40"/>
          <w:szCs w:val="40"/>
        </w:rPr>
        <w:t xml:space="preserve"> ||</w:t>
      </w:r>
    </w:p>
    <w:p w14:paraId="3388C520" w14:textId="77777777" w:rsidR="00994854" w:rsidRPr="00F80021" w:rsidRDefault="00994854" w:rsidP="003034C3">
      <w:pPr>
        <w:autoSpaceDE w:val="0"/>
        <w:autoSpaceDN w:val="0"/>
        <w:adjustRightInd w:val="0"/>
        <w:spacing w:after="0" w:line="240" w:lineRule="auto"/>
        <w:rPr>
          <w:rFonts w:ascii="BRH Telugu Extra" w:hAnsi="BRH Telugu Extra" w:cs="BRH Telugu Extra"/>
          <w:sz w:val="24"/>
          <w:szCs w:val="24"/>
        </w:rPr>
      </w:pPr>
    </w:p>
    <w:p w14:paraId="20FF386A" w14:textId="77777777" w:rsidR="00994854" w:rsidRPr="00F80021" w:rsidRDefault="00F55D81"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±ÀÇÃ lµÃ±¸ö†UÂÖË±Ç …±µïYi | </w:t>
      </w:r>
      <w:r w:rsidR="003034C3" w:rsidRPr="00F80021">
        <w:rPr>
          <w:rFonts w:ascii="BRH Telugu Extra" w:hAnsi="BRH Telugu Extra" w:cs="BRH Telugu Extra"/>
          <w:sz w:val="40"/>
          <w:szCs w:val="40"/>
        </w:rPr>
        <w:t xml:space="preserve">¶ª ËÈ¢¶¥ñ¶¢gÑ†¶pÈ¢Ã …sûµ¶¢i | </w:t>
      </w:r>
    </w:p>
    <w:p w14:paraId="7A240189" w14:textId="77777777" w:rsidR="00994854"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±ÀÇÃ †v¹ËYÇ±³ …±ÀµÀYi</w:t>
      </w:r>
      <w:r w:rsidR="00F55D81"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¶ª ±ÀµÀ†¥Ñ¢¸´m …sûµ¶¢i | ¶ª Ê¢À†lû¸¢¸´m …sûµ¶¢i | </w:t>
      </w:r>
    </w:p>
    <w:p w14:paraId="525BEC77" w14:textId="77777777" w:rsidR="00994854"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±ÀÇÃ È¢ÃlµOµ-¶ª¶¬†Êªñg …±ÀµÀYi | ¶ª ¢¸cºÜhµ-¶pûv†¶¢À¢¸…qÒéi | </w:t>
      </w:r>
    </w:p>
    <w:p w14:paraId="2B8B694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±ÀµÀB «¸Yï ¶ª†£Àl¼í±³ …±ÀµÀYi | </w:t>
      </w:r>
    </w:p>
    <w:p w14:paraId="1E52665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 ¶ª±µöA </w:t>
      </w:r>
      <w:r w:rsidR="00BA6F1A"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vsûµhÉ ¶ª †¶ª±µöA </w:t>
      </w:r>
      <w:r w:rsidR="00BA6F1A"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…vsûµhÉ || </w:t>
      </w:r>
      <w:r w:rsidRPr="00F80021">
        <w:rPr>
          <w:rFonts w:ascii="Arial" w:hAnsi="Arial" w:cs="Arial"/>
          <w:b/>
          <w:sz w:val="28"/>
          <w:szCs w:val="28"/>
        </w:rPr>
        <w:t>13</w:t>
      </w:r>
      <w:r w:rsidRPr="00F80021">
        <w:rPr>
          <w:rFonts w:ascii="BRH Telugu Extra" w:hAnsi="BRH Telugu Extra" w:cs="BRH Telugu Extra"/>
          <w:sz w:val="40"/>
          <w:szCs w:val="40"/>
        </w:rPr>
        <w:t xml:space="preserve"> ||</w:t>
      </w:r>
    </w:p>
    <w:p w14:paraId="5A2BFAA1" w14:textId="77777777" w:rsidR="000524AA" w:rsidRPr="00F80021" w:rsidRDefault="000524AA" w:rsidP="000524AA">
      <w:pPr>
        <w:pStyle w:val="NoSpacing"/>
      </w:pPr>
    </w:p>
    <w:p w14:paraId="643ADE1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C©Õà s¹ñ¶¬îg¸´m ¶ª¶¢Àï†S¸Øò¶¬…±ÀÀh¸ö | ¶ªÃ±µï ¶¢†±µÛ¾ªö …sûµ¶¢i | </w:t>
      </w:r>
    </w:p>
    <w:p w14:paraId="4166C58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¶ªÃ±µïSµñÊ¬ †¶¢À¶®…¶m…l¸ïA ¶pñi¶¢Ã¶ªné†lûÓ ¢¸ …Yq¸åþö | </w:t>
      </w:r>
    </w:p>
    <w:p w14:paraId="1EB506E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»ªlµè†¶¢ÀmÐåò …sûµ¶¢i | ¶¢À¶®£‡¶T¹éh³ ¶pñ…¶¢ÀÀVµïhÉ | ¶¢À¶®lÐ‡©¸h³ ¶pñ…¶¢ÀÀVµïhÉ | </w:t>
      </w:r>
    </w:p>
    <w:p w14:paraId="21D7194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 ¶pñhµï¢¸‡±ÀµÃh³ ¶pñ…¶¢ÀÀVµïhÉ | ¶¢À¶® q¸‡q¸h³ ¶pñ…¶¢ÀÀVµïhÉ | </w:t>
      </w:r>
    </w:p>
    <w:p w14:paraId="53F24DB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 ¶ª±µö £lµí¶¢i ¶ª ¶ª†±µö £…lµí¶¢i | ±ÀµÀ …</w:t>
      </w:r>
      <w:r w:rsidR="000524AA" w:rsidRPr="00F80021">
        <w:rPr>
          <w:rFonts w:ascii="BRH Telugu Extra" w:hAnsi="BRH Telugu Extra" w:cs="BRH Telugu Extra"/>
          <w:sz w:val="40"/>
          <w:szCs w:val="40"/>
        </w:rPr>
        <w:t xml:space="preserve">J¶¢A </w:t>
      </w:r>
      <w:r w:rsidR="00BA6F1A" w:rsidRPr="00F80021">
        <w:rPr>
          <w:rFonts w:ascii="BRH Devanagari Extra" w:hAnsi="BRH Devanagari Extra" w:cs="BRH Devanagari Extra"/>
          <w:sz w:val="40"/>
          <w:szCs w:val="40"/>
        </w:rPr>
        <w:t>Æ</w:t>
      </w:r>
      <w:r w:rsidR="000524AA" w:rsidRPr="00F80021">
        <w:rPr>
          <w:rFonts w:ascii="BRH Telugu Extra" w:hAnsi="BRH Telugu Extra" w:cs="BRH Telugu Extra"/>
          <w:sz w:val="40"/>
          <w:szCs w:val="40"/>
        </w:rPr>
        <w:t>Ê¢†lµ | E†hµÀï…¶pn†¶¨h³ ||</w:t>
      </w:r>
      <w:r w:rsidR="00F80021">
        <w:rPr>
          <w:rFonts w:ascii="BRH Telugu Extra" w:hAnsi="BRH Telugu Extra" w:cs="BRH Telugu Extra"/>
          <w:sz w:val="40"/>
          <w:szCs w:val="40"/>
        </w:rPr>
        <w:t xml:space="preserve"> </w:t>
      </w:r>
      <w:r w:rsidRPr="00F80021">
        <w:rPr>
          <w:rFonts w:ascii="Arial" w:hAnsi="Arial" w:cs="Arial"/>
          <w:b/>
          <w:sz w:val="28"/>
          <w:szCs w:val="28"/>
        </w:rPr>
        <w:t>14</w:t>
      </w:r>
      <w:r w:rsidR="00F80021">
        <w:rPr>
          <w:rFonts w:ascii="Arial" w:hAnsi="Arial" w:cs="Arial"/>
          <w:b/>
          <w:sz w:val="28"/>
          <w:szCs w:val="28"/>
        </w:rPr>
        <w:t xml:space="preserve"> </w:t>
      </w:r>
      <w:r w:rsidRPr="00F80021">
        <w:rPr>
          <w:rFonts w:ascii="BRH Telugu Extra" w:hAnsi="BRH Telugu Extra" w:cs="BRH Telugu Extra"/>
          <w:sz w:val="40"/>
          <w:szCs w:val="40"/>
        </w:rPr>
        <w:t>||</w:t>
      </w:r>
    </w:p>
    <w:p w14:paraId="119CBF9A" w14:textId="77777777" w:rsidR="003034C3" w:rsidRPr="00F80021" w:rsidRDefault="00811EDB" w:rsidP="00811EDB">
      <w:pPr>
        <w:pStyle w:val="NoSpacing"/>
      </w:pPr>
      <w:r w:rsidRPr="00F80021">
        <w:tab/>
      </w:r>
    </w:p>
    <w:p w14:paraId="456F210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 †m¸¶¢¶¢hµÀ | …¶ª¶¬ †mÓ sûµÀ¶mOµÀå | …¶ª¶¬ …¤†±µïA Oµ±µ¢¸¶¢ËÈ¬ | </w:t>
      </w:r>
    </w:p>
    <w:p w14:paraId="5353F31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hÉ…Y»ªö…m¸ ¶¢†lû¿hµ¶¢À…¶ªÀå ¶¢Ã †£l¼ö…©¸¶¢‡ËÈ¬ || </w:t>
      </w:r>
    </w:p>
    <w:p w14:paraId="56A0E356" w14:textId="77777777" w:rsidR="003034C3" w:rsidRPr="00F80021" w:rsidRDefault="00690855" w:rsidP="00690855">
      <w:pPr>
        <w:pStyle w:val="2-Centered-VedaVMSTelugu"/>
        <w:rPr>
          <w:color w:val="auto"/>
        </w:rPr>
      </w:pPr>
      <w:r w:rsidRPr="00F80021">
        <w:rPr>
          <w:color w:val="auto"/>
        </w:rPr>
        <w:t xml:space="preserve">|| </w:t>
      </w:r>
      <w:r w:rsidR="003034C3" w:rsidRPr="00F80021">
        <w:rPr>
          <w:color w:val="auto"/>
        </w:rPr>
        <w:t>MA ¥¹…nåB ¥¹…nåB ¥¹†nåB</w:t>
      </w:r>
      <w:r w:rsidRPr="00F80021">
        <w:rPr>
          <w:color w:val="auto"/>
        </w:rPr>
        <w:t xml:space="preserve"> </w:t>
      </w:r>
      <w:r w:rsidR="003034C3" w:rsidRPr="00F80021">
        <w:rPr>
          <w:color w:val="auto"/>
        </w:rPr>
        <w:t>||</w:t>
      </w:r>
    </w:p>
    <w:p w14:paraId="753E465C" w14:textId="77777777" w:rsidR="003034C3" w:rsidRPr="00F80021" w:rsidRDefault="003034C3" w:rsidP="00EC338F">
      <w:pPr>
        <w:pStyle w:val="NoSpacing"/>
      </w:pPr>
    </w:p>
    <w:p w14:paraId="711E3BBE" w14:textId="77777777" w:rsidR="00E90175"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MA …sûµlµñA lµ†lû¸hµÀ |</w:t>
      </w:r>
      <w:r w:rsidR="00EC338F"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MA …sûµlµñA Oµ†±ÉätûB ¶¥Å…gÀ±ÀµÃ†¶¢À lÉ¢¸B | …sûµlµñA †¶pÊ¥ï…¶¢Ã°µ…tû±³ ±ÀµÀ†Yh¸ñB | …»ªæË±Ç-±µ‡ËUÇþØ-¶ªÀå…¶¨Àá¢¸(S³î) †¶ª…¶ªå¶mÃ†tûB | ¶¢ï†Ê¥¶¢À …lÉ¶¢†»¬…hµA </w:t>
      </w:r>
      <w:r w:rsidR="00BA6F1A"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±ÀµÀl¸†±ÀµÀÀB | …¶ªö»ªå …¶m E†mÐçò …¶¢Ålµè†¶¥ñ¢¸B | …¶ªö»ªå †¶mB …¶pÁ¹©¸ …£¶¥ö†Ê¢l¸B | …¶ªö»ªå …¶m«¸å…±ÐÖþøþï C†±¼¶¨àÊm£ÀB | …¶ªö»ªå …mÐ sÅ…¶¬¶ªê†i±³ lµlû¸hµÀ </w:t>
      </w:r>
    </w:p>
    <w:p w14:paraId="2FE6DFD6" w14:textId="77777777" w:rsidR="003034C3" w:rsidRPr="00F80021" w:rsidRDefault="00690855" w:rsidP="00576BF6">
      <w:pPr>
        <w:pStyle w:val="2-Centered-VedaVMSTelugu"/>
        <w:pBdr>
          <w:bottom w:val="single" w:sz="4" w:space="1" w:color="auto"/>
        </w:pBdr>
        <w:rPr>
          <w:rStyle w:val="2-Centered-VedaVMSTeluguChar"/>
          <w:b/>
          <w:color w:val="auto"/>
          <w:lang w:val="en-US"/>
        </w:rPr>
      </w:pPr>
      <w:r w:rsidRPr="00F80021">
        <w:rPr>
          <w:color w:val="auto"/>
        </w:rPr>
        <w:t xml:space="preserve">      </w:t>
      </w:r>
      <w:r w:rsidR="003034C3" w:rsidRPr="00F80021">
        <w:rPr>
          <w:rStyle w:val="2-Centered-VedaVMSTeluguChar"/>
          <w:b/>
          <w:color w:val="auto"/>
        </w:rPr>
        <w:t>|| MA ¥¹…nåB ¥¹…nåB ¥¹†nåB ||</w:t>
      </w:r>
    </w:p>
    <w:p w14:paraId="4725D94D" w14:textId="77777777" w:rsidR="00A3359D" w:rsidRPr="00F80021" w:rsidRDefault="00A3359D" w:rsidP="00576BF6">
      <w:pPr>
        <w:pStyle w:val="2-Centered-VedaVMSTelugu"/>
        <w:pBdr>
          <w:bottom w:val="single" w:sz="4" w:space="1" w:color="auto"/>
        </w:pBdr>
        <w:rPr>
          <w:rStyle w:val="2-Centered-VedaVMSTeluguChar"/>
          <w:b/>
          <w:color w:val="auto"/>
          <w:lang w:val="en-US"/>
        </w:rPr>
      </w:pPr>
    </w:p>
    <w:p w14:paraId="120E4088" w14:textId="77777777" w:rsidR="003034C3" w:rsidRPr="00F80021" w:rsidRDefault="003034C3" w:rsidP="00380270">
      <w:pPr>
        <w:pStyle w:val="1Title-VedaVMSTelugu"/>
        <w:rPr>
          <w:color w:val="auto"/>
        </w:rPr>
      </w:pPr>
      <w:bookmarkStart w:id="1" w:name="_Toc535268393"/>
      <w:r w:rsidRPr="00F80021">
        <w:rPr>
          <w:color w:val="auto"/>
        </w:rPr>
        <w:lastRenderedPageBreak/>
        <w:t>Ê¢l¸lûµ±ÀµÃ</w:t>
      </w:r>
      <w:bookmarkEnd w:id="1"/>
    </w:p>
    <w:p w14:paraId="47CE67E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 …CS¼é‡¤ÀyÉ …¶pÁ±Ð†»¬hµA …±ÀµÀYß†¶ªï …lÉ¶¢…¶¢ÀÅiö‡YA | </w:t>
      </w:r>
      <w:r w:rsidR="00F80021">
        <w:rPr>
          <w:rFonts w:ascii="BRH Telugu Extra" w:hAnsi="BRH Telugu Extra" w:cs="BRH Telugu Extra"/>
          <w:sz w:val="40"/>
          <w:szCs w:val="40"/>
        </w:rPr>
        <w:br/>
      </w:r>
      <w:r w:rsidRPr="00F80021">
        <w:rPr>
          <w:rFonts w:ascii="BRH Telugu Extra" w:hAnsi="BRH Telugu Extra" w:cs="BRH Telugu Extra"/>
          <w:sz w:val="40"/>
          <w:szCs w:val="40"/>
        </w:rPr>
        <w:t>¶¬Ñ‡h¸±µA ±µ…hµé lû¸†hµ¶¢ÀA |</w:t>
      </w:r>
      <w:r w:rsidR="00A646E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w:t>
      </w:r>
      <w:r w:rsidR="00A3359D"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EÊ¨ …hÐö±ÉÝ†h¸ö …¢¸±ÀµÀ†¶¢B «Òæ …q¸±ÀµÀ†¶¢B ¶ªæ …lÉ¢Ð †¶¢B ¶ª…£h¸ q¸ñ†±µê±ÀµÀ…hµÀ Ê¥ñ†¶¨áhµ¶¢Ã…±ÀµÀ Oµ†±µîgÉ | </w:t>
      </w:r>
    </w:p>
    <w:p w14:paraId="547552E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C…Sµé D†±ÀµÃ»¬ …¤hµ†±ÀÉÀ SµÅ…g¸mÐ …¶¬¶¢ï†l¸hµ±ÀÉÀ | n¶¬Ñ†h¸ ¶ªk¼ù …s±¼ú†»¨ |</w:t>
      </w:r>
    </w:p>
    <w:p w14:paraId="33FB1C8C" w14:textId="77777777" w:rsidR="003034C3" w:rsidRPr="00F80021" w:rsidRDefault="003034C3" w:rsidP="00592744">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t xml:space="preserve">¶¥†mÐé …lÉ¤…±µtû†¶¨à…±ÀµÀ D†qÒ sûµ¶¢AhµÀ …¾phµ‡±ÀÉÀ | ¶¥A </w:t>
      </w:r>
      <w:r w:rsidR="00E06F46"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±ÀÇÃ…±µtû†¶ªñ¶¢¶mÀå ¶mB || </w:t>
      </w:r>
      <w:r w:rsidRPr="00F80021">
        <w:rPr>
          <w:rFonts w:ascii="Arial" w:hAnsi="Arial" w:cs="Arial"/>
          <w:b/>
          <w:sz w:val="28"/>
          <w:szCs w:val="28"/>
        </w:rPr>
        <w:t xml:space="preserve">1 </w:t>
      </w:r>
    </w:p>
    <w:p w14:paraId="43830784" w14:textId="77777777" w:rsidR="003034C3" w:rsidRPr="00F80021" w:rsidRDefault="003034C3" w:rsidP="00592744">
      <w:pPr>
        <w:pStyle w:val="NoSpacing"/>
      </w:pPr>
    </w:p>
    <w:p w14:paraId="14C438EF" w14:textId="77777777" w:rsidR="00592744" w:rsidRPr="00F80021" w:rsidRDefault="003034C3" w:rsidP="00F80021">
      <w:pPr>
        <w:pStyle w:val="Heading2VedaVMSTelugu"/>
      </w:pPr>
      <w:bookmarkStart w:id="2" w:name="_Toc535268394"/>
      <w:r w:rsidRPr="00F80021">
        <w:t>±µ°Ð¶TéA</w:t>
      </w:r>
      <w:bookmarkEnd w:id="2"/>
      <w:r w:rsidRPr="00F80021">
        <w:t xml:space="preserve"> </w:t>
      </w:r>
    </w:p>
    <w:p w14:paraId="46C8E478" w14:textId="77777777" w:rsidR="003034C3" w:rsidRPr="00F80021" w:rsidRDefault="003034C3" w:rsidP="00592744">
      <w:pPr>
        <w:pStyle w:val="3-Eng-Subheading-VedaVMSTelugu"/>
        <w:rPr>
          <w:rFonts w:cs="Arial"/>
          <w:color w:val="auto"/>
          <w:sz w:val="28"/>
          <w:szCs w:val="28"/>
        </w:rPr>
      </w:pPr>
      <w:r w:rsidRPr="00F80021">
        <w:rPr>
          <w:color w:val="auto"/>
          <w:sz w:val="28"/>
          <w:szCs w:val="28"/>
        </w:rPr>
        <w:t>(TS 1.2.14.1 to 1.2.14.7)</w:t>
      </w:r>
    </w:p>
    <w:p w14:paraId="23F1998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…OµÅ…gÀ¶¨ö q¸…YB ¶pñ†»ª…i¶mé …¶pÅk¿öA </w:t>
      </w:r>
      <w:r w:rsidR="00D9275D"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…±ÀµÃ»¬ ±¸…YÉ ¢¸†¶¢À…¢¸</w:t>
      </w:r>
      <w:r w:rsidR="00FF4A50" w:rsidRPr="00F80021">
        <w:rPr>
          <w:rFonts w:ascii="BRH Telugu Extra" w:hAnsi="BRH Telugu Extra" w:cs="BRH Telugu Extra"/>
          <w:sz w:val="40"/>
          <w:szCs w:val="40"/>
        </w:rPr>
        <w:t>(…S³î)</w:t>
      </w:r>
      <w:r w:rsidRPr="00F80021">
        <w:rPr>
          <w:rFonts w:ascii="BRH Telugu Extra" w:hAnsi="BRH Telugu Extra" w:cs="BRH Telugu Extra"/>
          <w:sz w:val="40"/>
          <w:szCs w:val="40"/>
        </w:rPr>
        <w:t xml:space="preserve"> E†sûÉ¶m | …hµÅ¾¨ö ¶¢À…¶mÀ ¶pñ†»ªiA lµÃñ…g¸mÐ„†«¸å„…»ª £†lûµï …±µ°µ …¶ª¶ªå†»pËÈ¨þáB | </w:t>
      </w:r>
    </w:p>
    <w:p w14:paraId="069C746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 …sûµñ¶¢Ã†¶ª D…¶¥À±ÀµÃ †¶p…hµA hµï†¶mÀ¶ªêýÅ¶¥ lûµÅ…¶¨h¸ ¥Ñ†¶¥ÀV¸¶mB | </w:t>
      </w:r>
    </w:p>
    <w:p w14:paraId="3B2AD73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hµ¶pÁ¹</w:t>
      </w:r>
      <w:r w:rsidR="00FF4A50" w:rsidRPr="00F80021">
        <w:rPr>
          <w:rFonts w:ascii="BRH Telugu Extra" w:hAnsi="BRH Telugu Extra" w:cs="BRH Telugu Extra"/>
          <w:sz w:val="40"/>
          <w:szCs w:val="40"/>
        </w:rPr>
        <w:t>(†S³Ø)</w:t>
      </w:r>
      <w:r w:rsidRPr="00F80021">
        <w:rPr>
          <w:rFonts w:ascii="BRH Telugu Extra" w:hAnsi="BRH Telugu Extra" w:cs="BRH Telugu Extra"/>
          <w:sz w:val="40"/>
          <w:szCs w:val="40"/>
        </w:rPr>
        <w:t xml:space="preserve">¶¨ïSÉé …YÂ†¶®ö ¶p…hµA-S¸¶m†¶ªnç…hÐ £†¶ªÅ…Y £†¶¨ö …SµÀv¹ÖB | </w:t>
      </w:r>
    </w:p>
    <w:p w14:paraId="758ED7C7"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¶pñ…i¶ªê…¥Ñ £†¶ªÅ…Y hµÃ†±¼ähµ…È¢Ã sûµ†¢¸ …q¸±ÀµÀÀ…±¼ö¥Ñ …C«¸ï C†lµsèB | </w:t>
      </w:r>
      <w:r w:rsidRPr="00F80021">
        <w:rPr>
          <w:rFonts w:ascii="Arial" w:hAnsi="Arial" w:cs="Arial"/>
          <w:b/>
          <w:sz w:val="28"/>
          <w:szCs w:val="28"/>
        </w:rPr>
        <w:t>2</w:t>
      </w:r>
    </w:p>
    <w:p w14:paraId="03F8F119" w14:textId="77777777" w:rsidR="00A3359D" w:rsidRPr="00F80021" w:rsidRDefault="00A3359D" w:rsidP="003034C3">
      <w:pPr>
        <w:autoSpaceDE w:val="0"/>
        <w:autoSpaceDN w:val="0"/>
        <w:adjustRightInd w:val="0"/>
        <w:spacing w:after="0" w:line="240" w:lineRule="auto"/>
        <w:rPr>
          <w:rFonts w:ascii="BRH Telugu Extra" w:hAnsi="BRH Telugu Extra" w:cs="BRH Telugu Extra"/>
          <w:sz w:val="24"/>
          <w:szCs w:val="24"/>
        </w:rPr>
      </w:pPr>
    </w:p>
    <w:p w14:paraId="0045ECA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±ÀÇÃ†mÐ …lµÃ±É …C¶T¶¥</w:t>
      </w:r>
      <w:r w:rsidR="00FF4A50" w:rsidRPr="00F80021">
        <w:rPr>
          <w:rFonts w:ascii="BRH Telugu Extra" w:hAnsi="BRH Telugu Extra" w:cs="BRH Telugu Extra"/>
          <w:sz w:val="40"/>
          <w:szCs w:val="40"/>
        </w:rPr>
        <w:t>(†S³î)</w:t>
      </w:r>
      <w:r w:rsidRPr="00F80021">
        <w:rPr>
          <w:rFonts w:ascii="BRH Telugu Extra" w:hAnsi="BRH Telugu Extra" w:cs="BRH Telugu Extra"/>
          <w:sz w:val="40"/>
          <w:szCs w:val="40"/>
        </w:rPr>
        <w:t xml:space="preserve">…«Ò ±ÀÇÃ C¶måþï…SÉé ¶¢Ã†Oº…Ê¨à ¶¢ï…k¼±¸ †lµlûµ±³¾¨h³ | </w:t>
      </w:r>
    </w:p>
    <w:p w14:paraId="1595833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G†lµSÉé i…¶¨á ¶pñh¸ï †hµ¶mÀ…¶¨ö †¶mï£Àh¸ñ</w:t>
      </w:r>
      <w:r w:rsidR="00D065AD" w:rsidRPr="00F80021">
        <w:rPr>
          <w:rFonts w:ascii="BRH Telugu Extra" w:hAnsi="BRH Telugu Extra" w:cs="BRH Telugu Extra"/>
          <w:sz w:val="40"/>
          <w:szCs w:val="40"/>
        </w:rPr>
        <w:t>(†S³î)</w:t>
      </w:r>
      <w:r w:rsidRPr="00F80021">
        <w:rPr>
          <w:rFonts w:ascii="BRH Telugu Extra" w:hAnsi="BRH Telugu Extra" w:cs="BRH Telugu Extra"/>
          <w:sz w:val="40"/>
          <w:szCs w:val="40"/>
        </w:rPr>
        <w:t xml:space="preserve"> M¶¨h¸h³ iSµîÊ¬hÉ | </w:t>
      </w:r>
    </w:p>
    <w:p w14:paraId="23D78AB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±ÀÇÃ …mÐ C†±¸i(S³î) ¶ª£Àlû¸¶m …VµOÉñ …oV¸ hµA†lûµ°µï…hµ ¶ª¶mé ¶¥À‡¶¨ÖA | </w:t>
      </w:r>
    </w:p>
    <w:p w14:paraId="1EF10CA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…H±Ðèþö †sûµ…¶¢ ¶pñ†i …£lû¸ï-…lûµï¶ªî…l¸ £†¶¨ÖýÅgÀ…¶¨ö ËlÇ‡¢¸ï¶mïSÉé | </w:t>
      </w:r>
    </w:p>
    <w:p w14:paraId="207FA9A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C†¶¢…»ªæ±¸ †hµ¶mÀ»¬ ±ÀµÃ…hµÀ YÄ‡m¸A …Y¹£À¶¢À†Y¹…£ÀA ¶pñ†¶¢ÀÅg½…»¬ ¶¥hµÃñ†´m | </w:t>
      </w:r>
      <w:r w:rsidRPr="00F80021">
        <w:rPr>
          <w:rFonts w:ascii="Arial" w:hAnsi="Arial" w:cs="Arial"/>
          <w:b/>
          <w:sz w:val="28"/>
          <w:szCs w:val="28"/>
        </w:rPr>
        <w:t>3</w:t>
      </w:r>
    </w:p>
    <w:p w14:paraId="5C9D3C78" w14:textId="77777777" w:rsidR="003034C3" w:rsidRPr="00F80021" w:rsidRDefault="003034C3" w:rsidP="00921924">
      <w:pPr>
        <w:pStyle w:val="NoSpacing"/>
      </w:pPr>
    </w:p>
    <w:p w14:paraId="1725B3A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¶ª†hÉ Y¹m¸i ¶ªÀ…¶¢ÀiA </w:t>
      </w:r>
      <w:r w:rsidR="00D9275D"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 £…¶¨á±ÀµÀ F†¶¢…hÉ sñ†¶¬îgÉ …S¸hµÀËÈ¢À†±µh³ | </w:t>
      </w:r>
    </w:p>
    <w:p w14:paraId="1C69719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£‡¥¹ö¶mïËÈªþî …¶ªÀl¼†m¸n …±¸±ÀÇÃ …lµÀï¶¢Ãé…¶mï±Ðï £lµÀ†±Ð …Ctû‡lÓïh³ | </w:t>
      </w:r>
    </w:p>
    <w:p w14:paraId="1436C37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Êª†lµSÉé C¶ªÀå …¶ªÀsûµ†SµB …¶ªÀl¸…¶mÀ±µï…«¸åþö n†hÉï¶m …¶¬£…©¸ ±ÀµÀ …GËOÇþæB | </w:t>
      </w:r>
    </w:p>
    <w:p w14:paraId="13F53C0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»p†¾pñ¶¨…i ¶ªö D†±ÀµÀÀ»¨ lµÀ…±ÐgÉ £Ê¥ö†lµËÈªþî …¶ªÀl¼…m¸-«¸„†¶ª…l¼»¨àB | </w:t>
      </w:r>
    </w:p>
    <w:p w14:paraId="420D31F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C†±¸Û£ÀhÉ ¶ªÀ…¶¢ÀiA ÈT¹…¶¨ï±¸öP³ ¶ª†Êmå …¢¸ ¢¸†h¸ Y±µh¸ …£À±ÀµÀAS¿B | </w:t>
      </w:r>
      <w:r w:rsidRPr="00F80021">
        <w:rPr>
          <w:rFonts w:ascii="Arial" w:hAnsi="Arial" w:cs="Arial"/>
          <w:b/>
          <w:sz w:val="28"/>
          <w:szCs w:val="28"/>
        </w:rPr>
        <w:t>4</w:t>
      </w:r>
    </w:p>
    <w:p w14:paraId="0F436F09" w14:textId="77777777" w:rsidR="003034C3" w:rsidRPr="00F80021" w:rsidRDefault="003034C3" w:rsidP="00921924">
      <w:pPr>
        <w:pStyle w:val="NoSpacing"/>
      </w:pPr>
    </w:p>
    <w:p w14:paraId="2907619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¶ªö‡¥¹ö«¸åþö …¶ªÀ±µ†k¸ ¶¢À±µÝ±ÀÉÀ-…¶¢ÃÊªî …°µh¸ñ†gº lû¸±µ…±ÀÉÀ±µ-…¶mÀlµÃï´m | </w:t>
      </w:r>
    </w:p>
    <w:p w14:paraId="1B38D0D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…E¶¬ …h¸ö sûµÃ±¸ï †Vµ…±ÉlµÀ…¶phµî´m lÐ†©¸¶¢¶ªå±³ l¿…l¼¢¸(S³î) …¶ª¶¢À…¶mÀlµÃï´m |</w:t>
      </w:r>
    </w:p>
    <w:p w14:paraId="6DB0141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O½ñ†fµ¶må«¸åþö …¶ªÀ¶¢À†¶m¶ªB ¶ªÊp…¶¢Ãtû …lµÀï¶¢Ãé †hµ…»ªæ¢¸(S³î)…«Ò Y†m¸m¸A | </w:t>
      </w:r>
    </w:p>
    <w:p w14:paraId="1700276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±ÀµÀ…«¸åþö ¶ªö†¶¥öB ¶ªÀ»¬…±µgÑï †CSµé G…¶p±ÀµÃ…i ¶¢†¶ªÀ¶¢À…h¸ ±µ†kÉ¶m | </w:t>
      </w:r>
    </w:p>
    <w:p w14:paraId="7BF45AE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hµ†¶ªï …h¸ñh¸ †sûµ¶¢…»ª hµ…¶ªï ¶ª…P¹ ±ÀµÀ†¶ªå D…ikµï †¶¢Ã…¶mÀ¶¨S³ YÂ†YÑ¶¨h³ | </w:t>
      </w:r>
      <w:r w:rsidRPr="00F80021">
        <w:rPr>
          <w:rFonts w:ascii="Arial" w:hAnsi="Arial" w:cs="Arial"/>
          <w:b/>
          <w:sz w:val="28"/>
          <w:szCs w:val="28"/>
        </w:rPr>
        <w:t>5</w:t>
      </w:r>
    </w:p>
    <w:p w14:paraId="6851455C" w14:textId="77777777" w:rsidR="00921924" w:rsidRPr="00F80021" w:rsidRDefault="00921924" w:rsidP="00921924">
      <w:pPr>
        <w:pStyle w:val="NoSpacing"/>
      </w:pPr>
    </w:p>
    <w:p w14:paraId="10DEBFA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…¶¢À¶¬Ñ†±µÀY¹£À …s¶mÀè…h¸ ¶¢†VÐ …tû¶ªå†m¸î …»phµÀ±ÐØ†hµ…¶¢Ãlµ †nö±ÀµÃ±ÀµÀ | </w:t>
      </w:r>
    </w:p>
    <w:p w14:paraId="4C6B2C5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hµö†mÐé …C¶ªï ¶¢†Vµ¶ª-¦ÛOº…l¼è ¶¬Ñ†hµ±µï£¶¨á ¶ªÀOµñ…hÐ lµ†¶¢ÀÃm¸B | </w:t>
      </w:r>
    </w:p>
    <w:p w14:paraId="46916BD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C†¶ªö¶pé Y…¶ªå±µ†g±ÀµÀB …¶ªÀÊ¥…¢¸ C†hµm¸çò«Ò„…¶¢ÅO¸ C†¶¥ñ£À©¸áB | </w:t>
      </w:r>
    </w:p>
    <w:p w14:paraId="53E3B7B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hÉ …q¸±ÀµÀ†¶¢B …¶ªlû¼ñ†±ÀµÀcÑÛ …n¶¨l¸ï…SÉé hµ†¶¢ ¶mB q¸¶måþö¶¢ÀÃ±µ | </w:t>
      </w:r>
    </w:p>
    <w:p w14:paraId="620C4E7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±ÀÉÀ …q¸±ÀµÀ†¢Ð ¶¢Ã¶¢À…hÉ±ÀµÀA †hÉ C…SÉé ¶p†¶¥ïmÐå …C¶mèA †lµÀ…±¼h¸lµ †±µ°µ´mé |</w:t>
      </w:r>
    </w:p>
    <w:p w14:paraId="0D2BC4D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…±µ±µ…°µ h¸´mæ …¶ªÀOµÅ†hÐ …£¶¥ö†Ê¢…l¸ l¼†¶pûù…¶må E…l¼ñ¶p…¢Ð m¸†¶¬ lÉsûµÀB | </w:t>
      </w:r>
      <w:r w:rsidRPr="00F80021">
        <w:rPr>
          <w:rFonts w:ascii="Arial" w:hAnsi="Arial" w:cs="Arial"/>
          <w:b/>
          <w:sz w:val="28"/>
          <w:szCs w:val="28"/>
        </w:rPr>
        <w:t>6</w:t>
      </w:r>
      <w:r w:rsidRPr="00F80021">
        <w:rPr>
          <w:rFonts w:ascii="BRH Telugu Extra" w:hAnsi="BRH Telugu Extra" w:cs="BRH Telugu Extra"/>
          <w:sz w:val="40"/>
          <w:szCs w:val="40"/>
        </w:rPr>
        <w:t xml:space="preserve"> </w:t>
      </w:r>
    </w:p>
    <w:p w14:paraId="632A2A44" w14:textId="77777777" w:rsidR="003034C3" w:rsidRPr="00F80021" w:rsidRDefault="003034C3" w:rsidP="00921924">
      <w:pPr>
        <w:pStyle w:val="NoSpacing"/>
      </w:pPr>
    </w:p>
    <w:p w14:paraId="63A4503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hµö†±ÀµÃ …¶¢±ÀµÀ(S³î) †¶ª…lûµ†¶mï-«Òåþö…h¸ ¶ªå…¶¢ ¶pñ‡g½hµï ¥¹ï…¶¢À ¢¸Y¹†´m | </w:t>
      </w:r>
    </w:p>
    <w:p w14:paraId="31A61BD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…Gsû¹¶¥(S³î) †«¸ ¶ªÃlµ±ÀµÀ ¶ªhµïh¸ hÉ„¶mÀ…¶¨Àá±ÀµÃ †OµÅgÀ¶¬ï-¶¬ñ±ÀµÃg |</w:t>
      </w:r>
    </w:p>
    <w:p w14:paraId="4C8689A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…C±ÀµÃ †hÉ CSÉé …¶ª£À†lû¸ £lûÉ…¶¢À ¶pñ…i«Òå¶¢À</w:t>
      </w:r>
      <w:r w:rsidR="002F40D1" w:rsidRPr="00F80021">
        <w:rPr>
          <w:rFonts w:ascii="BRH Telugu Extra" w:hAnsi="BRH Telugu Extra" w:cs="BRH Telugu Extra"/>
          <w:sz w:val="40"/>
          <w:szCs w:val="40"/>
        </w:rPr>
        <w:t>(†S³î)</w:t>
      </w:r>
      <w:r w:rsidRPr="00F80021">
        <w:rPr>
          <w:rFonts w:ascii="BRH Telugu Extra" w:hAnsi="BRH Telugu Extra" w:cs="BRH Telugu Extra"/>
          <w:sz w:val="40"/>
          <w:szCs w:val="40"/>
        </w:rPr>
        <w:t xml:space="preserve"> …¶¥¶ªï†¶¢Ã¶mA SµÅsû¹±ÀµÀ | </w:t>
      </w:r>
    </w:p>
    <w:p w14:paraId="605BAC4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lµ…¶®¶¥†«Ò …±µ°µ†¶ªB …q¸†¶¬ï«¸î´m …lµÅ¶¬Ñ …nlÐ †£Àhµñ¶¢À¶¬Ñ C…¶¢l¸ïh³ | </w:t>
      </w:r>
    </w:p>
    <w:p w14:paraId="37EBF24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…±µ…°Ð¶¬†gA </w:t>
      </w:r>
      <w:r w:rsidR="00E46FD9"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…¢¸Z…¶m¶¢Ã†Z ¶T±¼î …£ÀhµñA ¶pñ†k¼…¶¨á ¶¢ÀÀ†¶p±ÀµÃ…£À ¶¥†±µî | </w:t>
      </w:r>
    </w:p>
    <w:p w14:paraId="71B9B41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¦†¥¹mÐ …CS¼éB Oµñ†hµÀ…tûB ¶ª†£À…lµèB ¶ª…mÐ l¼…¢¸ ¶ª …±¼¶¨B †q¸…hµÀ ¶m‡OµåA | </w:t>
      </w:r>
      <w:r w:rsidRPr="00F80021">
        <w:rPr>
          <w:rFonts w:ascii="Arial" w:hAnsi="Arial" w:cs="Arial"/>
          <w:b/>
          <w:sz w:val="28"/>
          <w:szCs w:val="28"/>
        </w:rPr>
        <w:t>7</w:t>
      </w:r>
    </w:p>
    <w:p w14:paraId="7C3F3963" w14:textId="77777777" w:rsidR="003034C3" w:rsidRPr="00F80021" w:rsidRDefault="003034C3" w:rsidP="00921924">
      <w:pPr>
        <w:pStyle w:val="NoSpacing"/>
      </w:pPr>
    </w:p>
    <w:p w14:paraId="2089733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£YÑï†i©¸ sÅ…¶¬h¸ ‡sû¹…hµïS¼é …±¸£±³ £†¥¹ön OµÅgÀhÉ ¶¢À…»¬h¸ö |</w:t>
      </w:r>
    </w:p>
    <w:p w14:paraId="5414EBC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q¸ñ†lÉ¤…±¸î±ÀµÃB †¶ª¶¬hÉ …lµÀ±É…¢¸B ¦†§…hÉ ¶¥ÅA…SÉ ±µ†°µÊª …£n‡°É |</w:t>
      </w:r>
    </w:p>
    <w:p w14:paraId="41A5137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…Ghµ…«¸öm¸†«Ò …l¼£†¶¨…¶måþöSÉé …»ªåS¸î†±ÀµÀÀ…l</w:t>
      </w:r>
      <w:r w:rsidR="00921924" w:rsidRPr="00F80021">
        <w:rPr>
          <w:rFonts w:ascii="BRH Telugu Extra" w:hAnsi="BRH Telugu Extra" w:cs="BRH Telugu Extra"/>
          <w:sz w:val="40"/>
          <w:szCs w:val="40"/>
        </w:rPr>
        <w:t xml:space="preserve">û¸ ±µ†°µ…Êª ¶¬…¶må ¢¸ †G | </w:t>
      </w:r>
    </w:p>
    <w:p w14:paraId="74E9B471" w14:textId="77777777" w:rsidR="00921924" w:rsidRPr="00F80021" w:rsidRDefault="00921924" w:rsidP="00921924">
      <w:pPr>
        <w:pStyle w:val="NoSpacing"/>
      </w:pPr>
    </w:p>
    <w:p w14:paraId="44BC53E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¶¢À†lÉ Wlµ…¶ªï ¶pñ†±µÀY…nå sû¹…¶¢Ã ¶m†¶¢±µÊmå ¶p…±¼s¹…lûÐ C†lÉ¤B | </w:t>
      </w:r>
      <w:r w:rsidRPr="00F80021">
        <w:rPr>
          <w:rFonts w:ascii="Arial" w:hAnsi="Arial" w:cs="Arial"/>
          <w:b/>
          <w:sz w:val="28"/>
          <w:szCs w:val="28"/>
        </w:rPr>
        <w:t>8</w:t>
      </w:r>
    </w:p>
    <w:p w14:paraId="07EC9520" w14:textId="77777777" w:rsidR="00921924" w:rsidRPr="00F80021" w:rsidRDefault="00921924" w:rsidP="00F80021">
      <w:pPr>
        <w:pBdr>
          <w:bottom w:val="single" w:sz="4" w:space="1" w:color="auto"/>
        </w:pBdr>
        <w:autoSpaceDE w:val="0"/>
        <w:autoSpaceDN w:val="0"/>
        <w:adjustRightInd w:val="0"/>
        <w:spacing w:after="0" w:line="240" w:lineRule="auto"/>
        <w:rPr>
          <w:rFonts w:ascii="BRH Telugu RN" w:hAnsi="BRH Telugu RN" w:cs="BRH Telugu RN"/>
          <w:sz w:val="40"/>
          <w:szCs w:val="40"/>
        </w:rPr>
        <w:sectPr w:rsidR="00921924" w:rsidRPr="00F80021" w:rsidSect="00326F1F">
          <w:headerReference w:type="even" r:id="rId15"/>
          <w:headerReference w:type="default" r:id="rId16"/>
          <w:footerReference w:type="even" r:id="rId17"/>
          <w:footerReference w:type="default" r:id="rId18"/>
          <w:footerReference w:type="first" r:id="rId19"/>
          <w:pgSz w:w="12240" w:h="15840"/>
          <w:pgMar w:top="1166" w:right="864" w:bottom="1440" w:left="1440" w:header="720" w:footer="720" w:gutter="0"/>
          <w:cols w:space="720"/>
          <w:noEndnote/>
          <w:docGrid w:linePitch="299"/>
        </w:sectPr>
      </w:pPr>
    </w:p>
    <w:p w14:paraId="1A21A0ED" w14:textId="77777777" w:rsidR="00913A28" w:rsidRPr="00F80021" w:rsidRDefault="003034C3" w:rsidP="00F80021">
      <w:pPr>
        <w:pStyle w:val="Heading2VedaVMSTelugu"/>
      </w:pPr>
      <w:bookmarkStart w:id="3" w:name="_Toc535268395"/>
      <w:r w:rsidRPr="00F80021">
        <w:lastRenderedPageBreak/>
        <w:t>D¶pïA</w:t>
      </w:r>
      <w:bookmarkEnd w:id="3"/>
      <w:r w:rsidRPr="00F80021">
        <w:t xml:space="preserve"> </w:t>
      </w:r>
    </w:p>
    <w:p w14:paraId="172775B3" w14:textId="77777777" w:rsidR="003034C3" w:rsidRPr="00F80021" w:rsidRDefault="003034C3" w:rsidP="00BA0A72">
      <w:pPr>
        <w:pStyle w:val="3-Eng-Subheading-VedaVMSTelugu"/>
        <w:rPr>
          <w:color w:val="auto"/>
          <w:sz w:val="28"/>
          <w:szCs w:val="28"/>
        </w:rPr>
      </w:pPr>
      <w:r w:rsidRPr="00F80021">
        <w:rPr>
          <w:color w:val="auto"/>
          <w:sz w:val="28"/>
          <w:szCs w:val="28"/>
        </w:rPr>
        <w:t>(TS 5.7.4.3)</w:t>
      </w:r>
    </w:p>
    <w:p w14:paraId="5FDB001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C†SÉé ±ÀµÀ¶¥…»ªö…´m ±ÀµÀ†¶¥…Êª ¶¢À†¶¢À…±µê±ÀÉÀ†m¸çò¶¢…j ¶¢À†¶pWj …£À¶®†¶¢¶¬ | </w:t>
      </w:r>
    </w:p>
    <w:p w14:paraId="6F9F1E5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…C±ÀµÀA …¶¢ÀÃ±¸è †¶p±µ…Ê¢À¾¨á …¶ªÀ¶¢‡±¸ÛB ¶ª…¶¢Ãm¸†m¸ ¶¢ÀÀ…hµå¶¢À †¥ÑôOÐ C¶ªÀå | </w:t>
      </w:r>
    </w:p>
    <w:p w14:paraId="465BBAF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…sûµlµñA ¶p†¶¥ï…¶må G†¶pÊª …lµÀ±µ…SÉñ hµ†qÒ …l¿°¸ ¶¢ÀÅ†¶¨±ÀµÀB ¶ªÀ…¶¢±¼ö†lµB | </w:t>
      </w:r>
    </w:p>
    <w:p w14:paraId="4821253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hµ†hµB …°µhµñA s…vÈ¢Ã†Y¶¥Û …Y¹hµA hµ…lµËÈªþî …lÉ¢¸ …Ctû¶ª†¶mé-¶¢À¶mÀå | </w:t>
      </w:r>
    </w:p>
    <w:p w14:paraId="3A9CCC3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…lû¸h¸ †£…lû¸h¸ †¶p…±µÈ¢Ãhµ …¶ª¶mçýÅO³ …¶pñY¹†¶piB ¶p±µ…Ê¢À¾¨á …£±¸‡Y¹ | </w:t>
      </w:r>
    </w:p>
    <w:p w14:paraId="2C53977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«Òå…¶¢Ã-¶¥Ûm¸ç</w:t>
      </w:r>
      <w:r w:rsidR="002F40D1" w:rsidRPr="00F80021">
        <w:rPr>
          <w:rFonts w:ascii="BRH Telugu Extra" w:hAnsi="BRH Telugu Extra" w:cs="BRH Telugu Extra"/>
          <w:sz w:val="40"/>
          <w:szCs w:val="40"/>
        </w:rPr>
        <w:t>(†S³î)</w:t>
      </w:r>
      <w:r w:rsidRPr="00F80021">
        <w:rPr>
          <w:rFonts w:ascii="BRH Telugu Extra" w:hAnsi="BRH Telugu Extra" w:cs="BRH Telugu Extra"/>
          <w:sz w:val="40"/>
          <w:szCs w:val="40"/>
        </w:rPr>
        <w:t xml:space="preserve">»ª …n£†lÐ¶¢À D¶¬À…±É hµ†ËÈªþî …±¸¶¨àò…¶¢Àtû-¶ª†¶mé¶¢Ã¶¢À | </w:t>
      </w:r>
    </w:p>
    <w:p w14:paraId="1DE6E4F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…Csû¹ï†¶¢±µå…lµèþö-¶¢ÀÀ…¶pÊ¢À†hµ …«¸Oµ…¶¢À±ÀµÀ(S³î) …¥¹«¸å-„†lû¼¶pi±Ðö C¶ªÀå | </w:t>
      </w:r>
    </w:p>
    <w:p w14:paraId="3DEA6957" w14:textId="77777777" w:rsidR="003034C3" w:rsidRPr="00F80021" w:rsidRDefault="003034C3" w:rsidP="00BA0A72">
      <w:pPr>
        <w:pBdr>
          <w:bottom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…C¶ªï …£Y¹ß…¶m¶¢À…¶mÀ¶ª(S³î)-†±µsûµlµèþö…£À¶¢ÀA …¶p¥¹Ûlµ†¶mÀ a¢¸…kµ ¶ª‡±Éö ||</w:t>
      </w:r>
    </w:p>
    <w:p w14:paraId="64D7FC61" w14:textId="77777777" w:rsidR="00BA0A72" w:rsidRPr="00F80021" w:rsidRDefault="00BA0A72" w:rsidP="00BA0A72">
      <w:pPr>
        <w:pBdr>
          <w:bottom w:val="single" w:sz="4" w:space="1" w:color="auto"/>
        </w:pBdr>
        <w:autoSpaceDE w:val="0"/>
        <w:autoSpaceDN w:val="0"/>
        <w:adjustRightInd w:val="0"/>
        <w:spacing w:after="0" w:line="240" w:lineRule="auto"/>
        <w:rPr>
          <w:rFonts w:ascii="BRH Telugu Extra" w:hAnsi="BRH Telugu Extra" w:cs="BRH Telugu Extra"/>
          <w:sz w:val="24"/>
          <w:szCs w:val="24"/>
        </w:rPr>
      </w:pPr>
    </w:p>
    <w:p w14:paraId="4CFA03E8" w14:textId="77777777" w:rsidR="003034C3" w:rsidRPr="00F80021" w:rsidRDefault="003034C3" w:rsidP="00380270">
      <w:pPr>
        <w:pStyle w:val="1Title-VedaVMSTelugu"/>
        <w:rPr>
          <w:color w:val="auto"/>
        </w:rPr>
      </w:pPr>
      <w:bookmarkStart w:id="4" w:name="_Toc535268396"/>
      <w:r w:rsidRPr="00F80021">
        <w:rPr>
          <w:color w:val="auto"/>
        </w:rPr>
        <w:t>¶p¶¢¶¢Ã¶m ¶ªÃOµåA</w:t>
      </w:r>
      <w:bookmarkEnd w:id="4"/>
    </w:p>
    <w:p w14:paraId="2E74BFFC" w14:textId="77777777" w:rsidR="003034C3" w:rsidRPr="00F80021" w:rsidRDefault="003034C3" w:rsidP="00A50CBB">
      <w:pPr>
        <w:pStyle w:val="3-Eng-Subheading-VedaVMSTelugu"/>
        <w:rPr>
          <w:color w:val="auto"/>
          <w:sz w:val="28"/>
          <w:szCs w:val="28"/>
        </w:rPr>
      </w:pPr>
      <w:r w:rsidRPr="00F80021">
        <w:rPr>
          <w:color w:val="auto"/>
          <w:sz w:val="28"/>
          <w:szCs w:val="28"/>
        </w:rPr>
        <w:t>TS 5.6.1.1</w:t>
      </w:r>
    </w:p>
    <w:p w14:paraId="4FF6052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MA || »¬†±µgï¶¢…±¸äB ¶¥À†Vµ±ÀµÀB q¸…¶¢O¸ ±ÀµÃ†¶ªÀ …Y¹hµB …Oµ¶¥ï…qÒ ±ÀµÃ»ªö†¶mçòB |</w:t>
      </w:r>
    </w:p>
    <w:p w14:paraId="2C319F5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…CS¼éA</w:t>
      </w:r>
      <w:r w:rsidR="008A1892"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±ÀµÃ Sµ†±µíA lµ…lû¼±É £†±µÃ…q¸«¸å…¶m D…¶pB ¶¥(S³Ø) …«Òïm¸ †sûµ¶¢¶mÀå || </w:t>
      </w:r>
    </w:p>
    <w:p w14:paraId="06BB6A9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±ÀµÃ…«¸(…S³î) ±¸…Y¹ ¶¢†±µÀ…gÑ ±ÀµÃ…i ¶¢À†lûÉï ¶ªh¸ï…¶mÅhÉ †C…¶¢¶p¶¥ï´m Y†m¸m¸A |</w:t>
      </w:r>
    </w:p>
    <w:p w14:paraId="5EF5A28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…¶¢À…lûµÀ¶¥ÀÛ…hµB ¶¥À†Vµ…±ÀÇÃ ±ÀµÃB †q¸…¶¢O¸«¸å …¶m D…¶pB ¶¥(S³Ø) …«Òïm¸ †sûµ¶¢¶mÀå || </w:t>
      </w:r>
    </w:p>
    <w:p w14:paraId="10684C2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±ÀµÃ‡«¸A …lÉ¢¸ …l¼£ …OµÅgö†nå …sûµ°µA </w:t>
      </w:r>
      <w:r w:rsidR="00522AFF"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±ÀµÃ …C¶må†±¼°É s…¶¬Àlû¸ sûµ†¶¢nå |</w:t>
      </w:r>
    </w:p>
    <w:p w14:paraId="0C3DBEA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±ÀµÃB †¶pÅ…k¼¤A ¶p†±ÀµÀ…«Ò¶mç†nå …¶¥ÀO¸ñ«¸å …¶m D…¶pB ¶¥(S³Ø) …«Òïm¸ †sûµ¶¢¶mÀå || </w:t>
      </w:r>
    </w:p>
    <w:p w14:paraId="37C88BC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…¦Ê¢†¶m …¶¢Ã Vµ†°µÀ©¸ ¶p¶¥ïh¸¶pB …¦¶¢†±ÀµÃ …hµ¶mÀ¢Ð-†¶p¶ªêýÅ¶¥…hµ hµö†VµA Ê¢À|</w:t>
      </w:r>
    </w:p>
    <w:p w14:paraId="23A7FD9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¶ª±¸ö(†S³î) …CS¿é(S³î) †±µ…¶pûÁýù¶¨†lÐ ¶¬ÀÊ¢ …¢Ð ¶¢À…±ÀÀ ¶¢…±ÐÛ s…vÈ¢Ã…YÑ n†lûµhµå || </w:t>
      </w:r>
    </w:p>
    <w:p w14:paraId="7EB8FDBE" w14:textId="77777777" w:rsidR="003034C3" w:rsidRPr="00F80021" w:rsidRDefault="003034C3" w:rsidP="00CA365F">
      <w:pPr>
        <w:pStyle w:val="NoSpacing"/>
      </w:pPr>
    </w:p>
    <w:p w14:paraId="19EB6B72" w14:textId="77777777" w:rsidR="003034C3" w:rsidRPr="00F80021" w:rsidRDefault="003034C3" w:rsidP="00CA365F">
      <w:pPr>
        <w:pStyle w:val="3-Eng-Subheading-VedaVMSTelugu"/>
        <w:pBdr>
          <w:top w:val="single" w:sz="4" w:space="1" w:color="auto"/>
          <w:left w:val="single" w:sz="4" w:space="4" w:color="auto"/>
          <w:bottom w:val="single" w:sz="4" w:space="1" w:color="auto"/>
          <w:right w:val="single" w:sz="4" w:space="4" w:color="auto"/>
        </w:pBdr>
        <w:rPr>
          <w:color w:val="auto"/>
          <w:sz w:val="28"/>
          <w:szCs w:val="28"/>
        </w:rPr>
      </w:pPr>
      <w:r w:rsidRPr="00F80021">
        <w:rPr>
          <w:rFonts w:ascii="BRH Telugu RN" w:hAnsi="BRH Telugu RN" w:cs="BRH Telugu RN"/>
          <w:color w:val="auto"/>
          <w:sz w:val="28"/>
          <w:szCs w:val="28"/>
        </w:rPr>
        <w:t>(</w:t>
      </w:r>
      <w:r w:rsidR="00CA365F" w:rsidRPr="00F80021">
        <w:rPr>
          <w:color w:val="auto"/>
          <w:sz w:val="28"/>
          <w:szCs w:val="28"/>
        </w:rPr>
        <w:t>A</w:t>
      </w:r>
      <w:r w:rsidRPr="00F80021">
        <w:rPr>
          <w:color w:val="auto"/>
          <w:sz w:val="28"/>
          <w:szCs w:val="28"/>
        </w:rPr>
        <w:t>dditional chanting for Shanti Japam</w:t>
      </w:r>
      <w:r w:rsidR="00CA365F" w:rsidRPr="00F80021">
        <w:rPr>
          <w:color w:val="auto"/>
          <w:sz w:val="28"/>
          <w:szCs w:val="28"/>
        </w:rPr>
        <w:t xml:space="preserve"> - TS 5.6.1.2</w:t>
      </w:r>
      <w:r w:rsidRPr="00F80021">
        <w:rPr>
          <w:color w:val="auto"/>
          <w:sz w:val="28"/>
          <w:szCs w:val="28"/>
        </w:rPr>
        <w:t xml:space="preserve">) </w:t>
      </w:r>
    </w:p>
    <w:p w14:paraId="7785ACFB" w14:textId="77777777" w:rsidR="00CA365F"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±ÀµÀ…lµlµB †¶ªA ¶pñ…±ÀµÀj±µ…¶® ¶¢†¶mlµh¸-…¶¬hÉ | </w:t>
      </w:r>
    </w:p>
    <w:p w14:paraId="5E4A1EB4" w14:textId="77777777" w:rsidR="003034C3"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hµ…«¸îl¸ …¶m†lÐï m¸†¶¢À…¶ªæh¸…¢Ð m¸†¶¢Ãn »ª¶mè¶¢B | </w:t>
      </w:r>
    </w:p>
    <w:p w14:paraId="5C88D39A" w14:textId="77777777" w:rsidR="00CA365F"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±ÀµÀh³ Êpñ†»¨…h¸ ¶¢†±µÀgÉ…¶m h¸B §sûµ(†S³î) …¶ª¶¢À†¶¢vØhµ | </w:t>
      </w:r>
    </w:p>
    <w:p w14:paraId="082AB096" w14:textId="77777777" w:rsidR="003034C3"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hµ‡l¸…qÒé-l¼†mÐçò¢Ð …±ÀµÀj-¶ªå…«¸î-l¸…qÒ C†¶mÀ ¶ªæ¶m | </w:t>
      </w:r>
    </w:p>
    <w:p w14:paraId="68C524B6" w14:textId="77777777" w:rsidR="003034C3"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…C…¶p…O¸¶¢À(S³Ø) ¶ªï†¶mç¶¢Ã…m¸ C†¤¶¢±µhµ…¢Ð »¬‡OµA |</w:t>
      </w:r>
    </w:p>
    <w:p w14:paraId="6E1E3920" w14:textId="77777777" w:rsidR="003034C3"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E†mÐçò …¶¢B ¶¥†Oºåtû±³ lÉ…¤-¶ªå…«¸îl³-¢¸±¸ä†¶¢À ¢Ð …»¬hµA |</w:t>
      </w:r>
    </w:p>
    <w:p w14:paraId="188266C1" w14:textId="77777777" w:rsidR="003034C3"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J†OÐ …lÉ¢Ð C†¶pïi…¶¨ák³ ¶ªï†¶mç¶¢Ãm¸ ±ÀµÀk¸…¶¢¶¥A | </w:t>
      </w:r>
    </w:p>
    <w:p w14:paraId="5DACC3C4" w14:textId="77777777" w:rsidR="003034C3"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G†l¸n¶¨À±³ …¶¢À¾¬±¼…i hµ†«¸îlµÀ…lµOµ-†¶¢ÀÀVµïhÉ | </w:t>
      </w:r>
    </w:p>
    <w:p w14:paraId="47DF253F" w14:textId="77777777" w:rsidR="003034C3"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D†qÒ …sûµl¸ñ …¶TÅhµ£Àl¸†¶p D¶ªÀ…±µS¿é-©Ò†¶¢ÀÔ t…sûµñh¸ï…¶p Eh¸åB | </w:t>
      </w:r>
    </w:p>
    <w:p w14:paraId="56A4C311" w14:textId="77777777" w:rsidR="003034C3"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…j¢Ðñ ±µ†«Ò ¶¢À…lûµÀ¶pÅ†V¸-¶¢À±µ…UØ¶¢À D‡¶¢Ã …q¸ñgÉ†¶m …¶ª¶¬ ¶¢†±µÛ«¸ Sµ´mé | </w:t>
      </w:r>
    </w:p>
    <w:p w14:paraId="09DC5392" w14:textId="77777777" w:rsidR="003034C3"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Dl¼†hµê¥¹ï-…¶¢ÀÀïhµ†¢¸ ¶¥Å…gÑ-¶¢Ãï…¶¢Ã ÈT¹†©Ò SµVµÜ…i ¢¸†Ué D«¸A | </w:t>
      </w:r>
    </w:p>
    <w:p w14:paraId="647ECD32" w14:textId="77777777" w:rsidR="003034C3"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¶¢À†Êmï sûÉ…Y¹mÐ …C¶¢ÀÅ†hµ…¶ªï hµ…±¼ú »¬†±µgï¶¢…±¸ä C†hµÅ¶pA </w:t>
      </w:r>
      <w:r w:rsidR="00522AFF"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…±ÀµÀl¸†¶¢B |</w:t>
      </w:r>
    </w:p>
    <w:p w14:paraId="6F92EA1A" w14:textId="77777777" w:rsidR="003034C3"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D…qÒ »¬©¸á †¶¢À…±ÀÇÃsûµÀ…¶¢B h¸ †¶m …H±ÉÝ †lµlû¸hµ¶m | …¶¢ÀÊ¬±µ†g¸…±ÀµÀ Vµ†°µÊª | </w:t>
      </w:r>
    </w:p>
    <w:p w14:paraId="722BD9B5" w14:textId="77777777" w:rsidR="003034C3"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±ÀÇÃ †¶¢B …¦¶¢†hµ…È¢Ã ±µ…¶ª¶ªå†¶ªï sû¹Y±ÀµÀ…hÉ ¶¬ †¶mB | …G…¶¥j†±¼¶¢ …¶¢Ãhµ†±µB | </w:t>
      </w:r>
    </w:p>
    <w:p w14:paraId="174BF51C" w14:textId="77777777" w:rsidR="003034C3"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hµ…«¸î C±µ†UØ¶¢Ã¶¢À…¢Ð ±ÀµÀ…¶ªï °µ†±ÀµÃ…±ÀµÀ Z†¶mökµ | D†qÒ …Y¶m†±ÀµÀk¸ Vµ ¶mB |</w:t>
      </w:r>
    </w:p>
    <w:p w14:paraId="5806EC7E" w14:textId="77777777" w:rsidR="003034C3"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…l¼£ †¶¥ñ±ÀµÀ…«¸ö¶må†±¼°É ±ÀµÀhµ¶ªö ¶pÅ…k¼¢¸ï ¶ªA†sûµ¶¢ sñ¶¬î¶¢…±µÛ¶ª-†¶¢À»ª </w:t>
      </w:r>
    </w:p>
    <w:p w14:paraId="1CAB75E4" w14:textId="77777777" w:rsidR="003034C3" w:rsidRPr="00F80021" w:rsidRDefault="003034C3" w:rsidP="00CA36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8"/>
          <w:szCs w:val="28"/>
        </w:rPr>
      </w:pPr>
      <w:r w:rsidRPr="00F80021">
        <w:rPr>
          <w:rFonts w:ascii="BRH Telugu Extra" w:hAnsi="BRH Telugu Extra" w:cs="BRH Telugu Extra"/>
          <w:sz w:val="40"/>
          <w:szCs w:val="40"/>
        </w:rPr>
        <w:t>sñ¶¬î¶¢…±µÛ«¸†±ÀµÀ h¸ö ||</w:t>
      </w:r>
      <w:r w:rsidR="00CA365F" w:rsidRPr="00F80021">
        <w:rPr>
          <w:rFonts w:ascii="Arial" w:hAnsi="Arial" w:cs="Arial"/>
          <w:sz w:val="28"/>
          <w:szCs w:val="28"/>
        </w:rPr>
        <w:t xml:space="preserve"> </w:t>
      </w:r>
      <w:r w:rsidR="00CA365F" w:rsidRPr="00F80021">
        <w:rPr>
          <w:rStyle w:val="3-Eng-Subheading-VedaVMSTeluguChar"/>
          <w:color w:val="auto"/>
          <w:sz w:val="28"/>
          <w:szCs w:val="28"/>
        </w:rPr>
        <w:t>(Additional chanting e</w:t>
      </w:r>
      <w:r w:rsidRPr="00F80021">
        <w:rPr>
          <w:rStyle w:val="3-Eng-Subheading-VedaVMSTeluguChar"/>
          <w:color w:val="auto"/>
          <w:sz w:val="28"/>
          <w:szCs w:val="28"/>
        </w:rPr>
        <w:t>nds)</w:t>
      </w:r>
    </w:p>
    <w:p w14:paraId="78D676AE" w14:textId="77777777" w:rsidR="003034C3" w:rsidRPr="00F80021" w:rsidRDefault="003034C3" w:rsidP="003034C3">
      <w:pPr>
        <w:autoSpaceDE w:val="0"/>
        <w:autoSpaceDN w:val="0"/>
        <w:adjustRightInd w:val="0"/>
        <w:spacing w:after="0" w:line="240" w:lineRule="auto"/>
        <w:rPr>
          <w:rFonts w:ascii="Arial" w:hAnsi="Arial" w:cs="Arial"/>
          <w:sz w:val="28"/>
          <w:szCs w:val="28"/>
        </w:rPr>
      </w:pPr>
    </w:p>
    <w:p w14:paraId="5693DCA8" w14:textId="77777777" w:rsidR="003034C3" w:rsidRPr="00F80021" w:rsidRDefault="003034C3" w:rsidP="001011DD">
      <w:pPr>
        <w:pStyle w:val="3-Eng-Subheading-VedaVMSTelugu"/>
        <w:rPr>
          <w:color w:val="auto"/>
        </w:rPr>
      </w:pPr>
      <w:r w:rsidRPr="00F80021">
        <w:rPr>
          <w:color w:val="auto"/>
        </w:rPr>
        <w:t xml:space="preserve">TB 1.4.8.1 (for </w:t>
      </w:r>
      <w:r w:rsidR="001011DD" w:rsidRPr="00F80021">
        <w:rPr>
          <w:color w:val="auto"/>
        </w:rPr>
        <w:t>Para</w:t>
      </w:r>
      <w:r w:rsidRPr="00F80021">
        <w:rPr>
          <w:color w:val="auto"/>
        </w:rPr>
        <w:t xml:space="preserve"> No. 1 to 6)</w:t>
      </w:r>
    </w:p>
    <w:p w14:paraId="0185052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¶p†¶¢¶¢Ã…¶mB ¶ªÀ…¶¢±µÝ†¶mB | …¶p£†hÉñ…g £†Vµ±µøgºB | ±ÀµÀB qÒ…h¸ ¶ª †¶pÁm¸hµÀ ¶¢Ã | </w:t>
      </w:r>
    </w:p>
    <w:p w14:paraId="6723872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…¶pÁ¶m†¶mÀå ¶¢Ã lÉ¶¢…Ym¸B | …¶pÁ¶m…¶mÀå ¶¢À†¶m¢Ð …lû¼±ÀµÃ | …¶pÁ¶m…¶mÀå £†¶¥ö …D±ÀµÀ†¶¢B | Y¹†hµÊ¢lµB …¶p£†hµñ¶¢h³ | …¶p£†hÉñg ¶pÁm¸»¬ ¶¢Ã | …¶¥ÀOÉñ†g lÉ…¶¢ l¿†lµïh³ | </w:t>
      </w:r>
    </w:p>
    <w:p w14:paraId="5903CE4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C…SÉé Oµñ…h¸ö-Oµñ…hµÃ(…S³î) ±µ†¶mÀ | </w:t>
      </w:r>
      <w:r w:rsidRPr="00F80021">
        <w:rPr>
          <w:rFonts w:ascii="Arial" w:hAnsi="Arial" w:cs="Arial"/>
          <w:b/>
          <w:sz w:val="28"/>
          <w:szCs w:val="28"/>
        </w:rPr>
        <w:t>1</w:t>
      </w:r>
    </w:p>
    <w:p w14:paraId="020DAEE6" w14:textId="77777777" w:rsidR="003034C3" w:rsidRPr="00F80021" w:rsidRDefault="003034C3" w:rsidP="00AF483D">
      <w:pPr>
        <w:pStyle w:val="NoSpacing"/>
      </w:pPr>
    </w:p>
    <w:p w14:paraId="61FB620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±ÀµÀ†hÉå …¶p£†hµñ-…¶¢À±¼Û†»¨ | C…SÉé £†hµhµ-¶¢À…¶må±¸ | sñ…¶¬î hÉ†¶m ¶pÁo¶¢ÀÊ¬ |</w:t>
      </w:r>
    </w:p>
    <w:p w14:paraId="03EB9FE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…Gsû¹‡sû¹ïA lÉ¶¢ ¶ª£hµB | …¶p£†hÉñg …¶ªÊ¢†¶m Vµ | …ElµA sñ†¶¬î ¶pÁo¶¢ÀÊ¬ |</w:t>
      </w:r>
    </w:p>
    <w:p w14:paraId="01621BB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…ËÈ¢…¶¥ö…lÉ¤ †¶pÁ…¶mj …lÉ¢¸ï‡S¸h³ | ±ÀµÀ†ËÈªþï …s¾¬ö-…¶ªå¶mÀ†¢Ð …¤hµ†¶pÅ©¸áB |</w:t>
      </w:r>
    </w:p>
    <w:p w14:paraId="2BCEEBB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hµ…±ÀµÃ ¶¢À†lµ¶måB ¶ª…lûµ¶¢Ã†lÉï¶¨À | …¶¢±ÀµÀ(S³Ø) †«¸ï…¶¢À ¶p†hµ±ÀÇÃ ±µ…±ÀÃg¸A | </w:t>
      </w:r>
      <w:r w:rsidRPr="00F80021">
        <w:rPr>
          <w:rFonts w:ascii="Arial" w:hAnsi="Arial" w:cs="Arial"/>
          <w:b/>
          <w:sz w:val="28"/>
          <w:szCs w:val="28"/>
        </w:rPr>
        <w:t>2</w:t>
      </w:r>
    </w:p>
    <w:p w14:paraId="3C34AA76" w14:textId="77777777" w:rsidR="003034C3" w:rsidRPr="00F80021" w:rsidRDefault="003034C3" w:rsidP="00AF483D">
      <w:pPr>
        <w:pStyle w:val="NoSpacing"/>
      </w:pPr>
    </w:p>
    <w:p w14:paraId="4B7C48F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…ËÈ¢…¥¹ö…¶m±Ð …±µ¦î†tû±³ ¶¢Ã ¶pÁm¸hµÀ | ¢¸†hµB …q¸ñgÉ†Êm…»¨±Ð †¶¢À…±ÀÇÃ sûµÃB |</w:t>
      </w:r>
    </w:p>
    <w:p w14:paraId="7A07466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l¸ï†¢¸¶pÅ…k¼¤ ¶p†±ÀµÀ…«¸ ¶p†±ÀÇÃtûB | …sÀÀh¸†¶¢±¿ …±ÀµÀZß†±ÀÉÀ ¶¢Ã ¶pÁoh¸A |</w:t>
      </w:r>
    </w:p>
    <w:p w14:paraId="0425ADA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…sÅ¶¬†l¼íB ¶ª£…hµ¶ªåýÅ†tûB | ¶¢†±¼øËÈ¨þá±³ lÉ…¶¢¶¢À†¶mîtûB | C…SÉé lµ‡Ì°ÇB ¶pÁm¸»¬ ¶¢Ã | ±ÀÉÀ†¶m …lÉ¢¸ C†¶pÁ¶mhµ | ±ÀÉÀm¸†qÒ …l¼¶¢ïUÖ†¶¥B | hÉ†¶m …l¼Ê¢ï…¶m sñ†¶¬îg¸ | </w:t>
      </w:r>
      <w:r w:rsidRPr="00F80021">
        <w:rPr>
          <w:rFonts w:ascii="Arial" w:hAnsi="Arial" w:cs="Arial"/>
          <w:b/>
          <w:sz w:val="28"/>
          <w:szCs w:val="28"/>
        </w:rPr>
        <w:t>3</w:t>
      </w:r>
      <w:r w:rsidRPr="00F80021">
        <w:rPr>
          <w:rFonts w:ascii="BRH Telugu Extra" w:hAnsi="BRH Telugu Extra" w:cs="BRH Telugu Extra"/>
          <w:sz w:val="40"/>
          <w:szCs w:val="40"/>
        </w:rPr>
        <w:t xml:space="preserve"> </w:t>
      </w:r>
    </w:p>
    <w:p w14:paraId="34828780" w14:textId="77777777" w:rsidR="003034C3" w:rsidRPr="00F80021" w:rsidRDefault="003034C3" w:rsidP="00AF483D">
      <w:pPr>
        <w:pStyle w:val="NoSpacing"/>
      </w:pPr>
    </w:p>
    <w:p w14:paraId="0E951212" w14:textId="77777777" w:rsidR="00A2399F" w:rsidRPr="00F80021" w:rsidRDefault="00A2399F" w:rsidP="00AF483D">
      <w:pPr>
        <w:pStyle w:val="NoSpacing"/>
      </w:pPr>
    </w:p>
    <w:p w14:paraId="07E2E47B" w14:textId="77777777" w:rsidR="00522AFF" w:rsidRPr="00F80021" w:rsidRDefault="00522AFF" w:rsidP="00AF483D">
      <w:pPr>
        <w:pStyle w:val="NoSpacing"/>
      </w:pPr>
    </w:p>
    <w:p w14:paraId="2663EF0B" w14:textId="77777777" w:rsidR="00522AFF" w:rsidRPr="00F80021" w:rsidRDefault="00522AFF" w:rsidP="00AF483D">
      <w:pPr>
        <w:pStyle w:val="NoSpacing"/>
      </w:pPr>
    </w:p>
    <w:p w14:paraId="62D640DA" w14:textId="77777777" w:rsidR="00522AFF" w:rsidRPr="00F80021" w:rsidRDefault="00522AFF" w:rsidP="00AF483D">
      <w:pPr>
        <w:pStyle w:val="NoSpacing"/>
      </w:pPr>
    </w:p>
    <w:p w14:paraId="5082CC7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…ElµA sñ†¶¬î ¶pÁo¶¢ÀÊ¬ | ±ÀµÀB †q¸¶¢…¶¢Ão-…±µlÉèþï†i | </w:t>
      </w:r>
    </w:p>
    <w:p w14:paraId="44EA4F2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sÀÀ†»¨…tûB ¶ªA†sûµÅ…hµ(…S³î) ±µ‡¶ªA | ¶ª…±µö(…S³î) ¶ª …¶pÁ¹hµ†¶¢À¥¹ßi | </w:t>
      </w:r>
    </w:p>
    <w:p w14:paraId="6BEAD91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…¶ªö…l¼hµA †¶¢Ã…hµ±¼†¶¥öm¸ | …q¸…¶¢…¶¢Ão±Ðï …ClÉèþï†i |</w:t>
      </w:r>
    </w:p>
    <w:p w14:paraId="2B9820D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sÀÀ†»¨…tûB ¶ªA†sûµÅ…hµ(…S³î) ±µ‡¶ªA | hµ…ËÈªþî ¶ª†±µ¶ªöj lµÀÊ¬ | </w:t>
      </w:r>
    </w:p>
    <w:p w14:paraId="063113A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…°½±µ(S³î) …¶ª±¼ê±µî†lûµÃ…lµOµA | …q¸…¶¢…¶¢ÃoB …¶ªö¶ªåþï†±ÀµÀoB || </w:t>
      </w:r>
      <w:r w:rsidRPr="00F80021">
        <w:rPr>
          <w:rFonts w:ascii="Arial" w:hAnsi="Arial" w:cs="Arial"/>
          <w:b/>
          <w:sz w:val="28"/>
          <w:szCs w:val="28"/>
        </w:rPr>
        <w:t>4</w:t>
      </w:r>
      <w:r w:rsidRPr="00F80021">
        <w:rPr>
          <w:rFonts w:ascii="BRH Telugu Extra" w:hAnsi="BRH Telugu Extra" w:cs="BRH Telugu Extra"/>
          <w:sz w:val="40"/>
          <w:szCs w:val="40"/>
        </w:rPr>
        <w:t xml:space="preserve"> </w:t>
      </w:r>
    </w:p>
    <w:p w14:paraId="23CBB9F2" w14:textId="77777777" w:rsidR="003034C3" w:rsidRPr="00F80021" w:rsidRDefault="003034C3" w:rsidP="00AF483D">
      <w:pPr>
        <w:pStyle w:val="NoSpacing"/>
      </w:pPr>
    </w:p>
    <w:p w14:paraId="59A94F4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…¶ªÀlµÀ…¶T¹ »¬ ¶p†±ÀµÀ¶ªöjB | sÀÀ†»¨…tûB ¶ªA†sûµÅ…hÐ ±µ†¶ªB | </w:t>
      </w:r>
    </w:p>
    <w:p w14:paraId="4F544DB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…s¹ñ…¶¬îgÉ…¶¨ö-¶¢ÀÅhµ(†S³î) …»¬hµA | …q¸…¶¢…¶¢Ão±³ †l¼¶¥¶mÀå ¶mB | </w:t>
      </w:r>
    </w:p>
    <w:p w14:paraId="7036FC7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…E¶¢ÀA </w:t>
      </w:r>
      <w:r w:rsidR="00522AFF"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…vÑOµ¶¢À†kÐ …C¶¢ÀÀA | O¸…¶¢Ã´mk³ ¶ª†¶¢À¶mB | </w:t>
      </w:r>
    </w:p>
    <w:p w14:paraId="087F380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…lÉ¤±³ …lÉËÈ¢B …¶ª¶¢Ã†sûµÅh¸B | …q¸…¶¢…¶¢ÃoB …¶ªö¶ªåþï†±ÀµÀoB | </w:t>
      </w:r>
    </w:p>
    <w:p w14:paraId="1395D27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…¶ªÀlµÀ…¶T¹ »¬ †¶TÅ…hµ¶¥ÀÛ†hµB | sÀÀ†»¨…tûB ¶ªA†sûµÅ…hÐ ±µ†¶ªB || </w:t>
      </w:r>
      <w:r w:rsidRPr="00F80021">
        <w:rPr>
          <w:rFonts w:ascii="Arial" w:hAnsi="Arial" w:cs="Arial"/>
          <w:b/>
          <w:sz w:val="28"/>
          <w:szCs w:val="28"/>
        </w:rPr>
        <w:t>5</w:t>
      </w:r>
    </w:p>
    <w:p w14:paraId="75B707B9" w14:textId="77777777" w:rsidR="003034C3" w:rsidRPr="00F80021" w:rsidRDefault="003034C3" w:rsidP="00AF483D">
      <w:pPr>
        <w:pStyle w:val="NoSpacing"/>
      </w:pPr>
    </w:p>
    <w:p w14:paraId="09B039C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…s¹ñ…¶¬îgÉ…¶¨ö-¶¢ÀÅhµ(†S³î) …»¬hµA | ±ÀÉÀ†¶m …lÉ¢¸B …¶p£†hÉñg | </w:t>
      </w:r>
    </w:p>
    <w:p w14:paraId="48A5144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…Dh¸î†¶mA …¶pÁ¶m…hÉ ¶ª‡l¸ | hÉ†¶m …¶ª¶¬†¶ªñ lû¸±Ég | </w:t>
      </w:r>
    </w:p>
    <w:p w14:paraId="0006EBB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…q¸…¶¢…¶¢Ã¶mïB †¶pÁ¶m¶mÀå ¶¢Ã | …q¸ñ…Y¹…¶phµïA …¶p£‡hµñA | </w:t>
      </w:r>
    </w:p>
    <w:p w14:paraId="248D86C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…¶¥hÐ†l¸ï¶¢À(S³î) »¬…±µgî‡±ÀµÀA | hÉ†¶m sñ…¶¬î £†lÐ …¶¢±ÀµÀA | </w:t>
      </w:r>
    </w:p>
    <w:p w14:paraId="6477413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…¶pÁ¹hµA sñ†¶¬î ¶pÁo¶¢ÀÊ¬ | E†¶mçòB ¶ªÀ…oj …¶ª¶¬†¶¢Ã ¶pÁm¸hµÀ | </w:t>
      </w:r>
    </w:p>
    <w:p w14:paraId="4E0E2E8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«Ò†¶¢ÀB …¶ªö«¸åþï ¶¢†±µÀgB …¶ª¤À‡V¸ï | …</w:t>
      </w:r>
      <w:r w:rsidR="00A2399F"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±ÀµÀÈ¢Ã ±¸‡Y¹ ¶pñ…¶¢ÀÅg¸†tûB ¶pÁm¸hµÀ ¶¢Ã | </w:t>
      </w:r>
    </w:p>
    <w:p w14:paraId="111ADBF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…Y¹hµ†Ê¢l¸</w:t>
      </w:r>
      <w:r w:rsidR="00AF483D" w:rsidRPr="00F80021">
        <w:rPr>
          <w:rFonts w:ascii="BRH Telugu Extra" w:hAnsi="BRH Telugu Extra" w:cs="BRH Telugu Extra"/>
          <w:sz w:val="40"/>
          <w:szCs w:val="40"/>
        </w:rPr>
        <w:t xml:space="preserve"> …È¢Ã±µÝ†±ÀµÀm¸åþï ¶pÁm¸hµÀ | </w:t>
      </w:r>
      <w:r w:rsidRPr="00F80021">
        <w:rPr>
          <w:rFonts w:ascii="BRH Telugu Extra" w:hAnsi="BRH Telugu Extra" w:cs="BRH Telugu Extra"/>
          <w:sz w:val="40"/>
          <w:szCs w:val="40"/>
        </w:rPr>
        <w:t xml:space="preserve">[MA] sûµÃ±µÀí…¶¢¶ªÀù†¶¢B || </w:t>
      </w:r>
      <w:r w:rsidR="00E34BE6" w:rsidRPr="00F80021">
        <w:rPr>
          <w:rFonts w:ascii="Arial" w:hAnsi="Arial" w:cs="Arial"/>
          <w:b/>
          <w:sz w:val="28"/>
          <w:szCs w:val="28"/>
        </w:rPr>
        <w:t>6</w:t>
      </w:r>
    </w:p>
    <w:p w14:paraId="4E744E31" w14:textId="77777777" w:rsidR="003034C3" w:rsidRPr="00F80021" w:rsidRDefault="003034C3" w:rsidP="00AF483D">
      <w:pPr>
        <w:pStyle w:val="NoSpacing"/>
      </w:pPr>
    </w:p>
    <w:p w14:paraId="5EE89CFE" w14:textId="77777777" w:rsidR="003034C3" w:rsidRPr="00F80021" w:rsidRDefault="003034C3" w:rsidP="00AF483D">
      <w:pPr>
        <w:pStyle w:val="3-Eng-Subheading-VedaVMSTelugu"/>
        <w:rPr>
          <w:color w:val="auto"/>
          <w:sz w:val="28"/>
          <w:szCs w:val="28"/>
        </w:rPr>
      </w:pPr>
      <w:r w:rsidRPr="00F80021">
        <w:rPr>
          <w:color w:val="auto"/>
          <w:sz w:val="28"/>
          <w:szCs w:val="28"/>
        </w:rPr>
        <w:t>TB 3.5.11.1</w:t>
      </w:r>
    </w:p>
    <w:p w14:paraId="1CDBAB6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hµ…VµÜ</w:t>
      </w:r>
      <w:r w:rsidR="00522AFF"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±ÀÇÃ±¸ †¶¢Åg½¶¢ÀÊ¬ | …S¸hµÀA </w:t>
      </w:r>
      <w:r w:rsidR="00984184"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±ÀµÀY¹ß†±ÀµÀ | …S¸hµÀA …</w:t>
      </w:r>
      <w:r w:rsidR="00984184"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±ÀµÀYß†¶phµ±ÀÉÀ |</w:t>
      </w:r>
    </w:p>
    <w:p w14:paraId="324B037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ËlÇ‡¤ …¶ªö»ªå†±µ¶ªÀå ¶mB | …¶ªö»ªå±³ ¶¢Ã†¶mÀÊ¨sûµïB | …H±µèþöA †ZS¸hµÀ sûÉ…¶¨YA | </w:t>
      </w:r>
    </w:p>
    <w:p w14:paraId="02D14B9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¶¥†mÐé C¶ªÀå …l¼ö¶p‡lÉ | ¶¥A Vµ†hµÀ¶¨êlÉ || </w:t>
      </w:r>
    </w:p>
    <w:p w14:paraId="324DCBC1" w14:textId="77777777" w:rsidR="003034C3" w:rsidRPr="00F80021" w:rsidRDefault="003034C3" w:rsidP="00AF483D">
      <w:pPr>
        <w:pStyle w:val="2-Centered-VedaVMSTelugu"/>
        <w:pBdr>
          <w:bottom w:val="single" w:sz="4" w:space="1" w:color="auto"/>
        </w:pBdr>
        <w:rPr>
          <w:color w:val="auto"/>
        </w:rPr>
      </w:pPr>
      <w:r w:rsidRPr="00F80021">
        <w:rPr>
          <w:color w:val="auto"/>
        </w:rPr>
        <w:t xml:space="preserve">MA ¥¹…nåB ¥¹…nåB ¥¹†nåB || </w:t>
      </w:r>
    </w:p>
    <w:p w14:paraId="6D8E742B" w14:textId="77777777" w:rsidR="003034C3" w:rsidRPr="00F80021" w:rsidRDefault="003034C3" w:rsidP="00122093">
      <w:pPr>
        <w:pStyle w:val="1Title-VedaVMSTelugu"/>
        <w:rPr>
          <w:color w:val="auto"/>
        </w:rPr>
      </w:pPr>
      <w:bookmarkStart w:id="5" w:name="_Toc535268397"/>
      <w:r w:rsidRPr="00F80021">
        <w:rPr>
          <w:color w:val="auto"/>
        </w:rPr>
        <w:t>¢¸¶ªÀå ¶¢À¶måòA</w:t>
      </w:r>
      <w:bookmarkEnd w:id="5"/>
      <w:r w:rsidRPr="00F80021">
        <w:rPr>
          <w:color w:val="auto"/>
        </w:rPr>
        <w:t xml:space="preserve"> </w:t>
      </w:r>
    </w:p>
    <w:p w14:paraId="0D0B8A4A" w14:textId="77777777" w:rsidR="003034C3" w:rsidRPr="00F80021" w:rsidRDefault="003034C3" w:rsidP="00DB14FA">
      <w:pPr>
        <w:pStyle w:val="3-Eng-Subheading-VedaVMSTelugu"/>
        <w:rPr>
          <w:color w:val="auto"/>
          <w:sz w:val="28"/>
          <w:szCs w:val="28"/>
        </w:rPr>
      </w:pPr>
      <w:r w:rsidRPr="00F80021">
        <w:rPr>
          <w:color w:val="auto"/>
          <w:sz w:val="28"/>
          <w:szCs w:val="28"/>
        </w:rPr>
        <w:t>TS 3.4.10</w:t>
      </w:r>
    </w:p>
    <w:p w14:paraId="0EC4E55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¢¸‡«Òå¶¨ê…hÉ ¶pñ†iY¹o …¶¬ï«¸î´mæ †«¸ö…Ê¢¥Ñ †C¶m…¤À¢Ð †sûµ¢¸ ¶mB |</w:t>
      </w:r>
    </w:p>
    <w:p w14:paraId="329E234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±ÀµÀhÉåþö †¶¢À…Ê¬ ¶pñ…i hµ†mÐé YÂ¶¨…¶ªö ¶¥†¶mé Jlû¼ …l¼ö¶p…lÉ ¶¥A Vµ†hµÀ¶¨êlÉ |</w:t>
      </w:r>
    </w:p>
    <w:p w14:paraId="77BB2B6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¢¸‡«Òå¶¨êhÉ …¶¥Sµî†±ÀµÃ …¶ª(…S³î) ¶ª†l¸ hÉ ¶ª…°½¶¢À†»¬ …±µgö†±ÀµÃ S¸…hµÀ ¶¢À‡h¸ï | </w:t>
      </w:r>
    </w:p>
    <w:p w14:paraId="627C465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 …¶¢B °É†¶¢À …Ghµ ±ÀÇÃ…SÉ ¶¢†±µmÐé …±ÀµÀÃ±ÀµÀA †q¸hµ …¶ªö»ªå…tûB ¶ª†l¸ ¶mB | </w:t>
      </w:r>
    </w:p>
    <w:p w14:paraId="54A33545" w14:textId="77777777" w:rsidR="003034C3" w:rsidRPr="00F80021" w:rsidRDefault="003034C3" w:rsidP="007744EF">
      <w:pPr>
        <w:pStyle w:val="NoSpacing"/>
      </w:pPr>
    </w:p>
    <w:p w14:paraId="143F84B7" w14:textId="77777777" w:rsidR="003034C3" w:rsidRPr="00F80021" w:rsidRDefault="003034C3" w:rsidP="007671A2">
      <w:pPr>
        <w:pStyle w:val="3-Eng-Subheading-VedaVMSTelugu"/>
        <w:rPr>
          <w:rFonts w:cs="Arial"/>
          <w:color w:val="auto"/>
          <w:sz w:val="28"/>
          <w:szCs w:val="28"/>
        </w:rPr>
      </w:pPr>
      <w:r w:rsidRPr="00F80021">
        <w:rPr>
          <w:color w:val="auto"/>
          <w:sz w:val="28"/>
          <w:szCs w:val="28"/>
        </w:rPr>
        <w:t>APMB 2.5.19</w:t>
      </w:r>
    </w:p>
    <w:p w14:paraId="63D3227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¢¸‡«Òå¶¨êhÉ …¶pñhµ†±µgÑ ¶m J…lû¼ SÐ…tû±µ†Ê¥ö-tû±¼mÐç |</w:t>
      </w:r>
    </w:p>
    <w:p w14:paraId="35DF169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…CY†±¸¶ªÊªå …¶ªPÉï †«¸ï¶¢À …»phÉ†¶¢ …¶pÁh¸ñ´m ¶pñ†i mÐ YÂ¶¨¶ªö |</w:t>
      </w:r>
    </w:p>
    <w:p w14:paraId="4A72580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…C…¤À…¶¢¶® ¢¸‡«Òå¶¨ê…hÉ £†¥¹ö …±µÃq¸†g¸ï …£¶¥´mé | ¶ª†P¹ …¶ªÀÊ¥†¶¢ Jlû¼¶mB |</w:t>
      </w:r>
    </w:p>
    <w:p w14:paraId="1FA7CEB9" w14:textId="77777777" w:rsidR="00A2399F" w:rsidRPr="00F80021" w:rsidRDefault="007671A2"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…¦…¶¢(…S³î) …¦¶¢A | </w:t>
      </w:r>
      <w:r w:rsidR="003034C3" w:rsidRPr="00F80021">
        <w:rPr>
          <w:rFonts w:ascii="BRH Telugu Extra" w:hAnsi="BRH Telugu Extra" w:cs="BRH Telugu Extra"/>
          <w:sz w:val="40"/>
          <w:szCs w:val="40"/>
        </w:rPr>
        <w:t xml:space="preserve">sûµÃ±µÀí…¶¢¶ªÀù…¢Ð sûµÃ±µÀí…¶¢¶ªÀù…¢Ð sûµÃ±µÀí…¶¢¶ªÀù†¶¢B | </w:t>
      </w:r>
    </w:p>
    <w:p w14:paraId="03B2624E" w14:textId="77777777" w:rsidR="003034C3" w:rsidRPr="00F80021" w:rsidRDefault="003034C3" w:rsidP="007671A2">
      <w:pPr>
        <w:pBdr>
          <w:bottom w:val="single" w:sz="4" w:space="1" w:color="auto"/>
        </w:pBdr>
        <w:autoSpaceDE w:val="0"/>
        <w:autoSpaceDN w:val="0"/>
        <w:adjustRightInd w:val="0"/>
        <w:spacing w:after="0" w:line="240" w:lineRule="auto"/>
        <w:rPr>
          <w:rFonts w:ascii="BRH Telugu RN" w:hAnsi="BRH Telugu RN" w:cs="BRH Telugu RN"/>
          <w:sz w:val="40"/>
          <w:szCs w:val="40"/>
        </w:rPr>
      </w:pPr>
    </w:p>
    <w:p w14:paraId="6D720EAB" w14:textId="77777777" w:rsidR="003034C3" w:rsidRPr="00F80021" w:rsidRDefault="003034C3" w:rsidP="00380270">
      <w:pPr>
        <w:pStyle w:val="1Title-VedaVMSTelugu"/>
        <w:rPr>
          <w:color w:val="auto"/>
        </w:rPr>
      </w:pPr>
      <w:bookmarkStart w:id="6" w:name="_Toc535268398"/>
      <w:r w:rsidRPr="00F80021">
        <w:rPr>
          <w:color w:val="auto"/>
        </w:rPr>
        <w:lastRenderedPageBreak/>
        <w:t>¶¢±µÀg ¶ªÃOµåA</w:t>
      </w:r>
      <w:bookmarkEnd w:id="6"/>
    </w:p>
    <w:p w14:paraId="4BA9A923" w14:textId="77777777" w:rsidR="003034C3" w:rsidRPr="00F80021" w:rsidRDefault="003034C3" w:rsidP="00303803">
      <w:pPr>
        <w:pStyle w:val="3-Eng-Subheading-VedaVMSTelugu"/>
        <w:rPr>
          <w:color w:val="auto"/>
        </w:rPr>
      </w:pPr>
      <w:r w:rsidRPr="00F80021">
        <w:rPr>
          <w:color w:val="auto"/>
        </w:rPr>
        <w:t xml:space="preserve">(TS 1.5.11.3) </w:t>
      </w:r>
    </w:p>
    <w:p w14:paraId="46CA76A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G†lµÀ…hµå¶¢ÀA †¶</w:t>
      </w:r>
      <w:r w:rsidR="00FF3342" w:rsidRPr="00F80021">
        <w:rPr>
          <w:rFonts w:ascii="BRH Devanagari Extra" w:hAnsi="BRH Devanagari Extra" w:cs="BRH Devanagari Extra"/>
          <w:sz w:val="40"/>
          <w:szCs w:val="40"/>
        </w:rPr>
        <w:t>Æ</w:t>
      </w:r>
      <w:r w:rsidRPr="00F80021">
        <w:rPr>
          <w:rFonts w:ascii="BRH Telugu Extra" w:hAnsi="BRH Telugu Extra" w:cs="BRH Telugu Extra"/>
          <w:sz w:val="40"/>
          <w:szCs w:val="40"/>
        </w:rPr>
        <w:t>¢±µÀ…g q¸†¶¥ …¶¢À¶ªî-lµ†¢¸…lûµ¶¢ÀA £†¶¢À…lûµï¶¢À(S³Ø) †¶¥ñk¸±ÀµÀ |</w:t>
      </w:r>
    </w:p>
    <w:p w14:paraId="60370E2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C†k¸ …¶¢±ÀµÀ†¶¢Ãl¼hµï …¶¢ñhÉ hµ¢¸†m¸Sµ…«Ò C†l¼hµ±ÀÉÀ «¸ï¶¢À || </w:t>
      </w:r>
      <w:r w:rsidRPr="00F80021">
        <w:rPr>
          <w:rFonts w:ascii="Arial" w:hAnsi="Arial" w:cs="Arial"/>
          <w:b/>
          <w:sz w:val="28"/>
          <w:szCs w:val="28"/>
        </w:rPr>
        <w:t>1</w:t>
      </w:r>
      <w:r w:rsidRPr="00F80021">
        <w:rPr>
          <w:rFonts w:ascii="BRH Telugu Extra" w:hAnsi="BRH Telugu Extra" w:cs="BRH Telugu Extra"/>
          <w:sz w:val="40"/>
          <w:szCs w:val="40"/>
        </w:rPr>
        <w:t xml:space="preserve"> </w:t>
      </w:r>
    </w:p>
    <w:p w14:paraId="3B26E96D" w14:textId="77777777" w:rsidR="003034C3" w:rsidRPr="00F80021" w:rsidRDefault="003034C3" w:rsidP="00303803">
      <w:pPr>
        <w:pStyle w:val="3-Eng-Subheading-VedaVMSTelugu"/>
        <w:rPr>
          <w:color w:val="auto"/>
        </w:rPr>
      </w:pPr>
      <w:r w:rsidRPr="00F80021">
        <w:rPr>
          <w:color w:val="auto"/>
        </w:rPr>
        <w:t>(TS 1.2.8.1)</w:t>
      </w:r>
    </w:p>
    <w:p w14:paraId="5ED5CCB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C†¶ªåsû³ …m¸l¸èþï †¶¢ÀÅ…¶¨sûÑ …C¶må†±¼…°µ-¶¢À†£À¤Àhµ ¶¢…±¼¶¢Ã†gA ¶pÅ…k¼¢¸ï </w:t>
      </w:r>
    </w:p>
    <w:p w14:paraId="4B1B8BA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D„†¾ª…lµl³ £…¥¹ö sûµÀ†¶¢m¸n …¶ª¶¢Ãñf³ £Ê¥öh¸å…n ¶¢†±µÀg¶ªï …¶¢ñh¸†n || </w:t>
      </w:r>
      <w:r w:rsidRPr="00F80021">
        <w:rPr>
          <w:rFonts w:ascii="Arial" w:hAnsi="Arial" w:cs="Arial"/>
          <w:b/>
          <w:sz w:val="28"/>
          <w:szCs w:val="28"/>
        </w:rPr>
        <w:t>2</w:t>
      </w:r>
      <w:r w:rsidRPr="00F80021">
        <w:rPr>
          <w:rFonts w:ascii="BRH Telugu Extra" w:hAnsi="BRH Telugu Extra" w:cs="BRH Telugu Extra"/>
          <w:sz w:val="40"/>
          <w:szCs w:val="40"/>
        </w:rPr>
        <w:t xml:space="preserve"> </w:t>
      </w:r>
    </w:p>
    <w:p w14:paraId="7ACA6E12" w14:textId="77777777" w:rsidR="003034C3" w:rsidRPr="00F80021" w:rsidRDefault="003034C3" w:rsidP="00303803">
      <w:pPr>
        <w:pStyle w:val="3-Eng-Subheading-VedaVMSTelugu"/>
        <w:rPr>
          <w:color w:val="auto"/>
        </w:rPr>
      </w:pPr>
      <w:r w:rsidRPr="00F80021">
        <w:rPr>
          <w:color w:val="auto"/>
        </w:rPr>
        <w:t>(TS .3.4.11.6)</w:t>
      </w:r>
    </w:p>
    <w:p w14:paraId="42ED9CE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±ÀµÀiÖ…cÉÛlµ †¶</w:t>
      </w:r>
      <w:r w:rsidR="008C72C8" w:rsidRPr="00F80021">
        <w:rPr>
          <w:rFonts w:ascii="BRH Devanagari Extra" w:hAnsi="BRH Devanagari Extra" w:cs="BRH Devanagari Extra"/>
          <w:sz w:val="40"/>
          <w:szCs w:val="40"/>
        </w:rPr>
        <w:t>Æ</w:t>
      </w:r>
      <w:r w:rsidRPr="00F80021">
        <w:rPr>
          <w:rFonts w:ascii="BRH Telugu Extra" w:hAnsi="BRH Telugu Extra" w:cs="BRH Telugu Extra"/>
          <w:sz w:val="40"/>
          <w:szCs w:val="40"/>
        </w:rPr>
        <w:t>¢±µÀ…g ËlÇ…Ê¢ï Y†Êm„tû…lÐñ¶¬A †¶¢À…¶mÀ‡©¸ï¶¥Û†±¸¶¢À»ª |</w:t>
      </w:r>
    </w:p>
    <w:p w14:paraId="30A9273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C†W…jå ±ÀµÀhµå…¶¢ lûµ†±¸î ±ÀµÀÀ±ÀÇÃ…»p¶¢À ¶¢Ã …¶m¶ªå…«¸î lÉ†¶m«Ò lÉ¶¢ ±¿±¼¶¨B || </w:t>
      </w:r>
      <w:r w:rsidRPr="00F80021">
        <w:rPr>
          <w:rFonts w:ascii="Arial" w:hAnsi="Arial" w:cs="Arial"/>
          <w:b/>
          <w:sz w:val="28"/>
          <w:szCs w:val="28"/>
        </w:rPr>
        <w:t>3</w:t>
      </w:r>
      <w:r w:rsidRPr="00F80021">
        <w:rPr>
          <w:rFonts w:ascii="BRH Telugu Extra" w:hAnsi="BRH Telugu Extra" w:cs="BRH Telugu Extra"/>
          <w:sz w:val="40"/>
          <w:szCs w:val="40"/>
        </w:rPr>
        <w:t xml:space="preserve"> </w:t>
      </w:r>
    </w:p>
    <w:p w14:paraId="6451D533" w14:textId="77777777" w:rsidR="003034C3" w:rsidRPr="00F80021" w:rsidRDefault="00303803" w:rsidP="00303803">
      <w:pPr>
        <w:pStyle w:val="3-Eng-Subheading-VedaVMSTelugu"/>
        <w:rPr>
          <w:color w:val="auto"/>
        </w:rPr>
      </w:pPr>
      <w:r w:rsidRPr="00F80021">
        <w:rPr>
          <w:color w:val="auto"/>
        </w:rPr>
        <w:t>(</w:t>
      </w:r>
      <w:r w:rsidR="003034C3" w:rsidRPr="00F80021">
        <w:rPr>
          <w:color w:val="auto"/>
        </w:rPr>
        <w:t>TS .3.4.11.6</w:t>
      </w:r>
      <w:r w:rsidRPr="00F80021">
        <w:rPr>
          <w:color w:val="auto"/>
        </w:rPr>
        <w:t>)</w:t>
      </w:r>
    </w:p>
    <w:p w14:paraId="326CE12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…Oº…hµ¢¸…«Ò ±ÀµÀ†l¼ñ…±¼¶pÁ±µé …l¿£ ±ÀµÀ†l¸ö ¶T¹ …¶ªhµï-…¶¢ÀÀhµ±ÀµÀ¶mé …£lµî |</w:t>
      </w:r>
    </w:p>
    <w:p w14:paraId="1606E7B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¶ª…±¸ö h¸ £†¶¨ï ¦…k¼±É†¶¢ …lÉ¢¸†k¸ hÉ «¸ï¶¢À ¶¢±µÀg …»pñ±ÀµÃ†¶ªB || </w:t>
      </w:r>
      <w:r w:rsidRPr="00F80021">
        <w:rPr>
          <w:rFonts w:ascii="Arial" w:hAnsi="Arial" w:cs="Arial"/>
          <w:b/>
          <w:sz w:val="28"/>
          <w:szCs w:val="28"/>
        </w:rPr>
        <w:t>4</w:t>
      </w:r>
      <w:r w:rsidRPr="00F80021">
        <w:rPr>
          <w:rFonts w:ascii="BRH Telugu Extra" w:hAnsi="BRH Telugu Extra" w:cs="BRH Telugu Extra"/>
          <w:sz w:val="40"/>
          <w:szCs w:val="40"/>
        </w:rPr>
        <w:t xml:space="preserve"> </w:t>
      </w:r>
    </w:p>
    <w:p w14:paraId="21F4410E" w14:textId="77777777" w:rsidR="003034C3" w:rsidRPr="00F80021" w:rsidRDefault="003034C3" w:rsidP="00303803">
      <w:pPr>
        <w:pStyle w:val="3-Eng-Subheading-VedaVMSTelugu"/>
        <w:rPr>
          <w:color w:val="auto"/>
        </w:rPr>
      </w:pPr>
      <w:r w:rsidRPr="00F80021">
        <w:rPr>
          <w:color w:val="auto"/>
        </w:rPr>
        <w:t>(TS .1.5.11.3)</w:t>
      </w:r>
    </w:p>
    <w:p w14:paraId="32708D4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 …hÉ Ê¬†fÐ ¶¢±µÀ…g ¶m†È¢Ã…tû±µ†¶¢ …±ÀµÀYÉß-†tû±¿¶¢ÀÊ¬ …¶¬£†±¼íB |</w:t>
      </w:r>
    </w:p>
    <w:p w14:paraId="22E9AD4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°µ†±ÀµÀ¶mé…-¶ªî†sûµï ¶¢À¶ªÀ±µ-¶pñVÉ…hÐ ±¸…YÊmém¸(†S³î)»ª ¦¶¥ñkµB …OµÅh¸†n || </w:t>
      </w:r>
      <w:r w:rsidRPr="00F80021">
        <w:rPr>
          <w:rFonts w:ascii="Arial" w:hAnsi="Arial" w:cs="Arial"/>
          <w:b/>
          <w:sz w:val="28"/>
          <w:szCs w:val="28"/>
        </w:rPr>
        <w:t>5</w:t>
      </w:r>
      <w:r w:rsidRPr="00F80021">
        <w:rPr>
          <w:rFonts w:ascii="BRH Telugu Extra" w:hAnsi="BRH Telugu Extra" w:cs="BRH Telugu Extra"/>
          <w:sz w:val="40"/>
          <w:szCs w:val="40"/>
        </w:rPr>
        <w:t xml:space="preserve"> </w:t>
      </w:r>
    </w:p>
    <w:p w14:paraId="79AA0CC8" w14:textId="77777777" w:rsidR="003034C3" w:rsidRPr="00F80021" w:rsidRDefault="00303803" w:rsidP="00303803">
      <w:pPr>
        <w:pStyle w:val="3-Eng-Subheading-VedaVMSTelugu"/>
        <w:rPr>
          <w:color w:val="auto"/>
        </w:rPr>
      </w:pPr>
      <w:r w:rsidRPr="00F80021">
        <w:rPr>
          <w:color w:val="auto"/>
        </w:rPr>
        <w:t>(TS</w:t>
      </w:r>
      <w:r w:rsidR="003034C3" w:rsidRPr="00F80021">
        <w:rPr>
          <w:color w:val="auto"/>
        </w:rPr>
        <w:t>.2.1.11.6)</w:t>
      </w:r>
    </w:p>
    <w:p w14:paraId="0BB93C2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†hµh¸ö±ÀµÃ…£À sñ†¶¬î…g¸ ¶¢†¶mç¶¢Ã…¶m ¶ªål¸ ‡¥¹…Êªå ±ÀµÀ†Y¶¢ÃmÐ …¶¬£†±¼íB | </w:t>
      </w:r>
    </w:p>
    <w:p w14:paraId="5C44B85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C†Ê¬fµ¶¢ÃmÐ ¶¢±µÀ…gÉ¶¬ …sÑlµÀèþï†±µÀ¶¥(S³î) …¶ª ¶¢Ã…¶m D…±ÀµÀÀB ¶pñ†È¢Ã¾¨B || </w:t>
      </w:r>
      <w:r w:rsidRPr="00F80021">
        <w:rPr>
          <w:rFonts w:ascii="Arial" w:hAnsi="Arial" w:cs="Arial"/>
          <w:b/>
          <w:sz w:val="28"/>
          <w:szCs w:val="28"/>
        </w:rPr>
        <w:t>6</w:t>
      </w:r>
      <w:r w:rsidRPr="00F80021">
        <w:rPr>
          <w:rFonts w:ascii="BRH Telugu Extra" w:hAnsi="BRH Telugu Extra" w:cs="BRH Telugu Extra"/>
          <w:sz w:val="40"/>
          <w:szCs w:val="40"/>
        </w:rPr>
        <w:t xml:space="preserve"> </w:t>
      </w:r>
    </w:p>
    <w:p w14:paraId="5360F98F" w14:textId="77777777" w:rsidR="003034C3" w:rsidRPr="00F80021" w:rsidRDefault="003034C3" w:rsidP="002461DC">
      <w:pPr>
        <w:pStyle w:val="4-ULine-Subheading-VedaVMSTelugu"/>
        <w:rPr>
          <w:color w:val="auto"/>
        </w:rPr>
      </w:pPr>
      <w:r w:rsidRPr="00F80021">
        <w:rPr>
          <w:color w:val="auto"/>
        </w:rPr>
        <w:t>¶¢±µÀg S¸±ÀµÀjñ</w:t>
      </w:r>
    </w:p>
    <w:p w14:paraId="4A52CAE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YÂAsûµO¸†±ÀµÀ …£lµî†Ê¬ q¸¶¥…¶¬«¸å±ÀµÀ</w:t>
      </w:r>
      <w:r w:rsidR="00B4795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†lû¿¶¢À»¬ | hµ†mÐé ¶¢±µÀgB ¶pñ…VÐlµ‡±ÀµÃh³|</w:t>
      </w:r>
    </w:p>
    <w:p w14:paraId="653DCABD" w14:textId="77777777" w:rsidR="003034C3" w:rsidRPr="00F80021" w:rsidRDefault="003034C3" w:rsidP="00B47958">
      <w:pPr>
        <w:pStyle w:val="2-Centered-VedaVMSTelugu"/>
        <w:pBdr>
          <w:bottom w:val="single" w:sz="4" w:space="1" w:color="auto"/>
        </w:pBdr>
        <w:rPr>
          <w:color w:val="auto"/>
        </w:rPr>
      </w:pPr>
      <w:r w:rsidRPr="00F80021">
        <w:rPr>
          <w:color w:val="auto"/>
        </w:rPr>
        <w:lastRenderedPageBreak/>
        <w:t>MA ¥¹…nåB ¥¹…nåB ¥¹†nåB ||</w:t>
      </w:r>
    </w:p>
    <w:p w14:paraId="0E97ACEC" w14:textId="77777777" w:rsidR="00BB545A" w:rsidRPr="00F80021" w:rsidRDefault="003034C3" w:rsidP="00380270">
      <w:pPr>
        <w:pStyle w:val="1Title-VedaVMSTelugu"/>
        <w:rPr>
          <w:color w:val="auto"/>
        </w:rPr>
      </w:pPr>
      <w:bookmarkStart w:id="7" w:name="_Toc535268399"/>
      <w:r w:rsidRPr="00F80021">
        <w:rPr>
          <w:color w:val="auto"/>
        </w:rPr>
        <w:t>sñ¶¬î ¶ªÃOµåA</w:t>
      </w:r>
      <w:bookmarkEnd w:id="7"/>
    </w:p>
    <w:p w14:paraId="6BD1A1AA" w14:textId="77777777" w:rsidR="003034C3" w:rsidRPr="00F80021" w:rsidRDefault="003034C3" w:rsidP="00BB545A">
      <w:pPr>
        <w:pStyle w:val="3-Eng-Subheading-VedaVMSTelugu"/>
        <w:rPr>
          <w:rFonts w:ascii="BRH Telugu RN" w:hAnsi="BRH Telugu RN" w:cs="BRH Telugu RN"/>
          <w:color w:val="auto"/>
          <w:sz w:val="40"/>
        </w:rPr>
      </w:pPr>
      <w:r w:rsidRPr="00F80021">
        <w:rPr>
          <w:color w:val="auto"/>
        </w:rPr>
        <w:t>(TB 2</w:t>
      </w:r>
      <w:r w:rsidR="00BB545A" w:rsidRPr="00F80021">
        <w:rPr>
          <w:color w:val="auto"/>
        </w:rPr>
        <w:t>.</w:t>
      </w:r>
      <w:r w:rsidRPr="00F80021">
        <w:rPr>
          <w:color w:val="auto"/>
        </w:rPr>
        <w:t>8</w:t>
      </w:r>
      <w:r w:rsidR="00BB545A" w:rsidRPr="00F80021">
        <w:rPr>
          <w:color w:val="auto"/>
        </w:rPr>
        <w:t>.</w:t>
      </w:r>
      <w:r w:rsidRPr="00F80021">
        <w:rPr>
          <w:color w:val="auto"/>
        </w:rPr>
        <w:t>8</w:t>
      </w:r>
      <w:r w:rsidR="00BB545A" w:rsidRPr="00F80021">
        <w:rPr>
          <w:color w:val="auto"/>
        </w:rPr>
        <w:t>.</w:t>
      </w:r>
      <w:r w:rsidRPr="00F80021">
        <w:rPr>
          <w:color w:val="auto"/>
        </w:rPr>
        <w:t>8)</w:t>
      </w:r>
    </w:p>
    <w:p w14:paraId="6433DEF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sñ†¶¬îY…Y¹ß¶mA †¶pñ…kµ¶¢ÀA …¶pÁ±µ…«¸ål³ £†¾ª…¶¢ÀhµB …¶ªÀ±µÀ†VÐ …Ê¢¶m †D¶¢B | </w:t>
      </w:r>
    </w:p>
    <w:p w14:paraId="34FE368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 …sÀl¼èþé†±ÀµÃ G…¶p¶¢Ã †C¶ªï …£©¸áB …¶ªhµ…¶¥Û ±ÀÇÃ…n-¶¢À†¶ªhµ…¶¥Û £†¶¢B | </w:t>
      </w:r>
      <w:r w:rsidRPr="00F80021">
        <w:rPr>
          <w:rFonts w:ascii="Arial" w:hAnsi="Arial" w:cs="Arial"/>
          <w:b/>
          <w:sz w:val="28"/>
          <w:szCs w:val="28"/>
        </w:rPr>
        <w:t>1</w:t>
      </w:r>
    </w:p>
    <w:p w14:paraId="177D94E2" w14:textId="77777777" w:rsidR="00357833" w:rsidRPr="00F80021" w:rsidRDefault="00357833" w:rsidP="00357833">
      <w:pPr>
        <w:pStyle w:val="NoSpacing"/>
      </w:pPr>
    </w:p>
    <w:p w14:paraId="47C5676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…»ph¸-…£±¸†Y¹ ¶¢ÀÅ…¶¨sûÑ-†±µ…±ÀÃg¸A-…¶¢À¶må†±¼°µA </w:t>
      </w:r>
      <w:r w:rsidR="00420278"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…£¶¥ö†±µÃ…¶p D†£Ê¢¶¥ | </w:t>
      </w:r>
    </w:p>
    <w:p w14:paraId="7B1D01A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hµ…¶¢ÀË±ÇþÖ-…±µ†sûµï±µÛnå …¶¢kµùA sñ…¶¬î ¶ª…¶måA sñ†¶¬îg¸ …¶¢±µè†±ÀµÀ¶måB | </w:t>
      </w:r>
      <w:r w:rsidRPr="00F80021">
        <w:rPr>
          <w:rFonts w:ascii="Arial" w:hAnsi="Arial" w:cs="Arial"/>
          <w:b/>
          <w:sz w:val="28"/>
          <w:szCs w:val="28"/>
        </w:rPr>
        <w:t>2</w:t>
      </w:r>
    </w:p>
    <w:p w14:paraId="22D5740F" w14:textId="77777777" w:rsidR="00357833" w:rsidRPr="00F80021" w:rsidRDefault="00357833" w:rsidP="00357833">
      <w:pPr>
        <w:pStyle w:val="NoSpacing"/>
      </w:pPr>
    </w:p>
    <w:p w14:paraId="71D217D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sñ†¶¬î …lÉ¢¸†¶m Y¶m…±ÀµÀl³ sñ…¶¬î £†¶¥ö…£ÀlµA Y†Sµh³ | </w:t>
      </w:r>
    </w:p>
    <w:p w14:paraId="23E8D238"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sñ†¶¬îgB …°µhµñA n†±¼î…hµA sñ†¶¬î s¹ñ…¶¬îg …Dhµî‡m¸ | </w:t>
      </w:r>
      <w:r w:rsidRPr="00F80021">
        <w:rPr>
          <w:rFonts w:ascii="Arial" w:hAnsi="Arial" w:cs="Arial"/>
          <w:b/>
          <w:sz w:val="28"/>
          <w:szCs w:val="28"/>
        </w:rPr>
        <w:t>3</w:t>
      </w:r>
    </w:p>
    <w:p w14:paraId="35D57CCB" w14:textId="77777777" w:rsidR="00357833" w:rsidRPr="00F80021" w:rsidRDefault="00357833" w:rsidP="00357833">
      <w:pPr>
        <w:pStyle w:val="NoSpacing"/>
      </w:pPr>
    </w:p>
    <w:p w14:paraId="5A21586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…C¶må†±µ»ªî-…néÊ¢À …vÑO¸ …C¶må±³ £†¶¥ö…£ÀlµA Y†Sµh³ | </w:t>
      </w:r>
    </w:p>
    <w:p w14:paraId="4C494D6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sñ…ËÈ¬þî¶¢ …sûµÃh¸…m¸A YÉï…¶¨áA hÉ…¶m †OÐ„±µú…i ¶ªê†±¼èhµÀA | </w:t>
      </w:r>
      <w:r w:rsidRPr="00F80021">
        <w:rPr>
          <w:rFonts w:ascii="Arial" w:hAnsi="Arial" w:cs="Arial"/>
          <w:b/>
          <w:sz w:val="28"/>
          <w:szCs w:val="28"/>
        </w:rPr>
        <w:t>4</w:t>
      </w:r>
    </w:p>
    <w:p w14:paraId="332AFDB3" w14:textId="77777777" w:rsidR="00357833" w:rsidRPr="00F80021" w:rsidRDefault="00357833" w:rsidP="00357833">
      <w:pPr>
        <w:pStyle w:val="NoSpacing"/>
      </w:pPr>
    </w:p>
    <w:p w14:paraId="135385F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sñ†¶¬î´m …lÉ¢¸ ¶ªåò†±ÀµÀ»ªåò(S³î)…¶¥l³ sñ†¶¬î-né¶mçò ¶pñY¹…¶pj | </w:t>
      </w:r>
    </w:p>
    <w:p w14:paraId="0647D2B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sñ†¶¬î´m …¶¬ £†¥¹ö …sûµÃh¸†n …m¸¤ …¢¸¶måB …¶ª¶¢Ã†»¬h¸ | </w:t>
      </w:r>
      <w:r w:rsidRPr="00F80021">
        <w:rPr>
          <w:rFonts w:ascii="Arial" w:hAnsi="Arial" w:cs="Arial"/>
          <w:b/>
          <w:sz w:val="28"/>
          <w:szCs w:val="28"/>
        </w:rPr>
        <w:t>5</w:t>
      </w:r>
    </w:p>
    <w:p w14:paraId="0C6C6D5D" w14:textId="77777777" w:rsidR="00357833" w:rsidRPr="00F80021" w:rsidRDefault="00357833" w:rsidP="00357833">
      <w:pPr>
        <w:pStyle w:val="NoSpacing"/>
      </w:pPr>
    </w:p>
    <w:p w14:paraId="36AC2DF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Vµ†hµ…¶ªñ D…¥¹B ¶pñ†Vµ±µ-…¶måþöSµé†±ÀµÀB …E¶¢À†mÐé …±ÀµÀYß†¶mé±ÀµÀhµÀ ¶pñ…Y¹¶m´mé | </w:t>
      </w:r>
    </w:p>
    <w:p w14:paraId="066BA0B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…¶TÅhµA »p†¶mö…¶mé-Y±µ(†S³î) …¶ªÀ¤…±µA sñ†¶¬î …¶ª£Àl³ †sûµ…¶¢h¸ï†¶¬Àjm¸A | </w:t>
      </w:r>
      <w:r w:rsidRPr="00F80021">
        <w:rPr>
          <w:rFonts w:ascii="Arial" w:hAnsi="Arial" w:cs="Arial"/>
          <w:b/>
          <w:sz w:val="28"/>
          <w:szCs w:val="28"/>
        </w:rPr>
        <w:t>6</w:t>
      </w:r>
    </w:p>
    <w:p w14:paraId="6A01535C" w14:textId="77777777" w:rsidR="00357833" w:rsidRPr="00F80021" w:rsidRDefault="00357833" w:rsidP="00357833">
      <w:pPr>
        <w:pStyle w:val="NoSpacing"/>
      </w:pPr>
    </w:p>
    <w:p w14:paraId="4FE7EA2E" w14:textId="77777777" w:rsidR="003034C3" w:rsidRPr="00F80021" w:rsidRDefault="003034C3" w:rsidP="00357833">
      <w:pPr>
        <w:pStyle w:val="2-Centered-VedaVMSTelugu"/>
        <w:pBdr>
          <w:bottom w:val="single" w:sz="4" w:space="1" w:color="auto"/>
        </w:pBdr>
        <w:rPr>
          <w:color w:val="auto"/>
        </w:rPr>
      </w:pPr>
      <w:r w:rsidRPr="00F80021">
        <w:rPr>
          <w:color w:val="auto"/>
        </w:rPr>
        <w:t xml:space="preserve">MA ¥¹…nåB ¥¹…nåB ¥¹†nåB || </w:t>
      </w:r>
    </w:p>
    <w:p w14:paraId="0F0FC6EC" w14:textId="77777777" w:rsidR="003034C3" w:rsidRPr="00F80021" w:rsidRDefault="003034C3" w:rsidP="00380270">
      <w:pPr>
        <w:pStyle w:val="1Title-VedaVMSTelugu"/>
        <w:rPr>
          <w:color w:val="auto"/>
        </w:rPr>
      </w:pPr>
      <w:bookmarkStart w:id="8" w:name="_Toc535268400"/>
      <w:r w:rsidRPr="00F80021">
        <w:rPr>
          <w:color w:val="auto"/>
        </w:rPr>
        <w:lastRenderedPageBreak/>
        <w:t>£¶¨Àä ¶ªÃOµåA</w:t>
      </w:r>
      <w:bookmarkEnd w:id="8"/>
    </w:p>
    <w:p w14:paraId="6B4F07E6" w14:textId="77777777" w:rsidR="003034C3" w:rsidRPr="00F80021" w:rsidRDefault="003034C3" w:rsidP="00F80021">
      <w:pPr>
        <w:pStyle w:val="Heading2VedaVMSTelugu"/>
      </w:pPr>
      <w:bookmarkStart w:id="9" w:name="_Toc535268401"/>
      <w:r w:rsidRPr="00F80021">
        <w:t>£¶¨Àä ¶ªÃOµåA (</w:t>
      </w:r>
      <w:r w:rsidRPr="00553AED">
        <w:rPr>
          <w:rFonts w:ascii="Arial" w:hAnsi="Arial" w:cs="Arial"/>
          <w:sz w:val="32"/>
          <w:szCs w:val="32"/>
        </w:rPr>
        <w:t>Split Chanting</w:t>
      </w:r>
      <w:r w:rsidRPr="00F80021">
        <w:t>)</w:t>
      </w:r>
      <w:bookmarkEnd w:id="9"/>
    </w:p>
    <w:p w14:paraId="51EEFD49" w14:textId="77777777" w:rsidR="003034C3" w:rsidRPr="00F80021" w:rsidRDefault="003034C3" w:rsidP="00412045">
      <w:pPr>
        <w:pStyle w:val="3-Eng-Subheading-VedaVMSTelugu"/>
        <w:rPr>
          <w:rFonts w:ascii="BRH Telugu RN" w:hAnsi="BRH Telugu RN" w:cs="BRH Telugu RN"/>
          <w:color w:val="auto"/>
          <w:sz w:val="40"/>
        </w:rPr>
      </w:pPr>
      <w:r w:rsidRPr="00F80021">
        <w:rPr>
          <w:color w:val="auto"/>
        </w:rPr>
        <w:t>(TS 1.2.13.3)</w:t>
      </w:r>
    </w:p>
    <w:p w14:paraId="5877C7B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£…©Òä±µÀé†OµA </w:t>
      </w:r>
      <w:r w:rsidR="00063C0E"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…¤†±¸ï…gº ¶pñ†¢Ð…VµA </w:t>
      </w:r>
      <w:r w:rsidR="00063C0E"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±ÀµÀB q¸†±¼åþæ¢¸n £…¶¢ÀÊ¢À ±¸Y¹(†S³î)…»ª </w:t>
      </w:r>
    </w:p>
    <w:p w14:paraId="06367EE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±ÀÇÃ C†¶ªÖsû¹…±ÀµÀ-lµÀ†hµå±µ(S³î) …¶ªlûµ†¶ªæA £VµOµñ…¶¢Ãg-…ÊªåòlûÐ†±µÀ-…S¸±ÀµÀB | </w:t>
      </w:r>
      <w:r w:rsidRPr="00F80021">
        <w:rPr>
          <w:rFonts w:ascii="Arial" w:hAnsi="Arial" w:cs="Arial"/>
          <w:b/>
          <w:sz w:val="28"/>
          <w:szCs w:val="28"/>
        </w:rPr>
        <w:t>1</w:t>
      </w:r>
      <w:r w:rsidRPr="00F80021">
        <w:rPr>
          <w:rFonts w:ascii="BRH Telugu Extra" w:hAnsi="BRH Telugu Extra" w:cs="BRH Telugu Extra"/>
          <w:sz w:val="40"/>
          <w:szCs w:val="40"/>
        </w:rPr>
        <w:t xml:space="preserve"> </w:t>
      </w:r>
    </w:p>
    <w:p w14:paraId="73AFCE5E" w14:textId="77777777" w:rsidR="003034C3" w:rsidRPr="00F80021" w:rsidRDefault="003034C3" w:rsidP="00A02D8E">
      <w:pPr>
        <w:pStyle w:val="NoSpacing"/>
      </w:pPr>
    </w:p>
    <w:p w14:paraId="3A8CD38D" w14:textId="77777777" w:rsidR="003034C3" w:rsidRPr="00F80021" w:rsidRDefault="00A02D8E" w:rsidP="00A02D8E">
      <w:pPr>
        <w:pStyle w:val="3-Eng-Subheading-VedaVMSTelugu"/>
        <w:pBdr>
          <w:top w:val="single" w:sz="4" w:space="1" w:color="auto"/>
          <w:left w:val="single" w:sz="4" w:space="4" w:color="auto"/>
          <w:bottom w:val="single" w:sz="4" w:space="1" w:color="auto"/>
          <w:right w:val="single" w:sz="4" w:space="4" w:color="auto"/>
        </w:pBdr>
        <w:rPr>
          <w:rFonts w:ascii="BRH Telugu RN" w:hAnsi="BRH Telugu RN" w:cs="BRH Telugu RN"/>
          <w:color w:val="auto"/>
          <w:sz w:val="40"/>
        </w:rPr>
      </w:pPr>
      <w:r w:rsidRPr="00F80021">
        <w:rPr>
          <w:color w:val="auto"/>
        </w:rPr>
        <w:t xml:space="preserve">Optional </w:t>
      </w:r>
      <w:r w:rsidR="003034C3" w:rsidRPr="00F80021">
        <w:rPr>
          <w:color w:val="auto"/>
        </w:rPr>
        <w:t xml:space="preserve"> (TS 1.2.13.3)</w:t>
      </w:r>
    </w:p>
    <w:p w14:paraId="479C952D" w14:textId="77777777" w:rsidR="003034C3" w:rsidRPr="00F80021" w:rsidRDefault="003034C3" w:rsidP="00A02D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£†©Òä-…±µ±¸†d¶¢À…»ª £‡©ÒäB …¶pÅ¶¨á†¶¢À…»ª £…©ÒäB Yß‡Êpåò…«Òæ </w:t>
      </w:r>
    </w:p>
    <w:p w14:paraId="5D13A7BA" w14:textId="77777777" w:rsidR="003034C3" w:rsidRPr="00F80021" w:rsidRDefault="003034C3" w:rsidP="00A02D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£…©ÒäB ¶ªÃï†±µ…»ª £‡©Òä±³ …lûµÀñ¶¢†¶¢À»ª ËÈ¢…¶¨ä¶¢†¶¢À…»ª £†¶¨äÊ¢ h¸ö || </w:t>
      </w:r>
      <w:r w:rsidR="00A02D8E" w:rsidRPr="00F80021">
        <w:rPr>
          <w:rFonts w:ascii="Arial" w:hAnsi="Arial" w:cs="Arial"/>
          <w:b/>
          <w:sz w:val="28"/>
          <w:szCs w:val="28"/>
        </w:rPr>
        <w:t>2</w:t>
      </w:r>
    </w:p>
    <w:p w14:paraId="5616763E" w14:textId="77777777" w:rsidR="003034C3" w:rsidRPr="00F80021" w:rsidRDefault="003034C3" w:rsidP="00A02D8E">
      <w:pPr>
        <w:pStyle w:val="NoSpacing"/>
      </w:pPr>
    </w:p>
    <w:p w14:paraId="36C3030A" w14:textId="77777777" w:rsidR="003034C3" w:rsidRPr="00F80021" w:rsidRDefault="003034C3" w:rsidP="00A02D8E">
      <w:pPr>
        <w:pStyle w:val="3-Eng-Subheading-VedaVMSTelugu"/>
        <w:rPr>
          <w:rFonts w:ascii="BRH Telugu RN" w:hAnsi="BRH Telugu RN" w:cs="BRH Telugu RN"/>
          <w:color w:val="auto"/>
          <w:sz w:val="40"/>
        </w:rPr>
      </w:pPr>
      <w:r w:rsidRPr="00F80021">
        <w:rPr>
          <w:color w:val="auto"/>
        </w:rPr>
        <w:t>(TB 2.4.6.2)</w:t>
      </w:r>
    </w:p>
    <w:p w14:paraId="72585A4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hµ†lµ¶ªï …»pñ±ÀµÀ-…¶¢Àtûq¸†kÐ C¥¹ïA | ¶m…±Ð±ÀµÀ†hµñ lÉ…¶¢±ÀµÀ…¢Ð ¶¢À†lµnå | </w:t>
      </w:r>
    </w:p>
    <w:p w14:paraId="428CC9E9"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…G…±µÀ…Oµñ¶¢À…¶ªï ¶ª»¬ s†¶mÀè…±¼h¸æ | £‡©ÒäB …¶plÉ †¶p…±µÊ¢À ¶¢À…lµèþö G†kµùB || </w:t>
      </w:r>
      <w:r w:rsidRPr="00F80021">
        <w:rPr>
          <w:rFonts w:ascii="Arial" w:hAnsi="Arial" w:cs="Arial"/>
          <w:b/>
          <w:sz w:val="28"/>
          <w:szCs w:val="28"/>
        </w:rPr>
        <w:t>3</w:t>
      </w:r>
    </w:p>
    <w:p w14:paraId="2E2AC165" w14:textId="77777777" w:rsidR="003034C3" w:rsidRPr="00F80021" w:rsidRDefault="003034C3" w:rsidP="00A02D8E">
      <w:pPr>
        <w:pStyle w:val="NoSpacing"/>
      </w:pPr>
    </w:p>
    <w:p w14:paraId="3949F9B0" w14:textId="77777777" w:rsidR="003034C3" w:rsidRPr="00F80021" w:rsidRDefault="003034C3" w:rsidP="00A02D8E">
      <w:pPr>
        <w:pStyle w:val="3-Eng-Subheading-VedaVMSTelugu"/>
        <w:rPr>
          <w:rFonts w:ascii="BRH Telugu RN" w:hAnsi="BRH Telugu RN" w:cs="BRH Telugu RN"/>
          <w:color w:val="auto"/>
          <w:sz w:val="40"/>
        </w:rPr>
      </w:pPr>
      <w:r w:rsidRPr="00F80021">
        <w:rPr>
          <w:color w:val="auto"/>
        </w:rPr>
        <w:t>(TB 2.4.3.4)</w:t>
      </w:r>
    </w:p>
    <w:p w14:paraId="65FC9F0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¶pñhµl¼ö†¶¨ÀäB ¶ªå¶¢hÉ …¤†±¸ï±ÀµÀ | …¶¢ÀÅSÐ¶m …uû¶¢ÀB †OµÀ…Vµ±Ð †S¼…±¼©¸áB | </w:t>
      </w:r>
    </w:p>
    <w:p w14:paraId="276E352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±ÀµÀ…«Òï±µÀ†¶¨À …iñ¶¨À …£Oµñ†¶¢ÀgÉ¶¨À | C†lû¼…°º±ÀµÀ…nå sûµÀ†¶¢m¸…n £‡¥¹ö || </w:t>
      </w:r>
      <w:r w:rsidRPr="00F80021">
        <w:rPr>
          <w:rFonts w:ascii="Arial" w:hAnsi="Arial" w:cs="Arial"/>
          <w:b/>
          <w:sz w:val="28"/>
          <w:szCs w:val="28"/>
        </w:rPr>
        <w:tab/>
        <w:t>4</w:t>
      </w:r>
      <w:r w:rsidRPr="00F80021">
        <w:rPr>
          <w:rFonts w:ascii="BRH Telugu Extra" w:hAnsi="BRH Telugu Extra" w:cs="BRH Telugu Extra"/>
          <w:sz w:val="40"/>
          <w:szCs w:val="40"/>
        </w:rPr>
        <w:t xml:space="preserve"> </w:t>
      </w:r>
    </w:p>
    <w:p w14:paraId="49F8D515" w14:textId="77777777" w:rsidR="003034C3" w:rsidRPr="00F80021" w:rsidRDefault="003034C3" w:rsidP="00A02D8E">
      <w:pPr>
        <w:pStyle w:val="NoSpacing"/>
      </w:pPr>
    </w:p>
    <w:p w14:paraId="6A1352E7" w14:textId="77777777" w:rsidR="003034C3" w:rsidRPr="00F80021" w:rsidRDefault="003034C3" w:rsidP="00A02D8E">
      <w:pPr>
        <w:pStyle w:val="3-Eng-Subheading-VedaVMSTelugu"/>
        <w:rPr>
          <w:rFonts w:ascii="BRH Telugu RN" w:hAnsi="BRH Telugu RN" w:cs="BRH Telugu RN"/>
          <w:color w:val="auto"/>
          <w:sz w:val="40"/>
        </w:rPr>
      </w:pPr>
      <w:r w:rsidRPr="00F80021">
        <w:rPr>
          <w:color w:val="auto"/>
        </w:rPr>
        <w:t>(TB 2.8.3.2)</w:t>
      </w:r>
    </w:p>
    <w:p w14:paraId="026064A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…¶p±Ð ¶¢Ã†hµñ±ÀµÃ …hµ¶mÀ†¢¸ ¶¢Ålû¸¶m | ¶m†hÉ ¶¢À…»¬hµö¶¢À´m-†¶¢¶¥Àé¶¢nå |</w:t>
      </w:r>
    </w:p>
    <w:p w14:paraId="470304E2"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…GsûÉ†hÉ £…lµî ±µ†Y¾ª ¶pÅ…k¼¢¸ï £†©Òä-lÉ…¶¢hµöA | …¶p…±µ¶¢À†¶ªï £kÉù || </w:t>
      </w:r>
      <w:r w:rsidRPr="00F80021">
        <w:rPr>
          <w:rFonts w:ascii="Arial" w:hAnsi="Arial" w:cs="Arial"/>
          <w:b/>
          <w:sz w:val="28"/>
          <w:szCs w:val="28"/>
        </w:rPr>
        <w:t>5</w:t>
      </w:r>
    </w:p>
    <w:p w14:paraId="59DF293F" w14:textId="77777777" w:rsidR="003034C3" w:rsidRPr="00F80021" w:rsidRDefault="003034C3" w:rsidP="00A02D8E">
      <w:pPr>
        <w:pStyle w:val="NoSpacing"/>
      </w:pPr>
    </w:p>
    <w:p w14:paraId="613E29E1" w14:textId="77777777" w:rsidR="003034C3" w:rsidRPr="00F80021" w:rsidRDefault="003034C3" w:rsidP="00A02D8E">
      <w:pPr>
        <w:pStyle w:val="3-Eng-Subheading-VedaVMSTelugu"/>
        <w:rPr>
          <w:rFonts w:ascii="BRH Telugu RN" w:hAnsi="BRH Telugu RN" w:cs="BRH Telugu RN"/>
          <w:color w:val="auto"/>
          <w:sz w:val="40"/>
        </w:rPr>
      </w:pPr>
      <w:r w:rsidRPr="00F80021">
        <w:rPr>
          <w:color w:val="auto"/>
        </w:rPr>
        <w:t>(TB 2.4.3.5)</w:t>
      </w:r>
    </w:p>
    <w:p w14:paraId="28D98E5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£†VµOµñÊ¢À ¶pÅ…k¼¤ …Ê¢À¶¨ …Jh¸A | °É†h¸ñ…±ÀµÀ £…¶¨Àä±³ -¶¢À†¶mÀÊ¨ lµ…¶¥¶ªï´mé | </w:t>
      </w:r>
    </w:p>
    <w:p w14:paraId="3D36147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…lûµÀñ¢¸†«Ò C¶ªï …O½±µ…±ÀÇÃ Y†m¸¶ªB | …G…±µÀ…°ºi(S³î) …¶ªÀY†n¶¢ÃVµO¸±µ || </w:t>
      </w:r>
      <w:r w:rsidRPr="00F80021">
        <w:rPr>
          <w:rFonts w:ascii="Arial" w:hAnsi="Arial" w:cs="Arial"/>
          <w:b/>
          <w:sz w:val="28"/>
          <w:szCs w:val="28"/>
        </w:rPr>
        <w:t>6</w:t>
      </w:r>
      <w:r w:rsidRPr="00F80021">
        <w:rPr>
          <w:rFonts w:ascii="BRH Telugu Extra" w:hAnsi="BRH Telugu Extra" w:cs="BRH Telugu Extra"/>
          <w:sz w:val="40"/>
          <w:szCs w:val="40"/>
        </w:rPr>
        <w:t xml:space="preserve"> </w:t>
      </w:r>
    </w:p>
    <w:p w14:paraId="5EBB0A6A" w14:textId="77777777" w:rsidR="003034C3" w:rsidRPr="00F80021" w:rsidRDefault="003034C3" w:rsidP="00A02D8E">
      <w:pPr>
        <w:pStyle w:val="NoSpacing"/>
      </w:pPr>
    </w:p>
    <w:p w14:paraId="488B7CC4" w14:textId="77777777" w:rsidR="003034C3" w:rsidRPr="00F80021" w:rsidRDefault="003034C3" w:rsidP="00A02D8E">
      <w:pPr>
        <w:pStyle w:val="3-Eng-Subheading-VedaVMSTelugu"/>
        <w:rPr>
          <w:rFonts w:ascii="BRH Telugu RN" w:hAnsi="BRH Telugu RN" w:cs="BRH Telugu RN"/>
          <w:color w:val="auto"/>
          <w:sz w:val="40"/>
        </w:rPr>
      </w:pPr>
      <w:r w:rsidRPr="00F80021">
        <w:rPr>
          <w:color w:val="auto"/>
        </w:rPr>
        <w:t>(TB 2.4.3.5)</w:t>
      </w:r>
    </w:p>
    <w:p w14:paraId="2A3E598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iñ…±Éç¶¢B †¶pÅ…k¼¤ …Ê¢À¶¨ …Jh¸A | £†VµOµñÊ¢À …¶¥hµ†±µÛ¶ªA ¶¢À…»¬h¸ö | </w:t>
      </w:r>
    </w:p>
    <w:p w14:paraId="34FC455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¶pñ£†¶¨Àä±µ¶ªÀå …hµ¶¢…¶ª¶ªå†¤±ÀµÃ´m | …hÉö¶¨(S³Ø) †¶¬ï…¶ªï ¶ªæ†£±µ…¶ªï m¸†¶¢À || </w:t>
      </w:r>
      <w:r w:rsidRPr="00F80021">
        <w:rPr>
          <w:rFonts w:ascii="Arial" w:hAnsi="Arial" w:cs="Arial"/>
          <w:b/>
          <w:sz w:val="28"/>
          <w:szCs w:val="28"/>
        </w:rPr>
        <w:t>7</w:t>
      </w:r>
    </w:p>
    <w:p w14:paraId="4CFDCDA9" w14:textId="77777777" w:rsidR="003034C3" w:rsidRPr="00F80021" w:rsidRDefault="003034C3" w:rsidP="00A02D8E">
      <w:pPr>
        <w:pStyle w:val="2-Centered-VedaVMSTelugu"/>
        <w:pBdr>
          <w:bottom w:val="single" w:sz="4" w:space="1" w:color="auto"/>
        </w:pBdr>
        <w:rPr>
          <w:color w:val="auto"/>
        </w:rPr>
      </w:pPr>
      <w:r w:rsidRPr="00F80021">
        <w:rPr>
          <w:color w:val="auto"/>
        </w:rPr>
        <w:t>(MA ¥¹…nåB ¥¹…nåB ¥¹†nåB ||)</w:t>
      </w:r>
    </w:p>
    <w:p w14:paraId="3FC7B42C" w14:textId="77777777" w:rsidR="00C70D9B" w:rsidRPr="00F80021" w:rsidRDefault="003034C3" w:rsidP="00F80021">
      <w:pPr>
        <w:pStyle w:val="Heading2VedaVMSTelugu"/>
      </w:pPr>
      <w:bookmarkStart w:id="10" w:name="_Toc535268402"/>
      <w:r w:rsidRPr="00F80021">
        <w:t>£¶¨Àä ¶ªÃOµåA</w:t>
      </w:r>
      <w:r w:rsidR="00C70D9B" w:rsidRPr="00F80021">
        <w:t xml:space="preserve"> (</w:t>
      </w:r>
      <w:r w:rsidR="00C70D9B" w:rsidRPr="00553AED">
        <w:rPr>
          <w:rFonts w:ascii="Arial" w:hAnsi="Arial" w:cs="Arial"/>
          <w:sz w:val="32"/>
          <w:szCs w:val="32"/>
          <w:u w:val="thick"/>
        </w:rPr>
        <w:t>Combined Chanting</w:t>
      </w:r>
      <w:r w:rsidR="00C70D9B" w:rsidRPr="00F80021">
        <w:t>)</w:t>
      </w:r>
      <w:bookmarkEnd w:id="10"/>
    </w:p>
    <w:p w14:paraId="6B57C569" w14:textId="77777777" w:rsidR="003034C3" w:rsidRPr="00F80021" w:rsidRDefault="003034C3" w:rsidP="00060DF7">
      <w:pPr>
        <w:pStyle w:val="NoSpacing"/>
      </w:pPr>
    </w:p>
    <w:p w14:paraId="213D4DA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£…©Òä±µÀé†OµA </w:t>
      </w:r>
      <w:r w:rsidR="00063C0E"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…¤†±¸ï…gº ¶pñ†¢Ð…VµA </w:t>
      </w:r>
      <w:r w:rsidR="00063C0E"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±ÀµÀB q¸†±¼åþæ¢¸n £…¶¢ÀÊ¢À ±¸Y¹(†S³î)…»ª </w:t>
      </w:r>
    </w:p>
    <w:p w14:paraId="47D8A09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±ÀÇÃ C†¶ªÖsû¹…±ÀµÀ-lµÀ†hµå±µ(S³î) …¶ªlûµ†¶ªæA £VµOµñ…¶¢Ãg-…ÊªåòlûÐ†±µÀ-…S¸±ÀµÀB | </w:t>
      </w:r>
      <w:r w:rsidRPr="00F80021">
        <w:rPr>
          <w:rFonts w:ascii="Arial" w:hAnsi="Arial" w:cs="Arial"/>
          <w:b/>
          <w:sz w:val="28"/>
          <w:szCs w:val="28"/>
        </w:rPr>
        <w:t>1</w:t>
      </w:r>
      <w:r w:rsidRPr="00F80021">
        <w:rPr>
          <w:rFonts w:ascii="BRH Telugu Extra" w:hAnsi="BRH Telugu Extra" w:cs="BRH Telugu Extra"/>
          <w:sz w:val="40"/>
          <w:szCs w:val="40"/>
        </w:rPr>
        <w:t xml:space="preserve"> </w:t>
      </w:r>
    </w:p>
    <w:p w14:paraId="5C94842F" w14:textId="77777777" w:rsidR="003034C3" w:rsidRPr="00F80021" w:rsidRDefault="003E16BE" w:rsidP="003E16BE">
      <w:pPr>
        <w:pStyle w:val="3-Eng-Subheading-VedaVMSTelugu"/>
        <w:pBdr>
          <w:top w:val="single" w:sz="4" w:space="1" w:color="auto"/>
          <w:left w:val="single" w:sz="4" w:space="4" w:color="auto"/>
          <w:bottom w:val="single" w:sz="4" w:space="1" w:color="auto"/>
          <w:right w:val="single" w:sz="4" w:space="4" w:color="auto"/>
        </w:pBdr>
        <w:rPr>
          <w:rFonts w:ascii="BRH Telugu RN" w:hAnsi="BRH Telugu RN" w:cs="BRH Telugu RN"/>
          <w:color w:val="auto"/>
          <w:sz w:val="40"/>
        </w:rPr>
      </w:pPr>
      <w:r w:rsidRPr="00F80021">
        <w:rPr>
          <w:color w:val="auto"/>
        </w:rPr>
        <w:t>Optional</w:t>
      </w:r>
    </w:p>
    <w:p w14:paraId="489FF10A" w14:textId="77777777" w:rsidR="003034C3" w:rsidRPr="00F80021" w:rsidRDefault="003034C3" w:rsidP="003E1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£†©Òä-…±µ±¸†d¶¢À…»ª £‡©ÒäB …¶pÅ¶¨á†¶¢À…»ª £…©ÒäB Yß‡Êpåò…«Òæ </w:t>
      </w:r>
    </w:p>
    <w:p w14:paraId="3AEEF10A" w14:textId="77777777" w:rsidR="003034C3" w:rsidRPr="00F80021" w:rsidRDefault="003034C3" w:rsidP="003E1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£…©ÒäB ¶ªÃï†±µ…»ª £‡©Òä±³ …lûµÀñ¶¢†¶¢À»ª ËÈ¢…¶¨ä¶¢†¶¢À…»ª £†¶¨äÊ¢ h¸ö || </w:t>
      </w:r>
      <w:r w:rsidR="003E16BE" w:rsidRPr="00F80021">
        <w:rPr>
          <w:rFonts w:ascii="Arial" w:hAnsi="Arial" w:cs="Arial"/>
          <w:b/>
          <w:sz w:val="28"/>
          <w:szCs w:val="28"/>
        </w:rPr>
        <w:t>2</w:t>
      </w:r>
    </w:p>
    <w:p w14:paraId="7BA1CF64" w14:textId="77777777" w:rsidR="003034C3" w:rsidRPr="00F80021" w:rsidRDefault="003034C3" w:rsidP="00E361C5">
      <w:pPr>
        <w:pStyle w:val="NoSpacing"/>
      </w:pPr>
    </w:p>
    <w:p w14:paraId="099E297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hµ†lµ¶ªï …»pñ±ÀµÀ…¶¢Àtû q¸†kÐ C…¥¹ïA ¶m…±Ð ±ÀµÀ†hµñ lÉ…¶¢ ±ÀµÀ…¢Ð ¶¢À†lµnå | </w:t>
      </w:r>
    </w:p>
    <w:p w14:paraId="13A970B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…G…±µÀ…Oµñ¶¢À…¶ªï ¶ª »¬ s†¶mÀè…±¼h¸æ £‡©ÒäB …¶plÉ †¶p…±µÊ¢À ¶¢À…lµèþö G†kµùB | </w:t>
      </w:r>
      <w:r w:rsidRPr="00F80021">
        <w:rPr>
          <w:rFonts w:ascii="Arial" w:hAnsi="Arial" w:cs="Arial"/>
          <w:b/>
          <w:sz w:val="28"/>
          <w:szCs w:val="28"/>
        </w:rPr>
        <w:t>3</w:t>
      </w:r>
      <w:r w:rsidRPr="00F80021">
        <w:rPr>
          <w:rFonts w:ascii="BRH Telugu Extra" w:hAnsi="BRH Telugu Extra" w:cs="BRH Telugu Extra"/>
          <w:sz w:val="40"/>
          <w:szCs w:val="40"/>
        </w:rPr>
        <w:t xml:space="preserve"> </w:t>
      </w:r>
    </w:p>
    <w:p w14:paraId="66558540" w14:textId="77777777" w:rsidR="003034C3" w:rsidRPr="00F80021" w:rsidRDefault="003034C3" w:rsidP="00E361C5">
      <w:pPr>
        <w:pStyle w:val="NoSpacing"/>
      </w:pPr>
    </w:p>
    <w:p w14:paraId="79E5DC9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¶pñhµl³ £†¶¨ÀäB ¶ªå¶¢hÉ …¤†±¸ï±ÀµÀ …¶¢ÀÅSÐ ¶m …uû¶¢ÀB †OµÀ…Vµ±Ð †S¼…±¼©¸áB | </w:t>
      </w:r>
    </w:p>
    <w:p w14:paraId="024D504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±ÀµÀ…«Òï±µÀ†¶¨À …iñ¶¨À …£Oµñ†¶¢À…gÉ-¶¨ö†lû¼ …°º±ÀµÀ…nå sûµÀ†¶¢m¸…n £‡¥¹ö | </w:t>
      </w:r>
      <w:r w:rsidRPr="00F80021">
        <w:rPr>
          <w:rFonts w:ascii="Arial" w:hAnsi="Arial" w:cs="Arial"/>
          <w:b/>
          <w:sz w:val="28"/>
          <w:szCs w:val="28"/>
        </w:rPr>
        <w:t>4</w:t>
      </w:r>
      <w:r w:rsidRPr="00F80021">
        <w:rPr>
          <w:rFonts w:ascii="BRH Telugu Extra" w:hAnsi="BRH Telugu Extra" w:cs="BRH Telugu Extra"/>
          <w:sz w:val="40"/>
          <w:szCs w:val="40"/>
        </w:rPr>
        <w:t xml:space="preserve"> </w:t>
      </w:r>
    </w:p>
    <w:p w14:paraId="6B0C593A" w14:textId="77777777" w:rsidR="003034C3" w:rsidRPr="00F80021" w:rsidRDefault="003034C3" w:rsidP="00E361C5">
      <w:pPr>
        <w:pStyle w:val="NoSpacing"/>
      </w:pPr>
    </w:p>
    <w:p w14:paraId="53C7E5D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…¶p±Ð ¶¢Ã†hµñ±ÀµÃ …hµ¶mÀ†¢¸ ¶¢Ålû¸…¶m ¶m †hÉ ¶¢À…»¬hµö¶¢À†¶mö¶¥Àé¶¢nå |</w:t>
      </w:r>
    </w:p>
    <w:p w14:paraId="36C8EC2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…GsûÉ †hÉ £…lµî ±µ†Y¾ª ¶pÅ…k¼¢¸ï £†©Òä lÉ…¶¢ hµöA †¶p…±µ¶¢À†¶ªï £kÉù | </w:t>
      </w:r>
      <w:r w:rsidRPr="00F80021">
        <w:rPr>
          <w:rFonts w:ascii="Arial" w:hAnsi="Arial" w:cs="Arial"/>
          <w:b/>
          <w:sz w:val="28"/>
          <w:szCs w:val="28"/>
        </w:rPr>
        <w:t>5</w:t>
      </w:r>
      <w:r w:rsidRPr="00F80021">
        <w:rPr>
          <w:rFonts w:ascii="BRH Telugu Extra" w:hAnsi="BRH Telugu Extra" w:cs="BRH Telugu Extra"/>
          <w:sz w:val="40"/>
          <w:szCs w:val="40"/>
        </w:rPr>
        <w:t xml:space="preserve"> </w:t>
      </w:r>
    </w:p>
    <w:p w14:paraId="55196558" w14:textId="77777777" w:rsidR="003034C3" w:rsidRPr="00F80021" w:rsidRDefault="003034C3" w:rsidP="00E361C5">
      <w:pPr>
        <w:pStyle w:val="NoSpacing"/>
      </w:pPr>
    </w:p>
    <w:p w14:paraId="4A51C97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£†VµOµñÊ¢À ¶pÅ…k¼¤…Ê¢À¶¨ …Jh¸A °É†h¸ñ…±ÀµÀ £…¶¨Àä±³ ¶¢À†¶mÀÊ¨ lµ…¶¥¶ªï´mé | </w:t>
      </w:r>
    </w:p>
    <w:p w14:paraId="3EABCF8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…lûµÀñ¢¸†«Ò C¶ªï …O½±µ…±ÀÇÃ Y†m¸¶ª G±µÀ…°ºi(S³î) …¶ªÀY†n¶¢Ã VµO¸±µ | </w:t>
      </w:r>
      <w:r w:rsidRPr="00F80021">
        <w:rPr>
          <w:rFonts w:ascii="Arial" w:hAnsi="Arial" w:cs="Arial"/>
          <w:b/>
          <w:sz w:val="28"/>
          <w:szCs w:val="28"/>
        </w:rPr>
        <w:t>6</w:t>
      </w:r>
      <w:r w:rsidRPr="00F80021">
        <w:rPr>
          <w:rFonts w:ascii="BRH Telugu Extra" w:hAnsi="BRH Telugu Extra" w:cs="BRH Telugu Extra"/>
          <w:sz w:val="40"/>
          <w:szCs w:val="40"/>
        </w:rPr>
        <w:t xml:space="preserve"> </w:t>
      </w:r>
    </w:p>
    <w:p w14:paraId="60451EF8" w14:textId="77777777" w:rsidR="003034C3" w:rsidRPr="00F80021" w:rsidRDefault="003034C3" w:rsidP="00E361C5">
      <w:pPr>
        <w:pStyle w:val="NoSpacing"/>
      </w:pPr>
    </w:p>
    <w:p w14:paraId="56C2016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iñ±³ …lÉ¶¢B †¶pÅ…k¼¤…Ê¢À¶¨ …Jh¸A </w:t>
      </w:r>
      <w:r w:rsidR="00992782"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£†VµOµñÊ¢À …¶¥hµ†±µÛ ¶ªA¶¢À…»¬h¸ö | </w:t>
      </w:r>
    </w:p>
    <w:p w14:paraId="6BBBFF0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¶pñ£†¶¨Àä±µ¶ªÀå …hµ¶¢…¶ª ¶ªå†¤±ÀµÃ´m …hÉö¶¨(S³Ø) †¶¬ï…¶ªï ¶ªæ†£±µ…¶ªï m¸†¶¢À | </w:t>
      </w:r>
      <w:r w:rsidRPr="00F80021">
        <w:rPr>
          <w:rFonts w:ascii="Arial" w:hAnsi="Arial" w:cs="Arial"/>
          <w:b/>
          <w:sz w:val="28"/>
          <w:szCs w:val="28"/>
        </w:rPr>
        <w:t>7</w:t>
      </w:r>
      <w:r w:rsidRPr="00F80021">
        <w:rPr>
          <w:rFonts w:ascii="BRH Telugu Extra" w:hAnsi="BRH Telugu Extra" w:cs="BRH Telugu Extra"/>
          <w:sz w:val="40"/>
          <w:szCs w:val="40"/>
        </w:rPr>
        <w:t xml:space="preserve"> </w:t>
      </w:r>
    </w:p>
    <w:p w14:paraId="2633244E" w14:textId="77777777" w:rsidR="003034C3" w:rsidRPr="00F80021" w:rsidRDefault="003034C3" w:rsidP="00E361C5">
      <w:pPr>
        <w:pStyle w:val="2-Centered-VedaVMSTelugu"/>
        <w:pBdr>
          <w:bottom w:val="single" w:sz="4" w:space="1" w:color="auto"/>
        </w:pBdr>
        <w:rPr>
          <w:color w:val="auto"/>
        </w:rPr>
      </w:pPr>
      <w:r w:rsidRPr="00F80021">
        <w:rPr>
          <w:color w:val="auto"/>
        </w:rPr>
        <w:t>MA ¥¹…nåB ¥¹…nåB ¥¹†nåB ||</w:t>
      </w:r>
    </w:p>
    <w:p w14:paraId="130494E3"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p>
    <w:p w14:paraId="31D0860F"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p>
    <w:p w14:paraId="27B3ACC4" w14:textId="77777777" w:rsidR="00716C62" w:rsidRPr="00F80021" w:rsidRDefault="00716C62" w:rsidP="003034C3">
      <w:pPr>
        <w:autoSpaceDE w:val="0"/>
        <w:autoSpaceDN w:val="0"/>
        <w:adjustRightInd w:val="0"/>
        <w:spacing w:after="0" w:line="240" w:lineRule="auto"/>
        <w:rPr>
          <w:rFonts w:ascii="BRH Telugu RN" w:hAnsi="BRH Telugu RN" w:cs="BRH Telugu RN"/>
          <w:sz w:val="40"/>
          <w:szCs w:val="40"/>
        </w:rPr>
        <w:sectPr w:rsidR="00716C62" w:rsidRPr="00F80021" w:rsidSect="00804817">
          <w:pgSz w:w="12240" w:h="15840"/>
          <w:pgMar w:top="1166" w:right="864" w:bottom="1440" w:left="1440" w:header="720" w:footer="720" w:gutter="0"/>
          <w:cols w:space="720"/>
          <w:noEndnote/>
          <w:docGrid w:linePitch="299"/>
        </w:sectPr>
      </w:pPr>
    </w:p>
    <w:p w14:paraId="32F7A156" w14:textId="77777777" w:rsidR="003034C3" w:rsidRPr="00F80021" w:rsidRDefault="003034C3" w:rsidP="00380270">
      <w:pPr>
        <w:pStyle w:val="1Title-VedaVMSTelugu"/>
        <w:rPr>
          <w:color w:val="auto"/>
        </w:rPr>
      </w:pPr>
      <w:bookmarkStart w:id="11" w:name="_Toc535268403"/>
      <w:r w:rsidRPr="00F80021">
        <w:rPr>
          <w:color w:val="auto"/>
        </w:rPr>
        <w:lastRenderedPageBreak/>
        <w:t>±µÀlµñ ¶ªÃOµåA</w:t>
      </w:r>
      <w:bookmarkEnd w:id="11"/>
    </w:p>
    <w:p w14:paraId="60F53AAE" w14:textId="77777777" w:rsidR="003034C3" w:rsidRPr="00F80021" w:rsidRDefault="003034C3" w:rsidP="001F1F78">
      <w:pPr>
        <w:pStyle w:val="3-Eng-Subheading-VedaVMSTelugu"/>
        <w:rPr>
          <w:rFonts w:ascii="BRH Telugu RN" w:hAnsi="BRH Telugu RN" w:cs="BRH Telugu RN"/>
          <w:color w:val="auto"/>
          <w:sz w:val="40"/>
        </w:rPr>
      </w:pPr>
      <w:r w:rsidRPr="00F80021">
        <w:rPr>
          <w:color w:val="auto"/>
        </w:rPr>
        <w:t>(TS 4.5.10.4)</w:t>
      </w:r>
    </w:p>
    <w:p w14:paraId="3AD9084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¶p†±¼gÑ …±µÀlµñ†¶ªï …Ê¬i±³ †¶¢Åg…OµÀå ¶p†±¼ …hÉö¶¨†¶ªï lµÀ…±µîi†±µ…¶T¹±ÀÇÃB | </w:t>
      </w:r>
    </w:p>
    <w:p w14:paraId="331EF77D" w14:textId="77777777" w:rsidR="003034C3" w:rsidRPr="00F80021" w:rsidRDefault="003034C3" w:rsidP="00F80021">
      <w:pPr>
        <w:autoSpaceDE w:val="0"/>
        <w:autoSpaceDN w:val="0"/>
        <w:adjustRightInd w:val="0"/>
        <w:spacing w:after="0" w:line="240" w:lineRule="auto"/>
        <w:ind w:right="-144"/>
        <w:rPr>
          <w:rFonts w:ascii="BRH Telugu Extra" w:hAnsi="BRH Telugu Extra" w:cs="BRH Telugu Extra"/>
          <w:sz w:val="40"/>
          <w:szCs w:val="40"/>
        </w:rPr>
      </w:pPr>
      <w:r w:rsidRPr="00F80021">
        <w:rPr>
          <w:rFonts w:ascii="BRH Telugu Extra" w:hAnsi="BRH Telugu Extra" w:cs="BRH Telugu Extra"/>
          <w:sz w:val="40"/>
          <w:szCs w:val="40"/>
        </w:rPr>
        <w:t>C†¶¢…»ªæ±¸ …¶¢À¶T†¶¢lµíþï-¶ªå¶mÀ…¶¨ö ¤À†fûµö-…«ÒåO¸…±ÀµÀ hµ†¶m±ÀµÃ±ÀµÀ ¶¢ÀÅfµ±ÀµÀ |</w:t>
      </w:r>
      <w:r w:rsidR="00F80021">
        <w:rPr>
          <w:rFonts w:ascii="BRH Telugu Extra" w:hAnsi="BRH Telugu Extra" w:cs="BRH Telugu Extra"/>
          <w:sz w:val="40"/>
          <w:szCs w:val="40"/>
        </w:rPr>
        <w:t xml:space="preserve"> </w:t>
      </w:r>
      <w:r w:rsidRPr="00F80021">
        <w:rPr>
          <w:rFonts w:ascii="Arial" w:hAnsi="Arial" w:cs="Arial"/>
          <w:b/>
          <w:sz w:val="28"/>
          <w:szCs w:val="28"/>
        </w:rPr>
        <w:t>1</w:t>
      </w:r>
    </w:p>
    <w:p w14:paraId="460947A2" w14:textId="77777777" w:rsidR="003034C3" w:rsidRPr="00F80021" w:rsidRDefault="003034C3" w:rsidP="001F1F78">
      <w:pPr>
        <w:pStyle w:val="NoSpacing"/>
      </w:pPr>
    </w:p>
    <w:p w14:paraId="6D0DE7CB" w14:textId="77777777" w:rsidR="003034C3" w:rsidRPr="00F80021" w:rsidRDefault="003034C3" w:rsidP="001F1F78">
      <w:pPr>
        <w:pStyle w:val="3-Eng-Subheading-VedaVMSTelugu"/>
        <w:rPr>
          <w:rFonts w:ascii="BRH Telugu RN" w:hAnsi="BRH Telugu RN" w:cs="BRH Telugu RN"/>
          <w:color w:val="auto"/>
          <w:sz w:val="40"/>
        </w:rPr>
      </w:pPr>
      <w:r w:rsidRPr="00F80021">
        <w:rPr>
          <w:color w:val="auto"/>
        </w:rPr>
        <w:t>(TS4.5.10.3)</w:t>
      </w:r>
    </w:p>
    <w:p w14:paraId="49823DB3" w14:textId="77777777" w:rsidR="003034C3" w:rsidRPr="00F80021" w:rsidRDefault="003034C3" w:rsidP="00794A43">
      <w:pPr>
        <w:autoSpaceDE w:val="0"/>
        <w:autoSpaceDN w:val="0"/>
        <w:adjustRightInd w:val="0"/>
        <w:spacing w:after="0" w:line="240" w:lineRule="auto"/>
        <w:ind w:right="-144"/>
        <w:rPr>
          <w:rFonts w:ascii="BRH Telugu Extra" w:hAnsi="BRH Telugu Extra" w:cs="BRH Telugu Extra"/>
          <w:sz w:val="40"/>
          <w:szCs w:val="40"/>
        </w:rPr>
      </w:pPr>
      <w:r w:rsidRPr="00F80021">
        <w:rPr>
          <w:rFonts w:ascii="BRH Telugu Extra" w:hAnsi="BRH Telugu Extra" w:cs="BRH Telugu Extra"/>
          <w:sz w:val="40"/>
          <w:szCs w:val="40"/>
        </w:rPr>
        <w:t xml:space="preserve">…¶ªÀå»¬ …¶¥ÀñhµA †Sµ…±µå¶ª…lµA </w:t>
      </w:r>
      <w:r w:rsidR="00794A43"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±ÀµÀÀ†¢¸¶mA …¶¢ÀÅSµA ¶m …uû¶¢À-†¶¢ÀÀ¶p…¶¬hµÀé-…¶¢ÀÀSµñA | </w:t>
      </w:r>
    </w:p>
    <w:p w14:paraId="2485C5A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…¶¢ÀÅf¸ †Y…±¼hÉñ †±µÀ…lµñ ¶ªå†¢¸mÐ …C¶mï†Êmå …C¶ªî-né†¶¢¶p…¶mÀå Êª‡m¸B </w:t>
      </w:r>
      <w:r w:rsidR="00F80021" w:rsidRPr="00F80021">
        <w:rPr>
          <w:rFonts w:ascii="BRH Telugu Extra" w:hAnsi="BRH Telugu Extra" w:cs="BRH Telugu Extra"/>
          <w:sz w:val="40"/>
          <w:szCs w:val="40"/>
        </w:rPr>
        <w:t>||</w:t>
      </w:r>
      <w:r w:rsidR="00F80021">
        <w:rPr>
          <w:rFonts w:ascii="BRH Telugu Extra" w:hAnsi="BRH Telugu Extra" w:cs="BRH Telugu Extra"/>
          <w:sz w:val="40"/>
          <w:szCs w:val="40"/>
        </w:rPr>
        <w:t xml:space="preserve"> </w:t>
      </w:r>
      <w:r w:rsidRPr="00F80021">
        <w:rPr>
          <w:rFonts w:ascii="Arial" w:hAnsi="Arial" w:cs="Arial"/>
          <w:b/>
          <w:sz w:val="28"/>
          <w:szCs w:val="28"/>
        </w:rPr>
        <w:t>2</w:t>
      </w:r>
      <w:r w:rsidRPr="00F80021">
        <w:rPr>
          <w:rFonts w:ascii="BRH Telugu Extra" w:hAnsi="BRH Telugu Extra" w:cs="BRH Telugu Extra"/>
          <w:sz w:val="40"/>
          <w:szCs w:val="40"/>
        </w:rPr>
        <w:t xml:space="preserve"> </w:t>
      </w:r>
    </w:p>
    <w:p w14:paraId="3AFD9341" w14:textId="77777777" w:rsidR="003034C3" w:rsidRPr="00F80021" w:rsidRDefault="003034C3" w:rsidP="001F1F78">
      <w:pPr>
        <w:pStyle w:val="NoSpacing"/>
      </w:pPr>
    </w:p>
    <w:p w14:paraId="2D0705CC" w14:textId="77777777" w:rsidR="003034C3" w:rsidRPr="00F80021" w:rsidRDefault="003034C3" w:rsidP="001F1F78">
      <w:pPr>
        <w:pStyle w:val="3-Eng-Subheading-VedaVMSTelugu"/>
        <w:rPr>
          <w:rFonts w:ascii="BRH Telugu RN" w:hAnsi="BRH Telugu RN" w:cs="BRH Telugu RN"/>
          <w:color w:val="auto"/>
          <w:sz w:val="40"/>
        </w:rPr>
      </w:pPr>
      <w:r w:rsidRPr="00F80021">
        <w:rPr>
          <w:color w:val="auto"/>
        </w:rPr>
        <w:t>(TS 4.5.10.4)</w:t>
      </w:r>
    </w:p>
    <w:p w14:paraId="01762D2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¤À†fûµÀ¶¨à…¶¢À ¦†¶¢hµ¶¢À …¦¢Ð †¶mB …¶ªÀ¶¢À†m¸ sûµ¶¢ | </w:t>
      </w:r>
    </w:p>
    <w:p w14:paraId="2DAE833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…¶p…±µÊ¢À …¶¢Å°µ D†±ÀµÀÀlûµA …nlû¸…±ÀµÀ OµÅ…iåA </w:t>
      </w:r>
      <w:r w:rsidR="00DF1847"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¶¢†«¸…¶m D†Vµ…±µ »p†m¸…OµA t…sûµñl¸†Sµ»¬ </w:t>
      </w:r>
      <w:r w:rsidR="00F80021" w:rsidRPr="00F80021">
        <w:rPr>
          <w:rFonts w:ascii="BRH Telugu Extra" w:hAnsi="BRH Telugu Extra" w:cs="BRH Telugu Extra"/>
          <w:sz w:val="40"/>
          <w:szCs w:val="40"/>
        </w:rPr>
        <w:t>|</w:t>
      </w:r>
      <w:r w:rsidRPr="00F80021">
        <w:rPr>
          <w:rFonts w:ascii="BRH Telugu Extra" w:hAnsi="BRH Telugu Extra" w:cs="BRH Telugu Extra"/>
          <w:sz w:val="40"/>
          <w:szCs w:val="40"/>
        </w:rPr>
        <w:t xml:space="preserve">| </w:t>
      </w:r>
      <w:r w:rsidRPr="00F80021">
        <w:rPr>
          <w:rFonts w:ascii="Arial" w:hAnsi="Arial" w:cs="Arial"/>
          <w:b/>
          <w:sz w:val="28"/>
          <w:szCs w:val="28"/>
        </w:rPr>
        <w:t>3</w:t>
      </w:r>
      <w:r w:rsidRPr="00F80021">
        <w:rPr>
          <w:rFonts w:ascii="BRH Telugu Extra" w:hAnsi="BRH Telugu Extra" w:cs="BRH Telugu Extra"/>
          <w:sz w:val="40"/>
          <w:szCs w:val="40"/>
        </w:rPr>
        <w:t xml:space="preserve"> </w:t>
      </w:r>
    </w:p>
    <w:p w14:paraId="1AED87BE" w14:textId="77777777" w:rsidR="003034C3" w:rsidRPr="00F80021" w:rsidRDefault="003034C3" w:rsidP="001F1F78">
      <w:pPr>
        <w:pStyle w:val="NoSpacing"/>
      </w:pPr>
    </w:p>
    <w:p w14:paraId="257D3511" w14:textId="77777777" w:rsidR="003034C3" w:rsidRPr="00F80021" w:rsidRDefault="003034C3" w:rsidP="001F1F78">
      <w:pPr>
        <w:pStyle w:val="3-Eng-Subheading-VedaVMSTelugu"/>
        <w:rPr>
          <w:rFonts w:ascii="BRH Telugu RN" w:hAnsi="BRH Telugu RN" w:cs="BRH Telugu RN"/>
          <w:color w:val="auto"/>
          <w:sz w:val="40"/>
        </w:rPr>
      </w:pPr>
      <w:r w:rsidRPr="00F80021">
        <w:rPr>
          <w:color w:val="auto"/>
        </w:rPr>
        <w:t>(TA 7.5.7)</w:t>
      </w:r>
    </w:p>
    <w:p w14:paraId="4F698F6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w:t>
      </w:r>
      <w:r w:rsidR="00DE3FF9" w:rsidRPr="00F80021">
        <w:rPr>
          <w:rFonts w:ascii="BRH Telugu Extra" w:hAnsi="BRH Telugu Extra" w:cs="BRH Telugu Extra"/>
          <w:sz w:val="40"/>
          <w:szCs w:val="40"/>
        </w:rPr>
        <w:t>±³†¶¬</w:t>
      </w:r>
      <w:r w:rsidRPr="00F80021">
        <w:rPr>
          <w:rFonts w:ascii="BRH Telugu Extra" w:hAnsi="BRH Telugu Extra" w:cs="BRH Telugu Extra"/>
          <w:sz w:val="40"/>
          <w:szCs w:val="40"/>
        </w:rPr>
        <w:t>´m tsûµ…±¼ø «¸†±ÀµÀO¸…n lûµ†¶mö | C</w:t>
      </w:r>
      <w:r w:rsidR="00DE3FF9" w:rsidRPr="00F80021">
        <w:rPr>
          <w:rFonts w:ascii="BRH Telugu Extra" w:hAnsi="BRH Telugu Extra" w:cs="BRH Telugu Extra"/>
          <w:sz w:val="40"/>
          <w:szCs w:val="40"/>
        </w:rPr>
        <w:t>±³†¶¬</w:t>
      </w:r>
      <w:r w:rsidRPr="00F80021">
        <w:rPr>
          <w:rFonts w:ascii="BRH Telugu Extra" w:hAnsi="BRH Telugu Extra" w:cs="BRH Telugu Extra"/>
          <w:sz w:val="40"/>
          <w:szCs w:val="40"/>
        </w:rPr>
        <w:t xml:space="preserve">…né¶¨ÖA †±ÀµÀ…YhµA …£¶¥ö†±µÃ¶pA | </w:t>
      </w:r>
    </w:p>
    <w:p w14:paraId="1FAE2EE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w:t>
      </w:r>
      <w:r w:rsidR="00DE3FF9" w:rsidRPr="00F80021">
        <w:rPr>
          <w:rFonts w:ascii="BRH Telugu Extra" w:hAnsi="BRH Telugu Extra" w:cs="BRH Telugu Extra"/>
          <w:sz w:val="40"/>
          <w:szCs w:val="40"/>
        </w:rPr>
        <w:t>±³†¶¬</w:t>
      </w:r>
      <w:r w:rsidRPr="00F80021">
        <w:rPr>
          <w:rFonts w:ascii="BRH Telugu Extra" w:hAnsi="BRH Telugu Extra" w:cs="BRH Telugu Extra"/>
          <w:sz w:val="40"/>
          <w:szCs w:val="40"/>
        </w:rPr>
        <w:t xml:space="preserve">…nélµA †lµ±ÀµÀ…Êª £…¶¥ö¶¢À†sÀí¶¢A | ¶m ¢¸ M†a±ÀÇÃ ±µÀ…lµñ hµö†lµ»ªå | </w:t>
      </w:r>
      <w:r w:rsidRPr="00F80021">
        <w:rPr>
          <w:rFonts w:ascii="Arial" w:hAnsi="Arial" w:cs="Arial"/>
          <w:b/>
          <w:sz w:val="28"/>
          <w:szCs w:val="28"/>
        </w:rPr>
        <w:t>4</w:t>
      </w:r>
      <w:r w:rsidRPr="00F80021">
        <w:rPr>
          <w:rFonts w:ascii="BRH Telugu Extra" w:hAnsi="BRH Telugu Extra" w:cs="BRH Telugu Extra"/>
          <w:sz w:val="40"/>
          <w:szCs w:val="40"/>
        </w:rPr>
        <w:t xml:space="preserve"> </w:t>
      </w:r>
    </w:p>
    <w:p w14:paraId="784B228B" w14:textId="77777777" w:rsidR="003034C3" w:rsidRPr="00F80021" w:rsidRDefault="003034C3" w:rsidP="001F1F78">
      <w:pPr>
        <w:pStyle w:val="NoSpacing"/>
      </w:pPr>
    </w:p>
    <w:p w14:paraId="757936A3" w14:textId="77777777" w:rsidR="003034C3" w:rsidRPr="00F80021" w:rsidRDefault="003034C3" w:rsidP="00EC0A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w:t>
      </w:r>
      <w:r w:rsidR="00DE3FF9" w:rsidRPr="00F80021">
        <w:rPr>
          <w:rFonts w:ascii="BRH Telugu Extra" w:hAnsi="BRH Telugu Extra" w:cs="BRH Telugu Extra"/>
          <w:sz w:val="40"/>
          <w:szCs w:val="40"/>
        </w:rPr>
        <w:t>±³†¶¬</w:t>
      </w:r>
      <w:r w:rsidRPr="00F80021">
        <w:rPr>
          <w:rFonts w:ascii="BRH Telugu Extra" w:hAnsi="BRH Telugu Extra" w:cs="BRH Telugu Extra"/>
          <w:sz w:val="40"/>
          <w:szCs w:val="40"/>
        </w:rPr>
        <w:t xml:space="preserve">´m tsûµ…±¼ø «¸†±ÀµÀO¸…n lûµm¸ö†±µú…né¶¨ÖA </w:t>
      </w:r>
      <w:r w:rsidR="007D1BE6"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†±ÀµÀ…YhµA …£¶¥ö†±µÃ¶pA | </w:t>
      </w:r>
    </w:p>
    <w:p w14:paraId="46320D11" w14:textId="77777777" w:rsidR="003034C3" w:rsidRPr="00F80021" w:rsidRDefault="003034C3" w:rsidP="00EC0A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w:t>
      </w:r>
      <w:r w:rsidR="00DE3FF9" w:rsidRPr="00F80021">
        <w:rPr>
          <w:rFonts w:ascii="BRH Telugu Extra" w:hAnsi="BRH Telugu Extra" w:cs="BRH Telugu Extra"/>
          <w:sz w:val="40"/>
          <w:szCs w:val="40"/>
        </w:rPr>
        <w:t>±³†¶¬</w:t>
      </w:r>
      <w:r w:rsidRPr="00F80021">
        <w:rPr>
          <w:rFonts w:ascii="BRH Telugu Extra" w:hAnsi="BRH Telugu Extra" w:cs="BRH Telugu Extra"/>
          <w:sz w:val="40"/>
          <w:szCs w:val="40"/>
        </w:rPr>
        <w:t xml:space="preserve">…nélµA †lµ±ÀµÀ…Êª £…¶¥ö¶¢À†sÀí…¶¢A ¶m ¢¸ M†a±ÀÇÃ ±µÀ…lµñ hµö†lµ»ªå </w:t>
      </w:r>
      <w:r w:rsidR="00EC0A1A" w:rsidRPr="00F80021">
        <w:rPr>
          <w:rFonts w:ascii="BRH Telugu Extra" w:hAnsi="BRH Telugu Extra" w:cs="BRH Telugu Extra"/>
          <w:sz w:val="40"/>
          <w:szCs w:val="40"/>
        </w:rPr>
        <w:t>|</w:t>
      </w:r>
      <w:r w:rsidRPr="00F80021">
        <w:rPr>
          <w:rFonts w:ascii="BRH Telugu Extra" w:hAnsi="BRH Telugu Extra" w:cs="BRH Telugu Extra"/>
          <w:sz w:val="40"/>
          <w:szCs w:val="40"/>
        </w:rPr>
        <w:t xml:space="preserve">|) </w:t>
      </w:r>
    </w:p>
    <w:p w14:paraId="092C16C7" w14:textId="77777777" w:rsidR="00AD02AA" w:rsidRPr="00F80021" w:rsidRDefault="00AD02AA" w:rsidP="003034C3">
      <w:pPr>
        <w:autoSpaceDE w:val="0"/>
        <w:autoSpaceDN w:val="0"/>
        <w:adjustRightInd w:val="0"/>
        <w:spacing w:after="0" w:line="240" w:lineRule="auto"/>
        <w:rPr>
          <w:rFonts w:ascii="Arial" w:hAnsi="Arial" w:cs="Arial"/>
          <w:sz w:val="28"/>
          <w:szCs w:val="28"/>
        </w:rPr>
      </w:pPr>
    </w:p>
    <w:p w14:paraId="7B727C59" w14:textId="77777777" w:rsidR="00A2399F" w:rsidRPr="00F80021" w:rsidRDefault="00A2399F" w:rsidP="003034C3">
      <w:pPr>
        <w:autoSpaceDE w:val="0"/>
        <w:autoSpaceDN w:val="0"/>
        <w:adjustRightInd w:val="0"/>
        <w:spacing w:after="0" w:line="240" w:lineRule="auto"/>
        <w:rPr>
          <w:rFonts w:ascii="Arial" w:hAnsi="Arial" w:cs="Arial"/>
          <w:sz w:val="28"/>
          <w:szCs w:val="28"/>
        </w:rPr>
      </w:pPr>
    </w:p>
    <w:p w14:paraId="72195B0A" w14:textId="77777777" w:rsidR="00A2399F" w:rsidRPr="00F80021" w:rsidRDefault="00A2399F" w:rsidP="003034C3">
      <w:pPr>
        <w:autoSpaceDE w:val="0"/>
        <w:autoSpaceDN w:val="0"/>
        <w:adjustRightInd w:val="0"/>
        <w:spacing w:after="0" w:line="240" w:lineRule="auto"/>
        <w:rPr>
          <w:rFonts w:ascii="Arial" w:hAnsi="Arial" w:cs="Arial"/>
          <w:sz w:val="28"/>
          <w:szCs w:val="28"/>
        </w:rPr>
      </w:pPr>
    </w:p>
    <w:p w14:paraId="51C68073" w14:textId="77777777" w:rsidR="00A2399F" w:rsidRPr="00F80021" w:rsidRDefault="00A2399F" w:rsidP="003034C3">
      <w:pPr>
        <w:autoSpaceDE w:val="0"/>
        <w:autoSpaceDN w:val="0"/>
        <w:adjustRightInd w:val="0"/>
        <w:spacing w:after="0" w:line="240" w:lineRule="auto"/>
        <w:rPr>
          <w:rFonts w:ascii="Arial" w:hAnsi="Arial" w:cs="Arial"/>
          <w:sz w:val="28"/>
          <w:szCs w:val="28"/>
        </w:rPr>
      </w:pPr>
    </w:p>
    <w:p w14:paraId="473A9252" w14:textId="77777777" w:rsidR="00A2399F" w:rsidRPr="00F80021" w:rsidRDefault="00A2399F" w:rsidP="003034C3">
      <w:pPr>
        <w:autoSpaceDE w:val="0"/>
        <w:autoSpaceDN w:val="0"/>
        <w:adjustRightInd w:val="0"/>
        <w:spacing w:after="0" w:line="240" w:lineRule="auto"/>
        <w:rPr>
          <w:rFonts w:ascii="Arial" w:hAnsi="Arial" w:cs="Arial"/>
          <w:sz w:val="28"/>
          <w:szCs w:val="28"/>
        </w:rPr>
      </w:pPr>
    </w:p>
    <w:p w14:paraId="2D0C25C3" w14:textId="77777777" w:rsidR="003034C3" w:rsidRPr="00F80021" w:rsidRDefault="003034C3" w:rsidP="00AD02AA">
      <w:pPr>
        <w:pStyle w:val="3-Eng-Subheading-VedaVMSTelugu"/>
        <w:rPr>
          <w:rFonts w:ascii="BRH Telugu RN" w:hAnsi="BRH Telugu RN" w:cs="BRH Telugu RN"/>
          <w:color w:val="auto"/>
          <w:sz w:val="40"/>
        </w:rPr>
      </w:pPr>
      <w:r w:rsidRPr="00F80021">
        <w:rPr>
          <w:color w:val="auto"/>
        </w:rPr>
        <w:lastRenderedPageBreak/>
        <w:t>(TS 1.3.14.1)</w:t>
      </w:r>
    </w:p>
    <w:p w14:paraId="461178B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hµö†¶¢ÀSÉé …±µÀlÐñ C†¶ªÀ±Ð …¶¢À¶¬Ñ …l¼¶¢¶ªåþö(S³î) ¶¥…±Ðè ¶¢Ã†±µÀhµA …¶pÅ°µ †F¦Ê¨ |</w:t>
      </w:r>
    </w:p>
    <w:p w14:paraId="2751CEC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hµöA </w:t>
      </w:r>
      <w:r w:rsidR="007D1BE6"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¢¸†ËhÇ±µ…±µÀËgÇ±³ †±ÀµÃ»ª ¶¥A…Sµ±ÀµÀ¶ªåþöA …¶pÁ¹©¸ †£…lûµhµB †q¸…»ª ¶mÀhµî‡m¸ | </w:t>
      </w:r>
      <w:r w:rsidRPr="00F80021">
        <w:rPr>
          <w:rFonts w:ascii="Arial" w:hAnsi="Arial" w:cs="Arial"/>
          <w:b/>
          <w:sz w:val="28"/>
          <w:szCs w:val="28"/>
        </w:rPr>
        <w:t>5</w:t>
      </w:r>
      <w:r w:rsidRPr="00F80021">
        <w:rPr>
          <w:rFonts w:ascii="BRH Telugu Extra" w:hAnsi="BRH Telugu Extra" w:cs="BRH Telugu Extra"/>
          <w:sz w:val="40"/>
          <w:szCs w:val="40"/>
        </w:rPr>
        <w:t xml:space="preserve"> </w:t>
      </w:r>
    </w:p>
    <w:p w14:paraId="08760275" w14:textId="77777777" w:rsidR="003034C3" w:rsidRPr="00F80021" w:rsidRDefault="003034C3" w:rsidP="00AD02AA">
      <w:pPr>
        <w:pStyle w:val="3-Eng-Subheading-VedaVMSTelugu"/>
        <w:rPr>
          <w:color w:val="auto"/>
        </w:rPr>
      </w:pPr>
    </w:p>
    <w:p w14:paraId="32490065" w14:textId="77777777" w:rsidR="003034C3" w:rsidRPr="00F80021" w:rsidRDefault="003034C3" w:rsidP="00AD02AA">
      <w:pPr>
        <w:pStyle w:val="3-Eng-Subheading-VedaVMSTelugu"/>
        <w:rPr>
          <w:rFonts w:ascii="BRH Telugu RN" w:hAnsi="BRH Telugu RN" w:cs="BRH Telugu RN"/>
          <w:color w:val="auto"/>
          <w:sz w:val="40"/>
        </w:rPr>
      </w:pPr>
      <w:r w:rsidRPr="00F80021">
        <w:rPr>
          <w:color w:val="auto"/>
        </w:rPr>
        <w:t xml:space="preserve">TS 1.3.14.1 </w:t>
      </w:r>
    </w:p>
    <w:p w14:paraId="35A0FDE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D…¢Ð ±¸†Y¹¶m-¶¢À…lµèþö±µ†¶ªï …±µÀlµñ(S³î) ¶¬Ñ†h¸±µ(S³î) ¶ª…hµï ±ÀµÀ…Y(…S³î) ±Ð†lµ«ÒïB |</w:t>
      </w:r>
    </w:p>
    <w:p w14:paraId="7C387CB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…CS¼éA…¶pÁ±¸ †hµ¶m…±ÀÀhÐé…±µW…h¸ål³ »¬†±µgï-±µÃ…¶p¶¢À†¶¢Êª OµÅgÀlûµöA | </w:t>
      </w:r>
      <w:r w:rsidRPr="00F80021">
        <w:rPr>
          <w:rFonts w:ascii="Arial" w:hAnsi="Arial" w:cs="Arial"/>
          <w:b/>
          <w:sz w:val="28"/>
          <w:szCs w:val="28"/>
        </w:rPr>
        <w:t>6</w:t>
      </w:r>
      <w:r w:rsidRPr="00F80021">
        <w:rPr>
          <w:rFonts w:ascii="BRH Telugu Extra" w:hAnsi="BRH Telugu Extra" w:cs="BRH Telugu Extra"/>
          <w:sz w:val="40"/>
          <w:szCs w:val="40"/>
        </w:rPr>
        <w:t xml:space="preserve"> </w:t>
      </w:r>
    </w:p>
    <w:p w14:paraId="1E16ADB0" w14:textId="77777777" w:rsidR="003034C3" w:rsidRPr="00F80021" w:rsidRDefault="00AD02AA" w:rsidP="00AD02AA">
      <w:pPr>
        <w:pStyle w:val="2-Centered-VedaVMSTelugu"/>
        <w:pBdr>
          <w:bottom w:val="single" w:sz="4" w:space="1" w:color="auto"/>
        </w:pBdr>
        <w:rPr>
          <w:color w:val="auto"/>
        </w:rPr>
      </w:pPr>
      <w:r w:rsidRPr="00F80021">
        <w:rPr>
          <w:color w:val="auto"/>
        </w:rPr>
        <w:t>(</w:t>
      </w:r>
      <w:r w:rsidR="003034C3" w:rsidRPr="00F80021">
        <w:rPr>
          <w:color w:val="auto"/>
        </w:rPr>
        <w:t>MA ¥¹…nåB ¥¹…nåB ¥¹†nåB |</w:t>
      </w:r>
      <w:r w:rsidRPr="00F80021">
        <w:rPr>
          <w:color w:val="auto"/>
        </w:rPr>
        <w:t>|)</w:t>
      </w:r>
      <w:r w:rsidR="003034C3" w:rsidRPr="00F80021">
        <w:rPr>
          <w:color w:val="auto"/>
        </w:rPr>
        <w:t xml:space="preserve"> </w:t>
      </w:r>
    </w:p>
    <w:p w14:paraId="67120DFB" w14:textId="77777777" w:rsidR="00AD02AA" w:rsidRPr="00F80021" w:rsidRDefault="003034C3" w:rsidP="00380270">
      <w:pPr>
        <w:pStyle w:val="1Title-VedaVMSTelugu"/>
        <w:rPr>
          <w:color w:val="auto"/>
        </w:rPr>
      </w:pPr>
      <w:bookmarkStart w:id="12" w:name="_Toc535268404"/>
      <w:r w:rsidRPr="00F80021">
        <w:rPr>
          <w:color w:val="auto"/>
        </w:rPr>
        <w:t>lµÀ±¸Ø ¶ªÃOµåA</w:t>
      </w:r>
      <w:bookmarkEnd w:id="12"/>
      <w:r w:rsidRPr="00F80021">
        <w:rPr>
          <w:color w:val="auto"/>
        </w:rPr>
        <w:t xml:space="preserve"> </w:t>
      </w:r>
    </w:p>
    <w:p w14:paraId="3AAF363E" w14:textId="77777777" w:rsidR="003034C3" w:rsidRPr="00F80021" w:rsidRDefault="003034C3" w:rsidP="008A09F3">
      <w:pPr>
        <w:pStyle w:val="3-Eng-Subheading-VedaVMSTelugu"/>
        <w:rPr>
          <w:rFonts w:ascii="BRH Telugu RN" w:hAnsi="BRH Telugu RN" w:cs="BRH Telugu RN"/>
          <w:color w:val="auto"/>
          <w:sz w:val="40"/>
        </w:rPr>
      </w:pPr>
      <w:r w:rsidRPr="00F80021">
        <w:rPr>
          <w:color w:val="auto"/>
        </w:rPr>
        <w:t>(TA .6.2.1)</w:t>
      </w:r>
    </w:p>
    <w:p w14:paraId="6EC0BD1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…Y¹hµ†Ê¢lµÊª ¶ªÀ¶m¢¸…¶¢À «Ò†¶¢À-¶¢À±¸j…±ÀµÀhÐ n†lµ¶®…i Ê¢†lµB |</w:t>
      </w:r>
    </w:p>
    <w:p w14:paraId="7324048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 †¶mB ¶p±³…¶¨lµ†i …lµÀ±¸Ø…gº £†¥¹ö …m¸Ê¢…¶¢ </w:t>
      </w:r>
      <w:r w:rsidR="00322860" w:rsidRPr="00F80021">
        <w:rPr>
          <w:rFonts w:ascii="BRH Telugu Extra" w:hAnsi="BRH Telugu Extra" w:cs="BRH Telugu Extra"/>
          <w:sz w:val="40"/>
          <w:szCs w:val="40"/>
        </w:rPr>
        <w:t xml:space="preserve">»ª†¶mÀèA lµÀ…±¼h¸…hµïS¼éB || </w:t>
      </w:r>
      <w:r w:rsidR="00322860" w:rsidRPr="00F80021">
        <w:rPr>
          <w:rFonts w:ascii="Arial" w:hAnsi="Arial" w:cs="Arial"/>
          <w:b/>
          <w:sz w:val="28"/>
          <w:szCs w:val="28"/>
        </w:rPr>
        <w:t>1</w:t>
      </w:r>
    </w:p>
    <w:p w14:paraId="47CDDC8C" w14:textId="77777777" w:rsidR="00322860" w:rsidRPr="00F80021" w:rsidRDefault="00322860" w:rsidP="00322860">
      <w:pPr>
        <w:pStyle w:val="NoSpacing"/>
      </w:pPr>
    </w:p>
    <w:p w14:paraId="3F92C14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h¸…¶¢ÀS¼é†¶¢…±¸äA hµ†¶p«¸ Yö…voåA </w:t>
      </w:r>
      <w:r w:rsidR="00796CE7" w:rsidRPr="00F80021">
        <w:rPr>
          <w:rFonts w:ascii="BRH Devanagari Extra" w:hAnsi="BRH Devanagari Extra" w:cs="BRH Devanagari Extra"/>
          <w:sz w:val="40"/>
          <w:szCs w:val="40"/>
        </w:rPr>
        <w:t>Æ</w:t>
      </w:r>
      <w:r w:rsidRPr="00F80021">
        <w:rPr>
          <w:rFonts w:ascii="BRH Telugu Extra" w:hAnsi="BRH Telugu Extra" w:cs="BRH Telugu Extra"/>
          <w:sz w:val="40"/>
          <w:szCs w:val="40"/>
        </w:rPr>
        <w:t>†ËÈ¢±Ð…VµoA †Oµ±µî…¶pûvÉ…¶¨À YÂ‡©¸àA |</w:t>
      </w:r>
    </w:p>
    <w:p w14:paraId="7C0E63A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…lµÀ±¸ØA …lÉ¤(S³î) ¶¥†±µg…¶¢À¶¬A ¶pñ†¶plÉï …¶</w:t>
      </w:r>
      <w:r w:rsidR="00322860" w:rsidRPr="00F80021">
        <w:rPr>
          <w:rFonts w:ascii="BRH Telugu Extra" w:hAnsi="BRH Telugu Extra" w:cs="BRH Telugu Extra"/>
          <w:sz w:val="40"/>
          <w:szCs w:val="40"/>
        </w:rPr>
        <w:t xml:space="preserve">ªÀhµ†±µ»ª hµ±µ…Êª ¶m†¶¢ÀB || </w:t>
      </w:r>
      <w:r w:rsidR="00322860" w:rsidRPr="00F80021">
        <w:rPr>
          <w:rFonts w:ascii="Arial" w:hAnsi="Arial" w:cs="Arial"/>
          <w:b/>
          <w:sz w:val="28"/>
          <w:szCs w:val="28"/>
        </w:rPr>
        <w:t>2</w:t>
      </w:r>
    </w:p>
    <w:p w14:paraId="4F124F8B" w14:textId="77777777" w:rsidR="00322860" w:rsidRPr="00F80021" w:rsidRDefault="00322860" w:rsidP="00322860">
      <w:pPr>
        <w:pStyle w:val="NoSpacing"/>
      </w:pPr>
    </w:p>
    <w:p w14:paraId="0C8258C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C…SÉé hµöA †q¸±µ…±ÀµÃ ¶m†¢Ðï …C«¸î´mæ …¶ªö»ªå…tû±µ†i …lµÀ±¸Ø…gº £‡¥¹ö |</w:t>
      </w:r>
    </w:p>
    <w:p w14:paraId="7F9540A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¶pÁ¹†¶¥Û …¶pÅk¿ö †s…¶¬Àv¹ †¶m …G±¿ö sûµ†¢¸ …hÐO¸…±ÀµÀ hµ†¶m±ÀµÃ…±À</w:t>
      </w:r>
      <w:r w:rsidR="00322860" w:rsidRPr="00F80021">
        <w:rPr>
          <w:rFonts w:ascii="BRH Telugu Extra" w:hAnsi="BRH Telugu Extra" w:cs="BRH Telugu Extra"/>
          <w:sz w:val="40"/>
          <w:szCs w:val="40"/>
        </w:rPr>
        <w:t>µÀ ¶¥A</w:t>
      </w:r>
      <w:r w:rsidR="00796CE7" w:rsidRPr="00F80021">
        <w:rPr>
          <w:rFonts w:ascii="BRH Devanagari Extra" w:hAnsi="BRH Devanagari Extra" w:cs="BRH Devanagari Extra"/>
          <w:sz w:val="40"/>
          <w:szCs w:val="40"/>
        </w:rPr>
        <w:t>Æ</w:t>
      </w:r>
      <w:r w:rsidR="00322860" w:rsidRPr="00F80021">
        <w:rPr>
          <w:rFonts w:ascii="BRH Telugu Extra" w:hAnsi="BRH Telugu Extra" w:cs="BRH Telugu Extra"/>
          <w:sz w:val="40"/>
          <w:szCs w:val="40"/>
        </w:rPr>
        <w:t xml:space="preserve">±ÀÇÃB || </w:t>
      </w:r>
      <w:r w:rsidR="00322860" w:rsidRPr="00F80021">
        <w:rPr>
          <w:rFonts w:ascii="Arial" w:hAnsi="Arial" w:cs="Arial"/>
          <w:b/>
          <w:sz w:val="28"/>
          <w:szCs w:val="28"/>
        </w:rPr>
        <w:t>3</w:t>
      </w:r>
    </w:p>
    <w:p w14:paraId="1BDE4FDD" w14:textId="77777777" w:rsidR="00322860" w:rsidRPr="00F80021" w:rsidRDefault="00322860" w:rsidP="00322860">
      <w:pPr>
        <w:pStyle w:val="NoSpacing"/>
      </w:pPr>
    </w:p>
    <w:p w14:paraId="3AAA9B3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£†¥¹ön mÐ …lµÀ±µØ†¶® Y¹hµÊ¢…lµB »ª…¶mÀè¶mé …m¸¢¸ †lµÀ…±¼h¸†i ¶p±¼ø |</w:t>
      </w:r>
    </w:p>
    <w:p w14:paraId="3E1257B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C†SÉé C…iñ¶¢´m ¶¢À†¶m«¸ SµÅ…g¸‡mÐ„«¸î†</w:t>
      </w:r>
      <w:r w:rsidR="00322860" w:rsidRPr="00F80021">
        <w:rPr>
          <w:rFonts w:ascii="BRH Telugu Extra" w:hAnsi="BRH Telugu Extra" w:cs="BRH Telugu Extra"/>
          <w:sz w:val="40"/>
          <w:szCs w:val="40"/>
        </w:rPr>
        <w:t xml:space="preserve">OµA sÑlûµï…£h¸ …hµ¶mÃ‡m¸A || </w:t>
      </w:r>
      <w:r w:rsidR="00322860" w:rsidRPr="00F80021">
        <w:rPr>
          <w:rFonts w:ascii="Arial" w:hAnsi="Arial" w:cs="Arial"/>
          <w:b/>
          <w:sz w:val="28"/>
          <w:szCs w:val="28"/>
        </w:rPr>
        <w:t>4</w:t>
      </w:r>
    </w:p>
    <w:p w14:paraId="60BBD82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…¶pÅ…hµ…m¸Z…hµ(…S³î) ¶ª†¶¬¶¢Ã¶m-…¶¢ÀÀSµñ…¶¢ÀS¼é(S³î) †¶¬ÀÊ¢¶¢À </w:t>
      </w:r>
      <w:r w:rsidR="00A2399F" w:rsidRPr="00F80021">
        <w:rPr>
          <w:rFonts w:ascii="BRH Telugu Extra" w:hAnsi="BRH Telugu Extra" w:cs="BRH Telugu Extra"/>
          <w:sz w:val="40"/>
          <w:szCs w:val="40"/>
        </w:rPr>
        <w:br/>
      </w:r>
      <w:r w:rsidRPr="00F80021">
        <w:rPr>
          <w:rFonts w:ascii="BRH Telugu Extra" w:hAnsi="BRH Telugu Extra" w:cs="BRH Telugu Extra"/>
          <w:sz w:val="40"/>
          <w:szCs w:val="40"/>
        </w:rPr>
        <w:t>¶p…±µ¶¢Ãk³ …¶ªlûµ‡«¸æh³ |</w:t>
      </w:r>
    </w:p>
    <w:p w14:paraId="2161283E" w14:textId="77777777" w:rsidR="00322860" w:rsidRPr="00F80021" w:rsidRDefault="003034C3" w:rsidP="00322860">
      <w:pPr>
        <w:autoSpaceDE w:val="0"/>
        <w:autoSpaceDN w:val="0"/>
        <w:adjustRightInd w:val="0"/>
        <w:spacing w:after="0" w:line="240" w:lineRule="auto"/>
      </w:pPr>
      <w:r w:rsidRPr="00F80021">
        <w:rPr>
          <w:rFonts w:ascii="BRH Telugu Extra" w:hAnsi="BRH Telugu Extra" w:cs="BRH Telugu Extra"/>
          <w:sz w:val="40"/>
          <w:szCs w:val="40"/>
        </w:rPr>
        <w:t>¶ª †¶mB ¶p…±µølµ†i …lµÀ±¸Ø…gº £…¥¹ö °¸†¶¢Àl³…</w:t>
      </w:r>
      <w:r w:rsidR="00322860" w:rsidRPr="00F80021">
        <w:rPr>
          <w:rFonts w:ascii="BRH Telugu Extra" w:hAnsi="BRH Telugu Extra" w:cs="BRH Telugu Extra"/>
          <w:sz w:val="40"/>
          <w:szCs w:val="40"/>
        </w:rPr>
        <w:t xml:space="preserve">lÉ¢Ð C†i lµÀ…±¼h¸…hµïS¼éB || </w:t>
      </w:r>
      <w:r w:rsidR="00322860" w:rsidRPr="00F80021">
        <w:rPr>
          <w:rFonts w:ascii="Arial" w:hAnsi="Arial" w:cs="Arial"/>
          <w:b/>
          <w:sz w:val="28"/>
          <w:szCs w:val="28"/>
        </w:rPr>
        <w:t>5</w:t>
      </w:r>
    </w:p>
    <w:p w14:paraId="27518999" w14:textId="77777777" w:rsidR="003034C3" w:rsidRPr="00F80021" w:rsidRDefault="003034C3" w:rsidP="00322860">
      <w:pPr>
        <w:pStyle w:val="3-Eng-Subheading-VedaVMSTelugu"/>
        <w:rPr>
          <w:color w:val="auto"/>
          <w:sz w:val="28"/>
          <w:szCs w:val="28"/>
        </w:rPr>
      </w:pPr>
      <w:r w:rsidRPr="00F80021">
        <w:rPr>
          <w:color w:val="auto"/>
          <w:sz w:val="28"/>
          <w:szCs w:val="28"/>
        </w:rPr>
        <w:t>(it is customary to chant only upto Para 5 for Shanti Japam)</w:t>
      </w:r>
    </w:p>
    <w:p w14:paraId="7E187976" w14:textId="77777777" w:rsidR="00322860" w:rsidRPr="00F80021" w:rsidRDefault="00322860" w:rsidP="00322860">
      <w:pPr>
        <w:pStyle w:val="NoSpacing"/>
      </w:pPr>
    </w:p>
    <w:p w14:paraId="0BF89DA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…¶pñhÐé†»¨-…Oµ¤Àf³†±ÀÇÃ C…lûµö±É†¶¨À …¶ªm¸…VµÛ ¶¬Ñ…h¸ ¶m†¶¢ï…¶¥Û ¶ª†k¼ù |</w:t>
      </w:r>
    </w:p>
    <w:p w14:paraId="5BC3E36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«¸ö‡c¹ÛSÉé …hµ¶mÀ†¶¢A …»p¶pñ†±ÀµÀ …«¸ö¶ªî†sûµï…cÛ </w:t>
      </w:r>
      <w:r w:rsidR="00322860" w:rsidRPr="00F80021">
        <w:rPr>
          <w:rFonts w:ascii="BRH Telugu Extra" w:hAnsi="BRH Telugu Extra" w:cs="BRH Telugu Extra"/>
          <w:sz w:val="40"/>
          <w:szCs w:val="40"/>
        </w:rPr>
        <w:t xml:space="preserve">«Õ†sûµ…Sµ¶¢Ã†±ÀµÀY¶ªö || </w:t>
      </w:r>
      <w:r w:rsidR="00322860" w:rsidRPr="00F80021">
        <w:rPr>
          <w:rFonts w:ascii="Arial" w:hAnsi="Arial" w:cs="Arial"/>
          <w:b/>
          <w:sz w:val="28"/>
          <w:szCs w:val="28"/>
        </w:rPr>
        <w:t>6</w:t>
      </w:r>
    </w:p>
    <w:p w14:paraId="04F7F649" w14:textId="77777777" w:rsidR="00322860" w:rsidRPr="00F80021" w:rsidRDefault="00322860" w:rsidP="00322860">
      <w:pPr>
        <w:pStyle w:val="NoSpacing"/>
      </w:pPr>
    </w:p>
    <w:p w14:paraId="37AFF86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SÐ…tû±³ YÂ†¶¨à…¶¢À±ÀµÀÀ…YÑ n†»¨…OµåA hµ‡Ê¢¶mçò £…©Òä-±µ…¶mÀ¶ª†cÛ±É¶¢À |</w:t>
      </w:r>
    </w:p>
    <w:p w14:paraId="74D975D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m¸†Oµ¶ªï …¶pÅ¶¨á…¶¢Àtû …¶ª¶¢Àö†«¸…mÐ ËÈ¢</w:t>
      </w:r>
      <w:r w:rsidRPr="00553AED">
        <w:rPr>
          <w:rFonts w:ascii="BRH Telugu Extra" w:hAnsi="BRH Telugu Extra" w:cs="BRH Telugu Extra"/>
          <w:sz w:val="40"/>
          <w:szCs w:val="40"/>
        </w:rPr>
        <w:t>†¶</w:t>
      </w:r>
      <w:r w:rsidR="00796CE7" w:rsidRPr="00553AED">
        <w:rPr>
          <w:rFonts w:ascii="BRH Devanagari Extra" w:hAnsi="BRH Devanagari Extra" w:cs="BRH Devanagari Extra"/>
          <w:sz w:val="40"/>
          <w:szCs w:val="40"/>
        </w:rPr>
        <w:t>Æ</w:t>
      </w:r>
      <w:r w:rsidRPr="00F80021">
        <w:rPr>
          <w:rFonts w:ascii="BRH Telugu Extra" w:hAnsi="BRH Telugu Extra" w:cs="BRH Telugu Extra"/>
          <w:sz w:val="40"/>
          <w:szCs w:val="40"/>
        </w:rPr>
        <w:t xml:space="preserve">¨ä¤A </w:t>
      </w:r>
      <w:r w:rsidR="00796CE7" w:rsidRPr="00F80021">
        <w:rPr>
          <w:rFonts w:ascii="BRH Devanagari Extra" w:hAnsi="BRH Devanagari Extra" w:cs="BRH Devanagari Extra"/>
          <w:sz w:val="40"/>
          <w:szCs w:val="40"/>
        </w:rPr>
        <w:t>Æ</w:t>
      </w:r>
      <w:r w:rsidR="00322860" w:rsidRPr="00F80021">
        <w:rPr>
          <w:rFonts w:ascii="BRH Telugu Extra" w:hAnsi="BRH Telugu Extra" w:cs="BRH Telugu Extra"/>
          <w:sz w:val="40"/>
          <w:szCs w:val="40"/>
        </w:rPr>
        <w:t xml:space="preserve">…vÑOµ …E¶¬ †¶¢Ãlµ±ÀµÀm¸åA || </w:t>
      </w:r>
      <w:r w:rsidR="00322860" w:rsidRPr="00F80021">
        <w:rPr>
          <w:rFonts w:ascii="Arial" w:hAnsi="Arial" w:cs="Arial"/>
          <w:b/>
          <w:sz w:val="28"/>
          <w:szCs w:val="28"/>
        </w:rPr>
        <w:t>7</w:t>
      </w:r>
    </w:p>
    <w:p w14:paraId="558B6F15" w14:textId="77777777" w:rsidR="003034C3" w:rsidRPr="00F80021" w:rsidRDefault="003034C3" w:rsidP="00322860">
      <w:pPr>
        <w:pStyle w:val="NoSpacing"/>
      </w:pPr>
    </w:p>
    <w:p w14:paraId="613163B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…O¸…h¸ï…±ÀµÀm¸†±ÀµÀ …£lµî†Ê¬ Oµ¶mï…OµÀ¶¢Ã†±¼ lû¿¶¢À»¬ | </w:t>
      </w:r>
      <w:r w:rsidR="00A2399F" w:rsidRPr="00F80021">
        <w:rPr>
          <w:rFonts w:ascii="BRH Telugu Extra" w:hAnsi="BRH Telugu Extra" w:cs="BRH Telugu Extra"/>
          <w:sz w:val="40"/>
          <w:szCs w:val="40"/>
        </w:rPr>
        <w:br/>
      </w:r>
      <w:r w:rsidRPr="00F80021">
        <w:rPr>
          <w:rFonts w:ascii="BRH Telugu Extra" w:hAnsi="BRH Telugu Extra" w:cs="BRH Telugu Extra"/>
          <w:sz w:val="40"/>
          <w:szCs w:val="40"/>
        </w:rPr>
        <w:t>hµ†mÐé lµÀ±¼ØB ¶pñ…VÐlµ‡±ÀµÃh³ ||</w:t>
      </w:r>
    </w:p>
    <w:p w14:paraId="3ECAB985" w14:textId="77777777" w:rsidR="003034C3" w:rsidRPr="00F80021" w:rsidRDefault="00684D35" w:rsidP="00684D35">
      <w:pPr>
        <w:pStyle w:val="2-Centered-VedaVMSTelugu"/>
        <w:pBdr>
          <w:bottom w:val="single" w:sz="4" w:space="1" w:color="auto"/>
        </w:pBdr>
        <w:rPr>
          <w:color w:val="auto"/>
        </w:rPr>
      </w:pPr>
      <w:r w:rsidRPr="00F80021">
        <w:rPr>
          <w:color w:val="auto"/>
        </w:rPr>
        <w:t>(MA ¥¹…nåB ¥¹…nåB ¥¹†nåB ||)</w:t>
      </w:r>
    </w:p>
    <w:p w14:paraId="023C07F3"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p>
    <w:p w14:paraId="5409A694" w14:textId="77777777" w:rsidR="006E43A9" w:rsidRPr="00F80021" w:rsidRDefault="006E43A9" w:rsidP="00380270">
      <w:pPr>
        <w:pStyle w:val="1Title-VedaVMSTelugu"/>
        <w:rPr>
          <w:color w:val="auto"/>
        </w:rPr>
        <w:sectPr w:rsidR="006E43A9" w:rsidRPr="00F80021" w:rsidSect="00A2399F">
          <w:pgSz w:w="12240" w:h="15840"/>
          <w:pgMar w:top="1166" w:right="864" w:bottom="1440" w:left="1440" w:header="720" w:footer="720" w:gutter="0"/>
          <w:cols w:space="720"/>
          <w:noEndnote/>
          <w:docGrid w:linePitch="299"/>
        </w:sectPr>
      </w:pPr>
    </w:p>
    <w:p w14:paraId="1148698B" w14:textId="77777777" w:rsidR="00684D35" w:rsidRPr="00F80021" w:rsidRDefault="003034C3" w:rsidP="00380270">
      <w:pPr>
        <w:pStyle w:val="1Title-VedaVMSTelugu"/>
        <w:rPr>
          <w:color w:val="auto"/>
        </w:rPr>
      </w:pPr>
      <w:bookmarkStart w:id="13" w:name="_Toc535268405"/>
      <w:r w:rsidRPr="00F80021">
        <w:rPr>
          <w:color w:val="auto"/>
        </w:rPr>
        <w:lastRenderedPageBreak/>
        <w:t>§ñ ¶ªÃOµåA</w:t>
      </w:r>
      <w:bookmarkEnd w:id="13"/>
      <w:r w:rsidRPr="00F80021">
        <w:rPr>
          <w:color w:val="auto"/>
        </w:rPr>
        <w:t xml:space="preserve"> </w:t>
      </w:r>
    </w:p>
    <w:p w14:paraId="2205A196" w14:textId="77777777" w:rsidR="003034C3" w:rsidRPr="00F80021" w:rsidRDefault="003034C3" w:rsidP="00684D35">
      <w:pPr>
        <w:pStyle w:val="3-Eng-Subheading-VedaVMSTelugu"/>
        <w:rPr>
          <w:rFonts w:ascii="BRH Telugu RN" w:hAnsi="BRH Telugu RN" w:cs="BRH Telugu RN"/>
          <w:color w:val="auto"/>
          <w:sz w:val="28"/>
          <w:szCs w:val="28"/>
        </w:rPr>
      </w:pPr>
      <w:r w:rsidRPr="00F80021">
        <w:rPr>
          <w:color w:val="auto"/>
          <w:sz w:val="28"/>
          <w:szCs w:val="28"/>
        </w:rPr>
        <w:t>(Rig Veda Khila Kaandam - 5.8.7.1)</w:t>
      </w:r>
    </w:p>
    <w:p w14:paraId="4D14B1C9"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p>
    <w:p w14:paraId="2DF55200" w14:textId="77777777" w:rsidR="003034C3" w:rsidRPr="00F80021" w:rsidRDefault="003034C3" w:rsidP="00337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RN" w:hAnsi="BRH Telugu RN" w:cs="BRH Telugu RN"/>
          <w:sz w:val="40"/>
          <w:szCs w:val="40"/>
        </w:rPr>
      </w:pPr>
      <w:r w:rsidRPr="00F80021">
        <w:rPr>
          <w:rFonts w:ascii="Arial" w:hAnsi="Arial" w:cs="Arial"/>
          <w:sz w:val="28"/>
          <w:szCs w:val="28"/>
        </w:rPr>
        <w:t>(To be Chanted as per Rig Vedic Sruti; hence “Anunaasikam”</w:t>
      </w:r>
    </w:p>
    <w:p w14:paraId="375785A5" w14:textId="77777777" w:rsidR="003034C3" w:rsidRPr="00F80021" w:rsidRDefault="003034C3" w:rsidP="00337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8"/>
          <w:szCs w:val="28"/>
        </w:rPr>
      </w:pPr>
      <w:r w:rsidRPr="00F80021">
        <w:rPr>
          <w:rFonts w:ascii="BRH Telugu RN" w:hAnsi="BRH Telugu RN" w:cs="BRH Telugu RN"/>
          <w:sz w:val="40"/>
          <w:szCs w:val="40"/>
        </w:rPr>
        <w:t xml:space="preserve">"(S³î)" </w:t>
      </w:r>
      <w:r w:rsidRPr="00F80021">
        <w:rPr>
          <w:rFonts w:ascii="Arial" w:hAnsi="Arial" w:cs="Arial"/>
          <w:sz w:val="28"/>
          <w:szCs w:val="28"/>
        </w:rPr>
        <w:t>and</w:t>
      </w:r>
      <w:r w:rsidRPr="00F80021">
        <w:rPr>
          <w:rFonts w:ascii="BRH Telugu RN" w:hAnsi="BRH Telugu RN" w:cs="BRH Telugu RN"/>
          <w:sz w:val="40"/>
          <w:szCs w:val="40"/>
        </w:rPr>
        <w:t xml:space="preserve"> "(S³Ø)" </w:t>
      </w:r>
      <w:r w:rsidRPr="00F80021">
        <w:rPr>
          <w:rFonts w:ascii="Arial" w:hAnsi="Arial" w:cs="Arial"/>
          <w:sz w:val="28"/>
          <w:szCs w:val="28"/>
        </w:rPr>
        <w:t>are not represented here as they are not used in Rig Vedic</w:t>
      </w:r>
    </w:p>
    <w:p w14:paraId="33AED4E6" w14:textId="77777777" w:rsidR="003034C3" w:rsidRPr="00F80021" w:rsidRDefault="003034C3" w:rsidP="00337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8"/>
          <w:szCs w:val="28"/>
        </w:rPr>
      </w:pPr>
      <w:r w:rsidRPr="00F80021">
        <w:rPr>
          <w:rFonts w:ascii="Arial" w:hAnsi="Arial" w:cs="Arial"/>
          <w:sz w:val="28"/>
          <w:szCs w:val="28"/>
        </w:rPr>
        <w:t xml:space="preserve">chants </w:t>
      </w:r>
      <w:r w:rsidR="00571944" w:rsidRPr="00F80021">
        <w:rPr>
          <w:rFonts w:ascii="Arial" w:hAnsi="Arial" w:cs="Arial"/>
          <w:sz w:val="28"/>
          <w:szCs w:val="28"/>
        </w:rPr>
        <w:t>in s</w:t>
      </w:r>
      <w:r w:rsidRPr="00F80021">
        <w:rPr>
          <w:rFonts w:ascii="Arial" w:hAnsi="Arial" w:cs="Arial"/>
          <w:sz w:val="28"/>
          <w:szCs w:val="28"/>
        </w:rPr>
        <w:t>ome parts of India, when this Suktham is chanted in Krishna Yajur</w:t>
      </w:r>
    </w:p>
    <w:p w14:paraId="552A39BF" w14:textId="77777777" w:rsidR="003034C3" w:rsidRPr="00F80021" w:rsidRDefault="003034C3" w:rsidP="00337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RN" w:hAnsi="BRH Telugu RN" w:cs="BRH Telugu RN"/>
          <w:sz w:val="40"/>
          <w:szCs w:val="40"/>
        </w:rPr>
      </w:pPr>
      <w:r w:rsidRPr="00F80021">
        <w:rPr>
          <w:rFonts w:ascii="Arial" w:hAnsi="Arial" w:cs="Arial"/>
          <w:sz w:val="28"/>
          <w:szCs w:val="28"/>
        </w:rPr>
        <w:t xml:space="preserve">Veda </w:t>
      </w:r>
      <w:r w:rsidRPr="00F80021">
        <w:rPr>
          <w:rFonts w:ascii="BRH Telugu RN" w:hAnsi="BRH Telugu RN" w:cs="BRH Telugu RN"/>
          <w:sz w:val="40"/>
          <w:szCs w:val="40"/>
        </w:rPr>
        <w:t xml:space="preserve">"(S³î)", "(S³Ø)" </w:t>
      </w:r>
      <w:r w:rsidRPr="00F80021">
        <w:rPr>
          <w:rFonts w:ascii="Arial" w:hAnsi="Arial" w:cs="Arial"/>
          <w:sz w:val="28"/>
          <w:szCs w:val="28"/>
        </w:rPr>
        <w:t>are added in para 9 and 12, whereas in other parts of India</w:t>
      </w:r>
      <w:r w:rsidR="003374E1" w:rsidRPr="00F80021">
        <w:rPr>
          <w:rFonts w:ascii="Arial" w:hAnsi="Arial" w:cs="Arial"/>
          <w:sz w:val="28"/>
          <w:szCs w:val="28"/>
        </w:rPr>
        <w:t xml:space="preserve"> </w:t>
      </w:r>
      <w:r w:rsidRPr="00F80021">
        <w:rPr>
          <w:rFonts w:ascii="Arial" w:hAnsi="Arial" w:cs="Arial"/>
          <w:sz w:val="28"/>
          <w:szCs w:val="28"/>
        </w:rPr>
        <w:t xml:space="preserve">this full Suktham is chanted without </w:t>
      </w:r>
      <w:r w:rsidRPr="00F80021">
        <w:rPr>
          <w:rFonts w:ascii="BRH Telugu RN" w:hAnsi="BRH Telugu RN" w:cs="BRH Telugu RN"/>
          <w:sz w:val="40"/>
          <w:szCs w:val="40"/>
        </w:rPr>
        <w:t>"(S³î)", "(S³Ø)".)</w:t>
      </w:r>
    </w:p>
    <w:p w14:paraId="4FF62515" w14:textId="77777777" w:rsidR="003034C3" w:rsidRPr="00F80021" w:rsidRDefault="003034C3" w:rsidP="00E401C2">
      <w:pPr>
        <w:pStyle w:val="NoSpacing"/>
      </w:pPr>
    </w:p>
    <w:p w14:paraId="30F9888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»¬†±µgï¶¢…±¸äA ¶¬†±¼g½A ¶ªÀ…¶¢±µä †±µY…hµ¶ªñY¹A | </w:t>
      </w:r>
    </w:p>
    <w:p w14:paraId="6FF733C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…Vµ…m¸çòA …»¬±µ†gî±ÀÃA …v…°½îA …Y¹hµ†Ê¢lÐ …¶¢À D†¶¢¶¬ || </w:t>
      </w:r>
      <w:r w:rsidRPr="00F80021">
        <w:rPr>
          <w:rFonts w:ascii="Arial" w:hAnsi="Arial" w:cs="Arial"/>
          <w:b/>
          <w:sz w:val="28"/>
          <w:szCs w:val="28"/>
        </w:rPr>
        <w:t>1</w:t>
      </w:r>
    </w:p>
    <w:p w14:paraId="798939FE" w14:textId="77777777" w:rsidR="00B904A3" w:rsidRPr="00F80021" w:rsidRDefault="00B904A3" w:rsidP="00B904A3">
      <w:pPr>
        <w:pStyle w:val="NoSpacing"/>
      </w:pPr>
    </w:p>
    <w:p w14:paraId="2082BF2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h¸A …¶¢À D†¶¢…¶¬ Y¹†hµÊ¢lÐ …v°½î-¶¢À†¶m¶p…S¸£À‡oA |</w:t>
      </w:r>
    </w:p>
    <w:p w14:paraId="52ED35E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±ÀµÀ…«¸ïA »¬†±µgïA …£Êmç…±ÀµÀA-S¸¶¢À…¶¥öA ¶pÁ†±µÀ©¸…¶m¶¬A || </w:t>
      </w:r>
      <w:r w:rsidRPr="00F80021">
        <w:rPr>
          <w:rFonts w:ascii="Arial" w:hAnsi="Arial" w:cs="Arial"/>
          <w:b/>
          <w:sz w:val="28"/>
          <w:szCs w:val="28"/>
        </w:rPr>
        <w:t>2</w:t>
      </w:r>
    </w:p>
    <w:p w14:paraId="713ACCB7" w14:textId="77777777" w:rsidR="00B904A3" w:rsidRPr="00F80021" w:rsidRDefault="00B904A3" w:rsidP="00B904A3">
      <w:pPr>
        <w:pStyle w:val="NoSpacing"/>
      </w:pPr>
    </w:p>
    <w:p w14:paraId="77CC7FD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…C…¶¥ö…¶pÁ¹±¸öA †±µkµ…¶¢À…l¸èþïA …¶¬»ªå†m¸lµ-…¶pñsÑ†lû¼oA |</w:t>
      </w:r>
    </w:p>
    <w:p w14:paraId="7B51429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¦ñ†±ÀµÀA …lÉ¤¶¢ÀÀ†¶p¶¬ö…±ÀÉÀ §ñ†±¸î …lÉ¤ †YÂ¶¨h¸A || </w:t>
      </w:r>
      <w:r w:rsidRPr="00F80021">
        <w:rPr>
          <w:rFonts w:ascii="Arial" w:hAnsi="Arial" w:cs="Arial"/>
          <w:b/>
          <w:sz w:val="28"/>
          <w:szCs w:val="28"/>
        </w:rPr>
        <w:t>3</w:t>
      </w:r>
    </w:p>
    <w:p w14:paraId="7774221F" w14:textId="77777777" w:rsidR="00B904A3" w:rsidRPr="00F80021" w:rsidRDefault="00B904A3" w:rsidP="00B904A3">
      <w:pPr>
        <w:pStyle w:val="NoSpacing"/>
      </w:pPr>
    </w:p>
    <w:p w14:paraId="3D4DF0E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…O¸A «Ò…„…»ªîh¸A »¬†±µgï-q¸ñO¸±¸-…¶¢Ã±¸çòA Yö†vAjA …hµÅq¸åA …hµ±µê†±ÀµÀoåA|</w:t>
      </w:r>
    </w:p>
    <w:p w14:paraId="7220A31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…¶p…lÉî …»ªæh¸A …¶plµî†¶¢…±¸äA h¸…£À¶¬Ñ†¶p¶¬ö…±ÀÉÀ ¦ñ±ÀµÀA || </w:t>
      </w:r>
      <w:r w:rsidRPr="00F80021">
        <w:rPr>
          <w:rFonts w:ascii="Arial" w:hAnsi="Arial" w:cs="Arial"/>
          <w:b/>
          <w:sz w:val="28"/>
          <w:szCs w:val="28"/>
        </w:rPr>
        <w:t>4</w:t>
      </w:r>
    </w:p>
    <w:p w14:paraId="691C9D63" w14:textId="77777777" w:rsidR="00B904A3" w:rsidRPr="00F80021" w:rsidRDefault="00B904A3" w:rsidP="00B904A3">
      <w:pPr>
        <w:pStyle w:val="NoSpacing"/>
      </w:pPr>
    </w:p>
    <w:p w14:paraId="09CED37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…Vµm¸çòA †¶pñ…sû¹«¸A ±ÀµÀ†¶¥…«¸ Yö†vA…jA ¦ñ†±ÀµÀA …vÑOÉ …lÉ¶¢†YÂ©¸à-¶¢ÀÀ…l¸±¸A |</w:t>
      </w:r>
    </w:p>
    <w:p w14:paraId="5E93DA7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h¸A …¶pl¼î†o…¤ÀA ¶¥†±µg…¶¢À¶¬A ¶pñ†¶plÉï „…v°½î†±Éî ¶m¶¥ï…h¸A h¸öA †¶¢ÅgÉ || </w:t>
      </w:r>
      <w:r w:rsidRPr="00F80021">
        <w:rPr>
          <w:rFonts w:ascii="Arial" w:hAnsi="Arial" w:cs="Arial"/>
          <w:b/>
          <w:sz w:val="28"/>
          <w:szCs w:val="28"/>
        </w:rPr>
        <w:t>5</w:t>
      </w:r>
    </w:p>
    <w:p w14:paraId="6930FDB1" w14:textId="77777777" w:rsidR="00B904A3" w:rsidRPr="00F80021" w:rsidRDefault="00B904A3" w:rsidP="00B904A3">
      <w:pPr>
        <w:pStyle w:val="NoSpacing"/>
      </w:pPr>
    </w:p>
    <w:p w14:paraId="17814FD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…D…l¼hµï†¶¢…±Éä hµ…¶p«Ò„†lû¼…Y¹hÐ ¶¢…¶m¶ªê…i¶ªå†¶¢ …¶¢Å°Ð„†kµ …t†vöB |</w:t>
      </w:r>
    </w:p>
    <w:p w14:paraId="56DF903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hµ…¶ªï ¶pû†v¹…n hµ…¶p«¸-†¶mÀlµ¶mÀå …¶¢Ã±ÀµÃ†¶må-…±¸±ÀµÃ†¶¥Û …s¹†¶®ï C…v°½îB || </w:t>
      </w:r>
      <w:r w:rsidRPr="00F80021">
        <w:rPr>
          <w:rFonts w:ascii="Arial" w:hAnsi="Arial" w:cs="Arial"/>
          <w:b/>
          <w:sz w:val="28"/>
          <w:szCs w:val="28"/>
        </w:rPr>
        <w:t>6</w:t>
      </w:r>
    </w:p>
    <w:p w14:paraId="59AD5E68" w14:textId="77777777" w:rsidR="00B904A3" w:rsidRPr="00F80021" w:rsidRDefault="00B904A3" w:rsidP="00B904A3">
      <w:pPr>
        <w:pStyle w:val="NoSpacing"/>
      </w:pPr>
    </w:p>
    <w:p w14:paraId="6B0BAB5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G†ËÈp…hµÀ ¶¢ÃA †lÉ¶¢…¶ªPB …O½±¼å…¶¥Û ¶¢À†gºm¸ …¶ª¶¬ |</w:t>
      </w:r>
    </w:p>
    <w:p w14:paraId="39B960E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…q¸ñ…lµÀ…±µÃíhÐ„†»ªî …±¸…Ê¨àò„»ªî´m …O½±¼å¶¢ÀÅ†l¼èA lµ…l¸hµÀ Ê¢À || </w:t>
      </w:r>
      <w:r w:rsidRPr="00F80021">
        <w:rPr>
          <w:rFonts w:ascii="Arial" w:hAnsi="Arial" w:cs="Arial"/>
          <w:b/>
          <w:sz w:val="28"/>
          <w:szCs w:val="28"/>
        </w:rPr>
        <w:t>7</w:t>
      </w:r>
    </w:p>
    <w:p w14:paraId="17C85E02" w14:textId="77777777" w:rsidR="00B904A3" w:rsidRPr="00F80021" w:rsidRDefault="00B904A3" w:rsidP="00B904A3">
      <w:pPr>
        <w:pStyle w:val="NoSpacing"/>
      </w:pPr>
    </w:p>
    <w:p w14:paraId="7CCB3A8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°µÀ†iê…q¸«¸†¶¢Àv¹A …YÉï…©¸á¶¢À…v°½î±³ †m¸¶¥…±ÀµÃ¶¢Àï¶¬A |</w:t>
      </w:r>
    </w:p>
    <w:p w14:paraId="1B90678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C†sûµÃ…i-¶¢À†¶ª¶¢ÀÅ…l¼èA…Vµ …¶ª…±¸öA n†±µÀälµ …Ê¢À SµÅ¶®h³ || </w:t>
      </w:r>
      <w:r w:rsidRPr="00F80021">
        <w:rPr>
          <w:rFonts w:ascii="Arial" w:hAnsi="Arial" w:cs="Arial"/>
          <w:b/>
          <w:sz w:val="28"/>
          <w:szCs w:val="28"/>
        </w:rPr>
        <w:t>8</w:t>
      </w:r>
    </w:p>
    <w:p w14:paraId="0DE00826" w14:textId="77777777" w:rsidR="00B904A3" w:rsidRPr="00F80021" w:rsidRDefault="00B904A3" w:rsidP="00B904A3">
      <w:pPr>
        <w:pStyle w:val="NoSpacing"/>
      </w:pPr>
    </w:p>
    <w:p w14:paraId="66A5616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…Sµ…¶mè…l¸ö±¸A †lµÀ±¸…lûµ…±¸øA …nhµï†¶pÁ©¸àA Oµ…±¿»¨‡g½A |</w:t>
      </w:r>
    </w:p>
    <w:p w14:paraId="7197D20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…F¶¥ö‡±¿A (</w:t>
      </w:r>
      <w:r w:rsidRPr="00F80021">
        <w:rPr>
          <w:rFonts w:ascii="Arial" w:hAnsi="Arial" w:cs="Arial"/>
          <w:sz w:val="28"/>
          <w:szCs w:val="28"/>
        </w:rPr>
        <w:t xml:space="preserve">or </w:t>
      </w:r>
      <w:r w:rsidRPr="00F80021">
        <w:rPr>
          <w:rFonts w:ascii="BRH Telugu Extra" w:hAnsi="BRH Telugu Extra" w:cs="BRH Telugu Extra"/>
          <w:sz w:val="40"/>
          <w:szCs w:val="40"/>
        </w:rPr>
        <w:t>…F¶¥ö±¿(†S³î)) ¶ª†±µösûµÃ…h¸…m¸A h¸…£À¶¬Ñ†¶p¶¬ö…±ÀÉÀ ¦ñ†±ÀµÀA ||</w:t>
      </w:r>
      <w:r w:rsidR="005565E6" w:rsidRPr="00F80021">
        <w:rPr>
          <w:rFonts w:ascii="BRH Telugu Extra" w:hAnsi="BRH Telugu Extra" w:cs="BRH Telugu Extra"/>
          <w:sz w:val="40"/>
          <w:szCs w:val="40"/>
        </w:rPr>
        <w:t xml:space="preserve"> </w:t>
      </w:r>
      <w:r w:rsidRPr="00F80021">
        <w:rPr>
          <w:rFonts w:ascii="Arial" w:hAnsi="Arial" w:cs="Arial"/>
          <w:b/>
          <w:sz w:val="28"/>
          <w:szCs w:val="28"/>
        </w:rPr>
        <w:t>9</w:t>
      </w:r>
    </w:p>
    <w:p w14:paraId="6861A6FE" w14:textId="77777777" w:rsidR="00B904A3" w:rsidRPr="00F80021" w:rsidRDefault="00B904A3" w:rsidP="00B904A3">
      <w:pPr>
        <w:pStyle w:val="NoSpacing"/>
      </w:pPr>
    </w:p>
    <w:p w14:paraId="055044B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¶¢À†¶m…¶ªB O¸…¶¢À¶¢Ã†OµÃiA-…¢¸VµB …¶ªhµï†¶¢À§¶¢À»¬ |</w:t>
      </w:r>
    </w:p>
    <w:p w14:paraId="73686C7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…¶p…¶¥Ãm¸A …±µÃ¶p¶¢À†¶mé…¶ªï ¶¢À…±ÀÀ §ñB †¶¥ñ±ÀµÀ…h¸A ±ÀµÀ†¶¥B || </w:t>
      </w:r>
      <w:r w:rsidRPr="00F80021">
        <w:rPr>
          <w:rFonts w:ascii="Arial" w:hAnsi="Arial" w:cs="Arial"/>
          <w:b/>
          <w:sz w:val="28"/>
          <w:szCs w:val="28"/>
        </w:rPr>
        <w:t>10</w:t>
      </w:r>
    </w:p>
    <w:p w14:paraId="08168247" w14:textId="77777777" w:rsidR="00B904A3" w:rsidRPr="00F80021" w:rsidRDefault="00B904A3" w:rsidP="00B904A3">
      <w:pPr>
        <w:pStyle w:val="NoSpacing"/>
      </w:pPr>
    </w:p>
    <w:p w14:paraId="62909E4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…Oµ±µç†Ê¢À¶m †¶pñY¹…sûµÃ…h¸ …¶¢À…±ÀÀ ¶ªA†sûµ¶¢ …Oµ†±µç¶¢À |</w:t>
      </w:r>
    </w:p>
    <w:p w14:paraId="6115FF3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¦ñ†±ÀµÀA …¢¸¶ª†±ÀµÀ Ê¢À …OµÀ…vÉ …¶¢Ãhµ†±µA ¶p…lµî¶¢Ã†woA || </w:t>
      </w:r>
      <w:r w:rsidRPr="00F80021">
        <w:rPr>
          <w:rFonts w:ascii="Arial" w:hAnsi="Arial" w:cs="Arial"/>
          <w:b/>
          <w:sz w:val="28"/>
          <w:szCs w:val="28"/>
        </w:rPr>
        <w:t>11</w:t>
      </w:r>
    </w:p>
    <w:p w14:paraId="23ED8607" w14:textId="77777777" w:rsidR="00B904A3" w:rsidRPr="00F80021" w:rsidRDefault="00B904A3" w:rsidP="00B904A3">
      <w:pPr>
        <w:pStyle w:val="NoSpacing"/>
      </w:pPr>
    </w:p>
    <w:p w14:paraId="6A3B7D3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D†¶pB ¶ªÅY…¶mÀå »ªé†S¸è…n W†O½ô…hµ ¶¢†¶ª …Ê¢À SµÅÊ¬ |</w:t>
      </w:r>
    </w:p>
    <w:p w14:paraId="07400D3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n†Vµ …lÉ¤A …¶¢Ãhµ…±µA (</w:t>
      </w:r>
      <w:r w:rsidRPr="00F80021">
        <w:rPr>
          <w:rFonts w:ascii="Arial" w:hAnsi="Arial" w:cs="Arial"/>
          <w:sz w:val="28"/>
          <w:szCs w:val="28"/>
        </w:rPr>
        <w:t xml:space="preserve">or </w:t>
      </w:r>
      <w:r w:rsidRPr="00F80021">
        <w:rPr>
          <w:rFonts w:ascii="BRH Telugu Extra" w:hAnsi="BRH Telugu Extra" w:cs="BRH Telugu Extra"/>
          <w:sz w:val="40"/>
          <w:szCs w:val="40"/>
        </w:rPr>
        <w:t xml:space="preserve">…¶¢Ã…hµ…±µ…S³Ø) ¦ñ†±ÀµÀA …¢¸¶ª†±ÀµÀ Ê¢À …OµÀvÉ || </w:t>
      </w:r>
      <w:r w:rsidRPr="00F80021">
        <w:rPr>
          <w:rFonts w:ascii="Arial" w:hAnsi="Arial" w:cs="Arial"/>
          <w:b/>
          <w:sz w:val="28"/>
          <w:szCs w:val="28"/>
        </w:rPr>
        <w:t>12</w:t>
      </w:r>
    </w:p>
    <w:p w14:paraId="3F48979B" w14:textId="77777777" w:rsidR="00B904A3" w:rsidRPr="00F80021" w:rsidRDefault="00B904A3" w:rsidP="00B904A3">
      <w:pPr>
        <w:pStyle w:val="NoSpacing"/>
      </w:pPr>
    </w:p>
    <w:p w14:paraId="5EECE2D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…D±¸çòA …±ÀµÀB Oµ†±¼g½A …±ÀµÀ…»¨àA …»p…UØv¹A †¶p…lµî¶¢ÃwoA |</w:t>
      </w:r>
    </w:p>
    <w:p w14:paraId="40C7EBB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…Vµ…m¸çòA »¬±µ†gî±ÀÃA …v…°½îA Y¹†hµÊ¢lÐ …¶¢À D†¶¢¶¬ || </w:t>
      </w:r>
      <w:r w:rsidRPr="00F80021">
        <w:rPr>
          <w:rFonts w:ascii="Arial" w:hAnsi="Arial" w:cs="Arial"/>
          <w:b/>
          <w:sz w:val="28"/>
          <w:szCs w:val="28"/>
        </w:rPr>
        <w:t>13</w:t>
      </w:r>
    </w:p>
    <w:p w14:paraId="50A989A4" w14:textId="77777777" w:rsidR="00B904A3" w:rsidRPr="00F80021" w:rsidRDefault="00B904A3" w:rsidP="00B904A3">
      <w:pPr>
        <w:pStyle w:val="NoSpacing"/>
      </w:pPr>
    </w:p>
    <w:p w14:paraId="1312361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…D±¸çòA …¶pÁ¶¨Ö†±¼g½A …¶pÁ…»¨àA …¶ªÀ…¶¢±¸äA †Ê¬¶¢À…¶¢ÃwoA |</w:t>
      </w:r>
    </w:p>
    <w:p w14:paraId="3CB1DE3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…¶ªÃ…±¸ïA »¬±µ†gî±ÀÃA …v…°½îA-Y¹†hµÊ¢lÐ …¶¢À D†¶¢¶¬ || </w:t>
      </w:r>
      <w:r w:rsidRPr="00F80021">
        <w:rPr>
          <w:rFonts w:ascii="Arial" w:hAnsi="Arial" w:cs="Arial"/>
          <w:b/>
          <w:sz w:val="28"/>
          <w:szCs w:val="28"/>
        </w:rPr>
        <w:t>14</w:t>
      </w:r>
    </w:p>
    <w:p w14:paraId="0EA66688" w14:textId="77777777" w:rsidR="00B904A3" w:rsidRPr="00F80021" w:rsidRDefault="00B904A3" w:rsidP="00B904A3">
      <w:pPr>
        <w:pStyle w:val="NoSpacing"/>
      </w:pPr>
    </w:p>
    <w:p w14:paraId="20B829A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h¸A …¶¢À D†¶¢…¶¬ Y¹†hµÊ¢lÐ …v°½î¶¢À†¶m¶p-…S¸£À‡oA |</w:t>
      </w:r>
    </w:p>
    <w:p w14:paraId="5421BE2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±ÀµÀ…«¸ïA »¬†±µ…gïA ¶pñ†sûµÃ…hµA S¸†¢Ð …l¸«Òï„‡¥¹ö´m …</w:t>
      </w:r>
      <w:r w:rsidR="00AA601F"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£Êmç…±ÀµÀA ¶pÁ†±µÀ©¸…¶m¶¬A || </w:t>
      </w:r>
      <w:r w:rsidRPr="00F80021">
        <w:rPr>
          <w:rFonts w:ascii="Arial" w:hAnsi="Arial" w:cs="Arial"/>
          <w:b/>
          <w:sz w:val="28"/>
          <w:szCs w:val="28"/>
        </w:rPr>
        <w:t>15</w:t>
      </w:r>
    </w:p>
    <w:p w14:paraId="2D88047B" w14:textId="77777777" w:rsidR="00B904A3" w:rsidRPr="00F80021" w:rsidRDefault="00B904A3" w:rsidP="00B904A3">
      <w:pPr>
        <w:pStyle w:val="NoSpacing"/>
      </w:pPr>
    </w:p>
    <w:p w14:paraId="5620AC4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¶p†lµî»pñ±ÀÉÀ ¶p†l¼în ¶p†lµî¶¬…Êªå ¶p†l¸îv±ÀÉÀ ¶p…lµîlµ†v¹±ÀµÀh¸°º |</w:t>
      </w:r>
    </w:p>
    <w:p w14:paraId="3E7D6E6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£†¶¥ö»pñ±ÀÉÀ £¶¨Àä-¶¢À†mÐ¶mÀ…OµÃvÉ hµö†h¸êlµ¶plµîA ¶¢À…±ÀÀ ¶ª†nékµhµùþö || </w:t>
      </w:r>
    </w:p>
    <w:p w14:paraId="6D01BDCF" w14:textId="77777777" w:rsidR="00B904A3" w:rsidRPr="00F80021" w:rsidRDefault="00B904A3" w:rsidP="00B904A3">
      <w:pPr>
        <w:pStyle w:val="NoSpacing"/>
      </w:pPr>
    </w:p>
    <w:p w14:paraId="76DB9E3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…¶¢À…¶®…lÉËÈ¢þï †Vµ …£lµî†Ê¬ £¶¨Àä…¶pËhÇþéþï †Vµ lû¿¶¢À»¬ | </w:t>
      </w:r>
    </w:p>
    <w:p w14:paraId="6251931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hµ†mÐé v°½îB ¶pñ…VÐlµ‡±ÀµÃh³ ||</w:t>
      </w:r>
    </w:p>
    <w:p w14:paraId="6E850E4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§ñ±³ ¶¢†±µÛ…¶ªö-¶¢Ã†±ÀµÀÀ…¶¨ï-¶¢Ã‡±Ð…Sµï¶¢Ã†¤…lû¸-VÐÜ†sûµ¶¢Ã¶mA ¶¢À…¾¬±ÀµÀ‡hÉ | </w:t>
      </w:r>
    </w:p>
    <w:p w14:paraId="0182B99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…lû¸¶mïA …lûµ¶mA …¶p¶¥ÀA …s¶¬À†¶pÁhµñ…v¹sûµA …¶¥hµ‡¶ªA¶¢…kµù±µA …l¿±µÙ¶¢Ã†±ÀµÀÀB ||</w:t>
      </w:r>
    </w:p>
    <w:p w14:paraId="0F162455" w14:textId="77777777" w:rsidR="003034C3" w:rsidRPr="00F80021" w:rsidRDefault="00B904A3" w:rsidP="003E4A5A">
      <w:pPr>
        <w:pStyle w:val="2-Centered-VedaVMSTelugu"/>
        <w:pBdr>
          <w:bottom w:val="single" w:sz="4" w:space="1" w:color="auto"/>
        </w:pBdr>
        <w:rPr>
          <w:color w:val="auto"/>
        </w:rPr>
      </w:pPr>
      <w:r w:rsidRPr="00F80021">
        <w:rPr>
          <w:color w:val="auto"/>
        </w:rPr>
        <w:t>(MA ¥¹…nåB ¥¹…nåB ¥¹†nåB ||)</w:t>
      </w:r>
    </w:p>
    <w:p w14:paraId="5F7C81E2"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p>
    <w:p w14:paraId="468F9880" w14:textId="77777777" w:rsidR="004C36BE" w:rsidRPr="00F80021" w:rsidRDefault="004C36BE" w:rsidP="003034C3">
      <w:pPr>
        <w:autoSpaceDE w:val="0"/>
        <w:autoSpaceDN w:val="0"/>
        <w:adjustRightInd w:val="0"/>
        <w:spacing w:after="0" w:line="240" w:lineRule="auto"/>
        <w:rPr>
          <w:rFonts w:ascii="BRH Telugu RN" w:hAnsi="BRH Telugu RN" w:cs="BRH Telugu RN"/>
          <w:sz w:val="40"/>
          <w:szCs w:val="40"/>
        </w:rPr>
        <w:sectPr w:rsidR="004C36BE" w:rsidRPr="00F80021" w:rsidSect="00A2399F">
          <w:pgSz w:w="12240" w:h="15840"/>
          <w:pgMar w:top="1166" w:right="864" w:bottom="1440" w:left="1440" w:header="720" w:footer="720" w:gutter="0"/>
          <w:cols w:space="720"/>
          <w:noEndnote/>
          <w:docGrid w:linePitch="299"/>
        </w:sectPr>
      </w:pPr>
    </w:p>
    <w:p w14:paraId="0DDA3D1F" w14:textId="77777777" w:rsidR="00442410" w:rsidRPr="00F80021" w:rsidRDefault="003034C3" w:rsidP="00380270">
      <w:pPr>
        <w:pStyle w:val="1Title-VedaVMSTelugu"/>
        <w:rPr>
          <w:color w:val="auto"/>
        </w:rPr>
      </w:pPr>
      <w:bookmarkStart w:id="14" w:name="_Toc535268406"/>
      <w:r w:rsidRPr="00F80021">
        <w:rPr>
          <w:color w:val="auto"/>
        </w:rPr>
        <w:lastRenderedPageBreak/>
        <w:t>Ê¢Àlû¸ ¶ªÃOµåA</w:t>
      </w:r>
      <w:bookmarkEnd w:id="14"/>
      <w:r w:rsidRPr="00F80021">
        <w:rPr>
          <w:color w:val="auto"/>
        </w:rPr>
        <w:t xml:space="preserve"> </w:t>
      </w:r>
    </w:p>
    <w:p w14:paraId="086780D8" w14:textId="77777777" w:rsidR="003034C3" w:rsidRPr="00F80021" w:rsidRDefault="003034C3" w:rsidP="00442410">
      <w:pPr>
        <w:pStyle w:val="3-Eng-Subheading-VedaVMSTelugu"/>
        <w:rPr>
          <w:rFonts w:ascii="BRH Telugu RN" w:hAnsi="BRH Telugu RN" w:cs="BRH Telugu RN"/>
          <w:color w:val="auto"/>
          <w:sz w:val="40"/>
        </w:rPr>
      </w:pPr>
      <w:r w:rsidRPr="00F80021">
        <w:rPr>
          <w:color w:val="auto"/>
        </w:rPr>
        <w:t>TA 6.41.1</w:t>
      </w:r>
    </w:p>
    <w:p w14:paraId="05C682E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…Ê¢Àlû¸…lÉ¤ …YÂ¶¨†¶¢Ãg¸ …¶m D‡S¸l³ …£¥¹ö†X …sûµl¸ñ †¶ªÀ¶¢À…¶m¶ªï †¶¢Ãm¸ |</w:t>
      </w:r>
    </w:p>
    <w:p w14:paraId="2B97FC9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hµö…±ÀµÃ YÂ†©¸à …¶mÀlµ†¶¢Ãm¸ (…YÂ¶¨†¶¢Ãg¸) …lµÀ±µÀ‡O¸å´m …sÅ¶¬†lµölÉ¶¢À </w:t>
      </w:r>
      <w:r w:rsidR="00AA601F" w:rsidRPr="00F80021">
        <w:rPr>
          <w:rFonts w:ascii="BRH Telugu Extra" w:hAnsi="BRH Telugu Extra" w:cs="BRH Telugu Extra"/>
          <w:sz w:val="40"/>
          <w:szCs w:val="40"/>
        </w:rPr>
        <w:br/>
      </w:r>
      <w:r w:rsidRPr="00F80021">
        <w:rPr>
          <w:rFonts w:ascii="BRH Telugu Extra" w:hAnsi="BRH Telugu Extra" w:cs="BRH Telugu Extra"/>
          <w:sz w:val="40"/>
          <w:szCs w:val="40"/>
        </w:rPr>
        <w:t>…£lµ†kÉ …¶ªÀ¤‡±¸B</w:t>
      </w:r>
      <w:r w:rsidR="00442410" w:rsidRPr="00F80021">
        <w:rPr>
          <w:rFonts w:ascii="BRH Telugu Extra" w:hAnsi="BRH Telugu Extra" w:cs="BRH Telugu Extra"/>
          <w:sz w:val="40"/>
          <w:szCs w:val="40"/>
        </w:rPr>
        <w:t xml:space="preserve"> ||</w:t>
      </w:r>
    </w:p>
    <w:p w14:paraId="00C1A9DD" w14:textId="77777777" w:rsidR="00442410" w:rsidRPr="00F80021" w:rsidRDefault="00442410" w:rsidP="00442410">
      <w:pPr>
        <w:pStyle w:val="NoSpacing"/>
      </w:pPr>
    </w:p>
    <w:p w14:paraId="209E2C9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hµö…±ÀµÃ YÂ†¶¨à …sÀÀ»¨ †±µí¶¢i lÉ…£ hµö…±ÀµÃ sñ†¶®î„„…Sµhµ†§ñ …±µÀhµ hµö‡±ÀµÃ |</w:t>
      </w:r>
    </w:p>
    <w:p w14:paraId="6F20BA1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hµö…±ÀµÃ YÂ†¶¨à…¦ÛhµñA †</w:t>
      </w:r>
      <w:r w:rsidR="00796CE7" w:rsidRPr="00F80021">
        <w:rPr>
          <w:rFonts w:ascii="BRH Devanagari Extra" w:hAnsi="BRH Devanagari Extra" w:cs="BRH Devanagari Extra"/>
          <w:sz w:val="40"/>
          <w:szCs w:val="40"/>
        </w:rPr>
        <w:t>Æ</w:t>
      </w:r>
      <w:r w:rsidRPr="00F80021">
        <w:rPr>
          <w:rFonts w:ascii="BRH Telugu Extra" w:hAnsi="BRH Telugu Extra" w:cs="BRH Telugu Extra"/>
          <w:sz w:val="40"/>
          <w:szCs w:val="40"/>
        </w:rPr>
        <w:t>£¶mçhÉ ¶¢…¶ªÀ «¸ †m</w:t>
      </w:r>
      <w:r w:rsidR="00442410" w:rsidRPr="00F80021">
        <w:rPr>
          <w:rFonts w:ascii="BRH Telugu Extra" w:hAnsi="BRH Telugu Extra" w:cs="BRH Telugu Extra"/>
          <w:sz w:val="40"/>
          <w:szCs w:val="40"/>
        </w:rPr>
        <w:t>Ð YÂ¶¨…¶ªö lµñ†£gÑ ¶m Ê¢ÀlûÉ ||</w:t>
      </w:r>
    </w:p>
    <w:p w14:paraId="55904D5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…Ê¢Àlû¸A …¶¢À E†mÐçò lµl¸hµÀ …Ê¢Àlû¸A …lÉ¤ ¶ª†±µ¶ªöj |</w:t>
      </w:r>
    </w:p>
    <w:p w14:paraId="1BF4461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…Ê¢Àlû¸A †Ê¢À …C¦ö†m¸-…¶¢Ásû¹¢¸†lûµ…h¸åA ¶pÁ†¶¨Ö±µ¶ªñY¹ |</w:t>
      </w:r>
      <w:r w:rsidR="00442410" w:rsidRPr="00F80021">
        <w:rPr>
          <w:rFonts w:ascii="BRH Telugu Extra" w:hAnsi="BRH Telugu Extra" w:cs="BRH Telugu Extra"/>
          <w:sz w:val="40"/>
          <w:szCs w:val="40"/>
        </w:rPr>
        <w:t>|</w:t>
      </w:r>
    </w:p>
    <w:p w14:paraId="0531DCB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…C…¶pûù±¸†¶ªÀ …Vµ ±ÀµÃ …Ê¢Àlû¸ †Sµ</w:t>
      </w:r>
      <w:r w:rsidR="00442410" w:rsidRPr="00F80021">
        <w:rPr>
          <w:rFonts w:ascii="BRH Telugu Extra" w:hAnsi="BRH Telugu Extra" w:cs="BRH Telugu Extra"/>
          <w:sz w:val="40"/>
          <w:szCs w:val="40"/>
        </w:rPr>
        <w:t xml:space="preserve">…¶mè±Éö†¶¨À …Vµ ±ÀµÀ¶mî†¶mB | </w:t>
      </w:r>
    </w:p>
    <w:p w14:paraId="64EE063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ËlÇ‡¤A …Ê¢Àlû¸ ¶¢À¶mÀ¶¨ïY¹ «¸ ‡¶¢ÃA …Ê¢Àlû¸ …¶ªÀ±µ†tû ±µÀÝ¶¨h¸A || </w:t>
      </w:r>
    </w:p>
    <w:p w14:paraId="1A7157BB" w14:textId="77777777" w:rsidR="003034C3" w:rsidRPr="00F80021" w:rsidRDefault="003034C3" w:rsidP="003034C3">
      <w:pP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 xml:space="preserve">(ËlÇ‡¤A …Ê¢Àlû¸ ¶ª†±µ¶ªö…j «¸ ‡¶¢ÃA …Ê¢Àlû¸ </w:t>
      </w:r>
      <w:r w:rsidR="00442410" w:rsidRPr="00F80021">
        <w:rPr>
          <w:rFonts w:ascii="BRH Telugu Extra" w:hAnsi="BRH Telugu Extra" w:cs="BRH Telugu Extra"/>
          <w:b/>
          <w:sz w:val="40"/>
          <w:szCs w:val="40"/>
        </w:rPr>
        <w:t>…¶ªÀ±µ†tû±³ YÂ¶¨…h¸(S³Ø) «¸ö‡¶®)</w:t>
      </w:r>
    </w:p>
    <w:p w14:paraId="093F5C0E" w14:textId="77777777" w:rsidR="00D7028C" w:rsidRPr="00F80021" w:rsidRDefault="00D7028C" w:rsidP="00D7028C">
      <w:pPr>
        <w:pStyle w:val="NoSpacing"/>
      </w:pPr>
    </w:p>
    <w:p w14:paraId="5EBB44A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D‡¶¢ÃA …Ê¢Àlû¸ …¶ªÀ±µ†tû±³ …£¶¥ö†±µÃ…q¸ »¬†±µgï¶¢…±¸ä Y†Sµj Y…Sµ¶¢Ãï |</w:t>
      </w:r>
    </w:p>
    <w:p w14:paraId="5144892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H†±µÝ¶ªö…j ¶p†±ÀµÀ…«¸ »p†¶mö¶¢Ã…m¸ «¸ ‡¶¢Ã</w:t>
      </w:r>
      <w:r w:rsidR="00D7028C" w:rsidRPr="00F80021">
        <w:rPr>
          <w:rFonts w:ascii="BRH Telugu Extra" w:hAnsi="BRH Telugu Extra" w:cs="BRH Telugu Extra"/>
          <w:sz w:val="40"/>
          <w:szCs w:val="40"/>
        </w:rPr>
        <w:t xml:space="preserve">A …Ê¢Àlû¸ …¶ªÀ¶pñ†jO¸ YÂ¶¨m¸åA </w:t>
      </w:r>
      <w:r w:rsidRPr="00F80021">
        <w:rPr>
          <w:rFonts w:ascii="BRH Telugu Extra" w:hAnsi="BRH Telugu Extra" w:cs="BRH Telugu Extra"/>
          <w:sz w:val="40"/>
          <w:szCs w:val="40"/>
        </w:rPr>
        <w:t>||</w:t>
      </w:r>
    </w:p>
    <w:p w14:paraId="4D4EDE55" w14:textId="77777777" w:rsidR="00D7028C" w:rsidRPr="00F80021" w:rsidRDefault="00D7028C" w:rsidP="00D7028C">
      <w:pPr>
        <w:pStyle w:val="NoSpacing"/>
      </w:pPr>
    </w:p>
    <w:p w14:paraId="65B4470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¶¢À†±ÀÀ …Ê¢Àlû¸A ¶¢À†±ÀÀ …¶pñY¹A ¶¢À…±ÀµÀïS¼é-Êªå†YÑ lµlû¸…hµÀ, </w:t>
      </w:r>
    </w:p>
    <w:p w14:paraId="5016DEA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¶¢À†±ÀÀ …Ê¢Àlû¸A ¶¢À†±ÀÀ …¶pñY¹A ¶¢À±ÀÃ†¶mçò E…nçò±ÀµÀA †lµlû¸…hµÀ, </w:t>
      </w:r>
    </w:p>
    <w:p w14:paraId="1869264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¶¢À†±ÀÀ …Ê¢Àlû¸A ¶¢À†±ÀÀ …¶pñY¹A ¶¢</w:t>
      </w:r>
      <w:r w:rsidR="00D7028C" w:rsidRPr="00F80021">
        <w:rPr>
          <w:rFonts w:ascii="BRH Telugu Extra" w:hAnsi="BRH Telugu Extra" w:cs="BRH Telugu Extra"/>
          <w:sz w:val="40"/>
          <w:szCs w:val="40"/>
        </w:rPr>
        <w:t xml:space="preserve">À…±ÀÀ ¶ªÃ…±Ðï sû¹ñ†YÑ lµlû¸hµÀ </w:t>
      </w:r>
      <w:r w:rsidRPr="00F80021">
        <w:rPr>
          <w:rFonts w:ascii="BRH Telugu Extra" w:hAnsi="BRH Telugu Extra" w:cs="BRH Telugu Extra"/>
          <w:sz w:val="40"/>
          <w:szCs w:val="40"/>
        </w:rPr>
        <w:t>||</w:t>
      </w:r>
    </w:p>
    <w:p w14:paraId="14ED672E" w14:textId="77777777" w:rsidR="003034C3" w:rsidRPr="00F80021" w:rsidRDefault="005D0E6A" w:rsidP="002461DC">
      <w:pPr>
        <w:pStyle w:val="4-ULine-Subheading-VedaVMSTelugu"/>
        <w:rPr>
          <w:color w:val="auto"/>
        </w:rPr>
      </w:pPr>
      <w:r w:rsidRPr="00F80021">
        <w:rPr>
          <w:color w:val="auto"/>
        </w:rPr>
        <w:lastRenderedPageBreak/>
        <w:t>¶¬A¶ª S¸±ÀµÀjñB -</w:t>
      </w:r>
    </w:p>
    <w:p w14:paraId="729C01D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…¶¬A¶ª …¶¬A«¸†±ÀµÀ …£lµî†Ê¬ ¶p±µ¶¢À …¶¬A«¸†±ÀµÀ lû¿¶¢À»¬ | hµ†mÐé ¶¬A¶ªB ¶pñ…</w:t>
      </w:r>
      <w:r w:rsidR="005D0E6A" w:rsidRPr="00F80021">
        <w:rPr>
          <w:rFonts w:ascii="BRH Telugu Extra" w:hAnsi="BRH Telugu Extra" w:cs="BRH Telugu Extra"/>
          <w:sz w:val="40"/>
          <w:szCs w:val="40"/>
        </w:rPr>
        <w:t>VÐlµ‡±ÀµÃh³ ||</w:t>
      </w:r>
    </w:p>
    <w:p w14:paraId="65FF5C6F" w14:textId="77777777" w:rsidR="003034C3" w:rsidRPr="00F80021" w:rsidRDefault="005D0E6A" w:rsidP="005D0E6A">
      <w:pPr>
        <w:pStyle w:val="2-Centered-VedaVMSTelugu"/>
        <w:pBdr>
          <w:bottom w:val="single" w:sz="4" w:space="1" w:color="auto"/>
        </w:pBdr>
        <w:rPr>
          <w:color w:val="auto"/>
        </w:rPr>
      </w:pPr>
      <w:r w:rsidRPr="00F80021">
        <w:rPr>
          <w:color w:val="auto"/>
        </w:rPr>
        <w:t>(</w:t>
      </w:r>
      <w:r w:rsidR="003034C3" w:rsidRPr="00F80021">
        <w:rPr>
          <w:color w:val="auto"/>
        </w:rPr>
        <w:t>MA ¥¹…nåB ¥¹…nåB ¥¹†nåB |</w:t>
      </w:r>
      <w:r w:rsidRPr="00F80021">
        <w:rPr>
          <w:color w:val="auto"/>
        </w:rPr>
        <w:t>|)</w:t>
      </w:r>
      <w:r w:rsidR="003034C3" w:rsidRPr="00F80021">
        <w:rPr>
          <w:color w:val="auto"/>
        </w:rPr>
        <w:t xml:space="preserve"> </w:t>
      </w:r>
    </w:p>
    <w:p w14:paraId="108A0B88" w14:textId="77777777" w:rsidR="00E87841" w:rsidRPr="00F80021" w:rsidRDefault="003034C3" w:rsidP="00380270">
      <w:pPr>
        <w:pStyle w:val="1Title-VedaVMSTelugu"/>
        <w:rPr>
          <w:color w:val="auto"/>
        </w:rPr>
      </w:pPr>
      <w:bookmarkStart w:id="15" w:name="_Toc535268407"/>
      <w:r w:rsidRPr="00F80021">
        <w:rPr>
          <w:color w:val="auto"/>
        </w:rPr>
        <w:t>sûµÃ ¶ªÃOµåA</w:t>
      </w:r>
      <w:bookmarkEnd w:id="15"/>
    </w:p>
    <w:p w14:paraId="1AE927E4" w14:textId="77777777" w:rsidR="003034C3" w:rsidRPr="00F80021" w:rsidRDefault="003034C3" w:rsidP="00E87841">
      <w:pPr>
        <w:pStyle w:val="3-Eng-Subheading-VedaVMSTelugu"/>
        <w:rPr>
          <w:rFonts w:ascii="BRH Telugu RN" w:hAnsi="BRH Telugu RN" w:cs="BRH Telugu RN"/>
          <w:color w:val="auto"/>
          <w:sz w:val="40"/>
        </w:rPr>
      </w:pPr>
      <w:r w:rsidRPr="00F80021">
        <w:rPr>
          <w:color w:val="auto"/>
        </w:rPr>
        <w:t>(TS 1.5.3.1)</w:t>
      </w:r>
    </w:p>
    <w:p w14:paraId="7DAC143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 sûµÃ†£À±³ …sûµÃ¶¢Ãé lÓï±³ †¶¢…±¼g¸-„¶må†±¼°µA ¶¢À…»¬h¸ö | </w:t>
      </w:r>
    </w:p>
    <w:p w14:paraId="4D91742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…G¶p†Êªæ hÉ lÉ¶¢ïl¼…hÉ-„S¼é†¶¢À…m¸élµ-…¶¢Àm¸é-…l¸ï±ÀµÃ†lµlûÉ | </w:t>
      </w:r>
    </w:p>
    <w:p w14:paraId="6020D52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D„±ÀµÀUÔØB ¶pÅ†¦é±µOµñ…¤À-lµ†¶ª¶m´m …¶¢Ãhµ…±µA ¶pÁ†¶mB | …»phµ†±µcÛ …¶pñ±ÀµÀ¶mÀæþù†¶¢B| </w:t>
      </w:r>
    </w:p>
    <w:p w14:paraId="669E17B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…iñ(…S³î)¶¥l¸è…¶¢À £†±¸Y…i ¢¸†Oµê…hµU¹Ø†±ÀµÀ ¦¦ñ±ÀÉÀ | ¶pñ†hµï¶ªï ¶¢…¶¬lµÀï†tûB | </w:t>
      </w:r>
    </w:p>
    <w:p w14:paraId="5A011D4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…C¶ªï …q¸ñg¸†lµq¸-…¶m†hµï¶må†¶¥Û±µi ±Ð…Vµm¸ | †¶¢ïPï´m ¶¢À…»¬†¶¨B ¶ªÀ†¶¢B || </w:t>
      </w:r>
      <w:r w:rsidRPr="00F80021">
        <w:rPr>
          <w:rFonts w:ascii="Arial" w:hAnsi="Arial" w:cs="Arial"/>
          <w:b/>
          <w:sz w:val="28"/>
          <w:szCs w:val="28"/>
        </w:rPr>
        <w:t>1</w:t>
      </w:r>
    </w:p>
    <w:p w14:paraId="77CC028E" w14:textId="77777777" w:rsidR="003034C3" w:rsidRPr="00F80021" w:rsidRDefault="003034C3" w:rsidP="00E87841">
      <w:pPr>
        <w:pStyle w:val="NoSpacing"/>
      </w:pPr>
    </w:p>
    <w:p w14:paraId="688AE76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±ÀµÀ‡h¸ö …OµÀñlµèB †¶p…±Ð ¶¢†¶p-…¶¢À¶mÀï…m¸ ±ÀµÀlµ†¶¢±¸åþï | </w:t>
      </w:r>
    </w:p>
    <w:p w14:paraId="33DCA1A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…¶ªÀOµ†vê¶¢À…SÉé hµhµå…¶¢ ¶pÁ…¶m«Òåþö-†l¿ç¶p±ÀµÃ¶¢À»ª | </w:t>
      </w:r>
    </w:p>
    <w:p w14:paraId="32325CD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±ÀµÀ†hÉå …¶¢À¶mÀï †¶p±Ð¶på¶ªï ¶pÅ…k¼¤¶¢À†¶mÀlµ…lµèþöÊª | </w:t>
      </w:r>
    </w:p>
    <w:p w14:paraId="5120371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…D…l¼h¸ï £…Ê¥ö hµl³-…lÉ¢¸ ¶¢†¶ª¶¢¶¥Û …¶ª¶¢Ã†sûµ±µ´mé | </w:t>
      </w:r>
    </w:p>
    <w:p w14:paraId="5BED38E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¶¢À…mÐ YÑï†i±³ YÂ¶¨…h¸-¶¢Ã…YïA £†WÜ¶méA </w:t>
      </w:r>
      <w:r w:rsidR="00561160"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…±ÀµÀYß(S³î) ¶ª…£À¶¢À†¶mçlû¸hµÀ | </w:t>
      </w:r>
    </w:p>
    <w:p w14:paraId="36ADCD5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sÅ…¶¬¶ªê†i-¶ªå¶mÀh¸ …£À¶¢À…mÐé £†Ê¥ö …lÉ¢¸ …E¶¬ †¶¢Ãlµ±ÀµÀm¸åA || </w:t>
      </w:r>
      <w:r w:rsidRPr="00F80021">
        <w:rPr>
          <w:rFonts w:ascii="Arial" w:hAnsi="Arial" w:cs="Arial"/>
          <w:b/>
          <w:sz w:val="28"/>
          <w:szCs w:val="28"/>
        </w:rPr>
        <w:t>2</w:t>
      </w:r>
    </w:p>
    <w:p w14:paraId="44AA6182" w14:textId="77777777" w:rsidR="003034C3" w:rsidRPr="00F80021" w:rsidRDefault="003034C3" w:rsidP="00E87841">
      <w:pPr>
        <w:pStyle w:val="NoSpacing"/>
      </w:pPr>
    </w:p>
    <w:p w14:paraId="576BA432" w14:textId="77777777" w:rsidR="008836D0" w:rsidRPr="00F80021" w:rsidRDefault="008836D0" w:rsidP="00E87841">
      <w:pPr>
        <w:pStyle w:val="NoSpacing"/>
      </w:pPr>
    </w:p>
    <w:p w14:paraId="5787088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…¶ª¶på†hÉ CSÉé …¶ª£À†lûµB …¶ª¶på …Z¶®öB …¶ª¶på†±µø±ÀµÀB …¶ª¶pålû¸†¶¢À …»pñ±ÀµÃ†gº | </w:t>
      </w:r>
    </w:p>
    <w:p w14:paraId="725FE2C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…¶ª¶på ¶¬Ñ‡h¸ñB ¶ª…¶pålû¸ †h¸ö ±ÀµÀYnå …¶ª¶på±ÀÇÃ…o-±¸†¶pÅg«¸ö …¶TÅhÉ†¶m | </w:t>
      </w:r>
    </w:p>
    <w:p w14:paraId="638B2F0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¶pÁ†¶m…±µÃ±¸Ý n†¶¢±µå…¶ªö ¶pÁ†¶m±µSµé …E¶®†±ÀµÀÀ©¸ | ¶pÁ†¶m±µéB q¸»¬ …£¶¥ö†hµB | </w:t>
      </w:r>
    </w:p>
    <w:p w14:paraId="6D96FD05" w14:textId="77777777" w:rsidR="003034C3" w:rsidRPr="00F80021" w:rsidRDefault="003034C3" w:rsidP="00F80021">
      <w:pPr>
        <w:autoSpaceDE w:val="0"/>
        <w:autoSpaceDN w:val="0"/>
        <w:adjustRightInd w:val="0"/>
        <w:spacing w:after="0" w:line="240" w:lineRule="auto"/>
        <w:ind w:right="-144"/>
        <w:rPr>
          <w:rFonts w:ascii="BRH Telugu Extra" w:hAnsi="BRH Telugu Extra" w:cs="BRH Telugu Extra"/>
          <w:sz w:val="40"/>
          <w:szCs w:val="40"/>
        </w:rPr>
      </w:pPr>
      <w:r w:rsidRPr="00F80021">
        <w:rPr>
          <w:rFonts w:ascii="BRH Telugu Extra" w:hAnsi="BRH Telugu Extra" w:cs="BRH Telugu Extra"/>
          <w:sz w:val="40"/>
          <w:szCs w:val="40"/>
        </w:rPr>
        <w:t>…¶ª¶¬…±µ±ÀµÃï n†¶¢…±µå«¸ö…SÉé »p†¶mö…¶ªö lû¸†±µ±ÀµÃ | …£¶¥ö†»pûùþé±ÀµÃ …£¶¥ö…hµ¶ªê†±¼ ||</w:t>
      </w:r>
      <w:r w:rsidR="00F80021">
        <w:rPr>
          <w:rFonts w:ascii="BRH Telugu Extra" w:hAnsi="BRH Telugu Extra" w:cs="BRH Telugu Extra"/>
          <w:sz w:val="40"/>
          <w:szCs w:val="40"/>
        </w:rPr>
        <w:t xml:space="preserve"> </w:t>
      </w:r>
      <w:r w:rsidRPr="00F80021">
        <w:rPr>
          <w:rFonts w:ascii="Arial" w:hAnsi="Arial" w:cs="Arial"/>
          <w:b/>
          <w:sz w:val="28"/>
          <w:szCs w:val="28"/>
        </w:rPr>
        <w:t>3</w:t>
      </w:r>
    </w:p>
    <w:p w14:paraId="5475A9D8" w14:textId="77777777" w:rsidR="003034C3" w:rsidRPr="00F80021" w:rsidRDefault="003034C3" w:rsidP="00E87841">
      <w:pPr>
        <w:pStyle w:val="NoSpacing"/>
      </w:pPr>
    </w:p>
    <w:p w14:paraId="4101953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vÉ…OµB ¶ª†vÉOµB …¶ªÀvÉ…Oµ Êªå†¶m D…l¼h¸ï D†YïA YÂ…©¸g¸ †£±ÀµÀ…¶mÀå, </w:t>
      </w:r>
    </w:p>
    <w:p w14:paraId="74C63F5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OÉ…hµB ¶ª†OÉhµB …¶ªÀOÉ…hµ Êªå†¶m D…l¼h¸ï D†YïA YÂ…©¸g¸ †£±ÀµÀ…¶mÀå, </w:t>
      </w:r>
    </w:p>
    <w:p w14:paraId="7478B6B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£†¶¢…«¸ö(…S³î) C†lû¼…i±³ lÉ†¶¢ YÄ…iÊªå†¶m D…l¼h¸ï D†YïA YÂ…©¸g¸ †£±ÀµÀ¶mÀå ||</w:t>
      </w:r>
      <w:r w:rsidR="008836D0" w:rsidRPr="00F80021">
        <w:rPr>
          <w:rFonts w:ascii="BRH Telugu Extra" w:hAnsi="BRH Telugu Extra" w:cs="BRH Telugu Extra"/>
          <w:sz w:val="40"/>
          <w:szCs w:val="40"/>
        </w:rPr>
        <w:t xml:space="preserve"> </w:t>
      </w:r>
      <w:r w:rsidRPr="00F80021">
        <w:rPr>
          <w:rFonts w:ascii="Arial" w:hAnsi="Arial" w:cs="Arial"/>
          <w:b/>
          <w:sz w:val="28"/>
          <w:szCs w:val="28"/>
        </w:rPr>
        <w:t>4</w:t>
      </w:r>
    </w:p>
    <w:p w14:paraId="56063051" w14:textId="77777777" w:rsidR="003034C3" w:rsidRPr="00F80021" w:rsidRDefault="003034C3" w:rsidP="00E87841">
      <w:pPr>
        <w:pStyle w:val="2-Centered-VedaVMSTelugu"/>
        <w:pBdr>
          <w:bottom w:val="single" w:sz="4" w:space="1" w:color="auto"/>
        </w:pBdr>
        <w:rPr>
          <w:color w:val="auto"/>
        </w:rPr>
      </w:pPr>
      <w:r w:rsidRPr="00F80021">
        <w:rPr>
          <w:color w:val="auto"/>
        </w:rPr>
        <w:t>MA ¥¹…nåB ¥¹…nåB ¥¹†nåB ||</w:t>
      </w:r>
    </w:p>
    <w:p w14:paraId="4678894A"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p>
    <w:p w14:paraId="1937AB03" w14:textId="77777777" w:rsidR="00E87841" w:rsidRPr="00F80021" w:rsidRDefault="00E87841" w:rsidP="003034C3">
      <w:pPr>
        <w:autoSpaceDE w:val="0"/>
        <w:autoSpaceDN w:val="0"/>
        <w:adjustRightInd w:val="0"/>
        <w:spacing w:after="0" w:line="240" w:lineRule="auto"/>
        <w:rPr>
          <w:rFonts w:ascii="BRH Telugu RN" w:hAnsi="BRH Telugu RN" w:cs="BRH Telugu RN"/>
          <w:sz w:val="40"/>
          <w:szCs w:val="40"/>
        </w:rPr>
        <w:sectPr w:rsidR="00E87841" w:rsidRPr="00F80021" w:rsidSect="00AA601F">
          <w:pgSz w:w="12240" w:h="15840"/>
          <w:pgMar w:top="1166" w:right="864" w:bottom="1440" w:left="1440" w:header="720" w:footer="720" w:gutter="0"/>
          <w:cols w:space="720"/>
          <w:noEndnote/>
          <w:docGrid w:linePitch="299"/>
        </w:sectPr>
      </w:pPr>
    </w:p>
    <w:p w14:paraId="07A83E60" w14:textId="77777777" w:rsidR="00FF0DB1" w:rsidRPr="00F80021" w:rsidRDefault="003034C3" w:rsidP="00380270">
      <w:pPr>
        <w:pStyle w:val="1Title-VedaVMSTelugu"/>
        <w:rPr>
          <w:color w:val="auto"/>
        </w:rPr>
      </w:pPr>
      <w:bookmarkStart w:id="16" w:name="_Toc535268408"/>
      <w:r w:rsidRPr="00F80021">
        <w:rPr>
          <w:color w:val="auto"/>
        </w:rPr>
        <w:lastRenderedPageBreak/>
        <w:t>sû¹Sµï ¶ªÃOµåA</w:t>
      </w:r>
      <w:bookmarkEnd w:id="16"/>
      <w:r w:rsidRPr="00F80021">
        <w:rPr>
          <w:color w:val="auto"/>
        </w:rPr>
        <w:t xml:space="preserve"> </w:t>
      </w:r>
    </w:p>
    <w:p w14:paraId="5C6DA9C3" w14:textId="77777777" w:rsidR="003034C3" w:rsidRPr="00F80021" w:rsidRDefault="003034C3" w:rsidP="00FF0DB1">
      <w:pPr>
        <w:pStyle w:val="3-Eng-Subheading-VedaVMSTelugu"/>
        <w:rPr>
          <w:rFonts w:ascii="BRH Telugu RN" w:hAnsi="BRH Telugu RN" w:cs="BRH Telugu RN"/>
          <w:color w:val="auto"/>
          <w:sz w:val="40"/>
        </w:rPr>
      </w:pPr>
      <w:r w:rsidRPr="00F80021">
        <w:rPr>
          <w:color w:val="auto"/>
        </w:rPr>
        <w:t>(TB 2.9.8.7)</w:t>
      </w:r>
    </w:p>
    <w:p w14:paraId="7616833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…q¸ñhµ…±µS¼éA …q¸ñhµ±¼¶mçò(†S³î) ¶¬¢¸¶¢ÀÊ¬ …q¸ñhµ…±¼îh¸ñ ¶¢†±µÀg¸ …q¸ñhµ…±µ¦ö‡m¸ |</w:t>
      </w:r>
    </w:p>
    <w:p w14:paraId="58B4CBF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…q¸ñhµ±µí†SµA …¶pÁ¹¶¨…gA sñ†¶¬î…g¶ªê†iA …q¸ñhµB «Ò†¶¢À…¶¢ÀÀhµ …±µÀlµñ(†S³î) †¶</w:t>
      </w:r>
      <w:r w:rsidR="008836D0"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¬ÀÊ¢¶¢À || </w:t>
      </w:r>
      <w:r w:rsidRPr="00F80021">
        <w:rPr>
          <w:rFonts w:ascii="Arial" w:hAnsi="Arial" w:cs="Arial"/>
          <w:b/>
          <w:sz w:val="28"/>
          <w:szCs w:val="28"/>
        </w:rPr>
        <w:t>1</w:t>
      </w:r>
      <w:r w:rsidRPr="00F80021">
        <w:rPr>
          <w:rFonts w:ascii="BRH Telugu Extra" w:hAnsi="BRH Telugu Extra" w:cs="BRH Telugu Extra"/>
          <w:sz w:val="40"/>
          <w:szCs w:val="40"/>
        </w:rPr>
        <w:t xml:space="preserve"> </w:t>
      </w:r>
    </w:p>
    <w:p w14:paraId="2B01ADA8" w14:textId="77777777" w:rsidR="003034C3" w:rsidRPr="00F80021" w:rsidRDefault="003034C3" w:rsidP="00FF0DB1">
      <w:pPr>
        <w:pStyle w:val="NoSpacing"/>
      </w:pPr>
    </w:p>
    <w:p w14:paraId="7A6FC13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…q¸ñ…hµ±¼Ý…hµA sûµ†Sµ…¶¢ÀÀSµñ(S³î) †¶¬ÀÊ¢¶¢À …¶¢±ÀµÀA …¶pÁhµñ¶¢À†l¼…hÉ±Ðï †£…lûµ±¸å | </w:t>
      </w:r>
    </w:p>
    <w:p w14:paraId="2C54949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…Dlµèò…¦ÛlµïA ¶¢À†¶mï¶¢Ã¶m-…¶ªÀå±µ…¦Ûl¸ñ†Y¹ …WlµïA sûµ†SµA …sûµ°½h¸ï†¶¬ || </w:t>
      </w:r>
      <w:r w:rsidRPr="00F80021">
        <w:rPr>
          <w:rFonts w:ascii="Arial" w:hAnsi="Arial" w:cs="Arial"/>
          <w:b/>
          <w:sz w:val="28"/>
          <w:szCs w:val="28"/>
        </w:rPr>
        <w:t>2</w:t>
      </w:r>
      <w:r w:rsidRPr="00F80021">
        <w:rPr>
          <w:rFonts w:ascii="BRH Telugu Extra" w:hAnsi="BRH Telugu Extra" w:cs="BRH Telugu Extra"/>
          <w:sz w:val="40"/>
          <w:szCs w:val="40"/>
        </w:rPr>
        <w:t xml:space="preserve"> </w:t>
      </w:r>
    </w:p>
    <w:p w14:paraId="43D4C8C2" w14:textId="77777777" w:rsidR="003034C3" w:rsidRPr="00F80021" w:rsidRDefault="003034C3" w:rsidP="00FF0DB1">
      <w:pPr>
        <w:pStyle w:val="NoSpacing"/>
      </w:pPr>
    </w:p>
    <w:p w14:paraId="55268FE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sûµ…Sµ ¶pñ†gÉ…hµ±µí…Sµ-¶ª†hµï±¸…lûÐ sûµ…SÉ¶¢ÃA lû¼…±ÀµÀ¶¢ÀÀ†lµ-…¶¢lµ†lµ¶méB | </w:t>
      </w:r>
    </w:p>
    <w:p w14:paraId="436B20B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sûµ…Sµ¶pñ†gÑ Y¶m…±ÀµÀ SÐ…tû-±µ…ËÈ¥þö±³ sûµ…Sµ¶pñ¶mÅ†tû±³ …¶mÅ¶¢†¶måB «¸ï¶¢À || </w:t>
      </w:r>
      <w:r w:rsidRPr="00F80021">
        <w:rPr>
          <w:rFonts w:ascii="Arial" w:hAnsi="Arial" w:cs="Arial"/>
          <w:b/>
          <w:sz w:val="28"/>
          <w:szCs w:val="28"/>
        </w:rPr>
        <w:t>3</w:t>
      </w:r>
      <w:r w:rsidRPr="00F80021">
        <w:rPr>
          <w:rFonts w:ascii="BRH Telugu Extra" w:hAnsi="BRH Telugu Extra" w:cs="BRH Telugu Extra"/>
          <w:sz w:val="40"/>
          <w:szCs w:val="40"/>
        </w:rPr>
        <w:t xml:space="preserve"> </w:t>
      </w:r>
    </w:p>
    <w:p w14:paraId="7FD365EB" w14:textId="77777777" w:rsidR="003034C3" w:rsidRPr="00F80021" w:rsidRDefault="003034C3" w:rsidP="00FF0DB1">
      <w:pPr>
        <w:pStyle w:val="NoSpacing"/>
      </w:pPr>
    </w:p>
    <w:p w14:paraId="6BF9ED3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…GhÉl¸…oA sûµ†Sµ¶¢¶måB «¸ï…È¢Ãhµ ¶pñ…»phµö …Ghµ ¶¢À…lÉèþï C‡¶®éA | </w:t>
      </w:r>
    </w:p>
    <w:p w14:paraId="6E0E592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…GhÐ†l¼h¸ ¶¢À¶T…¶¢´mæ-¶ªÃ†±µï¶ªï …¶¢±ÀµÀA …lÉ¢¸m¸(†S³î) ¶ªÀ…¶¢ÀhÓ †«¸ï¶¢À || </w:t>
      </w:r>
      <w:r w:rsidRPr="00F80021">
        <w:rPr>
          <w:rFonts w:ascii="Arial" w:hAnsi="Arial" w:cs="Arial"/>
          <w:b/>
          <w:sz w:val="28"/>
          <w:szCs w:val="28"/>
        </w:rPr>
        <w:t>4</w:t>
      </w:r>
      <w:r w:rsidRPr="00F80021">
        <w:rPr>
          <w:rFonts w:ascii="BRH Telugu Extra" w:hAnsi="BRH Telugu Extra" w:cs="BRH Telugu Extra"/>
          <w:sz w:val="40"/>
          <w:szCs w:val="40"/>
        </w:rPr>
        <w:t xml:space="preserve"> </w:t>
      </w:r>
    </w:p>
    <w:p w14:paraId="377E3476" w14:textId="77777777" w:rsidR="003034C3" w:rsidRPr="00F80021" w:rsidRDefault="003034C3" w:rsidP="00FF0DB1">
      <w:pPr>
        <w:pStyle w:val="NoSpacing"/>
      </w:pPr>
    </w:p>
    <w:p w14:paraId="7FAF54E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sûµ†Sµ …J¶¢ sûµ†Sµ¢¸(S³î) C¶ªÀå lÉ…¢¸Êªå†¶m …¶¢±ÀµÀA sûµ†Sµ¶¢¶måB «¸ï¶¢À | </w:t>
      </w:r>
    </w:p>
    <w:p w14:paraId="0458168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hµA †h¸ö sûµ…Sµ ¶ª…±µö E†YÑÝ¶¬¤…£À ¶ª†mÐ sûµSµ ¶pÁ±µ …Jh¸ †sûµ…Ê¢¶¬ || </w:t>
      </w:r>
      <w:r w:rsidRPr="00F80021">
        <w:rPr>
          <w:rFonts w:ascii="Arial" w:hAnsi="Arial" w:cs="Arial"/>
          <w:b/>
          <w:sz w:val="28"/>
          <w:szCs w:val="28"/>
        </w:rPr>
        <w:t>5</w:t>
      </w:r>
      <w:r w:rsidRPr="00F80021">
        <w:rPr>
          <w:rFonts w:ascii="BRH Telugu Extra" w:hAnsi="BRH Telugu Extra" w:cs="BRH Telugu Extra"/>
          <w:sz w:val="40"/>
          <w:szCs w:val="40"/>
        </w:rPr>
        <w:t xml:space="preserve"> </w:t>
      </w:r>
    </w:p>
    <w:p w14:paraId="4265FEC2" w14:textId="77777777" w:rsidR="003034C3" w:rsidRPr="00F80021" w:rsidRDefault="003034C3" w:rsidP="00E52F80">
      <w:pPr>
        <w:pStyle w:val="NoSpacing"/>
      </w:pPr>
    </w:p>
    <w:p w14:paraId="5DEB22A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¶ª†¶¢À…lûµö±¸-…±ÀÇÃ¶¨†«Ò ¶m¶¢À¶må lµ…lû¼O¸ñ†Ê¢…¶¢ ¶¥À†Vµ±ÀÉÀ …¶pl¸†±ÀµÀ | </w:t>
      </w:r>
    </w:p>
    <w:p w14:paraId="209D5A2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…C…±¸ö…X¶mA </w:t>
      </w:r>
      <w:r w:rsidR="00933965" w:rsidRPr="00F80021">
        <w:rPr>
          <w:rFonts w:ascii="BRH Devanagari Extra" w:hAnsi="BRH Devanagari Extra" w:cs="BRH Devanagari Extra"/>
          <w:sz w:val="40"/>
          <w:szCs w:val="40"/>
        </w:rPr>
        <w:t>Æ</w:t>
      </w:r>
      <w:r w:rsidRPr="00F80021">
        <w:rPr>
          <w:rFonts w:ascii="BRH Telugu Extra" w:hAnsi="BRH Telugu Extra" w:cs="BRH Telugu Extra"/>
          <w:sz w:val="40"/>
          <w:szCs w:val="40"/>
        </w:rPr>
        <w:t>†¶¢…¶ªÀ£…lµA sûµ†Sµ…mÐé ±µ†kµ…</w:t>
      </w:r>
      <w:r w:rsidR="001C44A8" w:rsidRPr="00F80021">
        <w:rPr>
          <w:rFonts w:ascii="BRH Telugu Extra" w:hAnsi="BRH Telugu Extra" w:cs="BRH Telugu Extra"/>
          <w:sz w:val="40"/>
          <w:szCs w:val="40"/>
        </w:rPr>
        <w:t xml:space="preserve">£À¢¸†¥¹ö …¢¸Z…¶m D†¶¢¶¬¶mÀå </w:t>
      </w:r>
      <w:r w:rsidRPr="00F80021">
        <w:rPr>
          <w:rFonts w:ascii="BRH Telugu Extra" w:hAnsi="BRH Telugu Extra" w:cs="BRH Telugu Extra"/>
          <w:sz w:val="40"/>
          <w:szCs w:val="40"/>
        </w:rPr>
        <w:t xml:space="preserve">|| </w:t>
      </w:r>
      <w:r w:rsidRPr="00F80021">
        <w:rPr>
          <w:rFonts w:ascii="Arial" w:hAnsi="Arial" w:cs="Arial"/>
          <w:b/>
          <w:sz w:val="28"/>
          <w:szCs w:val="28"/>
        </w:rPr>
        <w:t>6</w:t>
      </w:r>
      <w:r w:rsidRPr="00F80021">
        <w:rPr>
          <w:rFonts w:ascii="BRH Telugu Extra" w:hAnsi="BRH Telugu Extra" w:cs="BRH Telugu Extra"/>
          <w:sz w:val="40"/>
          <w:szCs w:val="40"/>
        </w:rPr>
        <w:t xml:space="preserve"> </w:t>
      </w:r>
    </w:p>
    <w:p w14:paraId="4F976852" w14:textId="77777777" w:rsidR="003034C3" w:rsidRPr="00F80021" w:rsidRDefault="003034C3" w:rsidP="00E52F80">
      <w:pPr>
        <w:pStyle w:val="NoSpacing"/>
      </w:pPr>
    </w:p>
    <w:p w14:paraId="7E8A04CD" w14:textId="77777777" w:rsidR="00486103" w:rsidRPr="00F80021" w:rsidRDefault="00486103" w:rsidP="00E52F80">
      <w:pPr>
        <w:pStyle w:val="NoSpacing"/>
      </w:pPr>
    </w:p>
    <w:p w14:paraId="0FE725B6" w14:textId="77777777" w:rsidR="008836D0" w:rsidRPr="00F80021" w:rsidRDefault="008836D0" w:rsidP="00E52F80">
      <w:pPr>
        <w:pStyle w:val="NoSpacing"/>
      </w:pPr>
    </w:p>
    <w:p w14:paraId="319E66B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C†¥¹ö¶¢…j±³ SÐ†¶¢Àj±µé …G©¸†«Ò …¤±µ†¶¢…jB ¶ª†lµ¶¢ÀÀVµÜ¶mÀå …sûµl¸ñB |</w:t>
      </w:r>
    </w:p>
    <w:p w14:paraId="24D6A19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…¶TÅhµA lµÀ†¶®m¸ …£¶¥ö…hµB ¶pñ†¾pm¸ …±ÀµÀÃ±À</w:t>
      </w:r>
      <w:r w:rsidR="001C44A8" w:rsidRPr="00F80021">
        <w:rPr>
          <w:rFonts w:ascii="BRH Telugu Extra" w:hAnsi="BRH Telugu Extra" w:cs="BRH Telugu Extra"/>
          <w:sz w:val="40"/>
          <w:szCs w:val="40"/>
        </w:rPr>
        <w:t xml:space="preserve">µÀA †q¸hµ …¶ªö»ªå…tûB ¶ª†l¸¶mB </w:t>
      </w:r>
      <w:r w:rsidRPr="00F80021">
        <w:rPr>
          <w:rFonts w:ascii="BRH Telugu Extra" w:hAnsi="BRH Telugu Extra" w:cs="BRH Telugu Extra"/>
          <w:sz w:val="40"/>
          <w:szCs w:val="40"/>
        </w:rPr>
        <w:t xml:space="preserve">|| </w:t>
      </w:r>
      <w:r w:rsidRPr="00F80021">
        <w:rPr>
          <w:rFonts w:ascii="Arial" w:hAnsi="Arial" w:cs="Arial"/>
          <w:b/>
          <w:sz w:val="28"/>
          <w:szCs w:val="28"/>
        </w:rPr>
        <w:t>7</w:t>
      </w:r>
      <w:r w:rsidRPr="00F80021">
        <w:rPr>
          <w:rFonts w:ascii="BRH Telugu Extra" w:hAnsi="BRH Telugu Extra" w:cs="BRH Telugu Extra"/>
          <w:sz w:val="40"/>
          <w:szCs w:val="40"/>
        </w:rPr>
        <w:t xml:space="preserve"> </w:t>
      </w:r>
    </w:p>
    <w:p w14:paraId="5902F3E7" w14:textId="77777777" w:rsidR="003034C3" w:rsidRPr="00F80021" w:rsidRDefault="003034C3" w:rsidP="00E52F80">
      <w:pPr>
        <w:pStyle w:val="NoSpacing"/>
      </w:pPr>
    </w:p>
    <w:p w14:paraId="6153C60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±ÀÇÃ ‡¶¢Ã„SÉé …sû¹S¼†¶m …¶ª¶må¶¢À†k¸ …sû¹SµA W†O½±³¶¨i | </w:t>
      </w:r>
    </w:p>
    <w:p w14:paraId="65E0BD9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C…sû¹Sµ-†¶¢À…SÉé hµA †OµÀ…±µÀ </w:t>
      </w:r>
      <w:r w:rsidR="001C44A8" w:rsidRPr="00F80021">
        <w:rPr>
          <w:rFonts w:ascii="BRH Telugu Extra" w:hAnsi="BRH Telugu Extra" w:cs="BRH Telugu Extra"/>
          <w:sz w:val="40"/>
          <w:szCs w:val="40"/>
        </w:rPr>
        <w:t xml:space="preserve">¶¢Ã†¶¢ÀSÉé …sû¹S¼†¶mA OµÀ±µÀ </w:t>
      </w:r>
      <w:r w:rsidRPr="00F80021">
        <w:rPr>
          <w:rFonts w:ascii="BRH Telugu Extra" w:hAnsi="BRH Telugu Extra" w:cs="BRH Telugu Extra"/>
          <w:sz w:val="40"/>
          <w:szCs w:val="40"/>
        </w:rPr>
        <w:t xml:space="preserve">|| </w:t>
      </w:r>
      <w:r w:rsidRPr="00F80021">
        <w:rPr>
          <w:rFonts w:ascii="Arial" w:hAnsi="Arial" w:cs="Arial"/>
          <w:b/>
          <w:sz w:val="28"/>
          <w:szCs w:val="28"/>
        </w:rPr>
        <w:t>8</w:t>
      </w:r>
      <w:r w:rsidRPr="00F80021">
        <w:rPr>
          <w:rFonts w:ascii="BRH Telugu Extra" w:hAnsi="BRH Telugu Extra" w:cs="BRH Telugu Extra"/>
          <w:sz w:val="40"/>
          <w:szCs w:val="40"/>
        </w:rPr>
        <w:t xml:space="preserve"> </w:t>
      </w:r>
    </w:p>
    <w:p w14:paraId="79D6AC96" w14:textId="77777777" w:rsidR="003034C3" w:rsidRPr="00F80021" w:rsidRDefault="003034C3" w:rsidP="00E52F80">
      <w:pPr>
        <w:pBdr>
          <w:bottom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b/>
          <w:sz w:val="40"/>
          <w:szCs w:val="40"/>
        </w:rPr>
        <w:t>sû¹SµïlÉ¶¢h¸…Ë±ÀÇÀ ¶m¶¢ÀB ||</w:t>
      </w:r>
      <w:r w:rsidRPr="00F80021">
        <w:rPr>
          <w:rFonts w:ascii="BRH Telugu Extra" w:hAnsi="BRH Telugu Extra" w:cs="BRH Telugu Extra"/>
          <w:sz w:val="40"/>
          <w:szCs w:val="40"/>
        </w:rPr>
        <w:t xml:space="preserve"> (MA ¥¹…nåB ¥¹…nåB ¥¹†nåB) ||</w:t>
      </w:r>
    </w:p>
    <w:p w14:paraId="3BA7E90F" w14:textId="77777777" w:rsidR="003034C3" w:rsidRPr="00F80021" w:rsidRDefault="003034C3" w:rsidP="00380270">
      <w:pPr>
        <w:pStyle w:val="1Title-VedaVMSTelugu"/>
        <w:rPr>
          <w:color w:val="auto"/>
        </w:rPr>
      </w:pPr>
      <w:bookmarkStart w:id="17" w:name="_Toc535268409"/>
      <w:r w:rsidRPr="00F80021">
        <w:rPr>
          <w:color w:val="auto"/>
        </w:rPr>
        <w:t>¶¢ÀÅhµÀï ¶ªÃOµåA</w:t>
      </w:r>
      <w:bookmarkEnd w:id="17"/>
      <w:r w:rsidRPr="00F80021">
        <w:rPr>
          <w:color w:val="auto"/>
        </w:rPr>
        <w:t xml:space="preserve"> </w:t>
      </w:r>
    </w:p>
    <w:p w14:paraId="33A4B3F3" w14:textId="77777777" w:rsidR="003034C3" w:rsidRPr="00F80021" w:rsidRDefault="003034C3" w:rsidP="00A126F5">
      <w:pPr>
        <w:pStyle w:val="3-Eng-Subheading-VedaVMSTelugu"/>
        <w:rPr>
          <w:rFonts w:ascii="BRH Telugu RN" w:hAnsi="BRH Telugu RN" w:cs="BRH Telugu RN"/>
          <w:color w:val="auto"/>
          <w:sz w:val="40"/>
        </w:rPr>
      </w:pPr>
      <w:r w:rsidRPr="00F80021">
        <w:rPr>
          <w:color w:val="auto"/>
        </w:rPr>
        <w:t>(TS .3.15.1</w:t>
      </w:r>
      <w:r w:rsidR="00A126F5" w:rsidRPr="00F80021">
        <w:rPr>
          <w:color w:val="auto"/>
        </w:rPr>
        <w:t xml:space="preserve">, </w:t>
      </w:r>
      <w:r w:rsidRPr="00F80021">
        <w:rPr>
          <w:color w:val="auto"/>
        </w:rPr>
        <w:t>Para 1 &amp; 2)</w:t>
      </w:r>
    </w:p>
    <w:p w14:paraId="5098406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¶¬…±¼(…S³î) ¶¬†±µ…¶må ¶¢À†¶mÀ±ÀµÀnå …lÉ¢¸B | £…¶¥öÊªï†¥¹¶mA </w:t>
      </w:r>
      <w:r w:rsidR="00863628"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¶¢Å…¶¨sûµA †¶¢À…jm¸A | </w:t>
      </w:r>
    </w:p>
    <w:p w14:paraId="7BEB820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sñ…¶¬î ¶ª†±µÃ…¶p ¶¢À†¶mÀ …Ê¢Àlµ¶¢Ã‡S¸h³ | C†±ÀµÀ…¶mA ¶¢Ã £†¶¢…lû¿±³ £†Oµñ¶¢À¶ªö |</w:t>
      </w:r>
    </w:p>
    <w:p w14:paraId="14E9871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¶¢Ã†WÜlÐ ¶¢ÀÅ…hÐï ¶¢Ã†¶¢lû¿B | ¶¢Ã…Ê¢À s…vA </w:t>
      </w:r>
      <w:r w:rsidR="004772AD"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£†¶¢Å…¶¬Ñ ¶¢Ã ¶pñ†È¢Ã¾¨B | </w:t>
      </w:r>
    </w:p>
    <w:p w14:paraId="5DEF565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…¶pñY¹A ¶¢Ã †Ê¢À ±¿±¼…¶¨ D†±ÀµÀÀ±µÀSµñ | …¶mÅVµ†°µ¶ªA h¸ö …¶¬£†©¸ £lûÉ¶¢À | </w:t>
      </w:r>
    </w:p>
    <w:p w14:paraId="41D0262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…¶ªlµï†¶¥Û-Oµ…¶¢Ãm¸†±ÀµÀ | …¶pñ…Ê¢…q¸m¸†±ÀµÀ …¶¢ÀÅhµï‡Ê¢ | q¸ñ…«¸î D†¥¹ C¶¥Ågö´mé | </w:t>
      </w:r>
    </w:p>
    <w:p w14:paraId="6954FBF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O¸†Ê¢Àm¸ Y¶m…±ÀµÀ´m ¶pÁ†¶mB | O¸†Ê¢À¶m …Ê¢À O¸…¶¢À D‡S¸h³ | </w:t>
      </w:r>
    </w:p>
    <w:p w14:paraId="7C52087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¶¬Å†lµ…±ÀµÃ-l³lûµÅ†lµ±ÀµÀA …¶¢ÀÅhÐïB | ±ÀµÀ…lµ¤À†©¸ …¶¢ÀlµB …»pñ±ÀµÀA | hµËlÇhµÃ…¶p¶¢Ã-…¶¢Àtû || </w:t>
      </w:r>
      <w:r w:rsidRPr="00F80021">
        <w:rPr>
          <w:rFonts w:ascii="Arial" w:hAnsi="Arial" w:cs="Arial"/>
          <w:b/>
          <w:sz w:val="28"/>
          <w:szCs w:val="28"/>
        </w:rPr>
        <w:t>1</w:t>
      </w:r>
    </w:p>
    <w:p w14:paraId="721CAF99" w14:textId="77777777" w:rsidR="003034C3" w:rsidRPr="00F80021" w:rsidRDefault="003034C3" w:rsidP="00A126F5">
      <w:pPr>
        <w:pStyle w:val="NoSpacing"/>
      </w:pPr>
    </w:p>
    <w:p w14:paraId="51897B1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¶p†±µA ¶¢ÀÅ…hÐï C…¶mÀ¶p†±É…»¬ ¶p‡m¸æA | ±ÀµÀ…Êªå¶ªö E†hµ±Ð lÉ…¶¢±ÀµÃ‡m¸h³ | </w:t>
      </w:r>
    </w:p>
    <w:p w14:paraId="2243FA9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Vµ†°µÀ¶¨îhÉ ¶¥Å…göhÉ ‡hÉ sñ¤£À | ¶¢Ã†¶mB …¶pñY¹(S³î) †±¿±¼…©Ò È¢Ãhµ …¤±¸´m | </w:t>
      </w:r>
    </w:p>
    <w:p w14:paraId="24F17FD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¶pñ…¶pÁ¹±µöþïA ¶¢À†¶m…«¸ ¶¢†¶mç¶¢Ã¶mB | m¸†lûµ¶¢ÃmÐ ¶¢Å…¶¨sûµA-†Vµ±³¶¨…g½m¸A | </w:t>
      </w:r>
    </w:p>
    <w:p w14:paraId="5FC3620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±ÀµÀB …¶pñY¹†m¸ Ê¢À…Oµ±¸g¸î†¶mÀ¾¨g¸A | …¶¢ÀÅhµÀïA </w:t>
      </w:r>
      <w:r w:rsidR="00A126F5" w:rsidRPr="00F80021">
        <w:rPr>
          <w:rFonts w:ascii="BRH Telugu Extra" w:hAnsi="BRH Telugu Extra" w:cs="BRH Telugu Extra"/>
          <w:sz w:val="40"/>
          <w:szCs w:val="40"/>
        </w:rPr>
        <w:t>†</w:t>
      </w:r>
      <w:r w:rsidR="00576D75" w:rsidRPr="00F80021">
        <w:rPr>
          <w:rFonts w:ascii="BRH Devanagari Extra" w:hAnsi="BRH Devanagari Extra" w:cs="BRH Devanagari Extra"/>
          <w:sz w:val="40"/>
          <w:szCs w:val="40"/>
        </w:rPr>
        <w:t>Æ</w:t>
      </w:r>
      <w:r w:rsidR="00A126F5" w:rsidRPr="00F80021">
        <w:rPr>
          <w:rFonts w:ascii="BRH Telugu Extra" w:hAnsi="BRH Telugu Extra" w:cs="BRH Telugu Extra"/>
          <w:sz w:val="40"/>
          <w:szCs w:val="40"/>
        </w:rPr>
        <w:t xml:space="preserve">±ÀµÀYÉ ¶pñkµ…¶¢ÀY¹ </w:t>
      </w:r>
      <w:r w:rsidR="00576D75" w:rsidRPr="00F80021">
        <w:rPr>
          <w:rFonts w:ascii="BRH Telugu Extra" w:hAnsi="BRH Telugu Extra" w:cs="BRH Telugu Extra"/>
          <w:sz w:val="40"/>
          <w:szCs w:val="40"/>
        </w:rPr>
        <w:br/>
      </w:r>
      <w:r w:rsidR="00A126F5" w:rsidRPr="00F80021">
        <w:rPr>
          <w:rFonts w:ascii="BRH Telugu Extra" w:hAnsi="BRH Telugu Extra" w:cs="BRH Telugu Extra"/>
          <w:sz w:val="40"/>
          <w:szCs w:val="40"/>
        </w:rPr>
        <w:t>…¶¢ÀÅhµ†¶ªï</w:t>
      </w:r>
      <w:r w:rsidR="00576D75"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w:t>
      </w:r>
      <w:r w:rsidR="005565E6" w:rsidRPr="00F80021">
        <w:rPr>
          <w:rFonts w:ascii="BRH Telugu Extra" w:hAnsi="BRH Telugu Extra" w:cs="BRH Telugu Extra"/>
          <w:sz w:val="40"/>
          <w:szCs w:val="40"/>
        </w:rPr>
        <w:t>|</w:t>
      </w:r>
      <w:r w:rsidR="00576D75" w:rsidRPr="00F80021">
        <w:rPr>
          <w:rFonts w:ascii="BRH Telugu Extra" w:hAnsi="BRH Telugu Extra" w:cs="BRH Telugu Extra"/>
          <w:sz w:val="40"/>
          <w:szCs w:val="40"/>
        </w:rPr>
        <w:t xml:space="preserve"> </w:t>
      </w:r>
      <w:r w:rsidRPr="00F80021">
        <w:rPr>
          <w:rFonts w:ascii="Arial" w:hAnsi="Arial" w:cs="Arial"/>
          <w:b/>
          <w:sz w:val="28"/>
          <w:szCs w:val="28"/>
        </w:rPr>
        <w:t>2</w:t>
      </w:r>
    </w:p>
    <w:p w14:paraId="6593B1F4" w14:textId="77777777" w:rsidR="003034C3" w:rsidRPr="00F80021" w:rsidRDefault="003034C3" w:rsidP="00A126F5">
      <w:pPr>
        <w:pStyle w:val="NoSpacing"/>
      </w:pPr>
    </w:p>
    <w:p w14:paraId="6E1EC590" w14:textId="77777777" w:rsidR="003034C3" w:rsidRPr="00F80021" w:rsidRDefault="003034C3" w:rsidP="00A126F5">
      <w:pPr>
        <w:pStyle w:val="3-Eng-Subheading-VedaVMSTelugu"/>
        <w:rPr>
          <w:rFonts w:ascii="BRH Telugu RN" w:hAnsi="BRH Telugu RN" w:cs="BRH Telugu RN"/>
          <w:color w:val="auto"/>
          <w:sz w:val="40"/>
        </w:rPr>
      </w:pPr>
      <w:r w:rsidRPr="00F80021">
        <w:rPr>
          <w:color w:val="auto"/>
        </w:rPr>
        <w:t>TB 3.9.15.1 (para to 3 to 5)</w:t>
      </w:r>
    </w:p>
    <w:p w14:paraId="2D8E230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¶ª†±Éö…¶¨À ¢¸ …J¶¨À …vÑOÉ†¶¨À …¶¢ÀÅhµï…¢Ð„m¸ö†±ÀµÀh¸åB | </w:t>
      </w:r>
      <w:r w:rsidR="00486103" w:rsidRPr="00F80021">
        <w:rPr>
          <w:rFonts w:ascii="BRH Telugu Extra" w:hAnsi="BRH Telugu Extra" w:cs="BRH Telugu Extra"/>
          <w:sz w:val="40"/>
          <w:szCs w:val="40"/>
        </w:rPr>
        <w:br/>
      </w:r>
      <w:r w:rsidRPr="00F80021">
        <w:rPr>
          <w:rFonts w:ascii="BRH Telugu Extra" w:hAnsi="BRH Telugu Extra" w:cs="BRH Telugu Extra"/>
          <w:sz w:val="40"/>
          <w:szCs w:val="40"/>
        </w:rPr>
        <w:t>hÉ…sûÑï ±ÀµÀl¸†¶¬À…j±µé †YÂ…¶¬À±ÀµÃh³ |</w:t>
      </w:r>
      <w:r w:rsidR="00486103"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…vÑOÉ †vÑOµ J¶mA …¶¢ÀÅhµÀï±³ †£Êmçh³ | </w:t>
      </w:r>
    </w:p>
    <w:p w14:paraId="40E32F0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…¶¢ÀÅhµï…Ê¢ «¸ö†¶® …¶¢ÀÅhµï…Ê¢ «¸öÊ¬†hµïtû …¶pÁ¹±µö ¶¢Ã†¶¬Àj ±µÀÝ¶¬Ñi | </w:t>
      </w:r>
    </w:p>
    <w:p w14:paraId="66908ED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…vÑO¸ †vÑôO¸ …lÉ¶¢ …¶¢ÀÅhµÀï¶¢À†¶¢ ±ÀµÀYhÉ | ËÈm†¶mA </w:t>
      </w:r>
      <w:r w:rsidR="00066805"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…vÑOÉ †vÑOÉ …¶¢ÀÅhµÀï †±¼ö¶mçi | </w:t>
      </w:r>
    </w:p>
    <w:p w14:paraId="52C5944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±ÀµÀ…lµ¶¢ÀÀ…ËÈ¨þî «¸ö…¶®„¶¢ÀÀ…ËÈ¨þî «¸öÊ¬…i YÂ†¶¬ö…kµùA Vµ†°½hµ || </w:t>
      </w:r>
      <w:r w:rsidRPr="00F80021">
        <w:rPr>
          <w:rFonts w:ascii="Arial" w:hAnsi="Arial" w:cs="Arial"/>
          <w:b/>
          <w:sz w:val="28"/>
          <w:szCs w:val="28"/>
        </w:rPr>
        <w:t>3</w:t>
      </w:r>
    </w:p>
    <w:p w14:paraId="00D5E8B2" w14:textId="77777777" w:rsidR="003034C3" w:rsidRPr="00F80021" w:rsidRDefault="003034C3" w:rsidP="00A126F5">
      <w:pPr>
        <w:pStyle w:val="NoSpacing"/>
      </w:pPr>
    </w:p>
    <w:p w14:paraId="294CAF0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…s¶¬ÀA …¶¢ÀÅhµÀï-…¶¢À£À†hµñA OµÀ±¿öhµ | …¶</w:t>
      </w:r>
      <w:r w:rsidR="00486103" w:rsidRPr="00F80021">
        <w:rPr>
          <w:rFonts w:ascii="BRH Telugu Extra" w:hAnsi="BRH Telugu Extra" w:cs="BRH Telugu Extra"/>
          <w:sz w:val="40"/>
          <w:szCs w:val="40"/>
        </w:rPr>
        <w:br/>
      </w:r>
      <w:r w:rsidRPr="00F80021">
        <w:rPr>
          <w:rFonts w:ascii="BRH Telugu Extra" w:hAnsi="BRH Telugu Extra" w:cs="BRH Telugu Extra"/>
          <w:sz w:val="40"/>
          <w:szCs w:val="40"/>
        </w:rPr>
        <w:t>¢ÀÅhµï…Ê¢ «¸öÊ¬hÉï †Oµ«¸î …JËÈ¢‡O¸cÂÝ¶¬À±ÀµÃh³ |</w:t>
      </w:r>
    </w:p>
    <w:p w14:paraId="7DE3B2D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J…OÐ ¢¸ …C¶¢ÀÀ†»¨î´m </w:t>
      </w:r>
      <w:r w:rsidR="00EE1473"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…vÑOÉ …¶¢ÀÅhµÀïB | …C…¶¥…¶m…±ÀµÃ …¶¢ÀÅhµÀï…±É¶¢ | </w:t>
      </w:r>
    </w:p>
    <w:p w14:paraId="23513E9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hµ…Ê¢À¢¸ ¶¢ÀÀ†»¨î´m …</w:t>
      </w:r>
      <w:r w:rsidR="00EE1473"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vÑOÉ „†¶¢±ÀµÀYhÉ | </w:t>
      </w:r>
    </w:p>
    <w:p w14:paraId="7EDAB33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…sûµÃñ…g…¶¬h¸ï…Ë±ÀÇÀ «¸öÊ¬†hµï ¶¢…sûµÅkµ D†¶¬ÀiA YÂ¶¬Ñi |</w:t>
      </w:r>
    </w:p>
    <w:p w14:paraId="271A441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…sûµÃñ…g…¶¬h¸ï…Ê¢À¢¸ ¶¢†±ÀµÀYhÉ | hµ†l¸¶¬ÀB | </w:t>
      </w:r>
      <w:r w:rsidR="00486103"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±ÀµÀ†lµÃíòg …¶¬h¸ï-„…q¸h¸ñþï„†kµ | Oµ‡«¸îl³ …±ÀµÀYÉß „†»pOºñ±ÀµÀ…hµ E†i | </w:t>
      </w:r>
      <w:r w:rsidR="00486103"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C†¶¢ÀÅ…hµÀï±¸ö …CmÐï †sûµÃñg…¶¬h¸ï…±ÀµÃ E†h¸ï¶¬ÀB | </w:t>
      </w:r>
    </w:p>
    <w:p w14:paraId="35B1CFB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…sûµÃñ…g…¶¬h¸ï ¢¸¶¢ …¶¢ÀÅhµÀï±¼†i | </w:t>
      </w:r>
    </w:p>
    <w:p w14:paraId="01795D6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±ÀµÀl³ †sûµÃñg …¶¬h¸ï…Ë±ÀÇÀ «¸öÊ¬†hµï ¶¢…sûµÅkµ D†¶¬ÀiA …YÂ¶¬Ñ†i | </w:t>
      </w:r>
    </w:p>
    <w:p w14:paraId="28019A7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…¶¢ÀÅhµÀï…Ê¢À¢¸ †¶¬Àh¸ï-hµ±µê…±ÀÀh¸ö †¶p…±¼q¸†gA …OµÅh¸ö | </w:t>
      </w:r>
      <w:r w:rsidR="00486103"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…sûµÃñ…gÊTé †sûÉ…¶¨YA †Oµ±Ði || </w:t>
      </w:r>
      <w:r w:rsidR="00996961">
        <w:rPr>
          <w:rFonts w:ascii="Arial" w:hAnsi="Arial" w:cs="Arial"/>
          <w:b/>
          <w:sz w:val="28"/>
          <w:szCs w:val="28"/>
        </w:rPr>
        <w:t>4</w:t>
      </w:r>
    </w:p>
    <w:p w14:paraId="60901489" w14:textId="77777777" w:rsidR="003034C3" w:rsidRPr="00F80021" w:rsidRDefault="003034C3" w:rsidP="00A126F5">
      <w:pPr>
        <w:pStyle w:val="NoSpacing"/>
      </w:pPr>
    </w:p>
    <w:p w14:paraId="1270A56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…Jh¸(S³î) …¶¬ËÈ¢ †¶¢ÀÀ…gºâsûµ †Nlµ…¶mï¶¢B | …sûµÃñ…g…¶¬h¸ï…Ë±ÀÇÀ q¸ñ†±ÀµÀ¦ÛiåA …£l¸†cÛO¸±µ | ±ÀÇÃ…¶®«¸ï†»p …¶pñY¹‡±ÀµÃA s¹ñ…¶¬îg(S³î) ¶¬†nå | ¶</w:t>
      </w:r>
      <w:r w:rsidR="00486103"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ª†±µö…ËÈªþî hµ†ËÈªþî sûÉ…¶¨YA †Oµ±Ði | </w:t>
      </w:r>
    </w:p>
    <w:p w14:paraId="0686F3B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…YÂ…¶¢ÀìO¸…±ÀµÀ «¸öÊ¬†hµï ¶¢…sûµÅkµ †G…hµå¶¢Ã- ¶¢Ã†¶¬ÀiA YÂ¶¬Ñi | </w:t>
      </w:r>
    </w:p>
    <w:p w14:paraId="0240279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¶¢†±µÀ…gÑ ËÈ¢ †YÂ…¶¢ÀìOµB | …C…¶måhµ …J¶¢ ¶¢†±µÀ…g-¶¢À†¶¢±ÀµÀYhÉ | </w:t>
      </w:r>
    </w:p>
    <w:p w14:paraId="723AC415" w14:textId="77777777" w:rsidR="00A126F5" w:rsidRPr="00F80021" w:rsidRDefault="00A126F5" w:rsidP="00A126F5">
      <w:pPr>
        <w:pStyle w:val="NoSpacing"/>
      </w:pPr>
    </w:p>
    <w:p w14:paraId="538154B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…P…vhÉ±³-†£…Oºôlûµ†¶ªï …¶¥ÀOµô†¶ªï »p…U¹Ø°µ†¶ªï …¶¢ÀÃ±µèA †YÂ¶¬Ñi | </w:t>
      </w:r>
    </w:p>
    <w:p w14:paraId="239CB1DA" w14:textId="77777777" w:rsidR="003034C3"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…Jhµl³ ËÈ¢ ¶¢†±µÀg¶ªï …±µÃ¶pA | …±µÃÊp…ËgÇ¶¢ ¶¢†±µÀ…g ¶¢À†¶¢±ÀµÀYhÉ || </w:t>
      </w:r>
      <w:r w:rsidR="00996961">
        <w:rPr>
          <w:rFonts w:ascii="Arial" w:hAnsi="Arial" w:cs="Arial"/>
          <w:b/>
          <w:sz w:val="28"/>
          <w:szCs w:val="28"/>
        </w:rPr>
        <w:t>5</w:t>
      </w:r>
    </w:p>
    <w:p w14:paraId="4D5FADD8" w14:textId="77777777" w:rsidR="00DA75A8" w:rsidRPr="00F80021" w:rsidRDefault="00DA75A8" w:rsidP="00DA75A8"/>
    <w:p w14:paraId="6A9D1367" w14:textId="77777777" w:rsidR="003034C3" w:rsidRPr="00F80021" w:rsidRDefault="003034C3" w:rsidP="00A126F5">
      <w:pPr>
        <w:pStyle w:val="3-Eng-Subheading-VedaVMSTelugu"/>
        <w:rPr>
          <w:rFonts w:ascii="BRH Telugu RN" w:hAnsi="BRH Telugu RN" w:cs="BRH Telugu RN"/>
          <w:color w:val="auto"/>
          <w:sz w:val="28"/>
          <w:szCs w:val="28"/>
        </w:rPr>
      </w:pPr>
      <w:r w:rsidRPr="00F80021">
        <w:rPr>
          <w:color w:val="auto"/>
          <w:sz w:val="28"/>
          <w:szCs w:val="28"/>
        </w:rPr>
        <w:t>Part 2 (T.A.6.45.1, for para 1 to 16)</w:t>
      </w:r>
    </w:p>
    <w:p w14:paraId="26FE51C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C†ËÈphµÀ …¶¢ÀÅhµÀï…±µ-¶¢ÀÅ†hµ…¶mé D†SµËÈmþö¶¢-…¶ªöhÐ …mÐ C†sûµ±ÀµÀUÖýÅgÑhµÀ | </w:t>
      </w:r>
    </w:p>
    <w:p w14:paraId="05930BD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…¶p±µäA </w:t>
      </w:r>
      <w:r w:rsidR="00EE1473"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¶¢…¶m¶ªê†hÉ-±¼…¢¸tû †¶mB §±ÀµÀh¸(S³î) </w:t>
      </w:r>
      <w:r w:rsidR="001C44A8" w:rsidRPr="00F80021">
        <w:rPr>
          <w:rFonts w:ascii="BRH Telugu Extra" w:hAnsi="BRH Telugu Extra" w:cs="BRH Telugu Extra"/>
          <w:sz w:val="40"/>
          <w:szCs w:val="40"/>
        </w:rPr>
        <w:t xml:space="preserve">…±µ±ÀÀB ¶ª†Vµh¸…¶méB ¶¥…X¶p†iB </w:t>
      </w:r>
      <w:r w:rsidRPr="00F80021">
        <w:rPr>
          <w:rFonts w:ascii="BRH Telugu Extra" w:hAnsi="BRH Telugu Extra" w:cs="BRH Telugu Extra"/>
          <w:sz w:val="40"/>
          <w:szCs w:val="40"/>
        </w:rPr>
        <w:t xml:space="preserve">|| </w:t>
      </w:r>
      <w:r w:rsidRPr="00F80021">
        <w:rPr>
          <w:rFonts w:ascii="Arial" w:hAnsi="Arial" w:cs="Arial"/>
          <w:b/>
          <w:sz w:val="28"/>
          <w:szCs w:val="28"/>
        </w:rPr>
        <w:t>1</w:t>
      </w:r>
    </w:p>
    <w:p w14:paraId="753A0FD1" w14:textId="77777777" w:rsidR="003034C3" w:rsidRPr="00F80021" w:rsidRDefault="003034C3" w:rsidP="00A126F5">
      <w:pPr>
        <w:pStyle w:val="NoSpacing"/>
      </w:pPr>
    </w:p>
    <w:p w14:paraId="4F7DC78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¶p†±µA ¶¢ÀÅ…hÐï C…¶mÀ¶p†±É…»¬ ¶p…m¸æA </w:t>
      </w:r>
      <w:r w:rsidR="00A35AC6"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±ÀµÀ…Êªå¶ªö E†hµ±Ð lÉ…¶¢±ÀµÃ‡m¸h³ | </w:t>
      </w:r>
    </w:p>
    <w:p w14:paraId="275C509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Vµ†°µÀ¶¨îhÉ ¶¥Å…göhÉ ‡hÉ sñ¤…£À ¶¢Ã†¶mB(S³î) …¶pñY¹ †±¿±¼…©Ò È¢Ãhµ …¤±¸´m || </w:t>
      </w:r>
      <w:r w:rsidRPr="00F80021">
        <w:rPr>
          <w:rFonts w:ascii="Arial" w:hAnsi="Arial" w:cs="Arial"/>
          <w:b/>
          <w:sz w:val="28"/>
          <w:szCs w:val="28"/>
        </w:rPr>
        <w:t>2</w:t>
      </w:r>
    </w:p>
    <w:p w14:paraId="1B8CCD29" w14:textId="77777777" w:rsidR="003034C3" w:rsidRPr="00F80021" w:rsidRDefault="003034C3" w:rsidP="00A126F5">
      <w:pPr>
        <w:pStyle w:val="NoSpacing"/>
      </w:pPr>
    </w:p>
    <w:p w14:paraId="03A74DA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¢¸†hµA …q¸ñgA ¶¢À†¶m…«¸ „m¸ö†±µsû¹¶¢ÀÊ¬ …¶pñY¹†¶p…iA </w:t>
      </w:r>
      <w:r w:rsidR="006261EA"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±ÀÇÃ sûµÀ†¶¢¶m¶ªï …SÐq¸B | </w:t>
      </w:r>
    </w:p>
    <w:p w14:paraId="4459C1A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¶ª†mÐ …¶¢ÀÅhÐï †«¸åò±ÀµÀ…h¸A q¸hµö(S³î) †¶¬…«Ò YÑï…S¿Ý¢¸ …Y±¸†¶¢À§¶¢À»¬ || </w:t>
      </w:r>
      <w:r w:rsidRPr="00F80021">
        <w:rPr>
          <w:rFonts w:ascii="Arial" w:hAnsi="Arial" w:cs="Arial"/>
          <w:b/>
          <w:sz w:val="28"/>
          <w:szCs w:val="28"/>
        </w:rPr>
        <w:t>3</w:t>
      </w:r>
    </w:p>
    <w:p w14:paraId="4266E4EE" w14:textId="77777777" w:rsidR="003034C3" w:rsidRPr="00F80021" w:rsidRDefault="003034C3" w:rsidP="00A126F5">
      <w:pPr>
        <w:pStyle w:val="NoSpacing"/>
      </w:pPr>
    </w:p>
    <w:p w14:paraId="0069605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…C…¶¢ÀÀ…hµñsûµÃ…±ÀµÃlµ…lûµ ±ÀµÀ…lµï¶¢À…¶ªï sÅ†¶¬¶ªêhÉ …Ctû†¶¥…Êªå±µ †¶¢ÀÀcÛB | </w:t>
      </w:r>
    </w:p>
    <w:p w14:paraId="65A0E5C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¶pñ†hÓï¶¬h¸ …¶¢À¦ö†m¸ …¶¢ÀÅhµÀï-†¶¢À«¸îl³-…lÉ¢¸†m¸¶¢ÀSÉé …tû¶¨…Y¹ ¶¥†XtûB || </w:t>
      </w:r>
      <w:r w:rsidRPr="00F80021">
        <w:rPr>
          <w:rFonts w:ascii="Arial" w:hAnsi="Arial" w:cs="Arial"/>
          <w:b/>
          <w:sz w:val="28"/>
          <w:szCs w:val="28"/>
        </w:rPr>
        <w:t>4</w:t>
      </w:r>
    </w:p>
    <w:p w14:paraId="689CFCA2" w14:textId="77777777" w:rsidR="003034C3" w:rsidRPr="00F80021" w:rsidRDefault="003034C3" w:rsidP="00A126F5">
      <w:pPr>
        <w:pStyle w:val="NoSpacing"/>
      </w:pPr>
    </w:p>
    <w:p w14:paraId="6994B12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¶¥†ËvÇþÖ…±µS¼é †£À…m¸è¶m …GsûÔ …vÑOÓ †¶ªÊm…¶¢À¶¬A | </w:t>
      </w:r>
    </w:p>
    <w:p w14:paraId="085E4C3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…Gsûµ‡±ÀÇÃ±³ …vÑOµ†±ÀÇÃ-…sÀÀl¸èþö„†i …¶¢ÀÅhµÀïA †hµ±¸…¶¢Àï¶¬A </w:t>
      </w:r>
      <w:r w:rsidRPr="00F80021">
        <w:rPr>
          <w:rFonts w:ascii="BRH Telugu Extra" w:hAnsi="BRH Telugu Extra" w:cs="BRH Telugu Extra"/>
          <w:sz w:val="40"/>
          <w:szCs w:val="40"/>
        </w:rPr>
        <w:tab/>
        <w:t xml:space="preserve">|| </w:t>
      </w:r>
      <w:r w:rsidRPr="00F80021">
        <w:rPr>
          <w:rFonts w:ascii="Arial" w:hAnsi="Arial" w:cs="Arial"/>
          <w:b/>
          <w:sz w:val="28"/>
          <w:szCs w:val="28"/>
        </w:rPr>
        <w:t>5</w:t>
      </w:r>
    </w:p>
    <w:p w14:paraId="249EA24A" w14:textId="77777777" w:rsidR="003034C3" w:rsidRPr="00F80021" w:rsidRDefault="003034C3" w:rsidP="00A126F5">
      <w:pPr>
        <w:pStyle w:val="NoSpacing"/>
      </w:pPr>
    </w:p>
    <w:p w14:paraId="74C4AF3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¶¬…±¼(…S³î) ¶¬†±µ…¶må-¶¢À†¶mÀ±ÀµÀnå …lÉ¢¸ £…¶¥öÊªï†¥¹¶mA </w:t>
      </w:r>
      <w:r w:rsidR="005710A0"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¶¢Å…¶¨sûµA †¶¢À…jm¸A | </w:t>
      </w:r>
    </w:p>
    <w:p w14:paraId="3882FC5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sñ…¶¬î¶ª†±µÃ…¶p ¶¢À†¶mÀ…Ê¢Àlµ¶¢Ã…S¸-lµ†±ÀµÀ…¶mA ¶¢Ã £†¶¢…lû¿±³ £†Oµñ¶¢À¶ªö || </w:t>
      </w:r>
      <w:r w:rsidRPr="00F80021">
        <w:rPr>
          <w:rFonts w:ascii="Arial" w:hAnsi="Arial" w:cs="Arial"/>
          <w:b/>
          <w:sz w:val="28"/>
          <w:szCs w:val="28"/>
        </w:rPr>
        <w:t>6</w:t>
      </w:r>
    </w:p>
    <w:p w14:paraId="14177F55" w14:textId="77777777" w:rsidR="003034C3" w:rsidRPr="00F80021" w:rsidRDefault="003034C3" w:rsidP="00A126F5">
      <w:pPr>
        <w:pStyle w:val="NoSpacing"/>
      </w:pPr>
    </w:p>
    <w:p w14:paraId="647C9EA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¶¢Ã†WÜlÐ ¶¢ÀÅ…hÐï ¶¢Ã†¶¢…lû¿±³-¶¢Ã…Ê¢À s…vA </w:t>
      </w:r>
      <w:r w:rsidR="009F2CD9"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£†¶¢Å…¶¬Ñ ¶¢Ã ¶pñ†È¢Ã¾¨B | </w:t>
      </w:r>
    </w:p>
    <w:p w14:paraId="1BDFE83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…¶pñY¹A ¶¢Ã†Ê¢À ±¿±¼…¶¨ D†±ÀµÀÀ±µÃSµñ …¶mÅVµ†°µ¶ªA h¸ö …¶¬£†©¸ £lûÉ¶¢À || </w:t>
      </w:r>
      <w:r w:rsidRPr="00F80021">
        <w:rPr>
          <w:rFonts w:ascii="Arial" w:hAnsi="Arial" w:cs="Arial"/>
          <w:b/>
          <w:sz w:val="28"/>
          <w:szCs w:val="28"/>
        </w:rPr>
        <w:t>7</w:t>
      </w:r>
    </w:p>
    <w:p w14:paraId="77DBE3CF" w14:textId="77777777" w:rsidR="00A126F5" w:rsidRPr="00F80021" w:rsidRDefault="00A126F5" w:rsidP="00A126F5">
      <w:pPr>
        <w:pStyle w:val="NoSpacing"/>
      </w:pPr>
    </w:p>
    <w:p w14:paraId="49BF82F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¶¢Ã †mÐ …¶¢À¶®†¶må…¶¢ÀÀhµ ¶¢Ã †mÐ C…±µíOµA ¶¢Ã …¶m G†°µ¶må…¶¢ÀÀhµ ¶¢Ã †¶m G…°ºhµA| </w:t>
      </w:r>
    </w:p>
    <w:p w14:paraId="531141C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¶¢Ã †mÐ„¶¢lû¿B …»phµ…±µA È¢Ãhµ …¶¢Ãhµ†±µA …»pñ±ÀµÃ ¶¢Ã †¶m…¶ªå¶mÀ†¢Ð </w:t>
      </w:r>
      <w:r w:rsidR="00486103"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±µÀlµñ ±¿±¼¶¨B || </w:t>
      </w:r>
      <w:r w:rsidRPr="00F80021">
        <w:rPr>
          <w:rFonts w:ascii="Arial" w:hAnsi="Arial" w:cs="Arial"/>
          <w:b/>
          <w:sz w:val="28"/>
          <w:szCs w:val="28"/>
        </w:rPr>
        <w:t>8</w:t>
      </w:r>
    </w:p>
    <w:p w14:paraId="58158AFE" w14:textId="77777777" w:rsidR="003034C3" w:rsidRPr="00F80021" w:rsidRDefault="003034C3" w:rsidP="00A126F5">
      <w:pPr>
        <w:pStyle w:val="NoSpacing"/>
      </w:pPr>
    </w:p>
    <w:p w14:paraId="4D821D5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¶¢Ã †¶m…«ÒåOÉ hµ†¶m…±ÀÉÀ ¶¢Ã …¶m D†±ÀµÀÀ…»¨ ¶¢Ã …mÐ SÐ…¶¨À ¶¢Ã …mÐ C†Ê¥ö¶¨À ±¿±¼¶¨B|</w:t>
      </w:r>
    </w:p>
    <w:p w14:paraId="13ACA87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…¤±¸m¸î †mÐ ±µÀlµñ sû¹…£ÀhÐ†¶¢lû¿±³ …¶¬£†¶¨î…mÐå ¶m†¶¢À«¸ £lûÉ¶¢À hÉ || </w:t>
      </w:r>
      <w:r w:rsidRPr="00F80021">
        <w:rPr>
          <w:rFonts w:ascii="Arial" w:hAnsi="Arial" w:cs="Arial"/>
          <w:b/>
          <w:sz w:val="28"/>
          <w:szCs w:val="28"/>
        </w:rPr>
        <w:t>9</w:t>
      </w:r>
    </w:p>
    <w:p w14:paraId="61C79B7F" w14:textId="77777777" w:rsidR="003034C3" w:rsidRPr="00F80021" w:rsidRDefault="003034C3" w:rsidP="00A126F5">
      <w:pPr>
        <w:pStyle w:val="NoSpacing"/>
      </w:pPr>
    </w:p>
    <w:p w14:paraId="41A52EC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¶pñ†Y¹¶p…hÉ ¶m hµö…lÉh¸-…¶mïmÐï £†¥¹ö …Y¹h¸…n ¶p…±¼ h¸ †ssûµÃ¶¢ | </w:t>
      </w:r>
    </w:p>
    <w:p w14:paraId="79015C3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±ÀµÀ†h¸Ö¶¢ÃÊªå YÂ…¶¬À¶¢À¶ªå†mÐé C¶ªÀå …¶¢±ÀµÀ(S³Ø) †«¸ï…¶¢À ¶p†hµ±ÀÇÃ </w:t>
      </w:r>
      <w:r w:rsidR="00486103"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±µ…±ÀÃg¸A || </w:t>
      </w:r>
      <w:r w:rsidRPr="00F80021">
        <w:rPr>
          <w:rFonts w:ascii="Arial" w:hAnsi="Arial" w:cs="Arial"/>
          <w:b/>
          <w:sz w:val="28"/>
          <w:szCs w:val="28"/>
        </w:rPr>
        <w:t>10</w:t>
      </w:r>
    </w:p>
    <w:p w14:paraId="443C9455" w14:textId="77777777" w:rsidR="003034C3" w:rsidRPr="00F80021" w:rsidRDefault="003034C3" w:rsidP="00A126F5">
      <w:pPr>
        <w:pStyle w:val="NoSpacing"/>
      </w:pPr>
    </w:p>
    <w:p w14:paraId="63136A9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±ÀµÀ†hµ E…¶mçò sûµ†±ÀµÃ¶¢À…Ê¬ hµ†hÐ …mÐ C†sûµ±ÀµÀA OµÅlû¼ | </w:t>
      </w:r>
    </w:p>
    <w:p w14:paraId="7AED7B1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¶¢À†¶T¶¢…cÜS¼è hµ…¶¢ hµ†¶mé …Hhµ…±ÀÉÀ £l¼ö…©Ò £¶¢ÀÅ†lûÐ Y»¬ || </w:t>
      </w:r>
      <w:r w:rsidRPr="00F80021">
        <w:rPr>
          <w:rFonts w:ascii="Arial" w:hAnsi="Arial" w:cs="Arial"/>
          <w:b/>
          <w:sz w:val="28"/>
          <w:szCs w:val="28"/>
        </w:rPr>
        <w:t>11</w:t>
      </w:r>
    </w:p>
    <w:p w14:paraId="0398502B" w14:textId="77777777" w:rsidR="003034C3" w:rsidRPr="00F80021" w:rsidRDefault="003034C3" w:rsidP="00A126F5">
      <w:pPr>
        <w:pStyle w:val="NoSpacing"/>
      </w:pPr>
    </w:p>
    <w:p w14:paraId="05482C4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…¶ªö…»ªål¸ …£¶¥¶ªê†i±³ ¶¢Å…hµñ¶® £¶¢ÀÅ†lûÐ …¶¢§ | </w:t>
      </w:r>
    </w:p>
    <w:p w14:paraId="3CD6A10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¶¢ÅÊ¨†¶mçòB …¶pÁ±µ †JhµÀ¶m ¶ªö…»ªål¸ †Csûµ±ÀµÀA …Oµ±µ B || </w:t>
      </w:r>
      <w:r w:rsidRPr="00F80021">
        <w:rPr>
          <w:rFonts w:ascii="Arial" w:hAnsi="Arial" w:cs="Arial"/>
          <w:b/>
          <w:sz w:val="28"/>
          <w:szCs w:val="28"/>
        </w:rPr>
        <w:t>12</w:t>
      </w:r>
    </w:p>
    <w:p w14:paraId="10EBE368" w14:textId="77777777" w:rsidR="003034C3" w:rsidRPr="00F80021" w:rsidRDefault="003034C3" w:rsidP="00A126F5">
      <w:pPr>
        <w:pStyle w:val="NoSpacing"/>
      </w:pPr>
    </w:p>
    <w:p w14:paraId="447FD52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†hµñþïAsOµA </w:t>
      </w:r>
      <w:r w:rsidR="00E21004"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±ÀµÀY¹¶¢ÀÊ¬ ¶ªÀ…SµnèA †¶pÁ…»¨à¶¢†±µè¶mA |</w:t>
      </w:r>
    </w:p>
    <w:p w14:paraId="7721719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…G…±¸ö…±µÀOµ†£À…¶¢ s†¶mèm¸´m-…¶¢ÀÅhÐï±³-†¶¢ÀÀ°½…±ÀµÀ ¶¢Ã„¶¢ÀÅ‡h¸h³ || </w:t>
      </w:r>
      <w:r w:rsidRPr="00F80021">
        <w:rPr>
          <w:rFonts w:ascii="Arial" w:hAnsi="Arial" w:cs="Arial"/>
          <w:b/>
          <w:sz w:val="28"/>
          <w:szCs w:val="28"/>
        </w:rPr>
        <w:t>13</w:t>
      </w:r>
    </w:p>
    <w:p w14:paraId="590EA230" w14:textId="77777777" w:rsidR="003034C3" w:rsidRPr="00F80021" w:rsidRDefault="003034C3" w:rsidP="00A126F5">
      <w:pPr>
        <w:pStyle w:val="NoSpacing"/>
      </w:pPr>
    </w:p>
    <w:p w14:paraId="2170F57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C†¶p…¶¢ÀÅhµÀï-¶¢À…¶p°µÀ…lûµ-¶¢À…ÊphµB …¶¥¶p†kµAY»¬ | </w:t>
      </w:r>
    </w:p>
    <w:p w14:paraId="05858A8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C†lû¸mÐ C…Sµé D†¶¢¶¬ …±¸±ÀµÀ-«Òê†¶¨ ¶ª…¶¬»ªñ‡gA || </w:t>
      </w:r>
      <w:r w:rsidRPr="00F80021">
        <w:rPr>
          <w:rFonts w:ascii="Arial" w:hAnsi="Arial" w:cs="Arial"/>
          <w:b/>
          <w:sz w:val="28"/>
          <w:szCs w:val="28"/>
        </w:rPr>
        <w:t>14</w:t>
      </w:r>
      <w:r w:rsidRPr="00F80021">
        <w:rPr>
          <w:rFonts w:ascii="BRH Telugu Extra" w:hAnsi="BRH Telugu Extra" w:cs="BRH Telugu Extra"/>
          <w:sz w:val="40"/>
          <w:szCs w:val="40"/>
        </w:rPr>
        <w:t xml:space="preserve"> </w:t>
      </w:r>
    </w:p>
    <w:p w14:paraId="6F20550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±ÀÉÀ †hÉ …¶ª¶¬†¶ªñ…¶¢À±ÀµÀÀ…hµA q¸…¥¹ ¶¢ÀÅ…hÐï ¶¢À†h¸ï…±ÀµÀ ¶¬†¶måÊ¢ | </w:t>
      </w:r>
    </w:p>
    <w:p w14:paraId="4669D9C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h¸´m …±ÀµÀYß†¶ªï …¶¢Ã±ÀµÀ…±ÀµÃ ¶ª…±¸ö¶m†¶¢ ±ÀµÀY¹¶¢ÀÊ¬ || </w:t>
      </w:r>
      <w:r w:rsidRPr="00F80021">
        <w:rPr>
          <w:rFonts w:ascii="Arial" w:hAnsi="Arial" w:cs="Arial"/>
          <w:b/>
          <w:sz w:val="28"/>
          <w:szCs w:val="28"/>
        </w:rPr>
        <w:t>15</w:t>
      </w:r>
    </w:p>
    <w:p w14:paraId="65D4C65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(…¶¢ÀÅh</w:t>
      </w:r>
      <w:r w:rsidR="00A126F5" w:rsidRPr="00F80021">
        <w:rPr>
          <w:rFonts w:ascii="BRH Telugu Extra" w:hAnsi="BRH Telugu Extra" w:cs="BRH Telugu Extra"/>
          <w:sz w:val="40"/>
          <w:szCs w:val="40"/>
        </w:rPr>
        <w:t>µï…Ê¢ «¸ö†¶® …¶¢ÀÅhµï…Ê¢ «¸ö‡¶®</w:t>
      </w:r>
      <w:r w:rsidRPr="00F80021">
        <w:rPr>
          <w:rFonts w:ascii="BRH Telugu Extra" w:hAnsi="BRH Telugu Extra" w:cs="BRH Telugu Extra"/>
          <w:sz w:val="40"/>
          <w:szCs w:val="40"/>
        </w:rPr>
        <w:t>)</w:t>
      </w:r>
    </w:p>
    <w:p w14:paraId="2ECACF87" w14:textId="77777777" w:rsidR="003034C3" w:rsidRPr="00F80021" w:rsidRDefault="003034C3" w:rsidP="00A126F5">
      <w:pPr>
        <w:pStyle w:val="NoSpacing"/>
      </w:pPr>
    </w:p>
    <w:p w14:paraId="35883D8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…Y¹hµ†Ê¢lµÊª ¶ªÀ¶m¢¸…¶¢À «Ò†¶¢À¶¢À±¸j…±ÀµÀhÐ n†lµ¶®…i Ê¢†lµB | </w:t>
      </w:r>
    </w:p>
    <w:p w14:paraId="46ADCC9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 †¶mB ¶p…±µølµ†i …lµÀ±¸Ø…gº £†¥¹ö …m¸Ê¢…¶¢ »ª†¶mÀèA lµÀ…±¼h¸…hµïS¼éB || </w:t>
      </w:r>
      <w:r w:rsidRPr="00F80021">
        <w:rPr>
          <w:rFonts w:ascii="Arial" w:hAnsi="Arial" w:cs="Arial"/>
          <w:b/>
          <w:sz w:val="28"/>
          <w:szCs w:val="28"/>
        </w:rPr>
        <w:t>16</w:t>
      </w:r>
    </w:p>
    <w:p w14:paraId="148FC269" w14:textId="77777777" w:rsidR="003034C3" w:rsidRPr="00F80021" w:rsidRDefault="003034C3" w:rsidP="00A126F5">
      <w:pPr>
        <w:pStyle w:val="NoSpacing"/>
      </w:pPr>
    </w:p>
    <w:p w14:paraId="6A21F708" w14:textId="77777777" w:rsidR="003034C3" w:rsidRPr="00F80021" w:rsidRDefault="003034C3" w:rsidP="00A126F5">
      <w:pPr>
        <w:pStyle w:val="3-Eng-Subheading-VedaVMSTelugu"/>
        <w:rPr>
          <w:rFonts w:ascii="BRH Telugu RN" w:hAnsi="BRH Telugu RN" w:cs="BRH Telugu RN"/>
          <w:color w:val="auto"/>
          <w:sz w:val="28"/>
          <w:szCs w:val="28"/>
        </w:rPr>
      </w:pPr>
      <w:r w:rsidRPr="00F80021">
        <w:rPr>
          <w:color w:val="auto"/>
          <w:sz w:val="28"/>
          <w:szCs w:val="28"/>
        </w:rPr>
        <w:lastRenderedPageBreak/>
        <w:t>T.B.3.10.5.1 for para 17</w:t>
      </w:r>
    </w:p>
    <w:p w14:paraId="340ED34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sûµÃ±µÃí…¶¢†¶ªöB | M…YÑ s‡vA | sñ†¶¬î …°µhµñA | ±ÀµÀ†¥Ñ …¶¢À¶¬h³ | </w:t>
      </w:r>
    </w:p>
    <w:p w14:paraId="37CC682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…¶ªhµïA hµ…qÒ m¸†¶¢À | …±µÃ¶p-…¶¢À¶¢ÀÅ‡hµA | Vµ…°µÀ ¥Ññ‡hµñA | ¶¢À…¶m D†±ÀµÀÀB || </w:t>
      </w:r>
    </w:p>
    <w:p w14:paraId="37C4180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£…¶¥öA </w:t>
      </w:r>
      <w:r w:rsidR="00E21004"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±ÀµÀ†¥Ñ …¶¢À¶¬B | …¶ª¶¢À¶må…qÒ ¶¬…±Ð sû¹B || </w:t>
      </w:r>
      <w:r w:rsidRPr="00F80021">
        <w:rPr>
          <w:rFonts w:ascii="Arial" w:hAnsi="Arial" w:cs="Arial"/>
          <w:b/>
          <w:sz w:val="28"/>
          <w:szCs w:val="28"/>
        </w:rPr>
        <w:t>17</w:t>
      </w:r>
    </w:p>
    <w:p w14:paraId="78D9998E" w14:textId="77777777" w:rsidR="003034C3" w:rsidRPr="00F80021" w:rsidRDefault="003034C3" w:rsidP="00A126F5">
      <w:pPr>
        <w:pStyle w:val="NoSpacing"/>
      </w:pPr>
    </w:p>
    <w:p w14:paraId="4EE4C97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…Y¹hµ†Ê¢…l¸ ±ÀµÀ†l¼ ¢¸ q¸…¶¢OÐ„†»ª | …ËÈ¢…¥¹ö…¶m±Ð ±ÀµÀ†l¼ ¢¸ ËÈ¢…lµÀïhÐ„†»ª | </w:t>
      </w:r>
    </w:p>
    <w:p w14:paraId="3A11647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¶¥A …¶pñY¹…sûÑï ±ÀµÀ†Y¶¢Ãm¸±ÀµÀ …vÑOµA || H…±µÝA ¶pÁ…»¨àA </w:t>
      </w:r>
      <w:r w:rsidR="00E63792"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lµ†lµ-…lµsû¹ï†¶¢ ¶¢Åkµùþö || </w:t>
      </w:r>
      <w:r w:rsidRPr="00F80021">
        <w:rPr>
          <w:rFonts w:ascii="Arial" w:hAnsi="Arial" w:cs="Arial"/>
          <w:b/>
          <w:sz w:val="28"/>
          <w:szCs w:val="28"/>
        </w:rPr>
        <w:t>18</w:t>
      </w:r>
    </w:p>
    <w:p w14:paraId="4849318E" w14:textId="77777777" w:rsidR="003034C3" w:rsidRPr="00F80021" w:rsidRDefault="003034C3" w:rsidP="00A126F5">
      <w:pPr>
        <w:pStyle w:val="NoSpacing"/>
      </w:pPr>
    </w:p>
    <w:p w14:paraId="3AFEF11F"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.............¶m°µhÉñ .......... ±¸¥Ô Y¹hµ¶ªï ..............¶¥±µîgB (¶¢À¶¢À / C¶ªï ±ÀµÀY¶¢Ã¶m¶ªï) ¶ªOµÀdÀAs¶ªï (¾ªåò - Y¹h¸±ÀµÃB &amp; m¸¤Àé)</w:t>
      </w:r>
    </w:p>
    <w:p w14:paraId="6175189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…¶¢ÀÅhµÀï±³-†¶mé…¶¥ïh¸ö†±ÀµÀÀ±³ ¶¢±µè…h¸A sûµÃB |</w:t>
      </w:r>
    </w:p>
    <w:p w14:paraId="643E1D8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…¶¢ÀÅhµÀï±³-†¶mé…¶¥ïh¸ö†±ÀµÀÀ±³ ¶¢±µè…h¸A sûµÀ†¶¢B |</w:t>
      </w:r>
    </w:p>
    <w:p w14:paraId="3DFF530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…¶¢ÀÅhµÀï±³-†¶mé…¶¥ïh¸ö†±ÀµÀÀ±³ ¶¢±µè…h¸(S³î…) ¶ªÀ†¶¢B |</w:t>
      </w:r>
    </w:p>
    <w:p w14:paraId="072119F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…¶¢ÀÅhµÀï±³-†¶mé…¶¥ïh¸ö†±ÀµÀÀ±³ ¶¢±µè…h¸A sûµÃ±µÀí…¶¢¶ªÀù†¶¢B |</w:t>
      </w:r>
    </w:p>
    <w:p w14:paraId="1BEE248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…¶¢ÀÅhµÀï±³-†¶mé…¶¥ïh¸ö†±ÀµÀÀ±³ ¶¢±µèh¸A ||</w:t>
      </w:r>
    </w:p>
    <w:p w14:paraId="19FCE674" w14:textId="77777777" w:rsidR="003034C3" w:rsidRPr="00F80021" w:rsidRDefault="003034C3" w:rsidP="00CA44B7">
      <w:pPr>
        <w:pBdr>
          <w:bottom w:val="single" w:sz="4" w:space="1" w:color="auto"/>
        </w:pBdr>
        <w:autoSpaceDE w:val="0"/>
        <w:autoSpaceDN w:val="0"/>
        <w:adjustRightInd w:val="0"/>
        <w:spacing w:after="0" w:line="240" w:lineRule="auto"/>
        <w:jc w:val="center"/>
        <w:rPr>
          <w:rFonts w:ascii="BRH Telugu RN" w:hAnsi="BRH Telugu RN" w:cs="BRH Telugu RN"/>
          <w:sz w:val="40"/>
          <w:szCs w:val="40"/>
        </w:rPr>
      </w:pPr>
      <w:r w:rsidRPr="00F80021">
        <w:rPr>
          <w:rFonts w:ascii="BRH Telugu RN" w:hAnsi="BRH Telugu RN" w:cs="BRH Telugu RN"/>
          <w:sz w:val="40"/>
          <w:szCs w:val="40"/>
        </w:rPr>
        <w:t>----------¶¢ÀÅhµÀï ¶ªÃOµåA ¶ª¶¢Ã¶påA------------</w:t>
      </w:r>
    </w:p>
    <w:p w14:paraId="1621B095" w14:textId="77777777" w:rsidR="003034C3" w:rsidRPr="00F80021" w:rsidRDefault="003034C3" w:rsidP="003034C3">
      <w:pPr>
        <w:autoSpaceDE w:val="0"/>
        <w:autoSpaceDN w:val="0"/>
        <w:adjustRightInd w:val="0"/>
        <w:spacing w:after="0" w:line="240" w:lineRule="auto"/>
        <w:rPr>
          <w:rFonts w:ascii="BRH Telugu RN" w:hAnsi="BRH Telugu RN" w:cs="BRH Telugu RN"/>
          <w:sz w:val="28"/>
          <w:szCs w:val="28"/>
        </w:rPr>
      </w:pPr>
    </w:p>
    <w:p w14:paraId="257FFFB3" w14:textId="77777777" w:rsidR="005D7998" w:rsidRPr="00F80021" w:rsidRDefault="005D7998" w:rsidP="003034C3">
      <w:pPr>
        <w:autoSpaceDE w:val="0"/>
        <w:autoSpaceDN w:val="0"/>
        <w:adjustRightInd w:val="0"/>
        <w:spacing w:after="0" w:line="240" w:lineRule="auto"/>
        <w:rPr>
          <w:rFonts w:ascii="BRH Telugu RN" w:hAnsi="BRH Telugu RN" w:cs="BRH Telugu RN"/>
          <w:sz w:val="28"/>
          <w:szCs w:val="28"/>
        </w:rPr>
      </w:pPr>
    </w:p>
    <w:p w14:paraId="3A813904" w14:textId="77777777" w:rsidR="005D7998" w:rsidRPr="00F80021" w:rsidRDefault="005D7998" w:rsidP="003034C3">
      <w:pPr>
        <w:autoSpaceDE w:val="0"/>
        <w:autoSpaceDN w:val="0"/>
        <w:adjustRightInd w:val="0"/>
        <w:spacing w:after="0" w:line="240" w:lineRule="auto"/>
        <w:rPr>
          <w:rFonts w:ascii="BRH Telugu RN" w:hAnsi="BRH Telugu RN" w:cs="BRH Telugu RN"/>
          <w:sz w:val="28"/>
          <w:szCs w:val="28"/>
        </w:rPr>
      </w:pPr>
    </w:p>
    <w:p w14:paraId="0A7510C5" w14:textId="77777777" w:rsidR="005D7998" w:rsidRPr="00F80021" w:rsidRDefault="005D7998" w:rsidP="003034C3">
      <w:pPr>
        <w:autoSpaceDE w:val="0"/>
        <w:autoSpaceDN w:val="0"/>
        <w:adjustRightInd w:val="0"/>
        <w:spacing w:after="0" w:line="240" w:lineRule="auto"/>
        <w:rPr>
          <w:rFonts w:ascii="BRH Telugu RN" w:hAnsi="BRH Telugu RN" w:cs="BRH Telugu RN"/>
          <w:sz w:val="28"/>
          <w:szCs w:val="28"/>
        </w:rPr>
      </w:pPr>
    </w:p>
    <w:p w14:paraId="4810FF87" w14:textId="77777777" w:rsidR="005D7998" w:rsidRPr="00F80021" w:rsidRDefault="005D7998" w:rsidP="003034C3">
      <w:pPr>
        <w:autoSpaceDE w:val="0"/>
        <w:autoSpaceDN w:val="0"/>
        <w:adjustRightInd w:val="0"/>
        <w:spacing w:after="0" w:line="240" w:lineRule="auto"/>
        <w:rPr>
          <w:rFonts w:ascii="BRH Telugu RN" w:hAnsi="BRH Telugu RN" w:cs="BRH Telugu RN"/>
          <w:sz w:val="28"/>
          <w:szCs w:val="28"/>
        </w:rPr>
      </w:pPr>
    </w:p>
    <w:p w14:paraId="4F27AD17" w14:textId="77777777" w:rsidR="003A01D6" w:rsidRPr="00F80021" w:rsidRDefault="003034C3" w:rsidP="00380270">
      <w:pPr>
        <w:pStyle w:val="1Title-VedaVMSTelugu"/>
        <w:rPr>
          <w:color w:val="auto"/>
        </w:rPr>
      </w:pPr>
      <w:bookmarkStart w:id="18" w:name="_Toc535268410"/>
      <w:r w:rsidRPr="00F80021">
        <w:rPr>
          <w:color w:val="auto"/>
        </w:rPr>
        <w:lastRenderedPageBreak/>
        <w:t>¶¢ÀÅhµ ¶ªAa£o ¶ªÃOµåA (±ÀµÀ°µî¶Té ¶ªÃOµåA)</w:t>
      </w:r>
      <w:bookmarkEnd w:id="18"/>
      <w:r w:rsidRPr="00F80021">
        <w:rPr>
          <w:color w:val="auto"/>
        </w:rPr>
        <w:t xml:space="preserve"> </w:t>
      </w:r>
    </w:p>
    <w:p w14:paraId="40283D66" w14:textId="77777777" w:rsidR="003034C3" w:rsidRPr="00F80021" w:rsidRDefault="003034C3" w:rsidP="003A01D6">
      <w:pPr>
        <w:pStyle w:val="3-Eng-Subheading-VedaVMSTelugu"/>
        <w:rPr>
          <w:rFonts w:ascii="BRH Telugu RN" w:hAnsi="BRH Telugu RN" w:cs="BRH Telugu RN"/>
          <w:color w:val="auto"/>
          <w:sz w:val="28"/>
          <w:szCs w:val="28"/>
        </w:rPr>
      </w:pPr>
      <w:r w:rsidRPr="00F80021">
        <w:rPr>
          <w:color w:val="auto"/>
          <w:sz w:val="28"/>
          <w:szCs w:val="28"/>
        </w:rPr>
        <w:t>(Rig Veda 10.161)</w:t>
      </w:r>
    </w:p>
    <w:p w14:paraId="62C8371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…¶¢ÀÀc¹Û†£Àh¸ö …¶¬£…©¸ a†¶¢m¸…±ÀµÀ Oµ†¶¢ÀY¹ßhµ-…±ÀµÀ°¸î-…lµÀhµ </w:t>
      </w:r>
      <w:r w:rsidR="00E63792"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‡±¸Y-…±ÀµÀ°¸îh³ | </w:t>
      </w:r>
    </w:p>
    <w:p w14:paraId="35F545D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S¸ñ†»¬±³ …YS¸ñ…¶¬ ±ÀµÀ†l¼ …ËÈ¢hµ‡lÉ…¶m¶må‡«¸ï Em¸çò…S¿é ¶pñ†¶¢ÀÀ¶¢ÀÀOµåÊ¢À¶mA || </w:t>
      </w:r>
      <w:r w:rsidRPr="00F80021">
        <w:rPr>
          <w:rFonts w:ascii="Arial" w:hAnsi="Arial" w:cs="Arial"/>
          <w:b/>
          <w:sz w:val="28"/>
          <w:szCs w:val="28"/>
        </w:rPr>
        <w:t>1</w:t>
      </w:r>
    </w:p>
    <w:p w14:paraId="1D843713" w14:textId="77777777" w:rsidR="003034C3" w:rsidRPr="00F80021" w:rsidRDefault="003034C3" w:rsidP="003A01D6">
      <w:pPr>
        <w:pStyle w:val="NoSpacing"/>
      </w:pPr>
    </w:p>
    <w:p w14:paraId="744186B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±ÀµÀ†l¼…°ºh¸…±ÀµÀÀ±³-±ÀµÀ†l¼…¢¸¶p‡±É…hÐ ±ÀµÀ†l¼…¶¢ÀÅhÐï‡±µ…nå Oµ‡oéhµ …J¶¢ | </w:t>
      </w:r>
    </w:p>
    <w:p w14:paraId="10D9871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hµ¶¢Ã†¶¬±¸…£À n±³†sÀÀhÉ …±µÀ¶p…«¸æ-lµ‡«¸ê±µøÊ¢À¶mA …¶¥hµ‡¥¹±µl¸±ÀµÀ || </w:t>
      </w:r>
      <w:r w:rsidRPr="00F80021">
        <w:rPr>
          <w:rFonts w:ascii="Arial" w:hAnsi="Arial" w:cs="Arial"/>
          <w:b/>
          <w:sz w:val="28"/>
          <w:szCs w:val="28"/>
        </w:rPr>
        <w:t>2</w:t>
      </w:r>
    </w:p>
    <w:p w14:paraId="041FBC19" w14:textId="77777777" w:rsidR="003034C3" w:rsidRPr="00F80021" w:rsidRDefault="003034C3" w:rsidP="003A01D6">
      <w:pPr>
        <w:pStyle w:val="NoSpacing"/>
      </w:pPr>
    </w:p>
    <w:p w14:paraId="507FB68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…¶ª…¶¬…«¸ñ°É†g …¶¥hµ‡¥¹±µlÉ¶m …¶¥h¸†±ÀµÀÀ©¸ …¶¬£©¸ „‡¶®±µøÊ¢À¶mA | </w:t>
      </w:r>
    </w:p>
    <w:p w14:paraId="4E8AB37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…¶¥hµA ±ÀµÀ…kÉ¶¢ÀA …¶¥±µ…lÐ ¶m …±ÀµÃj…mÐçò £†¶¥ö¶ªï lµÀ…±¼hµ†¶ªï …q¸±µA || </w:t>
      </w:r>
      <w:r w:rsidRPr="00F80021">
        <w:rPr>
          <w:rFonts w:ascii="Arial" w:hAnsi="Arial" w:cs="Arial"/>
          <w:b/>
          <w:sz w:val="28"/>
          <w:szCs w:val="28"/>
        </w:rPr>
        <w:t>3</w:t>
      </w:r>
    </w:p>
    <w:p w14:paraId="3A137BDA" w14:textId="77777777" w:rsidR="003034C3" w:rsidRPr="00F80021" w:rsidRDefault="003034C3" w:rsidP="003A01D6">
      <w:pPr>
        <w:pStyle w:val="NoSpacing"/>
      </w:pPr>
    </w:p>
    <w:p w14:paraId="188326B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…¶¥hµ‡c½Ý¶¢ …¶¥±µ…lÐ ¶¢†±µè¶¢Ã¶mB …¶¥hµA ‡Ê¬…¶¢Àm¸å…cÜhµ-†¶¢ÀÀ¶¢…¶ªm¸å´m | </w:t>
      </w:r>
    </w:p>
    <w:p w14:paraId="7A7065F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…¶¥hµ‡£À…m¸çòS¿é †¶ª…£h¸ sÅ…¶¬¶ªê†iB …¶¥h¸†±ÀµÀÀ©¸ …¶¬£…Ê¨¶¢ÀA ¶pÁ†¶m±µÀçB || </w:t>
      </w:r>
      <w:r w:rsidRPr="00F80021">
        <w:rPr>
          <w:rFonts w:ascii="Arial" w:hAnsi="Arial" w:cs="Arial"/>
          <w:b/>
          <w:sz w:val="28"/>
          <w:szCs w:val="28"/>
        </w:rPr>
        <w:t>4</w:t>
      </w:r>
    </w:p>
    <w:p w14:paraId="45046C6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D‡¶®…±µøA h¸ö †£lµ…m¸åþö ¶pÁ…¶m±¸‡S¸B ¶pÁ¶m±µé¶¢ | </w:t>
      </w:r>
    </w:p>
    <w:p w14:paraId="55BF83C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¶ª‡±¸ö…UØ ¶ª‡±µö…Êmå Vµ…°µÀB ¶ª…±µö-¶¢Ã†±ÀµÀÀ¶¥ÛhÉ „…£lµA || </w:t>
      </w:r>
      <w:r w:rsidRPr="00F80021">
        <w:rPr>
          <w:rFonts w:ascii="Arial" w:hAnsi="Arial" w:cs="Arial"/>
          <w:b/>
          <w:sz w:val="28"/>
          <w:szCs w:val="28"/>
        </w:rPr>
        <w:t>5</w:t>
      </w:r>
    </w:p>
    <w:p w14:paraId="2F2E893C" w14:textId="77777777" w:rsidR="003034C3" w:rsidRPr="00F80021" w:rsidRDefault="003034C3" w:rsidP="003A01D6">
      <w:pPr>
        <w:pStyle w:val="NoSpacing"/>
      </w:pPr>
    </w:p>
    <w:p w14:paraId="2753A1E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hµl¼h³ …¶plµA ¶m £†WOÉhµ-…£l¸ö´m | ±ÀµÀ…¶mîýÅhµB ¶pÁ†¶m…±µÊpï†i …a¢¸´m | </w:t>
      </w:r>
    </w:p>
    <w:p w14:paraId="4E7621D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…iñ¶¢Ålµïl³ sûµÀ†¶¢¶m¶ªï ±µ…kµ¶¢Åh³ | …a¢Ð Sµ…±Ðí ¶m …¶¢ÀÅhµB ¶ª †a¢¸h³ || </w:t>
      </w:r>
      <w:r w:rsidRPr="00F80021">
        <w:rPr>
          <w:rFonts w:ascii="Arial" w:hAnsi="Arial" w:cs="Arial"/>
          <w:b/>
          <w:sz w:val="28"/>
          <w:szCs w:val="28"/>
        </w:rPr>
        <w:t>6</w:t>
      </w:r>
    </w:p>
    <w:p w14:paraId="24FCD434" w14:textId="77777777" w:rsidR="003034C3" w:rsidRPr="00F80021" w:rsidRDefault="003034C3" w:rsidP="003A01D6">
      <w:pPr>
        <w:pStyle w:val="2-Centered-VedaVMSTelugu"/>
        <w:pBdr>
          <w:bottom w:val="single" w:sz="4" w:space="1" w:color="auto"/>
        </w:pBdr>
        <w:rPr>
          <w:color w:val="auto"/>
        </w:rPr>
      </w:pPr>
      <w:r w:rsidRPr="00F80021">
        <w:rPr>
          <w:color w:val="auto"/>
        </w:rPr>
        <w:t>MA ¥¹…nåB ¥¹…nåB ¥¹†nåB ||</w:t>
      </w:r>
    </w:p>
    <w:p w14:paraId="126590FB" w14:textId="77777777" w:rsidR="003034C3" w:rsidRPr="00F80021" w:rsidRDefault="003034C3" w:rsidP="003034C3">
      <w:pPr>
        <w:autoSpaceDE w:val="0"/>
        <w:autoSpaceDN w:val="0"/>
        <w:adjustRightInd w:val="0"/>
        <w:spacing w:after="0" w:line="240" w:lineRule="auto"/>
        <w:rPr>
          <w:rFonts w:ascii="BRH Telugu RN" w:hAnsi="BRH Telugu RN" w:cs="BRH Telugu RN"/>
          <w:sz w:val="28"/>
          <w:szCs w:val="28"/>
        </w:rPr>
      </w:pPr>
    </w:p>
    <w:p w14:paraId="5D77A89A" w14:textId="77777777" w:rsidR="00CE0DE1" w:rsidRPr="00F80021" w:rsidRDefault="003034C3" w:rsidP="00380270">
      <w:pPr>
        <w:pStyle w:val="1Title-VedaVMSTelugu"/>
        <w:rPr>
          <w:color w:val="auto"/>
        </w:rPr>
      </w:pPr>
      <w:bookmarkStart w:id="19" w:name="_Toc535268411"/>
      <w:r w:rsidRPr="00F80021">
        <w:rPr>
          <w:color w:val="auto"/>
        </w:rPr>
        <w:lastRenderedPageBreak/>
        <w:t>D±ÀµÀÀ¶¨ï ¶ªÃOµåA</w:t>
      </w:r>
      <w:bookmarkEnd w:id="19"/>
      <w:r w:rsidRPr="00F80021">
        <w:rPr>
          <w:color w:val="auto"/>
        </w:rPr>
        <w:t xml:space="preserve"> </w:t>
      </w:r>
    </w:p>
    <w:p w14:paraId="528BF75B" w14:textId="77777777" w:rsidR="003034C3" w:rsidRPr="00F80021" w:rsidRDefault="00CE0DE1" w:rsidP="00CE0DE1">
      <w:pPr>
        <w:pStyle w:val="3-Eng-Subheading-VedaVMSTelugu"/>
        <w:rPr>
          <w:rFonts w:ascii="BRH Telugu RN" w:hAnsi="BRH Telugu RN" w:cs="BRH Telugu RN"/>
          <w:color w:val="auto"/>
          <w:sz w:val="28"/>
          <w:szCs w:val="28"/>
        </w:rPr>
      </w:pPr>
      <w:r w:rsidRPr="00F80021">
        <w:rPr>
          <w:color w:val="auto"/>
          <w:sz w:val="28"/>
          <w:szCs w:val="28"/>
        </w:rPr>
        <w:t>(Exact source not k</w:t>
      </w:r>
      <w:r w:rsidR="003034C3" w:rsidRPr="00F80021">
        <w:rPr>
          <w:color w:val="auto"/>
          <w:sz w:val="28"/>
          <w:szCs w:val="28"/>
        </w:rPr>
        <w:t>nown)</w:t>
      </w:r>
    </w:p>
    <w:p w14:paraId="5E9D4EF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±ÀÇÃ …sñ¶®î sñ¶¬îg †GYÝ…¶®…±µ …q¸ñËgÇB …¦±µB OµÅiå¢¸‡«¸B »p…m¸O½ | </w:t>
      </w:r>
    </w:p>
    <w:p w14:paraId="53EB9C6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F¥¹mÐ lÉ¶¢B ¶ª¶m D†±ÀµÀÀ±µç…lû¸…hµÀ hµËÈªþî YÂ¶¬Ñ£À ¶¬†£©¸ ¶TÅ…hÉ¶m || </w:t>
      </w:r>
      <w:r w:rsidRPr="00F80021">
        <w:rPr>
          <w:rFonts w:ascii="Arial" w:hAnsi="Arial" w:cs="Arial"/>
          <w:b/>
          <w:sz w:val="28"/>
          <w:szCs w:val="28"/>
        </w:rPr>
        <w:t>1</w:t>
      </w:r>
    </w:p>
    <w:p w14:paraId="10DBA4CA" w14:textId="77777777" w:rsidR="003034C3" w:rsidRPr="00F80021" w:rsidRDefault="003034C3" w:rsidP="00DF7E4C">
      <w:pPr>
        <w:pStyle w:val="NoSpacing"/>
      </w:pPr>
    </w:p>
    <w:p w14:paraId="554D818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…£…sû¹ñ…Y…¶¢Ã¶mB ¶ª±¼†±µ¶ªï …¶¢À…l¸èþïl³ …±Ð…Vµ…¶¢ÃmÐ ¶T±µî±µÀ†W±µï …DS¸h³ |</w:t>
      </w:r>
    </w:p>
    <w:p w14:paraId="196F992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 ¶¢ÀÅhµÀïq¸¥¹-¶m¶p†¶mÀlµï …ÈT¹…±¸-…n…¶®…±ÀµÀÀ…Ê¨gÑ ¶TÅhµ†¶¢ÀhµÀå …lÉ¶¢B || </w:t>
      </w:r>
      <w:r w:rsidRPr="00F80021">
        <w:rPr>
          <w:rFonts w:ascii="Arial" w:hAnsi="Arial" w:cs="Arial"/>
          <w:b/>
          <w:sz w:val="28"/>
          <w:szCs w:val="28"/>
        </w:rPr>
        <w:t>2</w:t>
      </w:r>
    </w:p>
    <w:p w14:paraId="69521C1E" w14:textId="77777777" w:rsidR="003034C3" w:rsidRPr="00F80021" w:rsidRDefault="003034C3" w:rsidP="00DF7E4C">
      <w:pPr>
        <w:pStyle w:val="NoSpacing"/>
      </w:pPr>
    </w:p>
    <w:p w14:paraId="0E0D8D4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sñ¶¬îYÑïi±³ sñ¶¬î¶p†jé¶¨À …Sµ…±µíA </w:t>
      </w:r>
      <w:r w:rsidR="005D7998"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…±ÀµÀ…¶¢Ã…lµlû¸h³ ¶pÁ±µÀ±µÃ†¶pA Y…±ÀµÀ¶måA | </w:t>
      </w:r>
    </w:p>
    <w:p w14:paraId="38F1C99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¶ªÀ¶¢±µä±µAsûµ-Sµñ¶¬-†¶¢À±µÖ…¶¢À…±µÛþïA …hµ…¶¢Ã…±ÀµÀÀÊ¨ ¶¢±µè±ÀµÃ†È¢Ã ¶TÅ…hÉ¶m || </w:t>
      </w:r>
      <w:r w:rsidRPr="00F80021">
        <w:rPr>
          <w:rFonts w:ascii="Arial" w:hAnsi="Arial" w:cs="Arial"/>
          <w:b/>
          <w:sz w:val="28"/>
          <w:szCs w:val="28"/>
        </w:rPr>
        <w:t>3</w:t>
      </w:r>
    </w:p>
    <w:p w14:paraId="2ECF75CE" w14:textId="77777777" w:rsidR="003034C3" w:rsidRPr="00F80021" w:rsidRDefault="003034C3" w:rsidP="00DF7E4C">
      <w:pPr>
        <w:pStyle w:val="NoSpacing"/>
      </w:pPr>
    </w:p>
    <w:p w14:paraId="67E7326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¦ñ±ÀµÀA </w:t>
      </w:r>
      <w:r w:rsidR="005D7998"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v°½î-¶¢ÀÔsv¹-†¶¢ÀAt…O¸A …S¸A …¶¨¾¨àcÛ …±ÀµÃ£À¶mçò-Êª‡ÊmhµÀï…l¸¶¬ÀB | </w:t>
      </w:r>
    </w:p>
    <w:p w14:paraId="2B85A011"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…h¸A …</w:t>
      </w:r>
      <w:r w:rsidR="00511916" w:rsidRPr="00F80021">
        <w:rPr>
          <w:rFonts w:ascii="BRH Devanagari Extra" w:hAnsi="BRH Devanagari Extra" w:cs="BRH Devanagari Extra"/>
          <w:sz w:val="40"/>
          <w:szCs w:val="40"/>
        </w:rPr>
        <w:t>Æ</w:t>
      </w:r>
      <w:r w:rsidRPr="00F80021">
        <w:rPr>
          <w:rFonts w:ascii="BRH Telugu Extra" w:hAnsi="BRH Telugu Extra" w:cs="BRH Telugu Extra"/>
          <w:sz w:val="40"/>
          <w:szCs w:val="40"/>
        </w:rPr>
        <w:t>£l¸ïA sñ¶¬î±ÀÇÃ†n(S³î) ¶ª…±µÃ…q¸-…£À…¶®…</w:t>
      </w:r>
      <w:r w:rsidR="00DF7E4C" w:rsidRPr="00F80021">
        <w:rPr>
          <w:rFonts w:ascii="BRH Telugu Extra" w:hAnsi="BRH Telugu Extra" w:cs="BRH Telugu Extra"/>
          <w:sz w:val="40"/>
          <w:szCs w:val="40"/>
        </w:rPr>
        <w:t xml:space="preserve">±ÀµÀÀÊ¨ hµ±µê±ÀµÃ†È¢Ã </w:t>
      </w:r>
      <w:r w:rsidR="00E63792" w:rsidRPr="00F80021">
        <w:rPr>
          <w:rFonts w:ascii="BRH Telugu Extra" w:hAnsi="BRH Telugu Extra" w:cs="BRH Telugu Extra"/>
          <w:sz w:val="40"/>
          <w:szCs w:val="40"/>
        </w:rPr>
        <w:br/>
      </w:r>
      <w:r w:rsidR="00DF7E4C" w:rsidRPr="00F80021">
        <w:rPr>
          <w:rFonts w:ascii="BRH Telugu Extra" w:hAnsi="BRH Telugu Extra" w:cs="BRH Telugu Extra"/>
          <w:sz w:val="40"/>
          <w:szCs w:val="40"/>
        </w:rPr>
        <w:t xml:space="preserve">¶TÅ…hÉ¶m </w:t>
      </w:r>
      <w:r w:rsidRPr="00F80021">
        <w:rPr>
          <w:rFonts w:ascii="BRH Telugu Extra" w:hAnsi="BRH Telugu Extra" w:cs="BRH Telugu Extra"/>
          <w:sz w:val="40"/>
          <w:szCs w:val="40"/>
        </w:rPr>
        <w:t xml:space="preserve">|| </w:t>
      </w:r>
      <w:r w:rsidRPr="00F80021">
        <w:rPr>
          <w:rFonts w:ascii="Arial" w:hAnsi="Arial" w:cs="Arial"/>
          <w:b/>
          <w:sz w:val="28"/>
          <w:szCs w:val="28"/>
        </w:rPr>
        <w:t>4</w:t>
      </w:r>
    </w:p>
    <w:p w14:paraId="405A6F50" w14:textId="77777777" w:rsidR="003034C3" w:rsidRPr="00F80021" w:rsidRDefault="003034C3" w:rsidP="00DF7E4C">
      <w:pPr>
        <w:pStyle w:val="NoSpacing"/>
      </w:pPr>
    </w:p>
    <w:p w14:paraId="686D204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l¸°¸±ÀµÀgïB ¶ª±µö±ÀÇÃ†¶mïB ¶ªÀ…±ÀÇÃ…¶mïB …¶ª…¶¬…¶ªñ¥Ñ £¶¥ö ±µÃ†q¸ £…±µÃq¸B | </w:t>
      </w:r>
    </w:p>
    <w:p w14:paraId="3D7D652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¶ª¶ªÃ¶m¶¢B ¶ª¶phµ†±ÀµÀB ¶ª…±ÀµÀÃ…k¸ï …D…±ÀµÀÀ…Ê¨gÑ ¶TÅhµ£À†lµA YÂ…¶¨m¸åA </w:t>
      </w:r>
      <w:r w:rsidRPr="00F80021">
        <w:rPr>
          <w:rFonts w:ascii="BRH Telugu Extra" w:hAnsi="BRH Telugu Extra" w:cs="BRH Telugu Extra"/>
          <w:sz w:val="40"/>
          <w:szCs w:val="40"/>
        </w:rPr>
        <w:tab/>
        <w:t xml:space="preserve">|| </w:t>
      </w:r>
      <w:r w:rsidRPr="00F80021">
        <w:rPr>
          <w:rFonts w:ascii="Arial" w:hAnsi="Arial" w:cs="Arial"/>
          <w:b/>
          <w:sz w:val="28"/>
          <w:szCs w:val="28"/>
        </w:rPr>
        <w:t>5</w:t>
      </w:r>
    </w:p>
    <w:p w14:paraId="0E9E0C3E" w14:textId="77777777" w:rsidR="003034C3" w:rsidRPr="00F80021" w:rsidRDefault="003034C3" w:rsidP="00DF7E4C">
      <w:pPr>
        <w:pStyle w:val="NoSpacing"/>
      </w:pPr>
    </w:p>
    <w:p w14:paraId="60486B2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l¼†¢¸ï Sµg¸ s¶¬À±µÃ‡q¸B …¶pÁ…±¸…g¸ …D…±ÀµÀÀ…¦Ü…lÐ ¶mB ¶pñ¶¢À†kµé¶mÀå …¤±¸´m | </w:t>
      </w:r>
    </w:p>
    <w:p w14:paraId="5543C60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hÉsûÑï YÂ¶¬Ñ£À s¶¬À†lû¸ …¶TÅ…hÉ…¶m …¶¢Ã …¶mB …¶pñY¹(S³î) ±¿±¼©Ò †</w:t>
      </w:r>
      <w:r w:rsidR="00E63792"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È¢Ãhµ …¤±¸´m || </w:t>
      </w:r>
      <w:r w:rsidRPr="00F80021">
        <w:rPr>
          <w:rFonts w:ascii="Arial" w:hAnsi="Arial" w:cs="Arial"/>
          <w:b/>
          <w:sz w:val="28"/>
          <w:szCs w:val="28"/>
        </w:rPr>
        <w:t>6</w:t>
      </w:r>
    </w:p>
    <w:p w14:paraId="2411EFD6" w14:textId="77777777" w:rsidR="003034C3" w:rsidRPr="00F80021" w:rsidRDefault="003034C3" w:rsidP="00DF7E4C">
      <w:pPr>
        <w:pStyle w:val="NoSpacing"/>
      </w:pPr>
    </w:p>
    <w:p w14:paraId="5F2ABC0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…J…OµB …¶pÁ±µ«¸åh³ ±ÀµÀ E†lµA …s…sûµÃ…¶¢ ±ÀµÀhÐ ssûµÃ¶¢ sûµÀ¶¢†¶m¶ªï …SÐq¸B |</w:t>
      </w:r>
    </w:p>
    <w:p w14:paraId="057C703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±ÀµÀ¶¢ÀÊpïi sûµÀ¶¢¶m ‡«¸A¶p…±¸…±ÀÉÀ ¶ª mÐ ¶¬£±³ ¶TÅhµ-£À¶®±ÀµÀÀ‡Ê¨„hµÀå …lÉ¶¢B || </w:t>
      </w:r>
      <w:r w:rsidRPr="00F80021">
        <w:rPr>
          <w:rFonts w:ascii="Arial" w:hAnsi="Arial" w:cs="Arial"/>
          <w:b/>
          <w:sz w:val="28"/>
          <w:szCs w:val="28"/>
        </w:rPr>
        <w:t>7</w:t>
      </w:r>
    </w:p>
    <w:p w14:paraId="11E92095" w14:textId="77777777" w:rsidR="003034C3" w:rsidRPr="00F80021" w:rsidRDefault="003034C3" w:rsidP="00DF7E4C">
      <w:pPr>
        <w:pStyle w:val="NoSpacing"/>
      </w:pPr>
    </w:p>
    <w:p w14:paraId="3793B59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…¶¢¶ªÃ´m ±µÀ†l¸ñm¸-…l¼…h¸ï´m ¶¢À±µÀ†hÐ„kµ …«¸…lû¸ï´m sÀÀ†sûµÃ´m …±ÀµÀ…°¸´m Sµ¶mè±¸ö(S³Ø)¶¥Û »phµÅ(†S³Ø)¶¥Û …£¥¹ö´m | …sûµÅ…SµÃ´mæ-¶ª±¸ê(†S³Ø)¥¹ÛUºSµ±µ†«Ò „kµ …¶ª…±¸ö´m …¶TÅ…hµ(…S³î) …¶¬Àh¸ö «¸ö±ÀµÀÀ©¸ï ¶¢À¶¬†±ÀµÃ¶¢À …¶¥¶¥öh³ || </w:t>
      </w:r>
      <w:r w:rsidRPr="00F80021">
        <w:rPr>
          <w:rFonts w:ascii="Arial" w:hAnsi="Arial" w:cs="Arial"/>
          <w:b/>
          <w:sz w:val="28"/>
          <w:szCs w:val="28"/>
        </w:rPr>
        <w:t>8</w:t>
      </w:r>
    </w:p>
    <w:p w14:paraId="38AB3ECC" w14:textId="77777777" w:rsidR="003034C3" w:rsidRPr="00F80021" w:rsidRDefault="003034C3" w:rsidP="00DF7E4C">
      <w:pPr>
        <w:pStyle w:val="NoSpacing"/>
      </w:pPr>
    </w:p>
    <w:p w14:paraId="1C94EE2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£…©Òä hµö…mÐé C†¶må…¶¢ÀB ¶¥†±µî±ÀµÀVµÜ ¶ª¶¬¶måþï | </w:t>
      </w:r>
    </w:p>
    <w:p w14:paraId="18802F8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¶pñ…hÉ lû¸†±¸ ¶¢À…lûµÀ¶¥ÀÛ…hµ G†kµùAlµÀ¶¬ñ…hÉ C†°ºhµA || </w:t>
      </w:r>
      <w:r w:rsidRPr="00F80021">
        <w:rPr>
          <w:rFonts w:ascii="Arial" w:hAnsi="Arial" w:cs="Arial"/>
          <w:b/>
          <w:sz w:val="28"/>
          <w:szCs w:val="28"/>
        </w:rPr>
        <w:t>9</w:t>
      </w:r>
      <w:r w:rsidRPr="00F80021">
        <w:rPr>
          <w:rFonts w:ascii="BRH Telugu Extra" w:hAnsi="BRH Telugu Extra" w:cs="BRH Telugu Extra"/>
          <w:sz w:val="40"/>
          <w:szCs w:val="40"/>
        </w:rPr>
        <w:t xml:space="preserve"> </w:t>
      </w:r>
    </w:p>
    <w:p w14:paraId="08ACD33F" w14:textId="77777777" w:rsidR="003034C3" w:rsidRPr="00F80021" w:rsidRDefault="003034C3" w:rsidP="00DF7E4C">
      <w:pPr>
        <w:pStyle w:val="2-Centered-VedaVMSTelugu"/>
        <w:pBdr>
          <w:bottom w:val="single" w:sz="4" w:space="1" w:color="auto"/>
        </w:pBdr>
        <w:rPr>
          <w:color w:val="auto"/>
        </w:rPr>
      </w:pPr>
      <w:r w:rsidRPr="00F80021">
        <w:rPr>
          <w:color w:val="auto"/>
        </w:rPr>
        <w:t>(MA ¥¹…nåB ¥¹…nåB ¥¹†nåB ||)</w:t>
      </w:r>
    </w:p>
    <w:p w14:paraId="6930D301" w14:textId="77777777" w:rsidR="003034C3" w:rsidRPr="00F80021" w:rsidRDefault="003034C3" w:rsidP="00380270">
      <w:pPr>
        <w:pStyle w:val="1Title-VedaVMSTelugu"/>
        <w:rPr>
          <w:color w:val="auto"/>
        </w:rPr>
      </w:pPr>
      <w:bookmarkStart w:id="20" w:name="_Toc535268412"/>
      <w:r w:rsidRPr="00F80021">
        <w:rPr>
          <w:color w:val="auto"/>
        </w:rPr>
        <w:t>¶m¶¢Sµñ¶¬ ¶ªÃOµåA</w:t>
      </w:r>
      <w:bookmarkEnd w:id="20"/>
    </w:p>
    <w:p w14:paraId="111BB345" w14:textId="77777777" w:rsidR="003034C3" w:rsidRPr="00F80021" w:rsidRDefault="00433422" w:rsidP="002461DC">
      <w:pPr>
        <w:pStyle w:val="4-ULine-Subheading-VedaVMSTelugu"/>
        <w:rPr>
          <w:color w:val="auto"/>
        </w:rPr>
      </w:pPr>
      <w:r w:rsidRPr="00F80021">
        <w:rPr>
          <w:color w:val="auto"/>
        </w:rPr>
        <w:t>1. (lÉ¶¢h¸ - Dl¼hµïB</w:t>
      </w:r>
      <w:r w:rsidR="003034C3" w:rsidRPr="00F80021">
        <w:rPr>
          <w:color w:val="auto"/>
        </w:rPr>
        <w:t>, Clû¼lÉ¶¢h¸- CS¼éB, ¶pñhµïlû¼lÉ¶¢h¸ - ¶p¶¥À¶piB)</w:t>
      </w:r>
    </w:p>
    <w:p w14:paraId="6EB912B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D…¶ªhÉï…¶m ±µ†Y…«¸ ¶¢†±µå¶¢ÃmÐ n…Ê¢¶¥†±ÀµÀ…¶mé¶¢ÀÅ…hµA ¶¢À†±µåþïcÛ | </w:t>
      </w:r>
    </w:p>
    <w:p w14:paraId="4D10D119" w14:textId="77777777" w:rsidR="009B6D16"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…»¬…±µgï†±ÀÉÀ¶m ¶ª…£h¸ ±µ…kÉm¸ „…lÉ¢Ð †±ÀµÃ…i sûµÀ†¶¢m¸ …£¶p¶¥ï†´mé || </w:t>
      </w:r>
    </w:p>
    <w:p w14:paraId="1932906A" w14:textId="77777777" w:rsidR="003034C3" w:rsidRPr="00F80021" w:rsidRDefault="003034C3" w:rsidP="009B6D16">
      <w:pPr>
        <w:pStyle w:val="3-Eng-Subheading-VedaVMSTelugu"/>
        <w:rPr>
          <w:rFonts w:ascii="BRH Telugu RN" w:hAnsi="BRH Telugu RN" w:cs="BRH Telugu RN"/>
          <w:color w:val="auto"/>
          <w:sz w:val="28"/>
          <w:szCs w:val="28"/>
        </w:rPr>
      </w:pPr>
      <w:r w:rsidRPr="00F80021">
        <w:rPr>
          <w:color w:val="auto"/>
          <w:sz w:val="28"/>
          <w:szCs w:val="28"/>
        </w:rPr>
        <w:t>(TS 3.4.11.2)</w:t>
      </w:r>
    </w:p>
    <w:p w14:paraId="43DAEE4D" w14:textId="77777777" w:rsidR="003034C3" w:rsidRPr="00F80021" w:rsidRDefault="003034C3" w:rsidP="009B6D16">
      <w:pPr>
        <w:pStyle w:val="NoSpacing"/>
      </w:pPr>
    </w:p>
    <w:p w14:paraId="40F4D7D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…CS¼éA …lµÃhµA </w:t>
      </w:r>
      <w:r w:rsidR="00530954"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†¶¢Åg½¶¢À…Ê¬ ¶¬Ñ†h¸±µA …£¶¥ö†Ê¢lµ¶ªA | </w:t>
      </w:r>
    </w:p>
    <w:p w14:paraId="0C0A159A" w14:textId="77777777" w:rsidR="003034C3" w:rsidRPr="00F80021" w:rsidRDefault="003034C3" w:rsidP="003034C3">
      <w:pPr>
        <w:autoSpaceDE w:val="0"/>
        <w:autoSpaceDN w:val="0"/>
        <w:adjustRightInd w:val="0"/>
        <w:spacing w:after="0" w:line="240" w:lineRule="auto"/>
        <w:rPr>
          <w:rStyle w:val="3-Eng-Subheading-VedaVMSTeluguChar"/>
          <w:color w:val="auto"/>
        </w:rPr>
      </w:pPr>
      <w:r w:rsidRPr="00F80021">
        <w:rPr>
          <w:rFonts w:ascii="BRH Telugu Extra" w:hAnsi="BRH Telugu Extra" w:cs="BRH Telugu Extra"/>
          <w:sz w:val="40"/>
          <w:szCs w:val="40"/>
        </w:rPr>
        <w:t xml:space="preserve">…C¶ªï …±ÀµÀYß†¶ªï …¶ªÀOµñ‡hµÀA || </w:t>
      </w:r>
      <w:r w:rsidRPr="00F80021">
        <w:rPr>
          <w:rFonts w:ascii="Arial" w:hAnsi="Arial" w:cs="Arial"/>
          <w:b/>
          <w:bCs/>
          <w:sz w:val="28"/>
          <w:szCs w:val="28"/>
          <w:lang w:val="x-none" w:eastAsia="x-none" w:bidi="ml-IN"/>
        </w:rPr>
        <w:t>(T.B.3.5.2.3)</w:t>
      </w:r>
    </w:p>
    <w:p w14:paraId="79EB6007" w14:textId="77777777" w:rsidR="003034C3" w:rsidRPr="00F80021" w:rsidRDefault="003034C3" w:rsidP="009B6D16">
      <w:pPr>
        <w:pStyle w:val="NoSpacing"/>
      </w:pPr>
    </w:p>
    <w:p w14:paraId="55CFD764" w14:textId="77777777" w:rsidR="007C1A8C" w:rsidRPr="00F80021" w:rsidRDefault="007C1A8C" w:rsidP="009B6D16">
      <w:pPr>
        <w:pStyle w:val="NoSpacing"/>
      </w:pPr>
    </w:p>
    <w:p w14:paraId="2186F21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±ÀÉÀ…©¸¤À†Ê¥ ¶p…¶¥À¶p†iB ¶p…¶¥Ãm¸A-Vµ†hµÀ¶¨êl¸…¶¢ÀÀhµ †Vµ …l¼ö¶p‡l¸A | </w:t>
      </w:r>
    </w:p>
    <w:p w14:paraId="51014EBE" w14:textId="77777777" w:rsidR="003034C3" w:rsidRPr="00F80021" w:rsidRDefault="003034C3" w:rsidP="003034C3">
      <w:pPr>
        <w:autoSpaceDE w:val="0"/>
        <w:autoSpaceDN w:val="0"/>
        <w:adjustRightInd w:val="0"/>
        <w:spacing w:after="0" w:line="240" w:lineRule="auto"/>
        <w:rPr>
          <w:rFonts w:ascii="BRH Telugu RN" w:hAnsi="BRH Telugu RN" w:cs="BRH Telugu RN"/>
          <w:sz w:val="28"/>
          <w:szCs w:val="28"/>
        </w:rPr>
      </w:pPr>
      <w:r w:rsidRPr="00F80021">
        <w:rPr>
          <w:rFonts w:ascii="BRH Telugu Extra" w:hAnsi="BRH Telugu Extra" w:cs="BRH Telugu Extra"/>
          <w:sz w:val="40"/>
          <w:szCs w:val="40"/>
        </w:rPr>
        <w:t xml:space="preserve">n†¾¨Öò…hÐ„±ÀµÀA </w:t>
      </w:r>
      <w:r w:rsidR="007C1A8C"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…±ÀµÀZß†±ÀµÀA …sû¹Sµ†Ê¢ÀhµÀ …±¸±ÀµÀ«Òê…©¸ ±ÀµÀ†Y¶¢Ã¶m¶ªï ¶ª¶mÀå || </w:t>
      </w:r>
      <w:r w:rsidRPr="00F80021">
        <w:rPr>
          <w:rStyle w:val="3-Eng-Subheading-VedaVMSTeluguChar"/>
          <w:color w:val="auto"/>
          <w:sz w:val="28"/>
          <w:szCs w:val="28"/>
        </w:rPr>
        <w:t>(TS 3.1.4.1)</w:t>
      </w:r>
    </w:p>
    <w:p w14:paraId="3A369D53" w14:textId="77777777" w:rsidR="003034C3" w:rsidRPr="00F80021" w:rsidRDefault="003034C3" w:rsidP="00E63792">
      <w:pPr>
        <w:pBdr>
          <w:bottom w:val="single" w:sz="4" w:space="1" w:color="auto"/>
        </w:pBd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 xml:space="preserve">(MA Clû¼lÉ¶¢h¸ ¶pñhµïlû¼lÉ¶¢h¸ ¶ª»¬h¸±ÀµÀ sûµSµ¶¢hÉ D†l¼h¸ï…±ÀµÀ ¶m†¶¢ÀB) </w:t>
      </w:r>
      <w:r w:rsidRPr="00F80021">
        <w:rPr>
          <w:rFonts w:ascii="Arial" w:hAnsi="Arial" w:cs="Arial"/>
          <w:b/>
          <w:sz w:val="28"/>
          <w:szCs w:val="28"/>
        </w:rPr>
        <w:t>1</w:t>
      </w:r>
      <w:r w:rsidRPr="00F80021">
        <w:rPr>
          <w:rFonts w:ascii="BRH Telugu Extra" w:hAnsi="BRH Telugu Extra" w:cs="BRH Telugu Extra"/>
          <w:b/>
          <w:sz w:val="40"/>
          <w:szCs w:val="40"/>
        </w:rPr>
        <w:t xml:space="preserve"> </w:t>
      </w:r>
    </w:p>
    <w:p w14:paraId="5C3E4BDF" w14:textId="77777777" w:rsidR="00E63792" w:rsidRPr="00F80021" w:rsidRDefault="00E63792" w:rsidP="00E63792">
      <w:pPr>
        <w:pBdr>
          <w:bottom w:val="single" w:sz="4" w:space="1" w:color="auto"/>
        </w:pBdr>
        <w:autoSpaceDE w:val="0"/>
        <w:autoSpaceDN w:val="0"/>
        <w:adjustRightInd w:val="0"/>
        <w:spacing w:after="0" w:line="240" w:lineRule="auto"/>
        <w:rPr>
          <w:rFonts w:ascii="BRH Telugu Extra" w:hAnsi="BRH Telugu Extra" w:cs="BRH Telugu Extra"/>
          <w:b/>
          <w:sz w:val="24"/>
          <w:szCs w:val="24"/>
        </w:rPr>
      </w:pPr>
    </w:p>
    <w:p w14:paraId="5CF1983B" w14:textId="77777777" w:rsidR="003034C3" w:rsidRPr="00F80021" w:rsidRDefault="003034C3" w:rsidP="00B22361">
      <w:pPr>
        <w:pStyle w:val="NoSpacing"/>
      </w:pPr>
    </w:p>
    <w:p w14:paraId="3B69F0B1" w14:textId="77777777" w:rsidR="003034C3" w:rsidRPr="00F80021" w:rsidRDefault="003034C3" w:rsidP="002461DC">
      <w:pPr>
        <w:pStyle w:val="4-ULine-Subheading-VedaVMSTelugu"/>
        <w:rPr>
          <w:color w:val="auto"/>
        </w:rPr>
      </w:pPr>
      <w:r w:rsidRPr="00F80021">
        <w:rPr>
          <w:color w:val="auto"/>
        </w:rPr>
        <w:t>2. (lÉ¶¢h¸ -</w:t>
      </w:r>
      <w:r w:rsidR="003B3FC2" w:rsidRPr="00F80021">
        <w:rPr>
          <w:color w:val="auto"/>
        </w:rPr>
        <w:t xml:space="preserve"> CU¹Ø±µOµB, Clû¼lÉ¶¢h¸ - ¶pÅk¼¤</w:t>
      </w:r>
      <w:r w:rsidRPr="00F80021">
        <w:rPr>
          <w:color w:val="auto"/>
        </w:rPr>
        <w:t>, ¶pñhµïlû¼lÉ¶¢h¸ - °Éhµñ¶piB)</w:t>
      </w:r>
    </w:p>
    <w:p w14:paraId="6A43874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…CS¼é…±µÃî±¸è …l¼¶¢B …OµOµÀhµê†iB ¶pÅ…k¼¢¸ï …C±ÀµÀA | </w:t>
      </w:r>
    </w:p>
    <w:p w14:paraId="3BAA5603"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t xml:space="preserve">…Cq¸(S³î) ±Éh¸(†S³î)»ª Z¶möi || </w:t>
      </w:r>
      <w:r w:rsidRPr="00F80021">
        <w:rPr>
          <w:rStyle w:val="3-Eng-Subheading-VedaVMSTeluguChar"/>
          <w:color w:val="auto"/>
          <w:sz w:val="28"/>
          <w:szCs w:val="28"/>
        </w:rPr>
        <w:t>(TS 1.5.5.1)</w:t>
      </w:r>
      <w:r w:rsidRPr="00F80021">
        <w:rPr>
          <w:rFonts w:ascii="BRH Telugu RN" w:hAnsi="BRH Telugu RN" w:cs="BRH Telugu RN"/>
          <w:sz w:val="40"/>
          <w:szCs w:val="40"/>
        </w:rPr>
        <w:t xml:space="preserve"> </w:t>
      </w:r>
    </w:p>
    <w:p w14:paraId="10B27E0B" w14:textId="77777777" w:rsidR="003034C3" w:rsidRPr="00F80021" w:rsidRDefault="003034C3" w:rsidP="00B22361">
      <w:pPr>
        <w:pStyle w:val="NoSpacing"/>
      </w:pPr>
    </w:p>
    <w:p w14:paraId="2A9A346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…«Òïm¸ †¶pÅk¼…£ sûµ†¢¸„¶mÅ…°µ±¸ …nÊ¢†¶¥o | </w:t>
      </w:r>
    </w:p>
    <w:p w14:paraId="78D8328B" w14:textId="77777777" w:rsidR="003034C3" w:rsidRPr="00F80021" w:rsidRDefault="003034C3" w:rsidP="003034C3">
      <w:pPr>
        <w:autoSpaceDE w:val="0"/>
        <w:autoSpaceDN w:val="0"/>
        <w:adjustRightInd w:val="0"/>
        <w:spacing w:after="0" w:line="240" w:lineRule="auto"/>
        <w:rPr>
          <w:rFonts w:ascii="BRH Telugu RN" w:hAnsi="BRH Telugu RN" w:cs="BRH Telugu RN"/>
          <w:sz w:val="28"/>
          <w:szCs w:val="28"/>
        </w:rPr>
      </w:pPr>
      <w:r w:rsidRPr="00F80021">
        <w:rPr>
          <w:rFonts w:ascii="BRH Telugu Extra" w:hAnsi="BRH Telugu Extra" w:cs="BRH Telugu Extra"/>
          <w:sz w:val="40"/>
          <w:szCs w:val="40"/>
        </w:rPr>
        <w:t xml:space="preserve">±ÀµÀ†V¸Ü…¶mB ¶¥†±µî …¶ª¶pñ‡k¸B|| </w:t>
      </w:r>
      <w:r w:rsidRPr="00F80021">
        <w:rPr>
          <w:rStyle w:val="3-Eng-Subheading-VedaVMSTeluguChar"/>
          <w:color w:val="auto"/>
          <w:sz w:val="28"/>
          <w:szCs w:val="28"/>
        </w:rPr>
        <w:t>(TA 6.1.10)</w:t>
      </w:r>
    </w:p>
    <w:p w14:paraId="1917FF60" w14:textId="77777777" w:rsidR="003034C3" w:rsidRPr="00F80021" w:rsidRDefault="003034C3" w:rsidP="00145411">
      <w:pPr>
        <w:pStyle w:val="NoSpacing"/>
      </w:pPr>
    </w:p>
    <w:p w14:paraId="48ACC98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°É†hµñ…¶ªï ¶p†im¸ …¶¢±ÀµÀ(S³î) …»¬hÉ†Êm¶¢ Y±ÀµÃ¶¢À»ª | </w:t>
      </w:r>
    </w:p>
    <w:p w14:paraId="27BC676F" w14:textId="77777777" w:rsidR="003034C3" w:rsidRPr="00F80021" w:rsidRDefault="003034C3" w:rsidP="003034C3">
      <w:pPr>
        <w:autoSpaceDE w:val="0"/>
        <w:autoSpaceDN w:val="0"/>
        <w:adjustRightInd w:val="0"/>
        <w:spacing w:after="0" w:line="240" w:lineRule="auto"/>
        <w:rPr>
          <w:rStyle w:val="3-Eng-Subheading-VedaVMSTeluguChar"/>
          <w:color w:val="auto"/>
        </w:rPr>
      </w:pPr>
      <w:r w:rsidRPr="00F80021">
        <w:rPr>
          <w:rFonts w:ascii="BRH Telugu Extra" w:hAnsi="BRH Telugu Extra" w:cs="BRH Telugu Extra"/>
          <w:sz w:val="40"/>
          <w:szCs w:val="40"/>
        </w:rPr>
        <w:t xml:space="preserve">S¸¶¢À†¶¥öA qÒ¶¨…±ÀÀh¸éþö ¶ª †mÐ ¶¢ÀÅf¸…j-lµÅ‡Ê¥ || </w:t>
      </w:r>
      <w:r w:rsidRPr="00F80021">
        <w:rPr>
          <w:rStyle w:val="3-Eng-Subheading-VedaVMSTeluguChar"/>
          <w:color w:val="auto"/>
          <w:sz w:val="28"/>
          <w:szCs w:val="28"/>
        </w:rPr>
        <w:t>(TS 1.1.14.2)</w:t>
      </w:r>
    </w:p>
    <w:p w14:paraId="01D8DEED" w14:textId="77777777" w:rsidR="003034C3" w:rsidRPr="00F80021" w:rsidRDefault="003034C3" w:rsidP="00995180">
      <w:pPr>
        <w:pBdr>
          <w:bottom w:val="single" w:sz="4" w:space="1" w:color="auto"/>
        </w:pBd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 xml:space="preserve">(MA Clû¼lÉ¶¢h¸ ¶pñhµïlû¼lÉ¶¢h¸ ¶ª»¬h¸±ÀµÀ sûµSµ¶¢hÉ CU¹Ø±µ†O¸±ÀµÀ ¶m†¶¢ÀB) </w:t>
      </w:r>
      <w:r w:rsidRPr="00F80021">
        <w:rPr>
          <w:rFonts w:ascii="Arial" w:hAnsi="Arial" w:cs="Arial"/>
          <w:b/>
          <w:sz w:val="28"/>
          <w:szCs w:val="28"/>
        </w:rPr>
        <w:t>2</w:t>
      </w:r>
      <w:r w:rsidRPr="00F80021">
        <w:rPr>
          <w:rFonts w:ascii="BRH Telugu Extra" w:hAnsi="BRH Telugu Extra" w:cs="BRH Telugu Extra"/>
          <w:b/>
          <w:sz w:val="40"/>
          <w:szCs w:val="40"/>
        </w:rPr>
        <w:t xml:space="preserve"> </w:t>
      </w:r>
    </w:p>
    <w:p w14:paraId="77ECD627" w14:textId="77777777" w:rsidR="003034C3" w:rsidRPr="00F80021" w:rsidRDefault="003034C3" w:rsidP="007E0F39">
      <w:pPr>
        <w:pStyle w:val="NoSpacing"/>
      </w:pPr>
    </w:p>
    <w:p w14:paraId="53E08EE1" w14:textId="77777777" w:rsidR="003034C3" w:rsidRPr="00F80021" w:rsidRDefault="003034C3" w:rsidP="002461DC">
      <w:pPr>
        <w:pStyle w:val="4-ULine-Subheading-VedaVMSTelugu"/>
        <w:rPr>
          <w:color w:val="auto"/>
        </w:rPr>
      </w:pPr>
      <w:r w:rsidRPr="00F80021">
        <w:rPr>
          <w:color w:val="auto"/>
        </w:rPr>
        <w:t>3. (lÉ¶¢h¸ - ¶¥ÀOµñB, Clû¼lÉ¶¢h¸ - Em¸çòg½, ¶pñhµïlû¼lÉ¶¢h¸ - E¶mçòB)</w:t>
      </w:r>
    </w:p>
    <w:p w14:paraId="68D6301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MA ¶pñ†¶¢B …¶¥ÀO¸ñ†±ÀµÀ …sû¹¶m†Ê¢ sûµ±µlûµö(S³î) …¶¬¶¢ïA …¶¢ÀiA …V¸Sµé…±ÀÉÀ ¶ªÀ†¶pÁ¹hµA|</w:t>
      </w:r>
    </w:p>
    <w:p w14:paraId="7C00DBB1" w14:textId="77777777" w:rsidR="007E0F39"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±ÀÇÃ ËlÇ†¢¸ï…n ¶¢Ã†¶mÀ©¸ …Y¶mÃ(S³Ø)…¶¨ï¶må±³ £†¥¹ön …£lµî…m¸ Z†S¸i || </w:t>
      </w:r>
    </w:p>
    <w:p w14:paraId="47F90B9D" w14:textId="77777777" w:rsidR="003034C3" w:rsidRPr="00F80021" w:rsidRDefault="003034C3" w:rsidP="007E0F39">
      <w:pPr>
        <w:pStyle w:val="3-Eng-Subheading-VedaVMSTelugu"/>
        <w:rPr>
          <w:rFonts w:ascii="BRH Telugu RN" w:hAnsi="BRH Telugu RN" w:cs="BRH Telugu RN"/>
          <w:color w:val="auto"/>
          <w:sz w:val="28"/>
          <w:szCs w:val="28"/>
        </w:rPr>
      </w:pPr>
      <w:r w:rsidRPr="00F80021">
        <w:rPr>
          <w:color w:val="auto"/>
          <w:sz w:val="28"/>
          <w:szCs w:val="28"/>
        </w:rPr>
        <w:t>(TB 2.8.2.3)</w:t>
      </w:r>
    </w:p>
    <w:p w14:paraId="383F58AF" w14:textId="77777777" w:rsidR="003034C3" w:rsidRPr="00F80021" w:rsidRDefault="003034C3" w:rsidP="007E0F39">
      <w:pPr>
        <w:pStyle w:val="NoSpacing"/>
      </w:pPr>
    </w:p>
    <w:p w14:paraId="7139F276" w14:textId="77777777" w:rsidR="00372287" w:rsidRPr="00F80021" w:rsidRDefault="00372287" w:rsidP="007E0F39">
      <w:pPr>
        <w:pStyle w:val="NoSpacing"/>
      </w:pPr>
    </w:p>
    <w:p w14:paraId="57177E3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…E…m¸çòg½ …¶¢Ã¶ªÀ m¸†±¼¶¨À …¶ªÀ¶p†jé-…¶¢À¶¬†¶¢À¶¥ñ¶¢A | </w:t>
      </w:r>
    </w:p>
    <w:p w14:paraId="3B530796" w14:textId="77777777" w:rsidR="003034C3" w:rsidRPr="00F80021" w:rsidRDefault="003034C3" w:rsidP="003034C3">
      <w:pPr>
        <w:autoSpaceDE w:val="0"/>
        <w:autoSpaceDN w:val="0"/>
        <w:adjustRightInd w:val="0"/>
        <w:spacing w:after="0" w:line="240" w:lineRule="auto"/>
        <w:rPr>
          <w:rStyle w:val="3-Eng-Subheading-VedaVMSTeluguChar"/>
          <w:color w:val="auto"/>
          <w:sz w:val="28"/>
          <w:szCs w:val="28"/>
        </w:rPr>
      </w:pPr>
      <w:r w:rsidRPr="00F80021">
        <w:rPr>
          <w:rFonts w:ascii="BRH Telugu Extra" w:hAnsi="BRH Telugu Extra" w:cs="BRH Telugu Extra"/>
          <w:sz w:val="40"/>
          <w:szCs w:val="40"/>
        </w:rPr>
        <w:t xml:space="preserve">¶m †¶¬ï«¸ï C…¶p±µA…Vµ¶m …Y±µ…«¸ ¶¢À†±µ…hÉ ¶p†iB || </w:t>
      </w:r>
      <w:r w:rsidRPr="00F80021">
        <w:rPr>
          <w:rStyle w:val="3-Eng-Subheading-VedaVMSTeluguChar"/>
          <w:color w:val="auto"/>
          <w:sz w:val="28"/>
          <w:szCs w:val="28"/>
        </w:rPr>
        <w:t>(TS 1.7.13.1)</w:t>
      </w:r>
    </w:p>
    <w:p w14:paraId="7B56D104" w14:textId="77777777" w:rsidR="003034C3" w:rsidRPr="00F80021" w:rsidRDefault="003034C3" w:rsidP="007E0F39">
      <w:pPr>
        <w:pStyle w:val="NoSpacing"/>
      </w:pPr>
    </w:p>
    <w:p w14:paraId="4C9D8A40" w14:textId="77777777" w:rsidR="007E0F39"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E†¶mçòA </w:t>
      </w:r>
      <w:r w:rsidR="00372287"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¢Ð …£¶¥ö…hµ¶ªê…±¼ ¶¬†¢¸¶¢À…Ê¬ Y‡ÊmsûµïB | …C«¸î†Oµ¶¢À…¶ªÀå OÉ†¶¢vB || </w:t>
      </w:r>
    </w:p>
    <w:p w14:paraId="52CDA692" w14:textId="77777777" w:rsidR="003034C3" w:rsidRPr="00F80021" w:rsidRDefault="003034C3" w:rsidP="007E0F39">
      <w:pPr>
        <w:pStyle w:val="3-Eng-Subheading-VedaVMSTelugu"/>
        <w:rPr>
          <w:rFonts w:ascii="BRH Telugu RN" w:hAnsi="BRH Telugu RN" w:cs="BRH Telugu RN"/>
          <w:color w:val="auto"/>
          <w:sz w:val="28"/>
          <w:szCs w:val="28"/>
        </w:rPr>
      </w:pPr>
      <w:r w:rsidRPr="00F80021">
        <w:rPr>
          <w:color w:val="auto"/>
          <w:sz w:val="28"/>
          <w:szCs w:val="28"/>
        </w:rPr>
        <w:t>(TS 1.6.12.1)</w:t>
      </w:r>
    </w:p>
    <w:p w14:paraId="367C0967" w14:textId="77777777" w:rsidR="003034C3" w:rsidRPr="00F80021" w:rsidRDefault="003034C3" w:rsidP="00995180">
      <w:pPr>
        <w:pBdr>
          <w:bottom w:val="single" w:sz="4" w:space="1" w:color="auto"/>
        </w:pBd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 xml:space="preserve">(MA Clû¼lÉ¶¢h¸ ¶pñhµïlû¼lÉ¶¢h¸ ¶ª»¬h¸±ÀµÀ sûµSµ¶¢hÉ ¶¥À†O¸ñ±ÀµÀ ¶m†¶¢ÀB) </w:t>
      </w:r>
      <w:r w:rsidR="003B3FC2" w:rsidRPr="00F80021">
        <w:rPr>
          <w:rFonts w:ascii="Arial" w:hAnsi="Arial" w:cs="Arial"/>
          <w:b/>
          <w:sz w:val="28"/>
          <w:szCs w:val="28"/>
        </w:rPr>
        <w:t>3</w:t>
      </w:r>
    </w:p>
    <w:p w14:paraId="4F819081" w14:textId="77777777" w:rsidR="003034C3" w:rsidRPr="00F80021" w:rsidRDefault="003034C3" w:rsidP="002E7A7C">
      <w:pPr>
        <w:pStyle w:val="NoSpacing"/>
      </w:pPr>
    </w:p>
    <w:p w14:paraId="389187C5" w14:textId="77777777" w:rsidR="003034C3" w:rsidRPr="00F80021" w:rsidRDefault="003034C3" w:rsidP="002461DC">
      <w:pPr>
        <w:pStyle w:val="4-ULine-Subheading-VedaVMSTelugu"/>
        <w:rPr>
          <w:color w:val="auto"/>
        </w:rPr>
      </w:pPr>
      <w:r w:rsidRPr="00F80021">
        <w:rPr>
          <w:color w:val="auto"/>
        </w:rPr>
        <w:t>4. (lÉ¶¢h¸ - «Ò¶¢ÀB/Vµ¶mçò¶¢Ã, Clû¼lÉ¶¢h¸-</w:t>
      </w:r>
      <w:r w:rsidR="002E7A7C" w:rsidRPr="00F80021">
        <w:rPr>
          <w:color w:val="auto"/>
        </w:rPr>
        <w:t xml:space="preserve"> D¶pB</w:t>
      </w:r>
      <w:r w:rsidRPr="00F80021">
        <w:rPr>
          <w:color w:val="auto"/>
        </w:rPr>
        <w:t>, ¶pñhµïlû¼lÉ¶¢h¸ - SÓ±¿)</w:t>
      </w:r>
    </w:p>
    <w:p w14:paraId="4212616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D†q¸ï±ÀµÀ…¶ªö ¶ª†Ê¢ÀhµÀ hÉ …£¶¥ö†hµB «Ò…¶¢À ¶¢Å†»¨ä±ÀµÀA | </w:t>
      </w:r>
    </w:p>
    <w:p w14:paraId="562FF8F9" w14:textId="77777777" w:rsidR="003034C3" w:rsidRPr="00F80021" w:rsidRDefault="003034C3" w:rsidP="003034C3">
      <w:pPr>
        <w:autoSpaceDE w:val="0"/>
        <w:autoSpaceDN w:val="0"/>
        <w:adjustRightInd w:val="0"/>
        <w:spacing w:after="0" w:line="240" w:lineRule="auto"/>
        <w:rPr>
          <w:rStyle w:val="3-Eng-Subheading-VedaVMSTeluguChar"/>
          <w:color w:val="auto"/>
        </w:rPr>
      </w:pPr>
      <w:r w:rsidRPr="00F80021">
        <w:rPr>
          <w:rFonts w:ascii="BRH Telugu Extra" w:hAnsi="BRH Telugu Extra" w:cs="BRH Telugu Extra"/>
          <w:sz w:val="40"/>
          <w:szCs w:val="40"/>
        </w:rPr>
        <w:t xml:space="preserve">sûµ…¢¸ ¢¸†Y¶ªï ¶ªA…SµkÉ || </w:t>
      </w:r>
      <w:r w:rsidRPr="00F80021">
        <w:rPr>
          <w:rStyle w:val="3-Eng-Subheading-VedaVMSTeluguChar"/>
          <w:color w:val="auto"/>
          <w:sz w:val="28"/>
          <w:szCs w:val="28"/>
        </w:rPr>
        <w:t>(TS 4.2.7.4)</w:t>
      </w:r>
    </w:p>
    <w:p w14:paraId="096F3DA7"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p>
    <w:p w14:paraId="0B9CF74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…C¶pûÁýù…Ê¢À «Ò†È¢Ã Csñ¤…lµ¶må±³ £†¥¹ön sûÉ…¶¨Y¹ | </w:t>
      </w:r>
    </w:p>
    <w:p w14:paraId="1FC81154" w14:textId="77777777" w:rsidR="003034C3" w:rsidRPr="00F80021" w:rsidRDefault="003034C3" w:rsidP="003034C3">
      <w:pPr>
        <w:autoSpaceDE w:val="0"/>
        <w:autoSpaceDN w:val="0"/>
        <w:adjustRightInd w:val="0"/>
        <w:spacing w:after="0" w:line="240" w:lineRule="auto"/>
        <w:rPr>
          <w:rFonts w:ascii="BRH Telugu RN" w:hAnsi="BRH Telugu RN" w:cs="BRH Telugu RN"/>
          <w:sz w:val="28"/>
          <w:szCs w:val="28"/>
        </w:rPr>
      </w:pPr>
      <w:r w:rsidRPr="00F80021">
        <w:rPr>
          <w:rFonts w:ascii="BRH Telugu Extra" w:hAnsi="BRH Telugu Extra" w:cs="BRH Telugu Extra"/>
          <w:sz w:val="40"/>
          <w:szCs w:val="40"/>
        </w:rPr>
        <w:t>…CS¼é†cÛ …£¶¥ö-†¶¥AsûµÀ…¶¢¶¢Ã-†¶p¶¥Û …£¶¥ö†sûÉ¶¨aB ||</w:t>
      </w:r>
      <w:r w:rsidR="002E7A7C" w:rsidRPr="00F80021">
        <w:rPr>
          <w:rFonts w:ascii="BRH Telugu Extra" w:hAnsi="BRH Telugu Extra" w:cs="BRH Telugu Extra"/>
          <w:sz w:val="28"/>
          <w:szCs w:val="28"/>
        </w:rPr>
        <w:t xml:space="preserve"> </w:t>
      </w:r>
      <w:r w:rsidRPr="00F80021">
        <w:rPr>
          <w:rStyle w:val="3-Eng-Subheading-VedaVMSTeluguChar"/>
          <w:color w:val="auto"/>
          <w:sz w:val="28"/>
          <w:szCs w:val="28"/>
        </w:rPr>
        <w:t>(TB 2.5.8.6)</w:t>
      </w:r>
      <w:r w:rsidRPr="00F80021">
        <w:rPr>
          <w:rFonts w:ascii="BRH Telugu RN" w:hAnsi="BRH Telugu RN" w:cs="BRH Telugu RN"/>
          <w:sz w:val="28"/>
          <w:szCs w:val="28"/>
        </w:rPr>
        <w:t xml:space="preserve"> </w:t>
      </w:r>
    </w:p>
    <w:p w14:paraId="594D7A83" w14:textId="77777777" w:rsidR="003034C3" w:rsidRPr="00F80021" w:rsidRDefault="003034C3" w:rsidP="002E7A7C">
      <w:pPr>
        <w:pStyle w:val="NoSpacing"/>
      </w:pPr>
    </w:p>
    <w:p w14:paraId="0C61D9D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…SÓ±¿ †£À¶¢Ã±ÀµÀ ¶ª…wv¹…n hµ…°µhÉï†Oµ¶pl¿ …l¼ö¶p…l¿ «¸ Vµ†hµÀ¶¨êl¿ |</w:t>
      </w:r>
    </w:p>
    <w:p w14:paraId="20EFF12B" w14:textId="77777777" w:rsidR="002E7A7C"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…C©¸à†¶p…l¿ ¶m†¶¢¶pl¿ s…sûµÃ¶¢Á†¾¨ …¶ª¶¬‡«¸ñ°µ±¸ ¶p…±µÊ¢À †¢Ðï¶¢À´mé ||</w:t>
      </w:r>
    </w:p>
    <w:p w14:paraId="3003B818" w14:textId="77777777" w:rsidR="003034C3" w:rsidRPr="00F80021" w:rsidRDefault="003034C3" w:rsidP="003034C3">
      <w:pPr>
        <w:autoSpaceDE w:val="0"/>
        <w:autoSpaceDN w:val="0"/>
        <w:adjustRightInd w:val="0"/>
        <w:spacing w:after="0" w:line="240" w:lineRule="auto"/>
        <w:rPr>
          <w:rFonts w:ascii="BRH Telugu RN" w:hAnsi="BRH Telugu RN" w:cs="BRH Telugu RN"/>
          <w:sz w:val="28"/>
          <w:szCs w:val="28"/>
        </w:rPr>
      </w:pPr>
      <w:r w:rsidRPr="00F80021">
        <w:rPr>
          <w:rStyle w:val="3-Eng-Subheading-VedaVMSTeluguChar"/>
          <w:color w:val="auto"/>
          <w:sz w:val="28"/>
          <w:szCs w:val="28"/>
        </w:rPr>
        <w:t>(TB .2.4.6.11)</w:t>
      </w:r>
      <w:r w:rsidRPr="00F80021">
        <w:rPr>
          <w:rFonts w:ascii="BRH Telugu RN" w:hAnsi="BRH Telugu RN" w:cs="BRH Telugu RN"/>
          <w:sz w:val="28"/>
          <w:szCs w:val="28"/>
        </w:rPr>
        <w:t xml:space="preserve"> </w:t>
      </w:r>
    </w:p>
    <w:p w14:paraId="19BA3069" w14:textId="77777777" w:rsidR="003034C3" w:rsidRPr="00F80021" w:rsidRDefault="003034C3" w:rsidP="00995180">
      <w:pPr>
        <w:pBdr>
          <w:bottom w:val="single" w:sz="4" w:space="1" w:color="auto"/>
        </w:pBd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 xml:space="preserve">(MA Clû¼lÉ¶¢h¸ ¶pñhµïlû¼lÉ¶¢h¸ ¶ª»¬h¸±ÀµÀ sûµSµ¶¢hÉ «Ò†¶¢Ã±ÀµÀ ¶m†¶¢ÀB) </w:t>
      </w:r>
      <w:r w:rsidRPr="00F80021">
        <w:rPr>
          <w:rFonts w:ascii="Arial" w:hAnsi="Arial" w:cs="Arial"/>
          <w:b/>
          <w:sz w:val="28"/>
          <w:szCs w:val="28"/>
        </w:rPr>
        <w:t xml:space="preserve">4 </w:t>
      </w:r>
    </w:p>
    <w:p w14:paraId="16DFEEC2" w14:textId="77777777" w:rsidR="003034C3" w:rsidRPr="00F80021" w:rsidRDefault="003034C3" w:rsidP="002E7A7C">
      <w:pPr>
        <w:pStyle w:val="NoSpacing"/>
      </w:pPr>
    </w:p>
    <w:p w14:paraId="27D74E50" w14:textId="77777777" w:rsidR="000914DF" w:rsidRPr="00F80021" w:rsidRDefault="000914DF" w:rsidP="002E7A7C">
      <w:pPr>
        <w:pStyle w:val="NoSpacing"/>
      </w:pPr>
    </w:p>
    <w:p w14:paraId="09E411A2" w14:textId="77777777" w:rsidR="000914DF" w:rsidRPr="00F80021" w:rsidRDefault="000914DF" w:rsidP="002E7A7C">
      <w:pPr>
        <w:pStyle w:val="NoSpacing"/>
      </w:pPr>
    </w:p>
    <w:p w14:paraId="0D851AAB" w14:textId="77777777" w:rsidR="000914DF" w:rsidRPr="00F80021" w:rsidRDefault="000914DF" w:rsidP="002E7A7C">
      <w:pPr>
        <w:pStyle w:val="NoSpacing"/>
      </w:pPr>
    </w:p>
    <w:p w14:paraId="465CC90B" w14:textId="77777777" w:rsidR="000914DF" w:rsidRPr="00F80021" w:rsidRDefault="000914DF" w:rsidP="002E7A7C">
      <w:pPr>
        <w:pStyle w:val="NoSpacing"/>
      </w:pPr>
    </w:p>
    <w:p w14:paraId="70998A4D" w14:textId="77777777" w:rsidR="000914DF" w:rsidRPr="00F80021" w:rsidRDefault="000914DF" w:rsidP="002E7A7C">
      <w:pPr>
        <w:pStyle w:val="NoSpacing"/>
      </w:pPr>
    </w:p>
    <w:p w14:paraId="4D5BADF9" w14:textId="77777777" w:rsidR="003034C3" w:rsidRPr="00F80021" w:rsidRDefault="003034C3" w:rsidP="002461DC">
      <w:pPr>
        <w:pStyle w:val="4-ULine-Subheading-VedaVMSTelugu"/>
        <w:rPr>
          <w:color w:val="auto"/>
        </w:rPr>
      </w:pPr>
      <w:r w:rsidRPr="00F80021">
        <w:rPr>
          <w:color w:val="auto"/>
        </w:rPr>
        <w:lastRenderedPageBreak/>
        <w:t>5. (lÉ¶¢h¸ - sÀlûµB, Clû¼lÉ¶¢h¸ - £¶¨ÀäB , ¶pñhµïlû¼lÉ¶¢h¸ - ¶pÁ±µÀ¶¨ m¸±¸±ÀµÀgB)</w:t>
      </w:r>
    </w:p>
    <w:p w14:paraId="512E08F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MA Gl³†sÀlûµï«¸ö…SÉé ¶pñ†iY¹SµÅÊ¬ï¶m £À©¸à…¶pÁ¹±Éå ¶ª(S³î) †¶ªÅYÉk¸ …¶</w:t>
      </w:r>
      <w:r w:rsidR="00995180" w:rsidRPr="00F80021">
        <w:rPr>
          <w:rFonts w:ascii="BRH Telugu Extra" w:hAnsi="BRH Telugu Extra" w:cs="BRH Telugu Extra"/>
          <w:sz w:val="40"/>
          <w:szCs w:val="40"/>
        </w:rPr>
        <w:br/>
      </w:r>
      <w:r w:rsidRPr="00F80021">
        <w:rPr>
          <w:rFonts w:ascii="BRH Telugu Extra" w:hAnsi="BRH Telugu Extra" w:cs="BRH Telugu Extra"/>
          <w:sz w:val="40"/>
          <w:szCs w:val="40"/>
        </w:rPr>
        <w:t>¢À±ÀµÀ†cÛ</w:t>
      </w:r>
      <w:r w:rsidR="002E7A7C"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w:t>
      </w:r>
    </w:p>
    <w:p w14:paraId="6E1BC273" w14:textId="77777777" w:rsidR="003034C3" w:rsidRPr="00F80021" w:rsidRDefault="003034C3" w:rsidP="003034C3">
      <w:pPr>
        <w:autoSpaceDE w:val="0"/>
        <w:autoSpaceDN w:val="0"/>
        <w:adjustRightInd w:val="0"/>
        <w:spacing w:after="0" w:line="240" w:lineRule="auto"/>
        <w:rPr>
          <w:rStyle w:val="3-Eng-Subheading-VedaVMSTeluguChar"/>
          <w:color w:val="auto"/>
        </w:rPr>
      </w:pPr>
      <w:r w:rsidRPr="00F80021">
        <w:rPr>
          <w:rFonts w:ascii="BRH Telugu Extra" w:hAnsi="BRH Telugu Extra" w:cs="BRH Telugu Extra"/>
          <w:sz w:val="40"/>
          <w:szCs w:val="40"/>
        </w:rPr>
        <w:t xml:space="preserve">¶pÁ†¶mB …OµÅgö(S³Ø)†«¸åþö …»phµ…±µA </w:t>
      </w:r>
      <w:r w:rsidR="000914DF"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±ÀµÀÀ†¢¸¶m-…¶¢Àm¸öh¸(†S³î)…¾ª hµö…±ÀÀ hµ†¶mÀå…Ê¢ÀhµA ||  </w:t>
      </w:r>
      <w:r w:rsidRPr="00F80021">
        <w:rPr>
          <w:rStyle w:val="3-Eng-Subheading-VedaVMSTeluguChar"/>
          <w:color w:val="auto"/>
          <w:sz w:val="28"/>
          <w:szCs w:val="28"/>
        </w:rPr>
        <w:t>(TS 4.7.13.5)</w:t>
      </w:r>
    </w:p>
    <w:p w14:paraId="39FFAF3D" w14:textId="77777777" w:rsidR="003034C3" w:rsidRPr="00F80021" w:rsidRDefault="003034C3" w:rsidP="002E7A7C">
      <w:pPr>
        <w:pStyle w:val="NoSpacing"/>
      </w:pPr>
    </w:p>
    <w:p w14:paraId="20F27B92" w14:textId="77777777" w:rsidR="003034C3" w:rsidRPr="00F80021" w:rsidRDefault="003034C3" w:rsidP="003034C3">
      <w:pPr>
        <w:autoSpaceDE w:val="0"/>
        <w:autoSpaceDN w:val="0"/>
        <w:adjustRightInd w:val="0"/>
        <w:spacing w:after="0" w:line="240" w:lineRule="auto"/>
        <w:rPr>
          <w:rStyle w:val="3-Eng-Subheading-VedaVMSTeluguChar"/>
          <w:color w:val="auto"/>
          <w:sz w:val="28"/>
          <w:szCs w:val="28"/>
        </w:rPr>
      </w:pPr>
      <w:r w:rsidRPr="00F80021">
        <w:rPr>
          <w:rFonts w:ascii="BRH Telugu Extra" w:hAnsi="BRH Telugu Extra" w:cs="BRH Telugu Extra"/>
          <w:sz w:val="40"/>
          <w:szCs w:val="40"/>
        </w:rPr>
        <w:t xml:space="preserve">…ElµA </w:t>
      </w:r>
      <w:r w:rsidR="002D791B"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£…¶¨Àä±³ £†VµOµñÊ¢À …hÉñlû¸ n†lµlûÉ …¶plµA | ¶ª†¶¢ÀÃfûµ¶¢À¶ªï q¸(S³î) …¶ªÀ±É || </w:t>
      </w:r>
      <w:r w:rsidRPr="00F80021">
        <w:rPr>
          <w:rStyle w:val="3-Eng-Subheading-VedaVMSTeluguChar"/>
          <w:color w:val="auto"/>
          <w:sz w:val="28"/>
          <w:szCs w:val="28"/>
        </w:rPr>
        <w:t>(TS 1.2.13.1)</w:t>
      </w:r>
    </w:p>
    <w:p w14:paraId="117B63AA" w14:textId="77777777" w:rsidR="003034C3" w:rsidRPr="00F80021" w:rsidRDefault="003034C3" w:rsidP="002E7A7C">
      <w:pPr>
        <w:pStyle w:val="NoSpacing"/>
      </w:pPr>
    </w:p>
    <w:p w14:paraId="45AB192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£†©Òä …±µ±¸†d¶¢À…»ª £‡©ÒäB …¶pÅ¶¨á†¶¢À…»ª £…©Òä-¶¥é‡Êpåò…«Òæ £…©ÒäB ¶ªÃï†±µ…»ª </w:t>
      </w:r>
    </w:p>
    <w:p w14:paraId="4FF0769C" w14:textId="77777777" w:rsidR="003034C3" w:rsidRPr="00F80021" w:rsidRDefault="003034C3" w:rsidP="003034C3">
      <w:pPr>
        <w:autoSpaceDE w:val="0"/>
        <w:autoSpaceDN w:val="0"/>
        <w:adjustRightInd w:val="0"/>
        <w:spacing w:after="0" w:line="240" w:lineRule="auto"/>
        <w:rPr>
          <w:rFonts w:ascii="BRH Telugu RN" w:hAnsi="BRH Telugu RN" w:cs="BRH Telugu RN"/>
          <w:sz w:val="28"/>
          <w:szCs w:val="28"/>
        </w:rPr>
      </w:pPr>
      <w:r w:rsidRPr="00F80021">
        <w:rPr>
          <w:rFonts w:ascii="BRH Telugu Extra" w:hAnsi="BRH Telugu Extra" w:cs="BRH Telugu Extra"/>
          <w:sz w:val="40"/>
          <w:szCs w:val="40"/>
        </w:rPr>
        <w:t>£‡©Òä±³ …lûµÀñ¶¢†¶¢À»ª ËÈ¢…¶¨ä¶¢†¶¢À…»ª £†¶¨äÊ¢ h¸ö ||</w:t>
      </w:r>
      <w:r w:rsidRPr="00F80021">
        <w:rPr>
          <w:rFonts w:ascii="BRH Telugu Extra" w:hAnsi="BRH Telugu Extra" w:cs="BRH Telugu Extra"/>
          <w:sz w:val="28"/>
          <w:szCs w:val="28"/>
        </w:rPr>
        <w:t xml:space="preserve"> </w:t>
      </w:r>
      <w:r w:rsidRPr="00F80021">
        <w:rPr>
          <w:rStyle w:val="3-Eng-Subheading-VedaVMSTeluguChar"/>
          <w:color w:val="auto"/>
          <w:sz w:val="28"/>
          <w:szCs w:val="28"/>
        </w:rPr>
        <w:t>(TS 1.2.13.3)</w:t>
      </w:r>
    </w:p>
    <w:p w14:paraId="5703142A" w14:textId="77777777" w:rsidR="003034C3" w:rsidRPr="00F80021" w:rsidRDefault="003034C3" w:rsidP="00995180">
      <w:pPr>
        <w:pBdr>
          <w:bottom w:val="single" w:sz="4" w:space="1" w:color="auto"/>
        </w:pBd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 xml:space="preserve">(MA Clû¼lÉ¶¢h¸ ¶pñhµïlû¼lÉ¶¢h¸ ¶ª»¬h¸±ÀµÀ sûµSµ¶¢hÉ sÀ†lû¸…±ÀµÀ ¶m†¶¢ÀB) </w:t>
      </w:r>
      <w:r w:rsidRPr="00F80021">
        <w:rPr>
          <w:rFonts w:ascii="Arial" w:hAnsi="Arial" w:cs="Arial"/>
          <w:b/>
          <w:sz w:val="28"/>
          <w:szCs w:val="28"/>
        </w:rPr>
        <w:t>5</w:t>
      </w:r>
      <w:r w:rsidRPr="00F80021">
        <w:rPr>
          <w:rFonts w:ascii="BRH Telugu Extra" w:hAnsi="BRH Telugu Extra" w:cs="BRH Telugu Extra"/>
          <w:b/>
          <w:sz w:val="40"/>
          <w:szCs w:val="40"/>
        </w:rPr>
        <w:t xml:space="preserve"> </w:t>
      </w:r>
    </w:p>
    <w:p w14:paraId="2C2972C4" w14:textId="77777777" w:rsidR="003034C3" w:rsidRPr="00F80021" w:rsidRDefault="003034C3" w:rsidP="002461DC">
      <w:pPr>
        <w:pStyle w:val="4-ULine-Subheading-VedaVMSTelugu"/>
        <w:rPr>
          <w:color w:val="auto"/>
        </w:rPr>
      </w:pPr>
      <w:r w:rsidRPr="00F80021">
        <w:rPr>
          <w:color w:val="auto"/>
        </w:rPr>
        <w:t>6. (lÉ¶¢h¸ - sÀ¶¬¶ªêiB, Clû¼lÉ¶¢h¸ - E¶mçò¶¢À±µÀhµ, ¶pñhµïlû¼lÉ¶¢h¸ - sñ¶¬î´m)</w:t>
      </w:r>
    </w:p>
    <w:p w14:paraId="4D24851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MA sÅ†¶¬¶ªê…hÉ C…i ±ÀµÀ…lµ±Ðï C±³‡¶®l³ …lµÀï¶¢Àl³-…£sû¹…i Oµñ†hµÀ …¶¢ÀYÝ†Êm¶¨À |</w:t>
      </w:r>
    </w:p>
    <w:p w14:paraId="0D11E267" w14:textId="77777777" w:rsidR="00C9066A"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±ÀµÀ…l¿çlµ…±ÀµÀVµÜ †¶¢¶ª±µå ¶pñY¹…hµ hµ…lµ«¸î…¶ªÀ lµñ†£gA lûÉ»¬ …WhµñA || </w:t>
      </w:r>
    </w:p>
    <w:p w14:paraId="02273B40" w14:textId="77777777" w:rsidR="003034C3" w:rsidRPr="00F80021" w:rsidRDefault="003034C3" w:rsidP="00C9066A">
      <w:pPr>
        <w:pStyle w:val="3-Eng-Subheading-VedaVMSTelugu"/>
        <w:rPr>
          <w:rFonts w:ascii="BRH Telugu RN" w:hAnsi="BRH Telugu RN" w:cs="BRH Telugu RN"/>
          <w:color w:val="auto"/>
          <w:sz w:val="28"/>
          <w:szCs w:val="28"/>
        </w:rPr>
      </w:pPr>
      <w:r w:rsidRPr="00F80021">
        <w:rPr>
          <w:color w:val="auto"/>
          <w:sz w:val="28"/>
          <w:szCs w:val="28"/>
        </w:rPr>
        <w:t>(TS 1.8.22.2)</w:t>
      </w:r>
    </w:p>
    <w:p w14:paraId="3618B1B6" w14:textId="77777777" w:rsidR="003034C3" w:rsidRPr="00F80021" w:rsidRDefault="003034C3" w:rsidP="00C9066A">
      <w:pPr>
        <w:pStyle w:val="NoSpacing"/>
      </w:pPr>
    </w:p>
    <w:p w14:paraId="6C66541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E†¶mçò¶¢À±µÀhµö …E¶¬ †q¸…»¬ «Ò…¶¢ÀA </w:t>
      </w:r>
      <w:r w:rsidR="0063345B"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±ÀµÀ†k¸ ¥¹…±¸ïhÉ C†»psB …¶ªÀhµ†¶ªï |</w:t>
      </w:r>
    </w:p>
    <w:p w14:paraId="2CB4869E" w14:textId="77777777" w:rsidR="00C9066A"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 ¶pñ†g½…j hµ†¶¢ ¶¥Ã…±µ ¶¥…±µîm¸é-†£¢¸¶ªnå …Oµ¶¢†±ÀµÀB ¶ªÀ…±ÀµÀY¹ßB || </w:t>
      </w:r>
    </w:p>
    <w:p w14:paraId="249D1EE9" w14:textId="77777777" w:rsidR="0063345B" w:rsidRPr="00F80021" w:rsidRDefault="0063345B" w:rsidP="003034C3">
      <w:pPr>
        <w:autoSpaceDE w:val="0"/>
        <w:autoSpaceDN w:val="0"/>
        <w:adjustRightInd w:val="0"/>
        <w:spacing w:after="0" w:line="240" w:lineRule="auto"/>
        <w:rPr>
          <w:rFonts w:ascii="BRH Telugu Extra" w:hAnsi="BRH Telugu Extra" w:cs="BRH Telugu Extra"/>
          <w:sz w:val="40"/>
          <w:szCs w:val="40"/>
        </w:rPr>
      </w:pPr>
    </w:p>
    <w:p w14:paraId="3AB79D5F" w14:textId="77777777" w:rsidR="003034C3" w:rsidRPr="00F80021" w:rsidRDefault="003034C3" w:rsidP="00C9066A">
      <w:pPr>
        <w:pStyle w:val="3-Eng-Subheading-VedaVMSTelugu"/>
        <w:rPr>
          <w:rFonts w:ascii="BRH Telugu RN" w:hAnsi="BRH Telugu RN" w:cs="BRH Telugu RN"/>
          <w:color w:val="auto"/>
          <w:sz w:val="28"/>
          <w:szCs w:val="28"/>
        </w:rPr>
      </w:pPr>
      <w:r w:rsidRPr="00F80021">
        <w:rPr>
          <w:color w:val="auto"/>
          <w:sz w:val="28"/>
          <w:szCs w:val="28"/>
        </w:rPr>
        <w:t>(TS 1.4.18.1)</w:t>
      </w:r>
    </w:p>
    <w:p w14:paraId="311D1F5A" w14:textId="77777777" w:rsidR="003034C3" w:rsidRPr="00F80021" w:rsidRDefault="003034C3" w:rsidP="00C9066A">
      <w:pPr>
        <w:pStyle w:val="NoSpacing"/>
      </w:pPr>
    </w:p>
    <w:p w14:paraId="4548915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sñ†¶¬îY…Y¹ß¶mA †¶pñ…kµ¶¢ÀA …¶pÁ±µ…«¸ål³ £†¾ª…¶¢ÀhµB …¶ªÀ±µÀ†VÐ …Ê¢¶m †D¶¢B |</w:t>
      </w:r>
    </w:p>
    <w:p w14:paraId="0BFD9C8B" w14:textId="77777777" w:rsidR="00C9066A"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¶ª…sÀlû¼é†±ÀµÃ G…¶p¶¢Ã †C¶ªï …£©¸áB …¶ªhµ…¶¥Û ±ÀÇÃ…n¶¢À-†¶ªhµ…¶¥Û £†¶¢B || </w:t>
      </w:r>
    </w:p>
    <w:p w14:paraId="1B6B285C" w14:textId="77777777" w:rsidR="003034C3" w:rsidRPr="00F80021" w:rsidRDefault="003034C3" w:rsidP="00C9066A">
      <w:pPr>
        <w:pStyle w:val="3-Eng-Subheading-VedaVMSTelugu"/>
        <w:rPr>
          <w:rFonts w:ascii="BRH Telugu RN" w:hAnsi="BRH Telugu RN" w:cs="BRH Telugu RN"/>
          <w:color w:val="auto"/>
          <w:sz w:val="28"/>
          <w:szCs w:val="28"/>
        </w:rPr>
      </w:pPr>
      <w:r w:rsidRPr="00F80021">
        <w:rPr>
          <w:color w:val="auto"/>
          <w:sz w:val="28"/>
          <w:szCs w:val="28"/>
        </w:rPr>
        <w:t>(TS 4.2.8.2)</w:t>
      </w:r>
    </w:p>
    <w:p w14:paraId="78F81D2C" w14:textId="77777777" w:rsidR="003034C3" w:rsidRPr="00F80021" w:rsidRDefault="003034C3" w:rsidP="00995180">
      <w:pPr>
        <w:pBdr>
          <w:bottom w:val="single" w:sz="4" w:space="1" w:color="auto"/>
        </w:pBd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 xml:space="preserve">(MA Clû¼lÉ¶¢h¸ ¶pñhµïlû¼lÉ¶¢h¸ ¶ª»¬h¸±ÀµÀ sûµSµ¶¢hÉ sÅ…¶¬¶ªê†hµ…±ÀÉÀ ¶m†¶¢ÀB) </w:t>
      </w:r>
      <w:r w:rsidRPr="00F80021">
        <w:rPr>
          <w:rFonts w:ascii="Arial" w:hAnsi="Arial" w:cs="Arial"/>
          <w:b/>
          <w:sz w:val="28"/>
          <w:szCs w:val="28"/>
        </w:rPr>
        <w:t>6</w:t>
      </w:r>
      <w:r w:rsidRPr="00F80021">
        <w:rPr>
          <w:rFonts w:ascii="BRH Telugu Extra" w:hAnsi="BRH Telugu Extra" w:cs="BRH Telugu Extra"/>
          <w:b/>
          <w:sz w:val="40"/>
          <w:szCs w:val="40"/>
        </w:rPr>
        <w:t xml:space="preserve"> </w:t>
      </w:r>
    </w:p>
    <w:p w14:paraId="61841353" w14:textId="77777777" w:rsidR="003034C3" w:rsidRPr="00F80021" w:rsidRDefault="003034C3" w:rsidP="00F13D41">
      <w:pPr>
        <w:pStyle w:val="NoSpacing"/>
      </w:pPr>
    </w:p>
    <w:p w14:paraId="22E63830" w14:textId="77777777" w:rsidR="003034C3" w:rsidRPr="00F80021" w:rsidRDefault="003034C3" w:rsidP="002461DC">
      <w:pPr>
        <w:pStyle w:val="4-ULine-Subheading-VedaVMSTelugu"/>
        <w:rPr>
          <w:color w:val="auto"/>
        </w:rPr>
      </w:pPr>
      <w:r w:rsidRPr="00F80021">
        <w:rPr>
          <w:color w:val="auto"/>
        </w:rPr>
        <w:t>7. (lÉ¶¢h¸ - ¶¥ËÈm¶¥Û±µB, Clû¼lÉ¶¢h¸ - ¶pñY¹¶piB, ¶pñhµïlû¼lÉ¶¢h¸ - ±ÀµÀ¶¢ÀB)</w:t>
      </w:r>
    </w:p>
    <w:p w14:paraId="75064587" w14:textId="77777777" w:rsidR="003034C3" w:rsidRPr="00F80021" w:rsidRDefault="003034C3" w:rsidP="003034C3">
      <w:pPr>
        <w:autoSpaceDE w:val="0"/>
        <w:autoSpaceDN w:val="0"/>
        <w:adjustRightInd w:val="0"/>
        <w:spacing w:after="0" w:line="240" w:lineRule="auto"/>
        <w:rPr>
          <w:rStyle w:val="3-Eng-Subheading-VedaVMSTeluguChar"/>
          <w:color w:val="auto"/>
        </w:rPr>
      </w:pPr>
      <w:r w:rsidRPr="00F80021">
        <w:rPr>
          <w:rFonts w:ascii="BRH Telugu Extra" w:hAnsi="BRH Telugu Extra" w:cs="BRH Telugu Extra"/>
          <w:sz w:val="40"/>
          <w:szCs w:val="40"/>
        </w:rPr>
        <w:t xml:space="preserve">MA ¶¥†mÐé …lÉ¤-…±µtû†¶¨à…±ÀµÀ D†qÒ sûµ¶¢¶mÀå …¾phµ‡±ÀÉÀ | </w:t>
      </w:r>
      <w:r w:rsidR="00AD190C"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¶¥A </w:t>
      </w:r>
      <w:r w:rsidR="00AD190C"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±ÀÇÃ…±µtû-†¶ªñ¶¢¶mÀå ¶mB || </w:t>
      </w:r>
      <w:r w:rsidRPr="00F80021">
        <w:rPr>
          <w:rStyle w:val="3-Eng-Subheading-VedaVMSTeluguChar"/>
          <w:color w:val="auto"/>
          <w:sz w:val="28"/>
          <w:szCs w:val="28"/>
        </w:rPr>
        <w:t>(TA 7.42.4)</w:t>
      </w:r>
    </w:p>
    <w:p w14:paraId="0CA63FD0" w14:textId="77777777" w:rsidR="003034C3" w:rsidRPr="00F80021" w:rsidRDefault="003034C3" w:rsidP="00F13D41">
      <w:pPr>
        <w:pStyle w:val="NoSpacing"/>
      </w:pPr>
    </w:p>
    <w:p w14:paraId="60EAB41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¶pñ†Y¹¶p…hÉ ¶m hµö…lÉh¸-…¶mïmÐï £†¥¹ö …Y¹h¸…n ¶p…±¼h¸ †ssûµÃ¶¢ |</w:t>
      </w:r>
    </w:p>
    <w:p w14:paraId="270C235C" w14:textId="77777777" w:rsidR="003034C3" w:rsidRPr="00F80021" w:rsidRDefault="003034C3" w:rsidP="003034C3">
      <w:pPr>
        <w:autoSpaceDE w:val="0"/>
        <w:autoSpaceDN w:val="0"/>
        <w:adjustRightInd w:val="0"/>
        <w:spacing w:after="0" w:line="240" w:lineRule="auto"/>
        <w:rPr>
          <w:rFonts w:ascii="BRH Telugu RN" w:hAnsi="BRH Telugu RN" w:cs="BRH Telugu RN"/>
          <w:sz w:val="28"/>
          <w:szCs w:val="28"/>
        </w:rPr>
      </w:pPr>
      <w:r w:rsidRPr="00F80021">
        <w:rPr>
          <w:rFonts w:ascii="BRH Telugu Extra" w:hAnsi="BRH Telugu Extra" w:cs="BRH Telugu Extra"/>
          <w:sz w:val="40"/>
          <w:szCs w:val="40"/>
        </w:rPr>
        <w:t xml:space="preserve">±ÀµÀ†h¸Ö¶¢ÃÊªå YÂ…¶¬À¶¢À¶ªå†mÐé C¶ªÀå …¶¢±ÀµÀ(S³Ø) †«¸ï…¶¢À </w:t>
      </w:r>
      <w:r w:rsidR="00995180"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¶p†hµ±ÀÇÃ ±µ…±ÀÃg¸A || </w:t>
      </w:r>
      <w:r w:rsidRPr="00F80021">
        <w:rPr>
          <w:rStyle w:val="3-Eng-Subheading-VedaVMSTeluguChar"/>
          <w:color w:val="auto"/>
          <w:sz w:val="28"/>
          <w:szCs w:val="28"/>
        </w:rPr>
        <w:t>(TS 1.8.14.2)</w:t>
      </w:r>
    </w:p>
    <w:p w14:paraId="17B55911" w14:textId="77777777" w:rsidR="003034C3" w:rsidRPr="00F80021" w:rsidRDefault="003034C3" w:rsidP="00F13D41">
      <w:pPr>
        <w:pStyle w:val="NoSpacing"/>
      </w:pPr>
    </w:p>
    <w:p w14:paraId="2326901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…E¶¢ÀA </w:t>
      </w:r>
      <w:r w:rsidR="00AD190C"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†±ÀµÀ¶¢À ¶pñ…¶ªå±µ¶¢Ã»¬ ¾ªl¸†UºÖ±ÐtûB …»phµÅ†tûB ¶ªA</w:t>
      </w:r>
      <w:r w:rsidR="009A4AE4" w:rsidRPr="00F80021">
        <w:rPr>
          <w:rFonts w:ascii="BRH Devanagari Extra" w:hAnsi="BRH Devanagari Extra" w:cs="BRH Devanagari Extra"/>
          <w:sz w:val="40"/>
          <w:szCs w:val="40"/>
        </w:rPr>
        <w:t>Æ</w:t>
      </w:r>
      <w:r w:rsidRPr="00F80021">
        <w:rPr>
          <w:rFonts w:ascii="BRH Telugu Extra" w:hAnsi="BRH Telugu Extra" w:cs="BRH Telugu Extra"/>
          <w:sz w:val="40"/>
          <w:szCs w:val="40"/>
        </w:rPr>
        <w:t>£…l¸¶mB |</w:t>
      </w:r>
    </w:p>
    <w:p w14:paraId="1972443B" w14:textId="77777777" w:rsidR="00F13D41"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D…h¸ö ¶¢À‡m¸åòB Oµ£…¶¥«¸å †¶¢¶¬…Êmåþöm¸ †±¸Y´m …¶¬£†©¸ ¶¢Ãlµ±ÀµÀ¶ªö || </w:t>
      </w:r>
    </w:p>
    <w:p w14:paraId="4FB053AA" w14:textId="77777777" w:rsidR="003034C3" w:rsidRPr="00F80021" w:rsidRDefault="003034C3" w:rsidP="00F13D41">
      <w:pPr>
        <w:pStyle w:val="3-Eng-Subheading-VedaVMSTelugu"/>
        <w:rPr>
          <w:rFonts w:ascii="BRH Telugu RN" w:hAnsi="BRH Telugu RN" w:cs="BRH Telugu RN"/>
          <w:color w:val="auto"/>
          <w:sz w:val="28"/>
          <w:szCs w:val="28"/>
        </w:rPr>
      </w:pPr>
      <w:r w:rsidRPr="00F80021">
        <w:rPr>
          <w:color w:val="auto"/>
          <w:sz w:val="28"/>
          <w:szCs w:val="28"/>
        </w:rPr>
        <w:t>(TS 2.6.12.6)</w:t>
      </w:r>
    </w:p>
    <w:p w14:paraId="3A867E7E" w14:textId="77777777" w:rsidR="003034C3" w:rsidRPr="00F80021" w:rsidRDefault="003034C3" w:rsidP="00995180">
      <w:pPr>
        <w:pBdr>
          <w:bottom w:val="single" w:sz="4" w:space="1" w:color="auto"/>
        </w:pBd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 xml:space="preserve">(MA Clû¼lÉ¶¢h¸ ¶pñhµïlû¼lÉ¶¢h¸ ¶ª»¬h¸±ÀµÀ sûµSµ¶¢hÉ ¶¥ËÈm†¶¥Û±¸±ÀµÀ ¶m†¶¢ÀB) </w:t>
      </w:r>
      <w:r w:rsidRPr="00F80021">
        <w:rPr>
          <w:rFonts w:ascii="Arial" w:hAnsi="Arial" w:cs="Arial"/>
          <w:b/>
          <w:sz w:val="28"/>
          <w:szCs w:val="28"/>
        </w:rPr>
        <w:t>7</w:t>
      </w:r>
      <w:r w:rsidRPr="00F80021">
        <w:rPr>
          <w:rFonts w:ascii="BRH Telugu Extra" w:hAnsi="BRH Telugu Extra" w:cs="BRH Telugu Extra"/>
          <w:b/>
          <w:sz w:val="40"/>
          <w:szCs w:val="40"/>
        </w:rPr>
        <w:t xml:space="preserve"> </w:t>
      </w:r>
    </w:p>
    <w:p w14:paraId="54AF8A87" w14:textId="77777777" w:rsidR="003034C3" w:rsidRPr="00F80021" w:rsidRDefault="003034C3" w:rsidP="00F13D41">
      <w:pPr>
        <w:pStyle w:val="NoSpacing"/>
      </w:pPr>
    </w:p>
    <w:p w14:paraId="6D624651" w14:textId="77777777" w:rsidR="0045540D" w:rsidRPr="00F80021" w:rsidRDefault="0045540D" w:rsidP="00F13D41">
      <w:pPr>
        <w:pStyle w:val="NoSpacing"/>
      </w:pPr>
    </w:p>
    <w:p w14:paraId="6E307321" w14:textId="77777777" w:rsidR="0045540D" w:rsidRPr="00F80021" w:rsidRDefault="0045540D" w:rsidP="00F13D41">
      <w:pPr>
        <w:pStyle w:val="NoSpacing"/>
      </w:pPr>
    </w:p>
    <w:p w14:paraId="53BDB3CB" w14:textId="77777777" w:rsidR="0045540D" w:rsidRPr="00F80021" w:rsidRDefault="0045540D" w:rsidP="00F13D41">
      <w:pPr>
        <w:pStyle w:val="NoSpacing"/>
      </w:pPr>
    </w:p>
    <w:p w14:paraId="2FA767DC" w14:textId="77777777" w:rsidR="0045540D" w:rsidRPr="00F80021" w:rsidRDefault="0045540D" w:rsidP="00F13D41">
      <w:pPr>
        <w:pStyle w:val="NoSpacing"/>
      </w:pPr>
    </w:p>
    <w:p w14:paraId="44483917" w14:textId="77777777" w:rsidR="0045540D" w:rsidRPr="00F80021" w:rsidRDefault="0045540D" w:rsidP="00F13D41">
      <w:pPr>
        <w:pStyle w:val="NoSpacing"/>
      </w:pPr>
    </w:p>
    <w:p w14:paraId="21C2FCDA" w14:textId="77777777" w:rsidR="0045540D" w:rsidRPr="00F80021" w:rsidRDefault="0045540D" w:rsidP="00F13D41">
      <w:pPr>
        <w:pStyle w:val="NoSpacing"/>
      </w:pPr>
    </w:p>
    <w:p w14:paraId="506AF456" w14:textId="77777777" w:rsidR="003034C3" w:rsidRPr="00F80021" w:rsidRDefault="003034C3" w:rsidP="002461DC">
      <w:pPr>
        <w:pStyle w:val="4-ULine-Subheading-VedaVMSTelugu"/>
        <w:rPr>
          <w:color w:val="auto"/>
        </w:rPr>
      </w:pPr>
      <w:r w:rsidRPr="00F80021">
        <w:rPr>
          <w:color w:val="auto"/>
        </w:rPr>
        <w:t>8. (lÉ¶¢h¸ - ±¸¶¬À, Clû¼lÉ¶¢h¸- ¶ª±µêB, ¶pñhµïlû¼lÉ¶¢h¸ - n±³sÀÀi)</w:t>
      </w:r>
    </w:p>
    <w:p w14:paraId="322C6979" w14:textId="77777777" w:rsidR="003034C3" w:rsidRPr="00F80021" w:rsidRDefault="003034C3" w:rsidP="003034C3">
      <w:pPr>
        <w:autoSpaceDE w:val="0"/>
        <w:autoSpaceDN w:val="0"/>
        <w:adjustRightInd w:val="0"/>
        <w:spacing w:after="0" w:line="240" w:lineRule="auto"/>
        <w:rPr>
          <w:rStyle w:val="3-Eng-Subheading-VedaVMSTeluguChar"/>
          <w:color w:val="auto"/>
        </w:rPr>
      </w:pPr>
      <w:r w:rsidRPr="00F80021">
        <w:rPr>
          <w:rFonts w:ascii="BRH Telugu Extra" w:hAnsi="BRH Telugu Extra" w:cs="BRH Telugu Extra"/>
          <w:sz w:val="40"/>
          <w:szCs w:val="40"/>
        </w:rPr>
        <w:t xml:space="preserve">MA Oµ†±ÀµÃ ¶m…¦Ûhµñ D†sûµÀ¶¢…lµÃj …¶ªl¸†¶¢Å…lûµB ¶ª‡P¹ | Oµ…±ÀµÃ ¶¥†W¶¨á±ÀµÃ …¶¢Åh¸ || </w:t>
      </w:r>
      <w:r w:rsidRPr="00F80021">
        <w:rPr>
          <w:rStyle w:val="3-Eng-Subheading-VedaVMSTeluguChar"/>
          <w:color w:val="auto"/>
          <w:sz w:val="28"/>
          <w:szCs w:val="28"/>
        </w:rPr>
        <w:t>(TS 4.2.11.2)</w:t>
      </w:r>
    </w:p>
    <w:p w14:paraId="6CD725D0" w14:textId="77777777" w:rsidR="003034C3" w:rsidRPr="00F80021" w:rsidRDefault="003034C3" w:rsidP="00F13D41">
      <w:pPr>
        <w:pStyle w:val="NoSpacing"/>
      </w:pPr>
    </w:p>
    <w:p w14:paraId="14D29B1F" w14:textId="77777777" w:rsidR="003034C3" w:rsidRPr="00F80021" w:rsidRDefault="003034C3" w:rsidP="003034C3">
      <w:pPr>
        <w:autoSpaceDE w:val="0"/>
        <w:autoSpaceDN w:val="0"/>
        <w:adjustRightInd w:val="0"/>
        <w:spacing w:after="0" w:line="240" w:lineRule="auto"/>
        <w:rPr>
          <w:rFonts w:ascii="BRH Telugu RN" w:hAnsi="BRH Telugu RN" w:cs="BRH Telugu RN"/>
          <w:sz w:val="28"/>
          <w:szCs w:val="28"/>
        </w:rPr>
      </w:pPr>
      <w:r w:rsidRPr="00F80021">
        <w:rPr>
          <w:rFonts w:ascii="BRH Telugu Extra" w:hAnsi="BRH Telugu Extra" w:cs="BRH Telugu Extra"/>
          <w:sz w:val="40"/>
          <w:szCs w:val="40"/>
        </w:rPr>
        <w:t xml:space="preserve">D„±ÀµÀUÔÖB ¶pÅ†¦é±µOµñ…¤À-lµ†¶ª¶m´m …¶¢Ãhµ…±µA ¶pÁ†¶mB | …»phµ†±µcÛ …¶pñ±ÀµÀ¶mÀæþù†¶¢B || </w:t>
      </w:r>
      <w:r w:rsidRPr="00F80021">
        <w:rPr>
          <w:rStyle w:val="3-Eng-Subheading-VedaVMSTeluguChar"/>
          <w:color w:val="auto"/>
          <w:sz w:val="28"/>
          <w:szCs w:val="28"/>
        </w:rPr>
        <w:t>(TS 1.5.3.1)</w:t>
      </w:r>
    </w:p>
    <w:p w14:paraId="6E959FCB" w14:textId="77777777" w:rsidR="003034C3" w:rsidRPr="00F80021" w:rsidRDefault="003034C3" w:rsidP="00F13D41">
      <w:pPr>
        <w:pStyle w:val="NoSpacing"/>
      </w:pPr>
    </w:p>
    <w:p w14:paraId="7D201D0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±ÀµÀ†hÉå …lÉ¤ n±³sÀÀ†i ±¸…ss…¶mè l¸†¶¢À …S¿ñ¢¸†¶ªö-£…Vµ±µåþïA |</w:t>
      </w:r>
    </w:p>
    <w:p w14:paraId="5406F0DB" w14:textId="77777777" w:rsidR="003034C3" w:rsidRPr="00F80021" w:rsidRDefault="003034C3" w:rsidP="003034C3">
      <w:pPr>
        <w:autoSpaceDE w:val="0"/>
        <w:autoSpaceDN w:val="0"/>
        <w:adjustRightInd w:val="0"/>
        <w:spacing w:after="0" w:line="240" w:lineRule="auto"/>
        <w:rPr>
          <w:rFonts w:ascii="BRH Telugu RN" w:hAnsi="BRH Telugu RN" w:cs="BRH Telugu RN"/>
          <w:sz w:val="28"/>
          <w:szCs w:val="28"/>
        </w:rPr>
      </w:pPr>
      <w:r w:rsidRPr="00F80021">
        <w:rPr>
          <w:rFonts w:ascii="BRH Telugu Extra" w:hAnsi="BRH Telugu Extra" w:cs="BRH Telugu Extra"/>
          <w:sz w:val="40"/>
          <w:szCs w:val="40"/>
        </w:rPr>
        <w:t xml:space="preserve">…Elµ…Êmå hµl¼ö…©¸ï-¶¢Ãï†±ÀµÀÀ…©Ò ¶m ¶¢Àlû¸ï-lµ†k¸ …a¶¢B …»phµÀ†¶¢À…l¼è ¶pñ†¶¢ÀÀOµåB || </w:t>
      </w:r>
      <w:r w:rsidRPr="00F80021">
        <w:rPr>
          <w:rStyle w:val="3-Eng-Subheading-VedaVMSTeluguChar"/>
          <w:color w:val="auto"/>
          <w:sz w:val="28"/>
          <w:szCs w:val="28"/>
        </w:rPr>
        <w:t>(TS 4.2.5.3)</w:t>
      </w:r>
    </w:p>
    <w:p w14:paraId="2952F4E0" w14:textId="77777777" w:rsidR="003034C3" w:rsidRPr="00F80021" w:rsidRDefault="003034C3" w:rsidP="00995180">
      <w:pPr>
        <w:pBdr>
          <w:bottom w:val="single" w:sz="4" w:space="1" w:color="auto"/>
        </w:pBd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 xml:space="preserve">(MA Clû¼lÉ¶¢h¸ ¶pñhµïlû¼lÉ¶¢h¸ ¶ª»¬h¸±ÀµÀ sûµSµ¶¢hÉ ±¸†¶¬…Ê¢ ¶m†¶¢ÀB) </w:t>
      </w:r>
      <w:r w:rsidRPr="00F80021">
        <w:rPr>
          <w:rFonts w:ascii="Arial" w:hAnsi="Arial" w:cs="Arial"/>
          <w:b/>
          <w:sz w:val="28"/>
          <w:szCs w:val="28"/>
        </w:rPr>
        <w:t>8</w:t>
      </w:r>
      <w:r w:rsidRPr="00F80021">
        <w:rPr>
          <w:rFonts w:ascii="BRH Telugu Extra" w:hAnsi="BRH Telugu Extra" w:cs="BRH Telugu Extra"/>
          <w:b/>
          <w:sz w:val="40"/>
          <w:szCs w:val="40"/>
        </w:rPr>
        <w:t xml:space="preserve"> </w:t>
      </w:r>
    </w:p>
    <w:p w14:paraId="6E88FDC1" w14:textId="77777777" w:rsidR="003034C3" w:rsidRPr="00F80021" w:rsidRDefault="003034C3" w:rsidP="005374B5">
      <w:pPr>
        <w:pStyle w:val="NoSpacing"/>
      </w:pPr>
    </w:p>
    <w:p w14:paraId="187BC0CA" w14:textId="77777777" w:rsidR="003034C3" w:rsidRPr="00F80021" w:rsidRDefault="003034C3" w:rsidP="002461DC">
      <w:pPr>
        <w:pStyle w:val="4-ULine-Subheading-VedaVMSTelugu"/>
        <w:rPr>
          <w:color w:val="auto"/>
        </w:rPr>
      </w:pPr>
      <w:r w:rsidRPr="00F80021">
        <w:rPr>
          <w:color w:val="auto"/>
        </w:rPr>
        <w:t>9. (lÉ¶¢h¸ - OÉhµÀB, Clû¼lÉ¶¢h¸ - sñ¶®î, ¶pñhµïlû¼lÉ¶¢h¸ - WhµñSµÀ¶påB)</w:t>
      </w:r>
    </w:p>
    <w:p w14:paraId="5E9FB99B" w14:textId="77777777" w:rsidR="003034C3" w:rsidRPr="00F80021" w:rsidRDefault="003034C3" w:rsidP="003034C3">
      <w:pPr>
        <w:autoSpaceDE w:val="0"/>
        <w:autoSpaceDN w:val="0"/>
        <w:adjustRightInd w:val="0"/>
        <w:spacing w:after="0" w:line="240" w:lineRule="auto"/>
        <w:rPr>
          <w:rFonts w:ascii="BRH Telugu RN" w:hAnsi="BRH Telugu RN" w:cs="BRH Telugu RN"/>
          <w:sz w:val="28"/>
          <w:szCs w:val="28"/>
        </w:rPr>
      </w:pPr>
      <w:r w:rsidRPr="00F80021">
        <w:rPr>
          <w:rFonts w:ascii="BRH Telugu Extra" w:hAnsi="BRH Telugu Extra" w:cs="BRH Telugu Extra"/>
          <w:sz w:val="40"/>
          <w:szCs w:val="40"/>
        </w:rPr>
        <w:t xml:space="preserve">MA …OÉhµÀU³ …OµÅgö†¶mé…OÉhµ…Ê¢ Êp†¥Ñ ¶¢À±¸ï C…Êp¶¥‡Êª | ¶ª…¶¢ÀÀ¶¨l³†tû±µY¹±ÀµÀk¸B || </w:t>
      </w:r>
      <w:r w:rsidRPr="00F80021">
        <w:rPr>
          <w:rStyle w:val="3-Eng-Subheading-VedaVMSTeluguChar"/>
          <w:color w:val="auto"/>
          <w:sz w:val="28"/>
          <w:szCs w:val="28"/>
        </w:rPr>
        <w:t>(TS 7.4.20.1)</w:t>
      </w:r>
    </w:p>
    <w:p w14:paraId="30A0604D" w14:textId="77777777" w:rsidR="003034C3" w:rsidRPr="00F80021" w:rsidRDefault="003034C3" w:rsidP="001860CA">
      <w:pPr>
        <w:pStyle w:val="NoSpacing"/>
      </w:pPr>
    </w:p>
    <w:p w14:paraId="139B408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…sñ¶®î …lÉ¢¸‡m¸A ¶p…lµ¤B †Oµ…¤m¸-¶¢ÀÅ…»¨±³ £†q¸ñg¸A ¶¢À…»¬©Ò …¶¢ÀÅS¸‡g¸A |</w:t>
      </w:r>
    </w:p>
    <w:p w14:paraId="4606D9ED" w14:textId="77777777" w:rsidR="003034C3" w:rsidRPr="00F80021" w:rsidRDefault="003034C3" w:rsidP="003034C3">
      <w:pPr>
        <w:autoSpaceDE w:val="0"/>
        <w:autoSpaceDN w:val="0"/>
        <w:adjustRightInd w:val="0"/>
        <w:spacing w:after="0" w:line="240" w:lineRule="auto"/>
        <w:rPr>
          <w:rStyle w:val="3-Eng-Subheading-VedaVMSTeluguChar"/>
          <w:color w:val="auto"/>
          <w:sz w:val="28"/>
          <w:szCs w:val="28"/>
        </w:rPr>
      </w:pPr>
      <w:r w:rsidRPr="00F80021">
        <w:rPr>
          <w:rFonts w:ascii="BRH Telugu Extra" w:hAnsi="BRH Telugu Extra" w:cs="BRH Telugu Extra"/>
          <w:sz w:val="40"/>
          <w:szCs w:val="40"/>
        </w:rPr>
        <w:t xml:space="preserve">…Ê¥ïmÐ SµÅ†lû¸ñ…g¸(…S³Ø) ¶ªö†lû¼…i±³ ¶¢†m¸…m¸(…S³î) «Ò†¶¢ÀB …¶p£…hµñ ¶¢À†hÉï…i ±Ésûµ†´mé || </w:t>
      </w:r>
      <w:r w:rsidRPr="00F80021">
        <w:rPr>
          <w:rStyle w:val="3-Eng-Subheading-VedaVMSTeluguChar"/>
          <w:color w:val="auto"/>
          <w:sz w:val="28"/>
          <w:szCs w:val="28"/>
        </w:rPr>
        <w:t>(TS 3.4.11.1)</w:t>
      </w:r>
    </w:p>
    <w:p w14:paraId="0FE32800" w14:textId="77777777" w:rsidR="003034C3" w:rsidRPr="00F80021" w:rsidRDefault="003034C3" w:rsidP="001860CA">
      <w:pPr>
        <w:pStyle w:val="NoSpacing"/>
      </w:pPr>
    </w:p>
    <w:p w14:paraId="188245B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¶ª†Whµñ …WhµñA …Whµ†±ÀµÀ¶må-…¶¢ÀÊªî W†hµñ°µhµñ …Whµñ†hµ¶¢ÀA </w:t>
      </w:r>
      <w:r w:rsidR="0022430B"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¶¢…±ÀÇÃlû¸A |</w:t>
      </w:r>
    </w:p>
    <w:p w14:paraId="58BA5746" w14:textId="77777777" w:rsidR="0022430B"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…Vµ¶mçòA …±µ±ÀÀA †¶pÁ…±µÀ¤†±µA …sÅ¶¬…¶måA Vµ†¶mçò-…Vµm¸çò†tû±³-SµÅ…ghÉ †±ÀµÀÀ¶¢¶ªö ||  </w:t>
      </w:r>
    </w:p>
    <w:p w14:paraId="7FB2FCAE" w14:textId="77777777" w:rsidR="003034C3" w:rsidRPr="00F80021" w:rsidRDefault="003034C3" w:rsidP="003034C3">
      <w:pPr>
        <w:autoSpaceDE w:val="0"/>
        <w:autoSpaceDN w:val="0"/>
        <w:adjustRightInd w:val="0"/>
        <w:spacing w:after="0" w:line="240" w:lineRule="auto"/>
        <w:rPr>
          <w:rStyle w:val="3-Eng-Subheading-VedaVMSTeluguChar"/>
          <w:color w:val="auto"/>
          <w:sz w:val="28"/>
          <w:szCs w:val="28"/>
        </w:rPr>
      </w:pPr>
      <w:r w:rsidRPr="00F80021">
        <w:rPr>
          <w:rStyle w:val="3-Eng-Subheading-VedaVMSTeluguChar"/>
          <w:color w:val="auto"/>
          <w:sz w:val="28"/>
          <w:szCs w:val="28"/>
        </w:rPr>
        <w:t>(RV 6.6.7)</w:t>
      </w:r>
    </w:p>
    <w:p w14:paraId="1094A0C4" w14:textId="77777777" w:rsidR="003034C3" w:rsidRPr="00F80021" w:rsidRDefault="003034C3" w:rsidP="003034C3">
      <w:pP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lastRenderedPageBreak/>
        <w:t xml:space="preserve">(MA Clû¼lÉ¶¢h¸ ¶pñhµïlû¼lÉ¶¢h¸ ¶ª»¬hÉsûÑï sûµSµ¶¢lµíþïB OÉ†hµÀ…sûÑï ¶m†¶¢ÀB) </w:t>
      </w:r>
      <w:r w:rsidRPr="00F80021">
        <w:rPr>
          <w:rFonts w:ascii="Arial" w:hAnsi="Arial" w:cs="Arial"/>
          <w:b/>
          <w:sz w:val="28"/>
          <w:szCs w:val="28"/>
        </w:rPr>
        <w:t>9</w:t>
      </w:r>
    </w:p>
    <w:p w14:paraId="30E834EE" w14:textId="77777777" w:rsidR="003034C3" w:rsidRPr="00F80021" w:rsidRDefault="003034C3" w:rsidP="001860CA">
      <w:pPr>
        <w:pStyle w:val="2-Centered-VedaVMSTelugu"/>
        <w:rPr>
          <w:color w:val="auto"/>
        </w:rPr>
      </w:pPr>
      <w:r w:rsidRPr="00F80021">
        <w:rPr>
          <w:color w:val="auto"/>
        </w:rPr>
        <w:t>|| MA Dl¼h¸ïl¼ ¶m¶¢Sµñ¶¬ lÉ†¶¢h¸…sûÑï ¶m…È¢Ã ¶m†¶¢ÀB||</w:t>
      </w:r>
    </w:p>
    <w:p w14:paraId="57434B00" w14:textId="77777777" w:rsidR="003034C3" w:rsidRPr="00F80021" w:rsidRDefault="003034C3" w:rsidP="005378F1">
      <w:pPr>
        <w:pStyle w:val="2-Centered-VedaVMSTelugu"/>
        <w:pBdr>
          <w:bottom w:val="single" w:sz="4" w:space="1" w:color="auto"/>
        </w:pBdr>
        <w:rPr>
          <w:color w:val="auto"/>
        </w:rPr>
      </w:pPr>
      <w:r w:rsidRPr="00F80021">
        <w:rPr>
          <w:color w:val="auto"/>
        </w:rPr>
        <w:t>(MA ¥¹…nåB ¥¹…nåB ¥¹†nåB ||)</w:t>
      </w:r>
    </w:p>
    <w:p w14:paraId="4BA13636" w14:textId="77777777" w:rsidR="003034C3" w:rsidRPr="00F80021" w:rsidRDefault="003034C3" w:rsidP="00380270">
      <w:pPr>
        <w:pStyle w:val="1Title-VedaVMSTelugu"/>
        <w:rPr>
          <w:color w:val="auto"/>
        </w:rPr>
      </w:pPr>
      <w:bookmarkStart w:id="21" w:name="_Toc535268413"/>
      <w:r w:rsidRPr="00F80021">
        <w:rPr>
          <w:color w:val="auto"/>
        </w:rPr>
        <w:t>l¼O³ q¸vO¸ ¶¢Àm¸åòB</w:t>
      </w:r>
      <w:bookmarkEnd w:id="21"/>
    </w:p>
    <w:p w14:paraId="02A98F16" w14:textId="77777777" w:rsidR="002B2BAF" w:rsidRPr="00F80021" w:rsidRDefault="003034C3" w:rsidP="002461DC">
      <w:pPr>
        <w:pStyle w:val="4-ULine-Subheading-VedaVMSTelugu"/>
        <w:rPr>
          <w:color w:val="auto"/>
        </w:rPr>
      </w:pPr>
      <w:r w:rsidRPr="00F80021">
        <w:rPr>
          <w:color w:val="auto"/>
        </w:rPr>
        <w:t>1. (lÉ¶¢h¸ - E¶mçòB) (l¼O³ - ¶pÁ¹±µöA)</w:t>
      </w:r>
      <w:r w:rsidR="002B2BAF" w:rsidRPr="00F80021">
        <w:rPr>
          <w:color w:val="auto"/>
        </w:rPr>
        <w:t xml:space="preserve"> </w:t>
      </w:r>
      <w:r w:rsidR="002B2BAF" w:rsidRPr="00F80021">
        <w:rPr>
          <w:rFonts w:ascii="Arial" w:hAnsi="Arial" w:cs="Arial"/>
          <w:color w:val="auto"/>
          <w:sz w:val="28"/>
          <w:szCs w:val="28"/>
        </w:rPr>
        <w:t>(TS 1.6.12.5)</w:t>
      </w:r>
    </w:p>
    <w:p w14:paraId="3DE2EDD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…h¸ñh¸…±µ£À†¶mçò-¶¢À…£h¸…±µ-£À…¶mçò(…S³î) ¶¬†Ê¢ ¶¬Ê¢ …¶ªÀ¶¬…¶¢(…S³î) ¶¥Ã…±µ£À‡¶mçòA | </w:t>
      </w:r>
    </w:p>
    <w:p w14:paraId="45CA7F49"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…¶¬ÀÊ¢ ¶mÀ …¶¥OµñA †¶pÁ±µÀ…¶¬Ãhµ-£À†¶mçò(S³Ø) …¶ªö»ªå †mÐ …¶¢À¶T†¢¸ …lû¸iö†¶mçòB || </w:t>
      </w:r>
      <w:r w:rsidR="002B2BAF" w:rsidRPr="00F80021">
        <w:rPr>
          <w:rFonts w:ascii="Arial" w:hAnsi="Arial" w:cs="Arial"/>
          <w:b/>
          <w:sz w:val="28"/>
          <w:szCs w:val="28"/>
        </w:rPr>
        <w:t>1</w:t>
      </w:r>
    </w:p>
    <w:p w14:paraId="0481F6E1" w14:textId="77777777" w:rsidR="002B2BAF" w:rsidRPr="00F80021" w:rsidRDefault="002B2BAF" w:rsidP="002B2BAF">
      <w:pPr>
        <w:pStyle w:val="NoSpacing"/>
      </w:pPr>
    </w:p>
    <w:p w14:paraId="08E8C3AC" w14:textId="77777777" w:rsidR="002B2BAF" w:rsidRPr="00F80021" w:rsidRDefault="003034C3" w:rsidP="002461DC">
      <w:pPr>
        <w:pStyle w:val="4-ULine-Subheading-VedaVMSTelugu"/>
        <w:rPr>
          <w:color w:val="auto"/>
        </w:rPr>
      </w:pPr>
      <w:r w:rsidRPr="00F80021">
        <w:rPr>
          <w:color w:val="auto"/>
        </w:rPr>
        <w:t>2. (lÉ¶¢h¸ - CS¿éB) (l¼O³ - lµ°ºg ¶pÁ¹±µöA/DSÉé±ÀµÀ l¼O³)</w:t>
      </w:r>
      <w:r w:rsidR="002B2BAF" w:rsidRPr="00F80021">
        <w:rPr>
          <w:color w:val="auto"/>
        </w:rPr>
        <w:t xml:space="preserve"> </w:t>
      </w:r>
      <w:r w:rsidR="002B2BAF" w:rsidRPr="00F80021">
        <w:rPr>
          <w:rFonts w:ascii="Arial" w:hAnsi="Arial" w:cs="Arial"/>
          <w:color w:val="auto"/>
          <w:sz w:val="28"/>
          <w:szCs w:val="28"/>
        </w:rPr>
        <w:t>(T.S.2.5.12.3)</w:t>
      </w:r>
    </w:p>
    <w:p w14:paraId="64A75E3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hµö†mÐé C…SÉé ¶¢†±µÀg¶ªï …£l¸ö´m …lÉ¶¢…¶ªï Ê¬fÐ„†¶¢ ±ÀµÃ»ª¾ª©¸áB |</w:t>
      </w:r>
    </w:p>
    <w:p w14:paraId="03D6882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±ÀµÀ†Z…©Òá ¶¢†»¬éhµ…¶¢ÀB ¥Ñ†¶¥ÀV¸…mÐ £…¥¹ö lÉö†©¸(S³î)…»ª ¶pñ†¶¢ÀÀ¶¢ÀÀ…Sµèþï¶ªîh³ || </w:t>
      </w:r>
      <w:r w:rsidRPr="00F80021">
        <w:rPr>
          <w:rFonts w:ascii="Arial" w:hAnsi="Arial" w:cs="Arial"/>
          <w:b/>
          <w:sz w:val="28"/>
          <w:szCs w:val="28"/>
        </w:rPr>
        <w:t>2</w:t>
      </w:r>
      <w:r w:rsidRPr="00F80021">
        <w:rPr>
          <w:rFonts w:ascii="BRH Telugu Extra" w:hAnsi="BRH Telugu Extra" w:cs="BRH Telugu Extra"/>
          <w:sz w:val="40"/>
          <w:szCs w:val="40"/>
        </w:rPr>
        <w:t xml:space="preserve"> </w:t>
      </w:r>
    </w:p>
    <w:p w14:paraId="5831F2AB" w14:textId="77777777" w:rsidR="002B2BAF" w:rsidRPr="00F80021" w:rsidRDefault="002B2BAF" w:rsidP="002B2BAF">
      <w:pPr>
        <w:pStyle w:val="NoSpacing"/>
      </w:pPr>
    </w:p>
    <w:p w14:paraId="0F37744C" w14:textId="77777777" w:rsidR="003034C3" w:rsidRPr="00F80021" w:rsidRDefault="003034C3" w:rsidP="002461DC">
      <w:pPr>
        <w:pStyle w:val="4-ULine-Subheading-VedaVMSTelugu"/>
        <w:rPr>
          <w:color w:val="auto"/>
        </w:rPr>
      </w:pPr>
      <w:r w:rsidRPr="00F80021">
        <w:rPr>
          <w:color w:val="auto"/>
        </w:rPr>
        <w:t xml:space="preserve">3. (lÉ¶¢h¸ - ±ÀµÀ¶¢ÀB) </w:t>
      </w:r>
      <w:r w:rsidRPr="00F80021">
        <w:rPr>
          <w:color w:val="auto"/>
        </w:rPr>
        <w:tab/>
        <w:t>(l¼O³ - lµ°ºgA)</w:t>
      </w:r>
      <w:r w:rsidR="002B2BAF" w:rsidRPr="00F80021">
        <w:rPr>
          <w:color w:val="auto"/>
        </w:rPr>
        <w:t xml:space="preserve"> </w:t>
      </w:r>
      <w:r w:rsidR="002B2BAF" w:rsidRPr="00F80021">
        <w:rPr>
          <w:rFonts w:ascii="Arial" w:hAnsi="Arial" w:cs="Arial"/>
          <w:color w:val="auto"/>
          <w:sz w:val="28"/>
          <w:szCs w:val="28"/>
        </w:rPr>
        <w:t>(T.B.3.1.2.11)</w:t>
      </w:r>
    </w:p>
    <w:p w14:paraId="5D7549D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…¶ªÀSµ…¶méB ¶p…m¸æ¶¢À†sûµ±ÀµÀA OµÅgÑhµÀ | ±ÀµÀ…»ªî¶mé†°µhÉñ …±ÀµÀ¶¢À J…i ±¸‡Y¹ |</w:t>
      </w:r>
    </w:p>
    <w:p w14:paraId="779ED32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±ÀµÀ†»ªîÊmé¶m-…¶¢Àsûµï†»¨cÛ¶må …lÉ¢¸B | hµ†lµ¶ªï …Whµñ(S³î) …¶¬£†©¸ ±ÀµÀY¹¶¢À | </w:t>
      </w:r>
    </w:p>
    <w:p w14:paraId="2318AB9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C†¶p …q¸q¸î…¶mA sûµ†±µg½±³ sûµ±µ¶mÀå || </w:t>
      </w:r>
      <w:r w:rsidRPr="00F80021">
        <w:rPr>
          <w:rFonts w:ascii="Arial" w:hAnsi="Arial" w:cs="Arial"/>
          <w:b/>
          <w:sz w:val="28"/>
          <w:szCs w:val="28"/>
        </w:rPr>
        <w:t>3</w:t>
      </w:r>
      <w:r w:rsidRPr="00F80021">
        <w:rPr>
          <w:rFonts w:ascii="BRH Telugu Extra" w:hAnsi="BRH Telugu Extra" w:cs="BRH Telugu Extra"/>
          <w:sz w:val="40"/>
          <w:szCs w:val="40"/>
        </w:rPr>
        <w:t xml:space="preserve"> </w:t>
      </w:r>
    </w:p>
    <w:p w14:paraId="047C4B21" w14:textId="77777777" w:rsidR="002B2BAF" w:rsidRPr="00F80021" w:rsidRDefault="002B2BAF" w:rsidP="002B2BAF">
      <w:pPr>
        <w:pStyle w:val="NoSpacing"/>
      </w:pPr>
    </w:p>
    <w:p w14:paraId="2F5AE118" w14:textId="77777777" w:rsidR="002B2BAF" w:rsidRPr="00F80021" w:rsidRDefault="003034C3" w:rsidP="002461DC">
      <w:pPr>
        <w:pStyle w:val="4-ULine-Subheading-VedaVMSTelugu"/>
        <w:rPr>
          <w:color w:val="auto"/>
        </w:rPr>
      </w:pPr>
      <w:r w:rsidRPr="00F80021">
        <w:rPr>
          <w:color w:val="auto"/>
        </w:rPr>
        <w:t xml:space="preserve">4. (lÉ¶¢h¸- n±³sÀÀiB) </w:t>
      </w:r>
      <w:r w:rsidRPr="00F80021">
        <w:rPr>
          <w:color w:val="auto"/>
        </w:rPr>
        <w:tab/>
        <w:t>(l¼O³ - lµ°ºg ¶p¦Û¶¢ÀA)</w:t>
      </w:r>
      <w:r w:rsidR="002B2BAF" w:rsidRPr="00F80021">
        <w:rPr>
          <w:color w:val="auto"/>
        </w:rPr>
        <w:t xml:space="preserve"> </w:t>
      </w:r>
      <w:r w:rsidR="002B2BAF" w:rsidRPr="00F80021">
        <w:rPr>
          <w:rFonts w:ascii="Arial" w:hAnsi="Arial" w:cs="Arial"/>
          <w:color w:val="auto"/>
          <w:sz w:val="28"/>
          <w:szCs w:val="28"/>
        </w:rPr>
        <w:t>(TS 4.2.5.4)</w:t>
      </w:r>
    </w:p>
    <w:p w14:paraId="4C7A20B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C†¶ªÀ¶mö…¶må-¶¢À†±ÀµÀY¶¢Ã¶m-£ÀVµÜ …Êªå¶m-…Êªïh¸ï´m hµ†¶ªÖ…±µ«¸ï†Êmö»¨ | </w:t>
      </w:r>
    </w:p>
    <w:p w14:paraId="04462C3B" w14:textId="77777777" w:rsidR="002B2BAF"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…C¶mï-…¶¢À¶ªî-†l¼…VµÜ «¸ †hµ …Eh¸ï ¶m†È¢Ã lÉ£ n±³sÀÀ…hÉ hµÀ†sûµï¶¢À¶ªÀå || </w:t>
      </w:r>
      <w:r w:rsidRPr="00F80021">
        <w:rPr>
          <w:rFonts w:ascii="Arial" w:hAnsi="Arial" w:cs="Arial"/>
          <w:b/>
          <w:sz w:val="28"/>
          <w:szCs w:val="28"/>
        </w:rPr>
        <w:t>4</w:t>
      </w:r>
    </w:p>
    <w:p w14:paraId="131B90CE" w14:textId="77777777" w:rsidR="00F80021" w:rsidRDefault="00F80021" w:rsidP="003034C3">
      <w:pPr>
        <w:autoSpaceDE w:val="0"/>
        <w:autoSpaceDN w:val="0"/>
        <w:adjustRightInd w:val="0"/>
        <w:spacing w:after="0" w:line="240" w:lineRule="auto"/>
        <w:rPr>
          <w:rFonts w:ascii="Arial" w:hAnsi="Arial" w:cs="Arial"/>
          <w:b/>
          <w:sz w:val="28"/>
          <w:szCs w:val="28"/>
        </w:rPr>
      </w:pPr>
    </w:p>
    <w:p w14:paraId="238ED93F" w14:textId="77777777" w:rsidR="00F80021" w:rsidRPr="00F80021" w:rsidRDefault="00F80021" w:rsidP="003034C3">
      <w:pPr>
        <w:autoSpaceDE w:val="0"/>
        <w:autoSpaceDN w:val="0"/>
        <w:adjustRightInd w:val="0"/>
        <w:spacing w:after="0" w:line="240" w:lineRule="auto"/>
        <w:rPr>
          <w:rFonts w:ascii="Arial" w:hAnsi="Arial" w:cs="Arial"/>
          <w:b/>
          <w:sz w:val="28"/>
          <w:szCs w:val="28"/>
        </w:rPr>
      </w:pPr>
    </w:p>
    <w:p w14:paraId="3A311862" w14:textId="77777777" w:rsidR="003034C3" w:rsidRPr="00F80021" w:rsidRDefault="003034C3" w:rsidP="002B2BAF">
      <w:pPr>
        <w:pStyle w:val="NoSpacing"/>
        <w:rPr>
          <w:rFonts w:ascii="BRH Telugu RN" w:hAnsi="BRH Telugu RN" w:cs="BRH Telugu RN"/>
        </w:rPr>
      </w:pPr>
      <w:r w:rsidRPr="00F80021">
        <w:t xml:space="preserve"> </w:t>
      </w:r>
    </w:p>
    <w:p w14:paraId="088140EB" w14:textId="77777777" w:rsidR="003034C3" w:rsidRPr="00F80021" w:rsidRDefault="003034C3" w:rsidP="002461DC">
      <w:pPr>
        <w:pStyle w:val="4-ULine-Subheading-VedaVMSTelugu"/>
        <w:rPr>
          <w:color w:val="auto"/>
        </w:rPr>
      </w:pPr>
      <w:r w:rsidRPr="00F80021">
        <w:rPr>
          <w:color w:val="auto"/>
        </w:rPr>
        <w:t xml:space="preserve">5. (lÉ¶¢h¸- ¶¢±µÀgB) </w:t>
      </w:r>
      <w:r w:rsidRPr="00F80021">
        <w:rPr>
          <w:color w:val="auto"/>
        </w:rPr>
        <w:tab/>
        <w:t>(l¼O³ - ¶p¦Û¶¢ÀA)</w:t>
      </w:r>
      <w:r w:rsidR="002B2BAF" w:rsidRPr="00F80021">
        <w:rPr>
          <w:color w:val="auto"/>
        </w:rPr>
        <w:t xml:space="preserve"> </w:t>
      </w:r>
      <w:r w:rsidR="002B2BAF" w:rsidRPr="00F80021">
        <w:rPr>
          <w:rFonts w:ascii="Arial" w:hAnsi="Arial" w:cs="Arial"/>
          <w:color w:val="auto"/>
          <w:sz w:val="28"/>
          <w:szCs w:val="28"/>
        </w:rPr>
        <w:t>(TS 2.1.11.6)</w:t>
      </w:r>
    </w:p>
    <w:p w14:paraId="61A43EA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hµ†h¸ö ±ÀµÃ…£À sñ†¶¬î…g¸ ¶¢†¶mç¶¢Ã…¶m-¶ªål¸‡¥¹…Êªå ±ÀµÀ†Y¶¢ÃmÐ …¶¬£†±¼íB | </w:t>
      </w:r>
    </w:p>
    <w:p w14:paraId="7503765C"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t xml:space="preserve">C†Ê¬fµ¶¢ÃmÐ ¶¢±µÀ…gÉ¶¬ …sÑlûµÀï†±µÀ¶¥(S³î) …¶ª ¶¢Ã …¶m D…±ÀµÀÀB ¶pñ†È¢Ã¾¨B || </w:t>
      </w:r>
      <w:r w:rsidRPr="00F80021">
        <w:rPr>
          <w:rFonts w:ascii="Arial" w:hAnsi="Arial" w:cs="Arial"/>
          <w:b/>
          <w:sz w:val="28"/>
          <w:szCs w:val="28"/>
        </w:rPr>
        <w:t>5</w:t>
      </w:r>
      <w:r w:rsidRPr="00F80021">
        <w:rPr>
          <w:rFonts w:ascii="BRH Telugu Extra" w:hAnsi="BRH Telugu Extra" w:cs="BRH Telugu Extra"/>
          <w:sz w:val="40"/>
          <w:szCs w:val="40"/>
        </w:rPr>
        <w:t xml:space="preserve"> </w:t>
      </w:r>
    </w:p>
    <w:p w14:paraId="20E09964" w14:textId="77777777" w:rsidR="003034C3" w:rsidRPr="00F80021" w:rsidRDefault="003034C3" w:rsidP="002B2BAF">
      <w:pPr>
        <w:pStyle w:val="NoSpacing"/>
      </w:pPr>
    </w:p>
    <w:p w14:paraId="63694F71" w14:textId="77777777" w:rsidR="002B2BAF" w:rsidRPr="00F80021" w:rsidRDefault="003034C3" w:rsidP="002461DC">
      <w:pPr>
        <w:pStyle w:val="4-ULine-Subheading-VedaVMSTelugu"/>
        <w:rPr>
          <w:color w:val="auto"/>
        </w:rPr>
      </w:pPr>
      <w:r w:rsidRPr="00F80021">
        <w:rPr>
          <w:color w:val="auto"/>
        </w:rPr>
        <w:t xml:space="preserve">6. (lÉ¶¢h¸ - ¢¸±ÀµÀÀB) </w:t>
      </w:r>
      <w:r w:rsidRPr="00F80021">
        <w:rPr>
          <w:color w:val="auto"/>
        </w:rPr>
        <w:tab/>
        <w:t>(l¼O³ - Ghµå±µ ¶p¦Û¶¢ÀA)</w:t>
      </w:r>
      <w:r w:rsidR="002B2BAF" w:rsidRPr="00F80021">
        <w:rPr>
          <w:color w:val="auto"/>
        </w:rPr>
        <w:t xml:space="preserve"> </w:t>
      </w:r>
      <w:r w:rsidR="002B2BAF" w:rsidRPr="00F80021">
        <w:rPr>
          <w:rFonts w:ascii="Arial" w:hAnsi="Arial" w:cs="Arial"/>
          <w:color w:val="auto"/>
          <w:sz w:val="28"/>
          <w:szCs w:val="28"/>
        </w:rPr>
        <w:t>(T.B.2.8.1.2)</w:t>
      </w:r>
    </w:p>
    <w:p w14:paraId="5A19922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 †mÐ …n±ÀµÀÀ†l¼íB …¶¥i†o-tû±µ…lûµö±µA | …¶ª…¶¬»ªñ†g½…tû±µÀ†¶p±ÀµÃ»¬ …±ÀµÀYßA | </w:t>
      </w:r>
    </w:p>
    <w:p w14:paraId="2208651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¢¸†±ÀÇÃ …C»ªî´m …¶¬£†»¨ ¶¢Ãlµ±ÀµÀ¶ªö | …±ÀµÀÃ±ÀµÀA †q¸hµ …¶ªö»ªå…tûB ¶ª†l¸¶mB ||</w:t>
      </w:r>
      <w:r w:rsidRPr="00F80021">
        <w:rPr>
          <w:rFonts w:ascii="Arial" w:hAnsi="Arial" w:cs="Arial"/>
          <w:b/>
          <w:sz w:val="28"/>
          <w:szCs w:val="28"/>
        </w:rPr>
        <w:t>6</w:t>
      </w:r>
      <w:r w:rsidRPr="00F80021">
        <w:rPr>
          <w:rFonts w:ascii="BRH Telugu Extra" w:hAnsi="BRH Telugu Extra" w:cs="BRH Telugu Extra"/>
          <w:sz w:val="40"/>
          <w:szCs w:val="40"/>
        </w:rPr>
        <w:t xml:space="preserve"> </w:t>
      </w:r>
    </w:p>
    <w:p w14:paraId="371B006B" w14:textId="77777777" w:rsidR="002B2BAF" w:rsidRPr="00F80021" w:rsidRDefault="002B2BAF" w:rsidP="002B2BAF">
      <w:pPr>
        <w:pStyle w:val="NoSpacing"/>
      </w:pPr>
    </w:p>
    <w:p w14:paraId="21EBD347" w14:textId="77777777" w:rsidR="003034C3" w:rsidRPr="00F80021" w:rsidRDefault="003034C3" w:rsidP="002461DC">
      <w:pPr>
        <w:pStyle w:val="4-ULine-Subheading-VedaVMSTelugu"/>
        <w:rPr>
          <w:color w:val="auto"/>
        </w:rPr>
      </w:pPr>
      <w:r w:rsidRPr="00F80021">
        <w:rPr>
          <w:color w:val="auto"/>
        </w:rPr>
        <w:t xml:space="preserve">7. (lÉ¶¢h¸ - «Ò¶¢ÀB) </w:t>
      </w:r>
      <w:r w:rsidRPr="00F80021">
        <w:rPr>
          <w:color w:val="auto"/>
        </w:rPr>
        <w:tab/>
        <w:t>(l¼O³ - Ghµå±µA)</w:t>
      </w:r>
      <w:r w:rsidR="006E3F4B" w:rsidRPr="00F80021">
        <w:rPr>
          <w:color w:val="auto"/>
        </w:rPr>
        <w:t xml:space="preserve"> </w:t>
      </w:r>
      <w:r w:rsidR="006E3F4B" w:rsidRPr="00F80021">
        <w:rPr>
          <w:rFonts w:ascii="Arial" w:hAnsi="Arial" w:cs="Arial"/>
          <w:color w:val="auto"/>
          <w:sz w:val="28"/>
          <w:szCs w:val="28"/>
        </w:rPr>
        <w:t>(T.B.2.4.2.7)</w:t>
      </w:r>
    </w:p>
    <w:p w14:paraId="6F150C6D"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t>…¶¢±ÀµÀ(S³î) †«Ò¶¢À …¶¢ñhÉ hµ†¶¢ | ¶¢À†¶m…¶ªå¶mÃ…¶¨À t†sûµñhµB | …</w:t>
      </w:r>
      <w:r w:rsidR="00995180"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¶pñY¹†¶¢mÐå C§¶¢À»¬ || </w:t>
      </w:r>
      <w:r w:rsidRPr="00F80021">
        <w:rPr>
          <w:rFonts w:ascii="Arial" w:hAnsi="Arial" w:cs="Arial"/>
          <w:b/>
          <w:sz w:val="28"/>
          <w:szCs w:val="28"/>
        </w:rPr>
        <w:t>7</w:t>
      </w:r>
      <w:r w:rsidRPr="00F80021">
        <w:rPr>
          <w:rFonts w:ascii="BRH Telugu Extra" w:hAnsi="BRH Telugu Extra" w:cs="BRH Telugu Extra"/>
          <w:sz w:val="40"/>
          <w:szCs w:val="40"/>
        </w:rPr>
        <w:t xml:space="preserve"> </w:t>
      </w:r>
    </w:p>
    <w:p w14:paraId="158AB64C" w14:textId="77777777" w:rsidR="003034C3" w:rsidRPr="00F80021" w:rsidRDefault="003034C3" w:rsidP="006E3F4B">
      <w:pPr>
        <w:pStyle w:val="NoSpacing"/>
      </w:pPr>
    </w:p>
    <w:p w14:paraId="05804F77" w14:textId="77777777" w:rsidR="003034C3" w:rsidRPr="00F80021" w:rsidRDefault="003034C3" w:rsidP="002461DC">
      <w:pPr>
        <w:pStyle w:val="4-ULine-Subheading-VedaVMSTelugu"/>
        <w:rPr>
          <w:color w:val="auto"/>
        </w:rPr>
      </w:pPr>
      <w:r w:rsidRPr="00F80021">
        <w:rPr>
          <w:color w:val="auto"/>
        </w:rPr>
        <w:t xml:space="preserve">8. (lÉ¶¢h¸ - F¥¹¶mB) </w:t>
      </w:r>
      <w:r w:rsidRPr="00F80021">
        <w:rPr>
          <w:color w:val="auto"/>
        </w:rPr>
        <w:tab/>
        <w:t>(l¼O³ - Ghµå±µ ¶pÁ¹±µöA)</w:t>
      </w:r>
      <w:r w:rsidR="006E3F4B" w:rsidRPr="00F80021">
        <w:rPr>
          <w:color w:val="auto"/>
        </w:rPr>
        <w:t xml:space="preserve"> </w:t>
      </w:r>
      <w:r w:rsidR="006E3F4B" w:rsidRPr="00F80021">
        <w:rPr>
          <w:rFonts w:ascii="Arial" w:hAnsi="Arial" w:cs="Arial"/>
          <w:color w:val="auto"/>
          <w:sz w:val="28"/>
          <w:szCs w:val="28"/>
        </w:rPr>
        <w:t>(RV.1.89.5)</w:t>
      </w:r>
    </w:p>
    <w:p w14:paraId="2675312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hµ¤À†¥¹…¶mA Y†Sµhµ-…¶ªå¶ªÀæ-…¶¨¶ªê‡iA | …lû¼…±ÀµÀA …Z¶mö¶¢À†¶¢Êª ¶¬Ã¶¢ÀÊ¬ …¶¢±ÀµÀA| </w:t>
      </w:r>
    </w:p>
    <w:p w14:paraId="78EB12A8"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t>…¶pÁ¹©¸ …mÐ ±ÀµÀ…k¸ Ê¢†lµ …«¸¶¢À†¶ªl³…¶¢ÅlûÉ †±µ…°ºh¸ …q¸±ÀµÀÀ-±µ†lµsèB …¶ªö¶ªå‡±ÀÉÀ</w:t>
      </w:r>
      <w:r w:rsidRPr="00F80021">
        <w:rPr>
          <w:rFonts w:ascii="BRH Telugu Extra" w:hAnsi="BRH Telugu Extra" w:cs="BRH Telugu Extra"/>
          <w:sz w:val="40"/>
          <w:szCs w:val="40"/>
        </w:rPr>
        <w:tab/>
        <w:t xml:space="preserve">|| </w:t>
      </w:r>
      <w:r w:rsidRPr="00F80021">
        <w:rPr>
          <w:rFonts w:ascii="Arial" w:hAnsi="Arial" w:cs="Arial"/>
          <w:b/>
          <w:sz w:val="28"/>
          <w:szCs w:val="28"/>
        </w:rPr>
        <w:t>8</w:t>
      </w:r>
      <w:r w:rsidRPr="00F80021">
        <w:rPr>
          <w:rFonts w:ascii="BRH Telugu Extra" w:hAnsi="BRH Telugu Extra" w:cs="BRH Telugu Extra"/>
          <w:sz w:val="40"/>
          <w:szCs w:val="40"/>
        </w:rPr>
        <w:t xml:space="preserve"> </w:t>
      </w:r>
    </w:p>
    <w:p w14:paraId="6D37BC67" w14:textId="77777777" w:rsidR="003034C3" w:rsidRPr="00F80021" w:rsidRDefault="003034C3" w:rsidP="006E3F4B">
      <w:pPr>
        <w:pStyle w:val="NoSpacing"/>
      </w:pPr>
    </w:p>
    <w:p w14:paraId="0E43A18C" w14:textId="77777777" w:rsidR="003034C3" w:rsidRPr="00F80021" w:rsidRDefault="003034C3" w:rsidP="002461DC">
      <w:pPr>
        <w:pStyle w:val="4-ULine-Subheading-VedaVMSTelugu"/>
        <w:rPr>
          <w:color w:val="auto"/>
        </w:rPr>
      </w:pPr>
      <w:r w:rsidRPr="00F80021">
        <w:rPr>
          <w:color w:val="auto"/>
        </w:rPr>
        <w:t xml:space="preserve">9. (lÉ¶¢h¸ - sñ¶®î) (l¼O³ - Hl³ñþèþöA </w:t>
      </w:r>
      <w:r w:rsidRPr="00F80021">
        <w:rPr>
          <w:rFonts w:ascii="Arial" w:hAnsi="Arial" w:cs="Arial"/>
          <w:color w:val="auto"/>
          <w:sz w:val="28"/>
          <w:szCs w:val="28"/>
        </w:rPr>
        <w:t>(Skywards)</w:t>
      </w:r>
      <w:r w:rsidRPr="00F80021">
        <w:rPr>
          <w:color w:val="auto"/>
        </w:rPr>
        <w:t>)</w:t>
      </w:r>
      <w:r w:rsidR="006E3F4B" w:rsidRPr="00F80021">
        <w:rPr>
          <w:color w:val="auto"/>
        </w:rPr>
        <w:t xml:space="preserve"> </w:t>
      </w:r>
      <w:r w:rsidR="006E3F4B" w:rsidRPr="00F80021">
        <w:rPr>
          <w:rFonts w:ascii="Arial" w:hAnsi="Arial" w:cs="Arial"/>
          <w:color w:val="auto"/>
          <w:sz w:val="28"/>
          <w:szCs w:val="28"/>
        </w:rPr>
        <w:t>(RV.8.63.1.2)</w:t>
      </w:r>
    </w:p>
    <w:p w14:paraId="5399418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…CÊªî …±µÀl¸ñ …Ê¢À¶¬…m¸ ¶p†±µöh¸«Ò …¶¢Åhµñ¶¬…hÉï sûµ†±µ¶¬ÃhÓ …¶ªYÑ‡©¸B | </w:t>
      </w:r>
    </w:p>
    <w:p w14:paraId="39732DA2" w14:textId="77777777" w:rsidR="006E3F4B"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±ÀµÀB ¶¥A†¶ªhÉ ¶ªÀå…¶¢hÉ lû¸†±ÀÀ …¶pYñ E†¶mçòYÉï©¸á …C«¸î †C¶¢¶mÀå …lÉ¢¸B ||</w:t>
      </w:r>
      <w:r w:rsidRPr="00F80021">
        <w:rPr>
          <w:rFonts w:ascii="Arial" w:hAnsi="Arial" w:cs="Arial"/>
          <w:b/>
          <w:sz w:val="28"/>
          <w:szCs w:val="28"/>
        </w:rPr>
        <w:t xml:space="preserve"> 9</w:t>
      </w:r>
    </w:p>
    <w:p w14:paraId="12AA8109" w14:textId="77777777" w:rsidR="003034C3" w:rsidRPr="00F80021" w:rsidRDefault="003034C3" w:rsidP="006E3F4B">
      <w:pPr>
        <w:pStyle w:val="NoSpacing"/>
        <w:rPr>
          <w:rFonts w:ascii="BRH Telugu RN" w:hAnsi="BRH Telugu RN" w:cs="BRH Telugu RN"/>
        </w:rPr>
      </w:pPr>
      <w:r w:rsidRPr="00F80021">
        <w:t xml:space="preserve"> </w:t>
      </w:r>
    </w:p>
    <w:p w14:paraId="3225004D" w14:textId="77777777" w:rsidR="003034C3" w:rsidRPr="00F80021" w:rsidRDefault="003034C3" w:rsidP="002461DC">
      <w:pPr>
        <w:pStyle w:val="4-ULine-Subheading-VedaVMSTelugu"/>
        <w:rPr>
          <w:color w:val="auto"/>
        </w:rPr>
      </w:pPr>
      <w:r w:rsidRPr="00F80021">
        <w:rPr>
          <w:color w:val="auto"/>
        </w:rPr>
        <w:t xml:space="preserve">10. (lÉ¶¢h¸ - £¶¨ÀäB) </w:t>
      </w:r>
      <w:r w:rsidRPr="00F80021">
        <w:rPr>
          <w:color w:val="auto"/>
        </w:rPr>
        <w:tab/>
        <w:t xml:space="preserve"> [l¼O³ - Clûµ±µA (q¸h¸yµA)]</w:t>
      </w:r>
      <w:r w:rsidR="006E3F4B" w:rsidRPr="00F80021">
        <w:rPr>
          <w:color w:val="auto"/>
        </w:rPr>
        <w:t xml:space="preserve"> </w:t>
      </w:r>
      <w:r w:rsidR="006E3F4B" w:rsidRPr="00F80021">
        <w:rPr>
          <w:rFonts w:ascii="Arial" w:hAnsi="Arial" w:cs="Arial"/>
          <w:color w:val="auto"/>
          <w:sz w:val="28"/>
          <w:szCs w:val="28"/>
        </w:rPr>
        <w:t>(TA. 6.1.10)</w:t>
      </w:r>
    </w:p>
    <w:p w14:paraId="50894F21"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lastRenderedPageBreak/>
        <w:t xml:space="preserve">…«Òïm¸ †¶pÅ…k¼£ sûµ†¢¸„¶mÅ…°µ±¸ …nÊ¢†¶¥o | ±ÀµÀ†V¸Ü …¶mB ¶¥†±µî …¶ª¶pñ‡k¸B </w:t>
      </w:r>
      <w:r w:rsidRPr="00F80021">
        <w:rPr>
          <w:rFonts w:ascii="BRH Telugu Extra" w:hAnsi="BRH Telugu Extra" w:cs="BRH Telugu Extra"/>
          <w:sz w:val="40"/>
          <w:szCs w:val="40"/>
        </w:rPr>
        <w:tab/>
        <w:t xml:space="preserve">|| </w:t>
      </w:r>
      <w:r w:rsidRPr="00F80021">
        <w:rPr>
          <w:rFonts w:ascii="Arial" w:hAnsi="Arial" w:cs="Arial"/>
          <w:b/>
          <w:sz w:val="28"/>
          <w:szCs w:val="28"/>
        </w:rPr>
        <w:t>10</w:t>
      </w:r>
      <w:r w:rsidRPr="00F80021">
        <w:rPr>
          <w:rFonts w:ascii="BRH Telugu Extra" w:hAnsi="BRH Telugu Extra" w:cs="BRH Telugu Extra"/>
          <w:sz w:val="40"/>
          <w:szCs w:val="40"/>
        </w:rPr>
        <w:t xml:space="preserve"> </w:t>
      </w:r>
    </w:p>
    <w:p w14:paraId="3EAD97EE" w14:textId="77777777" w:rsidR="003034C3" w:rsidRPr="00F80021" w:rsidRDefault="003034C3" w:rsidP="006E3F4B">
      <w:pPr>
        <w:pBdr>
          <w:bottom w:val="single" w:sz="4" w:space="1" w:color="auto"/>
        </w:pBdr>
        <w:autoSpaceDE w:val="0"/>
        <w:autoSpaceDN w:val="0"/>
        <w:adjustRightInd w:val="0"/>
        <w:spacing w:after="0" w:line="240" w:lineRule="auto"/>
        <w:rPr>
          <w:rFonts w:ascii="BRH Telugu RN" w:hAnsi="BRH Telugu RN" w:cs="BRH Telugu RN"/>
          <w:sz w:val="40"/>
          <w:szCs w:val="40"/>
        </w:rPr>
      </w:pPr>
    </w:p>
    <w:p w14:paraId="24AA515E" w14:textId="77777777" w:rsidR="00ED03E2" w:rsidRPr="00F80021" w:rsidRDefault="003034C3" w:rsidP="00380270">
      <w:pPr>
        <w:pStyle w:val="1Title-VedaVMSTelugu"/>
        <w:rPr>
          <w:color w:val="auto"/>
        </w:rPr>
      </w:pPr>
      <w:bookmarkStart w:id="22" w:name="_Toc535268414"/>
      <w:r w:rsidRPr="00F80021">
        <w:rPr>
          <w:color w:val="auto"/>
        </w:rPr>
        <w:t>¶m°µhµñ ¶ªÃOµå´¢À</w:t>
      </w:r>
      <w:bookmarkEnd w:id="22"/>
      <w:r w:rsidRPr="00F80021">
        <w:rPr>
          <w:color w:val="auto"/>
        </w:rPr>
        <w:t xml:space="preserve"> </w:t>
      </w:r>
    </w:p>
    <w:p w14:paraId="350036B3" w14:textId="77777777" w:rsidR="003034C3" w:rsidRPr="00F80021" w:rsidRDefault="003034C3" w:rsidP="00CF035F">
      <w:pPr>
        <w:pStyle w:val="3-Eng-Subheading-VedaVMSTelugu"/>
        <w:rPr>
          <w:rFonts w:ascii="BRH Telugu RN" w:hAnsi="BRH Telugu RN" w:cs="BRH Telugu RN"/>
          <w:color w:val="auto"/>
          <w:sz w:val="28"/>
          <w:szCs w:val="28"/>
        </w:rPr>
      </w:pPr>
      <w:r w:rsidRPr="00F80021">
        <w:rPr>
          <w:color w:val="auto"/>
          <w:sz w:val="28"/>
          <w:szCs w:val="28"/>
        </w:rPr>
        <w:t>(Starting form TB 3.1.1, for item no. 1 to 40)</w:t>
      </w:r>
    </w:p>
    <w:p w14:paraId="643F49AA" w14:textId="77777777" w:rsidR="003034C3" w:rsidRPr="00F80021" w:rsidRDefault="003034C3" w:rsidP="004E5C05">
      <w:pPr>
        <w:pStyle w:val="5-ULine-WordO-SubHding-VedaVMSTelugu"/>
        <w:rPr>
          <w:color w:val="auto"/>
        </w:rPr>
      </w:pPr>
      <w:r w:rsidRPr="00F80021">
        <w:rPr>
          <w:color w:val="auto"/>
        </w:rPr>
        <w:t>1. ¶m°µhµñA - OµÅiåO¸</w:t>
      </w:r>
      <w:r w:rsidR="00135187" w:rsidRPr="00F80021">
        <w:rPr>
          <w:color w:val="auto"/>
        </w:rPr>
        <w:t xml:space="preserve">                  </w:t>
      </w:r>
      <w:r w:rsidRPr="00F80021">
        <w:rPr>
          <w:color w:val="auto"/>
        </w:rPr>
        <w:t>lÉ¶¢h¸ - CS¼éB</w:t>
      </w:r>
    </w:p>
    <w:p w14:paraId="6AF9FA6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…CS¼é±³†¶mB q¸…hµÀ OµÅ†iåO¸B | ¶m†°µhµñA …lÉ¶¢†£À…nçò±ÀµÀA | </w:t>
      </w:r>
    </w:p>
    <w:p w14:paraId="13079CE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…Elµ†¶¢Ã«¸A-</w:t>
      </w:r>
      <w:r w:rsidR="00017788"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£Vµ…°µgA | …¶¬£…±¸¶ª´m †YÂ¶¬Ñhµ¶m | </w:t>
      </w:r>
    </w:p>
    <w:p w14:paraId="261C1EC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±ÀµÀ…¶ªï sû¹†nå …±µ¶¥î…±ÀÇÃ ±ÀµÀ†¶ªï …OÉhµ†¶¢B | ±ÀµÀ…Êªï¶¢Ã £…¥¹ö sûµÀ†¶¢m¸…n ¶ª‡±¸ö |</w:t>
      </w:r>
    </w:p>
    <w:p w14:paraId="1FD529E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 OµÅ†iåO¸ tû…±µtû-…¶ª´¢À¶¢†«¸¶mB | …CS¼é†±Ðé …lÉ¶¢B †¶ªÀ…£hÉ †lµlû¸hµÀ || </w:t>
      </w:r>
      <w:r w:rsidRPr="00F80021">
        <w:rPr>
          <w:rFonts w:ascii="Arial" w:hAnsi="Arial" w:cs="Arial"/>
          <w:b/>
          <w:sz w:val="28"/>
          <w:szCs w:val="28"/>
        </w:rPr>
        <w:t>1</w:t>
      </w:r>
    </w:p>
    <w:p w14:paraId="4FB587EA" w14:textId="77777777" w:rsidR="003034C3" w:rsidRPr="00F80021" w:rsidRDefault="003034C3" w:rsidP="003542B4">
      <w:pPr>
        <w:pStyle w:val="NoSpacing"/>
      </w:pPr>
    </w:p>
    <w:p w14:paraId="022C05A9" w14:textId="77777777" w:rsidR="003034C3" w:rsidRPr="00F80021" w:rsidRDefault="003034C3" w:rsidP="003542B4">
      <w:pPr>
        <w:pStyle w:val="5-ULine-WordO-SubHding-VedaVMSTelugu"/>
        <w:rPr>
          <w:color w:val="auto"/>
        </w:rPr>
      </w:pPr>
      <w:r w:rsidRPr="00F80021">
        <w:rPr>
          <w:color w:val="auto"/>
        </w:rPr>
        <w:t>2. ¶m°µhµñA - ±Ð»¬g</w:t>
      </w:r>
      <w:r w:rsidR="00135187" w:rsidRPr="00F80021">
        <w:rPr>
          <w:color w:val="auto"/>
        </w:rPr>
        <w:t xml:space="preserve">                  </w:t>
      </w:r>
      <w:r w:rsidRPr="00F80021">
        <w:rPr>
          <w:color w:val="auto"/>
        </w:rPr>
        <w:t>lÉ¶¢h¸ - ¶pñY¹¶piB</w:t>
      </w:r>
    </w:p>
    <w:p w14:paraId="6DE1DC3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…¶pñY¹†¶phÉ ±Ð…»¬g½ †Ê¢…hµÀ ¶p‡jé | …£¶¥ö†±µÃq¸ sÅ…¶¬j …Whµñ†sû¹¶mÀB | </w:t>
      </w:r>
    </w:p>
    <w:p w14:paraId="0CCA103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 †mÐ …±ÀµÀYß†¶ªï ¶ªÀ…£hÉ †lµlû¸hµÀ | ±ÀµÀ…k¸ a†Ê¢¶¢À …¶¥±µ…lµB ¶ª†¤±¸B | </w:t>
      </w:r>
    </w:p>
    <w:p w14:paraId="3EDBC2B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…±Ð…»¬g½ …lÉ¶¢Áýï†lµS¸h³ …¶pÁ±µ‡«¸åh³ | £†¥¹ö …±µÃq¸†gº ¶pñ…iÈ¢Ã†lµ¶¢Ãm¸ | </w:t>
      </w:r>
    </w:p>
    <w:p w14:paraId="0FC92EE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…¶pñY¹†¶pi(S³î) …¶¬£†©¸ …¶¢±µè†±ÀµÀoå | </w:t>
      </w:r>
      <w:r w:rsidR="00794D56">
        <w:rPr>
          <w:rFonts w:ascii="BRH Telugu Extra" w:hAnsi="BRH Telugu Extra" w:cs="BRH Telugu Extra"/>
          <w:sz w:val="40"/>
          <w:szCs w:val="40"/>
        </w:rPr>
        <w:br/>
      </w:r>
      <w:r w:rsidRPr="00F80021">
        <w:rPr>
          <w:rFonts w:ascii="BRH Telugu Extra" w:hAnsi="BRH Telugu Extra" w:cs="BRH Telugu Extra"/>
          <w:sz w:val="40"/>
          <w:szCs w:val="40"/>
        </w:rPr>
        <w:t>…»pñ±ÀµÃ …lÉ¢¸…m¸-¶¢ÀÀ†¶p±ÀµÃhµÀ …±ÀµÀYßA</w:t>
      </w:r>
      <w:r w:rsidR="003542B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w:t>
      </w:r>
      <w:r w:rsidR="00794D56">
        <w:rPr>
          <w:rFonts w:ascii="BRH Telugu Extra" w:hAnsi="BRH Telugu Extra" w:cs="BRH Telugu Extra"/>
          <w:sz w:val="40"/>
          <w:szCs w:val="40"/>
        </w:rPr>
        <w:t xml:space="preserve"> </w:t>
      </w:r>
      <w:r w:rsidRPr="00F80021">
        <w:rPr>
          <w:rFonts w:ascii="Arial" w:hAnsi="Arial" w:cs="Arial"/>
          <w:b/>
          <w:sz w:val="28"/>
          <w:szCs w:val="28"/>
        </w:rPr>
        <w:t>2</w:t>
      </w:r>
    </w:p>
    <w:p w14:paraId="3418767C" w14:textId="77777777" w:rsidR="003034C3" w:rsidRPr="00F80021" w:rsidRDefault="003034C3" w:rsidP="003542B4">
      <w:pPr>
        <w:pStyle w:val="NoSpacing"/>
      </w:pPr>
    </w:p>
    <w:p w14:paraId="2986397B" w14:textId="77777777" w:rsidR="003034C3" w:rsidRPr="00F80021" w:rsidRDefault="003034C3" w:rsidP="003542B4">
      <w:pPr>
        <w:pStyle w:val="5-ULine-WordO-SubHding-VedaVMSTelugu"/>
        <w:rPr>
          <w:color w:val="auto"/>
        </w:rPr>
      </w:pPr>
      <w:r w:rsidRPr="00F80021">
        <w:rPr>
          <w:color w:val="auto"/>
        </w:rPr>
        <w:t>3. ¶m°µhµñA - ¶¢ÀÅSµ§±³¶¨B</w:t>
      </w:r>
      <w:r w:rsidR="00135187" w:rsidRPr="00F80021">
        <w:rPr>
          <w:color w:val="auto"/>
        </w:rPr>
        <w:t xml:space="preserve">                  </w:t>
      </w:r>
      <w:r w:rsidRPr="00F80021">
        <w:rPr>
          <w:color w:val="auto"/>
        </w:rPr>
        <w:t xml:space="preserve">lÉ¶¢h¸ - «Ò¶¢ÀB </w:t>
      </w:r>
    </w:p>
    <w:p w14:paraId="1D57F3A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«Ò…È¢Ã ±¸†Y¹ ¶¢ÀÅSµ…§…±³Ê¨…g DSµ†´mé | …¦¶¢A ¶m†°µhµñA …»pñ±ÀµÀ†¶¢À…¶ªï lû¸†¶¢À | </w:t>
      </w:r>
    </w:p>
    <w:p w14:paraId="522A606C" w14:textId="77777777" w:rsidR="00794D56"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…Dq¸ï†±ÀµÀ¶¢ÃmÐ s…¶¬Àlû¸ Y†Êm¶¨À | ±É†hµB …¶pñY¹A </w:t>
      </w:r>
      <w:r w:rsidR="00F474CB"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±ÀµÀ†Y¶¢ÃÊm lµlû¸hµÀ | ±ÀµÀ…hÉå ¶m†°µhµñA ¶¢ÀÅSµ…§…±³¶¨¶¢À†»ªå | </w:t>
      </w:r>
      <w:r w:rsidR="00794D56">
        <w:rPr>
          <w:rFonts w:ascii="BRH Telugu Extra" w:hAnsi="BRH Telugu Extra" w:cs="BRH Telugu Extra"/>
          <w:sz w:val="40"/>
          <w:szCs w:val="40"/>
        </w:rPr>
        <w:br/>
      </w:r>
      <w:r w:rsidRPr="00F80021">
        <w:rPr>
          <w:rFonts w:ascii="BRH Telugu Extra" w:hAnsi="BRH Telugu Extra" w:cs="BRH Telugu Extra"/>
          <w:sz w:val="40"/>
          <w:szCs w:val="40"/>
        </w:rPr>
        <w:t>…»pñ±ÀµÀ(S³î) †±¸Y´m …»pñ±ÀµÀ†hµ¶¢ÀA »pñ±ÀµÃ‡g¸A |</w:t>
      </w:r>
      <w:r w:rsidR="008D4FFC" w:rsidRPr="00F80021">
        <w:rPr>
          <w:rFonts w:ascii="BRH Telugu Extra" w:hAnsi="BRH Telugu Extra" w:cs="BRH Telugu Extra"/>
          <w:sz w:val="40"/>
          <w:szCs w:val="40"/>
        </w:rPr>
        <w:t xml:space="preserve"> </w:t>
      </w:r>
    </w:p>
    <w:p w14:paraId="3EC1EF8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hµ†ËÈªþî hÉ «Ò¶¢À …¶¬£†©¸ £lûÉ¶¢À | ¶¥†¶mé Jlû¼ …l¼ö¶p…lÉ ¶¥AVµ†hµÀ¶¨êlÉ || </w:t>
      </w:r>
      <w:r w:rsidRPr="00F80021">
        <w:rPr>
          <w:rFonts w:ascii="Arial" w:hAnsi="Arial" w:cs="Arial"/>
          <w:b/>
          <w:sz w:val="28"/>
          <w:szCs w:val="28"/>
        </w:rPr>
        <w:t>3</w:t>
      </w:r>
      <w:r w:rsidRPr="00F80021">
        <w:rPr>
          <w:rFonts w:ascii="BRH Telugu Extra" w:hAnsi="BRH Telugu Extra" w:cs="BRH Telugu Extra"/>
          <w:sz w:val="40"/>
          <w:szCs w:val="40"/>
        </w:rPr>
        <w:t xml:space="preserve"> </w:t>
      </w:r>
    </w:p>
    <w:p w14:paraId="310E8474" w14:textId="77777777" w:rsidR="003034C3" w:rsidRPr="00F80021" w:rsidRDefault="003034C3" w:rsidP="003542B4">
      <w:pPr>
        <w:pStyle w:val="NoSpacing"/>
      </w:pPr>
    </w:p>
    <w:p w14:paraId="14FC2664" w14:textId="77777777" w:rsidR="003034C3" w:rsidRPr="00F80021" w:rsidRDefault="003034C3" w:rsidP="003542B4">
      <w:pPr>
        <w:pStyle w:val="5-ULine-WordO-SubHding-VedaVMSTelugu"/>
        <w:rPr>
          <w:color w:val="auto"/>
        </w:rPr>
      </w:pPr>
      <w:r w:rsidRPr="00F80021">
        <w:rPr>
          <w:color w:val="auto"/>
        </w:rPr>
        <w:t>4. ¶m°µhµñA - D±¸çò</w:t>
      </w:r>
      <w:r w:rsidR="00135187" w:rsidRPr="00F80021">
        <w:rPr>
          <w:color w:val="auto"/>
        </w:rPr>
        <w:t xml:space="preserve">                </w:t>
      </w:r>
      <w:r w:rsidR="00A35C0D">
        <w:rPr>
          <w:color w:val="auto"/>
          <w:lang w:val="en-US"/>
        </w:rPr>
        <w:tab/>
      </w:r>
      <w:r w:rsidR="00A35C0D">
        <w:rPr>
          <w:color w:val="auto"/>
          <w:lang w:val="en-US"/>
        </w:rPr>
        <w:tab/>
      </w:r>
      <w:r w:rsidR="00135187" w:rsidRPr="00F80021">
        <w:rPr>
          <w:color w:val="auto"/>
        </w:rPr>
        <w:t xml:space="preserve">  </w:t>
      </w:r>
      <w:r w:rsidRPr="00F80021">
        <w:rPr>
          <w:color w:val="auto"/>
        </w:rPr>
        <w:t>lÉ¶¢h¸ - ±µÀlµñB</w:t>
      </w:r>
    </w:p>
    <w:p w14:paraId="2859926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…D±µçò†±ÀµÃ …±µÀlµñB ¶pñ†kµ¶¢Ã ¶m Ji | Ê¥ñ†©Òá …lÉ¢¸…m¸A ¶p†i±µ…»Té±ÀµÃ‡m¸A | </w:t>
      </w:r>
    </w:p>
    <w:p w14:paraId="0F5295F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¶m†°µhµñ¶¢À¶ªï …¶¬£†©¸ £lûÉ¶¢À | ¶¢Ã †¶mB …¶pñY¹(S³î) †±¿±¼…¶¨´m È¢Ãhµ …¤±¸´m | </w:t>
      </w:r>
    </w:p>
    <w:p w14:paraId="6E4F298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…Ê¬j …±µÀlµñ…¶ªï ¶p†±¼gÑ ¶¢ÅgOµÀå | …D±¸çò ¶m†°µhµñA YÂ¶¨h¸(S³î) …¶¬£†±µéB | </w:t>
      </w:r>
    </w:p>
    <w:p w14:paraId="6DF9C862"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…¶pñ…¶¢ÀÀcÛ†¶¢ÃmÓ lµÀ…±¼h¸…n £‡¥¹ö | C…q¸¶T¶¥(†S³î) ¶ª¶mÀé-lµ…h¸¶¢À†±¸iA ||</w:t>
      </w:r>
      <w:r w:rsidRPr="00F80021">
        <w:rPr>
          <w:rFonts w:ascii="Arial" w:hAnsi="Arial" w:cs="Arial"/>
          <w:b/>
          <w:sz w:val="28"/>
          <w:szCs w:val="28"/>
        </w:rPr>
        <w:t xml:space="preserve"> 4</w:t>
      </w:r>
    </w:p>
    <w:p w14:paraId="2289406E" w14:textId="77777777" w:rsidR="003034C3" w:rsidRPr="00F80021" w:rsidRDefault="003034C3" w:rsidP="003542B4">
      <w:pPr>
        <w:pStyle w:val="NoSpacing"/>
      </w:pPr>
    </w:p>
    <w:p w14:paraId="067973F0" w14:textId="77777777" w:rsidR="003034C3" w:rsidRPr="00F80021" w:rsidRDefault="003034C3" w:rsidP="003542B4">
      <w:pPr>
        <w:pStyle w:val="5-ULine-WordO-SubHding-VedaVMSTelugu"/>
        <w:rPr>
          <w:color w:val="auto"/>
        </w:rPr>
      </w:pPr>
      <w:r w:rsidRPr="00F80021">
        <w:rPr>
          <w:color w:val="auto"/>
        </w:rPr>
        <w:t>5. ¶m°µhµñA - ¶pÁ¶m±µö¶ªÀ</w:t>
      </w:r>
      <w:r w:rsidR="00135187" w:rsidRPr="00F80021">
        <w:rPr>
          <w:color w:val="auto"/>
        </w:rPr>
        <w:t xml:space="preserve">                  </w:t>
      </w:r>
      <w:r w:rsidRPr="00F80021">
        <w:rPr>
          <w:color w:val="auto"/>
        </w:rPr>
        <w:t>lÉ¶¢h¸ - Cl¼iB</w:t>
      </w:r>
    </w:p>
    <w:p w14:paraId="7C61659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¶pÁ†¶m±Ðé …lÉ¶¢ï†l¼i-¶ªêýÅgÑhµÀ | ¶pÁ†¶m±µö¶ªÃ …¶mB ¶pÁ…¶m±É‡h¸A …</w:t>
      </w:r>
      <w:r w:rsidR="00D26EFF"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±ÀµÀYßA |</w:t>
      </w:r>
    </w:p>
    <w:p w14:paraId="3F838D4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¶pÁ†¶m±Ðé …lÉ¢¸ …Ctû†±ÀµÀ…¶mÀå ¶ª‡±Éö | ¶pÁ†¶mB ¶pÁ¶m±Ðö …¶¬£†©¸ ±ÀµÀY¹¶¢ÀB | </w:t>
      </w:r>
    </w:p>
    <w:p w14:paraId="34CEB50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 ¶m …lÉ¶¢ï-†l¼i±µ…¶m±¸ö | £†¶¥ö¶ªï …sûµ±¿åò Y†SµhµB ¶pñ…i©¸á | </w:t>
      </w:r>
    </w:p>
    <w:p w14:paraId="7903B32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¶pÁ†¶m±µö¶ªÃ …¶¬£†©¸ …¶¢±µè†±ÀµÀoå | …»pñ±ÀµÀA …lÉ¢¸…m¸-¶¢À†Êpï…hµÀ q¸†kµB || </w:t>
      </w:r>
      <w:r w:rsidRPr="00F80021">
        <w:rPr>
          <w:rFonts w:ascii="Arial" w:hAnsi="Arial" w:cs="Arial"/>
          <w:b/>
          <w:sz w:val="28"/>
          <w:szCs w:val="28"/>
        </w:rPr>
        <w:t>5</w:t>
      </w:r>
      <w:r w:rsidRPr="00F80021">
        <w:rPr>
          <w:rFonts w:ascii="BRH Telugu Extra" w:hAnsi="BRH Telugu Extra" w:cs="BRH Telugu Extra"/>
          <w:sz w:val="40"/>
          <w:szCs w:val="40"/>
        </w:rPr>
        <w:t xml:space="preserve"> </w:t>
      </w:r>
    </w:p>
    <w:p w14:paraId="1DFC77F9" w14:textId="77777777" w:rsidR="003034C3" w:rsidRPr="00F80021" w:rsidRDefault="003034C3" w:rsidP="003542B4">
      <w:pPr>
        <w:pStyle w:val="NoSpacing"/>
      </w:pPr>
    </w:p>
    <w:p w14:paraId="799343BA" w14:textId="77777777" w:rsidR="003034C3" w:rsidRPr="00F80021" w:rsidRDefault="003034C3" w:rsidP="003542B4">
      <w:pPr>
        <w:pStyle w:val="5-ULine-WordO-SubHding-VedaVMSTelugu"/>
        <w:rPr>
          <w:color w:val="auto"/>
        </w:rPr>
      </w:pPr>
      <w:r w:rsidRPr="00F80021">
        <w:rPr>
          <w:color w:val="auto"/>
        </w:rPr>
        <w:t>6. ¶m°µhµñA - ¶pÁ¶¨ïB</w:t>
      </w:r>
      <w:r w:rsidR="00135187" w:rsidRPr="00F80021">
        <w:rPr>
          <w:color w:val="auto"/>
        </w:rPr>
        <w:t xml:space="preserve">                 </w:t>
      </w:r>
      <w:r w:rsidR="00A35C0D">
        <w:rPr>
          <w:color w:val="auto"/>
          <w:lang w:val="en-US"/>
        </w:rPr>
        <w:tab/>
      </w:r>
      <w:r w:rsidR="00A35C0D">
        <w:rPr>
          <w:color w:val="auto"/>
          <w:lang w:val="en-US"/>
        </w:rPr>
        <w:tab/>
      </w:r>
      <w:r w:rsidR="00135187" w:rsidRPr="00F80021">
        <w:rPr>
          <w:color w:val="auto"/>
        </w:rPr>
        <w:t xml:space="preserve"> </w:t>
      </w:r>
      <w:r w:rsidRPr="00F80021">
        <w:rPr>
          <w:color w:val="auto"/>
        </w:rPr>
        <w:t>lÉ¶¢h¸ - sÅ¶¬¶ªêiB</w:t>
      </w:r>
    </w:p>
    <w:p w14:paraId="219A203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sÅ…¶¬¶ªê†iB ¶pñ…kµ¶¢Àc¹Ý†±ÀµÀ¶¢Ã¶mB | …i†¶¨ïA ¶m†°µhµñ…¶¢Àtû ¶ªA†ssûµÃ¶¢ | </w:t>
      </w:r>
    </w:p>
    <w:p w14:paraId="30D2E2A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Ê¥ñ†©Òá …lÉ¢¸…m¸A ¶pÅ†hµm¸¶ªÀ …Z¶¨ÀäB | …l¼¥Ñ …¶mÀ ¶ª…±¸ö C†sûµ±ÀµÀmÐé C¶ªÀå | </w:t>
      </w:r>
    </w:p>
    <w:p w14:paraId="254EFAF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…i†¶¨ïB …¶pÁ±µ†«¸å…lµÀhµ †¶¢À…lûµïhÐ †¶mB | sÅ…¶¬¶ªê†i±³ …¶mB ¶p†±¼q¸hµÀ …¶p¥¹Ûh³ | </w:t>
      </w:r>
    </w:p>
    <w:p w14:paraId="61FF843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s¹†lûÉ …h¸´m lÉö…©Ò C†sûµ±ÀµÀA OµÅgÀh¸A | …¶ªÀ¤†±µï…¶ªï ¶p†hµ±ÀµÀ«¸ï¶¢À || </w:t>
      </w:r>
      <w:r w:rsidRPr="00F80021">
        <w:rPr>
          <w:rFonts w:ascii="Arial" w:hAnsi="Arial" w:cs="Arial"/>
          <w:b/>
          <w:sz w:val="28"/>
          <w:szCs w:val="28"/>
        </w:rPr>
        <w:t>6</w:t>
      </w:r>
    </w:p>
    <w:p w14:paraId="228016B0" w14:textId="77777777" w:rsidR="003542B4" w:rsidRDefault="003542B4" w:rsidP="003034C3">
      <w:pPr>
        <w:autoSpaceDE w:val="0"/>
        <w:autoSpaceDN w:val="0"/>
        <w:adjustRightInd w:val="0"/>
        <w:spacing w:after="0" w:line="240" w:lineRule="auto"/>
        <w:rPr>
          <w:rFonts w:ascii="BRH Telugu RN" w:hAnsi="BRH Telugu RN" w:cs="BRH Telugu RN"/>
          <w:sz w:val="40"/>
          <w:szCs w:val="40"/>
        </w:rPr>
      </w:pPr>
    </w:p>
    <w:p w14:paraId="26F31636" w14:textId="77777777" w:rsidR="00794D56" w:rsidRPr="00F80021" w:rsidRDefault="00794D56" w:rsidP="003034C3">
      <w:pPr>
        <w:autoSpaceDE w:val="0"/>
        <w:autoSpaceDN w:val="0"/>
        <w:adjustRightInd w:val="0"/>
        <w:spacing w:after="0" w:line="240" w:lineRule="auto"/>
        <w:rPr>
          <w:rFonts w:ascii="BRH Telugu RN" w:hAnsi="BRH Telugu RN" w:cs="BRH Telugu RN"/>
          <w:sz w:val="40"/>
          <w:szCs w:val="40"/>
        </w:rPr>
      </w:pPr>
    </w:p>
    <w:p w14:paraId="56A7D8E7" w14:textId="77777777" w:rsidR="003034C3" w:rsidRPr="00F80021" w:rsidRDefault="003034C3" w:rsidP="003542B4">
      <w:pPr>
        <w:pStyle w:val="5-ULine-WordO-SubHding-VedaVMSTelugu"/>
        <w:rPr>
          <w:color w:val="auto"/>
        </w:rPr>
      </w:pPr>
      <w:r w:rsidRPr="00F80021">
        <w:rPr>
          <w:color w:val="auto"/>
        </w:rPr>
        <w:t>7. ¶m°µhµñA -DÊ¥ñ¶¨A</w:t>
      </w:r>
      <w:r w:rsidR="00135187" w:rsidRPr="00F80021">
        <w:rPr>
          <w:color w:val="auto"/>
        </w:rPr>
        <w:t xml:space="preserve">                </w:t>
      </w:r>
      <w:r w:rsidR="00A35C0D">
        <w:rPr>
          <w:color w:val="auto"/>
          <w:lang w:val="en-US"/>
        </w:rPr>
        <w:tab/>
      </w:r>
      <w:r w:rsidR="00A35C0D">
        <w:rPr>
          <w:color w:val="auto"/>
          <w:lang w:val="en-US"/>
        </w:rPr>
        <w:tab/>
      </w:r>
      <w:r w:rsidR="00135187" w:rsidRPr="00F80021">
        <w:rPr>
          <w:color w:val="auto"/>
        </w:rPr>
        <w:t xml:space="preserve">  </w:t>
      </w:r>
      <w:r w:rsidRPr="00F80021">
        <w:rPr>
          <w:color w:val="auto"/>
        </w:rPr>
        <w:t>lÉ¶¢h¸ - ¶ª±¸êB</w:t>
      </w:r>
    </w:p>
    <w:p w14:paraId="0038F41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…Elµ(S³î) …¶ª±Éê†sûÑï …¶¬£†±µ…¶ªÀå YÂ‡¶¨àA | …D…Ê¥ñ©¸ ±ÀÉÀ†©¸ ¶¢À…¶mÀ±ÀµÀ…nå VÉ†hµB | </w:t>
      </w:r>
    </w:p>
    <w:p w14:paraId="23F96FA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±ÀÉÀ …C¶må†±¼°µA ¶pÅ…k¼¤A-…°º±ÀµÀ†nå | hÉ†¶mB …¶ª±¸ê…«Ò ¶¬…¶¢¶¢Ã†Sµ£À©¸áB | </w:t>
      </w:r>
    </w:p>
    <w:p w14:paraId="333D03D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±ÀÉÀ †±Ð…VµÊm ¶ªÃ…±µï«¸ï†»p …¶ª±¸êB | ±ÀÉÀ l¼†¶¢A …lÉ¤¶¢À†¶mÀ-…¶ªcÛ†±µnå | </w:t>
      </w:r>
    </w:p>
    <w:p w14:paraId="46C9B48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±ÀÉÀ†©¸¶¢Ã…Ê¥ñ©¸ †C…¶mÀ±ÀµÀ…nå O¸‡¶¢ÀA | hÉ†sûµïB …¶ª±Éê…sûÑï ¶¢À†lûµÀ-¶¢ÀYÂÝ¶¬Ñ£À ||</w:t>
      </w:r>
      <w:r w:rsidRPr="00F80021">
        <w:rPr>
          <w:rFonts w:ascii="Arial" w:hAnsi="Arial" w:cs="Arial"/>
          <w:b/>
          <w:sz w:val="28"/>
          <w:szCs w:val="28"/>
        </w:rPr>
        <w:t>7</w:t>
      </w:r>
      <w:r w:rsidRPr="00F80021">
        <w:rPr>
          <w:rFonts w:ascii="BRH Telugu Extra" w:hAnsi="BRH Telugu Extra" w:cs="BRH Telugu Extra"/>
          <w:sz w:val="40"/>
          <w:szCs w:val="40"/>
        </w:rPr>
        <w:t xml:space="preserve"> </w:t>
      </w:r>
    </w:p>
    <w:p w14:paraId="431FCCA7" w14:textId="77777777" w:rsidR="003034C3" w:rsidRPr="00F80021" w:rsidRDefault="003034C3" w:rsidP="003542B4">
      <w:pPr>
        <w:pStyle w:val="NoSpacing"/>
      </w:pPr>
    </w:p>
    <w:p w14:paraId="35FAF730" w14:textId="77777777" w:rsidR="003034C3" w:rsidRPr="00F80021" w:rsidRDefault="003034C3" w:rsidP="003542B4">
      <w:pPr>
        <w:pStyle w:val="5-ULine-WordO-SubHding-VedaVMSTelugu"/>
        <w:rPr>
          <w:color w:val="auto"/>
        </w:rPr>
      </w:pPr>
      <w:r w:rsidRPr="00F80021">
        <w:rPr>
          <w:color w:val="auto"/>
        </w:rPr>
        <w:t>8. ¶m°µhµñA - ¶¢À¶T¹</w:t>
      </w:r>
      <w:r w:rsidR="00135187" w:rsidRPr="00F80021">
        <w:rPr>
          <w:color w:val="auto"/>
        </w:rPr>
        <w:t xml:space="preserve">              </w:t>
      </w:r>
      <w:r w:rsidR="00A35C0D">
        <w:rPr>
          <w:color w:val="auto"/>
          <w:lang w:val="en-US"/>
        </w:rPr>
        <w:tab/>
      </w:r>
      <w:r w:rsidR="00A35C0D">
        <w:rPr>
          <w:color w:val="auto"/>
          <w:lang w:val="en-US"/>
        </w:rPr>
        <w:tab/>
      </w:r>
      <w:r w:rsidR="00135187" w:rsidRPr="00F80021">
        <w:rPr>
          <w:color w:val="auto"/>
        </w:rPr>
        <w:t xml:space="preserve">  </w:t>
      </w:r>
      <w:r w:rsidRPr="00F80021">
        <w:rPr>
          <w:color w:val="auto"/>
        </w:rPr>
        <w:t>lÉ¶¢h¸ - »phµ±µB</w:t>
      </w:r>
    </w:p>
    <w:p w14:paraId="77E9C21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G†¶p¶¬Ãh¸B …»phµ…±Ð ±ÀÉÀ …¶¢À¶T¹†¶ªÀ | ¶¢À†mÐY¶¢¶ªB …¶ªÀOµÅ†hµB ¶ªÀ…OµÅh¸ïB | </w:t>
      </w:r>
    </w:p>
    <w:p w14:paraId="5DC76AB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hÉ …mÐ ¶m†°µ…hÉñ ¶¬…¶¢¶¢Ã†Sµ£À©¸áB | …¶ªölû¸†tû±³ …±ÀµÀYßA ¶pñ†±ÀµÀhµA YÂ¶¨m¸åA | </w:t>
      </w:r>
    </w:p>
    <w:p w14:paraId="46557BE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±ÀÉÀ †CS¼é…lµS¸è ±ÀÉÀ„†¶mS¼é-lµS¸èB | †±ÀÉÀ„¶¢ÀÀ…vÑôOµA …»phµ†±µB …°º±ÀµÀ†nå | </w:t>
      </w:r>
    </w:p>
    <w:p w14:paraId="587EC75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±ÀµÃ(S³Ø)†¶¥Û …£lµî±ÀµÃ(S³î) †G …Vµ ¶m †¶pñ…£lµî | …¶¢À¶T¹†¶ªÀ …±ÀµÀYß(S³î) ¶ªÀ†OµÅhµA YÂ¶¨m¸åA || </w:t>
      </w:r>
      <w:r w:rsidRPr="00F80021">
        <w:rPr>
          <w:rFonts w:ascii="Arial" w:hAnsi="Arial" w:cs="Arial"/>
          <w:b/>
          <w:sz w:val="28"/>
          <w:szCs w:val="28"/>
        </w:rPr>
        <w:t>8</w:t>
      </w:r>
    </w:p>
    <w:p w14:paraId="12B376C9" w14:textId="77777777" w:rsidR="003034C3" w:rsidRPr="00F80021" w:rsidRDefault="003034C3" w:rsidP="003542B4">
      <w:pPr>
        <w:pStyle w:val="NoSpacing"/>
      </w:pPr>
    </w:p>
    <w:p w14:paraId="09E0A662" w14:textId="77777777" w:rsidR="003034C3" w:rsidRPr="00F80021" w:rsidRDefault="003034C3" w:rsidP="003542B4">
      <w:pPr>
        <w:pStyle w:val="5-ULine-WordO-SubHding-VedaVMSTelugu"/>
        <w:rPr>
          <w:color w:val="auto"/>
        </w:rPr>
      </w:pPr>
      <w:r w:rsidRPr="00F80021">
        <w:rPr>
          <w:color w:val="auto"/>
        </w:rPr>
        <w:t>9. ¶m°µhµñA - ¶pÁ¹±µö¶pûvÀØo</w:t>
      </w:r>
      <w:r w:rsidR="00135187" w:rsidRPr="00F80021">
        <w:rPr>
          <w:color w:val="auto"/>
        </w:rPr>
        <w:t xml:space="preserve">                  </w:t>
      </w:r>
      <w:r w:rsidRPr="00F80021">
        <w:rPr>
          <w:color w:val="auto"/>
        </w:rPr>
        <w:t>lÉ¶¢h¸ - C±µï¶¢Ã</w:t>
      </w:r>
    </w:p>
    <w:p w14:paraId="0A5BBB4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Sµ…¢¸A ¶p…iB ¶pû†vÀØo-m¸¶¢À…»ª hµöA | hµ†lµ±µï¶¢À´m ¶¢±µÀg £À…hµñ V¸†±µÀ | </w:t>
      </w:r>
    </w:p>
    <w:p w14:paraId="7C2C0C5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hµA†h¸ö …¶¢±ÀµÀ(S³î) †¶ª…nh¸†±µ(S³î) ¶ª…om¸A | …a¢¸ a†¶¢…¶må¶¢ÀÀ…¶p ¶ª´¢À</w:t>
      </w:r>
      <w:r w:rsidR="00691BE8" w:rsidRPr="00E340E6">
        <w:rPr>
          <w:rFonts w:ascii="BRH Devanagari Extra" w:hAnsi="BRH Devanagari Extra" w:cs="BRH Devanagari Extra"/>
          <w:sz w:val="40"/>
          <w:szCs w:val="40"/>
        </w:rPr>
        <w:t>Æ</w:t>
      </w:r>
      <w:r w:rsidRPr="00E340E6">
        <w:rPr>
          <w:rFonts w:ascii="BRH Telugu Extra" w:hAnsi="BRH Telugu Extra" w:cs="BRH Telugu Extra"/>
          <w:sz w:val="40"/>
          <w:szCs w:val="40"/>
        </w:rPr>
        <w:t>†</w:t>
      </w:r>
      <w:r w:rsidRPr="00F80021">
        <w:rPr>
          <w:rFonts w:ascii="BRH Telugu Extra" w:hAnsi="BRH Telugu Extra" w:cs="BRH Telugu Extra"/>
          <w:sz w:val="40"/>
          <w:szCs w:val="40"/>
        </w:rPr>
        <w:t xml:space="preserve">£Ê¥¶¢À | </w:t>
      </w:r>
    </w:p>
    <w:p w14:paraId="40E29AB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±ÀÉÀ…Êm¶¢Ã £…¥¹ö sûµÀ†¶¢m¸…n ¶ª†cºÝh¸ | ±ÀµÀ†¶ªï …lÉ¢¸ †C¶mÀ …¶ªA±ÀµÀ…nå VÉ†hµB | </w:t>
      </w:r>
    </w:p>
    <w:p w14:paraId="5055ECA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…C…±µï¶¢Ã ±¸…Y¹„Y…±µ¶ªÀå †£©¸î´m | ¶pû†vÀØom¸-¶¢ÀÅ…¶¨sûÑ †±Ð±µ¤i || </w:t>
      </w:r>
      <w:r w:rsidRPr="00F80021">
        <w:rPr>
          <w:rFonts w:ascii="Arial" w:hAnsi="Arial" w:cs="Arial"/>
          <w:b/>
          <w:sz w:val="28"/>
          <w:szCs w:val="28"/>
        </w:rPr>
        <w:t>9</w:t>
      </w:r>
    </w:p>
    <w:p w14:paraId="0B64361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24"/>
          <w:szCs w:val="24"/>
        </w:rPr>
      </w:pPr>
    </w:p>
    <w:p w14:paraId="1E7B89B0" w14:textId="77777777" w:rsidR="00123D88" w:rsidRPr="00F80021" w:rsidRDefault="00123D88" w:rsidP="003034C3">
      <w:pPr>
        <w:autoSpaceDE w:val="0"/>
        <w:autoSpaceDN w:val="0"/>
        <w:adjustRightInd w:val="0"/>
        <w:spacing w:after="0" w:line="240" w:lineRule="auto"/>
        <w:rPr>
          <w:rFonts w:ascii="BRH Telugu Extra" w:hAnsi="BRH Telugu Extra" w:cs="BRH Telugu Extra"/>
          <w:sz w:val="24"/>
          <w:szCs w:val="24"/>
        </w:rPr>
      </w:pPr>
    </w:p>
    <w:p w14:paraId="045DF869" w14:textId="77777777" w:rsidR="00123D88" w:rsidRPr="00F80021" w:rsidRDefault="00123D88" w:rsidP="003034C3">
      <w:pPr>
        <w:autoSpaceDE w:val="0"/>
        <w:autoSpaceDN w:val="0"/>
        <w:adjustRightInd w:val="0"/>
        <w:spacing w:after="0" w:line="240" w:lineRule="auto"/>
        <w:rPr>
          <w:rFonts w:ascii="BRH Telugu Extra" w:hAnsi="BRH Telugu Extra" w:cs="BRH Telugu Extra"/>
          <w:sz w:val="24"/>
          <w:szCs w:val="24"/>
        </w:rPr>
      </w:pPr>
    </w:p>
    <w:p w14:paraId="240F94F6" w14:textId="77777777" w:rsidR="003034C3" w:rsidRPr="00F80021" w:rsidRDefault="003034C3" w:rsidP="003542B4">
      <w:pPr>
        <w:pStyle w:val="5-ULine-WordO-SubHding-VedaVMSTelugu"/>
        <w:rPr>
          <w:color w:val="auto"/>
        </w:rPr>
      </w:pPr>
      <w:r w:rsidRPr="00F80021">
        <w:rPr>
          <w:color w:val="auto"/>
        </w:rPr>
        <w:t>10. ¶m°µhµñA - Ghµå±µ</w:t>
      </w:r>
      <w:r w:rsidR="00135187" w:rsidRPr="00F80021">
        <w:rPr>
          <w:color w:val="auto"/>
        </w:rPr>
        <w:t xml:space="preserve">                  </w:t>
      </w:r>
      <w:r w:rsidRPr="00F80021">
        <w:rPr>
          <w:color w:val="auto"/>
        </w:rPr>
        <w:t>¶pûvÀØo lÉ¶¢h¸ - sûµSµB</w:t>
      </w:r>
    </w:p>
    <w:p w14:paraId="04D2596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Ê¥ñ†©Òá …lÉ¢¸‡m¸A sûµSµ¢Ð sûµS¸»ª | hµ†h¸åþö £…lµÀB ¶pû†vÀØ…o-¶ªå†¶ªï £h¸åh³ | </w:t>
      </w:r>
    </w:p>
    <w:p w14:paraId="14BD0C4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…C¶ªî†sûµïA-…°µhµñ…¶¢ÀY±µ(†S³î) …¶ªÀ¤‡±µïA | SÐ…¶¢Àlµ†¶¥ö-…¶¢lµÀ…¶p¶ª†¶mÀé-…lÉ¶¬ | </w:t>
      </w:r>
    </w:p>
    <w:p w14:paraId="338BDDC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sûµ†SÐ¶¬ …l¸h¸ sûµ…Sµ Eh³ †¶pñ…l¸h¸ | sûµ†SÐ …lÉ¤B ¶pû†vÀØ…o-±¸†£Ê¢¶¥ | </w:t>
      </w:r>
    </w:p>
    <w:p w14:paraId="17C8C03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sûµ…SµÊªïhµåA †¶pñ…¶ª¶¢A †SµÊ¢À¶¢À | ±ÀµÀ†hµñ …lÉËÈ¢B †¶ª…lûµ¶¢Ã†lµA ¶¢ÀlÉ¶¢À | || </w:t>
      </w:r>
      <w:r w:rsidRPr="00F80021">
        <w:rPr>
          <w:rFonts w:ascii="Arial" w:hAnsi="Arial" w:cs="Arial"/>
          <w:b/>
          <w:sz w:val="28"/>
          <w:szCs w:val="28"/>
        </w:rPr>
        <w:t>10</w:t>
      </w:r>
    </w:p>
    <w:p w14:paraId="0B81CC8E" w14:textId="77777777" w:rsidR="003034C3" w:rsidRPr="00F80021" w:rsidRDefault="003034C3" w:rsidP="003542B4">
      <w:pPr>
        <w:pStyle w:val="NoSpacing"/>
      </w:pPr>
    </w:p>
    <w:p w14:paraId="0D911245" w14:textId="77777777" w:rsidR="003034C3" w:rsidRPr="00F80021" w:rsidRDefault="003034C3" w:rsidP="003542B4">
      <w:pPr>
        <w:pStyle w:val="5-ULine-WordO-SubHding-VedaVMSTelugu"/>
        <w:rPr>
          <w:color w:val="auto"/>
        </w:rPr>
      </w:pPr>
      <w:r w:rsidRPr="00F80021">
        <w:rPr>
          <w:color w:val="auto"/>
        </w:rPr>
        <w:t>11. ¶m°µhµñA - ¶¬¶ªåB</w:t>
      </w:r>
      <w:r w:rsidR="00135187" w:rsidRPr="00F80021">
        <w:rPr>
          <w:color w:val="auto"/>
        </w:rPr>
        <w:t xml:space="preserve">                  </w:t>
      </w:r>
      <w:r w:rsidRPr="00F80021">
        <w:rPr>
          <w:color w:val="auto"/>
        </w:rPr>
        <w:t xml:space="preserve">lÉ¶¢h¸ - ¶ª£h¸ </w:t>
      </w:r>
    </w:p>
    <w:p w14:paraId="11769AC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D†±ÀµÃhµÀ …lÉ¶¢B †¶ª…£hÐ †¶p±ÀµÃhµÀ | …»¬…±µgï†±ÀÉÀ¶m …¶ªÀ¶¢Å…h¸ ±µ†kÉ¶m | </w:t>
      </w:r>
    </w:p>
    <w:p w14:paraId="0E1BFF7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 ¶¬¶ªå(†S³î) …¶ªÀsûµ†SµA </w:t>
      </w:r>
      <w:r w:rsidR="00861ABA" w:rsidRPr="00F80021">
        <w:rPr>
          <w:rFonts w:ascii="BRH Devanagari Extra" w:hAnsi="BRH Devanagari Extra" w:cs="BRH Devanagari Extra"/>
          <w:sz w:val="40"/>
          <w:szCs w:val="40"/>
        </w:rPr>
        <w:t>Æ</w:t>
      </w:r>
      <w:r w:rsidRPr="00F80021">
        <w:rPr>
          <w:rFonts w:ascii="BRH Telugu Extra" w:hAnsi="BRH Telugu Extra" w:cs="BRH Telugu Extra"/>
          <w:sz w:val="40"/>
          <w:szCs w:val="40"/>
        </w:rPr>
        <w:t>£…lµîm¸†¶p¶ªA | …¶pñ±ÀµÀ†VµÜ…¶måA ¶p†¶pÁ…±¼A ¶pÁ…gï¶¢À†VµÜ</w:t>
      </w:r>
      <w:r w:rsidR="003542B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w:t>
      </w:r>
      <w:r w:rsidR="008D4FFC"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¶¬…¶ªåB ¶pñ†±ÀµÀVµÜ …hµö¶¢ÀÅ…hµA ¶¢†¾ª±ÀµÀB | </w:t>
      </w:r>
      <w:r w:rsidR="00861ABA" w:rsidRPr="00F80021">
        <w:rPr>
          <w:rFonts w:ascii="BRH Telugu Extra" w:hAnsi="BRH Telugu Extra" w:cs="BRH Telugu Extra"/>
          <w:sz w:val="40"/>
          <w:szCs w:val="40"/>
        </w:rPr>
        <w:br/>
      </w:r>
      <w:r w:rsidRPr="00F80021">
        <w:rPr>
          <w:rFonts w:ascii="BRH Telugu Extra" w:hAnsi="BRH Telugu Extra" w:cs="BRH Telugu Extra"/>
          <w:sz w:val="40"/>
          <w:szCs w:val="40"/>
        </w:rPr>
        <w:t>lµ†°ºgÉ…¶m ¶pñ†iSµÅuûä¶¢À J¶mh³ |</w:t>
      </w:r>
      <w:r w:rsidR="00794D56">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…l¸h¸†±µ-…¶¢Àlµï †¶ª…£h¸ †£lÉ±ÀµÀ | </w:t>
      </w:r>
      <w:r w:rsidR="00794D56">
        <w:rPr>
          <w:rFonts w:ascii="BRH Telugu Extra" w:hAnsi="BRH Telugu Extra" w:cs="BRH Telugu Extra"/>
          <w:sz w:val="40"/>
          <w:szCs w:val="40"/>
        </w:rPr>
        <w:br/>
      </w:r>
      <w:r w:rsidRPr="00F80021">
        <w:rPr>
          <w:rFonts w:ascii="BRH Telugu Extra" w:hAnsi="BRH Telugu Extra" w:cs="BRH Telugu Extra"/>
          <w:sz w:val="40"/>
          <w:szCs w:val="40"/>
        </w:rPr>
        <w:t>±ÀÇÃ …mÐ ¶¬†«¸å±ÀµÀ ¶pñ…¶ªÀ¢¸†i …±ÀµÀYßA||</w:t>
      </w:r>
      <w:r w:rsidR="00123D88" w:rsidRPr="00F80021">
        <w:rPr>
          <w:rFonts w:ascii="BRH Telugu Extra" w:hAnsi="BRH Telugu Extra" w:cs="BRH Telugu Extra"/>
          <w:sz w:val="40"/>
          <w:szCs w:val="40"/>
        </w:rPr>
        <w:t xml:space="preserve"> </w:t>
      </w:r>
      <w:r w:rsidRPr="00F80021">
        <w:rPr>
          <w:rFonts w:ascii="Arial" w:hAnsi="Arial" w:cs="Arial"/>
          <w:b/>
          <w:sz w:val="28"/>
          <w:szCs w:val="28"/>
        </w:rPr>
        <w:t>11</w:t>
      </w:r>
    </w:p>
    <w:p w14:paraId="632321EF" w14:textId="77777777" w:rsidR="003034C3" w:rsidRPr="00F80021" w:rsidRDefault="003034C3" w:rsidP="003542B4">
      <w:pPr>
        <w:pStyle w:val="NoSpacing"/>
      </w:pPr>
    </w:p>
    <w:p w14:paraId="55D9BB25" w14:textId="77777777" w:rsidR="003034C3" w:rsidRPr="00F80021" w:rsidRDefault="003034C3" w:rsidP="003542B4">
      <w:pPr>
        <w:pStyle w:val="5-ULine-WordO-SubHding-VedaVMSTelugu"/>
        <w:rPr>
          <w:color w:val="auto"/>
        </w:rPr>
      </w:pPr>
      <w:r w:rsidRPr="00F80021">
        <w:rPr>
          <w:color w:val="auto"/>
        </w:rPr>
        <w:t>12. ¶m°µhµñA - Wh¸ñ</w:t>
      </w:r>
      <w:r w:rsidR="00135187" w:rsidRPr="00F80021">
        <w:rPr>
          <w:color w:val="auto"/>
        </w:rPr>
        <w:t xml:space="preserve">                  </w:t>
      </w:r>
      <w:r w:rsidRPr="00F80021">
        <w:rPr>
          <w:color w:val="auto"/>
        </w:rPr>
        <w:t>lÉ¶¢h¸ - hµö©¸à</w:t>
      </w:r>
    </w:p>
    <w:p w14:paraId="1CED54C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hµö…©¸à ¶m†°µhµñ-…¶¢À†sûÉïi …Wh¸ñA | …¶ªÀsûµ(S³î) †¶ª¶ªA-</w:t>
      </w:r>
      <w:r w:rsidR="00035E83"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±ÀµÀÀ…¶¢i ±Ð†Vµ¶¢Ãm¸A | </w:t>
      </w:r>
    </w:p>
    <w:p w14:paraId="57DB3EE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…n…Ê¢¶¥†±ÀµÀ-…¶mé¶¢ÀÅ…h¸´m ¶¢À±¸åþï(†S³Ø)¶¥Û | …±µÃq¸†gº …»p(S³î…)¶¥´m sûµÀ†¶¢m¸…n £‡¥¹ö</w:t>
      </w:r>
      <w:r w:rsidR="003542B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hµ…¶mé¶ªåþö…©¸à hµ†lµÀ …Wh¸ñ £†Vµ©¸àA | hµ¶mé†°µhµñA sûµÃ…±¼l¸ †C…¶ªÀå ¶¢À‡¶¬ïA | </w:t>
      </w:r>
    </w:p>
    <w:p w14:paraId="1109C6A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hµ†¶méB …¶pñY¹A </w:t>
      </w:r>
      <w:r w:rsidR="009E7D94"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…¤±µ†¶¢j(S³î) ¶ªmÐhµÀ | </w:t>
      </w:r>
      <w:r w:rsidR="00794D56">
        <w:rPr>
          <w:rFonts w:ascii="BRH Telugu Extra" w:hAnsi="BRH Telugu Extra" w:cs="BRH Telugu Extra"/>
          <w:sz w:val="40"/>
          <w:szCs w:val="40"/>
        </w:rPr>
        <w:br/>
      </w:r>
      <w:r w:rsidRPr="00F80021">
        <w:rPr>
          <w:rFonts w:ascii="BRH Telugu Extra" w:hAnsi="BRH Telugu Extra" w:cs="BRH Telugu Extra"/>
          <w:sz w:val="40"/>
          <w:szCs w:val="40"/>
        </w:rPr>
        <w:t>SÐ†tû…±Ðé C…ËÈ¥þöB ¶ª†¶¢À¶mOµÀå …±ÀµÀYßA ||</w:t>
      </w:r>
      <w:r w:rsidR="00123D88" w:rsidRPr="00F80021">
        <w:rPr>
          <w:rFonts w:ascii="BRH Telugu Extra" w:hAnsi="BRH Telugu Extra" w:cs="BRH Telugu Extra"/>
          <w:sz w:val="40"/>
          <w:szCs w:val="40"/>
        </w:rPr>
        <w:t xml:space="preserve"> </w:t>
      </w:r>
      <w:r w:rsidRPr="00F80021">
        <w:rPr>
          <w:rFonts w:ascii="Arial" w:hAnsi="Arial" w:cs="Arial"/>
          <w:b/>
          <w:sz w:val="28"/>
          <w:szCs w:val="28"/>
        </w:rPr>
        <w:t>12</w:t>
      </w:r>
    </w:p>
    <w:p w14:paraId="3F16526D" w14:textId="77777777" w:rsidR="003034C3" w:rsidRPr="00F80021" w:rsidRDefault="003034C3" w:rsidP="003542B4">
      <w:pPr>
        <w:pStyle w:val="NoSpacing"/>
      </w:pPr>
    </w:p>
    <w:p w14:paraId="5664F910" w14:textId="77777777" w:rsidR="007C589D" w:rsidRPr="00F80021" w:rsidRDefault="007C589D" w:rsidP="003542B4">
      <w:pPr>
        <w:pStyle w:val="NoSpacing"/>
      </w:pPr>
    </w:p>
    <w:p w14:paraId="7AB3B001" w14:textId="77777777" w:rsidR="007C589D" w:rsidRPr="00F80021" w:rsidRDefault="007C589D" w:rsidP="003542B4">
      <w:pPr>
        <w:pStyle w:val="NoSpacing"/>
      </w:pPr>
    </w:p>
    <w:p w14:paraId="5A74045B" w14:textId="77777777" w:rsidR="003034C3" w:rsidRPr="00F80021" w:rsidRDefault="003034C3" w:rsidP="003542B4">
      <w:pPr>
        <w:pStyle w:val="5-ULine-WordO-SubHding-VedaVMSTelugu"/>
        <w:rPr>
          <w:color w:val="auto"/>
        </w:rPr>
      </w:pPr>
      <w:r w:rsidRPr="00F80021">
        <w:rPr>
          <w:color w:val="auto"/>
        </w:rPr>
        <w:t>13. ¶m°µhµñA - «¸öj</w:t>
      </w:r>
      <w:r w:rsidR="00135187" w:rsidRPr="00F80021">
        <w:rPr>
          <w:color w:val="auto"/>
        </w:rPr>
        <w:t xml:space="preserve">                  </w:t>
      </w:r>
      <w:r w:rsidRPr="00F80021">
        <w:rPr>
          <w:color w:val="auto"/>
        </w:rPr>
        <w:t>lÉ¶¢h¸ - ¢¸±ÀµÀÀB</w:t>
      </w:r>
    </w:p>
    <w:p w14:paraId="2FD809C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…¢¸±ÀµÀÀ±³ ¶m†°µhµñ-…¶¢À†sûÉï…i n‡©¸àþïA | …iSµî†¶¥ÅASÐ ¶¢Å…¶¨sûÑ ±Ð†±µÀ¢¸gB | </w:t>
      </w:r>
    </w:p>
    <w:p w14:paraId="0DFBCE4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…¶ª…¤À±µ…±ÀµÀ´m sûµÀ†¶¢m¸ ¶¢Ã…hµ±¼‡¥¹ö | C…¶p lÉö©¸(†S³î)»ª ¶mÀlµ…h¸¶¢À†±¸jB | </w:t>
      </w:r>
    </w:p>
    <w:p w14:paraId="1025D32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hµ†mÐé …¢¸±ÀµÀ¶ªå…lµÀ n†©¸àþï ¶¥ÅgÑhµÀ | hµ¶mé†°µhµñA sûµÃ…±¼l¸ †C…¶ªÀå ¶¢À‡¶¬ïA | </w:t>
      </w:r>
    </w:p>
    <w:p w14:paraId="1622A36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hµ†mÐé …lÉ¢¸…«Ò C†¶mÀ Y¹¶m…¶mÀå O¸‡¶¢ÀA | ±ÀµÀ…k¸ hµ†±É¶¢À lµÀ…±¼h¸…n £‡¥¹ö || </w:t>
      </w:r>
      <w:r w:rsidRPr="00F80021">
        <w:rPr>
          <w:rFonts w:ascii="Arial" w:hAnsi="Arial" w:cs="Arial"/>
          <w:b/>
          <w:sz w:val="28"/>
          <w:szCs w:val="28"/>
        </w:rPr>
        <w:t>13</w:t>
      </w:r>
      <w:r w:rsidRPr="00F80021">
        <w:rPr>
          <w:rFonts w:ascii="BRH Telugu Extra" w:hAnsi="BRH Telugu Extra" w:cs="BRH Telugu Extra"/>
          <w:sz w:val="40"/>
          <w:szCs w:val="40"/>
        </w:rPr>
        <w:t xml:space="preserve"> </w:t>
      </w:r>
    </w:p>
    <w:p w14:paraId="49E3D2FA" w14:textId="77777777" w:rsidR="003034C3" w:rsidRPr="00F80021" w:rsidRDefault="003034C3" w:rsidP="003542B4">
      <w:pPr>
        <w:pStyle w:val="NoSpacing"/>
      </w:pPr>
    </w:p>
    <w:p w14:paraId="4421A6DF" w14:textId="77777777" w:rsidR="003034C3" w:rsidRPr="00F80021" w:rsidRDefault="003034C3" w:rsidP="003542B4">
      <w:pPr>
        <w:pStyle w:val="5-ULine-WordO-SubHding-VedaVMSTelugu"/>
        <w:rPr>
          <w:color w:val="auto"/>
        </w:rPr>
      </w:pPr>
      <w:r w:rsidRPr="00F80021">
        <w:rPr>
          <w:color w:val="auto"/>
        </w:rPr>
        <w:t>14. ¶m°µhµñA - £¥¹P¹</w:t>
      </w:r>
      <w:r w:rsidR="00135187" w:rsidRPr="00F80021">
        <w:rPr>
          <w:color w:val="auto"/>
        </w:rPr>
        <w:t xml:space="preserve">                  </w:t>
      </w:r>
      <w:r w:rsidRPr="00F80021">
        <w:rPr>
          <w:color w:val="auto"/>
        </w:rPr>
        <w:t>lÉ¶¢h¸ - Em¸çòS¿é</w:t>
      </w:r>
    </w:p>
    <w:p w14:paraId="5A0BA1F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…lµÃ±µ-…¶¢À¶ªîVµÜ†hµñ¢Ð ±ÀµÀ¶mÀå …uûh¸B | hµ†l¼…m¸çòS¿é †OµÅgÀ…h¸A hµl³ £†¥¹PÉ | </w:t>
      </w:r>
    </w:p>
    <w:p w14:paraId="0B522CB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hµ†mÐé …lÉ¢¸ C†¶mÀ¶¢Àlµ¶mÀå …±ÀµÀYßA | …¶p¥¹Ûh³ …¶pÁ±µ…«¸å-lµ†sûµ±ÀµÀmÐé C¶ªÀå | </w:t>
      </w:r>
    </w:p>
    <w:p w14:paraId="6A8B59F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¶m†°µh¸ñ…g¸-¶¢À†lû¼¶p…jé £†¥¹PÉ | Ê¥ñ†©¸á-£…m¸çòS¿é sûµÀ†¶¢¶m¶ªï …SÐqÕ | </w:t>
      </w:r>
    </w:p>
    <w:p w14:paraId="7F06B2D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£†¶¨Ã…VµB ¶¥†hµÃñ-¶m…¶ps¹†lûµ¶¢ÃmÓ | C…¶p °µÀ†lûµ-¶mÀélµ…h¸¶¢À†±¸iA || </w:t>
      </w:r>
      <w:r w:rsidRPr="00F80021">
        <w:rPr>
          <w:rFonts w:ascii="Arial" w:hAnsi="Arial" w:cs="Arial"/>
          <w:b/>
          <w:sz w:val="28"/>
          <w:szCs w:val="28"/>
        </w:rPr>
        <w:t>14</w:t>
      </w:r>
      <w:r w:rsidRPr="00F80021">
        <w:rPr>
          <w:rFonts w:ascii="BRH Telugu Extra" w:hAnsi="BRH Telugu Extra" w:cs="BRH Telugu Extra"/>
          <w:sz w:val="40"/>
          <w:szCs w:val="40"/>
        </w:rPr>
        <w:t xml:space="preserve"> </w:t>
      </w:r>
    </w:p>
    <w:p w14:paraId="3F06D936" w14:textId="77777777" w:rsidR="003034C3" w:rsidRPr="00F80021" w:rsidRDefault="003034C3" w:rsidP="008743C9">
      <w:pPr>
        <w:pStyle w:val="NoSpacing"/>
      </w:pPr>
    </w:p>
    <w:p w14:paraId="04C7CC01" w14:textId="77777777" w:rsidR="003034C3" w:rsidRPr="00F80021" w:rsidRDefault="003034C3" w:rsidP="002461DC">
      <w:pPr>
        <w:pStyle w:val="4-ULine-Subheading-VedaVMSTelugu"/>
        <w:rPr>
          <w:color w:val="auto"/>
        </w:rPr>
      </w:pPr>
      <w:r w:rsidRPr="00F80021">
        <w:rPr>
          <w:color w:val="auto"/>
        </w:rPr>
        <w:t>15. qÕ±µä¶¢Ã»ª</w:t>
      </w:r>
    </w:p>
    <w:p w14:paraId="7FE9FE9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…¶pÁ¹±¸ä …¶p¥¹Û…lµÀhµ …¶pÁ¹±¸ä …¶pÁ±µ‡«¸åh³ | G†¶mî…lûµïhµB ‡qÕ±µä…¶¢Ã¾ª †ZS¸±ÀµÀ | </w:t>
      </w:r>
    </w:p>
    <w:p w14:paraId="4ED95BA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hµ‡«¸ïA …lÉ¢¸ C†lû¼ …¶ª´¢À</w:t>
      </w:r>
      <w:r w:rsidR="007C589D" w:rsidRPr="00E340E6">
        <w:rPr>
          <w:rFonts w:ascii="BRH Devanagari Extra" w:hAnsi="BRH Devanagari Extra" w:cs="BRH Devanagari Extra"/>
          <w:sz w:val="40"/>
          <w:szCs w:val="40"/>
        </w:rPr>
        <w:t>Æ</w:t>
      </w:r>
      <w:r w:rsidRPr="00E340E6">
        <w:rPr>
          <w:rFonts w:ascii="BRH Telugu Extra" w:hAnsi="BRH Telugu Extra" w:cs="BRH Telugu Extra"/>
          <w:sz w:val="40"/>
          <w:szCs w:val="40"/>
        </w:rPr>
        <w:t>¶</w:t>
      </w:r>
      <w:r w:rsidRPr="00F80021">
        <w:rPr>
          <w:rFonts w:ascii="BRH Telugu Extra" w:hAnsi="BRH Telugu Extra" w:cs="BRH Telugu Extra"/>
          <w:sz w:val="40"/>
          <w:szCs w:val="40"/>
        </w:rPr>
        <w:t xml:space="preserve">¢†¶ª¶måB | …G…hµåÊ¢À m¸†Oµ …E¶¬ †¶¢Ãlµ±ÀµÀm¸åA | </w:t>
      </w:r>
    </w:p>
    <w:p w14:paraId="039DB2F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…¶pÅk¿ö …¶ªÀ¶¢†±¸Û ±ÀµÀÀ…¶¢iB …¶ªYÑ‡©¸B | …qÕ…±µä…¶¢Ã¶ªÀï†lµ…S¸-VÐÜ†sûµ¶¢Ãm¸ | </w:t>
      </w:r>
    </w:p>
    <w:p w14:paraId="53E7886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…D…q¸ï±ÀµÀ†±ÀµÀoå lµÀ…±¼h¸…n £‡¥¹ö | …G±µÀA lµÀ…¶®A ±ÀµÀ†Y¶¢Ãm¸±ÀµÀ …±ÀµÀYßA || </w:t>
      </w:r>
      <w:r w:rsidRPr="00F80021">
        <w:rPr>
          <w:rFonts w:ascii="Arial" w:hAnsi="Arial" w:cs="Arial"/>
          <w:b/>
          <w:sz w:val="28"/>
          <w:szCs w:val="28"/>
        </w:rPr>
        <w:t>15</w:t>
      </w:r>
    </w:p>
    <w:p w14:paraId="74685C49" w14:textId="77777777" w:rsidR="003034C3" w:rsidRDefault="003034C3" w:rsidP="008D4FFC">
      <w:pPr>
        <w:pStyle w:val="NoSpacing"/>
      </w:pPr>
    </w:p>
    <w:p w14:paraId="62A9554D" w14:textId="77777777" w:rsidR="00794D56" w:rsidRDefault="00794D56" w:rsidP="008D4FFC">
      <w:pPr>
        <w:pStyle w:val="NoSpacing"/>
      </w:pPr>
    </w:p>
    <w:p w14:paraId="153A63AF" w14:textId="77777777" w:rsidR="00794D56" w:rsidRDefault="00794D56" w:rsidP="008D4FFC">
      <w:pPr>
        <w:pStyle w:val="NoSpacing"/>
      </w:pPr>
    </w:p>
    <w:p w14:paraId="7C0EFBF3" w14:textId="77777777" w:rsidR="00794D56" w:rsidRDefault="00794D56" w:rsidP="008D4FFC">
      <w:pPr>
        <w:pStyle w:val="NoSpacing"/>
      </w:pPr>
    </w:p>
    <w:p w14:paraId="65E48F23" w14:textId="77777777" w:rsidR="00794D56" w:rsidRPr="00F80021" w:rsidRDefault="00794D56" w:rsidP="008D4FFC">
      <w:pPr>
        <w:pStyle w:val="NoSpacing"/>
      </w:pPr>
    </w:p>
    <w:p w14:paraId="0C542748" w14:textId="77777777" w:rsidR="003034C3" w:rsidRPr="00F80021" w:rsidRDefault="003034C3" w:rsidP="008D4FFC">
      <w:pPr>
        <w:pStyle w:val="5-ULine-WordO-SubHding-VedaVMSTelugu"/>
        <w:rPr>
          <w:color w:val="auto"/>
        </w:rPr>
      </w:pPr>
      <w:r w:rsidRPr="00F80021">
        <w:rPr>
          <w:color w:val="auto"/>
        </w:rPr>
        <w:t>16. ¶m°µhµñA - C¶mÃ±¸lû¸</w:t>
      </w:r>
      <w:r w:rsidR="00135187" w:rsidRPr="00F80021">
        <w:rPr>
          <w:color w:val="auto"/>
        </w:rPr>
        <w:t xml:space="preserve">                  </w:t>
      </w:r>
      <w:r w:rsidRPr="00F80021">
        <w:rPr>
          <w:color w:val="auto"/>
        </w:rPr>
        <w:t>lÉ¶¢h¸ - £ÀhµñB</w:t>
      </w:r>
    </w:p>
    <w:p w14:paraId="1373A86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…sÀÀl¸èþï†¶ªî …¶¬ËÈ¢þï±³ ¶m†¶¢À«Ò…¶p-¶ª†lµï | …£ÀhµñA …lÉ¶¢A †£À…hµñlûÉ†±ÀµÀmÐé C¶ªÀå | </w:t>
      </w:r>
    </w:p>
    <w:p w14:paraId="571080E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…C…¶mÃ…±¸lû¸´m …¶¬£†©¸ …¶¢±µè†±ÀµÀ¶måB | …¶¥hµA †aÊ¢¶¢À …¶¥±µ…lµB ¶ª†¤±¸B | </w:t>
      </w:r>
    </w:p>
    <w:p w14:paraId="2F2E506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…WhµñA-¶m†°µ…hµñ-¶¢ÀÀ†lµS¸h³ …¶pÁ±µ‡«¸åh³ | …C…¶mÃ…±¸lû¸ …¶ª E…i ±ÀµÀl³ ¶¢†lµnå | </w:t>
      </w:r>
    </w:p>
    <w:p w14:paraId="1ECF262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hµ…nîhµñ †Ji …¶pk¼†tû±³ lÉ…¶¢±ÀµÃ‡ËÈmB | …»¬…±µgï…Ë±ÀÇÀ±³ £†hµËhÇ-…±µ¶må†±¼°É || </w:t>
      </w:r>
      <w:r w:rsidRPr="00F80021">
        <w:rPr>
          <w:rFonts w:ascii="Arial" w:hAnsi="Arial" w:cs="Arial"/>
          <w:b/>
          <w:sz w:val="28"/>
          <w:szCs w:val="28"/>
        </w:rPr>
        <w:t>16</w:t>
      </w:r>
      <w:r w:rsidRPr="00F80021">
        <w:rPr>
          <w:rFonts w:ascii="BRH Telugu Extra" w:hAnsi="BRH Telugu Extra" w:cs="BRH Telugu Extra"/>
          <w:sz w:val="40"/>
          <w:szCs w:val="40"/>
        </w:rPr>
        <w:t xml:space="preserve"> </w:t>
      </w:r>
    </w:p>
    <w:p w14:paraId="0BF7A2DA" w14:textId="77777777" w:rsidR="003034C3" w:rsidRPr="00F80021" w:rsidRDefault="003034C3" w:rsidP="008D4FFC">
      <w:pPr>
        <w:pStyle w:val="NoSpacing"/>
      </w:pPr>
    </w:p>
    <w:p w14:paraId="362F4243" w14:textId="77777777" w:rsidR="003034C3" w:rsidRPr="00F80021" w:rsidRDefault="003034C3" w:rsidP="008D4FFC">
      <w:pPr>
        <w:pStyle w:val="5-ULine-WordO-SubHding-VedaVMSTelugu"/>
        <w:rPr>
          <w:color w:val="auto"/>
        </w:rPr>
      </w:pPr>
      <w:r w:rsidRPr="00F80021">
        <w:rPr>
          <w:color w:val="auto"/>
        </w:rPr>
        <w:t>17. ¶m°µhµñA - YÉï©¸á</w:t>
      </w:r>
      <w:r w:rsidR="00135187" w:rsidRPr="00F80021">
        <w:rPr>
          <w:color w:val="auto"/>
        </w:rPr>
        <w:t xml:space="preserve">                  </w:t>
      </w:r>
      <w:r w:rsidR="00A35C0D">
        <w:rPr>
          <w:color w:val="auto"/>
          <w:lang w:val="en-US"/>
        </w:rPr>
        <w:tab/>
      </w:r>
      <w:r w:rsidRPr="00F80021">
        <w:rPr>
          <w:color w:val="auto"/>
        </w:rPr>
        <w:t>lÉ¶¢h¸ - E¶mçòB</w:t>
      </w:r>
    </w:p>
    <w:p w14:paraId="4E0DDF9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E‡mÐçò …YÉï©¸á ¶¢À…¶mÀ ¶m†°µhµñÊ¢Ài | ±ÀµÀ†»ªî´m …¶¢ÅhµñA </w:t>
      </w:r>
      <w:r w:rsidR="007C589D"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†¶¢Å…hµñ hµÃ†±Éï …hµh¸†±µ | </w:t>
      </w:r>
    </w:p>
    <w:p w14:paraId="0547F9E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hµ†»ªî´m …¶¢±ÀµÀ-…¶¢À¶¢ÀÅ…hµA lµÀ†¶®m¸B | °µÀ†lûµ¶må±É…¶¢À lµÀ†±¼…iA lµÀ†±¼»¨àA | </w:t>
      </w:r>
    </w:p>
    <w:p w14:paraId="354BD0E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…¶pÁ…±µ…¶mç±¸†±ÀµÀ ¶¢Å…¶¨sû¹†±ÀµÀ …lûµÅ¶¨ä‡Ê¢ | C†©¸fû¸…±ÀµÀ ¶ª†¶¬¶¢Ãm¸±ÀµÀ …¤ÀfûµÀ‡Ê¨ | </w:t>
      </w:r>
    </w:p>
    <w:p w14:paraId="389A765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E†m¸çò±ÀµÀ …YÉï©¸á ¶¢À†lûµÀ…¶¢Àl³-lµÀ†¶®m¸ |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…G±µÀA †OµÅgÑ…hµÀ ±ÀµÀ†Y¶¢Ãm¸±ÀµÀ …vÑOµA || </w:t>
      </w:r>
      <w:r w:rsidRPr="00F80021">
        <w:rPr>
          <w:rFonts w:ascii="Arial" w:hAnsi="Arial" w:cs="Arial"/>
          <w:b/>
          <w:sz w:val="28"/>
          <w:szCs w:val="28"/>
        </w:rPr>
        <w:t>17</w:t>
      </w:r>
      <w:r w:rsidRPr="00F80021">
        <w:rPr>
          <w:rFonts w:ascii="BRH Telugu Extra" w:hAnsi="BRH Telugu Extra" w:cs="BRH Telugu Extra"/>
          <w:sz w:val="40"/>
          <w:szCs w:val="40"/>
        </w:rPr>
        <w:t xml:space="preserve"> </w:t>
      </w:r>
    </w:p>
    <w:p w14:paraId="18BB3044" w14:textId="77777777" w:rsidR="003034C3" w:rsidRPr="00F80021" w:rsidRDefault="003034C3" w:rsidP="008D4FFC">
      <w:pPr>
        <w:pStyle w:val="NoSpacing"/>
      </w:pPr>
    </w:p>
    <w:p w14:paraId="603764D0" w14:textId="77777777" w:rsidR="003034C3" w:rsidRPr="00F80021" w:rsidRDefault="003034C3" w:rsidP="008D4FFC">
      <w:pPr>
        <w:pStyle w:val="5-ULine-WordO-SubHding-VedaVMSTelugu"/>
        <w:rPr>
          <w:color w:val="auto"/>
        </w:rPr>
      </w:pPr>
      <w:r w:rsidRPr="00F80021">
        <w:rPr>
          <w:color w:val="auto"/>
        </w:rPr>
        <w:t>18. ¶m°µhµñA - ¶¢ÀÃvA</w:t>
      </w:r>
      <w:r w:rsidR="00135187" w:rsidRPr="00F80021">
        <w:rPr>
          <w:color w:val="auto"/>
        </w:rPr>
        <w:t xml:space="preserve">                  </w:t>
      </w:r>
      <w:r w:rsidRPr="00F80021">
        <w:rPr>
          <w:color w:val="auto"/>
        </w:rPr>
        <w:t>lÉ¶¢h¸ - ¶pñY¹¶piB</w:t>
      </w:r>
    </w:p>
    <w:p w14:paraId="48235DA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¶¢ÀÃ†vA …¶pñY¹A …¤±µ†¶¢jA </w:t>
      </w:r>
      <w:r w:rsidR="00771A87"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£lÉ±ÀµÀ | ¶p‡±¸VÉï…hµÀ n±³†sÀÀiB ¶p…±¸V¸ | </w:t>
      </w:r>
    </w:p>
    <w:p w14:paraId="0FCD6EB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SÐ…tû±³ ¶m†°µhµñA …¶p¶¥À…tûB ¶ª†¶¢ÀOµåA | C†¶¬±³ sûµÃ…±ÀµÃl³ ±ÀµÀ†Y¶¢Ãm¸…±ÀµÀ ¶¢À‡¶¬ïA | C†¶¬±Ðé …Clµï †¶ªÀ…£hÉ †lµlû¸hµÀ | ¶¢ÀÃ…vA ¶m†°µ…hµñ£À…i ±ÀµÀl³ ¶¢†lµnå | ¶p†±¸XA </w:t>
      </w:r>
      <w:r w:rsidR="0055796F"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…¢¸V¸ n±³†sÀÀiA ¶mÀl¸£À |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…¦¶¢A …¶pñY¹†Ë±ÀÇÀ …¦¶¢†¶¢À…¶ªÀå ¶¢À‡¶¬ïA || </w:t>
      </w:r>
      <w:r w:rsidRPr="00F80021">
        <w:rPr>
          <w:rFonts w:ascii="Arial" w:hAnsi="Arial" w:cs="Arial"/>
          <w:b/>
          <w:sz w:val="28"/>
          <w:szCs w:val="28"/>
        </w:rPr>
        <w:t>18</w:t>
      </w:r>
    </w:p>
    <w:p w14:paraId="571D5D83" w14:textId="77777777" w:rsidR="003034C3" w:rsidRPr="00F80021" w:rsidRDefault="003034C3" w:rsidP="008D4FFC">
      <w:pPr>
        <w:pStyle w:val="NoSpacing"/>
      </w:pPr>
    </w:p>
    <w:p w14:paraId="1C994E2C" w14:textId="77777777" w:rsidR="003034C3" w:rsidRPr="00F80021" w:rsidRDefault="003034C3" w:rsidP="008D4FFC">
      <w:pPr>
        <w:pStyle w:val="5-ULine-WordO-SubHding-VedaVMSTelugu"/>
        <w:rPr>
          <w:color w:val="auto"/>
        </w:rPr>
      </w:pPr>
      <w:r w:rsidRPr="00F80021">
        <w:rPr>
          <w:color w:val="auto"/>
        </w:rPr>
        <w:t>19. ¶m°µhµñA - ¶pÁ¹±¸ö©¸fû¸</w:t>
      </w:r>
      <w:r w:rsidR="00135187" w:rsidRPr="00F80021">
        <w:rPr>
          <w:color w:val="auto"/>
        </w:rPr>
        <w:t xml:space="preserve">                  </w:t>
      </w:r>
      <w:r w:rsidRPr="00F80021">
        <w:rPr>
          <w:color w:val="auto"/>
        </w:rPr>
        <w:t>lÉ¶¢h¸ - D¶pB</w:t>
      </w:r>
    </w:p>
    <w:p w14:paraId="4058B0D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±ÀµÃ …l¼¢¸ï D…¶pB ¶p†±ÀµÀ«¸ ¶ªAs…sûµÃ¶¢ÁB | ±ÀµÃ …C¶må†±¼°µ …Ghµ q¸†±¼æ…¤±¸ïB |</w:t>
      </w:r>
    </w:p>
    <w:p w14:paraId="2584430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±ÀµÃ†«¸¶¢À…©¸fû¸ †C…¶mÀ±ÀµÀ…nå O¸‡¶¢ÀA | h¸ …¶m D…¶pB ¶¥(S³Ø) …«Òïm¸ †sûµ¶¢¶mÀå |</w:t>
      </w:r>
    </w:p>
    <w:p w14:paraId="5E0C3C1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±ÀµÃ…¶¥Û OµÃ…q¸ï ±ÀµÃ†¶¥Û …m¸‡l¸ïB ¶ª…¶¢ÀÀl¼ñ‡±ÀµÃB |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±ÀµÃ†¶¥Û ËÈ¢…¶¥oå…±µÀhµ †q¸ñ…¶ªX±¸ïB | ±ÀµÃ†«¸¶¢À…©¸fû¸ ¶¢À†lûµÀ …sûµ°µ†±ÀµÀnå |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h¸ …¶m D…¶pB ¶¥(S³Ø) …«Òïm¸ †sûµ¶¢¶mÀå || </w:t>
      </w:r>
      <w:r w:rsidRPr="00F80021">
        <w:rPr>
          <w:rFonts w:ascii="Arial" w:hAnsi="Arial" w:cs="Arial"/>
          <w:b/>
          <w:sz w:val="28"/>
          <w:szCs w:val="28"/>
        </w:rPr>
        <w:t>19</w:t>
      </w:r>
      <w:r w:rsidRPr="00F80021">
        <w:rPr>
          <w:rFonts w:ascii="BRH Telugu Extra" w:hAnsi="BRH Telugu Extra" w:cs="BRH Telugu Extra"/>
          <w:sz w:val="40"/>
          <w:szCs w:val="40"/>
        </w:rPr>
        <w:t xml:space="preserve"> </w:t>
      </w:r>
    </w:p>
    <w:p w14:paraId="166ACC7A" w14:textId="77777777" w:rsidR="003034C3" w:rsidRPr="00F80021" w:rsidRDefault="003034C3" w:rsidP="00284D47">
      <w:pPr>
        <w:pStyle w:val="NoSpacing"/>
      </w:pPr>
    </w:p>
    <w:p w14:paraId="1A3310AE" w14:textId="77777777" w:rsidR="003034C3" w:rsidRPr="00F80021" w:rsidRDefault="003034C3" w:rsidP="00284D47">
      <w:pPr>
        <w:pStyle w:val="5-ULine-WordO-SubHding-VedaVMSTelugu"/>
        <w:rPr>
          <w:color w:val="auto"/>
        </w:rPr>
      </w:pPr>
      <w:r w:rsidRPr="00F80021">
        <w:rPr>
          <w:color w:val="auto"/>
        </w:rPr>
        <w:t>20. ¶m°µhµñA - Ghµå±¸©¸fû¸</w:t>
      </w:r>
      <w:r w:rsidR="00135187" w:rsidRPr="00F80021">
        <w:rPr>
          <w:color w:val="auto"/>
        </w:rPr>
        <w:t xml:space="preserve">                  </w:t>
      </w:r>
      <w:r w:rsidRPr="00F80021">
        <w:rPr>
          <w:color w:val="auto"/>
        </w:rPr>
        <w:t xml:space="preserve">lÉ¶¢h¸ - £Ê¥ölÉ¶¢B </w:t>
      </w:r>
    </w:p>
    <w:p w14:paraId="3413AB1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hµ…mÐé £…Ê¥ö G†¶p ¶¥Ågö¶mÀå …lÉ¢¸B | hµ†lµ…©¸fû¸ …Ctû¶ª´¢À</w:t>
      </w:r>
      <w:r w:rsidR="009F7457"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†±ÀµÀ¶mÀå …±ÀµÀYßA | </w:t>
      </w:r>
    </w:p>
    <w:p w14:paraId="71968C6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hµ¶mé†°µhµñA ¶pñkµh¸A …¶p¶¥À†sûµïB | …OµÅ»¨±³-…¶¢Å»¨à±³ ±ÀµÀ†Y¶¢Ãm¸±ÀµÀ Oµvêh¸A | </w:t>
      </w:r>
    </w:p>
    <w:p w14:paraId="37964F5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…¶¥Àsû¹ñB …Oµ†m¸ï ±ÀµÀÀ…¶¢hµ†±ÀµÀB …¶ªÀÊp†¶¥¶ªB | …Oµ…±µîOµÅ†hµB …¶ªÀOµÅ†hÐ …¤†±¸ï¶¢jB | </w:t>
      </w:r>
    </w:p>
    <w:p w14:paraId="1C6DE44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£‡¥¹ö´m …lÉ¢¸´m …¶¬£†©¸ …¶¢±µè†±ÀµÀoåB | …</w:t>
      </w:r>
      <w:r w:rsidR="00794D56">
        <w:rPr>
          <w:rFonts w:ascii="BRH Telugu Extra" w:hAnsi="BRH Telugu Extra" w:cs="BRH Telugu Extra"/>
          <w:sz w:val="40"/>
          <w:szCs w:val="40"/>
        </w:rPr>
        <w:br/>
      </w:r>
      <w:r w:rsidRPr="00F80021">
        <w:rPr>
          <w:rFonts w:ascii="BRH Telugu Extra" w:hAnsi="BRH Telugu Extra" w:cs="BRH Telugu Extra"/>
          <w:sz w:val="40"/>
          <w:szCs w:val="40"/>
        </w:rPr>
        <w:t xml:space="preserve">C…©¸fû¸B O¸…¶¢À ¶¢ÀÀ†¶p±ÀµÃ¶mÀå …±ÀµÀYßA || </w:t>
      </w:r>
      <w:r w:rsidRPr="00F80021">
        <w:rPr>
          <w:rFonts w:ascii="Arial" w:hAnsi="Arial" w:cs="Arial"/>
          <w:b/>
          <w:sz w:val="28"/>
          <w:szCs w:val="28"/>
        </w:rPr>
        <w:t>20</w:t>
      </w:r>
    </w:p>
    <w:p w14:paraId="3EDAD8A0" w14:textId="77777777" w:rsidR="003034C3" w:rsidRPr="00F80021" w:rsidRDefault="003034C3" w:rsidP="00CF0E49">
      <w:pPr>
        <w:pStyle w:val="NoSpacing"/>
      </w:pPr>
    </w:p>
    <w:p w14:paraId="6CB53662" w14:textId="77777777" w:rsidR="003034C3" w:rsidRPr="00F80021" w:rsidRDefault="003034C3" w:rsidP="00CF0E49">
      <w:pPr>
        <w:pStyle w:val="5-ULine-WordO-SubHding-VedaVMSTelugu"/>
        <w:rPr>
          <w:color w:val="auto"/>
        </w:rPr>
      </w:pPr>
      <w:r w:rsidRPr="00F80021">
        <w:rPr>
          <w:color w:val="auto"/>
        </w:rPr>
        <w:lastRenderedPageBreak/>
        <w:t>21. ¶m°µhµñA - CtûZlµ</w:t>
      </w:r>
      <w:r w:rsidR="007B31C7" w:rsidRPr="00F80021">
        <w:rPr>
          <w:color w:val="auto"/>
        </w:rPr>
        <w:t xml:space="preserve">                 </w:t>
      </w:r>
      <w:r w:rsidR="00A35C0D">
        <w:rPr>
          <w:color w:val="auto"/>
          <w:lang w:val="en-US"/>
        </w:rPr>
        <w:tab/>
      </w:r>
      <w:r w:rsidR="007B31C7" w:rsidRPr="00F80021">
        <w:rPr>
          <w:color w:val="auto"/>
        </w:rPr>
        <w:t xml:space="preserve"> </w:t>
      </w:r>
      <w:r w:rsidRPr="00F80021">
        <w:rPr>
          <w:color w:val="auto"/>
        </w:rPr>
        <w:t>lÉ¶¢h¸ - sñ¶®î</w:t>
      </w:r>
    </w:p>
    <w:p w14:paraId="7EF439A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±ÀµÀ…»ªî´m sñ…¶®îsûµï†Y…±ÀµÀk³ ¶ª†±µö…Ê¢Àhµh³ | …C¶¢ÀÀ†cÛ …vÑOµ …£Àlµ†¶¢ÀÃ…Vµ ¶ª‡±µöA| </w:t>
      </w:r>
    </w:p>
    <w:p w14:paraId="7A546C7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hµ…mÐé ¶m†°µhµñ-¶¢À…tûZl³ …£Z†hµï | ¦ñ†±ÀµÀA lµ…lû¸hµö-†¶¬Åg½±ÀµÀ¶¢Ã¶mA | </w:t>
      </w:r>
    </w:p>
    <w:p w14:paraId="13D134D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…GsûÔ …vÑOÓ sñ†¶¬î…g¸ ¶ª†cºÝ…hÉ¶¢ÀÔ | hµ…mÐé ¶m†°µhµñ-¶¢À…tûZl³ £†Vµ©¸àA |</w:t>
      </w:r>
    </w:p>
    <w:p w14:paraId="5BE51DC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hµ†»ªî´m …¶¢±ÀµÀA ¶pÅ†hµ…m¸B ¶ªA†Y±ÀÉÀ¶¢À | hµ†mÐé …lÉ¢¸…«Ò C†¶mÀY¹¶m…¶mÀå O¸‡¶¢ÀA || </w:t>
      </w:r>
      <w:r w:rsidRPr="00F80021">
        <w:rPr>
          <w:rFonts w:ascii="Arial" w:hAnsi="Arial" w:cs="Arial"/>
          <w:b/>
          <w:sz w:val="28"/>
          <w:szCs w:val="28"/>
        </w:rPr>
        <w:t>21</w:t>
      </w:r>
    </w:p>
    <w:p w14:paraId="7FB551C8" w14:textId="77777777" w:rsidR="003034C3" w:rsidRPr="00F80021" w:rsidRDefault="003034C3" w:rsidP="00CF0E49">
      <w:pPr>
        <w:pStyle w:val="NoSpacing"/>
      </w:pPr>
    </w:p>
    <w:p w14:paraId="6A0F5FB6" w14:textId="77777777" w:rsidR="003034C3" w:rsidRPr="00F80021" w:rsidRDefault="003034C3" w:rsidP="00CF0E49">
      <w:pPr>
        <w:pStyle w:val="5-ULine-WordO-SubHding-VedaVMSTelugu"/>
        <w:rPr>
          <w:color w:val="auto"/>
        </w:rPr>
      </w:pPr>
      <w:r w:rsidRPr="00F80021">
        <w:rPr>
          <w:color w:val="auto"/>
        </w:rPr>
        <w:t>22. ¶m°µhµñA - ¶¥ñ¶¢gA</w:t>
      </w:r>
      <w:r w:rsidR="007B31C7" w:rsidRPr="00F80021">
        <w:rPr>
          <w:color w:val="auto"/>
        </w:rPr>
        <w:t xml:space="preserve">                  </w:t>
      </w:r>
      <w:r w:rsidRPr="00F80021">
        <w:rPr>
          <w:color w:val="auto"/>
        </w:rPr>
        <w:t xml:space="preserve">lÉ¶¢h¸ - £¶¨ÀäB </w:t>
      </w:r>
    </w:p>
    <w:p w14:paraId="6AD7C54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…¶¥Ågö†nå …¥Ññg¸-…¶¢À¶¢ÀÅ†hµ¶ªï …SÐq¸A | ¶pÁ†g¸ï¶¢À…«¸ï G†¶p¶¥ÅgÑ…£À ¢¸‡VµA | </w:t>
      </w:r>
    </w:p>
    <w:p w14:paraId="72B7E77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…¶¢À¾¬A …lÉ¤A £†¶¨Àä¶pjé ¶¢À…YÄ±¸ïA | …¶pñj†X Ê¢Àm¸(S³î) …¶¬£†©¸ ±ÀµÀY¹¶¢ÀB| </w:t>
      </w:r>
    </w:p>
    <w:p w14:paraId="1436D22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…hÉñlû¸ £†¶¨Àä-±µÀ±µÀ…S¸±ÀÇÃ £†VµOµñÊ¢À | …¶¢À¾¬A l¼†¶¢A ¶pÅ…k¼¤-…¶¢À¶må†±¼°µA |</w:t>
      </w:r>
    </w:p>
    <w:p w14:paraId="16294F5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hµ…VÐÜòËgÇ…i ¶¥ñ†¶¢-…EVµÜ†¶¢Ãm¸ | ¶pÁ…gï(…S³Ø) ¥Ñô…OµA </w:t>
      </w:r>
      <w:r w:rsidR="003D76C5"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±ÀµÀ†Y¶¢Ãm¸±ÀµÀ OµÅ…göj ||</w:t>
      </w:r>
      <w:r w:rsidR="00CF0E49" w:rsidRPr="00F80021">
        <w:rPr>
          <w:rFonts w:ascii="BRH Telugu Extra" w:hAnsi="BRH Telugu Extra" w:cs="BRH Telugu Extra"/>
          <w:sz w:val="40"/>
          <w:szCs w:val="40"/>
        </w:rPr>
        <w:t xml:space="preserve"> </w:t>
      </w:r>
      <w:r w:rsidRPr="00F80021">
        <w:rPr>
          <w:rFonts w:ascii="Arial" w:hAnsi="Arial" w:cs="Arial"/>
          <w:b/>
          <w:sz w:val="28"/>
          <w:szCs w:val="28"/>
        </w:rPr>
        <w:t>22</w:t>
      </w:r>
      <w:r w:rsidRPr="00F80021">
        <w:rPr>
          <w:rFonts w:ascii="BRH Telugu Extra" w:hAnsi="BRH Telugu Extra" w:cs="BRH Telugu Extra"/>
          <w:sz w:val="40"/>
          <w:szCs w:val="40"/>
        </w:rPr>
        <w:t xml:space="preserve"> </w:t>
      </w:r>
    </w:p>
    <w:p w14:paraId="49D51A96" w14:textId="77777777" w:rsidR="00123D88" w:rsidRPr="00F80021" w:rsidRDefault="00123D88" w:rsidP="003034C3">
      <w:pPr>
        <w:autoSpaceDE w:val="0"/>
        <w:autoSpaceDN w:val="0"/>
        <w:adjustRightInd w:val="0"/>
        <w:spacing w:after="0" w:line="240" w:lineRule="auto"/>
        <w:rPr>
          <w:rFonts w:ascii="BRH Telugu Extra" w:hAnsi="BRH Telugu Extra" w:cs="BRH Telugu Extra"/>
          <w:sz w:val="24"/>
          <w:szCs w:val="24"/>
        </w:rPr>
      </w:pPr>
    </w:p>
    <w:p w14:paraId="0F69DADD" w14:textId="77777777" w:rsidR="003034C3" w:rsidRPr="00F80021" w:rsidRDefault="003034C3" w:rsidP="00CF0E49">
      <w:pPr>
        <w:pStyle w:val="NoSpacing"/>
      </w:pPr>
    </w:p>
    <w:p w14:paraId="6AFE191D" w14:textId="77777777" w:rsidR="003034C3" w:rsidRPr="00F80021" w:rsidRDefault="003034C3" w:rsidP="00CF0E49">
      <w:pPr>
        <w:pStyle w:val="5-ULine-WordO-SubHding-VedaVMSTelugu"/>
        <w:rPr>
          <w:color w:val="auto"/>
        </w:rPr>
      </w:pPr>
      <w:r w:rsidRPr="00F80021">
        <w:rPr>
          <w:color w:val="auto"/>
        </w:rPr>
        <w:t>23. ¶m°µhµñA - ¶¥ñ£©¸à</w:t>
      </w:r>
      <w:r w:rsidR="007B31C7" w:rsidRPr="00F80021">
        <w:rPr>
          <w:color w:val="auto"/>
        </w:rPr>
        <w:t xml:space="preserve">                  </w:t>
      </w:r>
      <w:r w:rsidRPr="00F80021">
        <w:rPr>
          <w:color w:val="auto"/>
        </w:rPr>
        <w:t>lÉ¶¢h¸ - ¶¢¶ª¶¢B</w:t>
      </w:r>
    </w:p>
    <w:p w14:paraId="31165CA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…C©Õà …lÉ¢¸ ¶¢†¶ª¶¢B …«Ò¶¢Ãï†¶ªB | Vµ†hµ«Òñ …lÉ¤ …±µY…±¸B ¶¥ñ†£©¸áB | </w:t>
      </w:r>
    </w:p>
    <w:p w14:paraId="41ED5AE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hÉ …±ÀµÀYßA ‡q¸…¶mÀå ±µ†Y¶ªB …¶p±µ‡«¸åh³ | …¶ª´¢À…¶¢…kµù±¿†g-…¶¢À¶¢ÀÅhµ(†S³Ø) …¶ªö»ªå | </w:t>
      </w:r>
    </w:p>
    <w:p w14:paraId="49C4D01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…±ÀµÀYßA †¶mB q¸…¶mÀå ¶¢†¶ª¶¢B …¶pÁ±µ‡«¸åh³ | …lµ…°º…g†hÐ-„tû†±ÀµÀ…¶mÀå ¶¥ñ†£©¸áB | </w:t>
      </w:r>
    </w:p>
    <w:p w14:paraId="1E6F03F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¶pÁ…gï¶mé†°µhµñ…¶¢Àtû ¶ª</w:t>
      </w:r>
      <w:r w:rsidRPr="00A35C0D">
        <w:rPr>
          <w:rFonts w:ascii="BRH Telugu Extra" w:hAnsi="BRH Telugu Extra" w:cs="BRH Telugu Extra"/>
          <w:sz w:val="40"/>
          <w:szCs w:val="40"/>
        </w:rPr>
        <w:t>´¢À</w:t>
      </w:r>
      <w:r w:rsidR="00146050" w:rsidRPr="00A35C0D">
        <w:rPr>
          <w:rFonts w:ascii="BRH Devanagari Extra" w:hAnsi="BRH Devanagari Extra" w:cs="BRH Devanagari Extra"/>
          <w:sz w:val="40"/>
          <w:szCs w:val="40"/>
        </w:rPr>
        <w:t>Æ</w:t>
      </w:r>
      <w:r w:rsidRPr="00A35C0D">
        <w:rPr>
          <w:rFonts w:ascii="BRH Telugu Extra" w:hAnsi="BRH Telugu Extra" w:cs="BRH Telugu Extra"/>
          <w:sz w:val="40"/>
          <w:szCs w:val="40"/>
        </w:rPr>
        <w:t>†£¥¹¶</w:t>
      </w:r>
      <w:r w:rsidRPr="00F80021">
        <w:rPr>
          <w:rFonts w:ascii="BRH Telugu Extra" w:hAnsi="BRH Telugu Extra" w:cs="BRH Telugu Extra"/>
          <w:sz w:val="40"/>
          <w:szCs w:val="40"/>
        </w:rPr>
        <w:t xml:space="preserve">¢À | ¶¢Ã …mÐ C†±¸i-…±µ¶T…¶¥(…S³î) «¸Sµ†´mé || </w:t>
      </w:r>
      <w:r w:rsidRPr="00F80021">
        <w:rPr>
          <w:rFonts w:ascii="Arial" w:hAnsi="Arial" w:cs="Arial"/>
          <w:b/>
          <w:sz w:val="28"/>
          <w:szCs w:val="28"/>
        </w:rPr>
        <w:t>23</w:t>
      </w:r>
    </w:p>
    <w:p w14:paraId="23F77113" w14:textId="77777777" w:rsidR="003034C3" w:rsidRPr="00F80021" w:rsidRDefault="003034C3" w:rsidP="00CF0E49">
      <w:pPr>
        <w:pStyle w:val="NoSpacing"/>
      </w:pPr>
    </w:p>
    <w:p w14:paraId="66B999AD" w14:textId="77777777" w:rsidR="003034C3" w:rsidRPr="00F80021" w:rsidRDefault="003034C3" w:rsidP="00CF0E49">
      <w:pPr>
        <w:pStyle w:val="5-ULine-WordO-SubHding-VedaVMSTelugu"/>
        <w:rPr>
          <w:color w:val="auto"/>
        </w:rPr>
      </w:pPr>
      <w:r w:rsidRPr="00F80021">
        <w:rPr>
          <w:color w:val="auto"/>
        </w:rPr>
        <w:t>24. ¶m°µhµñA - ¶¥hµtû¶¨O</w:t>
      </w:r>
      <w:r w:rsidR="007B31C7" w:rsidRPr="00F80021">
        <w:rPr>
          <w:color w:val="auto"/>
        </w:rPr>
        <w:t xml:space="preserve">                  </w:t>
      </w:r>
      <w:r w:rsidRPr="00F80021">
        <w:rPr>
          <w:color w:val="auto"/>
        </w:rPr>
        <w:t>lÉ¶¢h¸ - ¶¢±µÀgB</w:t>
      </w:r>
    </w:p>
    <w:p w14:paraId="79496F6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…°µhµñ…¶ªï ±¸…Y¹ ¶¢†±µÀgÑ„lû¼…±¸YB | ¶m†°µh¸ñg¸(S³î) …¶¥hµ†tû…¶¨S³ ¶¢†»ª¶¨áB | </w:t>
      </w:r>
    </w:p>
    <w:p w14:paraId="11433E9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hÓ …lÉÊ¢†sûµïB OµÅgÀhÐ …l¿±µÙ¶¢Ã†±ÀµÀÀB | …¶¥hµ(S³î) …¶ª¶¬†«¸ñ sûÉ…¶¨Y¹†n lûµhµåB | </w:t>
      </w:r>
    </w:p>
    <w:p w14:paraId="5BC5436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…±ÀµÀYß…mÐé ±¸…Y¹ ¶¢†±µÀ…g G†¶p±ÀµÃhµÀ | hµ…mÐé £†Ê¥ö …Ctû¶ªA†±ÀµÀ¶mÀå …lÉ¢¸B | </w:t>
      </w:r>
    </w:p>
    <w:p w14:paraId="39B6CB3D" w14:textId="77777777" w:rsidR="00794D56"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hµ…mÐé ¶m†°µhµñ(S³î) …¶¥hµ†tû¶¨S³ YÂ…©¸gA | </w:t>
      </w:r>
      <w:r w:rsidR="00794D56">
        <w:rPr>
          <w:rFonts w:ascii="BRH Telugu Extra" w:hAnsi="BRH Telugu Extra" w:cs="BRH Telugu Extra"/>
          <w:sz w:val="40"/>
          <w:szCs w:val="40"/>
        </w:rPr>
        <w:br/>
      </w:r>
      <w:r w:rsidRPr="00F80021">
        <w:rPr>
          <w:rFonts w:ascii="BRH Telugu Extra" w:hAnsi="BRH Telugu Extra" w:cs="BRH Telugu Extra"/>
          <w:sz w:val="40"/>
          <w:szCs w:val="40"/>
        </w:rPr>
        <w:t xml:space="preserve">…l¿±µÙ¶¢Ã…±ÀµÀÀB ¶pñ†i±µl³ sûÉ…¶¨Y¹†n || </w:t>
      </w:r>
      <w:r w:rsidRPr="00F80021">
        <w:rPr>
          <w:rFonts w:ascii="Arial" w:hAnsi="Arial" w:cs="Arial"/>
          <w:b/>
          <w:sz w:val="28"/>
          <w:szCs w:val="28"/>
        </w:rPr>
        <w:t>24</w:t>
      </w:r>
    </w:p>
    <w:p w14:paraId="349FA55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 </w:t>
      </w:r>
    </w:p>
    <w:p w14:paraId="6B962389" w14:textId="77777777" w:rsidR="003034C3" w:rsidRPr="00F80021" w:rsidRDefault="003034C3" w:rsidP="00CF0E49">
      <w:pPr>
        <w:pStyle w:val="NoSpacing"/>
      </w:pPr>
    </w:p>
    <w:p w14:paraId="79DE3C6C" w14:textId="77777777" w:rsidR="003034C3" w:rsidRPr="00F80021" w:rsidRDefault="003034C3" w:rsidP="00CF0E49">
      <w:pPr>
        <w:pStyle w:val="5-ULine-WordO-SubHding-VedaVMSTelugu"/>
        <w:rPr>
          <w:color w:val="auto"/>
        </w:rPr>
      </w:pPr>
      <w:r w:rsidRPr="00F80021">
        <w:rPr>
          <w:color w:val="auto"/>
        </w:rPr>
        <w:t>25. ¶m°µhµñA - ¶pÁ¹±µöqÒñ¶¨á¶pl¸</w:t>
      </w:r>
      <w:r w:rsidR="007B31C7" w:rsidRPr="00F80021">
        <w:rPr>
          <w:color w:val="auto"/>
        </w:rPr>
        <w:t xml:space="preserve">           </w:t>
      </w:r>
      <w:r w:rsidRPr="00F80021">
        <w:rPr>
          <w:color w:val="auto"/>
        </w:rPr>
        <w:t>lÉ¶¢h¸ - CY±ÀÉÀOµq¸lµB</w:t>
      </w:r>
    </w:p>
    <w:p w14:paraId="5DC0EC9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…CY J†Oµ…q¸- lµÀ†lµS¸h³ …¶pÁ±µ‡«¸åh³ | £†¥¹ö …sûµÃh¸†n ¶pñ…i È¢Ã†lµ¶¢Ã¶mB | </w:t>
      </w:r>
    </w:p>
    <w:p w14:paraId="4D41A30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hµ†¶ªï …lÉ¢¸B †¶pñ…¶ª¶¢A †</w:t>
      </w:r>
      <w:r w:rsidR="00146050"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±ÀµÀ…nå ¶ª‡±Éö | …qÒñ…¶¨á…¶pl¸†«Ò …C¶¢ÀÅ†hµ¶ªï …SÐq¸B | </w:t>
      </w:r>
    </w:p>
    <w:p w14:paraId="6A18A15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…£sû¹ñ†Y¶¢Ã¶mB ¶ª£À…lû¸¶m …GSµñB | D„¶må†±¼°µ-¶¢À±µÀ…¶¬lµ-…Sµm¸çþïA | </w:t>
      </w:r>
    </w:p>
    <w:p w14:paraId="4DF2068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hµ(S³î) ¶ªÃ†±µïA …lÉ¶¢-…¶¢ÀYÊ¢À†Oµq¸lµA | …qÒñ…¶¨á…¶pl¸…«Ò C†¶mÀ±ÀµÀ…nå ¶ª‡±Éö || </w:t>
      </w:r>
      <w:r w:rsidRPr="00F80021">
        <w:rPr>
          <w:rFonts w:ascii="Arial" w:hAnsi="Arial" w:cs="Arial"/>
          <w:b/>
          <w:sz w:val="28"/>
          <w:szCs w:val="28"/>
        </w:rPr>
        <w:t>25</w:t>
      </w:r>
      <w:r w:rsidRPr="00F80021">
        <w:rPr>
          <w:rFonts w:ascii="BRH Telugu Extra" w:hAnsi="BRH Telugu Extra" w:cs="BRH Telugu Extra"/>
          <w:sz w:val="40"/>
          <w:szCs w:val="40"/>
        </w:rPr>
        <w:t xml:space="preserve"> </w:t>
      </w:r>
    </w:p>
    <w:p w14:paraId="58F16247" w14:textId="77777777" w:rsidR="003034C3" w:rsidRPr="00F80021" w:rsidRDefault="003034C3" w:rsidP="00CF0E49">
      <w:pPr>
        <w:pStyle w:val="NoSpacing"/>
      </w:pPr>
    </w:p>
    <w:p w14:paraId="3F541396" w14:textId="77777777" w:rsidR="003034C3" w:rsidRPr="00F80021" w:rsidRDefault="003034C3" w:rsidP="00CF0E49">
      <w:pPr>
        <w:pStyle w:val="5-ULine-WordO-SubHding-VedaVMSTelugu"/>
        <w:rPr>
          <w:color w:val="auto"/>
        </w:rPr>
      </w:pPr>
      <w:r w:rsidRPr="00F80021">
        <w:rPr>
          <w:color w:val="auto"/>
        </w:rPr>
        <w:t>26. ¶m°µhµñA - Ghµå±µqÒñ¶¨á¶pl¸</w:t>
      </w:r>
      <w:r w:rsidR="007B31C7" w:rsidRPr="00F80021">
        <w:rPr>
          <w:color w:val="auto"/>
        </w:rPr>
        <w:t xml:space="preserve">           </w:t>
      </w:r>
      <w:r w:rsidRPr="00F80021">
        <w:rPr>
          <w:color w:val="auto"/>
        </w:rPr>
        <w:t>lÉ¶¢h¸ - C»¬±µÀìl¼èþé±ÀµÀB</w:t>
      </w:r>
    </w:p>
    <w:p w14:paraId="17803A8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C†»¬±³ …sÀl¼èþé…±ÀµÀB ¶pñ†kµ¶¢Ã¶m Ji | Ê¥ñ†©Òá …lÉ¢¸†m¸…¶¢ÀÀhµ ¶¢Ã†¶mÀ©¸g¸A | </w:t>
      </w:r>
    </w:p>
    <w:p w14:paraId="2D515EF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hµA ‡s¹ñ…¶¬îg¸B †«Ò…¶¢Àq¸B …«Ò¶¢Ãï†¶ªB | …qÒñ…¶¨á…¶pl¸†«Ò …Ctû†±µ°µ…nå ¶ª‡±Éö | </w:t>
      </w:r>
    </w:p>
    <w:p w14:paraId="25B556D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…Vµh¸ö…±µ J†Oµ…¶¢Àtû Oµ†±µî …lÉ¢¸B | …qÒñ…¶¨á…¶pl¸…¶ª E…i ±ÀµÃ´m ¶¢†lµnå | </w:t>
      </w:r>
    </w:p>
    <w:p w14:paraId="38D05A0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hÉ …sÀlµèn†±ÀµÀA ¶p…±¼¶¨lµï(†S³Ø) …¶ªÀå¶¢†¶måB | C»¬(†S³î) ±µ°µ…nå ¶m†¶¢À«Ò…¶p ¶ª†lµï || </w:t>
      </w:r>
      <w:r w:rsidRPr="00F80021">
        <w:rPr>
          <w:rFonts w:ascii="Arial" w:hAnsi="Arial" w:cs="Arial"/>
          <w:b/>
          <w:sz w:val="28"/>
          <w:szCs w:val="28"/>
        </w:rPr>
        <w:t>26</w:t>
      </w:r>
      <w:r w:rsidRPr="00F80021">
        <w:rPr>
          <w:rFonts w:ascii="BRH Telugu Extra" w:hAnsi="BRH Telugu Extra" w:cs="BRH Telugu Extra"/>
          <w:sz w:val="40"/>
          <w:szCs w:val="40"/>
        </w:rPr>
        <w:t xml:space="preserve"> </w:t>
      </w:r>
    </w:p>
    <w:p w14:paraId="2C1AB109" w14:textId="77777777" w:rsidR="003034C3" w:rsidRPr="00F80021" w:rsidRDefault="003034C3" w:rsidP="00CF0E49">
      <w:pPr>
        <w:pStyle w:val="NoSpacing"/>
      </w:pPr>
    </w:p>
    <w:p w14:paraId="17066EBA" w14:textId="77777777" w:rsidR="003034C3" w:rsidRPr="00F80021" w:rsidRDefault="003034C3" w:rsidP="00CF0E49">
      <w:pPr>
        <w:pStyle w:val="5-ULine-WordO-SubHding-VedaVMSTelugu"/>
        <w:rPr>
          <w:color w:val="auto"/>
        </w:rPr>
      </w:pPr>
      <w:r w:rsidRPr="00F80021">
        <w:rPr>
          <w:color w:val="auto"/>
        </w:rPr>
        <w:t>27. ¶m°µhµñA - ±É¶¢j</w:t>
      </w:r>
      <w:r w:rsidR="007B31C7" w:rsidRPr="00F80021">
        <w:rPr>
          <w:color w:val="auto"/>
        </w:rPr>
        <w:t xml:space="preserve">                  </w:t>
      </w:r>
      <w:r w:rsidR="00794D56">
        <w:rPr>
          <w:color w:val="auto"/>
          <w:lang w:val="en-US"/>
        </w:rPr>
        <w:t xml:space="preserve">  </w:t>
      </w:r>
      <w:r w:rsidRPr="00F80021">
        <w:rPr>
          <w:color w:val="auto"/>
        </w:rPr>
        <w:t>lÉ¶¢h¸ - ¶pÁ¹©¸</w:t>
      </w:r>
    </w:p>
    <w:p w14:paraId="6CD2A1D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…¶pÁ¹©¸ …±É¶¢hµï†Êmö…i ¶p‡m¸æA | …¶pÁ…»¨à¶p†j ¶p…¶¥Àq¸ ¢¸†Ys«Õåþï | </w:t>
      </w:r>
    </w:p>
    <w:p w14:paraId="6797D83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…E¶¢Ã†n …¶¬¢¸ï ¶pñ†±ÀµÀh¸ YÂ…©¸g¸ | …¶ªÀËSÇ…±Ðé ±ÀµÃ…ËÈm±µÀ†¶p±ÀµÃh¸A </w:t>
      </w:r>
      <w:r w:rsidR="006A2967"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…±ÀµÀYßA | </w:t>
      </w:r>
    </w:p>
    <w:p w14:paraId="474EED2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…°µÀl¸ñ´m …¶p¶¥Ã´m †±µ°µhµÀ …±É¶¢†j ¶mB | S¸†¢Ð …mÐ C…¥¹ö(…S³î) C†ÊmöhµÀ …¶pÁ¹©¸ | </w:t>
      </w:r>
    </w:p>
    <w:p w14:paraId="39EDDBD2" w14:textId="77777777" w:rsidR="003034C3"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C…¶mé(…S³î) ±µ†°µmÓå s…¶¬Àlû¸ £†±µÃ¶pA | ¢¸Y(†S³î) ¶ª¶mÀ…h¸A </w:t>
      </w:r>
      <w:r w:rsidR="004D10BB"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±ÀµÀ†Y¶¢Ãm¸±ÀµÀ …±ÀµÀYßA || </w:t>
      </w:r>
      <w:r w:rsidRPr="00F80021">
        <w:rPr>
          <w:rFonts w:ascii="Arial" w:hAnsi="Arial" w:cs="Arial"/>
          <w:b/>
          <w:sz w:val="28"/>
          <w:szCs w:val="28"/>
        </w:rPr>
        <w:t>27</w:t>
      </w:r>
    </w:p>
    <w:p w14:paraId="7516E685" w14:textId="77777777" w:rsidR="00794D56" w:rsidRPr="00F80021" w:rsidRDefault="00794D56" w:rsidP="003034C3">
      <w:pPr>
        <w:autoSpaceDE w:val="0"/>
        <w:autoSpaceDN w:val="0"/>
        <w:adjustRightInd w:val="0"/>
        <w:spacing w:after="0" w:line="240" w:lineRule="auto"/>
        <w:rPr>
          <w:rFonts w:ascii="BRH Telugu Extra" w:hAnsi="BRH Telugu Extra" w:cs="BRH Telugu Extra"/>
          <w:sz w:val="40"/>
          <w:szCs w:val="40"/>
        </w:rPr>
      </w:pPr>
    </w:p>
    <w:p w14:paraId="0A96775A" w14:textId="77777777" w:rsidR="003034C3" w:rsidRPr="00F80021" w:rsidRDefault="003034C3" w:rsidP="00040071">
      <w:pPr>
        <w:pStyle w:val="NoSpacing"/>
      </w:pPr>
    </w:p>
    <w:p w14:paraId="496D7510" w14:textId="77777777" w:rsidR="003034C3" w:rsidRPr="00F80021" w:rsidRDefault="003034C3" w:rsidP="00040071">
      <w:pPr>
        <w:pStyle w:val="5-ULine-WordO-SubHding-VedaVMSTelugu"/>
        <w:rPr>
          <w:color w:val="auto"/>
        </w:rPr>
      </w:pPr>
      <w:r w:rsidRPr="00F80021">
        <w:rPr>
          <w:color w:val="auto"/>
        </w:rPr>
        <w:t>28 ¶m°µhµñA - C¦öo</w:t>
      </w:r>
      <w:r w:rsidR="007B31C7" w:rsidRPr="00F80021">
        <w:rPr>
          <w:color w:val="auto"/>
        </w:rPr>
        <w:t xml:space="preserve">                  </w:t>
      </w:r>
      <w:r w:rsidR="00794D56">
        <w:rPr>
          <w:color w:val="auto"/>
          <w:lang w:val="en-US"/>
        </w:rPr>
        <w:tab/>
      </w:r>
      <w:r w:rsidRPr="00F80021">
        <w:rPr>
          <w:color w:val="auto"/>
        </w:rPr>
        <w:t>lÉ¶¢h¸ - C¦öo lÉ¢Ó</w:t>
      </w:r>
    </w:p>
    <w:p w14:paraId="0730B79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hµ…lµ¦ö†m¸-¶¢…¶¥ö±ÀµÀÀYÑ-†¶p±ÀµÃh¸A | ¶¥À…sûµUØ†£À©Õá …¶ªÀ±ÀµÀ†Ê¢À…tû±µ‡ËÈ¥þöB | </w:t>
      </w:r>
    </w:p>
    <w:p w14:paraId="72FFC7F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¶ªö¶mé†°µhµñ(S³î) …¶¬£…©¸ ±ÀµÀ†YmÓå | ¶¢À…lû¸ö-¶ªA†¶pÅ…OÓå ±ÀµÀ†YÂ…©¸ ¶ª†¶¢ÀOÓå | </w:t>
      </w:r>
    </w:p>
    <w:p w14:paraId="59A80E3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±ÀµÀÔ …lÉ¢¸‡m¸A …tû¶¨†YÔ ¶¬¶¢ï…¢¸¶¬Ô | £†¶¥ö¶ªï …lµÃh¸-…¶¢¶¢ÀÅ†hµ¶ªï …SÐqÕ | </w:t>
      </w:r>
    </w:p>
    <w:p w14:paraId="1F368E5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hÓ ¶m†°µhµñA-YÂYÂ…©¸gÑ-†¶p±ÀµÃh¸A |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m…È¢Ã„¦ö‡sû¹ïA OµÅgÀÈ¢Ã-„…¶¥öSµÀï‡sû¹ïA || </w:t>
      </w:r>
      <w:r w:rsidRPr="00F80021">
        <w:rPr>
          <w:rFonts w:ascii="Arial" w:hAnsi="Arial" w:cs="Arial"/>
          <w:b/>
          <w:sz w:val="28"/>
          <w:szCs w:val="28"/>
        </w:rPr>
        <w:t>28</w:t>
      </w:r>
    </w:p>
    <w:p w14:paraId="0AFEFC65" w14:textId="77777777" w:rsidR="003034C3" w:rsidRPr="00F80021" w:rsidRDefault="003034C3" w:rsidP="00040071">
      <w:pPr>
        <w:pStyle w:val="NoSpacing"/>
      </w:pPr>
    </w:p>
    <w:p w14:paraId="732553EE" w14:textId="77777777" w:rsidR="003034C3" w:rsidRPr="00F80021" w:rsidRDefault="003034C3" w:rsidP="00040071">
      <w:pPr>
        <w:pStyle w:val="5-ULine-WordO-SubHding-VedaVMSTelugu"/>
        <w:rPr>
          <w:color w:val="auto"/>
        </w:rPr>
      </w:pPr>
      <w:r w:rsidRPr="00F80021">
        <w:rPr>
          <w:color w:val="auto"/>
        </w:rPr>
        <w:t>29.¶m°µhµñA - C¶psûµ±µg½</w:t>
      </w:r>
      <w:r w:rsidR="007B31C7" w:rsidRPr="00F80021">
        <w:rPr>
          <w:color w:val="auto"/>
        </w:rPr>
        <w:t xml:space="preserve">                  </w:t>
      </w:r>
      <w:r w:rsidRPr="00F80021">
        <w:rPr>
          <w:color w:val="auto"/>
        </w:rPr>
        <w:t>lÉ¶¢h¸ - ±ÀµÀ¶¢ÀB</w:t>
      </w:r>
    </w:p>
    <w:p w14:paraId="7A11B5D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C†¶p …q¸q¸î…¶mA sûµ†±µg½±³ sûµ±µ¶mÀå | hµl³ …±ÀµÀÈ¢Ã ±¸…Y¹ sûµ†Sµ…¢¸…´m £†Vµ©¸àA | </w:t>
      </w:r>
    </w:p>
    <w:p w14:paraId="147AC86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…vÑOµ…¶ªï ±¸†Y¹ ¶¢À…¶¬hÐ …¶¢À¶®´m »¬ | …¶ªÀSµ…¶méB ¶p…m¸æ¶¢À†sûµ±ÀµÀA OµÅgÑhµÀ | </w:t>
      </w:r>
    </w:p>
    <w:p w14:paraId="456737F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±ÀµÀ…»ªî´m ¶m†°µhÉñ …±ÀµÀ¶¢À J…i ±¸‡Y¹ | ±ÀµÀ†»ªîÊmé¶m-…¶¢Àsûµï†»¨cÛ¶må …lÉ¢¸B |</w:t>
      </w:r>
    </w:p>
    <w:p w14:paraId="23DBC89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hµ†lµ¶ªï …Whµñ(S³î) …¶¬£†©¸ ±ÀµÀY¹¶¢À | C†¶p …q¸q¸î…¶mA sûµ†±µg½±³ sûµ±µ¶mÀå || </w:t>
      </w:r>
      <w:r w:rsidRPr="00F80021">
        <w:rPr>
          <w:rFonts w:ascii="Arial" w:hAnsi="Arial" w:cs="Arial"/>
          <w:b/>
          <w:sz w:val="28"/>
          <w:szCs w:val="28"/>
        </w:rPr>
        <w:t>29</w:t>
      </w:r>
      <w:r w:rsidRPr="00F80021">
        <w:rPr>
          <w:rFonts w:ascii="BRH Telugu Extra" w:hAnsi="BRH Telugu Extra" w:cs="BRH Telugu Extra"/>
          <w:sz w:val="40"/>
          <w:szCs w:val="40"/>
        </w:rPr>
        <w:t xml:space="preserve"> </w:t>
      </w:r>
    </w:p>
    <w:p w14:paraId="41AA2C7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24"/>
          <w:szCs w:val="24"/>
        </w:rPr>
      </w:pPr>
    </w:p>
    <w:p w14:paraId="3879414D" w14:textId="77777777" w:rsidR="003034C3" w:rsidRPr="00F80021" w:rsidRDefault="003034C3" w:rsidP="00040071">
      <w:pPr>
        <w:pStyle w:val="5-ULine-WordO-SubHding-VedaVMSTelugu"/>
        <w:rPr>
          <w:color w:val="auto"/>
        </w:rPr>
      </w:pPr>
      <w:r w:rsidRPr="00F80021">
        <w:rPr>
          <w:color w:val="auto"/>
        </w:rPr>
        <w:lastRenderedPageBreak/>
        <w:t>30.C¶¢Ã¢¸»ª</w:t>
      </w:r>
    </w:p>
    <w:p w14:paraId="1ECAFFE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…nÊ¢†¶¥o …¶ªUØ†¶¢À…o ¶¢†¶ªÃ…m¸A </w:t>
      </w:r>
      <w:r w:rsidR="004D10BB"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£†¥¹ö …±µÃq¸…gº ¶¢‡¶ªÃm¸ï-…Ê¢¶¥†±ÀµÀoå | </w:t>
      </w:r>
    </w:p>
    <w:p w14:paraId="6CC87EC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…¶ª…¶¬…¶ªñ-…qÒ¶¨(S³î) …¶ªÀsûµ…S¸ ±µ†±¸…g¸ «¸ …¶m D…Sµ´m ¶¢†±µÛ«¸ ¶ªA£…l¸m¸ | </w:t>
      </w:r>
    </w:p>
    <w:p w14:paraId="62B4C97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±ÀµÀ†hÉå …lÉ¢¸ C†lµlûµÀ±³ sû¹…SµlûÉ…±ÀµÀ-¶¢À†¶¢Ã¢¸Êªï …¶</w:t>
      </w:r>
      <w:r w:rsidRPr="00A35C0D">
        <w:rPr>
          <w:rFonts w:ascii="BRH Telugu Extra" w:hAnsi="BRH Telugu Extra" w:cs="BRH Telugu Extra"/>
          <w:sz w:val="40"/>
          <w:szCs w:val="40"/>
        </w:rPr>
        <w:t>ª´¢À</w:t>
      </w:r>
      <w:r w:rsidR="004D10BB" w:rsidRPr="00A35C0D">
        <w:rPr>
          <w:rFonts w:ascii="BRH Devanagari Extra" w:hAnsi="BRH Devanagari Extra" w:cs="BRH Devanagari Extra"/>
          <w:sz w:val="40"/>
          <w:szCs w:val="40"/>
        </w:rPr>
        <w:t>Æ</w:t>
      </w:r>
      <w:r w:rsidRPr="00A35C0D">
        <w:rPr>
          <w:rFonts w:ascii="BRH Telugu Extra" w:hAnsi="BRH Telugu Extra" w:cs="BRH Telugu Extra"/>
          <w:sz w:val="40"/>
          <w:szCs w:val="40"/>
        </w:rPr>
        <w:t>¶¢†¶ªmÐå</w:t>
      </w:r>
      <w:r w:rsidRPr="00F80021">
        <w:rPr>
          <w:rFonts w:ascii="BRH Telugu Extra" w:hAnsi="BRH Telugu Extra" w:cs="BRH Telugu Extra"/>
          <w:sz w:val="40"/>
          <w:szCs w:val="40"/>
        </w:rPr>
        <w:t xml:space="preserve"> ¶¢À…»¬h¸ö | </w:t>
      </w:r>
    </w:p>
    <w:p w14:paraId="4CA2FD4E" w14:textId="77777777" w:rsidR="003034C3"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 †mÐ …±ÀµÀYßA †»p¶pÅ»¬ £¶¥ö¢¸±É …±µ±ÀÀ†mÐé lûÉ»¬ ¶ªÀsûµSÉ …¶ªÀ¤‡±µA || </w:t>
      </w:r>
      <w:r w:rsidRPr="00F80021">
        <w:rPr>
          <w:rFonts w:ascii="Arial" w:hAnsi="Arial" w:cs="Arial"/>
          <w:b/>
          <w:sz w:val="28"/>
          <w:szCs w:val="28"/>
        </w:rPr>
        <w:t>30</w:t>
      </w:r>
      <w:r w:rsidRPr="00F80021">
        <w:rPr>
          <w:rFonts w:ascii="BRH Telugu Extra" w:hAnsi="BRH Telugu Extra" w:cs="BRH Telugu Extra"/>
          <w:sz w:val="40"/>
          <w:szCs w:val="40"/>
        </w:rPr>
        <w:tab/>
      </w:r>
    </w:p>
    <w:p w14:paraId="23DC6FF5" w14:textId="77777777" w:rsidR="00794D56" w:rsidRPr="00F80021" w:rsidRDefault="00794D56" w:rsidP="003034C3">
      <w:pPr>
        <w:autoSpaceDE w:val="0"/>
        <w:autoSpaceDN w:val="0"/>
        <w:adjustRightInd w:val="0"/>
        <w:spacing w:after="0" w:line="240" w:lineRule="auto"/>
        <w:rPr>
          <w:rFonts w:ascii="BRH Telugu Extra" w:hAnsi="BRH Telugu Extra" w:cs="BRH Telugu Extra"/>
          <w:sz w:val="40"/>
          <w:szCs w:val="40"/>
        </w:rPr>
      </w:pPr>
    </w:p>
    <w:p w14:paraId="5ABFBC94" w14:textId="77777777" w:rsidR="003034C3" w:rsidRPr="00F80021" w:rsidRDefault="003034C3" w:rsidP="00040071">
      <w:pPr>
        <w:pStyle w:val="NoSpacing"/>
      </w:pPr>
    </w:p>
    <w:p w14:paraId="08B26AE9" w14:textId="77777777" w:rsidR="003034C3" w:rsidRPr="00F80021" w:rsidRDefault="003034C3" w:rsidP="00040071">
      <w:pPr>
        <w:pStyle w:val="3-Eng-Subheading-VedaVMSTelugu"/>
        <w:rPr>
          <w:rFonts w:ascii="BRH Telugu RN" w:hAnsi="BRH Telugu RN" w:cs="BRH Telugu RN"/>
          <w:color w:val="auto"/>
          <w:sz w:val="28"/>
          <w:szCs w:val="28"/>
        </w:rPr>
      </w:pPr>
      <w:r w:rsidRPr="00F80021">
        <w:rPr>
          <w:color w:val="auto"/>
          <w:sz w:val="28"/>
          <w:szCs w:val="28"/>
        </w:rPr>
        <w:t>Opt</w:t>
      </w:r>
      <w:r w:rsidR="00040071" w:rsidRPr="00F80021">
        <w:rPr>
          <w:color w:val="auto"/>
          <w:sz w:val="28"/>
          <w:szCs w:val="28"/>
        </w:rPr>
        <w:t>ional Additional Chanting (31 to</w:t>
      </w:r>
      <w:r w:rsidRPr="00F80021">
        <w:rPr>
          <w:color w:val="auto"/>
          <w:sz w:val="28"/>
          <w:szCs w:val="28"/>
        </w:rPr>
        <w:t xml:space="preserve"> 40)</w:t>
      </w:r>
    </w:p>
    <w:p w14:paraId="3FBC2AC3" w14:textId="77777777" w:rsidR="003034C3" w:rsidRPr="00F80021" w:rsidRDefault="003034C3" w:rsidP="00794D56">
      <w:pPr>
        <w:pStyle w:val="5-ULine-WordO-SubHding-VedaVMSTelugu"/>
        <w:pBdr>
          <w:top w:val="single" w:sz="4" w:space="1" w:color="auto"/>
          <w:left w:val="single" w:sz="4" w:space="1" w:color="auto"/>
          <w:right w:val="single" w:sz="4" w:space="1" w:color="auto"/>
        </w:pBdr>
        <w:rPr>
          <w:color w:val="auto"/>
        </w:rPr>
      </w:pPr>
      <w:r w:rsidRPr="00F80021">
        <w:rPr>
          <w:color w:val="auto"/>
        </w:rPr>
        <w:t>31. Vµ¶mçò¶¢Ã</w:t>
      </w:r>
    </w:p>
    <w:p w14:paraId="30C14492" w14:textId="77777777" w:rsidR="003034C3" w:rsidRPr="00F80021" w:rsidRDefault="003034C3" w:rsidP="00794D56">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¶m†¢Ð ¶m¢Ð sûµ¶¢…i Y¹†±ÀµÀ…¶¢ÃmÐ„‡¶®éA …OÉhµÀ-…±µÀ¶¨†«¸ …Ê¢Àhµï‡SÉñ |</w:t>
      </w:r>
    </w:p>
    <w:p w14:paraId="017064B1" w14:textId="77777777" w:rsidR="003034C3" w:rsidRPr="00F80021" w:rsidRDefault="003034C3" w:rsidP="00794D56">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…sû¹SµA …lÉÊ¢…sûÑï £†lµlû¸…h¸ï±ÀµÀ´m ¶pñ…Vµ¶mçò‡¶¢Ã»ªå±¼i …l¿±µÙ¶¢Ã†±ÀµÀÀB ||</w:t>
      </w:r>
    </w:p>
    <w:p w14:paraId="4FD390FF" w14:textId="77777777" w:rsidR="003034C3" w:rsidRPr="00F80021" w:rsidRDefault="003034C3" w:rsidP="00794D56">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±ÀµÀ†¶¢Ã…l¼h¸ï …C(…S³î)¶¥À‡¶¢Ã…q¸ï±ÀµÀ†±ÀµÀ…nå ±ÀµÀ¶¢À†°º…hµ-¶¢À†°ºhµ…±ÀµÀB »p†snå |</w:t>
      </w:r>
    </w:p>
    <w:p w14:paraId="026E7769" w14:textId="77777777" w:rsidR="003034C3" w:rsidRDefault="003034C3" w:rsidP="00794D56">
      <w:pPr>
        <w:pBdr>
          <w:top w:val="single" w:sz="4" w:space="1" w:color="auto"/>
          <w:left w:val="single" w:sz="4" w:space="1" w:color="auto"/>
          <w:right w:val="single" w:sz="4" w:space="1" w:color="auto"/>
        </w:pBdr>
        <w:autoSpaceDE w:val="0"/>
        <w:autoSpaceDN w:val="0"/>
        <w:adjustRightInd w:val="0"/>
        <w:spacing w:after="0" w:line="240" w:lineRule="auto"/>
        <w:rPr>
          <w:rFonts w:ascii="Arial" w:hAnsi="Arial" w:cs="Arial"/>
          <w:b/>
          <w:sz w:val="28"/>
          <w:szCs w:val="28"/>
        </w:rPr>
      </w:pPr>
      <w:r w:rsidRPr="00794D56">
        <w:rPr>
          <w:rFonts w:ascii="BRH Telugu Extra" w:hAnsi="BRH Telugu Extra" w:cs="BRH Telugu Extra"/>
          <w:sz w:val="40"/>
          <w:szCs w:val="40"/>
        </w:rPr>
        <w:t xml:space="preserve">hÉ†¶m …mÐ ±¸…Y¹ ¶¢†±µÀ…gÑ sÅ…¶¬¶ªê…i ±¸†q¸ï±ÀµÀ±ÀµÀ…¶mÀå sûµÀ†¶¢¶m¶ªï …SÐq¸B || </w:t>
      </w:r>
      <w:r w:rsidRPr="00794D56">
        <w:rPr>
          <w:rFonts w:ascii="Arial" w:hAnsi="Arial" w:cs="Arial"/>
          <w:b/>
          <w:sz w:val="28"/>
          <w:szCs w:val="28"/>
        </w:rPr>
        <w:t>31</w:t>
      </w:r>
    </w:p>
    <w:p w14:paraId="62E79DE1" w14:textId="77777777" w:rsidR="00794D56" w:rsidRPr="00794D56" w:rsidRDefault="00794D56" w:rsidP="00794D56">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24"/>
          <w:szCs w:val="24"/>
        </w:rPr>
      </w:pPr>
    </w:p>
    <w:p w14:paraId="6AA0BD6B" w14:textId="77777777" w:rsidR="003034C3" w:rsidRPr="00F80021" w:rsidRDefault="003034C3" w:rsidP="00123D88">
      <w:pPr>
        <w:pStyle w:val="5-ULine-WordO-SubHding-VedaVMSTelugu"/>
        <w:pBdr>
          <w:top w:val="single" w:sz="4" w:space="1" w:color="auto"/>
          <w:left w:val="single" w:sz="4" w:space="1" w:color="auto"/>
          <w:right w:val="single" w:sz="4" w:space="1" w:color="auto"/>
        </w:pBdr>
        <w:rPr>
          <w:color w:val="auto"/>
        </w:rPr>
      </w:pPr>
      <w:r w:rsidRPr="00F80021">
        <w:rPr>
          <w:color w:val="auto"/>
        </w:rPr>
        <w:t>32. C¶¬Ñ ±¸jñ</w:t>
      </w:r>
    </w:p>
    <w:p w14:paraId="338FAC4E" w14:textId="77777777" w:rsidR="003034C3" w:rsidRPr="00F80021" w:rsidRDefault="003034C3" w:rsidP="00123D88">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±ÀÉÀ £†±µÃ…Êp ¶ª†¶¢À¶m«¸ …¶ª´¢À¶¢ï†±ÀµÀoå | …¶ª…¶¢Ã¶mA hµ†¶mÀåA ¶p±¼h¸-…hµm¸‡hÉ |</w:t>
      </w:r>
    </w:p>
    <w:p w14:paraId="29D1FE89" w14:textId="77777777" w:rsidR="003034C3" w:rsidRPr="00F80021" w:rsidRDefault="003034C3" w:rsidP="00123D88">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…£sûµÃ …¶pñsûµÃ †C…¶mÀsûµÃ …£¶¥ö†hÐ ¶¬ÀÊ¢ | hÉ …mÐ ¶m†°µ…hÉñ ¶¬…¶¢¶¢Ã†Sµ-Ê¢ÀhµA |</w:t>
      </w:r>
    </w:p>
    <w:p w14:paraId="781E8B35" w14:textId="77777777" w:rsidR="003034C3" w:rsidRPr="00F80021" w:rsidRDefault="003034C3" w:rsidP="00123D88">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…¶¢±ÀµÀA …lÉ¤ sñ†¶¬îg¸ ¶ª´¢À</w:t>
      </w:r>
      <w:r w:rsidR="004D10BB" w:rsidRPr="00E340E6">
        <w:rPr>
          <w:rFonts w:ascii="BRH Devanagari Extra" w:hAnsi="BRH Devanagari Extra" w:cs="BRH Devanagari Extra"/>
          <w:sz w:val="40"/>
          <w:szCs w:val="40"/>
        </w:rPr>
        <w:t>Æ</w:t>
      </w:r>
      <w:r w:rsidRPr="00F80021">
        <w:rPr>
          <w:rFonts w:ascii="BRH Telugu Extra" w:hAnsi="BRH Telugu Extra" w:cs="BRH Telugu Extra"/>
          <w:sz w:val="40"/>
          <w:szCs w:val="40"/>
        </w:rPr>
        <w:t xml:space="preserve">£…l¸m¸B | …¶ªÀ±µ†h¸é«Ò …lÉ¶¢†¤…iA †lµlû¸m¸B | </w:t>
      </w:r>
    </w:p>
    <w:p w14:paraId="46CF6E5C" w14:textId="77777777" w:rsidR="00040071" w:rsidRPr="00F80021" w:rsidRDefault="003034C3" w:rsidP="00123D88">
      <w:pPr>
        <w:pBdr>
          <w:top w:val="single" w:sz="4" w:space="1" w:color="auto"/>
          <w:left w:val="single" w:sz="4" w:space="1" w:color="auto"/>
          <w:right w:val="single" w:sz="4" w:space="1" w:color="auto"/>
        </w:pBd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…C…¶¬Ñ…±¸hÉñ …¶¬£†©¸ …¶¢±µè†±ÀµÀ¶måB | C†i …q¸q¸î…¶m-¶¢À†i¶¢ÀÀO¸åþï SµÊ¢À¶¢À || </w:t>
      </w:r>
      <w:r w:rsidRPr="00F80021">
        <w:rPr>
          <w:rFonts w:ascii="Arial" w:hAnsi="Arial" w:cs="Arial"/>
          <w:b/>
          <w:sz w:val="28"/>
          <w:szCs w:val="28"/>
        </w:rPr>
        <w:t>32</w:t>
      </w:r>
    </w:p>
    <w:p w14:paraId="1EC98DE0" w14:textId="77777777" w:rsidR="00123D88" w:rsidRPr="00F80021" w:rsidRDefault="00123D88" w:rsidP="00123D88">
      <w:pPr>
        <w:pBdr>
          <w:top w:val="single" w:sz="4" w:space="1" w:color="auto"/>
          <w:left w:val="single" w:sz="4" w:space="1" w:color="auto"/>
          <w:right w:val="single" w:sz="4" w:space="1" w:color="auto"/>
        </w:pBdr>
        <w:autoSpaceDE w:val="0"/>
        <w:autoSpaceDN w:val="0"/>
        <w:adjustRightInd w:val="0"/>
        <w:spacing w:after="0" w:line="240" w:lineRule="auto"/>
        <w:rPr>
          <w:rFonts w:ascii="Arial" w:hAnsi="Arial" w:cs="Arial"/>
          <w:b/>
          <w:sz w:val="28"/>
          <w:szCs w:val="28"/>
        </w:rPr>
      </w:pPr>
    </w:p>
    <w:p w14:paraId="355484AC" w14:textId="77777777" w:rsidR="003034C3" w:rsidRPr="00F80021" w:rsidRDefault="003034C3" w:rsidP="00123D88">
      <w:pPr>
        <w:pStyle w:val="5-ULine-WordO-SubHding-VedaVMSTelugu"/>
        <w:pBdr>
          <w:top w:val="single" w:sz="4" w:space="1" w:color="auto"/>
          <w:left w:val="single" w:sz="4" w:space="1" w:color="auto"/>
          <w:right w:val="single" w:sz="4" w:space="1" w:color="auto"/>
        </w:pBdr>
        <w:rPr>
          <w:color w:val="auto"/>
        </w:rPr>
      </w:pPr>
      <w:r w:rsidRPr="00F80021">
        <w:rPr>
          <w:color w:val="auto"/>
        </w:rPr>
        <w:t>33. G©¸</w:t>
      </w:r>
    </w:p>
    <w:p w14:paraId="06727A1A" w14:textId="77777777" w:rsidR="003034C3" w:rsidRPr="00F80021" w:rsidRDefault="003034C3" w:rsidP="00123D88">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¶pñ†hµÀï¶¢ lµÅ¥¹ï…±ÀµÀj | …¶¢ÁýïVµÜ†oå lµÀ…»¬h¸ …l¼¶¢B | </w:t>
      </w:r>
    </w:p>
    <w:p w14:paraId="70C2F316" w14:textId="77777777" w:rsidR="003034C3" w:rsidRPr="00F80021" w:rsidRDefault="003034C3" w:rsidP="00123D88">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…CqÒ …¶¢À¾¬ †¶¢ÅgÀ…hÉ Vµ†°µÀ©¸ | hµ…È¢Ã YÑï†i¶¨ÖýÅgÑi …¶ªÃ¶m‡±¿ |</w:t>
      </w:r>
    </w:p>
    <w:p w14:paraId="01F48350" w14:textId="77777777" w:rsidR="003034C3" w:rsidRPr="00F80021" w:rsidRDefault="003034C3" w:rsidP="00123D88">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G…lµÀ »ªåò‡±ÀµÃB ¶ªVµ…hÉ ¶ªÃ†±µïB | ¶ª †V¸ …Glµï¶mé†°µhµñ ¶¢À…±¼Û¶¢Àh³ | </w:t>
      </w:r>
    </w:p>
    <w:p w14:paraId="1C5E5255" w14:textId="77777777" w:rsidR="003034C3" w:rsidRPr="00F80021" w:rsidRDefault="003034C3" w:rsidP="00123D88">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 Ê¢†lµÀ…©Ò ¶¢Áýï…»¨ ¶ªÃ†±µï¶ªï Vµ | ¶ªA…sûµOÉå†¶m SµÊ¢À¶¢À»¬ || </w:t>
      </w:r>
      <w:r w:rsidRPr="00F80021">
        <w:rPr>
          <w:rFonts w:ascii="Arial" w:hAnsi="Arial" w:cs="Arial"/>
          <w:b/>
          <w:sz w:val="28"/>
          <w:szCs w:val="28"/>
        </w:rPr>
        <w:t>33</w:t>
      </w:r>
    </w:p>
    <w:p w14:paraId="6989382F" w14:textId="77777777" w:rsidR="003034C3" w:rsidRDefault="003034C3" w:rsidP="00123D88">
      <w:pPr>
        <w:pStyle w:val="NoSpacing"/>
        <w:pBdr>
          <w:top w:val="single" w:sz="4" w:space="1" w:color="auto"/>
          <w:left w:val="single" w:sz="4" w:space="1" w:color="auto"/>
          <w:right w:val="single" w:sz="4" w:space="1" w:color="auto"/>
        </w:pBdr>
      </w:pPr>
    </w:p>
    <w:p w14:paraId="503D417C" w14:textId="77777777" w:rsidR="00794D56" w:rsidRDefault="00794D56" w:rsidP="00123D88">
      <w:pPr>
        <w:pStyle w:val="NoSpacing"/>
        <w:pBdr>
          <w:top w:val="single" w:sz="4" w:space="1" w:color="auto"/>
          <w:left w:val="single" w:sz="4" w:space="1" w:color="auto"/>
          <w:right w:val="single" w:sz="4" w:space="1" w:color="auto"/>
        </w:pBdr>
      </w:pPr>
    </w:p>
    <w:p w14:paraId="590606CA" w14:textId="77777777" w:rsidR="00794D56" w:rsidRDefault="00794D56" w:rsidP="00123D88">
      <w:pPr>
        <w:pStyle w:val="NoSpacing"/>
        <w:pBdr>
          <w:top w:val="single" w:sz="4" w:space="1" w:color="auto"/>
          <w:left w:val="single" w:sz="4" w:space="1" w:color="auto"/>
          <w:right w:val="single" w:sz="4" w:space="1" w:color="auto"/>
        </w:pBdr>
      </w:pPr>
    </w:p>
    <w:p w14:paraId="573F5DEE" w14:textId="77777777" w:rsidR="00794D56" w:rsidRDefault="00794D56" w:rsidP="00123D88">
      <w:pPr>
        <w:pStyle w:val="NoSpacing"/>
        <w:pBdr>
          <w:top w:val="single" w:sz="4" w:space="1" w:color="auto"/>
          <w:left w:val="single" w:sz="4" w:space="1" w:color="auto"/>
          <w:right w:val="single" w:sz="4" w:space="1" w:color="auto"/>
        </w:pBdr>
      </w:pPr>
    </w:p>
    <w:p w14:paraId="3503588A" w14:textId="77777777" w:rsidR="00794D56" w:rsidRPr="00F80021" w:rsidRDefault="00794D56" w:rsidP="00123D88">
      <w:pPr>
        <w:pStyle w:val="NoSpacing"/>
        <w:pBdr>
          <w:top w:val="single" w:sz="4" w:space="1" w:color="auto"/>
          <w:left w:val="single" w:sz="4" w:space="1" w:color="auto"/>
          <w:right w:val="single" w:sz="4" w:space="1" w:color="auto"/>
        </w:pBdr>
      </w:pPr>
    </w:p>
    <w:p w14:paraId="5C68813F" w14:textId="77777777" w:rsidR="003034C3" w:rsidRPr="00F80021" w:rsidRDefault="003034C3" w:rsidP="00123D88">
      <w:pPr>
        <w:pStyle w:val="5-ULine-WordO-SubHding-VedaVMSTelugu"/>
        <w:pBdr>
          <w:top w:val="single" w:sz="4" w:space="1" w:color="auto"/>
          <w:left w:val="single" w:sz="4" w:space="1" w:color="auto"/>
          <w:right w:val="single" w:sz="4" w:space="1" w:color="auto"/>
        </w:pBdr>
        <w:rPr>
          <w:color w:val="auto"/>
        </w:rPr>
      </w:pPr>
      <w:r w:rsidRPr="00F80021">
        <w:rPr>
          <w:color w:val="auto"/>
        </w:rPr>
        <w:t xml:space="preserve">34. ¶m°µhµñB </w:t>
      </w:r>
    </w:p>
    <w:p w14:paraId="303322EE" w14:textId="77777777" w:rsidR="003034C3" w:rsidRPr="00F80021" w:rsidRDefault="003034C3" w:rsidP="00123D88">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hµ…mÐé ¶m†°µhµñ ¶¢À…±¼Û¶¢Àh³ | …sû¹…¶mÀ¶¢ÀhÉå†Y …GVµÜ†±µh³ | </w:t>
      </w:r>
    </w:p>
    <w:p w14:paraId="34CFE485" w14:textId="77777777" w:rsidR="003034C3" w:rsidRPr="00F80021" w:rsidRDefault="003034C3" w:rsidP="00123D88">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G†¶p…±ÀµÀYß-…£À¶®†Sµ¶¢Àh³ | ¶pñ¶m†°µh¸ñ±ÀµÀ …lÉ¢¸†±ÀµÀ | E…m¸çò±ÀÉÀ¶mÀç(†S³î) ¶¬¢¸¶¢ÀÊ¬ | ¶ª †¶mB ¶ª…£h¸ †¶ªÀ¶¢k³ …¶ªnA | …¶pÁ…»¨àl¸A </w:t>
      </w:r>
      <w:r w:rsidR="004D10BB"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…¤±µ†¶¢hµå¶¢ÀA || </w:t>
      </w:r>
      <w:r w:rsidRPr="00F80021">
        <w:rPr>
          <w:rFonts w:ascii="Arial" w:hAnsi="Arial" w:cs="Arial"/>
          <w:b/>
          <w:sz w:val="28"/>
          <w:szCs w:val="28"/>
        </w:rPr>
        <w:t>34</w:t>
      </w:r>
    </w:p>
    <w:p w14:paraId="267E96EA" w14:textId="77777777" w:rsidR="003034C3" w:rsidRPr="00F80021" w:rsidRDefault="003034C3" w:rsidP="00123D88">
      <w:pPr>
        <w:pStyle w:val="NoSpacing"/>
        <w:pBdr>
          <w:top w:val="single" w:sz="4" w:space="1" w:color="auto"/>
          <w:left w:val="single" w:sz="4" w:space="1" w:color="auto"/>
          <w:right w:val="single" w:sz="4" w:space="1" w:color="auto"/>
        </w:pBdr>
      </w:pPr>
    </w:p>
    <w:p w14:paraId="61704541" w14:textId="77777777" w:rsidR="003034C3" w:rsidRPr="00F80021" w:rsidRDefault="003034C3" w:rsidP="00123D88">
      <w:pPr>
        <w:pStyle w:val="5-ULine-WordO-SubHding-VedaVMSTelugu"/>
        <w:pBdr>
          <w:top w:val="single" w:sz="4" w:space="1" w:color="auto"/>
          <w:left w:val="single" w:sz="4" w:space="1" w:color="auto"/>
          <w:right w:val="single" w:sz="4" w:space="1" w:color="auto"/>
        </w:pBdr>
        <w:rPr>
          <w:color w:val="auto"/>
        </w:rPr>
      </w:pPr>
      <w:r w:rsidRPr="00F80021">
        <w:rPr>
          <w:color w:val="auto"/>
        </w:rPr>
        <w:t xml:space="preserve">35. ¶ªÃ±µïB </w:t>
      </w:r>
    </w:p>
    <w:p w14:paraId="2B1DBBEF" w14:textId="77777777" w:rsidR="003034C3" w:rsidRPr="00F80021" w:rsidRDefault="003034C3" w:rsidP="00123D88">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G…lµÀhµïA …Y¹hµ†Ê¢lµ¶ªA …lÉ¶¢A </w:t>
      </w:r>
      <w:r w:rsidR="00ED23D3"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†¶¢¶¬nå …OÉhµ†¶¢B | …lµÅÊ¥ £†¥¹ö…±ÀµÀ ¶ªÃ‡±µïA | </w:t>
      </w:r>
    </w:p>
    <w:p w14:paraId="2EBF9A30" w14:textId="77777777" w:rsidR="003034C3" w:rsidRPr="00F80021" w:rsidRDefault="003034C3" w:rsidP="00123D88">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…WhµñA …lÉ¢¸…m¸ ¶¢ÀÀ†lµ…S¸lµ†o…OµA Vµ†°µÀ±³ …£Àhµñ…¶ªï ¶¢†±µÀg…«¸ïSÉéB | </w:t>
      </w:r>
    </w:p>
    <w:p w14:paraId="078AFF87" w14:textId="77777777" w:rsidR="003034C3" w:rsidRPr="00F80021" w:rsidRDefault="003034C3" w:rsidP="00123D88">
      <w:pPr>
        <w:pBdr>
          <w:top w:val="single" w:sz="4" w:space="1" w:color="auto"/>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D„…q¸ñ l¸ï†¢¸¶pÅ…k¼¤ …C¶må†±¼…°µ(…S³î) ¶ªÃ†±µï …Dh¸î Y†Sµhµ…¶ªå¶ªÀæ†¶¨¶¥Û || </w:t>
      </w:r>
      <w:r w:rsidRPr="00F80021">
        <w:rPr>
          <w:rFonts w:ascii="Arial" w:hAnsi="Arial" w:cs="Arial"/>
          <w:b/>
          <w:sz w:val="28"/>
          <w:szCs w:val="28"/>
        </w:rPr>
        <w:t>35</w:t>
      </w:r>
    </w:p>
    <w:p w14:paraId="7A799A95" w14:textId="77777777" w:rsidR="003034C3" w:rsidRPr="00F80021" w:rsidRDefault="003034C3" w:rsidP="00123D88">
      <w:pPr>
        <w:pStyle w:val="5-ULine-WordO-SubHding-VedaVMSTelugu"/>
        <w:pBdr>
          <w:left w:val="single" w:sz="4" w:space="1" w:color="auto"/>
          <w:bottom w:val="single" w:sz="4" w:space="1" w:color="auto"/>
          <w:right w:val="single" w:sz="4" w:space="1" w:color="auto"/>
        </w:pBdr>
        <w:rPr>
          <w:color w:val="auto"/>
        </w:rPr>
      </w:pPr>
      <w:r w:rsidRPr="00F80021">
        <w:rPr>
          <w:color w:val="auto"/>
        </w:rPr>
        <w:t>36. Cl¼iB</w:t>
      </w:r>
    </w:p>
    <w:p w14:paraId="262C3D57" w14:textId="77777777" w:rsidR="003034C3" w:rsidRPr="00F80021" w:rsidRDefault="003034C3" w:rsidP="00123D88">
      <w:pPr>
        <w:pBdr>
          <w:left w:val="single" w:sz="4" w:space="1" w:color="auto"/>
          <w:bottom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C†l¼i±µé G±µÀ…¶¨ï-hµö†l¼…iB ¶¥†±µî ±ÀµÀVµÜhµÀ | C†l¼iB …q¸hµö(S³î) †¶¬¶ªB| </w:t>
      </w:r>
    </w:p>
    <w:p w14:paraId="0A3A0C26" w14:textId="77777777" w:rsidR="003034C3" w:rsidRPr="00F80021" w:rsidRDefault="003034C3" w:rsidP="00123D88">
      <w:pPr>
        <w:pBdr>
          <w:left w:val="single" w:sz="4" w:space="1" w:color="auto"/>
          <w:bottom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…¶¢À¾¬…¶¢ÀÃ¶¨À …¶¢Ãhµ±µ(†S³î) ¶ªÀ…¶¢ñh¸†m¸-…¶¢ÀÅhµ…¶ªï ¶p…jé ¶¢À†¶¢Êª ¶¬ÀÊ¢¶¢À |</w:t>
      </w:r>
    </w:p>
    <w:p w14:paraId="6FF0C39A" w14:textId="77777777" w:rsidR="003034C3" w:rsidRPr="00F80021" w:rsidRDefault="003034C3" w:rsidP="00123D88">
      <w:pPr>
        <w:pBdr>
          <w:left w:val="single" w:sz="4" w:space="1" w:color="auto"/>
          <w:bottom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…hµÀ…£…°µh¸ñ-…¶¢ÀY†±µoå ¶¢ÀÀ…±µÃX(S³î) …¶ªÀ¶¥†±¸î…g-¶¢À†l¼i(S³î) …¶ªÀ¶pñ†g½iA ||</w:t>
      </w:r>
      <w:r w:rsidRPr="00F80021">
        <w:rPr>
          <w:rFonts w:ascii="Arial" w:hAnsi="Arial" w:cs="Arial"/>
          <w:b/>
          <w:sz w:val="28"/>
          <w:szCs w:val="28"/>
        </w:rPr>
        <w:t>36</w:t>
      </w:r>
    </w:p>
    <w:p w14:paraId="028CD4D3" w14:textId="77777777" w:rsidR="003034C3" w:rsidRPr="00F80021" w:rsidRDefault="003034C3" w:rsidP="00123D88">
      <w:pPr>
        <w:pBdr>
          <w:left w:val="single" w:sz="4" w:space="1" w:color="auto"/>
          <w:bottom w:val="single" w:sz="4" w:space="1" w:color="auto"/>
          <w:right w:val="single" w:sz="4" w:space="1" w:color="auto"/>
        </w:pBdr>
        <w:autoSpaceDE w:val="0"/>
        <w:autoSpaceDN w:val="0"/>
        <w:adjustRightInd w:val="0"/>
        <w:spacing w:after="0" w:line="240" w:lineRule="auto"/>
        <w:rPr>
          <w:rFonts w:ascii="BRH Telugu Extra" w:hAnsi="BRH Telugu Extra" w:cs="BRH Telugu Extra"/>
          <w:sz w:val="24"/>
          <w:szCs w:val="24"/>
        </w:rPr>
      </w:pPr>
    </w:p>
    <w:p w14:paraId="6FCD4917" w14:textId="77777777" w:rsidR="003034C3" w:rsidRPr="00F80021" w:rsidRDefault="003034C3" w:rsidP="00123D88">
      <w:pPr>
        <w:pStyle w:val="5-ULine-WordO-SubHding-VedaVMSTelugu"/>
        <w:pBdr>
          <w:left w:val="single" w:sz="4" w:space="1" w:color="auto"/>
          <w:bottom w:val="single" w:sz="4" w:space="1" w:color="auto"/>
          <w:right w:val="single" w:sz="4" w:space="1" w:color="auto"/>
        </w:pBdr>
        <w:rPr>
          <w:color w:val="auto"/>
        </w:rPr>
      </w:pPr>
      <w:r w:rsidRPr="00F80021">
        <w:rPr>
          <w:color w:val="auto"/>
        </w:rPr>
        <w:lastRenderedPageBreak/>
        <w:t>37. £¶¨ÀäB</w:t>
      </w:r>
    </w:p>
    <w:p w14:paraId="3179D82B" w14:textId="77777777" w:rsidR="003034C3" w:rsidRPr="00F80021" w:rsidRDefault="003034C3" w:rsidP="00123D88">
      <w:pPr>
        <w:pBdr>
          <w:left w:val="single" w:sz="4" w:space="1" w:color="auto"/>
          <w:bottom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…ElµA </w:t>
      </w:r>
      <w:r w:rsidR="0013021B"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£…¶¨Àä±³ £†VµOµñÊ¢À …hÉñlû¸ n†lµlûÉ …¶plµA | ¶ª†¶¢ÀÃfûµ¶¢À¶ªï q¸(S³î) …¶ªÀ±É |</w:t>
      </w:r>
    </w:p>
    <w:p w14:paraId="2A66A7E3" w14:textId="77777777" w:rsidR="003034C3" w:rsidRPr="00F80021" w:rsidRDefault="003034C3" w:rsidP="00123D88">
      <w:pPr>
        <w:pBdr>
          <w:left w:val="single" w:sz="4" w:space="1" w:color="auto"/>
          <w:bottom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¶pñhµl³ £†¶¨Àä ¶ªå¶¢hÉ …¤†±¸ï±ÀµÀ | …¶¢ÀÅSÐ ¶m …uû¶¢ÀB †OµÀ…Vµ±Ð †S¼…±¼©¸áB | </w:t>
      </w:r>
    </w:p>
    <w:p w14:paraId="3F438722" w14:textId="77777777" w:rsidR="003034C3" w:rsidRDefault="003034C3" w:rsidP="00123D88">
      <w:pPr>
        <w:pBdr>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±ÀµÀ…«Òï±µÀ†¶¨À …iñ¶¨À …£Oµñ†¶¢ÀgÉ¶¨À | C†lû¼…°º±ÀµÀ…nå sûµÀ†¶¢m¸…n £‡¥¹ö || </w:t>
      </w:r>
      <w:r w:rsidRPr="00F80021">
        <w:rPr>
          <w:rFonts w:ascii="Arial" w:hAnsi="Arial" w:cs="Arial"/>
          <w:b/>
          <w:sz w:val="28"/>
          <w:szCs w:val="28"/>
        </w:rPr>
        <w:t>37</w:t>
      </w:r>
    </w:p>
    <w:p w14:paraId="1CA3EAC3" w14:textId="77777777" w:rsidR="00794D56" w:rsidRPr="00F80021" w:rsidRDefault="00794D56" w:rsidP="00123D88">
      <w:pPr>
        <w:pBdr>
          <w:left w:val="single" w:sz="4" w:space="1" w:color="auto"/>
          <w:bottom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p>
    <w:p w14:paraId="5771F249" w14:textId="77777777" w:rsidR="003034C3" w:rsidRPr="00F80021" w:rsidRDefault="003034C3" w:rsidP="00123D88">
      <w:pPr>
        <w:pStyle w:val="NoSpacing"/>
        <w:pBdr>
          <w:left w:val="single" w:sz="4" w:space="1" w:color="auto"/>
          <w:bottom w:val="single" w:sz="4" w:space="1" w:color="auto"/>
          <w:right w:val="single" w:sz="4" w:space="1" w:color="auto"/>
        </w:pBdr>
      </w:pPr>
    </w:p>
    <w:p w14:paraId="4968C43E" w14:textId="77777777" w:rsidR="003034C3" w:rsidRPr="00F80021" w:rsidRDefault="003034C3" w:rsidP="00794D56">
      <w:pPr>
        <w:pStyle w:val="5-ULine-WordO-SubHding-VedaVMSTelugu"/>
        <w:pBdr>
          <w:left w:val="single" w:sz="4" w:space="1" w:color="auto"/>
          <w:right w:val="single" w:sz="4" w:space="1" w:color="auto"/>
        </w:pBdr>
        <w:rPr>
          <w:color w:val="auto"/>
        </w:rPr>
      </w:pPr>
      <w:r w:rsidRPr="00F80021">
        <w:rPr>
          <w:color w:val="auto"/>
        </w:rPr>
        <w:t>38. CS¼éB</w:t>
      </w:r>
    </w:p>
    <w:p w14:paraId="533D63AD" w14:textId="77777777" w:rsidR="003034C3" w:rsidRPr="00F80021" w:rsidRDefault="003034C3" w:rsidP="00794D56">
      <w:pPr>
        <w:pBdr>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…CS¼é±³ …¶¢ÀÃ±¸è …l¼¶¢B …OµOµÀhµê†iB ¶pÅ…k¼¢¸ï …C±ÀµÀA | …Cq¸(S³î) ±É†h¸(S³î)»ª Z¶möi |</w:t>
      </w:r>
      <w:r w:rsidR="00040071"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sûµÀ†¢Ð …±ÀµÀYß…¶ªï ±µ†Y¶ª¶¥Û …Êmh¸ ±ÀµÀ†h¸ñ …n±ÀµÀÀ…l¼íB ¶ª†VµÊª …¦¢¸†tûB |</w:t>
      </w:r>
      <w:r w:rsidR="00040071"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…l¼£ …¶¢ÀÃ±¸è†¶mA lµlû¼Ê¨ ¶ªÀ…¶¢…±³©¸A …Z¶®ö†¶¢ÀSÉé VµOµÅÊ¨ ¶¬…¶¢ï¢¸‡¶¬A || </w:t>
      </w:r>
      <w:r w:rsidRPr="00F80021">
        <w:rPr>
          <w:rFonts w:ascii="Arial" w:hAnsi="Arial" w:cs="Arial"/>
          <w:b/>
          <w:sz w:val="28"/>
          <w:szCs w:val="28"/>
        </w:rPr>
        <w:t>38</w:t>
      </w:r>
    </w:p>
    <w:p w14:paraId="7525C5ED" w14:textId="77777777" w:rsidR="003034C3" w:rsidRPr="00F80021" w:rsidRDefault="003034C3" w:rsidP="00794D56">
      <w:pPr>
        <w:pStyle w:val="NoSpacing"/>
        <w:pBdr>
          <w:left w:val="single" w:sz="4" w:space="1" w:color="auto"/>
          <w:right w:val="single" w:sz="4" w:space="1" w:color="auto"/>
        </w:pBdr>
      </w:pPr>
    </w:p>
    <w:p w14:paraId="45270C62" w14:textId="77777777" w:rsidR="003034C3" w:rsidRPr="00F80021" w:rsidRDefault="003034C3" w:rsidP="00794D56">
      <w:pPr>
        <w:pStyle w:val="5-ULine-WordO-SubHding-VedaVMSTelugu"/>
        <w:pBdr>
          <w:left w:val="single" w:sz="4" w:space="1" w:color="auto"/>
          <w:right w:val="single" w:sz="4" w:space="1" w:color="auto"/>
        </w:pBdr>
        <w:rPr>
          <w:color w:val="auto"/>
        </w:rPr>
      </w:pPr>
      <w:r w:rsidRPr="00F80021">
        <w:rPr>
          <w:color w:val="auto"/>
        </w:rPr>
        <w:t>39. C¶mÀ¶¢Àj</w:t>
      </w:r>
    </w:p>
    <w:p w14:paraId="0612EC0A" w14:textId="77777777" w:rsidR="003034C3" w:rsidRPr="00F80021" w:rsidRDefault="003034C3" w:rsidP="00794D56">
      <w:pPr>
        <w:pBdr>
          <w:left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C†¶mÀ…mÐ„l¸ï†¶mÀ¶¢Ài±³ …±ÀµÀYßA …lÉÊ¢†¶¨À ¶¢À¶mïh¸A | …CS¼é†¶¥Û ¶¬…¶¢ï¢¸†¶¬…mÐ sûµ†¶¢h¸A …l¸¶¥À…Ê¨ ¶¢À†±ÀµÀB | Cnö†lµ¶mÀ¶¢À…hÉ hµöA ¶¢À†m¸ï…ËÈª ¶¥A†Vµ ¶mB OµÅlû¼ | </w:t>
      </w:r>
    </w:p>
    <w:p w14:paraId="1EF5E658" w14:textId="77777777" w:rsidR="003034C3" w:rsidRPr="00F80021" w:rsidRDefault="003034C3" w:rsidP="00794D56">
      <w:pPr>
        <w:pBdr>
          <w:left w:val="single" w:sz="4" w:space="1" w:color="auto"/>
          <w:right w:val="single" w:sz="4" w:space="1" w:color="auto"/>
        </w:pBd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Oµñ…hÉö lµ†°¸±ÀµÀ mÐ »¬…¶mÀ ¶pñ…g D±ÀµÀÃ(†S³î)»¨ h¸±¼¶¨B || </w:t>
      </w:r>
      <w:r w:rsidRPr="00F80021">
        <w:rPr>
          <w:rFonts w:ascii="Arial" w:hAnsi="Arial" w:cs="Arial"/>
          <w:b/>
          <w:sz w:val="28"/>
          <w:szCs w:val="28"/>
        </w:rPr>
        <w:t>39</w:t>
      </w:r>
    </w:p>
    <w:p w14:paraId="5A9285F9" w14:textId="77777777" w:rsidR="003034C3" w:rsidRPr="00F80021" w:rsidRDefault="003034C3" w:rsidP="00794D56">
      <w:pPr>
        <w:pStyle w:val="NoSpacing"/>
        <w:pBdr>
          <w:left w:val="single" w:sz="4" w:space="1" w:color="auto"/>
          <w:right w:val="single" w:sz="4" w:space="1" w:color="auto"/>
        </w:pBdr>
      </w:pPr>
    </w:p>
    <w:p w14:paraId="422A90A7" w14:textId="77777777" w:rsidR="003034C3" w:rsidRPr="00F80021" w:rsidRDefault="003034C3" w:rsidP="00794D56">
      <w:pPr>
        <w:pStyle w:val="5-ULine-WordO-SubHding-VedaVMSTelugu"/>
        <w:pBdr>
          <w:left w:val="single" w:sz="4" w:space="1" w:color="auto"/>
          <w:right w:val="single" w:sz="4" w:space="1" w:color="auto"/>
        </w:pBdr>
        <w:rPr>
          <w:color w:val="auto"/>
          <w:lang w:val="en-US"/>
        </w:rPr>
      </w:pPr>
      <w:r w:rsidRPr="00F80021">
        <w:rPr>
          <w:color w:val="auto"/>
        </w:rPr>
        <w:t>40. ¶¬¶¢ï¢¸¶¬B (CS¼éB)</w:t>
      </w:r>
    </w:p>
    <w:p w14:paraId="75FC1F6C" w14:textId="77777777" w:rsidR="003034C3" w:rsidRPr="00F80021" w:rsidRDefault="003034C3" w:rsidP="00794D56">
      <w:pPr>
        <w:pBdr>
          <w:left w:val="single" w:sz="4" w:space="1" w:color="auto"/>
          <w:bottom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…¶¬…¶¢ï¢¸†¶¬¶¢Àtû-¶¢Ã…i©¸‡¶¬A | …±µ…°Ð¶¬…gA ¶pÅ†hµm¸¶ªÀ …Z¶¨ÀäA |</w:t>
      </w:r>
    </w:p>
    <w:p w14:paraId="644E5A62" w14:textId="77777777" w:rsidR="003034C3" w:rsidRPr="00F80021" w:rsidRDefault="003034C3" w:rsidP="00794D56">
      <w:pPr>
        <w:pBdr>
          <w:left w:val="single" w:sz="4" w:space="1" w:color="auto"/>
          <w:bottom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YÑï†i¶¨î…¶måA l¿†lµï…hµA ¶pÁ†±µnèA | …CS¼é(S³Ø) †»ªö…¶¨àOµÅ…hµ ¶¢Ã†¶¬ÀÊ¢¶¢À | </w:t>
      </w:r>
    </w:p>
    <w:p w14:paraId="2CEE4E06" w14:textId="77777777" w:rsidR="003034C3" w:rsidRPr="00F80021" w:rsidRDefault="003034C3" w:rsidP="00794D56">
      <w:pPr>
        <w:pBdr>
          <w:left w:val="single" w:sz="4" w:space="1" w:color="auto"/>
          <w:bottom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†»ªö¶¨à ¶¢ÀSÉé …Ctûhµh³ †¶pÅg¸»¬ | £†¥¹ö lÉ…¶¢ ¶pÅ†hµm¸ …Ctû¶¨ï |</w:t>
      </w:r>
    </w:p>
    <w:p w14:paraId="4D340FA6" w14:textId="77777777" w:rsidR="003034C3" w:rsidRPr="00F80021" w:rsidRDefault="003034C3" w:rsidP="00794D56">
      <w:pPr>
        <w:pBdr>
          <w:left w:val="single" w:sz="4" w:space="1" w:color="auto"/>
          <w:bottom w:val="single" w:sz="4" w:space="1" w:color="auto"/>
          <w:right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…G±µÀ…¶méB ¶p‡m¸æA ¶pñ…l¼¶¥´m £†sû¹»¬ | YÑï†i¶¨îlÉè…¶¬ï Y†±µ…¶mé D†±ÀµÀÀB || </w:t>
      </w:r>
      <w:r w:rsidRPr="00F80021">
        <w:rPr>
          <w:rFonts w:ascii="Arial" w:hAnsi="Arial" w:cs="Arial"/>
          <w:b/>
          <w:sz w:val="28"/>
          <w:szCs w:val="28"/>
        </w:rPr>
        <w:t>40</w:t>
      </w:r>
    </w:p>
    <w:p w14:paraId="61493A7B" w14:textId="77777777" w:rsidR="003034C3" w:rsidRDefault="003034C3" w:rsidP="009C2E97">
      <w:pPr>
        <w:pBdr>
          <w:bottom w:val="single" w:sz="4" w:space="1" w:color="auto"/>
        </w:pBdr>
        <w:autoSpaceDE w:val="0"/>
        <w:autoSpaceDN w:val="0"/>
        <w:adjustRightInd w:val="0"/>
        <w:spacing w:after="0" w:line="240" w:lineRule="auto"/>
        <w:rPr>
          <w:rFonts w:ascii="BRH Telugu RN" w:hAnsi="BRH Telugu RN" w:cs="BRH Telugu RN"/>
          <w:sz w:val="40"/>
          <w:szCs w:val="40"/>
        </w:rPr>
      </w:pPr>
    </w:p>
    <w:p w14:paraId="51555F18" w14:textId="77777777" w:rsidR="00794D56" w:rsidRDefault="00794D56" w:rsidP="009C2E97">
      <w:pPr>
        <w:pBdr>
          <w:bottom w:val="single" w:sz="4" w:space="1" w:color="auto"/>
        </w:pBdr>
        <w:autoSpaceDE w:val="0"/>
        <w:autoSpaceDN w:val="0"/>
        <w:adjustRightInd w:val="0"/>
        <w:spacing w:after="0" w:line="240" w:lineRule="auto"/>
        <w:rPr>
          <w:rFonts w:ascii="BRH Telugu RN" w:hAnsi="BRH Telugu RN" w:cs="BRH Telugu RN"/>
          <w:sz w:val="40"/>
          <w:szCs w:val="40"/>
        </w:rPr>
      </w:pPr>
    </w:p>
    <w:p w14:paraId="532DF076" w14:textId="77777777" w:rsidR="00794D56" w:rsidRDefault="00794D56" w:rsidP="009C2E97">
      <w:pPr>
        <w:pBdr>
          <w:bottom w:val="single" w:sz="4" w:space="1" w:color="auto"/>
        </w:pBdr>
        <w:autoSpaceDE w:val="0"/>
        <w:autoSpaceDN w:val="0"/>
        <w:adjustRightInd w:val="0"/>
        <w:spacing w:after="0" w:line="240" w:lineRule="auto"/>
        <w:rPr>
          <w:rFonts w:ascii="BRH Telugu RN" w:hAnsi="BRH Telugu RN" w:cs="BRH Telugu RN"/>
          <w:sz w:val="40"/>
          <w:szCs w:val="40"/>
        </w:rPr>
      </w:pPr>
    </w:p>
    <w:p w14:paraId="246EC96B" w14:textId="77777777" w:rsidR="00794D56" w:rsidRDefault="00794D56" w:rsidP="009C2E97">
      <w:pPr>
        <w:pBdr>
          <w:bottom w:val="single" w:sz="4" w:space="1" w:color="auto"/>
        </w:pBdr>
        <w:autoSpaceDE w:val="0"/>
        <w:autoSpaceDN w:val="0"/>
        <w:adjustRightInd w:val="0"/>
        <w:spacing w:after="0" w:line="240" w:lineRule="auto"/>
        <w:rPr>
          <w:rFonts w:ascii="BRH Telugu RN" w:hAnsi="BRH Telugu RN" w:cs="BRH Telugu RN"/>
          <w:sz w:val="40"/>
          <w:szCs w:val="40"/>
        </w:rPr>
      </w:pPr>
    </w:p>
    <w:p w14:paraId="4931CC96" w14:textId="77777777" w:rsidR="00794D56" w:rsidRDefault="00794D56" w:rsidP="009C2E97">
      <w:pPr>
        <w:pBdr>
          <w:bottom w:val="single" w:sz="4" w:space="1" w:color="auto"/>
        </w:pBdr>
        <w:autoSpaceDE w:val="0"/>
        <w:autoSpaceDN w:val="0"/>
        <w:adjustRightInd w:val="0"/>
        <w:spacing w:after="0" w:line="240" w:lineRule="auto"/>
        <w:rPr>
          <w:rFonts w:ascii="BRH Telugu RN" w:hAnsi="BRH Telugu RN" w:cs="BRH Telugu RN"/>
          <w:sz w:val="40"/>
          <w:szCs w:val="40"/>
        </w:rPr>
      </w:pPr>
    </w:p>
    <w:p w14:paraId="1682719C" w14:textId="77777777" w:rsidR="00794D56" w:rsidRPr="00F80021" w:rsidRDefault="00794D56" w:rsidP="009C2E97">
      <w:pPr>
        <w:pBdr>
          <w:bottom w:val="single" w:sz="4" w:space="1" w:color="auto"/>
        </w:pBdr>
        <w:autoSpaceDE w:val="0"/>
        <w:autoSpaceDN w:val="0"/>
        <w:adjustRightInd w:val="0"/>
        <w:spacing w:after="0" w:line="240" w:lineRule="auto"/>
        <w:rPr>
          <w:rFonts w:ascii="BRH Telugu RN" w:hAnsi="BRH Telugu RN" w:cs="BRH Telugu RN"/>
          <w:sz w:val="40"/>
          <w:szCs w:val="40"/>
        </w:rPr>
      </w:pPr>
    </w:p>
    <w:p w14:paraId="254D1C5B" w14:textId="77777777" w:rsidR="003034C3" w:rsidRPr="00F80021" w:rsidRDefault="003034C3" w:rsidP="00380270">
      <w:pPr>
        <w:pStyle w:val="1Title-VedaVMSTelugu"/>
        <w:rPr>
          <w:color w:val="auto"/>
        </w:rPr>
      </w:pPr>
      <w:bookmarkStart w:id="23" w:name="_Toc535268415"/>
      <w:r w:rsidRPr="00F80021">
        <w:rPr>
          <w:color w:val="auto"/>
        </w:rPr>
        <w:t>¥¹nå ¶pcÛOµA</w:t>
      </w:r>
      <w:bookmarkEnd w:id="23"/>
    </w:p>
    <w:p w14:paraId="1A4588C2" w14:textId="77777777" w:rsidR="003034C3" w:rsidRPr="00F80021" w:rsidRDefault="003034C3" w:rsidP="009C2E97">
      <w:pPr>
        <w:pStyle w:val="3-Eng-Subheading-VedaVMSTelugu"/>
        <w:rPr>
          <w:rFonts w:ascii="BRH Telugu RN" w:hAnsi="BRH Telugu RN" w:cs="BRH Telugu RN"/>
          <w:color w:val="auto"/>
          <w:sz w:val="28"/>
          <w:szCs w:val="28"/>
        </w:rPr>
      </w:pPr>
      <w:r w:rsidRPr="00F80021">
        <w:rPr>
          <w:color w:val="auto"/>
          <w:sz w:val="28"/>
          <w:szCs w:val="28"/>
        </w:rPr>
        <w:t>TA 5.1.1</w:t>
      </w:r>
    </w:p>
    <w:p w14:paraId="789C28B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¶¥†mÐé …£ÀhµñB ¶¥A </w:t>
      </w:r>
      <w:r w:rsidR="00F16A8D"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¶¢†±µÀgB | ¶¥†mÐé sûµ¶¢hµö…±µï¶¢Ã | </w:t>
      </w:r>
      <w:r w:rsidR="004A64C2">
        <w:rPr>
          <w:rFonts w:ascii="BRH Telugu Extra" w:hAnsi="BRH Telugu Extra" w:cs="BRH Telugu Extra"/>
          <w:sz w:val="40"/>
          <w:szCs w:val="40"/>
        </w:rPr>
        <w:br/>
      </w:r>
      <w:r w:rsidRPr="00F80021">
        <w:rPr>
          <w:rFonts w:ascii="BRH Telugu Extra" w:hAnsi="BRH Telugu Extra" w:cs="BRH Telugu Extra"/>
          <w:sz w:val="40"/>
          <w:szCs w:val="40"/>
        </w:rPr>
        <w:t xml:space="preserve">¶¥…¶mé E…mÐçò sÅ…¶¬¶ªê†iB| ¶¥…mÐé £†¶¨Àä±µÀ±µÀ…Oµñ¶¢ÀB | </w:t>
      </w:r>
      <w:r w:rsidR="00F16A8D"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¶m…È¢Ã sñ†¶¬îgÉ | ¶m†¶¢ÀÊªå ¢¸±ÀÇÃ | hµö…Ê¢À¶¢ …¶pñhµï…°µA sñ†¶®î»ª | </w:t>
      </w:r>
      <w:r w:rsidR="00F16A8D"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hµö…Ê¢À¶¢ …¶pñhµï…°µA sñ†¶¬î ¶¢l¼©¸ï£À | </w:t>
      </w:r>
    </w:p>
    <w:p w14:paraId="19D2845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…sÀÀhµA </w:t>
      </w:r>
      <w:r w:rsidR="00F16A8D"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†¶¢l¼©¸ï£À | …¶ªhµïA </w:t>
      </w:r>
      <w:r w:rsidR="00F16A8D"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†¶¢l¼©¸ï£À | </w:t>
      </w:r>
    </w:p>
    <w:p w14:paraId="3C2CD11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hµm¸î†¶¢À¶¢hµÀ | hµl³ …¶¢O¸å†±µ¶¢À¶¢hµÀ | C†¶¢…hµÀ ¶¢ÃA | C†¶¢hµÀ …¶¢O¸å‡±µA || </w:t>
      </w:r>
      <w:r w:rsidRPr="00F80021">
        <w:rPr>
          <w:rFonts w:ascii="Arial" w:hAnsi="Arial" w:cs="Arial"/>
          <w:b/>
          <w:sz w:val="28"/>
          <w:szCs w:val="28"/>
        </w:rPr>
        <w:t>1</w:t>
      </w:r>
    </w:p>
    <w:p w14:paraId="1E5ED32D" w14:textId="77777777" w:rsidR="003034C3" w:rsidRPr="00F80021" w:rsidRDefault="003034C3" w:rsidP="009C2E97">
      <w:pPr>
        <w:pStyle w:val="2-Centered-VedaVMSTelugu"/>
        <w:rPr>
          <w:color w:val="auto"/>
        </w:rPr>
      </w:pPr>
      <w:r w:rsidRPr="00F80021">
        <w:rPr>
          <w:color w:val="auto"/>
        </w:rPr>
        <w:t>MA ¥¹…nåB ¥¹…nåB ¥¹†nåB ||</w:t>
      </w:r>
    </w:p>
    <w:p w14:paraId="36D81B12" w14:textId="77777777" w:rsidR="003034C3" w:rsidRPr="00F80021" w:rsidRDefault="003034C3" w:rsidP="009C2E97">
      <w:pPr>
        <w:pStyle w:val="NoSpacing"/>
      </w:pPr>
    </w:p>
    <w:p w14:paraId="1B936472" w14:textId="77777777" w:rsidR="003034C3" w:rsidRPr="00F80021" w:rsidRDefault="003034C3" w:rsidP="009C2E97">
      <w:pPr>
        <w:pStyle w:val="3-Eng-Subheading-VedaVMSTelugu"/>
        <w:rPr>
          <w:rFonts w:ascii="BRH Telugu RN" w:hAnsi="BRH Telugu RN" w:cs="BRH Telugu RN"/>
          <w:color w:val="auto"/>
          <w:sz w:val="28"/>
          <w:szCs w:val="28"/>
        </w:rPr>
      </w:pPr>
      <w:r w:rsidRPr="00F80021">
        <w:rPr>
          <w:color w:val="auto"/>
          <w:sz w:val="28"/>
          <w:szCs w:val="28"/>
        </w:rPr>
        <w:t>TA 5.12.1</w:t>
      </w:r>
    </w:p>
    <w:p w14:paraId="00813A4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¶¥†mÐé …£ÀhµñB ¶¥A </w:t>
      </w:r>
      <w:r w:rsidR="00F16A8D"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¶¢†±µÀgB | ¶¥†mÐé sûµ¶¢hµö…±µï¶¢Ã | </w:t>
      </w:r>
      <w:r w:rsidR="004A64C2">
        <w:rPr>
          <w:rFonts w:ascii="BRH Telugu Extra" w:hAnsi="BRH Telugu Extra" w:cs="BRH Telugu Extra"/>
          <w:sz w:val="40"/>
          <w:szCs w:val="40"/>
        </w:rPr>
        <w:br/>
      </w:r>
      <w:r w:rsidRPr="00F80021">
        <w:rPr>
          <w:rFonts w:ascii="BRH Telugu Extra" w:hAnsi="BRH Telugu Extra" w:cs="BRH Telugu Extra"/>
          <w:sz w:val="40"/>
          <w:szCs w:val="40"/>
        </w:rPr>
        <w:t>¶¥…¶mé E…mÐçò sÅ…¶¬¶ªê†iB</w:t>
      </w:r>
      <w:r w:rsidR="004A64C2">
        <w:rPr>
          <w:rFonts w:ascii="BRH Telugu Extra" w:hAnsi="BRH Telugu Extra" w:cs="BRH Telugu Extra"/>
          <w:sz w:val="40"/>
          <w:szCs w:val="40"/>
        </w:rPr>
        <w:t xml:space="preserve"> </w:t>
      </w:r>
      <w:r w:rsidRPr="00F80021">
        <w:rPr>
          <w:rFonts w:ascii="BRH Telugu Extra" w:hAnsi="BRH Telugu Extra" w:cs="BRH Telugu Extra"/>
          <w:sz w:val="40"/>
          <w:szCs w:val="40"/>
        </w:rPr>
        <w:t>| ¶¥…mÐé £†¶¨Àä±µÀ±µÀ…Oµñ¶¢ÀB | ¶m…È¢Ã sñ†¶¬îgÉ | ¶</w:t>
      </w:r>
      <w:r w:rsidR="004A64C2">
        <w:rPr>
          <w:rFonts w:ascii="BRH Telugu Extra" w:hAnsi="BRH Telugu Extra" w:cs="BRH Telugu Extra"/>
          <w:sz w:val="40"/>
          <w:szCs w:val="40"/>
        </w:rPr>
        <w:br/>
      </w:r>
      <w:r w:rsidRPr="00F80021">
        <w:rPr>
          <w:rFonts w:ascii="BRH Telugu Extra" w:hAnsi="BRH Telugu Extra" w:cs="BRH Telugu Extra"/>
          <w:sz w:val="40"/>
          <w:szCs w:val="40"/>
        </w:rPr>
        <w:lastRenderedPageBreak/>
        <w:t xml:space="preserve">m†¶¢ÀÊªå ¢¸±ÀÇÃ | hµö…Ê¢À¶¢ …¶pñhµï…°µA sñ†¶®î»ª | </w:t>
      </w:r>
      <w:r w:rsidR="004A64C2">
        <w:rPr>
          <w:rFonts w:ascii="BRH Telugu Extra" w:hAnsi="BRH Telugu Extra" w:cs="BRH Telugu Extra"/>
          <w:sz w:val="40"/>
          <w:szCs w:val="40"/>
        </w:rPr>
        <w:br/>
      </w:r>
      <w:r w:rsidRPr="00F80021">
        <w:rPr>
          <w:rFonts w:ascii="BRH Telugu Extra" w:hAnsi="BRH Telugu Extra" w:cs="BRH Telugu Extra"/>
          <w:sz w:val="40"/>
          <w:szCs w:val="40"/>
        </w:rPr>
        <w:t xml:space="preserve">h¸ö…Ê¢À¶¢ …¶pñhµï…°µA sñ¶®î†¢¸l¼¶¨A | …sÀÀhµ†¶¢À¢¸l¼¶¨A | …¶ªhµï†¶¢À¢¸l¼¶¨A | </w:t>
      </w:r>
    </w:p>
    <w:p w14:paraId="78A4F5C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hµm¸î†¶¢Ã¤h³ | hµl³ …¶¢O¸å†±µ¶¢Ã¤h³ | D…¤m¸îA | D‡¤l³ …¶¢O¸å‡±µA || </w:t>
      </w:r>
      <w:r w:rsidRPr="00F80021">
        <w:rPr>
          <w:rFonts w:ascii="Arial" w:hAnsi="Arial" w:cs="Arial"/>
          <w:b/>
          <w:sz w:val="28"/>
          <w:szCs w:val="28"/>
        </w:rPr>
        <w:t>2</w:t>
      </w:r>
      <w:r w:rsidRPr="00F80021">
        <w:rPr>
          <w:rFonts w:ascii="BRH Telugu Extra" w:hAnsi="BRH Telugu Extra" w:cs="BRH Telugu Extra"/>
          <w:sz w:val="40"/>
          <w:szCs w:val="40"/>
        </w:rPr>
        <w:t xml:space="preserve"> </w:t>
      </w:r>
    </w:p>
    <w:p w14:paraId="6B76B507" w14:textId="77777777" w:rsidR="003034C3" w:rsidRDefault="003034C3" w:rsidP="009C2E97">
      <w:pPr>
        <w:pStyle w:val="2-Centered-VedaVMSTelugu"/>
        <w:rPr>
          <w:color w:val="auto"/>
          <w:lang w:val="en-US"/>
        </w:rPr>
      </w:pPr>
      <w:r w:rsidRPr="00F80021">
        <w:rPr>
          <w:color w:val="auto"/>
        </w:rPr>
        <w:t>MA ¥¹…nåB ¥¹…nåB ¥¹†nåB ||</w:t>
      </w:r>
    </w:p>
    <w:p w14:paraId="440BC727" w14:textId="77777777" w:rsidR="004A64C2" w:rsidRDefault="004A64C2" w:rsidP="009C2E97">
      <w:pPr>
        <w:pStyle w:val="2-Centered-VedaVMSTelugu"/>
        <w:rPr>
          <w:color w:val="auto"/>
          <w:lang w:val="en-US"/>
        </w:rPr>
      </w:pPr>
    </w:p>
    <w:p w14:paraId="12E3F584" w14:textId="77777777" w:rsidR="004A64C2" w:rsidRPr="004A64C2" w:rsidRDefault="004A64C2" w:rsidP="009C2E97">
      <w:pPr>
        <w:pStyle w:val="2-Centered-VedaVMSTelugu"/>
        <w:rPr>
          <w:color w:val="auto"/>
          <w:lang w:val="en-US"/>
        </w:rPr>
      </w:pPr>
    </w:p>
    <w:p w14:paraId="4E4E9455" w14:textId="77777777" w:rsidR="003034C3" w:rsidRPr="00F80021" w:rsidRDefault="003034C3" w:rsidP="009C2E97">
      <w:pPr>
        <w:pStyle w:val="NoSpacing"/>
      </w:pPr>
    </w:p>
    <w:p w14:paraId="379D5061" w14:textId="77777777" w:rsidR="003034C3" w:rsidRPr="00F80021" w:rsidRDefault="003034C3" w:rsidP="009C2E97">
      <w:pPr>
        <w:pStyle w:val="3-Eng-Subheading-VedaVMSTelugu"/>
        <w:rPr>
          <w:rFonts w:ascii="BRH Telugu RN" w:hAnsi="BRH Telugu RN" w:cs="BRH Telugu RN"/>
          <w:color w:val="auto"/>
          <w:sz w:val="28"/>
          <w:szCs w:val="28"/>
        </w:rPr>
      </w:pPr>
      <w:r w:rsidRPr="00F80021">
        <w:rPr>
          <w:color w:val="auto"/>
          <w:sz w:val="28"/>
          <w:szCs w:val="28"/>
        </w:rPr>
        <w:t>TA 5.13.1</w:t>
      </w:r>
    </w:p>
    <w:p w14:paraId="2921685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…¶ª¶¬ †m¸¶¢¶¢hµÀ | …¶ª¶¬ †mÓ sûµÀ¶mOµÀå | …¶ª¶¬ …¤†±µïA Oµ±µ¢¸¶¢ËÈ¬ | </w:t>
      </w:r>
    </w:p>
    <w:p w14:paraId="01AD8A6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…hÉ…Y»ªö…m¸-¶¢†lû¿hµ¶¢À…¶ªÀå ¶¢Ã †£l¼ö…©¸¶¢‡ËÈ¬ || </w:t>
      </w:r>
      <w:r w:rsidRPr="00F80021">
        <w:rPr>
          <w:rFonts w:ascii="Arial" w:hAnsi="Arial" w:cs="Arial"/>
          <w:b/>
          <w:sz w:val="28"/>
          <w:szCs w:val="28"/>
        </w:rPr>
        <w:t>3</w:t>
      </w:r>
      <w:r w:rsidRPr="00F80021">
        <w:rPr>
          <w:rFonts w:ascii="BRH Telugu Extra" w:hAnsi="BRH Telugu Extra" w:cs="BRH Telugu Extra"/>
          <w:sz w:val="40"/>
          <w:szCs w:val="40"/>
        </w:rPr>
        <w:t xml:space="preserve"> </w:t>
      </w:r>
    </w:p>
    <w:p w14:paraId="79A48535" w14:textId="77777777" w:rsidR="003034C3" w:rsidRPr="00F80021" w:rsidRDefault="003034C3" w:rsidP="009C2E97">
      <w:pPr>
        <w:pStyle w:val="2-Centered-VedaVMSTelugu"/>
        <w:rPr>
          <w:color w:val="auto"/>
        </w:rPr>
      </w:pPr>
      <w:r w:rsidRPr="00F80021">
        <w:rPr>
          <w:color w:val="auto"/>
        </w:rPr>
        <w:t>MA ¥¹…nåB ¥¹…nåB ¥¹†nåB ||</w:t>
      </w:r>
    </w:p>
    <w:p w14:paraId="37974E00" w14:textId="77777777" w:rsidR="003034C3" w:rsidRPr="00F80021" w:rsidRDefault="003034C3" w:rsidP="009C2E97">
      <w:pPr>
        <w:pStyle w:val="NoSpacing"/>
      </w:pPr>
    </w:p>
    <w:p w14:paraId="42981743" w14:textId="77777777" w:rsidR="003034C3" w:rsidRPr="00F80021" w:rsidRDefault="003034C3" w:rsidP="009C2E97">
      <w:pPr>
        <w:pStyle w:val="3-Eng-Subheading-VedaVMSTelugu"/>
        <w:rPr>
          <w:rFonts w:ascii="BRH Telugu RN" w:hAnsi="BRH Telugu RN" w:cs="BRH Telugu RN"/>
          <w:color w:val="auto"/>
          <w:sz w:val="28"/>
          <w:szCs w:val="28"/>
        </w:rPr>
      </w:pPr>
      <w:r w:rsidRPr="00F80021">
        <w:rPr>
          <w:color w:val="auto"/>
          <w:sz w:val="28"/>
          <w:szCs w:val="28"/>
        </w:rPr>
        <w:t>TA 7.1.1</w:t>
      </w:r>
    </w:p>
    <w:p w14:paraId="5FC1473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…¢¸VÉ ±ÀµÃ †VÐ…l¼h¸ ±ÀµÃ V¸†¶mÀl¼…h¸ hµ†ËÈªþï …¢¸VÉ ¶m…È¢Ã </w:t>
      </w:r>
    </w:p>
    <w:p w14:paraId="14D52B8C" w14:textId="77777777" w:rsidR="004A64C2"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…¢¸VÉ ¶m†È¢Ã …¢¸Vµ¶ªê†hµ…±ÀÉÀ ¶m…¶¢À sÀÀ†»¨sûÑï ¶¢À…¶måòOµÅ…lÐíþï ¶¢À†¶måò¶pi…sûÑï ¶¢Ã ¶¢Ã¶¢ÀÅ†¶¨±ÀÇÃ ¶¢À…¶måòOµÅ†hÐ ¶¢À…¶måò¶p†hµ…±ÀµÀB ¶p†±¸…lµÀ±¸î-„¶¬¶¢ÀÅ‡¾¨´m ¶¢À…¶måòOµÅ†hÐ ¶¢À…¶måò¶p…j´m ¶p†±¸l¸A </w:t>
      </w:r>
      <w:r w:rsidR="00BB5BE3"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ËÈ¢¶¥ö…lÉ¤A </w:t>
      </w:r>
      <w:r w:rsidR="00BB5BE3" w:rsidRPr="00F80021">
        <w:rPr>
          <w:rFonts w:ascii="BRH Devanagari Extra" w:hAnsi="BRH Devanagari Extra" w:cs="BRH Devanagari Extra"/>
          <w:sz w:val="40"/>
          <w:szCs w:val="40"/>
        </w:rPr>
        <w:t>Æ</w:t>
      </w:r>
      <w:r w:rsidRPr="00F80021">
        <w:rPr>
          <w:rFonts w:ascii="BRH Telugu Extra" w:hAnsi="BRH Telugu Extra" w:cs="BRH Telugu Extra"/>
          <w:sz w:val="40"/>
          <w:szCs w:val="40"/>
        </w:rPr>
        <w:t>¢¸†Vµ¶¢ÀÀl¸ï¶ª(S³î) …¦¢¸¶¢À†lµ…«¸å cÂÝ‡©¸àA …lÉÊ¢…sûµïB ¶¥†±µî …Ê¢À lÓïB ¶¥†±µî ¶pÅ…k¼¤ ¶¥…±µî £†¶¥ö…£ÀlµA Y†Sµh³ | ¶¥†±µî …Vµ¶mçò…¶¥Û ¶ªÃ†±µï…¶¥Û ¶¥†±µî sñ¶¬î ¶pñY¹…¶pj |</w:t>
      </w:r>
      <w:r w:rsidR="009C2E97"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…sûµÃhµA </w:t>
      </w:r>
      <w:r w:rsidR="009A054E"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†¶¢l¼…Ê¨ï sûµÀ†¶¢¶mA </w:t>
      </w:r>
      <w:r w:rsidR="009A054E"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¶¢l¼…Ê¨ï hÉ†YÑ ¶¢l¼…Ê¨ï ±ÀµÀ†¥Ñ ¶¢l¼…Ê¨ï </w:t>
      </w:r>
      <w:r w:rsidRPr="00F80021">
        <w:rPr>
          <w:rFonts w:ascii="BRH Telugu Extra" w:hAnsi="BRH Telugu Extra" w:cs="BRH Telugu Extra"/>
          <w:sz w:val="40"/>
          <w:szCs w:val="40"/>
        </w:rPr>
        <w:lastRenderedPageBreak/>
        <w:t>hµ†qÒ ¶¢l¼…Ê¨ï sñ†¶¬î ¶¢l¼Ê¨ï …¶ªhµïA †¶</w:t>
      </w:r>
      <w:r w:rsidR="009A054E"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¢l¼…Ê¨ï hµ†«¸î …C¶¬…£Àlµ-†¶¢ÀÀ…¶p¶ªå†±µ…g-¶¢ÀÀ†¶p¶ªåýÅg G…¶p¶ªå†±µgA Ê¢À …¶pñY¹†Ë±ÀÇÀ ¶p…¶¥Ãm¸A †sûµÃ±ÀµÃlµÀ…¶p¶ªå†±µg…¶¢À¶¬A …¶pñY¹†Ë±ÀÇÀ ¶p…¶¥Ãm¸A †sûµÃ±ÀµÃ…¶ªA q¸ñ†g¸q¸mÓ …¶¢ÀÅhÐï†±¸îq¸…hµA q¸ñ†g¸q¸…mÓ ¶¢Ã †¶¢Ã ¶®»ª…¶¨àA ¶¢À†lûµÀ ¶¢Àn…Ê¨ï ¶¢À†lûµÀ Yn…Ê¨ï ¶¢À†lûµÀ ¶¢°¸ï…£À ¶¢À†lûµÀ ¶¢l¼©¸ï…£À ¶¢À†lûµÀ¶¢ÀjA …lÉÊ¢…sûÑï ¢¸†Vµ¶¢ÀÀl¸ï¶ª(S³î) ¶¥À…¶¥ÃñÊ¨‡g¸ïA </w:t>
      </w:r>
    </w:p>
    <w:p w14:paraId="50F4604B" w14:textId="77777777" w:rsidR="004A64C2" w:rsidRDefault="004A64C2" w:rsidP="003034C3">
      <w:pPr>
        <w:autoSpaceDE w:val="0"/>
        <w:autoSpaceDN w:val="0"/>
        <w:adjustRightInd w:val="0"/>
        <w:spacing w:after="0" w:line="240" w:lineRule="auto"/>
        <w:rPr>
          <w:rFonts w:ascii="BRH Telugu Extra" w:hAnsi="BRH Telugu Extra" w:cs="BRH Telugu Extra"/>
          <w:sz w:val="40"/>
          <w:szCs w:val="40"/>
        </w:rPr>
      </w:pPr>
    </w:p>
    <w:p w14:paraId="4A1EED32" w14:textId="77777777" w:rsidR="003034C3"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¶¢À…¶mÀ‡Ê¨ï…sûµï¶ªåA †¶¢Ã …lÉ¢¸ †C¶¢¶mÀå …¥Ñsû¹†Ë±ÀÇÀ …»phµ±Ð „†¶mÀ¶¢Àlµ¶mÀå || </w:t>
      </w:r>
      <w:r w:rsidRPr="00F80021">
        <w:rPr>
          <w:rFonts w:ascii="Arial" w:hAnsi="Arial" w:cs="Arial"/>
          <w:b/>
          <w:sz w:val="28"/>
          <w:szCs w:val="28"/>
        </w:rPr>
        <w:t>4</w:t>
      </w:r>
    </w:p>
    <w:p w14:paraId="1F7E69BD" w14:textId="77777777" w:rsidR="003034C3" w:rsidRPr="00F80021" w:rsidRDefault="003034C3" w:rsidP="00501BBB">
      <w:pPr>
        <w:pStyle w:val="2-Centered-VedaVMSTelugu"/>
        <w:rPr>
          <w:color w:val="auto"/>
        </w:rPr>
      </w:pPr>
      <w:r w:rsidRPr="00F80021">
        <w:rPr>
          <w:color w:val="auto"/>
        </w:rPr>
        <w:t>MA ¥¹…nåB ¥¹…nåB ¥¹†nåB ||</w:t>
      </w:r>
    </w:p>
    <w:p w14:paraId="4FAB3194" w14:textId="77777777" w:rsidR="003034C3" w:rsidRPr="00F80021" w:rsidRDefault="003034C3" w:rsidP="00501BBB">
      <w:pPr>
        <w:pStyle w:val="NoSpacing"/>
      </w:pPr>
    </w:p>
    <w:p w14:paraId="7599E443" w14:textId="77777777" w:rsidR="003034C3" w:rsidRPr="00F80021" w:rsidRDefault="003034C3" w:rsidP="00501BBB">
      <w:pPr>
        <w:pStyle w:val="3-Eng-Subheading-VedaVMSTelugu"/>
        <w:rPr>
          <w:rFonts w:ascii="BRH Telugu RN" w:hAnsi="BRH Telugu RN" w:cs="BRH Telugu RN"/>
          <w:color w:val="auto"/>
          <w:sz w:val="28"/>
          <w:szCs w:val="28"/>
        </w:rPr>
      </w:pPr>
      <w:r w:rsidRPr="00F80021">
        <w:rPr>
          <w:color w:val="auto"/>
          <w:sz w:val="28"/>
          <w:szCs w:val="28"/>
        </w:rPr>
        <w:t>T.B.3.5.11.1</w:t>
      </w:r>
    </w:p>
    <w:p w14:paraId="2BD6D4F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hµ…VµÜA </w:t>
      </w:r>
      <w:r w:rsidR="009A054E"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±ÀÇÃ±¸†¶¢Åg½¶¢ÀÊ¬ | …S¸hµÀA </w:t>
      </w:r>
      <w:r w:rsidR="009A054E"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…±ÀµÀY¹ß†±ÀµÀ | </w:t>
      </w:r>
      <w:r w:rsidR="009A054E"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…S¸hµÀA </w:t>
      </w:r>
      <w:r w:rsidR="009A054E"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…±ÀµÀYß†¶phµ±ÀÉÀ</w:t>
      </w:r>
      <w:r w:rsidR="009A054E"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ËlÇ‡¤ …¶ªö»ªå†±µ¶ªÀå ¶mB | …¶ªö»ªå±³-¶¢Ã†¶mÀÊ¨sûµïB | …H±µèþöA †ZS¸hµÀ sûÉ…¶¨YA | ¶¥†mÐé C¶ªÀå …l¼ö¶p‡lÉ | ¶¥A Vµ†hµÀ¶¨êlÉ || </w:t>
      </w:r>
      <w:r w:rsidRPr="00F80021">
        <w:rPr>
          <w:rFonts w:ascii="Arial" w:hAnsi="Arial" w:cs="Arial"/>
          <w:b/>
          <w:sz w:val="28"/>
          <w:szCs w:val="28"/>
        </w:rPr>
        <w:t>5</w:t>
      </w:r>
    </w:p>
    <w:p w14:paraId="6BB45CCB" w14:textId="77777777" w:rsidR="003034C3" w:rsidRPr="00F80021" w:rsidRDefault="003034C3" w:rsidP="00794993">
      <w:pPr>
        <w:pStyle w:val="2-Centered-VedaVMSTelugu"/>
        <w:pBdr>
          <w:bottom w:val="single" w:sz="4" w:space="1" w:color="auto"/>
        </w:pBdr>
        <w:rPr>
          <w:color w:val="auto"/>
        </w:rPr>
      </w:pPr>
      <w:r w:rsidRPr="00F80021">
        <w:rPr>
          <w:color w:val="auto"/>
        </w:rPr>
        <w:t>MA ¥¹…nåB ¥¹…nåB ¥¹†nåB ||</w:t>
      </w:r>
    </w:p>
    <w:p w14:paraId="0158D4E1" w14:textId="77777777" w:rsidR="003034C3" w:rsidRPr="00F80021" w:rsidRDefault="009A054E" w:rsidP="003034C3">
      <w:pPr>
        <w:autoSpaceDE w:val="0"/>
        <w:autoSpaceDN w:val="0"/>
        <w:adjustRightInd w:val="0"/>
        <w:spacing w:after="0" w:line="240" w:lineRule="auto"/>
        <w:rPr>
          <w:rFonts w:ascii="BRH Telugu RN" w:hAnsi="BRH Telugu RN" w:cs="BRH Telugu RN"/>
          <w:sz w:val="28"/>
          <w:szCs w:val="28"/>
        </w:rPr>
      </w:pPr>
      <w:r w:rsidRPr="00F80021">
        <w:rPr>
          <w:rFonts w:ascii="BRH Telugu RN" w:hAnsi="BRH Telugu RN" w:cs="BRH Telugu RN"/>
          <w:sz w:val="40"/>
          <w:szCs w:val="40"/>
        </w:rPr>
        <w:br w:type="page"/>
      </w:r>
    </w:p>
    <w:p w14:paraId="47EB7C67" w14:textId="77777777" w:rsidR="003034C3" w:rsidRPr="00F80021" w:rsidRDefault="003034C3" w:rsidP="00380270">
      <w:pPr>
        <w:pStyle w:val="1Title-VedaVMSTelugu"/>
        <w:rPr>
          <w:color w:val="auto"/>
        </w:rPr>
      </w:pPr>
      <w:bookmarkStart w:id="24" w:name="_Toc535268416"/>
      <w:r w:rsidRPr="00F80021">
        <w:rPr>
          <w:color w:val="auto"/>
        </w:rPr>
        <w:t>±µÀlµñ ¶m¶¢ÀOµA</w:t>
      </w:r>
      <w:bookmarkEnd w:id="24"/>
    </w:p>
    <w:p w14:paraId="30104BE5" w14:textId="77777777" w:rsidR="003034C3" w:rsidRPr="00F80021" w:rsidRDefault="003034C3" w:rsidP="004866A0">
      <w:pPr>
        <w:pStyle w:val="3-Eng-Subheading-VedaVMSTelugu"/>
        <w:rPr>
          <w:rFonts w:ascii="BRH Telugu RN" w:hAnsi="BRH Telugu RN" w:cs="BRH Telugu RN"/>
          <w:color w:val="auto"/>
          <w:sz w:val="28"/>
          <w:szCs w:val="28"/>
        </w:rPr>
      </w:pPr>
      <w:r w:rsidRPr="00F80021">
        <w:rPr>
          <w:color w:val="auto"/>
          <w:sz w:val="28"/>
          <w:szCs w:val="28"/>
        </w:rPr>
        <w:t>TS 2.3.14.3</w:t>
      </w:r>
    </w:p>
    <w:p w14:paraId="7C3C5246"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t>MA | …Sµg¸‡m¸m¸åþö …Sµg†¶pi(S³î) ¶¬¢¸¶¢ÀÊ¬ …Oµ£A †Oµ…¤m¸-†¶¢ÀÀ…¶p¶¢À†¶¥ñ¶¢¶ªå¶¢ÀA |</w:t>
      </w:r>
      <w:r w:rsidR="004866A0"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…YÉï…¶¨á±¸…YA sñ†¶¬îg¸A sñ¶¬îg¶ªê…hµ D†¶mB …¶¥Ågö…¶mÃéi†tûB ¾ª…lµ «¸†lµ¶mA ||</w:t>
      </w:r>
      <w:r w:rsidR="00123D88" w:rsidRPr="00F80021">
        <w:rPr>
          <w:rFonts w:ascii="BRH Telugu Extra" w:hAnsi="BRH Telugu Extra" w:cs="BRH Telugu Extra"/>
          <w:sz w:val="40"/>
          <w:szCs w:val="40"/>
        </w:rPr>
        <w:t xml:space="preserve"> </w:t>
      </w:r>
      <w:r w:rsidRPr="00F80021">
        <w:rPr>
          <w:rFonts w:ascii="BRH Telugu RN" w:hAnsi="BRH Telugu RN" w:cs="BRH Telugu RN"/>
          <w:sz w:val="40"/>
          <w:szCs w:val="40"/>
        </w:rPr>
        <w:t xml:space="preserve">§ñ ¶¢À¶®Sµg¶phµ±ÀÉÀ ¶m¶¢ÀB || </w:t>
      </w:r>
    </w:p>
    <w:p w14:paraId="312D4F93"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p>
    <w:p w14:paraId="325295E4" w14:textId="77777777" w:rsidR="003034C3" w:rsidRPr="00F80021" w:rsidRDefault="003034C3" w:rsidP="000E117E">
      <w:pPr>
        <w:pStyle w:val="3-Eng-Subheading-VedaVMSTelugu"/>
        <w:rPr>
          <w:rFonts w:ascii="BRH Telugu RN" w:hAnsi="BRH Telugu RN" w:cs="BRH Telugu RN"/>
          <w:color w:val="auto"/>
          <w:sz w:val="28"/>
          <w:szCs w:val="28"/>
        </w:rPr>
      </w:pPr>
      <w:r w:rsidRPr="00F80021">
        <w:rPr>
          <w:color w:val="auto"/>
          <w:sz w:val="28"/>
          <w:szCs w:val="28"/>
        </w:rPr>
        <w:t>TS 4.7.3.1</w:t>
      </w:r>
    </w:p>
    <w:p w14:paraId="254D1D5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¶¥A †Vµ …Ê¢À  </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¶¢À†±ÀµÀ¶¥Û Ê¢À,</w:t>
      </w:r>
      <w:r w:rsidR="008222F9"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…»pñ±ÀµÀA †Vµ Ê¢À, </w:t>
      </w:r>
      <w:r w:rsidR="008222F9"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„¶mÀ…O¸¶¢À†¶¥Û …Ê¢À, </w:t>
      </w:r>
    </w:p>
    <w:p w14:paraId="1A6BD127" w14:textId="77777777" w:rsidR="003034C3" w:rsidRPr="00F80021" w:rsidRDefault="008222F9"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O¸†¶¢À¶¥Û Ê¢À</w:t>
      </w:r>
      <w:r w:rsidR="003034C3" w:rsidRPr="00F80021">
        <w:rPr>
          <w:rFonts w:ascii="BRH Telugu Extra" w:hAnsi="BRH Telugu Extra" w:cs="BRH Telugu Extra"/>
          <w:sz w:val="40"/>
          <w:szCs w:val="40"/>
        </w:rPr>
        <w:t xml:space="preserve">, </w:t>
      </w:r>
      <w:r w:rsidR="002E36D4" w:rsidRPr="00F80021">
        <w:rPr>
          <w:rFonts w:ascii="BRH Telugu Extra" w:hAnsi="BRH Telugu Extra" w:cs="BRH Telugu Extra"/>
          <w:sz w:val="40"/>
          <w:szCs w:val="40"/>
        </w:rPr>
        <w:t xml:space="preserve">   </w:t>
      </w:r>
      <w:r w:rsidR="003034C3" w:rsidRPr="00F80021">
        <w:rPr>
          <w:rFonts w:ascii="BRH Telugu Extra" w:hAnsi="BRH Telugu Extra" w:cs="BRH Telugu Extra"/>
          <w:sz w:val="40"/>
          <w:szCs w:val="40"/>
        </w:rPr>
        <w:t>«Õ¶¢À…¶m¶ª†¶¥Û Ê¢À,</w:t>
      </w:r>
      <w:r w:rsidR="002E36D4" w:rsidRPr="00F80021">
        <w:rPr>
          <w:rFonts w:ascii="BRH Telugu Extra" w:hAnsi="BRH Telugu Extra" w:cs="BRH Telugu Extra"/>
          <w:sz w:val="40"/>
          <w:szCs w:val="40"/>
        </w:rPr>
        <w:t xml:space="preserve">  </w:t>
      </w:r>
      <w:r w:rsidR="003034C3" w:rsidRPr="00F80021">
        <w:rPr>
          <w:rFonts w:ascii="BRH Telugu Extra" w:hAnsi="BRH Telugu Extra" w:cs="BRH Telugu Extra"/>
          <w:sz w:val="40"/>
          <w:szCs w:val="40"/>
        </w:rPr>
        <w:t xml:space="preserve"> …sûµlµñA †Vµ …Ê¢À, </w:t>
      </w:r>
      <w:r w:rsidR="002E36D4" w:rsidRPr="00F80021">
        <w:rPr>
          <w:rFonts w:ascii="BRH Telugu Extra" w:hAnsi="BRH Telugu Extra" w:cs="BRH Telugu Extra"/>
          <w:sz w:val="40"/>
          <w:szCs w:val="40"/>
        </w:rPr>
        <w:t xml:space="preserve">     </w:t>
      </w:r>
      <w:r w:rsidR="003034C3" w:rsidRPr="00F80021">
        <w:rPr>
          <w:rFonts w:ascii="BRH Telugu Extra" w:hAnsi="BRH Telugu Extra" w:cs="BRH Telugu Extra"/>
          <w:sz w:val="40"/>
          <w:szCs w:val="40"/>
        </w:rPr>
        <w:t xml:space="preserve">Ê¥ñ†±ÀµÀ¶¥Û …Ê¢À, </w:t>
      </w:r>
    </w:p>
    <w:p w14:paraId="3543754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¶¢†¶ªï¶¥Û …Ê¢À, </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±ÀµÀ†¶¥¶¥Û …Ê¢À,</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sûµ†Sµ¶¥Û …Ê¢À,</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lµñ†£gA Vµ Ê¢À, </w:t>
      </w:r>
    </w:p>
    <w:p w14:paraId="77F6C96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…±ÀµÀm¸å †Vµ Ê¢À, </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…lûµ±¸å †Vµ …Ê¢À, </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°É†¶¢À¶¥Û …Ê¢À, </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lûµÅ†i¶¥Û …Ê¢À, </w:t>
      </w:r>
    </w:p>
    <w:p w14:paraId="519A7A5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£†¶¥öA Vµ …Ê¢À,</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¶¢À†¶¬¶¥Û Ê¢À,</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…¶ª´</w:t>
      </w:r>
      <w:r w:rsidRPr="00A35C0D">
        <w:rPr>
          <w:rFonts w:ascii="BRH Telugu Extra" w:hAnsi="BRH Telugu Extra" w:cs="BRH Telugu Extra"/>
          <w:sz w:val="40"/>
          <w:szCs w:val="40"/>
        </w:rPr>
        <w:t>¢À</w:t>
      </w:r>
      <w:r w:rsidR="00170689" w:rsidRPr="00A35C0D">
        <w:rPr>
          <w:rFonts w:ascii="BRH Devanagari Extra" w:hAnsi="BRH Devanagari Extra" w:cs="BRH Devanagari Extra"/>
          <w:sz w:val="40"/>
          <w:szCs w:val="40"/>
        </w:rPr>
        <w:t>Æ</w:t>
      </w:r>
      <w:r w:rsidRPr="00A35C0D">
        <w:rPr>
          <w:rFonts w:ascii="BRH Telugu Extra" w:hAnsi="BRH Telugu Extra" w:cs="BRH Telugu Extra"/>
          <w:sz w:val="40"/>
          <w:szCs w:val="40"/>
        </w:rPr>
        <w:t>£†V</w:t>
      </w:r>
      <w:r w:rsidRPr="00F80021">
        <w:rPr>
          <w:rFonts w:ascii="BRH Telugu Extra" w:hAnsi="BRH Telugu Extra" w:cs="BRH Telugu Extra"/>
          <w:sz w:val="40"/>
          <w:szCs w:val="40"/>
        </w:rPr>
        <w:t>µÛ …Ê¢À,</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Y¹ß†hµñcÛ …Ê¢À,</w:t>
      </w:r>
    </w:p>
    <w:p w14:paraId="2E5465B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¶ªÃ†¶¥Û Ê¢À, </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¶pñ¶ªÃ†¶¥Û …Ê¢À,</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¾ª†±µA Vµ Ê¢À,</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…v±ÀµÀ†¶¥Û ¶¢À,</w:t>
      </w:r>
    </w:p>
    <w:p w14:paraId="76CE54C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…sÀÀhµA †Vµ …Ê¢À, </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„¶¢ÀÅ†hµA Vµ Ê¢À, </w:t>
      </w:r>
      <w:r w:rsidR="002E36D4" w:rsidRPr="00F80021">
        <w:rPr>
          <w:rFonts w:ascii="BRH Telugu Extra" w:hAnsi="BRH Telugu Extra" w:cs="BRH Telugu Extra"/>
          <w:sz w:val="40"/>
          <w:szCs w:val="40"/>
        </w:rPr>
        <w:t xml:space="preserve">  „…±ÀµÀ°µîA …Vµ Ê¢À</w:t>
      </w:r>
      <w:r w:rsidRPr="00F80021">
        <w:rPr>
          <w:rFonts w:ascii="BRH Telugu Extra" w:hAnsi="BRH Telugu Extra" w:cs="BRH Telugu Extra"/>
          <w:sz w:val="40"/>
          <w:szCs w:val="40"/>
        </w:rPr>
        <w:t xml:space="preserve">, </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„†m¸¶¢À±ÀµÀVµÛ Ê¢À, </w:t>
      </w:r>
    </w:p>
    <w:p w14:paraId="64980EF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…a¢¸†hµÀ¶¥Û Ê¢À,</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l¿±¸Ù…±ÀµÀÀhµöA †Vµ Ê¢À, „¶m…£ÀhµñA …Vµ Ê¢À, „†sûµ±ÀµÀA Vµ Ê¢À, </w:t>
      </w:r>
    </w:p>
    <w:p w14:paraId="3883197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…¶ªÀSµA †Vµ …Ê¢À,</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¶¥†±ÀµÀ¶mA Vµ Ê¢À, </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…¶ªÃ©¸ †Vµ Ê¢À,</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…¶ªÀl¼†¶mA Vµ Ê¢À</w:t>
      </w:r>
      <w:r w:rsidR="002E36D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w:t>
      </w:r>
    </w:p>
    <w:p w14:paraId="18757846" w14:textId="77777777" w:rsidR="003034C3" w:rsidRPr="00F80021" w:rsidRDefault="003034C3" w:rsidP="002E36D4">
      <w:pPr>
        <w:pStyle w:val="2-Centered-VedaVMSTelugu"/>
        <w:rPr>
          <w:color w:val="auto"/>
          <w:lang w:val="en-US"/>
        </w:rPr>
      </w:pPr>
      <w:r w:rsidRPr="00F80021">
        <w:rPr>
          <w:color w:val="auto"/>
        </w:rPr>
        <w:t>MA ¥¹…nåB ¥¹…nåB ¥¹†nåB ||</w:t>
      </w:r>
    </w:p>
    <w:p w14:paraId="6D93E12E" w14:textId="77777777" w:rsidR="00170689" w:rsidRPr="00F80021" w:rsidRDefault="00170689" w:rsidP="002E36D4">
      <w:pPr>
        <w:pStyle w:val="2-Centered-VedaVMSTelugu"/>
        <w:rPr>
          <w:color w:val="auto"/>
          <w:lang w:val="en-US"/>
        </w:rPr>
      </w:pPr>
    </w:p>
    <w:p w14:paraId="5D32940D" w14:textId="77777777" w:rsidR="002E36D4" w:rsidRPr="00F80021" w:rsidRDefault="002E36D4" w:rsidP="002E36D4">
      <w:pPr>
        <w:pStyle w:val="NoSpacing"/>
      </w:pPr>
    </w:p>
    <w:p w14:paraId="786697C0" w14:textId="77777777" w:rsidR="003034C3" w:rsidRPr="00F80021" w:rsidRDefault="003034C3" w:rsidP="002E36D4">
      <w:pPr>
        <w:pStyle w:val="3-Eng-Subheading-VedaVMSTelugu"/>
        <w:rPr>
          <w:rFonts w:ascii="BRH Telugu RN" w:hAnsi="BRH Telugu RN" w:cs="BRH Telugu RN"/>
          <w:color w:val="auto"/>
          <w:sz w:val="28"/>
          <w:szCs w:val="28"/>
        </w:rPr>
      </w:pPr>
      <w:r w:rsidRPr="00F80021">
        <w:rPr>
          <w:color w:val="auto"/>
          <w:sz w:val="28"/>
          <w:szCs w:val="28"/>
        </w:rPr>
        <w:lastRenderedPageBreak/>
        <w:t>Starting from TS 4.5.1 - 4.5.11</w:t>
      </w:r>
    </w:p>
    <w:p w14:paraId="12D8A992" w14:textId="77777777" w:rsidR="003034C3" w:rsidRPr="00F80021" w:rsidRDefault="003034C3" w:rsidP="002E36D4">
      <w:pPr>
        <w:pStyle w:val="4-ULine-Subheading-VedaVMSTelugu"/>
        <w:rPr>
          <w:color w:val="auto"/>
        </w:rPr>
      </w:pPr>
      <w:r w:rsidRPr="00F80021">
        <w:rPr>
          <w:color w:val="auto"/>
        </w:rPr>
        <w:t>¶pñkµÈ¢Ã„¶mÀ¢¸OµB</w:t>
      </w:r>
    </w:p>
    <w:p w14:paraId="1CEE139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¶mÈ¢Ã sûµSµ¶¢†hÉ ±µÀ…l¸ñ±ÀµÀ || </w:t>
      </w:r>
    </w:p>
    <w:p w14:paraId="7472619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¶m†¶¢ÀÊªå ±µÀlµñ …¶¢À¶mï†¶¢ …GhÐ…hµ E†¶¨…Ê¢ ¶m†¶¢ÀB | </w:t>
      </w:r>
    </w:p>
    <w:p w14:paraId="6317DB7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¶m†¶¢ÀÊªå C…¶ªÀå lûµ†¶möÊm …s¹¶¬À†sû¹ï…¶¢ÀÀhµ …hÉ ¶m†¶¢ÀB | </w:t>
      </w:r>
      <w:r w:rsidRPr="00F80021">
        <w:rPr>
          <w:rFonts w:ascii="Arial" w:hAnsi="Arial" w:cs="Arial"/>
          <w:b/>
          <w:sz w:val="28"/>
          <w:szCs w:val="28"/>
        </w:rPr>
        <w:t>1.1</w:t>
      </w:r>
    </w:p>
    <w:p w14:paraId="254B41D1" w14:textId="77777777" w:rsidR="003034C3" w:rsidRPr="00F80021" w:rsidRDefault="003034C3" w:rsidP="007136F9">
      <w:pPr>
        <w:pStyle w:val="NoSpacing"/>
      </w:pPr>
    </w:p>
    <w:p w14:paraId="5328C3B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 …hµ E†¶¨ÀB …¦¶¢†hµ¶¢Ã …¦¶¢A …ssûµÃ†¶¢ …hÉ lûµ†¶mÀB | </w:t>
      </w:r>
    </w:p>
    <w:p w14:paraId="5DEA418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 †¶¥…±µ†¢¸ï ±ÀµÃ hµ…¶¢ hµ†±ÀµÃ mÐ ±µÀlµñ ¶¢ÀÅfµ±ÀµÀ | </w:t>
      </w:r>
      <w:r w:rsidRPr="00F80021">
        <w:rPr>
          <w:rFonts w:ascii="Arial" w:hAnsi="Arial" w:cs="Arial"/>
          <w:b/>
          <w:sz w:val="28"/>
          <w:szCs w:val="28"/>
        </w:rPr>
        <w:t>1.2</w:t>
      </w:r>
    </w:p>
    <w:p w14:paraId="7EE12C1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 †hÉ ±µÀlµñ …¦¢¸ …hµ¶mÃ±µ…ÈT¹±¸ „†q¸¶pO¸¦o | </w:t>
      </w:r>
    </w:p>
    <w:p w14:paraId="1F6549D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hµ†±ÀµÃ ¶m…¶ªå¶mÀ…¢¸ ¶¥†¶må¶¢À…±ÀµÃ S¼†±¼¶¥…m¸å-tû†V¸Oµ§»¬ | </w:t>
      </w:r>
      <w:r w:rsidRPr="00F80021">
        <w:rPr>
          <w:rFonts w:ascii="Arial" w:hAnsi="Arial" w:cs="Arial"/>
          <w:b/>
          <w:sz w:val="28"/>
          <w:szCs w:val="28"/>
        </w:rPr>
        <w:t>1.3</w:t>
      </w:r>
    </w:p>
    <w:p w14:paraId="0BCEB512" w14:textId="77777777" w:rsidR="003034C3" w:rsidRPr="00F80021" w:rsidRDefault="003034C3" w:rsidP="007136F9">
      <w:pPr>
        <w:pStyle w:val="NoSpacing"/>
      </w:pPr>
    </w:p>
    <w:p w14:paraId="14051F9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±ÀµÃ£À†¶¨ÀA S¼±¼¶¥…¶må ¶¬…Êªå t…sûµ±µøþï†¶ªåÊ¢ | </w:t>
      </w:r>
    </w:p>
    <w:p w14:paraId="239A02E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…¦¢¸†UºØ±¼…hµñ h¸†UÂÖ…±µÀ ¶¢Ã †»¬(…S³î)…¾ªB ¶pÁ†±µÀ…¶¨A Y†Sµh³ | </w:t>
      </w:r>
      <w:r w:rsidRPr="00F80021">
        <w:rPr>
          <w:rFonts w:ascii="Arial" w:hAnsi="Arial" w:cs="Arial"/>
          <w:b/>
          <w:sz w:val="28"/>
          <w:szCs w:val="28"/>
        </w:rPr>
        <w:t>1.4</w:t>
      </w:r>
    </w:p>
    <w:p w14:paraId="666F2FD6" w14:textId="77777777" w:rsidR="003034C3" w:rsidRPr="00F80021" w:rsidRDefault="003034C3" w:rsidP="007136F9">
      <w:pPr>
        <w:pStyle w:val="NoSpacing"/>
      </w:pPr>
    </w:p>
    <w:p w14:paraId="528B1A9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…¦Ê¢…¶m ¶¢†Vµ«¸ …h¸ö S¼…±¼¥¹†V¸Ü ¶¢l¸¶¢À»ª |</w:t>
      </w:r>
    </w:p>
    <w:p w14:paraId="3D887B6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±ÀµÀ†k¸ …¶mB ¶ª…±µö£À-YÝ†Sµlµ …±ÀµÀ°µî(S³î) …¶ªÀ¶¢À…m¸ C†¶ªh³ | </w:t>
      </w:r>
      <w:r w:rsidRPr="00F80021">
        <w:rPr>
          <w:rFonts w:ascii="Arial" w:hAnsi="Arial" w:cs="Arial"/>
          <w:b/>
          <w:sz w:val="28"/>
          <w:szCs w:val="28"/>
        </w:rPr>
        <w:t>1.5</w:t>
      </w:r>
    </w:p>
    <w:p w14:paraId="37F423F9" w14:textId="77777777" w:rsidR="003034C3" w:rsidRPr="00F80021" w:rsidRDefault="003034C3" w:rsidP="007136F9">
      <w:pPr>
        <w:pStyle w:val="NoSpacing"/>
      </w:pPr>
    </w:p>
    <w:p w14:paraId="2C14C85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C†lµèþï¢ÐVµlµlû¼-…¶¢O¸å †¶pñ…kµÈ¢Ã ËlÇ†¢Ðï …tû¶¨O³ | </w:t>
      </w:r>
    </w:p>
    <w:p w14:paraId="3456BD5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C¾¬(†S³Ø)…¶¥Û ¶ª‡±¸ö´m …YAsûµ…±ÀµÀ´m kµù‡±¸ö¶¥Û ±ÀµÃhµÀ …lû¸†¶mïB | </w:t>
      </w:r>
      <w:r w:rsidRPr="00F80021">
        <w:rPr>
          <w:rFonts w:ascii="Arial" w:hAnsi="Arial" w:cs="Arial"/>
          <w:b/>
          <w:sz w:val="28"/>
          <w:szCs w:val="28"/>
        </w:rPr>
        <w:t>1.6</w:t>
      </w:r>
    </w:p>
    <w:p w14:paraId="7EAACFF4" w14:textId="77777777" w:rsidR="004A64C2" w:rsidRDefault="004A64C2" w:rsidP="003034C3">
      <w:pPr>
        <w:autoSpaceDE w:val="0"/>
        <w:autoSpaceDN w:val="0"/>
        <w:adjustRightInd w:val="0"/>
        <w:spacing w:after="0" w:line="240" w:lineRule="auto"/>
        <w:rPr>
          <w:rFonts w:ascii="BRH Telugu Extra" w:hAnsi="BRH Telugu Extra" w:cs="BRH Telugu Extra"/>
          <w:sz w:val="40"/>
          <w:szCs w:val="40"/>
        </w:rPr>
      </w:pPr>
    </w:p>
    <w:p w14:paraId="79F8AE8F" w14:textId="77777777" w:rsidR="004A64C2" w:rsidRDefault="004A64C2" w:rsidP="003034C3">
      <w:pPr>
        <w:autoSpaceDE w:val="0"/>
        <w:autoSpaceDN w:val="0"/>
        <w:adjustRightInd w:val="0"/>
        <w:spacing w:after="0" w:line="240" w:lineRule="auto"/>
        <w:rPr>
          <w:rFonts w:ascii="BRH Telugu Extra" w:hAnsi="BRH Telugu Extra" w:cs="BRH Telugu Extra"/>
          <w:sz w:val="40"/>
          <w:szCs w:val="40"/>
        </w:rPr>
      </w:pPr>
    </w:p>
    <w:p w14:paraId="544DABF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…C«Õ ±ÀµÀ…«¸åÈ¢Ãñ †C…±µÀg …Ghµ …ssûµÀñB †¶ªÀ…¶¢ÀUØ†vB | </w:t>
      </w:r>
    </w:p>
    <w:p w14:paraId="42CA307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±ÀÉÀ …VÉ¶¢Ã(S³î) …±µÀl¸ñ …Ctû†hÐ …l¼°µÀ …¦ñh¸B †¶ª¶¬…¶ªñ¥Ñ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„†ËÈ¢…©¸(…S³î) Ê¬†fµ F¶¢ÀÊ¬ | </w:t>
      </w:r>
      <w:r w:rsidRPr="00F80021">
        <w:rPr>
          <w:rFonts w:ascii="Arial" w:hAnsi="Arial" w:cs="Arial"/>
          <w:b/>
          <w:sz w:val="28"/>
          <w:szCs w:val="28"/>
        </w:rPr>
        <w:t>1.7</w:t>
      </w:r>
    </w:p>
    <w:p w14:paraId="61B21EFE" w14:textId="77777777" w:rsidR="003034C3" w:rsidRPr="00F80021" w:rsidRDefault="003034C3" w:rsidP="007136F9">
      <w:pPr>
        <w:pStyle w:val="NoSpacing"/>
      </w:pPr>
    </w:p>
    <w:p w14:paraId="095BE75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…C«Õ †±ÀÇÃ „…¶¢¶ª†±µê…i o†vS¿ñ…¢Ð £†vÑ»¬hµB | </w:t>
      </w:r>
    </w:p>
    <w:p w14:paraId="25C6D21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…GËhÇ†¶mA …SÐq¸ †ClµÅ…¶¥´m-¶m†lµÅ¶¥´m-¶mÀlµ…¶®†±µïB | </w:t>
      </w:r>
    </w:p>
    <w:p w14:paraId="577796BF" w14:textId="77777777" w:rsidR="003034C3"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…GËhÇ…¶mA </w:t>
      </w:r>
      <w:r w:rsidR="00170689"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£†¥¹ö …sûµÃh¸…n ¶ª …lµÅ©Òà †¶¢ÀÅfµ±ÀµÃi ¶mB | </w:t>
      </w:r>
      <w:r w:rsidRPr="00F80021">
        <w:rPr>
          <w:rFonts w:ascii="Arial" w:hAnsi="Arial" w:cs="Arial"/>
          <w:b/>
          <w:sz w:val="28"/>
          <w:szCs w:val="28"/>
        </w:rPr>
        <w:t>1.8</w:t>
      </w:r>
    </w:p>
    <w:p w14:paraId="21DF1307" w14:textId="77777777" w:rsidR="004A64C2" w:rsidRPr="00F80021" w:rsidRDefault="004A64C2" w:rsidP="003034C3">
      <w:pPr>
        <w:autoSpaceDE w:val="0"/>
        <w:autoSpaceDN w:val="0"/>
        <w:adjustRightInd w:val="0"/>
        <w:spacing w:after="0" w:line="240" w:lineRule="auto"/>
        <w:rPr>
          <w:rFonts w:ascii="Arial" w:hAnsi="Arial" w:cs="Arial"/>
          <w:b/>
          <w:sz w:val="28"/>
          <w:szCs w:val="28"/>
        </w:rPr>
      </w:pPr>
    </w:p>
    <w:p w14:paraId="05E9ADC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C…¶ªÀå o†vS¿ñ¢¸±ÀµÀ ¶ª¶¬…«¸ñ°¸†±ÀµÀ …¤ÀfûµÀ‡Ê¨ | </w:t>
      </w:r>
    </w:p>
    <w:p w14:paraId="70BBF0D9"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C…kÐ ±ÀÉÀ †C…¶ªï ¶ª†h¸ö…mÐ„¶¬A hÉ†sûÑï „Oµ…±µ¶mé†¶¢ÀB | </w:t>
      </w:r>
      <w:r w:rsidRPr="00F80021">
        <w:rPr>
          <w:rFonts w:ascii="Arial" w:hAnsi="Arial" w:cs="Arial"/>
          <w:b/>
          <w:sz w:val="28"/>
          <w:szCs w:val="28"/>
        </w:rPr>
        <w:t>1.9</w:t>
      </w:r>
    </w:p>
    <w:p w14:paraId="75139AF5" w14:textId="77777777" w:rsidR="003034C3" w:rsidRPr="00F80021" w:rsidRDefault="003034C3" w:rsidP="007136F9">
      <w:pPr>
        <w:pStyle w:val="NoSpacing"/>
      </w:pPr>
    </w:p>
    <w:p w14:paraId="0C2C990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¶pñ†¶¢ÀÀ…cÛ lûµ†¶mö…¶m- ¶ªåþö…¶¢ÀÀsûµ…±ÀÇÃ-±¸†±¼åþé…±ÀÇÃ±¸ÝþïA | </w:t>
      </w:r>
    </w:p>
    <w:p w14:paraId="25F743F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±ÀµÃ†¶¥Û …hÉ ¶¬…¶ªå E†¶¨…¶¢B ¶p…±¸ h¸ †sûµSµ¢Ð ¶¢¶p | </w:t>
      </w:r>
      <w:r w:rsidRPr="00F80021">
        <w:rPr>
          <w:rFonts w:ascii="Arial" w:hAnsi="Arial" w:cs="Arial"/>
          <w:b/>
          <w:sz w:val="28"/>
          <w:szCs w:val="28"/>
        </w:rPr>
        <w:t>1.10</w:t>
      </w:r>
    </w:p>
    <w:p w14:paraId="19F60FFA" w14:textId="77777777" w:rsidR="003034C3" w:rsidRPr="00F80021" w:rsidRDefault="003034C3" w:rsidP="007136F9">
      <w:pPr>
        <w:pStyle w:val="NoSpacing"/>
      </w:pPr>
    </w:p>
    <w:p w14:paraId="0FCFAFB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…C…¶¢hµ…hµï lûµ…¶mÀ¶ªåþö(S³î) ¶ª†¶¬«¸ñ…°µ ¶¥†hÉ¶¨ÀlûÉ | </w:t>
      </w:r>
    </w:p>
    <w:p w14:paraId="2D955E7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…n§†±µï …¶¥v¹ï…m¸A ¶¢ÀÀ†P¹ …¦¢Ð †¶mB …¶ªÀ¶¢À†m¸ sûµ¶¢ | </w:t>
      </w:r>
      <w:r w:rsidRPr="00F80021">
        <w:rPr>
          <w:rFonts w:ascii="Arial" w:hAnsi="Arial" w:cs="Arial"/>
          <w:b/>
          <w:sz w:val="28"/>
          <w:szCs w:val="28"/>
        </w:rPr>
        <w:t>1.11</w:t>
      </w:r>
    </w:p>
    <w:p w14:paraId="5655EAA6" w14:textId="77777777" w:rsidR="003034C3" w:rsidRPr="00F80021" w:rsidRDefault="003034C3" w:rsidP="007136F9">
      <w:pPr>
        <w:pStyle w:val="NoSpacing"/>
      </w:pPr>
    </w:p>
    <w:p w14:paraId="3917BFF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£…YïA lûµ†¶mÀB Oµ…¶p±¼ç…mÐ £†¶¥…vÑï s¹†g¢¸(S³î) …Ghµ | </w:t>
      </w:r>
    </w:p>
    <w:p w14:paraId="5F2C428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C†Êm¶¥…¶méÊªï†¶¨¶¢ …DsûµÀ†±µ¶ªï n…¶¨UØ†k¼B | </w:t>
      </w:r>
      <w:r w:rsidRPr="00F80021">
        <w:rPr>
          <w:rFonts w:ascii="BRH Telugu Extra" w:hAnsi="BRH Telugu Extra" w:cs="BRH Telugu Extra"/>
          <w:sz w:val="40"/>
          <w:szCs w:val="40"/>
        </w:rPr>
        <w:tab/>
      </w:r>
      <w:r w:rsidRPr="00F80021">
        <w:rPr>
          <w:rFonts w:ascii="Arial" w:hAnsi="Arial" w:cs="Arial"/>
          <w:b/>
          <w:sz w:val="28"/>
          <w:szCs w:val="28"/>
        </w:rPr>
        <w:t xml:space="preserve"> 1.12</w:t>
      </w:r>
    </w:p>
    <w:p w14:paraId="4000AF5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 †hÉ …Ê¬i±³-†¤ÀfûµÀ¶¨à…¶¢À ¶¬†Êªå …ssûµÃ†¶¢ …hÉ lûµ†¶mÀB | </w:t>
      </w:r>
    </w:p>
    <w:p w14:paraId="7553CAA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hµ…±ÀµÃ„«¸î´m …£¶¥ö…hµ ¶ªåþö†¶¢À…±ÀµÀ°µî…±ÀµÃ ¶p†±¼sÀíY | </w:t>
      </w:r>
      <w:r w:rsidRPr="00F80021">
        <w:rPr>
          <w:rFonts w:ascii="Arial" w:hAnsi="Arial" w:cs="Arial"/>
          <w:b/>
          <w:sz w:val="28"/>
          <w:szCs w:val="28"/>
        </w:rPr>
        <w:t>1.13</w:t>
      </w:r>
    </w:p>
    <w:p w14:paraId="2A92B3B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¶m†¶¢ÀÊªå …C«¸åþö†±ÀµÀÀ…lû¸±ÀµÃ-†m¸hµh¸±ÀµÀ …lûµÅ¶¨ä‡Ê¢ | </w:t>
      </w:r>
    </w:p>
    <w:p w14:paraId="5905A3A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…Gsû¹†sû¹ï…¶¢ÀÀhµ …hÉ ¶m†È¢Ã …s¹¶¬À…sû¹ïA hµ…¶¢ lûµ†¶möÊm | </w:t>
      </w:r>
      <w:r w:rsidRPr="00F80021">
        <w:rPr>
          <w:rFonts w:ascii="Arial" w:hAnsi="Arial" w:cs="Arial"/>
          <w:b/>
          <w:sz w:val="28"/>
          <w:szCs w:val="28"/>
        </w:rPr>
        <w:t>1.14</w:t>
      </w:r>
    </w:p>
    <w:p w14:paraId="48637F7A" w14:textId="77777777" w:rsidR="003034C3" w:rsidRPr="00F80021" w:rsidRDefault="003034C3" w:rsidP="007136F9">
      <w:pPr>
        <w:pStyle w:val="NoSpacing"/>
      </w:pPr>
    </w:p>
    <w:p w14:paraId="2C1E4E4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¶p†±¼ …hÉ lûµ†¶mömÐ …Ê¬i…±µ«¸î´m †¶¢ÅgOµÀå …£¶¥ö†hµB | </w:t>
      </w:r>
    </w:p>
    <w:p w14:paraId="21AEB7C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C…kÐ ±ÀµÀ †E…¶¨Àlû¼¶ªå…¢¸±É …C¶ªîné†lûÉ…»¬ hµA || </w:t>
      </w:r>
      <w:r w:rsidRPr="00F80021">
        <w:rPr>
          <w:rFonts w:ascii="Arial" w:hAnsi="Arial" w:cs="Arial"/>
          <w:b/>
          <w:sz w:val="28"/>
          <w:szCs w:val="28"/>
        </w:rPr>
        <w:t>1</w:t>
      </w:r>
      <w:r w:rsidR="007136F9"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w:t>
      </w:r>
      <w:r w:rsidRPr="00F80021">
        <w:rPr>
          <w:rFonts w:ascii="Arial" w:hAnsi="Arial" w:cs="Arial"/>
          <w:b/>
          <w:sz w:val="28"/>
          <w:szCs w:val="28"/>
        </w:rPr>
        <w:t>1.15</w:t>
      </w:r>
    </w:p>
    <w:p w14:paraId="46CD95B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28"/>
          <w:szCs w:val="28"/>
        </w:rPr>
      </w:pPr>
    </w:p>
    <w:p w14:paraId="57F5D62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¶m†¶¢ÀÊªå C¶ªÀå sûµSµ¶¢´m £Ê¥ö…¶¥ö±¸†±ÀµÀ ¶¢À¶®…lÉ¢¸†±ÀµÀ hµñþïA…sO¸†±ÀµÀ iñ¶pÁ±¸…¶måO¸†±ÀµÀ iñO¸S¼é-…O¸v¹†±ÀµÀ O¸v¹S¼é-…±µÀl¸ñ†±ÀµÀ ov…Oµg¸á†±ÀµÀ ¶¢ÀÅhµÀï…cÝ±ÀµÃ†±ÀµÀ ¶ª±Éö…¶¥ö±¸†±ÀµÀ ¶ªl¸…¦¢¸†±ÀµÀ (¶¥…UÖ±¸†±ÀµÀ) §ñ¶¢À´m ¶¢À¶®…lÉ¢¸…±ÀµÀ ¶m†¶¢ÀB ||</w:t>
      </w:r>
    </w:p>
    <w:p w14:paraId="0D24E731" w14:textId="77777777" w:rsidR="003034C3" w:rsidRPr="00F80021" w:rsidRDefault="003034C3" w:rsidP="007136F9">
      <w:pPr>
        <w:pStyle w:val="NoSpacing"/>
      </w:pPr>
    </w:p>
    <w:p w14:paraId="5BC5FA8C" w14:textId="77777777" w:rsidR="003034C3" w:rsidRPr="00F80021" w:rsidRDefault="003034C3" w:rsidP="007136F9">
      <w:pPr>
        <w:pStyle w:val="4-ULine-Subheading-VedaVMSTelugu"/>
        <w:rPr>
          <w:color w:val="auto"/>
        </w:rPr>
      </w:pPr>
      <w:r w:rsidRPr="00F80021">
        <w:rPr>
          <w:color w:val="auto"/>
        </w:rPr>
        <w:t>l¼öj±ÀÇÃ„¶mÀ¢¸OµB</w:t>
      </w:r>
    </w:p>
    <w:p w14:paraId="5529AC1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»¬†±µgï s¹¶¬Ê¢ Êª…m¸†Êmï …l¼¥¹A…Vµ ¶p†hµ…±ÀÉÀ ¶m…È¢Ã </w:t>
      </w:r>
      <w:r w:rsidRPr="00F80021">
        <w:rPr>
          <w:rFonts w:ascii="Arial" w:hAnsi="Arial" w:cs="Arial"/>
          <w:b/>
          <w:sz w:val="28"/>
          <w:szCs w:val="28"/>
        </w:rPr>
        <w:t>2.1</w:t>
      </w:r>
    </w:p>
    <w:p w14:paraId="3ABBE96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…¶¢Å°É…sûÑï ¶¬†±¼OÉÊ¥sûµïB ¶p…¶¥Ãm¸A ¶p†hµ…±ÀÉÀ ¶m…È¢Ã </w:t>
      </w:r>
      <w:r w:rsidRPr="00F80021">
        <w:rPr>
          <w:rFonts w:ascii="BRH Telugu Extra" w:hAnsi="BRH Telugu Extra" w:cs="BRH Telugu Extra"/>
          <w:sz w:val="40"/>
          <w:szCs w:val="40"/>
        </w:rPr>
        <w:tab/>
      </w:r>
      <w:r w:rsidRPr="00F80021">
        <w:rPr>
          <w:rFonts w:ascii="Arial" w:hAnsi="Arial" w:cs="Arial"/>
          <w:b/>
          <w:sz w:val="28"/>
          <w:szCs w:val="28"/>
        </w:rPr>
        <w:t>2.2</w:t>
      </w:r>
    </w:p>
    <w:p w14:paraId="55F55E8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…¶ª»ªê†cÝ±¸…±ÀµÀ iö†¾¨¶¢ÀhÉ ¶p…k¿m¸A ¶p†hµ…±ÀÉÀ ¶m…È¢Ã </w:t>
      </w:r>
      <w:r w:rsidRPr="00F80021">
        <w:rPr>
          <w:rFonts w:ascii="Arial" w:hAnsi="Arial" w:cs="Arial"/>
          <w:b/>
          <w:sz w:val="28"/>
          <w:szCs w:val="28"/>
        </w:rPr>
        <w:t>2.3</w:t>
      </w:r>
    </w:p>
    <w:p w14:paraId="4138E3B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s…sûµÀô¥¹†±ÀµÀ £…¢¸ïlû¼Êm-„†m¸é…m¸A ¶p†hµ…±ÀÉÀ ¶m…È¢Ã </w:t>
      </w:r>
      <w:r w:rsidRPr="00F80021">
        <w:rPr>
          <w:rFonts w:ascii="Arial" w:hAnsi="Arial" w:cs="Arial"/>
          <w:b/>
          <w:sz w:val="28"/>
          <w:szCs w:val="28"/>
        </w:rPr>
        <w:t>2.4</w:t>
      </w:r>
      <w:r w:rsidRPr="00F80021">
        <w:rPr>
          <w:rFonts w:ascii="BRH Telugu Extra" w:hAnsi="BRH Telugu Extra" w:cs="BRH Telugu Extra"/>
          <w:sz w:val="40"/>
          <w:szCs w:val="40"/>
        </w:rPr>
        <w:t xml:space="preserve"> </w:t>
      </w:r>
    </w:p>
    <w:p w14:paraId="3E83FE6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¶¬†±¼OÉ¥¹-±ÀÇÃ¶p…¤i†Êm …¶pÁ©¸à…m¸A ¶p†hµ…±ÀÉÀ ¶m…È¢Ã </w:t>
      </w:r>
      <w:r w:rsidRPr="00F80021">
        <w:rPr>
          <w:rFonts w:ascii="Arial" w:hAnsi="Arial" w:cs="Arial"/>
          <w:b/>
          <w:sz w:val="28"/>
          <w:szCs w:val="28"/>
        </w:rPr>
        <w:t>2.5</w:t>
      </w:r>
    </w:p>
    <w:p w14:paraId="68C38DF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…sûµ¶¢†¶ªï …Ê¬ËhÇþï Y†Sµ…h¸A ¶p†hµ…±ÀÉÀ ¶m…È¢Ã </w:t>
      </w:r>
      <w:r w:rsidRPr="00F80021">
        <w:rPr>
          <w:rFonts w:ascii="Arial" w:hAnsi="Arial" w:cs="Arial"/>
          <w:b/>
          <w:sz w:val="28"/>
          <w:szCs w:val="28"/>
        </w:rPr>
        <w:t>2.6</w:t>
      </w:r>
    </w:p>
    <w:p w14:paraId="312ACAD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…±µÀl¸ñ†±ÀµÃ-hµ…h¸£…Êm °É†h¸ñ…g¸A ¶p†hµ…±ÀÉÀ ¶m…È¢Ã </w:t>
      </w:r>
      <w:r w:rsidRPr="00F80021">
        <w:rPr>
          <w:rFonts w:ascii="Arial" w:hAnsi="Arial" w:cs="Arial"/>
          <w:b/>
          <w:sz w:val="28"/>
          <w:szCs w:val="28"/>
        </w:rPr>
        <w:t>2.7</w:t>
      </w:r>
    </w:p>
    <w:p w14:paraId="51B4B98D"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¶m†¶¢ÀB …¶ªÃh¸±ÀµÃ-†¶¬m¸åþï…±ÀµÀ ¶¢†m¸…m¸A ¶p†hµ…±ÀÉÀ ¶m…È¢Ã </w:t>
      </w:r>
      <w:r w:rsidRPr="00F80021">
        <w:rPr>
          <w:rFonts w:ascii="Arial" w:hAnsi="Arial" w:cs="Arial"/>
          <w:b/>
          <w:sz w:val="28"/>
          <w:szCs w:val="28"/>
        </w:rPr>
        <w:t>2.8</w:t>
      </w:r>
    </w:p>
    <w:p w14:paraId="1D3F447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¶m…È¢Ã ±Ð†»¬h¸±ÀµÀ …¶ªæ¶p†hµ±ÀÉÀ …¶¢Å°¸…g¸A ¶p†hµ…±ÀÉÀ ¶m…È¢Ã </w:t>
      </w:r>
      <w:r w:rsidRPr="00F80021">
        <w:rPr>
          <w:rFonts w:ascii="Arial" w:hAnsi="Arial" w:cs="Arial"/>
          <w:b/>
          <w:sz w:val="28"/>
          <w:szCs w:val="28"/>
        </w:rPr>
        <w:t>2.9</w:t>
      </w:r>
    </w:p>
    <w:p w14:paraId="1F31844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…¶¢Ànåò†gÉ ¢¸…gºY¹…±ÀµÀ Oµ†°¸…g¸A ¶p†hµ…±ÀÉÀ ¶m…È¢Ã </w:t>
      </w:r>
      <w:r w:rsidRPr="00F80021">
        <w:rPr>
          <w:rFonts w:ascii="Arial" w:hAnsi="Arial" w:cs="Arial"/>
          <w:b/>
          <w:sz w:val="28"/>
          <w:szCs w:val="28"/>
        </w:rPr>
        <w:t>2.10</w:t>
      </w:r>
    </w:p>
    <w:p w14:paraId="49AD9BB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sûµÀ…¶¢¶må†±ÀÉÀ ¢¸±¼¶¢…¶ªÖýÅh¸-±ÀµÀÔ†¶¨lû¿…m¸A ¶p†hµ…±ÀÉÀ ¶m…È¢Ã </w:t>
      </w:r>
      <w:r w:rsidRPr="00F80021">
        <w:rPr>
          <w:rFonts w:ascii="Arial" w:hAnsi="Arial" w:cs="Arial"/>
          <w:b/>
          <w:sz w:val="28"/>
          <w:szCs w:val="28"/>
        </w:rPr>
        <w:t>2.11</w:t>
      </w:r>
    </w:p>
    <w:p w14:paraId="243AE31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 …GËVÇþÛ±³-†ÈT¹©¸±ÀµÃ …Oµñ¶mç†±ÀµÀhÉ ¶p…jåm¸A ¶p†hµ…±ÀÉÀ ¶m…È¢Ã </w:t>
      </w:r>
      <w:r w:rsidRPr="00F80021">
        <w:rPr>
          <w:rFonts w:ascii="Arial" w:hAnsi="Arial" w:cs="Arial"/>
          <w:b/>
          <w:sz w:val="28"/>
          <w:szCs w:val="28"/>
        </w:rPr>
        <w:t>2.12</w:t>
      </w:r>
    </w:p>
    <w:p w14:paraId="0225D02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OµÅkµùþé…¤h¸…±ÀµÀ lû¸†¶¢…hÉ ¶ª†hµåþö…m¸A ¶p†hµ…±ÀÉÀ ¶m†¶¢ÀB || </w:t>
      </w:r>
      <w:r w:rsidRPr="00F80021">
        <w:rPr>
          <w:rFonts w:ascii="Arial" w:hAnsi="Arial" w:cs="Arial"/>
          <w:b/>
          <w:sz w:val="28"/>
          <w:szCs w:val="28"/>
        </w:rPr>
        <w:t>2</w:t>
      </w:r>
      <w:r w:rsidRPr="00F80021">
        <w:rPr>
          <w:rFonts w:ascii="BRH Telugu Extra" w:hAnsi="BRH Telugu Extra" w:cs="BRH Telugu Extra"/>
          <w:sz w:val="40"/>
          <w:szCs w:val="40"/>
        </w:rPr>
        <w:t xml:space="preserve"> </w:t>
      </w:r>
      <w:r w:rsidR="007136F9" w:rsidRPr="00F80021">
        <w:rPr>
          <w:rFonts w:ascii="BRH Telugu Extra" w:hAnsi="BRH Telugu Extra" w:cs="BRH Telugu Extra"/>
          <w:sz w:val="40"/>
          <w:szCs w:val="40"/>
        </w:rPr>
        <w:t xml:space="preserve">|| </w:t>
      </w:r>
      <w:r w:rsidRPr="00F80021">
        <w:rPr>
          <w:rFonts w:ascii="Arial" w:hAnsi="Arial" w:cs="Arial"/>
          <w:b/>
          <w:sz w:val="28"/>
          <w:szCs w:val="28"/>
        </w:rPr>
        <w:t>2.13</w:t>
      </w:r>
    </w:p>
    <w:p w14:paraId="7FAE4A5E" w14:textId="77777777" w:rsidR="00123D88" w:rsidRPr="00F80021" w:rsidRDefault="00123D88" w:rsidP="007136F9">
      <w:pPr>
        <w:pStyle w:val="NoSpacing"/>
      </w:pPr>
    </w:p>
    <w:p w14:paraId="5C67E3D2" w14:textId="77777777" w:rsidR="003034C3" w:rsidRPr="00F80021" w:rsidRDefault="003034C3" w:rsidP="007136F9">
      <w:pPr>
        <w:pStyle w:val="4-ULine-Subheading-VedaVMSTelugu"/>
        <w:rPr>
          <w:color w:val="auto"/>
        </w:rPr>
      </w:pPr>
      <w:r w:rsidRPr="00F80021">
        <w:rPr>
          <w:color w:val="auto"/>
        </w:rPr>
        <w:t>hµÅj±ÀÇÃ„¶mÀ¢¸OµB</w:t>
      </w:r>
    </w:p>
    <w:p w14:paraId="189BE0C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¶ª†¶¬¶¢Ãm¸±ÀµÀ n…¢¸ïlû¼†¶m D…¢¸ïlû¼†o…m¸A ¶p†hµ…±ÀÉÀ ¶m…È¢Ã </w:t>
      </w:r>
      <w:r w:rsidRPr="00F80021">
        <w:rPr>
          <w:rFonts w:ascii="Arial" w:hAnsi="Arial" w:cs="Arial"/>
          <w:b/>
          <w:sz w:val="28"/>
          <w:szCs w:val="28"/>
        </w:rPr>
        <w:t>3.1</w:t>
      </w:r>
    </w:p>
    <w:p w14:paraId="2F0C1FC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Oµ…OµÀsû¹†±ÀµÀ n…¶¨UºØ‡gÉ …Êªåm¸…m¸A ¶p†hµ…±ÀÉÀ ¶m…È¢Ã </w:t>
      </w:r>
      <w:r w:rsidRPr="00F80021">
        <w:rPr>
          <w:rFonts w:ascii="Arial" w:hAnsi="Arial" w:cs="Arial"/>
          <w:b/>
          <w:sz w:val="28"/>
          <w:szCs w:val="28"/>
        </w:rPr>
        <w:t>3.2</w:t>
      </w:r>
    </w:p>
    <w:p w14:paraId="7F2C8A3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n…¶¨UºØ†g E¶¨À…lû¼¶¢À…hÉ hµ†¶ªÖ±¸…g¸A ¶p†hµ…±ÀÉÀ ¶m…È¢Ã </w:t>
      </w:r>
      <w:r w:rsidRPr="00F80021">
        <w:rPr>
          <w:rFonts w:ascii="Arial" w:hAnsi="Arial" w:cs="Arial"/>
          <w:b/>
          <w:sz w:val="28"/>
          <w:szCs w:val="28"/>
        </w:rPr>
        <w:t>3.3</w:t>
      </w:r>
    </w:p>
    <w:p w14:paraId="6ABFF15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¶¢†cÛhÉ ¶p…±¼¶¢†cÛhÉ «¸å…±ÀµÀÃm¸A ¶p†hµ…±ÀÉÀ ¶m…È¢Ã </w:t>
      </w:r>
      <w:r w:rsidRPr="00F80021">
        <w:rPr>
          <w:rFonts w:ascii="Arial" w:hAnsi="Arial" w:cs="Arial"/>
          <w:b/>
          <w:sz w:val="28"/>
          <w:szCs w:val="28"/>
        </w:rPr>
        <w:t>3.4</w:t>
      </w:r>
    </w:p>
    <w:p w14:paraId="6099A23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n…VÉ±µ†Ê¢ ¶p±¼…Vµ±¸±ÀµÃ†±µg¸ï…m¸A ¶p†hµ…±ÀÉÀ ¶m…È¢Ã </w:t>
      </w:r>
      <w:r w:rsidRPr="00F80021">
        <w:rPr>
          <w:rFonts w:ascii="Arial" w:hAnsi="Arial" w:cs="Arial"/>
          <w:b/>
          <w:sz w:val="28"/>
          <w:szCs w:val="28"/>
        </w:rPr>
        <w:t>3.5</w:t>
      </w:r>
    </w:p>
    <w:p w14:paraId="00F1FAF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¶ªÅ…O¸£…sûÑï Z¶T¹(†S³î)¶ªlÐíþï ¶¢ÀÀ…¶¨äh¸A ¶p†hµ…±ÀÉÀ ¶m…È¢Ã </w:t>
      </w:r>
      <w:r w:rsidRPr="00F80021">
        <w:rPr>
          <w:rFonts w:ascii="Arial" w:hAnsi="Arial" w:cs="Arial"/>
          <w:b/>
          <w:sz w:val="28"/>
          <w:szCs w:val="28"/>
        </w:rPr>
        <w:t>3.6</w:t>
      </w:r>
    </w:p>
    <w:p w14:paraId="5E36AD4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„…»ª¶¢À…lÐíþï ¶m…OµåA Vµ†±µlµíþïB ¶pñ…OµÅm¸å…m¸A ¶p†hµ…±ÀÉÀ ¶m…È¢Ã </w:t>
      </w:r>
      <w:r w:rsidRPr="00F80021">
        <w:rPr>
          <w:rFonts w:ascii="Arial" w:hAnsi="Arial" w:cs="Arial"/>
          <w:b/>
          <w:sz w:val="28"/>
          <w:szCs w:val="28"/>
        </w:rPr>
        <w:t>3.7</w:t>
      </w:r>
    </w:p>
    <w:p w14:paraId="72A24FD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 G…¾¨ä»¨†gÉ S¼±¼…Vµ±¸†±ÀµÀ OµÀ…vÀc¹Û…m¸A ¶p†hµ…±ÀÉÀ ¶m…È¢Ã </w:t>
      </w:r>
      <w:r w:rsidRPr="00F80021">
        <w:rPr>
          <w:rFonts w:ascii="Arial" w:hAnsi="Arial" w:cs="Arial"/>
          <w:b/>
          <w:sz w:val="28"/>
          <w:szCs w:val="28"/>
        </w:rPr>
        <w:t>3.8</w:t>
      </w:r>
    </w:p>
    <w:p w14:paraId="57DCCDC1"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¶m…¶¢À E†¶¨À¶¢ÀlÐíþï lûµ…m¸ö£†sûµï¶¥Û …¢Ð ¶m…È¢Ã </w:t>
      </w:r>
      <w:r w:rsidRPr="00F80021">
        <w:rPr>
          <w:rFonts w:ascii="BRH Telugu Extra" w:hAnsi="BRH Telugu Extra" w:cs="BRH Telugu Extra"/>
          <w:sz w:val="40"/>
          <w:szCs w:val="40"/>
        </w:rPr>
        <w:tab/>
      </w:r>
      <w:r w:rsidRPr="00F80021">
        <w:rPr>
          <w:rFonts w:ascii="Arial" w:hAnsi="Arial" w:cs="Arial"/>
          <w:b/>
          <w:sz w:val="28"/>
          <w:szCs w:val="28"/>
        </w:rPr>
        <w:t>3.9</w:t>
      </w:r>
    </w:p>
    <w:p w14:paraId="4CCE543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 Dhµ…m¸öÊm†sûµïB ¶pñ…ilµ†lû¸Êmsûµï¶¥Û …¢Ð ¶m…È¢Ã </w:t>
      </w:r>
      <w:r w:rsidRPr="00F80021">
        <w:rPr>
          <w:rFonts w:ascii="Arial" w:hAnsi="Arial" w:cs="Arial"/>
          <w:b/>
          <w:sz w:val="28"/>
          <w:szCs w:val="28"/>
        </w:rPr>
        <w:t>3.10</w:t>
      </w:r>
    </w:p>
    <w:p w14:paraId="22824396"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¶m†¶¢À …D±ÀµÀ†VµÜlÐíþï £…¶ªÅYl³-†sûµï¶¥Û …¢Ð ¶m…È¢Ã </w:t>
      </w:r>
      <w:r w:rsidRPr="00F80021">
        <w:rPr>
          <w:rFonts w:ascii="Arial" w:hAnsi="Arial" w:cs="Arial"/>
          <w:b/>
          <w:sz w:val="28"/>
          <w:szCs w:val="28"/>
        </w:rPr>
        <w:t>3.11</w:t>
      </w:r>
    </w:p>
    <w:p w14:paraId="7A679766"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¶mÈ¢Ã„†¶ªï…lÐíþï £†lûµïlµíþï¶¥Û …¢Ð ¶m…È¢Ã </w:t>
      </w:r>
      <w:r w:rsidRPr="00F80021">
        <w:rPr>
          <w:rFonts w:ascii="Arial" w:hAnsi="Arial" w:cs="Arial"/>
          <w:b/>
          <w:sz w:val="28"/>
          <w:szCs w:val="28"/>
        </w:rPr>
        <w:t>3.12</w:t>
      </w:r>
    </w:p>
    <w:p w14:paraId="73280FF3"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lastRenderedPageBreak/>
        <w:t xml:space="preserve">¶m…¶¢À D†¾ªÊm…sûµïB ¶¥†±ÀµÃÊmsûµï¶¥Û …¢Ð ¶m…È¢Ã </w:t>
      </w:r>
      <w:r w:rsidRPr="00F80021">
        <w:rPr>
          <w:rFonts w:ascii="Arial" w:hAnsi="Arial" w:cs="Arial"/>
          <w:b/>
          <w:sz w:val="28"/>
          <w:szCs w:val="28"/>
        </w:rPr>
        <w:t>3.13</w:t>
      </w:r>
    </w:p>
    <w:p w14:paraId="62F8CCB2"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¶m†¶¢ÀB …¶ªö¶p…lÐíþï Y¹†Sµñlµíþï¶¥Û …¢Ð ¶m…È¢Ã </w:t>
      </w:r>
      <w:r w:rsidRPr="00F80021">
        <w:rPr>
          <w:rFonts w:ascii="Arial" w:hAnsi="Arial" w:cs="Arial"/>
          <w:b/>
          <w:sz w:val="28"/>
          <w:szCs w:val="28"/>
        </w:rPr>
        <w:t>3.14</w:t>
      </w:r>
    </w:p>
    <w:p w14:paraId="7DD1A66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¶m…¶¢À»ªå†¶¨á…lÐíþï lû¸†¶¢lµíþï¶¥Û …¢Ð ¶m…È¢Ã </w:t>
      </w:r>
      <w:r w:rsidRPr="00F80021">
        <w:rPr>
          <w:rFonts w:ascii="Arial" w:hAnsi="Arial" w:cs="Arial"/>
          <w:b/>
          <w:sz w:val="28"/>
          <w:szCs w:val="28"/>
        </w:rPr>
        <w:t>3.15</w:t>
      </w:r>
    </w:p>
    <w:p w14:paraId="6EE979C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…¶ªsû¹†sûµïB …¶ªsû¹†¶pisûµï¶¥Û …¢Ð ¶m…È¢Ã </w:t>
      </w:r>
      <w:r w:rsidRPr="00F80021">
        <w:rPr>
          <w:rFonts w:ascii="Arial" w:hAnsi="Arial" w:cs="Arial"/>
          <w:b/>
          <w:sz w:val="28"/>
          <w:szCs w:val="28"/>
        </w:rPr>
        <w:t>3.16</w:t>
      </w:r>
    </w:p>
    <w:p w14:paraId="0DF2E3A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C…Ê¥ösûÑï „†¶¥ö¶pisûµï¶¥Û …¢Ð ¶m†¶¢ÀB || </w:t>
      </w:r>
      <w:r w:rsidRPr="00F80021">
        <w:rPr>
          <w:rFonts w:ascii="Arial" w:hAnsi="Arial" w:cs="Arial"/>
          <w:b/>
          <w:sz w:val="28"/>
          <w:szCs w:val="28"/>
        </w:rPr>
        <w:t>3</w:t>
      </w:r>
      <w:r w:rsidR="007136F9"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w:t>
      </w:r>
      <w:r w:rsidRPr="00F80021">
        <w:rPr>
          <w:rFonts w:ascii="Arial" w:hAnsi="Arial" w:cs="Arial"/>
          <w:b/>
          <w:sz w:val="28"/>
          <w:szCs w:val="28"/>
        </w:rPr>
        <w:t>3.17</w:t>
      </w:r>
    </w:p>
    <w:p w14:paraId="3A133A7B" w14:textId="77777777" w:rsidR="003034C3" w:rsidRPr="00F80021" w:rsidRDefault="003034C3" w:rsidP="00E42C1A">
      <w:pPr>
        <w:pStyle w:val="NoSpacing"/>
      </w:pPr>
    </w:p>
    <w:p w14:paraId="0EB753DB" w14:textId="77777777" w:rsidR="003034C3" w:rsidRPr="00F80021" w:rsidRDefault="003034C3" w:rsidP="00E42C1A">
      <w:pPr>
        <w:pStyle w:val="4-ULine-Subheading-VedaVMSTelugu"/>
        <w:rPr>
          <w:color w:val="auto"/>
        </w:rPr>
      </w:pPr>
      <w:r w:rsidRPr="00F80021">
        <w:rPr>
          <w:color w:val="auto"/>
        </w:rPr>
        <w:t>VµhµÀ±Ðåþæ„¶mÀ¢¸OµB</w:t>
      </w:r>
    </w:p>
    <w:p w14:paraId="2A18C3D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 D…¢¸ïlû¼‡osûÑï …££†lµèþïoåsûµï¶¥Û …¢Ð ¶m…È¢Ã </w:t>
      </w:r>
      <w:r w:rsidRPr="00F80021">
        <w:rPr>
          <w:rFonts w:ascii="Arial" w:hAnsi="Arial" w:cs="Arial"/>
          <w:b/>
          <w:sz w:val="28"/>
          <w:szCs w:val="28"/>
        </w:rPr>
        <w:t>4.1</w:t>
      </w:r>
    </w:p>
    <w:p w14:paraId="131EBDD2"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¶m…¶¢À G†Sµg¸sûµï ¶ªåýÅ…¶¬j†sûµï¶¥Û …¢Ð ¶m…È¢Ã</w:t>
      </w:r>
      <w:r w:rsidR="00E42C1A" w:rsidRPr="00F80021">
        <w:rPr>
          <w:rFonts w:ascii="BRH Telugu Extra" w:hAnsi="BRH Telugu Extra" w:cs="BRH Telugu Extra"/>
          <w:sz w:val="40"/>
          <w:szCs w:val="40"/>
        </w:rPr>
        <w:t xml:space="preserve"> </w:t>
      </w:r>
      <w:r w:rsidRPr="00F80021">
        <w:rPr>
          <w:rFonts w:ascii="Arial" w:hAnsi="Arial" w:cs="Arial"/>
          <w:b/>
          <w:sz w:val="28"/>
          <w:szCs w:val="28"/>
        </w:rPr>
        <w:t>4.2</w:t>
      </w:r>
    </w:p>
    <w:p w14:paraId="1D64CE2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…SµÅkÉù†sûÑï …SµÅkµù†¶pisûµï¶¥Û …¢Ð ¶m…È¢Ã </w:t>
      </w:r>
      <w:r w:rsidRPr="00F80021">
        <w:rPr>
          <w:rFonts w:ascii="Arial" w:hAnsi="Arial" w:cs="Arial"/>
          <w:b/>
          <w:sz w:val="28"/>
          <w:szCs w:val="28"/>
        </w:rPr>
        <w:tab/>
        <w:t>4.3</w:t>
      </w:r>
      <w:r w:rsidRPr="00F80021">
        <w:rPr>
          <w:rFonts w:ascii="BRH Telugu Extra" w:hAnsi="BRH Telugu Extra" w:cs="BRH Telugu Extra"/>
          <w:sz w:val="40"/>
          <w:szCs w:val="40"/>
        </w:rPr>
        <w:tab/>
      </w:r>
    </w:p>
    <w:p w14:paraId="3F46404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¶m…È¢Ã ¢¸ñ‡hÉ…sûÑï ¢¸ñ†hµ¶pisûµï¶¥Û …¢Ð ¶m…È¢Ã</w:t>
      </w:r>
      <w:r w:rsidR="00E42C1A" w:rsidRPr="00F80021">
        <w:rPr>
          <w:rFonts w:ascii="BRH Telugu Extra" w:hAnsi="BRH Telugu Extra" w:cs="BRH Telugu Extra"/>
          <w:sz w:val="40"/>
          <w:szCs w:val="40"/>
        </w:rPr>
        <w:t xml:space="preserve"> </w:t>
      </w:r>
      <w:r w:rsidRPr="00F80021">
        <w:rPr>
          <w:rFonts w:ascii="Arial" w:hAnsi="Arial" w:cs="Arial"/>
          <w:b/>
          <w:sz w:val="28"/>
          <w:szCs w:val="28"/>
        </w:rPr>
        <w:t>4.4</w:t>
      </w:r>
    </w:p>
    <w:p w14:paraId="051BE864"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¶m†È¢Ã …SµgÉ†sûÑï …Sµg†¶pisûµï¶¥Û …¢Ð ¶m…È¢Ã </w:t>
      </w:r>
      <w:r w:rsidRPr="00F80021">
        <w:rPr>
          <w:rFonts w:ascii="Arial" w:hAnsi="Arial" w:cs="Arial"/>
          <w:b/>
          <w:sz w:val="28"/>
          <w:szCs w:val="28"/>
        </w:rPr>
        <w:t>4.5</w:t>
      </w:r>
    </w:p>
    <w:p w14:paraId="1AAEF19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£†±µÃÊpsûÑï …£¶¥ö†±µÃÊpsûµï¶¥Û …¢Ð ¶m…È¢Ã </w:t>
      </w:r>
      <w:r w:rsidRPr="00F80021">
        <w:rPr>
          <w:rFonts w:ascii="Arial" w:hAnsi="Arial" w:cs="Arial"/>
          <w:b/>
          <w:sz w:val="28"/>
          <w:szCs w:val="28"/>
        </w:rPr>
        <w:t>4.6</w:t>
      </w:r>
    </w:p>
    <w:p w14:paraId="4476D63E"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¶m†È¢Ã …¶¢À¶¬†lµíþïB °µÀ…vôOÉ†sûµï¶¥Û …¢Ð ¶m…È¢Ã </w:t>
      </w:r>
      <w:r w:rsidRPr="00F80021">
        <w:rPr>
          <w:rFonts w:ascii="Arial" w:hAnsi="Arial" w:cs="Arial"/>
          <w:b/>
          <w:sz w:val="28"/>
          <w:szCs w:val="28"/>
        </w:rPr>
        <w:t>4.7</w:t>
      </w:r>
    </w:p>
    <w:p w14:paraId="1E05DEB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…±µk¼†sûÑï „…±µkÉ†sûµï¶¥Û …¢Ð ¶m…È¢Ã </w:t>
      </w:r>
      <w:r w:rsidRPr="00F80021">
        <w:rPr>
          <w:rFonts w:ascii="Arial" w:hAnsi="Arial" w:cs="Arial"/>
          <w:b/>
          <w:sz w:val="28"/>
          <w:szCs w:val="28"/>
        </w:rPr>
        <w:t>4.8</w:t>
      </w:r>
    </w:p>
    <w:p w14:paraId="623D01C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±µ‡kÉ…sûÑï ±µ†kµ¶pisûµï¶¥Û …¢Ð ¶m…È¢Ã </w:t>
      </w:r>
      <w:r w:rsidRPr="00F80021">
        <w:rPr>
          <w:rFonts w:ascii="Arial" w:hAnsi="Arial" w:cs="Arial"/>
          <w:b/>
          <w:sz w:val="28"/>
          <w:szCs w:val="28"/>
        </w:rPr>
        <w:t>4.9</w:t>
      </w:r>
    </w:p>
    <w:p w14:paraId="597AAC4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Êª‡m¸sûµïB Êª…m¸n†sûµï¶¥Û …¢Ð ¶m…È¢Ã </w:t>
      </w:r>
      <w:r w:rsidRPr="00F80021">
        <w:rPr>
          <w:rFonts w:ascii="Arial" w:hAnsi="Arial" w:cs="Arial"/>
          <w:b/>
          <w:sz w:val="28"/>
          <w:szCs w:val="28"/>
        </w:rPr>
        <w:t>4.10</w:t>
      </w:r>
    </w:p>
    <w:p w14:paraId="522EF57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…°µhµåýÅ†sûµïB ¶ªASµñ…¾¬hµÅ†sûµï¶¥Û …¢Ð ¶m…È¢Ã </w:t>
      </w:r>
      <w:r w:rsidRPr="00F80021">
        <w:rPr>
          <w:rFonts w:ascii="Arial" w:hAnsi="Arial" w:cs="Arial"/>
          <w:b/>
          <w:sz w:val="28"/>
          <w:szCs w:val="28"/>
        </w:rPr>
        <w:t>4.11</w:t>
      </w:r>
    </w:p>
    <w:p w14:paraId="6E8C4E8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¶m…¶¢À¶ªå†°µsûÑï ±µkµ…O¸±É†sûµï¶¥Û …¢Ð ¶m…È¢Ã </w:t>
      </w:r>
      <w:r w:rsidRPr="00F80021">
        <w:rPr>
          <w:rFonts w:ascii="Arial" w:hAnsi="Arial" w:cs="Arial"/>
          <w:b/>
          <w:sz w:val="28"/>
          <w:szCs w:val="28"/>
        </w:rPr>
        <w:t>4.12</w:t>
      </w:r>
    </w:p>
    <w:p w14:paraId="17AE02B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¶m…¶¢ÀB OµÀ†v¹vÉsûµïB …Oµ±¸î‡±Ésûµï¶¥Û …¢Ð ¶m…È¢Ã </w:t>
      </w:r>
      <w:r w:rsidRPr="00F80021">
        <w:rPr>
          <w:rFonts w:ascii="Arial" w:hAnsi="Arial" w:cs="Arial"/>
          <w:b/>
          <w:sz w:val="28"/>
          <w:szCs w:val="28"/>
        </w:rPr>
        <w:t>4.13</w:t>
      </w:r>
    </w:p>
    <w:p w14:paraId="09A9EBD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…¶pÁcºÝ‡Ê¨àsûÑï n…©¸lÉ†sûµï¶¥Û …¢Ð ¶m…È¢Ã </w:t>
      </w:r>
      <w:r w:rsidRPr="00F80021">
        <w:rPr>
          <w:rFonts w:ascii="Arial" w:hAnsi="Arial" w:cs="Arial"/>
          <w:b/>
          <w:sz w:val="28"/>
          <w:szCs w:val="28"/>
        </w:rPr>
        <w:t>4.14</w:t>
      </w:r>
    </w:p>
    <w:p w14:paraId="56C938A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¶m†¶¢À E…¶¨ÀOµÅ†lÐíþï lûµ…¶möOµÅ†lµíþï¶¥Û …¢Ð ¶m…È¢Ã</w:t>
      </w:r>
      <w:r w:rsidR="00E42C1A" w:rsidRPr="00F80021">
        <w:rPr>
          <w:rFonts w:ascii="BRH Telugu Extra" w:hAnsi="BRH Telugu Extra" w:cs="BRH Telugu Extra"/>
          <w:sz w:val="40"/>
          <w:szCs w:val="40"/>
        </w:rPr>
        <w:t xml:space="preserve"> </w:t>
      </w:r>
      <w:r w:rsidRPr="00F80021">
        <w:rPr>
          <w:rFonts w:ascii="Arial" w:hAnsi="Arial" w:cs="Arial"/>
          <w:b/>
          <w:sz w:val="28"/>
          <w:szCs w:val="28"/>
        </w:rPr>
        <w:t>4.15</w:t>
      </w:r>
    </w:p>
    <w:p w14:paraId="009006B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¶¢ÀÅ…Sµ±ÀµÀÀ†sûµïB …¶¥ön†sûµï¶¥Û …¢Ð ¶m…È¢Ã </w:t>
      </w:r>
      <w:r w:rsidRPr="00F80021">
        <w:rPr>
          <w:rFonts w:ascii="Arial" w:hAnsi="Arial" w:cs="Arial"/>
          <w:b/>
          <w:sz w:val="28"/>
          <w:szCs w:val="28"/>
        </w:rPr>
        <w:t>4.16</w:t>
      </w:r>
    </w:p>
    <w:p w14:paraId="305E40F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¶¥ö…sûµïB ¶¥ö†¶pisûµï¶¥Û …¢Ð ¶m†¶¢ÀB || </w:t>
      </w:r>
      <w:r w:rsidRPr="00F80021">
        <w:rPr>
          <w:rFonts w:ascii="Arial" w:hAnsi="Arial" w:cs="Arial"/>
          <w:b/>
          <w:sz w:val="28"/>
          <w:szCs w:val="28"/>
        </w:rPr>
        <w:t>4</w:t>
      </w:r>
      <w:r w:rsidRPr="00F80021">
        <w:rPr>
          <w:rFonts w:ascii="BRH Telugu Extra" w:hAnsi="BRH Telugu Extra" w:cs="BRH Telugu Extra"/>
          <w:sz w:val="40"/>
          <w:szCs w:val="40"/>
        </w:rPr>
        <w:t xml:space="preserve"> </w:t>
      </w:r>
      <w:r w:rsidR="00E42C1A" w:rsidRPr="00F80021">
        <w:rPr>
          <w:rFonts w:ascii="BRH Telugu Extra" w:hAnsi="BRH Telugu Extra" w:cs="BRH Telugu Extra"/>
          <w:sz w:val="40"/>
          <w:szCs w:val="40"/>
        </w:rPr>
        <w:t>||</w:t>
      </w:r>
      <w:r w:rsidRPr="00F80021">
        <w:rPr>
          <w:rFonts w:ascii="BRH Telugu Extra" w:hAnsi="BRH Telugu Extra" w:cs="BRH Telugu Extra"/>
          <w:sz w:val="40"/>
          <w:szCs w:val="40"/>
        </w:rPr>
        <w:tab/>
      </w:r>
      <w:r w:rsidRPr="00F80021">
        <w:rPr>
          <w:rFonts w:ascii="Arial" w:hAnsi="Arial" w:cs="Arial"/>
          <w:b/>
          <w:sz w:val="28"/>
          <w:szCs w:val="28"/>
        </w:rPr>
        <w:t>4.17</w:t>
      </w:r>
    </w:p>
    <w:p w14:paraId="2AF0380D" w14:textId="77777777" w:rsidR="003034C3" w:rsidRPr="00F80021" w:rsidRDefault="003034C3" w:rsidP="00750E0C">
      <w:pPr>
        <w:pStyle w:val="NoSpacing"/>
      </w:pPr>
    </w:p>
    <w:p w14:paraId="5CA31FA7" w14:textId="77777777" w:rsidR="003034C3" w:rsidRPr="00F80021" w:rsidRDefault="003034C3" w:rsidP="00750E0C">
      <w:pPr>
        <w:pStyle w:val="4-ULine-Subheading-VedaVMSTelugu"/>
        <w:rPr>
          <w:color w:val="auto"/>
        </w:rPr>
      </w:pPr>
      <w:r w:rsidRPr="00F80021">
        <w:rPr>
          <w:color w:val="auto"/>
        </w:rPr>
        <w:t>¶pcÛÈ¢Ã„¶mÀ¢¸OµB</w:t>
      </w:r>
    </w:p>
    <w:p w14:paraId="7902327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…sûµ¢¸†±ÀµÀ Vµ …±µÀl¸ñ†±ÀµÀ …Vµ ¶m†¶¢ÀB …¶¥±¸ö†±ÀµÀ Vµ ¶p…¶¥À¶p†hµ±ÀÉÀ …Vµ </w:t>
      </w:r>
    </w:p>
    <w:p w14:paraId="64567A2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o†vS¿ñ¢¸±ÀµÀ Vµ ¦…iOµ†g¸á±ÀµÀ …Vµ ¶m†¶¢ÀB Oµ…¶p±¼ç†Êm …Vµ †¶¢Áýï¶påOÉ¥¹±ÀµÀ …Vµ </w:t>
      </w:r>
    </w:p>
    <w:p w14:paraId="64985D1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¶ª¶¬…«¸ñ°¸†±ÀµÀ Vµ …¶¥hµ†lûµ¶möÊm …Vµ ¶m†È¢Ã S¼…±¼¥¹†±ÀµÀ Vµ ¦»p…£©¸à†±ÀµÀ …Vµ </w:t>
      </w:r>
    </w:p>
    <w:p w14:paraId="4437328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…¤ÀfûµÀ†¶¨à¶¢Ã…±ÀµÀ VÉ†¶¨À¶¢ÀhÉ …Vµ ¶m‡È¢Ã …¶¬ñ«¸ö†±ÀµÀ Vµ ¢¸…¶¢Àm¸†±ÀµÀ …Vµ </w:t>
      </w:r>
    </w:p>
    <w:p w14:paraId="149A980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¶m†È¢Ã sÅ…¶¬hÉ …Vµ ¶¢±³†»¨±ÀµÀÊª …Vµ ¶m†È¢Ã …¶¢Ål¸è†±ÀµÀ Vµ …¶ª´¢À</w:t>
      </w:r>
      <w:r w:rsidRPr="007B0D97">
        <w:rPr>
          <w:rFonts w:ascii="BRH Telugu Extra" w:hAnsi="BRH Telugu Extra" w:cs="BRH Telugu Extra"/>
          <w:sz w:val="40"/>
          <w:szCs w:val="40"/>
        </w:rPr>
        <w:t>¶</w:t>
      </w:r>
      <w:r w:rsidR="00170689" w:rsidRPr="007B0D97">
        <w:rPr>
          <w:rFonts w:ascii="BRH Devanagari Extra" w:hAnsi="BRH Devanagari Extra" w:cs="BRH Devanagari Extra"/>
          <w:sz w:val="40"/>
          <w:szCs w:val="40"/>
        </w:rPr>
        <w:t>Æ</w:t>
      </w:r>
      <w:r w:rsidRPr="007B0D97">
        <w:rPr>
          <w:rFonts w:ascii="BRH Telugu Extra" w:hAnsi="BRH Telugu Extra" w:cs="BRH Telugu Extra"/>
          <w:sz w:val="40"/>
          <w:szCs w:val="40"/>
        </w:rPr>
        <w:t>¢</w:t>
      </w:r>
      <w:r w:rsidRPr="00F80021">
        <w:rPr>
          <w:rFonts w:ascii="BRH Telugu Extra" w:hAnsi="BRH Telugu Extra" w:cs="BRH Telugu Extra"/>
          <w:sz w:val="40"/>
          <w:szCs w:val="40"/>
        </w:rPr>
        <w:t xml:space="preserve">Å†lûµöÊm …Vµ </w:t>
      </w:r>
    </w:p>
    <w:p w14:paraId="09C7DBE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C†S¼ñ±ÀµÃ±ÀµÀ Vµ ¶pñ…kµ¶¢Ã†±ÀµÀ …Vµ ¶m†¶¢À …D¶¥†Ê¢ V¸…Z±¸†±ÀµÀ …Vµ </w:t>
      </w:r>
    </w:p>
    <w:p w14:paraId="534B003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§†»Tñ±ÀµÃ±ÀµÀ …Vµ §†sû¹ï±ÀµÀ …Vµ ¶m†¶¢À …H†±¸îþï±ÀµÀ V¸¶¢…¶ªö†m¸ï±ÀµÀ …Vµ </w:t>
      </w:r>
    </w:p>
    <w:p w14:paraId="7F53D74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«Òñ…hµ†«¸ï±ÀµÀ …Vµ l¿ö†q¸ï±ÀµÀ Vµ || </w:t>
      </w:r>
      <w:r w:rsidRPr="00F80021">
        <w:rPr>
          <w:rFonts w:ascii="Arial" w:hAnsi="Arial" w:cs="Arial"/>
          <w:b/>
          <w:sz w:val="28"/>
          <w:szCs w:val="28"/>
        </w:rPr>
        <w:t>5</w:t>
      </w:r>
      <w:r w:rsidRPr="00F80021">
        <w:rPr>
          <w:rFonts w:ascii="BRH Telugu Extra" w:hAnsi="BRH Telugu Extra" w:cs="BRH Telugu Extra"/>
          <w:sz w:val="40"/>
          <w:szCs w:val="40"/>
        </w:rPr>
        <w:t xml:space="preserve"> </w:t>
      </w:r>
    </w:p>
    <w:p w14:paraId="4E77B44F" w14:textId="77777777" w:rsidR="003034C3" w:rsidRPr="00F80021" w:rsidRDefault="003034C3" w:rsidP="00750E0C">
      <w:pPr>
        <w:pStyle w:val="NoSpacing"/>
      </w:pPr>
    </w:p>
    <w:p w14:paraId="614D26F8" w14:textId="77777777" w:rsidR="003034C3" w:rsidRPr="00F80021" w:rsidRDefault="003034C3" w:rsidP="00750E0C">
      <w:pPr>
        <w:pStyle w:val="4-ULine-Subheading-VedaVMSTelugu"/>
        <w:rPr>
          <w:color w:val="auto"/>
        </w:rPr>
      </w:pPr>
      <w:r w:rsidRPr="00F80021">
        <w:rPr>
          <w:color w:val="auto"/>
        </w:rPr>
        <w:t>¶¨©Òá„¶mÀ¢¸OµB</w:t>
      </w:r>
    </w:p>
    <w:p w14:paraId="67DCE3F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…YÉï©¸á†±ÀµÀ Vµ hÇ…w©¸á†±ÀµÀ …Vµ ¶m†¶¢ÀB ¶pÁ¹…±µöY¹†±ÀµÀ V¸¶p…±µY¹†±ÀµÀ …Vµ </w:t>
      </w:r>
    </w:p>
    <w:p w14:paraId="20235055" w14:textId="77777777" w:rsidR="008B6A17"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¶¢À…lûµï¶¢Ã†±ÀµÀ V¸¶p…Sµv¹í†±ÀµÀ …Vµ ¶m†È¢Ã Y…¶T†m¸ï±ÀµÀ …Vµ </w:t>
      </w:r>
    </w:p>
    <w:p w14:paraId="05CD842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sÀ†lû¼é±ÀµÃ±ÀµÀ</w:t>
      </w:r>
      <w:r w:rsidR="008B6A17"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…Vµ</w:t>
      </w:r>
    </w:p>
    <w:p w14:paraId="38548E2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¶m†¶¢ÀB …«Ò†sû¹ï±ÀµÀ Vµ ¶pñi…¶ª†±¸ï±ÀµÀ …Vµ ¶m…È¢Ã ±ÀµÃ†¶¢Ãï±ÀµÀ …Vµ °É†¶¢Ãï±ÀµÀ …Vµ </w:t>
      </w:r>
    </w:p>
    <w:p w14:paraId="1EDD9BC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 G…±µö†±¸ï±ÀµÀ …Vµ P†v¹ï±ÀµÀ …Vµ ¶m…¶¢À¥Ñô†O¸ï±ÀµÀ V¸¶¢…«¸†m¸ï±ÀµÀ …Vµ </w:t>
      </w:r>
    </w:p>
    <w:p w14:paraId="36ACCFB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¶¢†m¸ï±ÀµÀ …Vµ Oµ†°¸ï±ÀµÀ …Vµ ¶m†¶¢ÀB …¶¥ñ¢¸†±ÀµÀ Vµ ¶pñi…¶¥ñ¢¸†±ÀµÀ …Vµ </w:t>
      </w:r>
    </w:p>
    <w:p w14:paraId="1EA99DD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 …D¶¥À†Ê¨g¸±ÀµÀ …V¸¶¥À†±µk¸±ÀµÀ …Vµ ¶m…¶¢ÀB ¶¥Ã†±¸±ÀµÀ V¸¶¢tû…¶mçhÉ …Vµ </w:t>
      </w:r>
    </w:p>
    <w:p w14:paraId="6C17F17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…¶¢±¼î†gÉ Vµ ¶¢…±µÃk¼†Êm …Vµ ¶m†È¢Ã …twî†Êm Vµ Oµ…¶¢W†Êm …Vµ </w:t>
      </w:r>
    </w:p>
    <w:p w14:paraId="6D97C90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…¶¥Àñh¸†±ÀµÀ Vµ ¶¥Àñhµ…Êªm¸†±ÀµÀ Vµ || </w:t>
      </w:r>
      <w:r w:rsidRPr="00F80021">
        <w:rPr>
          <w:rFonts w:ascii="Arial" w:hAnsi="Arial" w:cs="Arial"/>
          <w:b/>
          <w:sz w:val="28"/>
          <w:szCs w:val="28"/>
        </w:rPr>
        <w:t>6</w:t>
      </w:r>
      <w:r w:rsidRPr="00F80021">
        <w:rPr>
          <w:rFonts w:ascii="BRH Telugu Extra" w:hAnsi="BRH Telugu Extra" w:cs="BRH Telugu Extra"/>
          <w:sz w:val="40"/>
          <w:szCs w:val="40"/>
        </w:rPr>
        <w:t xml:space="preserve"> </w:t>
      </w:r>
    </w:p>
    <w:p w14:paraId="73073CF2" w14:textId="77777777" w:rsidR="003034C3" w:rsidRPr="00F80021" w:rsidRDefault="003034C3" w:rsidP="00750E0C">
      <w:pPr>
        <w:pStyle w:val="NoSpacing"/>
      </w:pPr>
    </w:p>
    <w:p w14:paraId="77BA0D6A" w14:textId="77777777" w:rsidR="003034C3" w:rsidRPr="00F80021" w:rsidRDefault="003034C3" w:rsidP="00750E0C">
      <w:pPr>
        <w:pStyle w:val="4-ULine-Subheading-VedaVMSTelugu"/>
        <w:rPr>
          <w:color w:val="auto"/>
        </w:rPr>
      </w:pPr>
      <w:r w:rsidRPr="00F80021">
        <w:rPr>
          <w:color w:val="auto"/>
        </w:rPr>
        <w:t>¶ª¶påÈ¢Ã„¶mÀ¢¸OµB</w:t>
      </w:r>
    </w:p>
    <w:p w14:paraId="37A1A54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lµÀ…¶mÀç†sû¹ï±ÀµÀ V¸¶¬…¶m†m¸ï±ÀµÀ …Vµ ¶m†È¢Ã …lûµÅ¶¨ä†Ê¢ Vµ ¶pñ…¶¢ÀÅ¥¹†±ÀµÀ …Vµ </w:t>
      </w:r>
    </w:p>
    <w:p w14:paraId="4F4F564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…lµÃh¸†±ÀµÀ …Vµ ¶pñ†»¬h¸±ÀµÀ …Vµ ¶m†È¢Ã n…¶¨UºØ†gÉ VÉ¶¨À…lû¼¶¢À†hÉ …Vµ </w:t>
      </w:r>
    </w:p>
    <w:p w14:paraId="31AEFEA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 …¾ªå°Éä†¶¨Ê¢ V¸…±ÀµÀÀlû¼†Êm …Vµ ¶m†¶¢ÀB «¸ö…±ÀµÀÀlû¸†±ÀµÀ Vµ …¶ªÀlûµ†¶möÊm …Vµ </w:t>
      </w:r>
    </w:p>
    <w:p w14:paraId="216BFA0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¶ªÀñ†h¸ï±ÀµÀ …Vµ ¶p†k¸ï±ÀµÀ …Vµ ¶m†¶¢ÀB …O¸†d¹ï±ÀµÀ Vµ …o†q¸ï±ÀµÀ …Vµ </w:t>
      </w:r>
    </w:p>
    <w:p w14:paraId="4662A7B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¶ªÃ†l¸ï±ÀµÀ Vµ ¶ª…±µ†«¸ï±ÀµÀ …Vµ ¶m†È¢Ã …m¸l¸ï†±ÀµÀ Vµ ËÈ¢…¶¥m¸å†±ÀµÀ …Vµ </w:t>
      </w:r>
    </w:p>
    <w:p w14:paraId="51C90FE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OµÃ†q¸ï±ÀµÀ V¸…¶¢†d¹ï±ÀµÀ …Vµ ¶m…È¢Ã ¶¢†±¸øþï±ÀµÀ V¸…¶¢±¸øþï†±ÀµÀ …Vµ </w:t>
      </w:r>
    </w:p>
    <w:p w14:paraId="297373B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…Ê¢À†¶T¹ï±ÀµÀ Vµ £…lûµÀï†h¸ï±ÀµÀ …Vµ ¶m†¶¢À …Flû¼ñ†±ÀµÃ±ÀµÀ V¸…hµ†q¸ï±ÀµÀ …Vµ </w:t>
      </w:r>
    </w:p>
    <w:p w14:paraId="4D2A53A6" w14:textId="77777777" w:rsidR="003034C3"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¢¸†h¸ï±ÀµÀ …Vµ ±É†»¨î±ÀµÃ±ÀµÀ …Vµ ¶m†È¢Ã ¢¸…¶ªå†¢¸ï±ÀµÀ Vµ ¢¸…¶ªÀåq¸†±ÀµÀ Vµ || </w:t>
      </w:r>
      <w:r w:rsidRPr="00F80021">
        <w:rPr>
          <w:rFonts w:ascii="Arial" w:hAnsi="Arial" w:cs="Arial"/>
          <w:b/>
          <w:sz w:val="28"/>
          <w:szCs w:val="28"/>
        </w:rPr>
        <w:t>7</w:t>
      </w:r>
      <w:r w:rsidRPr="00F80021">
        <w:rPr>
          <w:rFonts w:ascii="BRH Telugu Extra" w:hAnsi="BRH Telugu Extra" w:cs="BRH Telugu Extra"/>
          <w:sz w:val="40"/>
          <w:szCs w:val="40"/>
        </w:rPr>
        <w:t xml:space="preserve"> </w:t>
      </w:r>
    </w:p>
    <w:p w14:paraId="6BD7D4EE" w14:textId="77777777" w:rsidR="00A35C0D" w:rsidRDefault="00A35C0D" w:rsidP="003034C3">
      <w:pPr>
        <w:autoSpaceDE w:val="0"/>
        <w:autoSpaceDN w:val="0"/>
        <w:adjustRightInd w:val="0"/>
        <w:spacing w:after="0" w:line="240" w:lineRule="auto"/>
        <w:rPr>
          <w:rFonts w:ascii="BRH Telugu Extra" w:hAnsi="BRH Telugu Extra" w:cs="BRH Telugu Extra"/>
          <w:sz w:val="40"/>
          <w:szCs w:val="40"/>
        </w:rPr>
      </w:pPr>
    </w:p>
    <w:p w14:paraId="52108F31" w14:textId="77777777" w:rsidR="00A35C0D" w:rsidRPr="00F80021" w:rsidRDefault="00A35C0D" w:rsidP="003034C3">
      <w:pPr>
        <w:autoSpaceDE w:val="0"/>
        <w:autoSpaceDN w:val="0"/>
        <w:adjustRightInd w:val="0"/>
        <w:spacing w:after="0" w:line="240" w:lineRule="auto"/>
        <w:rPr>
          <w:rFonts w:ascii="BRH Telugu Extra" w:hAnsi="BRH Telugu Extra" w:cs="BRH Telugu Extra"/>
          <w:sz w:val="40"/>
          <w:szCs w:val="40"/>
        </w:rPr>
      </w:pPr>
    </w:p>
    <w:p w14:paraId="605237D2" w14:textId="77777777" w:rsidR="003034C3" w:rsidRPr="00F80021" w:rsidRDefault="003034C3" w:rsidP="00750E0C">
      <w:pPr>
        <w:pStyle w:val="NoSpacing"/>
      </w:pPr>
    </w:p>
    <w:p w14:paraId="4D345824" w14:textId="77777777" w:rsidR="003034C3" w:rsidRPr="00F80021" w:rsidRDefault="003034C3" w:rsidP="00750E0C">
      <w:pPr>
        <w:pStyle w:val="4-ULine-Subheading-VedaVMSTelugu"/>
        <w:rPr>
          <w:color w:val="auto"/>
        </w:rPr>
      </w:pPr>
      <w:r w:rsidRPr="00F80021">
        <w:rPr>
          <w:color w:val="auto"/>
        </w:rPr>
        <w:lastRenderedPageBreak/>
        <w:t>C¶¨àÈ¢Ã„¶mÀ¢¸OµB</w:t>
      </w:r>
    </w:p>
    <w:p w14:paraId="6C2649A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«Ò†¶¢Ã±ÀµÀ Vµ …±µÀl¸ñ†±ÀµÀ …Vµ ¶m†¶¢À…«¸å¶¢Ãñ†±ÀµÀ V¸…±µÀg¸†±ÀµÀ …Vµ </w:t>
      </w:r>
    </w:p>
    <w:p w14:paraId="13E446B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…¶¥U¹Ø†±ÀµÀ Vµ ¶p…¶¥À¶p†hµ±ÀÉÀ …Vµ ¶m†¶¢À …GS¸ñ†±ÀµÀ Vµ …uû¶¢Ã†±ÀµÀ …Vµ </w:t>
      </w:r>
    </w:p>
    <w:p w14:paraId="3779930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CSÉñ…¶¢lû¸†±ÀµÀ Vµ lµÃ±É…¶¢lû¸†±ÀµÀ …Vµ ¶m†È¢Ã …¶¬Êmåò …Vµ ¶¬†o±ÀµÀÊª …Vµ </w:t>
      </w:r>
    </w:p>
    <w:p w14:paraId="4E0B38E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…¶¢Å°É…sûÑï ¶¬†±¼OÉÊ¥…sûÑï </w:t>
      </w:r>
    </w:p>
    <w:p w14:paraId="1F9203C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¶m†¶¢À…«¸å±¸…±ÀµÀ </w:t>
      </w:r>
    </w:p>
    <w:p w14:paraId="3FA8B72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…¶¥Asûµ†Ê¢ Vµ ¶¢À…±ÀÇÃsûµ†Ê¢ …Vµ </w:t>
      </w:r>
    </w:p>
    <w:p w14:paraId="4687FBC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¶¥…UÖ±¸†±ÀµÀ Vµ ¶¢À±ÀµÀ…¶ªÖ±¸†±ÀµÀ …Vµ ¶m†¶¢ÀB …¦¢¸†±ÀµÀ Vµ …¦¶¢†hµ±¸±ÀµÀ …Vµ </w:t>
      </w:r>
    </w:p>
    <w:p w14:paraId="69D4127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¶m…¶¢À¾ªå†±¸æþï±ÀµÀ …Vµ OµÃ†v¹ï±ÀµÀ …Vµ ¶m†¶¢ÀB …q¸†±¸ï±ÀµÀ V¸…¢¸†±¸ï±ÀµÀ …Vµ </w:t>
      </w:r>
    </w:p>
    <w:p w14:paraId="07D4FFA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…¶pñhµ†±µg¸±ÀµÀ …VÐhµå†±µg¸±ÀµÀ …Vµ ¶m†¶¢À D…h¸†±¸ï±ÀµÀ V¸…v¹†l¸ï±ÀµÀ …Vµ </w:t>
      </w:r>
    </w:p>
    <w:p w14:paraId="11615C4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¶m…¶¢ÀB ¶¥†©¸êþï±ÀµÀ …Vµ Êpû†m¸ï±ÀµÀ …Vµ ¶m†¶¢ÀB »ª…Oµ†h¸ï±ÀµÀ Vµ ¶pñ…¢¸†¶®ï±ÀµÀ Vµ ||</w:t>
      </w:r>
      <w:r w:rsidRPr="00F80021">
        <w:rPr>
          <w:rFonts w:ascii="Arial" w:hAnsi="Arial" w:cs="Arial"/>
          <w:b/>
          <w:sz w:val="28"/>
          <w:szCs w:val="28"/>
        </w:rPr>
        <w:t xml:space="preserve">8 </w:t>
      </w:r>
    </w:p>
    <w:p w14:paraId="5F1DCDC2" w14:textId="77777777" w:rsidR="003034C3" w:rsidRPr="00F80021" w:rsidRDefault="003034C3" w:rsidP="00750E0C">
      <w:pPr>
        <w:pStyle w:val="NoSpacing"/>
      </w:pPr>
    </w:p>
    <w:p w14:paraId="156B6DA3" w14:textId="77777777" w:rsidR="003034C3" w:rsidRPr="00F80021" w:rsidRDefault="003034C3" w:rsidP="00750E0C">
      <w:pPr>
        <w:pStyle w:val="4-ULine-Subheading-VedaVMSTelugu"/>
        <w:rPr>
          <w:color w:val="auto"/>
        </w:rPr>
      </w:pPr>
      <w:r w:rsidRPr="00F80021">
        <w:rPr>
          <w:color w:val="auto"/>
        </w:rPr>
        <w:t>¶m¶¢È¢Ã„¶mÀ¢¸OµB</w:t>
      </w:r>
    </w:p>
    <w:p w14:paraId="5559B7B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 E…±¼†g¸ï±ÀµÀ Vµ ¶pñ…¶p†k¸ï±ÀµÀ …Vµ ¶m†¶¢ÀB Oº(S³î)…¦v¹†±ÀµÀ …Vµ °µ†±ÀµÀg¸±ÀµÀ …Vµ ¶m†¶¢ÀB Oµ…¶p±¼ç†Êm Vµ ¶pÁ…v¶ªå†±ÀÉÀ …Vµ ¶m…È¢Ã SÐ†©¸áþï±ÀµÀ …Vµ SµÅ†¶®ï±ÀµÀ …Vµ </w:t>
      </w:r>
    </w:p>
    <w:p w14:paraId="6DEAD05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¶m…¶¢À ¶ªå†v¹êþï±ÀµÀ …Vµ SÉ†¶®ï±ÀµÀ …Vµ ¶m†¶¢ÀB …O¸†d¹ï±ÀµÀ Vµ Sµ¶¬ö…±É©¸á†±ÀµÀ …Vµ</w:t>
      </w:r>
    </w:p>
    <w:p w14:paraId="644744B0" w14:textId="77777777" w:rsidR="004A64C2"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¶¬ñ…lµ†±ÀµÃï±ÀµÀ Vµ n…Ê¢†©¸êþï±ÀµÀ …Vµ ¶m†¶¢ÀB q¸(S³î)…¶ª†¢¸ï±ÀµÀ Vµ ±µ…Y†«¸ï±ÀµÀ …Vµ ¶m…¶¢ÀB ¶¥À†©¸Öþï±ÀµÀ Vµ ¶¬…±¼†h¸ï±ÀµÀ …Vµ ¶m…È¢Ã vÑ†q¸ï±ÀµÀ VÐ…v†q¸ï±ÀµÀ …Vµ ¶m†¶¢À …H†±¸öþï±ÀµÀ Vµ …¶ªÃ†±¸îþï±ÀµÀ …Vµ ¶m†¶¢ÀB …¶p†±¸äþï±ÀµÀ Vµ </w:t>
      </w:r>
      <w:r w:rsidRPr="00F80021">
        <w:rPr>
          <w:rFonts w:ascii="BRH Telugu Extra" w:hAnsi="BRH Telugu Extra" w:cs="BRH Telugu Extra"/>
          <w:sz w:val="40"/>
          <w:szCs w:val="40"/>
        </w:rPr>
        <w:lastRenderedPageBreak/>
        <w:t xml:space="preserve">¶p±µä…¶¥†l¸ï±ÀµÀ …Vµ ¶m†È¢Ã„¶p…SµÀ±µ†¶¢Ãg¸±ÀµÀ V¸tû…¶TéhÉ …Vµ ¶m†¶¢À DOº×…lµhÉ †Vµ ¶pñOº×…lµhÉ …Vµ ¶m†È¢Ã ¶¢B Oº…±¼OÉ†sûÑï …lÉ¢¸…m¸(…S³î) ¶¬Å†lµ±ÀÉÀ…sûÑï ¶m†È¢Ã </w:t>
      </w:r>
    </w:p>
    <w:p w14:paraId="1D22FEDD" w14:textId="77777777" w:rsidR="004A64C2"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£°½…gOÉ…sûÑï ¶m†È¢Ã £W…¶möhÉÖ…sûÑï ¶m†¶¢À Dn±³…¶</w:t>
      </w:r>
      <w:r w:rsidR="00750E0C" w:rsidRPr="00F80021">
        <w:rPr>
          <w:rFonts w:ascii="BRH Telugu Extra" w:hAnsi="BRH Telugu Extra" w:cs="BRH Telugu Extra"/>
          <w:sz w:val="40"/>
          <w:szCs w:val="40"/>
        </w:rPr>
        <w:t xml:space="preserve">¬hÉ…sûÑï </w:t>
      </w:r>
    </w:p>
    <w:p w14:paraId="62981F7A" w14:textId="77777777" w:rsidR="003034C3" w:rsidRPr="00F80021" w:rsidRDefault="00750E0C"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 D¤À…¶¢hÉÖ†sûµïB </w:t>
      </w:r>
      <w:r w:rsidR="003034C3" w:rsidRPr="00F80021">
        <w:rPr>
          <w:rFonts w:ascii="BRH Telugu Extra" w:hAnsi="BRH Telugu Extra" w:cs="BRH Telugu Extra"/>
          <w:sz w:val="40"/>
          <w:szCs w:val="40"/>
        </w:rPr>
        <w:t>||</w:t>
      </w:r>
      <w:r w:rsidRPr="00F80021">
        <w:rPr>
          <w:rFonts w:ascii="BRH Telugu Extra" w:hAnsi="BRH Telugu Extra" w:cs="BRH Telugu Extra"/>
          <w:sz w:val="40"/>
          <w:szCs w:val="40"/>
        </w:rPr>
        <w:t xml:space="preserve"> </w:t>
      </w:r>
      <w:r w:rsidR="003034C3" w:rsidRPr="00F80021">
        <w:rPr>
          <w:rFonts w:ascii="Arial" w:hAnsi="Arial" w:cs="Arial"/>
          <w:b/>
          <w:sz w:val="28"/>
          <w:szCs w:val="28"/>
        </w:rPr>
        <w:t>9</w:t>
      </w:r>
      <w:r w:rsidR="003034C3" w:rsidRPr="00F80021">
        <w:rPr>
          <w:rFonts w:ascii="BRH Telugu Extra" w:hAnsi="BRH Telugu Extra" w:cs="BRH Telugu Extra"/>
          <w:sz w:val="40"/>
          <w:szCs w:val="40"/>
        </w:rPr>
        <w:t xml:space="preserve"> </w:t>
      </w:r>
    </w:p>
    <w:p w14:paraId="00FC7832" w14:textId="77777777" w:rsidR="003034C3" w:rsidRPr="00F80021" w:rsidRDefault="003034C3" w:rsidP="00750E0C">
      <w:pPr>
        <w:pStyle w:val="NoSpacing"/>
      </w:pPr>
    </w:p>
    <w:p w14:paraId="709BC6B7" w14:textId="77777777" w:rsidR="003034C3" w:rsidRPr="00F80021" w:rsidRDefault="003034C3" w:rsidP="00750E0C">
      <w:pPr>
        <w:pStyle w:val="4-ULine-Subheading-VedaVMSTelugu"/>
        <w:rPr>
          <w:color w:val="auto"/>
        </w:rPr>
      </w:pPr>
      <w:r w:rsidRPr="00F80021">
        <w:rPr>
          <w:color w:val="auto"/>
        </w:rPr>
        <w:t>lµ¶¥È¢Ã„¶mÀ¢¸OµB</w:t>
      </w:r>
    </w:p>
    <w:p w14:paraId="23234F4C"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l¸ñ…Êp C†¶mè¶ª¶ªê…hÉ lµ†±¼…lµñ´m o†vvÑ»¬hµ | …J©¸A ¶pÁ†±µÀ©¸g¸…Ê¢À©¸A </w:t>
      </w:r>
      <w:r w:rsidR="004A64C2">
        <w:rPr>
          <w:rFonts w:ascii="BRH Telugu Extra" w:hAnsi="BRH Telugu Extra" w:cs="BRH Telugu Extra"/>
          <w:sz w:val="40"/>
          <w:szCs w:val="40"/>
        </w:rPr>
        <w:br/>
      </w:r>
      <w:r w:rsidRPr="00F80021">
        <w:rPr>
          <w:rFonts w:ascii="BRH Telugu Extra" w:hAnsi="BRH Telugu Extra" w:cs="BRH Telugu Extra"/>
          <w:sz w:val="40"/>
          <w:szCs w:val="40"/>
        </w:rPr>
        <w:t>†¶p…¶¥Ãm¸A ¶¢Ã sûÉ ±¸î„…±Ð</w:t>
      </w:r>
      <w:r w:rsidR="00750E0C" w:rsidRPr="00F80021">
        <w:rPr>
          <w:rFonts w:ascii="BRH Telugu Extra" w:hAnsi="BRH Telugu Extra" w:cs="BRH Telugu Extra"/>
          <w:sz w:val="40"/>
          <w:szCs w:val="40"/>
        </w:rPr>
        <w:t xml:space="preserve"> È¢Ã †J…©¸A Oº…cÛm¸†¶¢À¶¢Àh³ | </w:t>
      </w:r>
      <w:r w:rsidRPr="00F80021">
        <w:rPr>
          <w:rFonts w:ascii="Arial" w:hAnsi="Arial" w:cs="Arial"/>
          <w:b/>
          <w:sz w:val="28"/>
          <w:szCs w:val="28"/>
        </w:rPr>
        <w:t>10.1</w:t>
      </w:r>
    </w:p>
    <w:p w14:paraId="1CA5DC85" w14:textId="77777777" w:rsidR="003034C3" w:rsidRPr="00F80021" w:rsidRDefault="003034C3" w:rsidP="00750E0C">
      <w:pPr>
        <w:pStyle w:val="NoSpacing"/>
      </w:pPr>
    </w:p>
    <w:p w14:paraId="22099FD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 †hÉ ±µÀlµñ …¦¢¸ …hµ¶mÃB …¦¢¸ …£¥¹ö†¶¬sûÉ¶¨a | </w:t>
      </w:r>
    </w:p>
    <w:p w14:paraId="66463740"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 …±µÀlµñ†¶ªï sûÉ…¶¨a hµ†±ÀµÃ mÐ ¶¢ÀÅfµ …a¶¢‡Êª | </w:t>
      </w:r>
      <w:r w:rsidRPr="00F80021">
        <w:rPr>
          <w:rFonts w:ascii="Arial" w:hAnsi="Arial" w:cs="Arial"/>
          <w:b/>
          <w:sz w:val="28"/>
          <w:szCs w:val="28"/>
        </w:rPr>
        <w:t>10.2</w:t>
      </w:r>
    </w:p>
    <w:p w14:paraId="2EC26FE9" w14:textId="77777777" w:rsidR="003034C3" w:rsidRPr="00F80021" w:rsidRDefault="003034C3" w:rsidP="00ED7E1A">
      <w:pPr>
        <w:pStyle w:val="NoSpacing"/>
      </w:pPr>
    </w:p>
    <w:p w14:paraId="744C196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…E¶¢Ã(S³î) …±µÀl¸ñ†±ÀµÀ …hµ¶¢†Êª Oµ…¶p±¼ç‡Êm …°µ±ÀµÀl³†¤±¸…±ÀµÀ ¶pñ†sûµ±¸¶¢ÀÊ¬ …¶¢ÀiA | </w:t>
      </w:r>
    </w:p>
    <w:p w14:paraId="26787E5C"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±ÀµÀ†k¸ …¶mB ¶¥¶¢À†¶ªl³-…l¼ö¶p…lÉ Vµ†hµÀ¶¨ê…lÉ £†¶¥öA …¶pÁ¶¨àA S¸ñ†Ê¢À …C»ªî-¶mé†m¸hµÀ±µA | </w:t>
      </w:r>
      <w:r w:rsidRPr="00F80021">
        <w:rPr>
          <w:rFonts w:ascii="Arial" w:hAnsi="Arial" w:cs="Arial"/>
          <w:b/>
          <w:sz w:val="28"/>
          <w:szCs w:val="28"/>
        </w:rPr>
        <w:t>10.3</w:t>
      </w:r>
    </w:p>
    <w:p w14:paraId="77944A63" w14:textId="77777777" w:rsidR="003034C3" w:rsidRPr="00F80021" w:rsidRDefault="003034C3" w:rsidP="00ED7E1A">
      <w:pPr>
        <w:pStyle w:val="NoSpacing"/>
      </w:pPr>
    </w:p>
    <w:p w14:paraId="0EF6B64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…¶¢ÀÅf¸ †mÐ ±µÀ…lÐñ hµ…mÐ ¶¢À†±ÀµÀ¶ªÖýÅlû¼ …°µ±ÀµÀ†l¿ö±¸…±ÀµÀ ¶m†¶¢À«¸ £lûÉ¶¢À hÉ |</w:t>
      </w:r>
    </w:p>
    <w:p w14:paraId="29BC3EA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±ÀµÀVµÜ…cÛ ±ÀÇÃ…¶¥Û ¶¢À†¶mÀ±¸…±ÀµÀYÉ …»ph¸ hµ†lµ¥¹ï…¶¢À hµ†¶¢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±µÀ…lµñ ¶pñ†g½hÓ | </w:t>
      </w:r>
      <w:r w:rsidRPr="00F80021">
        <w:rPr>
          <w:rFonts w:ascii="Arial" w:hAnsi="Arial" w:cs="Arial"/>
          <w:b/>
          <w:sz w:val="28"/>
          <w:szCs w:val="28"/>
        </w:rPr>
        <w:t>10.4</w:t>
      </w:r>
    </w:p>
    <w:p w14:paraId="35BD4E1C" w14:textId="77777777" w:rsidR="00A35C0D"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¶¢Ã †mÐ …¶¢À¶®†¶må…¶¢ÀÀhµ ¶¢Ã †mÐ C…±µíOµA ¶¢Ã …¶m G†°µ¶må…¶¢ÀÀhµ ¶¢Ã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†¶m G…°ºhµA |</w:t>
      </w:r>
    </w:p>
    <w:p w14:paraId="3A6A6B27"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lastRenderedPageBreak/>
        <w:t xml:space="preserve"> ¶¢Ã †mÐ ¶¢lû¿B …»phµ…±µA È¢Ãhµ …¶¢Ãhµ†±µA …»pñ±ÀµÃ ¶¢Ã †¶m…¶ªå¶mÀ†¢Ð ±µÀlµñ ±¿±¼¶¨B | </w:t>
      </w:r>
      <w:r w:rsidRPr="00F80021">
        <w:rPr>
          <w:rFonts w:ascii="Arial" w:hAnsi="Arial" w:cs="Arial"/>
          <w:b/>
          <w:sz w:val="28"/>
          <w:szCs w:val="28"/>
        </w:rPr>
        <w:t>10.5</w:t>
      </w:r>
    </w:p>
    <w:p w14:paraId="1F9D8EFC" w14:textId="77777777" w:rsidR="003034C3" w:rsidRPr="00F80021" w:rsidRDefault="003034C3" w:rsidP="00ED7E1A">
      <w:pPr>
        <w:pStyle w:val="NoSpacing"/>
      </w:pPr>
    </w:p>
    <w:p w14:paraId="7A832EE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¶¢Ã †¶m…«ÒåOÉ hµ†¶m…±ÀÉÀ ¶¢Ã …¶m D†±ÀµÀÀ…»¨ ¶¢Ã …mÐ SÐ…¶¨À ¶¢Ã …mÐ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C†Ê¥ö¶¨À ±¿±¼¶¨B | …¤±¸m¸î†mÐ ±µÀlµñ sû¹…£ÀhÐ†¶¢lû¿±³ …¶¬£†¶¨î…mÐå ¶m†¶¢À«¸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£lûÉ¶¢À hÉ | </w:t>
      </w:r>
      <w:r w:rsidRPr="00F80021">
        <w:rPr>
          <w:rFonts w:ascii="Arial" w:hAnsi="Arial" w:cs="Arial"/>
          <w:b/>
          <w:sz w:val="28"/>
          <w:szCs w:val="28"/>
        </w:rPr>
        <w:t>10.6</w:t>
      </w:r>
    </w:p>
    <w:p w14:paraId="15AAB666" w14:textId="77777777" w:rsidR="003034C3" w:rsidRPr="00F80021" w:rsidRDefault="003034C3" w:rsidP="00ED7E1A">
      <w:pPr>
        <w:pStyle w:val="NoSpacing"/>
      </w:pPr>
    </w:p>
    <w:p w14:paraId="51242B5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…D±¸†hÉå …SÐ¶Té …Ghµ †¶pÁ¹±µÀ…¶¨ÊTé …°µ±ÀµÀ†l¿ö±¸±ÀµÀ …¶ªÀ¶¢Àé-…¶¢ÀÊªî †hÉ C¶ªÀå | </w:t>
      </w:r>
    </w:p>
    <w:p w14:paraId="739E881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 Vµ …mÐ C†lû¼ Vµ lÉ¶¢ …sÃñ¶¬ï†lû¸ Vµ …¶mB ¶¥†±µî ±ÀµÀVµÜ…l¼ös±³‡¶®B | </w:t>
      </w:r>
      <w:r w:rsidRPr="00F80021">
        <w:rPr>
          <w:rFonts w:ascii="Arial" w:hAnsi="Arial" w:cs="Arial"/>
          <w:b/>
          <w:sz w:val="28"/>
          <w:szCs w:val="28"/>
        </w:rPr>
        <w:t>10.7</w:t>
      </w:r>
    </w:p>
    <w:p w14:paraId="23D8712A" w14:textId="77777777" w:rsidR="003034C3" w:rsidRPr="00F80021" w:rsidRDefault="003034C3" w:rsidP="00ED7E1A">
      <w:pPr>
        <w:pStyle w:val="NoSpacing"/>
      </w:pPr>
    </w:p>
    <w:p w14:paraId="417A2DC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…¶ªÀå»¬ …¶¥ÀñhµA †Sµ…±µå¶ª…lµA </w:t>
      </w:r>
      <w:r w:rsidR="00170689"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±ÀµÀÀ†¢¸¶mA …¶¢ÀÅSµ¶mé …uû¶¢À-†¶¢ÀÀ¶p…¶¬hµÀé-…¶¢ÀÀSµñA | </w:t>
      </w:r>
    </w:p>
    <w:p w14:paraId="073A0242"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…¶¢ÀÅf¸ †Y…±¼hÉñ †±µÀ…lµñ ¶ªå†¢¸mÐ …C¶mï†Êmå …C¶ªîné†¶¢¶p…¶mÀå Êª‡m¸B | </w:t>
      </w:r>
      <w:r w:rsidRPr="00F80021">
        <w:rPr>
          <w:rFonts w:ascii="BRH Telugu Extra" w:hAnsi="BRH Telugu Extra" w:cs="BRH Telugu Extra"/>
          <w:sz w:val="40"/>
          <w:szCs w:val="40"/>
        </w:rPr>
        <w:tab/>
      </w:r>
      <w:r w:rsidRPr="00F80021">
        <w:rPr>
          <w:rFonts w:ascii="Arial" w:hAnsi="Arial" w:cs="Arial"/>
          <w:b/>
          <w:sz w:val="28"/>
          <w:szCs w:val="28"/>
        </w:rPr>
        <w:t>10.8</w:t>
      </w:r>
    </w:p>
    <w:p w14:paraId="577559D8" w14:textId="77777777" w:rsidR="003034C3" w:rsidRPr="00F80021" w:rsidRDefault="003034C3" w:rsidP="00ED7E1A">
      <w:pPr>
        <w:pStyle w:val="NoSpacing"/>
      </w:pPr>
    </w:p>
    <w:p w14:paraId="4C04925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¶p†±¼gÑ …±µÀlµñ†¶ªï …Ê¬i±³ †¶¢Åg…OµÀå ¶p†±¼…hÉö¶¨†¶ªï lµÀ…±µîi†±µ…¶T¹±ÀÇÃB | </w:t>
      </w:r>
    </w:p>
    <w:p w14:paraId="666E78B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 …»ªæ±¸ …¶¢À¶T†¶¢lµíþï-¶ªå¶mÀ…¶¨ö ¤À†fûµö…«ÒåO¸…±ÀµÀ hµ†¶m±ÀµÃ±ÀµÀ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¢ÀÅfµ±ÀµÀ | </w:t>
      </w:r>
      <w:r w:rsidRPr="00F80021">
        <w:rPr>
          <w:rFonts w:ascii="Arial" w:hAnsi="Arial" w:cs="Arial"/>
          <w:b/>
          <w:sz w:val="28"/>
          <w:szCs w:val="28"/>
        </w:rPr>
        <w:t>10.9</w:t>
      </w:r>
    </w:p>
    <w:p w14:paraId="37198994" w14:textId="77777777" w:rsidR="003034C3" w:rsidRPr="00F80021" w:rsidRDefault="003034C3" w:rsidP="00ED7E1A">
      <w:pPr>
        <w:pStyle w:val="NoSpacing"/>
      </w:pPr>
    </w:p>
    <w:p w14:paraId="69BFB3BA"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¤À†fûµÀ¶¨à…¶¢À ¦†¶¢hµ¶¢À …¦¢Ð †¶mB …¶ªÀ¶¢À†m¸ sûµ¶¢ | …¶p…±µÊ¢À …¶¢Å°µ D†±ÀµÀÀlûµ…nélû¸…±ÀµÀ OµÅ…iåA ¶</w:t>
      </w:r>
      <w:r w:rsidR="00314F71"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¢†«¸…¶m D†Vµ…±µ »p†m¸…OµA t…sûµñl¸†Sµ»¬ | </w:t>
      </w:r>
      <w:r w:rsidRPr="00F80021">
        <w:rPr>
          <w:rFonts w:ascii="Arial" w:hAnsi="Arial" w:cs="Arial"/>
          <w:b/>
          <w:sz w:val="28"/>
          <w:szCs w:val="28"/>
        </w:rPr>
        <w:t>10.10</w:t>
      </w:r>
    </w:p>
    <w:p w14:paraId="7A5ED2E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£†Oº±¼…lµ £†vÑ»¬…hµ ¶m†¶¢ÀÊªå C¶ªÀå sûµSµ¶¢B | </w:t>
      </w:r>
    </w:p>
    <w:p w14:paraId="22CE4DE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±ÀµÃ†Êªå …¶ª¶¬¶ªñ(†S³î) …Ê¬hµ…±ÀÇÃ„¶mï-…¶¢À¶ªîné†¶¢¶p…¶mÀå h¸B | </w:t>
      </w:r>
      <w:r w:rsidRPr="00F80021">
        <w:rPr>
          <w:rFonts w:ascii="Arial" w:hAnsi="Arial" w:cs="Arial"/>
          <w:b/>
          <w:sz w:val="28"/>
          <w:szCs w:val="28"/>
        </w:rPr>
        <w:t>10.11</w:t>
      </w:r>
    </w:p>
    <w:p w14:paraId="5F8E4F62" w14:textId="77777777" w:rsidR="003034C3" w:rsidRPr="00F80021" w:rsidRDefault="003034C3" w:rsidP="00ED7E1A">
      <w:pPr>
        <w:pStyle w:val="NoSpacing"/>
      </w:pPr>
    </w:p>
    <w:p w14:paraId="7188479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…¶ª¶¬†«¸ñgº ¶ª¶¬…¶ªñlû¸ †s¹…¶¬À¢Ð¶ªå†¶¢ …Ê¬hµ†±ÀµÀB | </w:t>
      </w:r>
    </w:p>
    <w:p w14:paraId="142FD975"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h¸…«¸¤À†¥¹mÐ sûµSµ¶¢B ¶p</w:t>
      </w:r>
      <w:r w:rsidR="00ED7E1A" w:rsidRPr="00F80021">
        <w:rPr>
          <w:rFonts w:ascii="BRH Telugu Extra" w:hAnsi="BRH Telugu Extra" w:cs="BRH Telugu Extra"/>
          <w:sz w:val="40"/>
          <w:szCs w:val="40"/>
        </w:rPr>
        <w:t xml:space="preserve">…±¸X…m¸ ¶¢ÀÀ†P¹ OµÅlû¼ || </w:t>
      </w:r>
      <w:r w:rsidR="00ED7E1A" w:rsidRPr="00F80021">
        <w:rPr>
          <w:rFonts w:ascii="Arial" w:hAnsi="Arial" w:cs="Arial"/>
          <w:b/>
          <w:sz w:val="28"/>
          <w:szCs w:val="28"/>
        </w:rPr>
        <w:t>10</w:t>
      </w:r>
      <w:r w:rsidR="00ED7E1A" w:rsidRPr="00F80021">
        <w:rPr>
          <w:rFonts w:ascii="BRH Telugu Extra" w:hAnsi="BRH Telugu Extra" w:cs="BRH Telugu Extra"/>
          <w:sz w:val="40"/>
          <w:szCs w:val="40"/>
        </w:rPr>
        <w:t xml:space="preserve"> || </w:t>
      </w:r>
      <w:r w:rsidR="004A64C2">
        <w:rPr>
          <w:rFonts w:ascii="BRH Telugu Extra" w:hAnsi="BRH Telugu Extra" w:cs="BRH Telugu Extra"/>
          <w:sz w:val="40"/>
          <w:szCs w:val="40"/>
        </w:rPr>
        <w:tab/>
      </w:r>
      <w:r w:rsidR="004A64C2">
        <w:rPr>
          <w:rFonts w:ascii="BRH Telugu Extra" w:hAnsi="BRH Telugu Extra" w:cs="BRH Telugu Extra"/>
          <w:sz w:val="40"/>
          <w:szCs w:val="40"/>
        </w:rPr>
        <w:tab/>
      </w:r>
      <w:r w:rsidRPr="00F80021">
        <w:rPr>
          <w:rFonts w:ascii="Arial" w:hAnsi="Arial" w:cs="Arial"/>
          <w:b/>
          <w:sz w:val="28"/>
          <w:szCs w:val="28"/>
        </w:rPr>
        <w:t>10.12</w:t>
      </w:r>
    </w:p>
    <w:p w14:paraId="0AB61062" w14:textId="77777777" w:rsidR="003034C3" w:rsidRPr="00F80021" w:rsidRDefault="003034C3" w:rsidP="00ED7E1A">
      <w:pPr>
        <w:pStyle w:val="NoSpacing"/>
      </w:pPr>
    </w:p>
    <w:p w14:paraId="059F3FE5" w14:textId="77777777" w:rsidR="003034C3" w:rsidRPr="00F80021" w:rsidRDefault="003034C3" w:rsidP="00ED7E1A">
      <w:pPr>
        <w:pStyle w:val="4-ULine-Subheading-VedaVMSTelugu"/>
        <w:rPr>
          <w:color w:val="auto"/>
        </w:rPr>
      </w:pPr>
      <w:r w:rsidRPr="00F80021">
        <w:rPr>
          <w:color w:val="auto"/>
        </w:rPr>
        <w:t>JO¸lµ¥Ñ„¶mÀ¢¸OµB</w:t>
      </w:r>
    </w:p>
    <w:p w14:paraId="4962E1D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…¶ª¶¬†«¸ñgº ¶ª¶¬…¶ªñ¥Ñ ±ÀÉÀ …±µÀl¸ñ C…lû¼ sûµÃ‡¶¢ÃïA | </w:t>
      </w:r>
    </w:p>
    <w:p w14:paraId="717E26E1"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hÉ©¸(†S³î) ¶ª¶¬¶ªñ±ÀÇÃ…YÊm „…¶¢lûµ†m¸ön hµ¶mî»ª | </w:t>
      </w:r>
      <w:r w:rsidRPr="00F80021">
        <w:rPr>
          <w:rFonts w:ascii="Arial" w:hAnsi="Arial" w:cs="Arial"/>
          <w:b/>
          <w:sz w:val="28"/>
          <w:szCs w:val="28"/>
        </w:rPr>
        <w:t>11.1</w:t>
      </w:r>
    </w:p>
    <w:p w14:paraId="0FA66DAB"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…C»ªî´m-†¶¢À…¶¬†hµï…±µä‡Ê¢-„¶må†±¼°É …sûµ¢¸ C†lû¼ | </w:t>
      </w:r>
      <w:r w:rsidRPr="00F80021">
        <w:rPr>
          <w:rFonts w:ascii="Arial" w:hAnsi="Arial" w:cs="Arial"/>
          <w:b/>
          <w:sz w:val="28"/>
          <w:szCs w:val="28"/>
        </w:rPr>
        <w:t>11.2</w:t>
      </w:r>
    </w:p>
    <w:p w14:paraId="7EC9EA32"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o†vS¿ñ¢¸B ¦…iOµ‡g¸áB …¶¥±¸ö …ClûµB †°µ¶¢Ã…Vµ±¸B |</w:t>
      </w:r>
      <w:r w:rsidR="00ED7E1A" w:rsidRPr="00F80021">
        <w:rPr>
          <w:rFonts w:ascii="BRH Telugu Extra" w:hAnsi="BRH Telugu Extra" w:cs="BRH Telugu Extra"/>
          <w:sz w:val="40"/>
          <w:szCs w:val="40"/>
        </w:rPr>
        <w:t xml:space="preserve"> </w:t>
      </w:r>
      <w:r w:rsidRPr="00F80021">
        <w:rPr>
          <w:rFonts w:ascii="Arial" w:hAnsi="Arial" w:cs="Arial"/>
          <w:b/>
          <w:sz w:val="28"/>
          <w:szCs w:val="28"/>
        </w:rPr>
        <w:t>11.3</w:t>
      </w:r>
    </w:p>
    <w:p w14:paraId="232A7F65"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o†vS¿ñ¢¸B ¦…iOµ…g¸á l¼¶¢(†S³î) …±µÀl¸ñ G†¶p¦ñh¸B |</w:t>
      </w:r>
      <w:r w:rsidR="00ED7E1A" w:rsidRPr="00F80021">
        <w:rPr>
          <w:rFonts w:ascii="BRH Telugu Extra" w:hAnsi="BRH Telugu Extra" w:cs="BRH Telugu Extra"/>
          <w:sz w:val="40"/>
          <w:szCs w:val="40"/>
        </w:rPr>
        <w:t xml:space="preserve"> </w:t>
      </w:r>
      <w:r w:rsidRPr="00F80021">
        <w:rPr>
          <w:rFonts w:ascii="Arial" w:hAnsi="Arial" w:cs="Arial"/>
          <w:b/>
          <w:sz w:val="28"/>
          <w:szCs w:val="28"/>
        </w:rPr>
        <w:t>11.4</w:t>
      </w:r>
    </w:p>
    <w:p w14:paraId="306609A7"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±ÀÉÀ …¶¢Å°É†¶¨À …¶ª»ªê†cÝ…±¸ o†vS¿ñ…¢¸ £†vÑ»¬h¸B | </w:t>
      </w:r>
      <w:r w:rsidRPr="00F80021">
        <w:rPr>
          <w:rFonts w:ascii="Arial" w:hAnsi="Arial" w:cs="Arial"/>
          <w:b/>
          <w:sz w:val="28"/>
          <w:szCs w:val="28"/>
        </w:rPr>
        <w:t>11.5</w:t>
      </w:r>
    </w:p>
    <w:p w14:paraId="558D1BD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±ÀÉÀ …sûµÃh¸…m¸-¶¢À†lû¼¶phµ±ÀÇÃ £…¦P¹†¶ªB Oµ…¶p†±¼ç¶mB | </w:t>
      </w:r>
      <w:r w:rsidRPr="00F80021">
        <w:rPr>
          <w:rFonts w:ascii="Arial" w:hAnsi="Arial" w:cs="Arial"/>
          <w:b/>
          <w:sz w:val="28"/>
          <w:szCs w:val="28"/>
        </w:rPr>
        <w:t>11.6</w:t>
      </w:r>
    </w:p>
    <w:p w14:paraId="2171EE95"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±ÀÉÀ C†Êmé¶¨À …££†lûµï…nå q¸†hÉñ…¶¨À »p†s…hÐ Ym¸†´m | </w:t>
      </w:r>
      <w:r w:rsidRPr="00F80021">
        <w:rPr>
          <w:rFonts w:ascii="Arial" w:hAnsi="Arial" w:cs="Arial"/>
          <w:b/>
          <w:sz w:val="28"/>
          <w:szCs w:val="28"/>
        </w:rPr>
        <w:t>11.7</w:t>
      </w:r>
    </w:p>
    <w:p w14:paraId="2ADA9E0D"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±ÀÉÀ …¶pk¸A †¶p…k¼±µ†°µ±ÀµÀ Kv…sÅl¸ …±ÀµÀ¶¢Áýï†lûµB | </w:t>
      </w:r>
      <w:r w:rsidRPr="00F80021">
        <w:rPr>
          <w:rFonts w:ascii="Arial" w:hAnsi="Arial" w:cs="Arial"/>
          <w:b/>
          <w:sz w:val="28"/>
          <w:szCs w:val="28"/>
        </w:rPr>
        <w:t>11.8</w:t>
      </w:r>
    </w:p>
    <w:p w14:paraId="1FEE1CF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±ÀÉÀ …j±¸åþæ†n …¶pñVµ†±µnå …¶ªÅO¸†¶¢mÐå n…¶¨UºØ†gB | </w:t>
      </w:r>
      <w:r w:rsidRPr="00F80021">
        <w:rPr>
          <w:rFonts w:ascii="Arial" w:hAnsi="Arial" w:cs="Arial"/>
          <w:b/>
          <w:sz w:val="28"/>
          <w:szCs w:val="28"/>
        </w:rPr>
        <w:t>11.9</w:t>
      </w:r>
    </w:p>
    <w:p w14:paraId="0CDAB53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 …Jh¸†¶¢¶må…¶¥Û sûµÃ±ÀµÃ(†S³î)¶ª…¶¥Û l¼†¥Ñ …±µÀl¸ñ †£hµ…»ªæ±É | </w:t>
      </w:r>
    </w:p>
    <w:p w14:paraId="3D676F6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hÉ©¸(†S³î) ¶ª¶¬¶ªñ±ÀÇÃ…YÊm „…¶¢lûµ†m¸ön hµ¶mî»ª | </w:t>
      </w:r>
      <w:r w:rsidRPr="00F80021">
        <w:rPr>
          <w:rFonts w:ascii="BRH Telugu Extra" w:hAnsi="BRH Telugu Extra" w:cs="BRH Telugu Extra"/>
          <w:sz w:val="40"/>
          <w:szCs w:val="40"/>
        </w:rPr>
        <w:tab/>
      </w:r>
      <w:r w:rsidRPr="00F80021">
        <w:rPr>
          <w:rFonts w:ascii="Arial" w:hAnsi="Arial" w:cs="Arial"/>
          <w:b/>
          <w:sz w:val="28"/>
          <w:szCs w:val="28"/>
        </w:rPr>
        <w:t>11.10</w:t>
      </w:r>
    </w:p>
    <w:p w14:paraId="442A7E0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…±µÀlÉñ…sûÑï ±ÀÉÀ †¶pÅ…k¼¢¸ïA </w:t>
      </w:r>
      <w:r w:rsidR="008967BF"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‡±ÀÉÀ„¶må†±¼…°É ±ÀÉÀ …l¼£ ±ÀÉÀ…©¸¶¢À…¶méA ¢¸†hÐ </w:t>
      </w:r>
    </w:p>
    <w:p w14:paraId="2D313BFE"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lastRenderedPageBreak/>
        <w:t>…¶¢…±³…¶¨£À†¶¨…¶¢ Êªå…sûÑï lµ…¶¥ q¸ñ…X±³ lµ†¶¥lµ…°ºg¸ lµ†¶¥…¶pñj…X±³</w:t>
      </w:r>
      <w:r w:rsidR="00ED7E1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lµ¥Ñ†l¿…X±³ lµ…¥Ñ±¸èþö-Êªå…sûÑï ¶m…¶¢ÀÊªå †mÐ ¶¢ÀÅfµ±ÀµÀ…¶mÀå hÉ ±ÀµÀA …l¼ö©Òî ±ÀµÀ†¶¥Û …mÐ lÉö…»¨à hµA </w:t>
      </w:r>
      <w:r w:rsidR="008549B9"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…¢Ð YA†sûÉ lµlû¸£À || </w:t>
      </w:r>
      <w:r w:rsidRPr="00F80021">
        <w:rPr>
          <w:rFonts w:ascii="Arial" w:hAnsi="Arial" w:cs="Arial"/>
          <w:b/>
          <w:sz w:val="28"/>
          <w:szCs w:val="28"/>
        </w:rPr>
        <w:t xml:space="preserve">11 11.11 </w:t>
      </w:r>
    </w:p>
    <w:p w14:paraId="54D73F43" w14:textId="77777777" w:rsidR="003034C3" w:rsidRPr="00F80021" w:rsidRDefault="003034C3" w:rsidP="004C70FF">
      <w:pPr>
        <w:pStyle w:val="NoSpacing"/>
      </w:pPr>
    </w:p>
    <w:p w14:paraId="60A2CBD3" w14:textId="77777777" w:rsidR="003034C3" w:rsidRPr="00F80021" w:rsidRDefault="003034C3" w:rsidP="004C70FF">
      <w:pPr>
        <w:pStyle w:val="4-ULine-Subheading-VedaVMSTelugu"/>
        <w:rPr>
          <w:color w:val="auto"/>
        </w:rPr>
      </w:pPr>
      <w:r w:rsidRPr="00F80021">
        <w:rPr>
          <w:color w:val="auto"/>
        </w:rPr>
        <w:t>hµñþïAsO¸l¼ ¶¢À¶®¶¢À¶måòB</w:t>
      </w:r>
    </w:p>
    <w:p w14:paraId="6072395D" w14:textId="77777777" w:rsidR="003034C3" w:rsidRPr="00F80021" w:rsidRDefault="003034C3" w:rsidP="004C70FF">
      <w:pPr>
        <w:pStyle w:val="3-Eng-Subheading-VedaVMSTelugu"/>
        <w:rPr>
          <w:rFonts w:ascii="BRH Telugu RN" w:hAnsi="BRH Telugu RN" w:cs="BRH Telugu RN"/>
          <w:color w:val="auto"/>
          <w:sz w:val="28"/>
          <w:szCs w:val="28"/>
        </w:rPr>
      </w:pPr>
      <w:r w:rsidRPr="00F80021">
        <w:rPr>
          <w:color w:val="auto"/>
          <w:sz w:val="28"/>
          <w:szCs w:val="28"/>
        </w:rPr>
        <w:t>TS 1.8.6.2 for 1 / TS 5.5.9.3 for 2 / RV.5.42. 11 for 3 / RV 10.60.12 for 4 / TB 3.10.8.2 for 5 / T.A.6.58.1 for 6/ T.A.6.75.1 &amp; T.A.6.74.1 for 7)</w:t>
      </w:r>
    </w:p>
    <w:p w14:paraId="190F8B3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†hµñþïAsOµA </w:t>
      </w:r>
      <w:r w:rsidR="00E63987"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±ÀµÀY¹¶¢ÀÊ¬ ¶ªÀ…SµnèA †¶pÁ…»¨à¶¢†±µè¶mA | </w:t>
      </w:r>
    </w:p>
    <w:p w14:paraId="045C7C13" w14:textId="77777777" w:rsidR="003034C3" w:rsidRPr="00F80021" w:rsidRDefault="003034C3" w:rsidP="004C70FF">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…G…±¸ö…±µÀOµ†£À…¶¢ s†¶mèm¸´m …¶¢ÀÅhÐï±³ </w:t>
      </w:r>
      <w:r w:rsidR="004C70FF" w:rsidRPr="00F80021">
        <w:rPr>
          <w:rFonts w:ascii="BRH Telugu Extra" w:hAnsi="BRH Telugu Extra" w:cs="BRH Telugu Extra"/>
          <w:sz w:val="40"/>
          <w:szCs w:val="40"/>
        </w:rPr>
        <w:t xml:space="preserve">†¶¢ÀÀ°½…±ÀµÀ ¶¢Ã„¶¢ÀÅ‡h¸h³ || </w:t>
      </w:r>
      <w:r w:rsidR="004C70FF" w:rsidRPr="00F80021">
        <w:rPr>
          <w:rFonts w:ascii="Arial" w:hAnsi="Arial" w:cs="Arial"/>
          <w:b/>
          <w:sz w:val="28"/>
          <w:szCs w:val="28"/>
        </w:rPr>
        <w:t>1</w:t>
      </w:r>
    </w:p>
    <w:p w14:paraId="6B109621" w14:textId="77777777" w:rsidR="003034C3" w:rsidRPr="00F80021" w:rsidRDefault="003034C3" w:rsidP="004C70FF">
      <w:pPr>
        <w:pStyle w:val="NoSpacing"/>
      </w:pPr>
    </w:p>
    <w:p w14:paraId="765C56C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±ÀÇÃ …±µÀlÐñ …CSÓé ±ÀÇÃ …C¶pûÁýù ±ÀµÀ M†¶¨lû¿…¶¨À ±ÀÇÃ …±µÀlÐñ £…¥¹ö </w:t>
      </w:r>
    </w:p>
    <w:p w14:paraId="4F7A655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sûµÀ†¶¢m¸ „„…£Ê¢…¶¥ hµ†ËÈªþî …±µÀl¸ñ…±ÀµÀ ¶m†È¢Ã C¶ªÀå || </w:t>
      </w:r>
      <w:r w:rsidRPr="00F80021">
        <w:rPr>
          <w:rFonts w:ascii="Arial" w:hAnsi="Arial" w:cs="Arial"/>
          <w:b/>
          <w:sz w:val="28"/>
          <w:szCs w:val="28"/>
        </w:rPr>
        <w:t>2</w:t>
      </w:r>
    </w:p>
    <w:p w14:paraId="258D977D" w14:textId="77777777" w:rsidR="003034C3" w:rsidRPr="00F80021" w:rsidRDefault="003034C3" w:rsidP="004C70FF">
      <w:pPr>
        <w:pStyle w:val="NoSpacing"/>
      </w:pPr>
    </w:p>
    <w:p w14:paraId="43F95FB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hµ†¶¢ÀÀ…¶¨Àà»¬ ±ÀµÀB …»ªö¶¨ÀB …¶ªÀlûµ…m¸ö ±ÀÇÃ £†¶¥ö…¶ªï °µ†±ÀµÀi sûÉ…¶¨Y†¶ªï | </w:t>
      </w:r>
    </w:p>
    <w:p w14:paraId="50D8D58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±ÀµÀ‡°¸ö…¶¢ÀÊ¬ ‡«Õ¶¢À…¶m«¸†±ÀµÀ …±µÀlµñA ¶m‡È¢Ãtû±³-…lÉ¶¢¶¢À†¶ªÀ±µA lµÀ¶¢¶ªï ||</w:t>
      </w:r>
      <w:r w:rsidRPr="00F80021">
        <w:rPr>
          <w:rFonts w:ascii="Arial" w:hAnsi="Arial" w:cs="Arial"/>
          <w:b/>
          <w:sz w:val="28"/>
          <w:szCs w:val="28"/>
        </w:rPr>
        <w:t xml:space="preserve"> 3</w:t>
      </w:r>
      <w:r w:rsidRPr="00F80021">
        <w:rPr>
          <w:rFonts w:ascii="BRH Telugu Extra" w:hAnsi="BRH Telugu Extra" w:cs="BRH Telugu Extra"/>
          <w:sz w:val="40"/>
          <w:szCs w:val="40"/>
        </w:rPr>
        <w:t xml:space="preserve"> </w:t>
      </w:r>
    </w:p>
    <w:p w14:paraId="2983854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…C±ÀµÀA …Ê¢À ¶¬…«Òå sûµ†Sµ¢¸…¶m±ÀµÀA …Ê¢À sûµ†Sµ¶¢hµå±µB | </w:t>
      </w:r>
    </w:p>
    <w:p w14:paraId="359D300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…C±ÀµÀA ‡Ê¢À …£¶¥ö-‡sûÉ¶¨…YÑ±ÀµÀ(S³î) …¦¢¸†tû¶¢À±³¶¥¶mB || </w:t>
      </w:r>
      <w:r w:rsidRPr="00F80021">
        <w:rPr>
          <w:rFonts w:ascii="Arial" w:hAnsi="Arial" w:cs="Arial"/>
          <w:b/>
          <w:sz w:val="28"/>
          <w:szCs w:val="28"/>
        </w:rPr>
        <w:t>4</w:t>
      </w:r>
      <w:r w:rsidRPr="00F80021">
        <w:rPr>
          <w:rFonts w:ascii="BRH Telugu Extra" w:hAnsi="BRH Telugu Extra" w:cs="BRH Telugu Extra"/>
          <w:sz w:val="40"/>
          <w:szCs w:val="40"/>
        </w:rPr>
        <w:t xml:space="preserve"> </w:t>
      </w:r>
    </w:p>
    <w:p w14:paraId="6A48C66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±ÀÉÀ †hÉ …¶ª¶¬†¶ªñ…¶¢À±ÀµÀÀ…hµA q¸…¥¹ ¶¢ÀÅ…hÐï ¶¢À†±¸åþï…±ÀµÀ ¶¬†¶måÊ¢ | </w:t>
      </w:r>
    </w:p>
    <w:p w14:paraId="04F01DE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h¸´m …±ÀµÀYß†¶ªï …¶¢Ã±ÀµÀ…±ÀµÃ ¶ª…±¸ö¶m†¶¢ ±ÀµÀY¹¶¢ÀÊ¬ || </w:t>
      </w:r>
      <w:r w:rsidRPr="00F80021">
        <w:rPr>
          <w:rFonts w:ascii="Arial" w:hAnsi="Arial" w:cs="Arial"/>
          <w:b/>
          <w:sz w:val="28"/>
          <w:szCs w:val="28"/>
        </w:rPr>
        <w:t>5</w:t>
      </w:r>
      <w:r w:rsidRPr="00F80021">
        <w:rPr>
          <w:rFonts w:ascii="BRH Telugu Extra" w:hAnsi="BRH Telugu Extra" w:cs="BRH Telugu Extra"/>
          <w:sz w:val="40"/>
          <w:szCs w:val="40"/>
        </w:rPr>
        <w:t xml:space="preserve"> </w:t>
      </w:r>
    </w:p>
    <w:p w14:paraId="0AB91C5D"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…¶¢ÀÅhµï…Ê¢ «¸ö†¶® …¶¢ÀÅhµï…Ê¢ «¸ö‡¶® || </w:t>
      </w:r>
      <w:r w:rsidRPr="00F80021">
        <w:rPr>
          <w:rFonts w:ascii="Arial" w:hAnsi="Arial" w:cs="Arial"/>
          <w:b/>
          <w:sz w:val="28"/>
          <w:szCs w:val="28"/>
        </w:rPr>
        <w:t xml:space="preserve">6 </w:t>
      </w:r>
    </w:p>
    <w:p w14:paraId="7A81DAA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MA ¶mÈ¢Ã sûµSµ¶¢hÉ ±µÀl¸ñ±ÀµÀ £¶¨äÊ¢ ¶¢ÀÅ†hµÀï±Éî …q¸»¬ ||</w:t>
      </w:r>
    </w:p>
    <w:p w14:paraId="62ADFB5A"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lastRenderedPageBreak/>
        <w:t xml:space="preserve">q¸ñg¸m¸A Sµñnæ±µ»ª ±µÀlÐñ †¶¢Ã £…¥¹¶måOµB | hÉm¸Êmé‡m¸q¸ï…±ÀµÀ¶ªö || </w:t>
      </w:r>
      <w:r w:rsidRPr="00F80021">
        <w:rPr>
          <w:rFonts w:ascii="Arial" w:hAnsi="Arial" w:cs="Arial"/>
          <w:b/>
          <w:sz w:val="28"/>
          <w:szCs w:val="28"/>
        </w:rPr>
        <w:t>7</w:t>
      </w:r>
    </w:p>
    <w:p w14:paraId="47909F03" w14:textId="77777777" w:rsidR="003034C3" w:rsidRPr="00F80021" w:rsidRDefault="003034C3" w:rsidP="004C70FF">
      <w:pPr>
        <w:pStyle w:val="NoSpacing"/>
      </w:pPr>
    </w:p>
    <w:p w14:paraId="1230FE7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±µÀl¸ñ±ÀµÀ £¶¨äÊ¢ ¶¢ÀÅ†hµÀï±Éî …q¸»¬ || </w:t>
      </w:r>
    </w:p>
    <w:p w14:paraId="7C9F2D43" w14:textId="77777777" w:rsidR="003034C3" w:rsidRPr="00F80021" w:rsidRDefault="003034C3" w:rsidP="004C70FF">
      <w:pPr>
        <w:pStyle w:val="2-Centered-VedaVMSTelugu"/>
        <w:pBdr>
          <w:bottom w:val="single" w:sz="4" w:space="1" w:color="auto"/>
        </w:pBdr>
        <w:rPr>
          <w:color w:val="auto"/>
        </w:rPr>
      </w:pPr>
      <w:r w:rsidRPr="00F80021">
        <w:rPr>
          <w:color w:val="auto"/>
        </w:rPr>
        <w:t>MA ¥¹…nåB ¥¹…nåB ¥¹†nåB ||</w:t>
      </w:r>
    </w:p>
    <w:p w14:paraId="01986438" w14:textId="77777777" w:rsidR="003034C3" w:rsidRPr="00F80021" w:rsidRDefault="00123D88" w:rsidP="003034C3">
      <w:pPr>
        <w:autoSpaceDE w:val="0"/>
        <w:autoSpaceDN w:val="0"/>
        <w:adjustRightInd w:val="0"/>
        <w:spacing w:after="0" w:line="240" w:lineRule="auto"/>
        <w:rPr>
          <w:rFonts w:ascii="BRH Telugu RN" w:hAnsi="BRH Telugu RN" w:cs="BRH Telugu RN"/>
          <w:sz w:val="28"/>
          <w:szCs w:val="28"/>
        </w:rPr>
      </w:pPr>
      <w:r w:rsidRPr="00F80021">
        <w:rPr>
          <w:rFonts w:ascii="BRH Telugu RN" w:hAnsi="BRH Telugu RN" w:cs="BRH Telugu RN"/>
          <w:sz w:val="40"/>
          <w:szCs w:val="40"/>
        </w:rPr>
        <w:br w:type="page"/>
      </w:r>
    </w:p>
    <w:p w14:paraId="4E497C01" w14:textId="77777777" w:rsidR="00866072" w:rsidRPr="00F80021" w:rsidRDefault="003034C3" w:rsidP="00380270">
      <w:pPr>
        <w:pStyle w:val="1Title-VedaVMSTelugu"/>
        <w:rPr>
          <w:color w:val="auto"/>
        </w:rPr>
      </w:pPr>
      <w:bookmarkStart w:id="25" w:name="_Toc535268417"/>
      <w:r w:rsidRPr="00F80021">
        <w:rPr>
          <w:color w:val="auto"/>
        </w:rPr>
        <w:t>Vµ¶¢ÀOµA</w:t>
      </w:r>
      <w:bookmarkEnd w:id="25"/>
      <w:r w:rsidRPr="00F80021">
        <w:rPr>
          <w:color w:val="auto"/>
        </w:rPr>
        <w:t xml:space="preserve"> </w:t>
      </w:r>
    </w:p>
    <w:p w14:paraId="74270D06" w14:textId="77777777" w:rsidR="003034C3" w:rsidRPr="00F80021" w:rsidRDefault="003034C3" w:rsidP="00866072">
      <w:pPr>
        <w:pStyle w:val="3-Eng-Subheading-VedaVMSTelugu"/>
        <w:rPr>
          <w:rFonts w:ascii="BRH Telugu RN" w:hAnsi="BRH Telugu RN" w:cs="BRH Telugu RN"/>
          <w:color w:val="auto"/>
          <w:sz w:val="40"/>
        </w:rPr>
      </w:pPr>
      <w:r w:rsidRPr="00F80021">
        <w:rPr>
          <w:color w:val="auto"/>
        </w:rPr>
        <w:t>(TS 4.7.1- 4.7.11)</w:t>
      </w:r>
    </w:p>
    <w:p w14:paraId="192BA29B" w14:textId="77777777" w:rsidR="003034C3" w:rsidRPr="00F80021" w:rsidRDefault="003034C3" w:rsidP="00866072">
      <w:pPr>
        <w:pStyle w:val="4-ULine-Subheading-VedaVMSTelugu"/>
        <w:rPr>
          <w:color w:val="auto"/>
        </w:rPr>
      </w:pPr>
      <w:r w:rsidRPr="00F80021">
        <w:rPr>
          <w:color w:val="auto"/>
        </w:rPr>
        <w:t xml:space="preserve">¶pñkµÈ¢Ã„¶mÀ¢¸OµB </w:t>
      </w:r>
    </w:p>
    <w:p w14:paraId="3A09DED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C†S¸é£¶¨Ãä …¶ªYÑ†¶¨…Êª¶¢Ã †¶¢±µè¶mÀå …¢¸UºØ†±µB | …lûµÀïAËÈm±³-¢¸†YÉ-…tû±¸ †SµhµA|| </w:t>
      </w:r>
    </w:p>
    <w:p w14:paraId="27B793D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¢¸†Y¶¥Û Ê¢À,</w:t>
      </w:r>
      <w:r w:rsidR="0086607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¶pñ…¶ª¶¢†¶¥Û …Ê¢À, </w:t>
      </w:r>
      <w:r w:rsidR="0086607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¶pñ†±ÀµÀi¶¥Û …Ê¢À, </w:t>
      </w:r>
      <w:r w:rsidRPr="00F80021">
        <w:rPr>
          <w:rFonts w:ascii="BRH Telugu Extra" w:hAnsi="BRH Telugu Extra" w:cs="BRH Telugu Extra"/>
          <w:sz w:val="40"/>
          <w:szCs w:val="40"/>
        </w:rPr>
        <w:tab/>
        <w:t xml:space="preserve"> ¶pñ†»ªi¶¥Û Ê¢À, </w:t>
      </w:r>
    </w:p>
    <w:p w14:paraId="48B0350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…lû¿i†¶¥Û …Ê¢À, </w:t>
      </w:r>
      <w:r w:rsidRPr="00F80021">
        <w:rPr>
          <w:rFonts w:ascii="BRH Telugu Extra" w:hAnsi="BRH Telugu Extra" w:cs="BRH Telugu Extra"/>
          <w:sz w:val="40"/>
          <w:szCs w:val="40"/>
        </w:rPr>
        <w:tab/>
        <w:t>Oµñ†hµÀ¶¥Û …Ê¢À,</w:t>
      </w:r>
      <w:r w:rsidRPr="00F80021">
        <w:rPr>
          <w:rFonts w:ascii="BRH Telugu Extra" w:hAnsi="BRH Telugu Extra" w:cs="BRH Telugu Extra"/>
          <w:sz w:val="40"/>
          <w:szCs w:val="40"/>
        </w:rPr>
        <w:tab/>
      </w:r>
      <w:r w:rsidR="0086607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¶ªö†±µ¶¥Û …Ê¢À, </w:t>
      </w:r>
      <w:r w:rsidR="0086607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¥Ñô†Oµ¶¥Û Ê¢À, </w:t>
      </w:r>
    </w:p>
    <w:p w14:paraId="2AEEA8FB" w14:textId="77777777" w:rsidR="003034C3" w:rsidRPr="00F80021" w:rsidRDefault="003034C3" w:rsidP="00866072">
      <w:pPr>
        <w:pStyle w:val="NoSpacing"/>
      </w:pPr>
    </w:p>
    <w:p w14:paraId="20D5667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…¥¹ñ¶¢†¶¥Û …Ê¢À , </w:t>
      </w:r>
      <w:r w:rsidRPr="00F80021">
        <w:rPr>
          <w:rFonts w:ascii="BRH Telugu Extra" w:hAnsi="BRH Telugu Extra" w:cs="BRH Telugu Extra"/>
          <w:sz w:val="40"/>
          <w:szCs w:val="40"/>
        </w:rPr>
        <w:tab/>
        <w:t xml:space="preserve">¶¥Àñ†i¶¥Û …Ê¢À, </w:t>
      </w:r>
      <w:r w:rsidRPr="00F80021">
        <w:rPr>
          <w:rFonts w:ascii="BRH Telugu Extra" w:hAnsi="BRH Telugu Extra" w:cs="BRH Telugu Extra"/>
          <w:sz w:val="40"/>
          <w:szCs w:val="40"/>
        </w:rPr>
        <w:tab/>
      </w:r>
      <w:r w:rsidR="0086607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YÑï†i¶¥Û …Ê¢À,</w:t>
      </w:r>
      <w:r w:rsidR="0086607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¶ªÀ†¶¢¶¥Û Ê¢À, </w:t>
      </w:r>
    </w:p>
    <w:p w14:paraId="35C8054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…q¸ñg†¶¥Û Ê¢À, </w:t>
      </w:r>
      <w:r w:rsidRPr="00F80021">
        <w:rPr>
          <w:rFonts w:ascii="BRH Telugu Extra" w:hAnsi="BRH Telugu Extra" w:cs="BRH Telugu Extra"/>
          <w:sz w:val="40"/>
          <w:szCs w:val="40"/>
        </w:rPr>
        <w:tab/>
        <w:t xml:space="preserve">„…q¸¶m†¶¥Û Ê¢À, </w:t>
      </w:r>
      <w:r w:rsidR="0086607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…¢¸ï¶m…¶¥Û Ê¢À, </w:t>
      </w:r>
      <w:r w:rsidR="0086607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„†¶ªÀ¶¥Û Ê¢À, </w:t>
      </w:r>
    </w:p>
    <w:p w14:paraId="557F0A7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…WhµåA †Vµ …¶¢À, </w:t>
      </w:r>
      <w:r w:rsidRPr="00F80021">
        <w:rPr>
          <w:rFonts w:ascii="BRH Telugu Extra" w:hAnsi="BRH Telugu Extra" w:cs="BRH Telugu Extra"/>
          <w:sz w:val="40"/>
          <w:szCs w:val="40"/>
        </w:rPr>
        <w:tab/>
        <w:t xml:space="preserve">D†lû¿hµA Vµ …Ê¢À, </w:t>
      </w:r>
      <w:r w:rsidR="001E2EC3"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ab/>
        <w:t xml:space="preserve">¢¸†OµÛ …Ê¢À, </w:t>
      </w:r>
      <w:r w:rsidR="001E2EC3"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¶¢À†¶m¶¥Û …Ê¢À, </w:t>
      </w:r>
    </w:p>
    <w:p w14:paraId="05C0A43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Vµ†°µÀ¶¥Û …Ê¢À, </w:t>
      </w:r>
      <w:r w:rsidRPr="00F80021">
        <w:rPr>
          <w:rFonts w:ascii="BRH Telugu Extra" w:hAnsi="BRH Telugu Extra" w:cs="BRH Telugu Extra"/>
          <w:sz w:val="40"/>
          <w:szCs w:val="40"/>
        </w:rPr>
        <w:tab/>
        <w:t>¥Ññ†hµñA Vµ …Ê¢À,</w:t>
      </w:r>
      <w:r w:rsidR="001E2EC3"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w:t>
      </w:r>
      <w:r w:rsidR="001E2EC3"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ab/>
        <w:t>lµ†°µ¶¥Û …Ê¢À ,</w:t>
      </w:r>
      <w:r w:rsidR="001E2EC3"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s†vA Vµ …¶¢À, </w:t>
      </w:r>
    </w:p>
    <w:p w14:paraId="4A687B91" w14:textId="77777777" w:rsidR="003034C3" w:rsidRPr="00F80021" w:rsidRDefault="003034C3" w:rsidP="001E2EC3">
      <w:pPr>
        <w:pStyle w:val="NoSpacing"/>
      </w:pPr>
    </w:p>
    <w:p w14:paraId="25593C4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M†Y¶¥Û …Ê¢À, </w:t>
      </w:r>
      <w:r w:rsidRPr="00F80021">
        <w:rPr>
          <w:rFonts w:ascii="BRH Telugu Extra" w:hAnsi="BRH Telugu Extra" w:cs="BRH Telugu Extra"/>
          <w:sz w:val="40"/>
          <w:szCs w:val="40"/>
        </w:rPr>
        <w:tab/>
        <w:t xml:space="preserve">¶ª†¶¬¶¥Û …¶¢À, </w:t>
      </w:r>
      <w:r w:rsidRPr="00F80021">
        <w:rPr>
          <w:rFonts w:ascii="BRH Telugu Extra" w:hAnsi="BRH Telugu Extra" w:cs="BRH Telugu Extra"/>
          <w:sz w:val="40"/>
          <w:szCs w:val="40"/>
        </w:rPr>
        <w:tab/>
      </w:r>
      <w:r w:rsidR="001E2EC3"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D†±ÀµÀÀ¶¥Û Ê¢À, </w:t>
      </w:r>
      <w:r w:rsidR="001E2EC3"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Y±¸ †Vµ ¶¢À, </w:t>
      </w:r>
    </w:p>
    <w:p w14:paraId="6B691D2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…Dh¸î †Vµ Ê¢À, </w:t>
      </w:r>
      <w:r w:rsidRPr="00F80021">
        <w:rPr>
          <w:rFonts w:ascii="BRH Telugu Extra" w:hAnsi="BRH Telugu Extra" w:cs="BRH Telugu Extra"/>
          <w:sz w:val="40"/>
          <w:szCs w:val="40"/>
        </w:rPr>
        <w:tab/>
        <w:t>…hµ¶mÃ†¶¥Û …Ê¢À,</w:t>
      </w:r>
      <w:r w:rsidR="001E2EC3"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¶¥†±µî Vµ …Ê¢À, </w:t>
      </w:r>
      <w:r w:rsidR="001E2EC3"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¶¢†±µî …Vµ Ê¢À,</w:t>
      </w:r>
    </w:p>
    <w:p w14:paraId="3A90E41F" w14:textId="77777777" w:rsidR="003034C3" w:rsidRPr="00F80021" w:rsidRDefault="003034C3" w:rsidP="001E2EC3">
      <w:pPr>
        <w:pStyle w:val="NoSpacing"/>
      </w:pPr>
    </w:p>
    <w:p w14:paraId="638C4982" w14:textId="77777777" w:rsidR="003034C3" w:rsidRPr="00F80021" w:rsidRDefault="001E2E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„†U¹Øn Vµ …Ê¢À, </w:t>
      </w:r>
      <w:r w:rsidR="003034C3" w:rsidRPr="00F80021">
        <w:rPr>
          <w:rFonts w:ascii="BRH Telugu Extra" w:hAnsi="BRH Telugu Extra" w:cs="BRH Telugu Extra"/>
          <w:sz w:val="40"/>
          <w:szCs w:val="40"/>
        </w:rPr>
        <w:t>„«¸æ†n Vµ …Ê¢À, ¶p±µÃ(†S³î)»¨ Vµ …Ê¢À, ¶¥†±¿±¸gº Vµ Ê¢À ||</w:t>
      </w:r>
      <w:r w:rsidR="0018594E">
        <w:rPr>
          <w:rFonts w:ascii="BRH Telugu Extra" w:hAnsi="BRH Telugu Extra" w:cs="BRH Telugu Extra"/>
          <w:sz w:val="40"/>
          <w:szCs w:val="40"/>
        </w:rPr>
        <w:t xml:space="preserve"> </w:t>
      </w:r>
      <w:r w:rsidR="003034C3" w:rsidRPr="00F80021">
        <w:rPr>
          <w:rFonts w:ascii="Arial" w:hAnsi="Arial" w:cs="Arial"/>
          <w:b/>
          <w:sz w:val="28"/>
          <w:szCs w:val="28"/>
        </w:rPr>
        <w:t>1</w:t>
      </w:r>
      <w:r w:rsidR="0018594E">
        <w:rPr>
          <w:rFonts w:ascii="Arial" w:hAnsi="Arial" w:cs="Arial"/>
          <w:b/>
          <w:sz w:val="28"/>
          <w:szCs w:val="28"/>
        </w:rPr>
        <w:t xml:space="preserve"> </w:t>
      </w:r>
      <w:r w:rsidR="003034C3" w:rsidRPr="00F80021">
        <w:rPr>
          <w:rFonts w:ascii="Arial" w:hAnsi="Arial" w:cs="Arial"/>
          <w:b/>
          <w:sz w:val="28"/>
          <w:szCs w:val="28"/>
        </w:rPr>
        <w:t>(36)</w:t>
      </w:r>
    </w:p>
    <w:p w14:paraId="17ECEEAC" w14:textId="77777777" w:rsidR="003034C3" w:rsidRPr="00F80021" w:rsidRDefault="003034C3" w:rsidP="00023348">
      <w:pPr>
        <w:pStyle w:val="NoSpacing"/>
      </w:pPr>
    </w:p>
    <w:p w14:paraId="778D0C48" w14:textId="77777777" w:rsidR="003034C3" w:rsidRPr="00F80021" w:rsidRDefault="003034C3" w:rsidP="00023348">
      <w:pPr>
        <w:pStyle w:val="4-Subheading-VedaVMSTelugu"/>
        <w:rPr>
          <w:color w:val="auto"/>
        </w:rPr>
      </w:pPr>
      <w:r w:rsidRPr="00F80021">
        <w:rPr>
          <w:color w:val="auto"/>
        </w:rPr>
        <w:t xml:space="preserve">l¼öj±ÀÇÃ„¶mÀ¢¸OµB </w:t>
      </w:r>
    </w:p>
    <w:p w14:paraId="791D112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ËYÇþï´¨á†±ÀµÀA</w:t>
      </w:r>
      <w:r w:rsidR="00023348" w:rsidRPr="00F80021">
        <w:rPr>
          <w:rFonts w:ascii="BRH Telugu Extra" w:hAnsi="BRH Telugu Extra" w:cs="BRH Telugu Extra"/>
          <w:sz w:val="40"/>
          <w:szCs w:val="40"/>
        </w:rPr>
        <w:t xml:space="preserve"> Vµ …¶¢À, D†lû¼¶phµïA Vµ Ê¢À, </w:t>
      </w:r>
      <w:r w:rsidRPr="00F80021">
        <w:rPr>
          <w:rFonts w:ascii="BRH Telugu Extra" w:hAnsi="BRH Telugu Extra" w:cs="BRH Telugu Extra"/>
          <w:sz w:val="40"/>
          <w:szCs w:val="40"/>
        </w:rPr>
        <w:t xml:space="preserve">…¶¢À¶mÀï†¶¥Û …Ê¢À, </w:t>
      </w:r>
      <w:r w:rsidRPr="00F80021">
        <w:rPr>
          <w:rFonts w:ascii="BRH Telugu Extra" w:hAnsi="BRH Telugu Extra" w:cs="BRH Telugu Extra"/>
          <w:sz w:val="40"/>
          <w:szCs w:val="40"/>
        </w:rPr>
        <w:tab/>
        <w:t>sû¹†¶¢À…¶¥Û Ê¢À,</w:t>
      </w:r>
    </w:p>
    <w:p w14:paraId="6B27EDB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„†¶¢À…¶¥Û Ê¢À,</w:t>
      </w:r>
      <w:r w:rsidR="0002334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„†¶¢Àí¶¥Û Ê¢À, </w:t>
      </w:r>
      <w:r w:rsidR="0002334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…YÉ¶¢Ã †Vµ Ê¢À, </w:t>
      </w:r>
      <w:r w:rsidRPr="00F80021">
        <w:rPr>
          <w:rFonts w:ascii="BRH Telugu Extra" w:hAnsi="BRH Telugu Extra" w:cs="BRH Telugu Extra"/>
          <w:sz w:val="40"/>
          <w:szCs w:val="40"/>
        </w:rPr>
        <w:tab/>
        <w:t xml:space="preserve">¶¢À…»¬¶¢Ã †Vµ Ê¢À, </w:t>
      </w:r>
    </w:p>
    <w:p w14:paraId="75D6881F" w14:textId="77777777" w:rsidR="003034C3" w:rsidRPr="00F80021" w:rsidRDefault="003034C3" w:rsidP="00023348">
      <w:pPr>
        <w:pStyle w:val="NoSpacing"/>
      </w:pPr>
    </w:p>
    <w:p w14:paraId="423111F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¶¢…±¼¶¢Ã †Vµ Ê¢À, </w:t>
      </w:r>
      <w:r w:rsidR="0002334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¶pñ…k¼¶¢Ã †Vµ Ê¢À, </w:t>
      </w:r>
      <w:r w:rsidR="00023348" w:rsidRPr="00F80021">
        <w:rPr>
          <w:rFonts w:ascii="BRH Telugu Extra" w:hAnsi="BRH Telugu Extra" w:cs="BRH Telugu Extra"/>
          <w:sz w:val="40"/>
          <w:szCs w:val="40"/>
        </w:rPr>
        <w:t xml:space="preserve">   …¶¢±¸øþî †Vµ Ê¢À</w:t>
      </w:r>
      <w:r w:rsidRPr="00F80021">
        <w:rPr>
          <w:rFonts w:ascii="BRH Telugu Extra" w:hAnsi="BRH Telugu Extra" w:cs="BRH Telugu Extra"/>
          <w:sz w:val="40"/>
          <w:szCs w:val="40"/>
        </w:rPr>
        <w:t xml:space="preserve">, </w:t>
      </w:r>
      <w:r w:rsidR="0002334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l¸ñ…¶TÀ±ÀµÃ †Vµ Ê¢À,</w:t>
      </w:r>
    </w:p>
    <w:p w14:paraId="6F8AD83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…¶¢ÅlµèA †Vµ …Ê¢À, </w:t>
      </w:r>
      <w:r w:rsidRPr="00F80021">
        <w:rPr>
          <w:rFonts w:ascii="BRH Telugu Extra" w:hAnsi="BRH Telugu Extra" w:cs="BRH Telugu Extra"/>
          <w:sz w:val="40"/>
          <w:szCs w:val="40"/>
        </w:rPr>
        <w:tab/>
      </w:r>
      <w:r w:rsidR="0002334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¶¢Å†l¼è¶¥Û Ê¢À,</w:t>
      </w:r>
      <w:r w:rsidR="0002334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…¶ªhµïA †Vµ Ê¢À, </w:t>
      </w:r>
      <w:r w:rsidR="0002334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…¶¥ñl¸è †Vµ …Ê¢À,</w:t>
      </w:r>
    </w:p>
    <w:p w14:paraId="3C95AB9E" w14:textId="77777777" w:rsidR="003034C3" w:rsidRPr="00F80021" w:rsidRDefault="003034C3" w:rsidP="00023348">
      <w:pPr>
        <w:pStyle w:val="NoSpacing"/>
      </w:pPr>
    </w:p>
    <w:p w14:paraId="54E5AD21" w14:textId="77777777" w:rsidR="003034C3" w:rsidRPr="00F80021" w:rsidRDefault="00023348"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Y†SµVµÛ …Ê¢À,</w:t>
      </w:r>
      <w:r w:rsidRPr="00F80021">
        <w:rPr>
          <w:rFonts w:ascii="BRH Telugu Extra" w:hAnsi="BRH Telugu Extra" w:cs="BRH Telugu Extra"/>
          <w:sz w:val="40"/>
          <w:szCs w:val="40"/>
        </w:rPr>
        <w:tab/>
        <w:t xml:space="preserve">   </w:t>
      </w:r>
      <w:r w:rsidR="003034C3" w:rsidRPr="00F80021">
        <w:rPr>
          <w:rFonts w:ascii="BRH Telugu Extra" w:hAnsi="BRH Telugu Extra" w:cs="BRH Telugu Extra"/>
          <w:sz w:val="40"/>
          <w:szCs w:val="40"/>
        </w:rPr>
        <w:t>lûµ†¶mA Vµ …Ê¢À,</w:t>
      </w:r>
      <w:r w:rsidRPr="00F80021">
        <w:rPr>
          <w:rFonts w:ascii="BRH Telugu Extra" w:hAnsi="BRH Telugu Extra" w:cs="BRH Telugu Extra"/>
          <w:sz w:val="40"/>
          <w:szCs w:val="40"/>
        </w:rPr>
        <w:t xml:space="preserve">     </w:t>
      </w:r>
      <w:r w:rsidR="003034C3" w:rsidRPr="00F80021">
        <w:rPr>
          <w:rFonts w:ascii="BRH Telugu Extra" w:hAnsi="BRH Telugu Extra" w:cs="BRH Telugu Extra"/>
          <w:sz w:val="40"/>
          <w:szCs w:val="40"/>
        </w:rPr>
        <w:t xml:space="preserve"> ¶¢†¶¥¶¥Û …Ê¢À, </w:t>
      </w:r>
      <w:r w:rsidR="003034C3" w:rsidRPr="00F80021">
        <w:rPr>
          <w:rFonts w:ascii="BRH Telugu Extra" w:hAnsi="BRH Telugu Extra" w:cs="BRH Telugu Extra"/>
          <w:sz w:val="40"/>
          <w:szCs w:val="40"/>
        </w:rPr>
        <w:tab/>
        <w:t xml:space="preserve">iö†»¨¶¥Û Ê¢À, </w:t>
      </w:r>
    </w:p>
    <w:p w14:paraId="0A2FB7F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…O½ñf¸ †Vµ …Ê¢À, </w:t>
      </w:r>
      <w:r w:rsidR="0002334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È¢Ã†lµ¶¥Û Ê¢À, </w:t>
      </w:r>
      <w:r w:rsidR="0002334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…Y¹hµA †Vµ Ê¢À, </w:t>
      </w:r>
      <w:r w:rsidRPr="00F80021">
        <w:rPr>
          <w:rFonts w:ascii="BRH Telugu Extra" w:hAnsi="BRH Telugu Extra" w:cs="BRH Telugu Extra"/>
          <w:sz w:val="40"/>
          <w:szCs w:val="40"/>
        </w:rPr>
        <w:tab/>
        <w:t xml:space="preserve">Y…n¶¨ï†¶¢ÃgA Vµ Ê¢À, </w:t>
      </w:r>
    </w:p>
    <w:p w14:paraId="63B029B5" w14:textId="77777777" w:rsidR="003034C3" w:rsidRPr="00F80021" w:rsidRDefault="003034C3" w:rsidP="00023348">
      <w:pPr>
        <w:pStyle w:val="NoSpacing"/>
      </w:pPr>
    </w:p>
    <w:p w14:paraId="783CF57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…¶ªÃOµåA †Vµ Ê¢À, </w:t>
      </w:r>
      <w:r w:rsidRPr="00F80021">
        <w:rPr>
          <w:rFonts w:ascii="BRH Telugu Extra" w:hAnsi="BRH Telugu Extra" w:cs="BRH Telugu Extra"/>
          <w:sz w:val="40"/>
          <w:szCs w:val="40"/>
        </w:rPr>
        <w:tab/>
      </w:r>
      <w:r w:rsidR="00860C1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¶ªÀ…OµÅhµA †Vµ Ê¢À,</w:t>
      </w:r>
      <w:r w:rsidR="00860C1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…£hµåA †Vµ …Ê¢À, </w:t>
      </w:r>
      <w:r w:rsidRPr="00F80021">
        <w:rPr>
          <w:rFonts w:ascii="BRH Telugu Extra" w:hAnsi="BRH Telugu Extra" w:cs="BRH Telugu Extra"/>
          <w:sz w:val="40"/>
          <w:szCs w:val="40"/>
        </w:rPr>
        <w:tab/>
        <w:t xml:space="preserve">Ê¢†lµïA Vµ Ê¢À, </w:t>
      </w:r>
    </w:p>
    <w:p w14:paraId="55A0F77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…sûµÃhµA†Vµ Ê¢À, </w:t>
      </w:r>
      <w:r w:rsidR="00860C1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sûµ…£¶¨ï†VµÛ Ê¢À,</w:t>
      </w:r>
      <w:r w:rsidR="00860C1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…¶ªÀSµA †Vµ Ê¢À, </w:t>
      </w:r>
      <w:r w:rsidRPr="00F80021">
        <w:rPr>
          <w:rFonts w:ascii="BRH Telugu Extra" w:hAnsi="BRH Telugu Extra" w:cs="BRH Telugu Extra"/>
          <w:sz w:val="40"/>
          <w:szCs w:val="40"/>
        </w:rPr>
        <w:tab/>
        <w:t>…¶ªÀ¶p†kµA Vµ ¶¢À,</w:t>
      </w:r>
    </w:p>
    <w:p w14:paraId="1B41B2F3" w14:textId="77777777" w:rsidR="003034C3" w:rsidRPr="0018594E" w:rsidRDefault="003034C3" w:rsidP="003034C3">
      <w:pPr>
        <w:autoSpaceDE w:val="0"/>
        <w:autoSpaceDN w:val="0"/>
        <w:adjustRightInd w:val="0"/>
        <w:spacing w:after="0" w:line="240" w:lineRule="auto"/>
        <w:rPr>
          <w:rFonts w:ascii="BRH Telugu Extra" w:hAnsi="BRH Telugu Extra" w:cs="BRH Telugu Extra"/>
          <w:sz w:val="24"/>
          <w:szCs w:val="24"/>
        </w:rPr>
      </w:pPr>
    </w:p>
    <w:p w14:paraId="427AC24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…sÀÀlµèA †Vµ …¶¢À, </w:t>
      </w:r>
      <w:r w:rsidRPr="00F80021">
        <w:rPr>
          <w:rFonts w:ascii="BRH Telugu Extra" w:hAnsi="BRH Telugu Extra" w:cs="BRH Telugu Extra"/>
          <w:sz w:val="40"/>
          <w:szCs w:val="40"/>
        </w:rPr>
        <w:tab/>
        <w:t xml:space="preserve">sÀÀ†l¼è¶¥Û Ê¢À, </w:t>
      </w:r>
      <w:r w:rsidR="00A6416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…OµôýÅ¶påA †Vµ …Ê¢À, </w:t>
      </w:r>
      <w:r w:rsidRPr="00F80021">
        <w:rPr>
          <w:rFonts w:ascii="BRH Telugu Extra" w:hAnsi="BRH Telugu Extra" w:cs="BRH Telugu Extra"/>
          <w:sz w:val="40"/>
          <w:szCs w:val="40"/>
        </w:rPr>
        <w:tab/>
        <w:t xml:space="preserve">OµôýÅ†»på¶¥Û Ê¢À, </w:t>
      </w:r>
    </w:p>
    <w:p w14:paraId="7A7C3239"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…¶¢Ài†¶¥Û Ê¢À, </w:t>
      </w:r>
      <w:r w:rsidRPr="00F80021">
        <w:rPr>
          <w:rFonts w:ascii="BRH Telugu Extra" w:hAnsi="BRH Telugu Extra" w:cs="BRH Telugu Extra"/>
          <w:sz w:val="40"/>
          <w:szCs w:val="40"/>
        </w:rPr>
        <w:tab/>
        <w:t xml:space="preserve">¶ªÀ…¶¢Ài†¶¥Û Ê¢À || </w:t>
      </w:r>
      <w:r w:rsidRPr="00F80021">
        <w:rPr>
          <w:rFonts w:ascii="Arial" w:hAnsi="Arial" w:cs="Arial"/>
          <w:b/>
          <w:sz w:val="28"/>
          <w:szCs w:val="28"/>
        </w:rPr>
        <w:t>2 (38)</w:t>
      </w:r>
    </w:p>
    <w:p w14:paraId="099FAE65" w14:textId="77777777" w:rsidR="003034C3" w:rsidRPr="00F80021" w:rsidRDefault="003034C3" w:rsidP="00A6416A">
      <w:pPr>
        <w:pStyle w:val="NoSpacing"/>
      </w:pPr>
    </w:p>
    <w:p w14:paraId="4DF20B91" w14:textId="77777777" w:rsidR="003034C3" w:rsidRPr="00F80021" w:rsidRDefault="003034C3" w:rsidP="00A6416A">
      <w:pPr>
        <w:pStyle w:val="4-Subheading-VedaVMSTelugu"/>
        <w:rPr>
          <w:color w:val="auto"/>
        </w:rPr>
      </w:pPr>
      <w:r w:rsidRPr="00F80021">
        <w:rPr>
          <w:color w:val="auto"/>
        </w:rPr>
        <w:t xml:space="preserve">iñj±ÀÇÃ„¶mÀ¢¸OµB </w:t>
      </w:r>
    </w:p>
    <w:p w14:paraId="59B2A05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†¶¥A Vµ …Ê¢À, </w:t>
      </w:r>
      <w:r w:rsidRPr="00F80021">
        <w:rPr>
          <w:rFonts w:ascii="BRH Telugu Extra" w:hAnsi="BRH Telugu Extra" w:cs="BRH Telugu Extra"/>
          <w:sz w:val="40"/>
          <w:szCs w:val="40"/>
        </w:rPr>
        <w:tab/>
        <w:t xml:space="preserve">¶¢À†±ÀµÀ¶¥Û Ê¢À, </w:t>
      </w:r>
      <w:r w:rsidR="00A6416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…»pñ±ÀµÀA †Vµ Ê¢À, </w:t>
      </w:r>
      <w:r w:rsidR="00A6416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„¶mÀ…O¸¶¢À†¶¥Û …Ê¢À, </w:t>
      </w:r>
    </w:p>
    <w:p w14:paraId="34BD8A83" w14:textId="77777777" w:rsidR="003034C3" w:rsidRPr="00F80021" w:rsidRDefault="00A6416A"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O¸†¶¢À¶¥Û Ê¢À</w:t>
      </w:r>
      <w:r w:rsidR="003034C3" w:rsidRPr="00F80021">
        <w:rPr>
          <w:rFonts w:ascii="BRH Telugu Extra" w:hAnsi="BRH Telugu Extra" w:cs="BRH Telugu Extra"/>
          <w:sz w:val="40"/>
          <w:szCs w:val="40"/>
        </w:rPr>
        <w:t>,</w:t>
      </w:r>
      <w:r w:rsidR="003034C3" w:rsidRPr="00F80021">
        <w:rPr>
          <w:rFonts w:ascii="BRH Telugu Extra" w:hAnsi="BRH Telugu Extra" w:cs="BRH Telugu Extra"/>
          <w:sz w:val="40"/>
          <w:szCs w:val="40"/>
        </w:rPr>
        <w:tab/>
        <w:t xml:space="preserve">«Õ¶¢À…¶m¶ª†¶¥Û Ê¢À, …sûµlµñA †Vµ …Ê¢À, </w:t>
      </w:r>
      <w:r w:rsidRPr="00F80021">
        <w:rPr>
          <w:rFonts w:ascii="BRH Telugu Extra" w:hAnsi="BRH Telugu Extra" w:cs="BRH Telugu Extra"/>
          <w:sz w:val="40"/>
          <w:szCs w:val="40"/>
        </w:rPr>
        <w:t xml:space="preserve">      </w:t>
      </w:r>
      <w:r w:rsidR="003034C3" w:rsidRPr="00F80021">
        <w:rPr>
          <w:rFonts w:ascii="BRH Telugu Extra" w:hAnsi="BRH Telugu Extra" w:cs="BRH Telugu Extra"/>
          <w:sz w:val="40"/>
          <w:szCs w:val="40"/>
        </w:rPr>
        <w:t xml:space="preserve">Ê¥ñ†±ÀµÀ¶¥Û …Ê¢À, </w:t>
      </w:r>
    </w:p>
    <w:p w14:paraId="66778ED1" w14:textId="77777777" w:rsidR="003034C3" w:rsidRPr="00F80021" w:rsidRDefault="003034C3" w:rsidP="00A6416A">
      <w:pPr>
        <w:pStyle w:val="NoSpacing"/>
      </w:pPr>
    </w:p>
    <w:p w14:paraId="13AECFD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¶¢†¶ªï¶¥Û …Ê¢À, </w:t>
      </w:r>
      <w:r w:rsidRPr="00F80021">
        <w:rPr>
          <w:rFonts w:ascii="BRH Telugu Extra" w:hAnsi="BRH Telugu Extra" w:cs="BRH Telugu Extra"/>
          <w:sz w:val="40"/>
          <w:szCs w:val="40"/>
        </w:rPr>
        <w:tab/>
        <w:t xml:space="preserve">±ÀµÀ†¶¥¶¥Û …Ê¢À, </w:t>
      </w:r>
      <w:r w:rsidRPr="00F80021">
        <w:rPr>
          <w:rFonts w:ascii="BRH Telugu Extra" w:hAnsi="BRH Telugu Extra" w:cs="BRH Telugu Extra"/>
          <w:sz w:val="40"/>
          <w:szCs w:val="40"/>
        </w:rPr>
        <w:tab/>
        <w:t xml:space="preserve">sûµ†Sµ¶¥Û …Ê¢À, </w:t>
      </w:r>
      <w:r w:rsidR="00A6416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lµñ†£gA Vµ Ê¢À, </w:t>
      </w:r>
    </w:p>
    <w:p w14:paraId="3468B59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…±ÀµÀm¸å †Vµ Ê¢À, </w:t>
      </w:r>
      <w:r w:rsidRPr="00F80021">
        <w:rPr>
          <w:rFonts w:ascii="BRH Telugu Extra" w:hAnsi="BRH Telugu Extra" w:cs="BRH Telugu Extra"/>
          <w:sz w:val="40"/>
          <w:szCs w:val="40"/>
        </w:rPr>
        <w:tab/>
        <w:t xml:space="preserve">…lûµ±¸å †Vµ …Ê¢À, </w:t>
      </w:r>
      <w:r w:rsidRPr="00F80021">
        <w:rPr>
          <w:rFonts w:ascii="BRH Telugu Extra" w:hAnsi="BRH Telugu Extra" w:cs="BRH Telugu Extra"/>
          <w:sz w:val="40"/>
          <w:szCs w:val="40"/>
        </w:rPr>
        <w:tab/>
        <w:t xml:space="preserve">°É†¶¢À¶¥Û …Ê¢À, </w:t>
      </w:r>
      <w:r w:rsidR="00A6416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lûµÅ†i¶¥Û …Ê¢À, </w:t>
      </w:r>
    </w:p>
    <w:p w14:paraId="300A2736" w14:textId="77777777" w:rsidR="003034C3" w:rsidRPr="00F80021" w:rsidRDefault="003034C3" w:rsidP="00A6416A">
      <w:pPr>
        <w:pStyle w:val="NoSpacing"/>
      </w:pPr>
    </w:p>
    <w:p w14:paraId="108F0A8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£†¶¥öA Vµ …Ê¢À, </w:t>
      </w:r>
      <w:r w:rsidRPr="00F80021">
        <w:rPr>
          <w:rFonts w:ascii="BRH Telugu Extra" w:hAnsi="BRH Telugu Extra" w:cs="BRH Telugu Extra"/>
          <w:sz w:val="40"/>
          <w:szCs w:val="40"/>
        </w:rPr>
        <w:tab/>
        <w:t xml:space="preserve">¶¢À†¶¬¶¥Û Ê¢À, </w:t>
      </w:r>
      <w:r w:rsidR="00A6416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¶ª´</w:t>
      </w:r>
      <w:r w:rsidRPr="00A35C0D">
        <w:rPr>
          <w:rFonts w:ascii="BRH Telugu Extra" w:hAnsi="BRH Telugu Extra" w:cs="BRH Telugu Extra"/>
          <w:sz w:val="40"/>
          <w:szCs w:val="40"/>
        </w:rPr>
        <w:t>¢À</w:t>
      </w:r>
      <w:r w:rsidR="00E63987" w:rsidRPr="00A35C0D">
        <w:rPr>
          <w:rFonts w:ascii="BRH Devanagari Extra" w:hAnsi="BRH Devanagari Extra" w:cs="BRH Devanagari Extra"/>
          <w:sz w:val="40"/>
          <w:szCs w:val="40"/>
        </w:rPr>
        <w:t>ð</w:t>
      </w:r>
      <w:r w:rsidRPr="00A35C0D">
        <w:rPr>
          <w:rFonts w:ascii="BRH Telugu Extra" w:hAnsi="BRH Telugu Extra" w:cs="BRH Telugu Extra"/>
          <w:sz w:val="40"/>
          <w:szCs w:val="40"/>
        </w:rPr>
        <w:t>£†V</w:t>
      </w:r>
      <w:r w:rsidRPr="00F80021">
        <w:rPr>
          <w:rFonts w:ascii="BRH Telugu Extra" w:hAnsi="BRH Telugu Extra" w:cs="BRH Telugu Extra"/>
          <w:sz w:val="40"/>
          <w:szCs w:val="40"/>
        </w:rPr>
        <w:t>µÛ …Ê¢À,</w:t>
      </w:r>
      <w:r w:rsidR="00A6416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Y¹ß†hµñA Vµ …Ê¢À,</w:t>
      </w:r>
    </w:p>
    <w:p w14:paraId="5A94851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¶ªÃ†¶¥Û Ê¢À, </w:t>
      </w:r>
      <w:r w:rsidR="00A6416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…¶pñ¶ªÃ†¶¥Û …Ê¢À, </w:t>
      </w:r>
      <w:r w:rsidRPr="00F80021">
        <w:rPr>
          <w:rFonts w:ascii="BRH Telugu Extra" w:hAnsi="BRH Telugu Extra" w:cs="BRH Telugu Extra"/>
          <w:sz w:val="40"/>
          <w:szCs w:val="40"/>
        </w:rPr>
        <w:tab/>
        <w:t xml:space="preserve">¾ª†±µA Vµ Ê¢À, </w:t>
      </w:r>
      <w:r w:rsidR="00A6416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…v±ÀµÀ†¶¥Û ¶¢À ,</w:t>
      </w:r>
    </w:p>
    <w:p w14:paraId="0EC269DF" w14:textId="77777777" w:rsidR="003034C3" w:rsidRPr="00F80021" w:rsidRDefault="003034C3" w:rsidP="00A6416A">
      <w:pPr>
        <w:pStyle w:val="NoSpacing"/>
      </w:pPr>
    </w:p>
    <w:p w14:paraId="5364516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…sÀÀhµA †Vµ …Ê¢À, </w:t>
      </w:r>
      <w:r w:rsidRPr="00F80021">
        <w:rPr>
          <w:rFonts w:ascii="BRH Telugu Extra" w:hAnsi="BRH Telugu Extra" w:cs="BRH Telugu Extra"/>
          <w:sz w:val="40"/>
          <w:szCs w:val="40"/>
        </w:rPr>
        <w:tab/>
        <w:t>„¶¢ÀÅ†hµA Vµ,</w:t>
      </w:r>
      <w:r w:rsidR="00A6416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Ê¢À„…±ÀµÀ°µîA …Vµ Ê¢À, </w:t>
      </w:r>
      <w:r w:rsidRPr="00F80021">
        <w:rPr>
          <w:rFonts w:ascii="BRH Telugu Extra" w:hAnsi="BRH Telugu Extra" w:cs="BRH Telugu Extra"/>
          <w:sz w:val="40"/>
          <w:szCs w:val="40"/>
        </w:rPr>
        <w:tab/>
        <w:t xml:space="preserve">„†m¸¶¢À±ÀµÀVµÛ Ê¢À, </w:t>
      </w:r>
    </w:p>
    <w:p w14:paraId="4A948C0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…a¢¸†hµÀ¶¥Û Ê¢À, </w:t>
      </w:r>
      <w:r w:rsidRPr="00F80021">
        <w:rPr>
          <w:rFonts w:ascii="BRH Telugu Extra" w:hAnsi="BRH Telugu Extra" w:cs="BRH Telugu Extra"/>
          <w:sz w:val="40"/>
          <w:szCs w:val="40"/>
        </w:rPr>
        <w:tab/>
        <w:t xml:space="preserve">l¿±¸Ù…±ÀµÀÀhµöA †Vµ Ê¢À, „¶m…£ÀhµñA …Vµ Ê¢À, „†sûµ±ÀµÀA Vµ Ê¢À, </w:t>
      </w:r>
    </w:p>
    <w:p w14:paraId="3FCCC2AF" w14:textId="77777777" w:rsidR="003034C3" w:rsidRPr="00F80021" w:rsidRDefault="003034C3" w:rsidP="00A6416A">
      <w:pPr>
        <w:pStyle w:val="NoSpacing"/>
      </w:pPr>
    </w:p>
    <w:p w14:paraId="2D557AC2"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…¶ªÀSµA †Vµ …Ê¢À, </w:t>
      </w:r>
      <w:r w:rsidRPr="00F80021">
        <w:rPr>
          <w:rFonts w:ascii="BRH Telugu Extra" w:hAnsi="BRH Telugu Extra" w:cs="BRH Telugu Extra"/>
          <w:sz w:val="40"/>
          <w:szCs w:val="40"/>
        </w:rPr>
        <w:tab/>
        <w:t xml:space="preserve">¶¥†±ÀµÀ¶mA Vµ Ê¢À, </w:t>
      </w:r>
      <w:r w:rsidR="00A6416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…¶ªÃ©¸ †Vµ Ê¢À, …¶ªÀl¼†¶mA Vµ Ê¢À || </w:t>
      </w:r>
      <w:r w:rsidRPr="00F80021">
        <w:rPr>
          <w:rFonts w:ascii="Arial" w:hAnsi="Arial" w:cs="Arial"/>
          <w:b/>
          <w:sz w:val="28"/>
          <w:szCs w:val="28"/>
        </w:rPr>
        <w:t>3 (36)</w:t>
      </w:r>
    </w:p>
    <w:p w14:paraId="43532D62" w14:textId="77777777" w:rsidR="003034C3" w:rsidRPr="00F80021" w:rsidRDefault="003034C3" w:rsidP="004C7377">
      <w:pPr>
        <w:pStyle w:val="Subheading-VedaVMSTelugu"/>
        <w:rPr>
          <w:color w:val="auto"/>
        </w:rPr>
      </w:pPr>
    </w:p>
    <w:p w14:paraId="6900D853" w14:textId="77777777" w:rsidR="003034C3" w:rsidRPr="00F80021" w:rsidRDefault="003034C3" w:rsidP="004C7377">
      <w:pPr>
        <w:pStyle w:val="4-Subheading-VedaVMSTelugu"/>
        <w:rPr>
          <w:color w:val="auto"/>
        </w:rPr>
      </w:pPr>
      <w:r w:rsidRPr="00F80021">
        <w:rPr>
          <w:color w:val="auto"/>
        </w:rPr>
        <w:t xml:space="preserve">VµhµÀ±Ðåþæ„¶mÀ¢¸OµB </w:t>
      </w:r>
    </w:p>
    <w:p w14:paraId="6077CC2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H†±µÖþÛ Ê¢À, </w:t>
      </w:r>
      <w:r w:rsidRPr="00F80021">
        <w:rPr>
          <w:rFonts w:ascii="BRH Telugu Extra" w:hAnsi="BRH Telugu Extra" w:cs="BRH Telugu Extra"/>
          <w:sz w:val="40"/>
          <w:szCs w:val="40"/>
        </w:rPr>
        <w:tab/>
        <w:t>…¶ªÃ¶mÅ†h¸ Vµ …Ê¢À,</w:t>
      </w:r>
      <w:r w:rsidRPr="00F80021">
        <w:rPr>
          <w:rFonts w:ascii="BRH Telugu Extra" w:hAnsi="BRH Telugu Extra" w:cs="BRH Telugu Extra"/>
          <w:sz w:val="40"/>
          <w:szCs w:val="40"/>
        </w:rPr>
        <w:tab/>
        <w:t>¶p†±ÀµÀ¶¥Û …Ê¢À,</w:t>
      </w:r>
      <w:r w:rsidRPr="00F80021">
        <w:rPr>
          <w:rFonts w:ascii="BRH Telugu Extra" w:hAnsi="BRH Telugu Extra" w:cs="BRH Telugu Extra"/>
          <w:sz w:val="40"/>
          <w:szCs w:val="40"/>
        </w:rPr>
        <w:tab/>
      </w:r>
      <w:r w:rsidR="004C7377"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±µ†¶ª¶¥Û Ê¢À, </w:t>
      </w:r>
    </w:p>
    <w:p w14:paraId="6EE0ED5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…¶TÅ</w:t>
      </w:r>
      <w:r w:rsidR="004C7377" w:rsidRPr="00F80021">
        <w:rPr>
          <w:rFonts w:ascii="BRH Telugu Extra" w:hAnsi="BRH Telugu Extra" w:cs="BRH Telugu Extra"/>
          <w:sz w:val="40"/>
          <w:szCs w:val="40"/>
        </w:rPr>
        <w:t xml:space="preserve">hµA †Vµ …Ê¢À, </w:t>
      </w:r>
      <w:r w:rsidR="004C7377" w:rsidRPr="00F80021">
        <w:rPr>
          <w:rFonts w:ascii="BRH Telugu Extra" w:hAnsi="BRH Telugu Extra" w:cs="BRH Telugu Extra"/>
          <w:sz w:val="40"/>
          <w:szCs w:val="40"/>
        </w:rPr>
        <w:tab/>
        <w:t>¶¢À†lûµÀ Vµ …Ê¢À</w:t>
      </w:r>
      <w:r w:rsidRPr="00F80021">
        <w:rPr>
          <w:rFonts w:ascii="BRH Telugu Extra" w:hAnsi="BRH Telugu Extra" w:cs="BRH Telugu Extra"/>
          <w:sz w:val="40"/>
          <w:szCs w:val="40"/>
        </w:rPr>
        <w:t xml:space="preserve">, </w:t>
      </w:r>
      <w:r w:rsidR="004C7377"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ab/>
        <w:t xml:space="preserve">¶ª†S¼è¶¥Û …Ê¢À, </w:t>
      </w:r>
      <w:r w:rsidRPr="00F80021">
        <w:rPr>
          <w:rFonts w:ascii="BRH Telugu Extra" w:hAnsi="BRH Telugu Extra" w:cs="BRH Telugu Extra"/>
          <w:sz w:val="40"/>
          <w:szCs w:val="40"/>
        </w:rPr>
        <w:tab/>
        <w:t xml:space="preserve">¶ª†¾pi¶¥Û Ê¢À, </w:t>
      </w:r>
    </w:p>
    <w:p w14:paraId="45FEA46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…OµÅ»¨†¶¥Û …Ê¢À, </w:t>
      </w:r>
      <w:r w:rsidRPr="00F80021">
        <w:rPr>
          <w:rFonts w:ascii="BRH Telugu Extra" w:hAnsi="BRH Telugu Extra" w:cs="BRH Telugu Extra"/>
          <w:sz w:val="40"/>
          <w:szCs w:val="40"/>
        </w:rPr>
        <w:tab/>
        <w:t xml:space="preserve">¶¢Å†»¨à¶¥Û …Ê¢À, </w:t>
      </w:r>
      <w:r w:rsidR="008E62A1"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ËYÇ†hµñA Vµ …¶¢À, </w:t>
      </w:r>
      <w:r w:rsidRPr="00F80021">
        <w:rPr>
          <w:rFonts w:ascii="BRH Telugu Extra" w:hAnsi="BRH Telugu Extra" w:cs="BRH Telugu Extra"/>
          <w:sz w:val="40"/>
          <w:szCs w:val="40"/>
        </w:rPr>
        <w:tab/>
        <w:t>N†l¼ílûµïA Vµ Ê¢À ,</w:t>
      </w:r>
    </w:p>
    <w:p w14:paraId="54F7113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…±µ±ÀÀ†¶¥Û …Ê¢À, </w:t>
      </w:r>
      <w:r w:rsidRPr="00F80021">
        <w:rPr>
          <w:rFonts w:ascii="BRH Telugu Extra" w:hAnsi="BRH Telugu Extra" w:cs="BRH Telugu Extra"/>
          <w:sz w:val="40"/>
          <w:szCs w:val="40"/>
        </w:rPr>
        <w:tab/>
        <w:t xml:space="preserve">±¸†±ÀµÀ¶¥Û Ê¢À, </w:t>
      </w:r>
      <w:r w:rsidR="008E62A1"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…¶pÁ¶¨àA †Vµ …Ê¢À, </w:t>
      </w:r>
      <w:r w:rsidRPr="00F80021">
        <w:rPr>
          <w:rFonts w:ascii="BRH Telugu Extra" w:hAnsi="BRH Telugu Extra" w:cs="BRH Telugu Extra"/>
          <w:sz w:val="40"/>
          <w:szCs w:val="40"/>
        </w:rPr>
        <w:tab/>
        <w:t>¶pÁ†»¨à¶¥Û Ê¢À,</w:t>
      </w:r>
    </w:p>
    <w:p w14:paraId="255C2B1F" w14:textId="77777777" w:rsidR="003034C3" w:rsidRPr="00F80021" w:rsidRDefault="003034C3" w:rsidP="009A7BF7">
      <w:pPr>
        <w:pStyle w:val="NoSpacing"/>
      </w:pPr>
    </w:p>
    <w:p w14:paraId="5BEF0A5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…£sûµÀ †Vµ Ê¢À, </w:t>
      </w:r>
      <w:r w:rsidRPr="00F80021">
        <w:rPr>
          <w:rFonts w:ascii="BRH Telugu Extra" w:hAnsi="BRH Telugu Extra" w:cs="BRH Telugu Extra"/>
          <w:sz w:val="40"/>
          <w:szCs w:val="40"/>
        </w:rPr>
        <w:tab/>
        <w:t xml:space="preserve">…¶pñsûµÀ †Vµ Ê¢À, </w:t>
      </w:r>
      <w:r w:rsidR="009A7BF7"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…s¶¬À †Vµ …Ê¢À, </w:t>
      </w:r>
      <w:r w:rsidRPr="00F80021">
        <w:rPr>
          <w:rFonts w:ascii="BRH Telugu Extra" w:hAnsi="BRH Telugu Extra" w:cs="BRH Telugu Extra"/>
          <w:sz w:val="40"/>
          <w:szCs w:val="40"/>
        </w:rPr>
        <w:tab/>
        <w:t>sûµÃ†±ÀµÀ¶¥Û Ê¢À,</w:t>
      </w:r>
    </w:p>
    <w:p w14:paraId="7C6BBF4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…¶pÁ¹±µäA †Vµ Ê¢À, </w:t>
      </w:r>
      <w:r w:rsidRPr="00F80021">
        <w:rPr>
          <w:rFonts w:ascii="BRH Telugu Extra" w:hAnsi="BRH Telugu Extra" w:cs="BRH Telugu Extra"/>
          <w:sz w:val="40"/>
          <w:szCs w:val="40"/>
        </w:rPr>
        <w:tab/>
        <w:t>…¶pÁ¹±µä†hµ±µA …Vµ Ê¢À</w:t>
      </w:r>
      <w:r w:rsidR="009A7BF7"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„†°ºi¶¥Û …Ê¢À, </w:t>
      </w:r>
      <w:r w:rsidRPr="00F80021">
        <w:rPr>
          <w:rFonts w:ascii="BRH Telugu Extra" w:hAnsi="BRH Telugu Extra" w:cs="BRH Telugu Extra"/>
          <w:sz w:val="40"/>
          <w:szCs w:val="40"/>
        </w:rPr>
        <w:tab/>
        <w:t>OµÃ†±ÀµÀ¢¸…¶¥Û Ê¢À,</w:t>
      </w:r>
    </w:p>
    <w:p w14:paraId="4C952E27" w14:textId="77777777" w:rsidR="003034C3" w:rsidRPr="00F80021" w:rsidRDefault="003034C3" w:rsidP="009A7BF7">
      <w:pPr>
        <w:pStyle w:val="NoSpacing"/>
      </w:pPr>
    </w:p>
    <w:p w14:paraId="12186CA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„†¶méA …Vµ Ê¢À, </w:t>
      </w:r>
      <w:r w:rsidRPr="00F80021">
        <w:rPr>
          <w:rFonts w:ascii="BRH Telugu Extra" w:hAnsi="BRH Telugu Extra" w:cs="BRH Telugu Extra"/>
          <w:sz w:val="40"/>
          <w:szCs w:val="40"/>
        </w:rPr>
        <w:tab/>
        <w:t xml:space="preserve">„†°µÀVµÛ Ê¢À, </w:t>
      </w:r>
      <w:r w:rsidRPr="00F80021">
        <w:rPr>
          <w:rFonts w:ascii="BRH Telugu Extra" w:hAnsi="BRH Telugu Extra" w:cs="BRH Telugu Extra"/>
          <w:sz w:val="40"/>
          <w:szCs w:val="40"/>
        </w:rPr>
        <w:tab/>
      </w:r>
      <w:r w:rsidR="009A7BF7"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…¤ñ¶¬†±ÀµÀ¶¥Û …Ê¢À, </w:t>
      </w:r>
      <w:r w:rsidRPr="00F80021">
        <w:rPr>
          <w:rFonts w:ascii="BRH Telugu Extra" w:hAnsi="BRH Telugu Extra" w:cs="BRH Telugu Extra"/>
          <w:sz w:val="40"/>
          <w:szCs w:val="40"/>
        </w:rPr>
        <w:tab/>
        <w:t xml:space="preserve">±ÀµÀ‡¢¸¶¥Û …Ê¢À, </w:t>
      </w:r>
    </w:p>
    <w:p w14:paraId="4E0D1E6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¶¢Ã‡©¸¶¥Û …Ê¢À, </w:t>
      </w:r>
      <w:r w:rsidRPr="00F80021">
        <w:rPr>
          <w:rFonts w:ascii="BRH Telugu Extra" w:hAnsi="BRH Telugu Extra" w:cs="BRH Telugu Extra"/>
          <w:sz w:val="40"/>
          <w:szCs w:val="40"/>
        </w:rPr>
        <w:tab/>
        <w:t xml:space="preserve">i‡v¹¶¥Û Ê¢À, </w:t>
      </w:r>
      <w:r w:rsidRPr="00F80021">
        <w:rPr>
          <w:rFonts w:ascii="BRH Telugu Extra" w:hAnsi="BRH Telugu Extra" w:cs="BRH Telugu Extra"/>
          <w:sz w:val="40"/>
          <w:szCs w:val="40"/>
        </w:rPr>
        <w:tab/>
      </w:r>
      <w:r w:rsidR="009A7BF7"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…¶¢ÀÀl³S¸†¶¥Û Ê¢À, </w:t>
      </w:r>
      <w:r w:rsidRPr="00F80021">
        <w:rPr>
          <w:rFonts w:ascii="BRH Telugu Extra" w:hAnsi="BRH Telugu Extra" w:cs="BRH Telugu Extra"/>
          <w:sz w:val="40"/>
          <w:szCs w:val="40"/>
        </w:rPr>
        <w:tab/>
        <w:t xml:space="preserve">…P‡v¹ö¶¥Û Ê¢À, </w:t>
      </w:r>
    </w:p>
    <w:p w14:paraId="685355AA" w14:textId="77777777" w:rsidR="003034C3" w:rsidRPr="00F80021" w:rsidRDefault="003034C3" w:rsidP="009A7BF7">
      <w:pPr>
        <w:pStyle w:val="NoSpacing"/>
      </w:pPr>
    </w:p>
    <w:p w14:paraId="600A403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…SÐlûµÃ‡¶¢Ã¶¥Û Ê¢À, …¶¢À¶ªÀ‡±¸¶¥Û Ê¢À, </w:t>
      </w:r>
      <w:r w:rsidR="009A7BF7"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…»pñ±ÀµÀ†UØ¶¢…¶¥Û Ê¢À</w:t>
      </w:r>
      <w:r w:rsidRPr="00F80021">
        <w:rPr>
          <w:rFonts w:ascii="BRH Telugu Extra" w:hAnsi="BRH Telugu Extra" w:cs="BRH Telugu Extra"/>
          <w:sz w:val="40"/>
          <w:szCs w:val="40"/>
        </w:rPr>
        <w:tab/>
        <w:t>„†g¶¢¶¥Û Ê¢À,</w:t>
      </w:r>
    </w:p>
    <w:p w14:paraId="044E2F36"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…¥¹ï¶¢Ã‡O¸¶¥Û Ê¢À, …o¢¸‡±¸¶¥Û Ê¢À || </w:t>
      </w:r>
      <w:r w:rsidRPr="00F80021">
        <w:rPr>
          <w:rFonts w:ascii="Arial" w:hAnsi="Arial" w:cs="Arial"/>
          <w:b/>
          <w:sz w:val="28"/>
          <w:szCs w:val="28"/>
        </w:rPr>
        <w:t>4 (38)</w:t>
      </w:r>
    </w:p>
    <w:p w14:paraId="4675EB0E" w14:textId="77777777" w:rsidR="00123D88" w:rsidRPr="00F80021" w:rsidRDefault="00123D88" w:rsidP="003034C3">
      <w:pPr>
        <w:autoSpaceDE w:val="0"/>
        <w:autoSpaceDN w:val="0"/>
        <w:adjustRightInd w:val="0"/>
        <w:spacing w:after="0" w:line="240" w:lineRule="auto"/>
        <w:rPr>
          <w:rFonts w:ascii="Arial" w:hAnsi="Arial" w:cs="Arial"/>
          <w:b/>
          <w:sz w:val="28"/>
          <w:szCs w:val="28"/>
        </w:rPr>
      </w:pPr>
    </w:p>
    <w:p w14:paraId="34C75A05" w14:textId="77777777" w:rsidR="00123D88" w:rsidRPr="00F80021" w:rsidRDefault="00123D88" w:rsidP="003034C3">
      <w:pPr>
        <w:autoSpaceDE w:val="0"/>
        <w:autoSpaceDN w:val="0"/>
        <w:adjustRightInd w:val="0"/>
        <w:spacing w:after="0" w:line="240" w:lineRule="auto"/>
        <w:rPr>
          <w:rFonts w:ascii="Arial" w:hAnsi="Arial" w:cs="Arial"/>
          <w:b/>
          <w:sz w:val="28"/>
          <w:szCs w:val="28"/>
        </w:rPr>
      </w:pPr>
    </w:p>
    <w:p w14:paraId="5ED534CD" w14:textId="77777777" w:rsidR="00123D88" w:rsidRPr="00F80021" w:rsidRDefault="00123D88" w:rsidP="003034C3">
      <w:pPr>
        <w:autoSpaceDE w:val="0"/>
        <w:autoSpaceDN w:val="0"/>
        <w:adjustRightInd w:val="0"/>
        <w:spacing w:after="0" w:line="240" w:lineRule="auto"/>
        <w:rPr>
          <w:rFonts w:ascii="Arial" w:hAnsi="Arial" w:cs="Arial"/>
          <w:b/>
          <w:sz w:val="28"/>
          <w:szCs w:val="28"/>
        </w:rPr>
      </w:pPr>
    </w:p>
    <w:p w14:paraId="34578526" w14:textId="77777777" w:rsidR="00123D88" w:rsidRPr="00F80021" w:rsidRDefault="00123D88" w:rsidP="003034C3">
      <w:pPr>
        <w:autoSpaceDE w:val="0"/>
        <w:autoSpaceDN w:val="0"/>
        <w:adjustRightInd w:val="0"/>
        <w:spacing w:after="0" w:line="240" w:lineRule="auto"/>
        <w:rPr>
          <w:rFonts w:ascii="Arial" w:hAnsi="Arial" w:cs="Arial"/>
          <w:b/>
          <w:sz w:val="28"/>
          <w:szCs w:val="28"/>
        </w:rPr>
      </w:pPr>
    </w:p>
    <w:p w14:paraId="1C9BD321" w14:textId="77777777" w:rsidR="003034C3" w:rsidRPr="00F80021" w:rsidRDefault="003034C3" w:rsidP="00032135">
      <w:pPr>
        <w:pStyle w:val="NoSpacing"/>
      </w:pPr>
    </w:p>
    <w:p w14:paraId="20FF680A" w14:textId="77777777" w:rsidR="003034C3" w:rsidRPr="00F80021" w:rsidRDefault="003034C3" w:rsidP="00032135">
      <w:pPr>
        <w:pStyle w:val="4-Subheading-VedaVMSTelugu"/>
        <w:rPr>
          <w:color w:val="auto"/>
        </w:rPr>
      </w:pPr>
      <w:r w:rsidRPr="00F80021">
        <w:rPr>
          <w:color w:val="auto"/>
        </w:rPr>
        <w:lastRenderedPageBreak/>
        <w:t xml:space="preserve">¶pcÛÈ¢Ã„¶mÀ¢¸OµB </w:t>
      </w:r>
    </w:p>
    <w:p w14:paraId="0147135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C¥¹î †Vµ …Ê¢À, </w:t>
      </w:r>
      <w:r w:rsidRPr="00F80021">
        <w:rPr>
          <w:rFonts w:ascii="BRH Telugu Extra" w:hAnsi="BRH Telugu Extra" w:cs="BRH Telugu Extra"/>
          <w:sz w:val="40"/>
          <w:szCs w:val="40"/>
        </w:rPr>
        <w:tab/>
        <w:t xml:space="preserve">¶¢ÀÅ†iåO¸ Vµ Ê¢À, </w:t>
      </w:r>
      <w:r w:rsidR="00032135"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…S¼±µ†±ÀµÀ¶¥Û …Ê¢À, </w:t>
      </w:r>
      <w:r w:rsidRPr="00F80021">
        <w:rPr>
          <w:rFonts w:ascii="BRH Telugu Extra" w:hAnsi="BRH Telugu Extra" w:cs="BRH Telugu Extra"/>
          <w:sz w:val="40"/>
          <w:szCs w:val="40"/>
        </w:rPr>
        <w:tab/>
        <w:t xml:space="preserve">¶p†±µöh¸¶¥Û …Ê¢À, </w:t>
      </w:r>
    </w:p>
    <w:p w14:paraId="1EBCA91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»ª†Oµh¸¶¥Û …Ê¢À, </w:t>
      </w:r>
      <w:r w:rsidRPr="00F80021">
        <w:rPr>
          <w:rFonts w:ascii="BRH Telugu Extra" w:hAnsi="BRH Telugu Extra" w:cs="BRH Telugu Extra"/>
          <w:sz w:val="40"/>
          <w:szCs w:val="40"/>
        </w:rPr>
        <w:tab/>
        <w:t xml:space="preserve">¶¢…¶m¶ªê†hµ±ÀµÀ¶¥Û …Ê¢À, </w:t>
      </w:r>
      <w:r w:rsidRPr="00F80021">
        <w:rPr>
          <w:rFonts w:ascii="BRH Telugu Extra" w:hAnsi="BRH Telugu Extra" w:cs="BRH Telugu Extra"/>
          <w:sz w:val="40"/>
          <w:szCs w:val="40"/>
        </w:rPr>
        <w:tab/>
        <w:t>»¬†±µgïA …Vµ Ê¢À, „†±ÀµÀ¶¥Û …Ê¢À ,</w:t>
      </w:r>
    </w:p>
    <w:p w14:paraId="46AEFC8B" w14:textId="77777777" w:rsidR="003034C3" w:rsidRPr="00F80021" w:rsidRDefault="003034C3" w:rsidP="00032135">
      <w:pPr>
        <w:pStyle w:val="NoSpacing"/>
      </w:pPr>
    </w:p>
    <w:p w14:paraId="421B402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¾ª†¶ªA Vµ …Ê¢À, </w:t>
      </w:r>
      <w:r w:rsidRPr="00F80021">
        <w:rPr>
          <w:rFonts w:ascii="BRH Telugu Extra" w:hAnsi="BRH Telugu Extra" w:cs="BRH Telugu Extra"/>
          <w:sz w:val="40"/>
          <w:szCs w:val="40"/>
        </w:rPr>
        <w:tab/>
        <w:t xml:space="preserve">hµñ†¶pÁ¶¥Û Ê¢À, </w:t>
      </w:r>
      <w:r w:rsidRPr="00F80021">
        <w:rPr>
          <w:rFonts w:ascii="BRH Telugu Extra" w:hAnsi="BRH Telugu Extra" w:cs="BRH Telugu Extra"/>
          <w:sz w:val="40"/>
          <w:szCs w:val="40"/>
        </w:rPr>
        <w:tab/>
      </w:r>
      <w:r w:rsidR="00032135"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…¥¹ï¶¢ÀA †Vµ Ê¢À, </w:t>
      </w:r>
      <w:r w:rsidRPr="00F80021">
        <w:rPr>
          <w:rFonts w:ascii="BRH Telugu Extra" w:hAnsi="BRH Telugu Extra" w:cs="BRH Telugu Extra"/>
          <w:sz w:val="40"/>
          <w:szCs w:val="40"/>
        </w:rPr>
        <w:tab/>
        <w:t>…vÑ¶¬A †Vµ …Ê¢À,</w:t>
      </w:r>
    </w:p>
    <w:p w14:paraId="2A788CE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„S¼é†¶¥Û …¶¢À, </w:t>
      </w:r>
      <w:r w:rsidRPr="00F80021">
        <w:rPr>
          <w:rFonts w:ascii="BRH Telugu Extra" w:hAnsi="BRH Telugu Extra" w:cs="BRH Telugu Extra"/>
          <w:sz w:val="40"/>
          <w:szCs w:val="40"/>
        </w:rPr>
        <w:tab/>
        <w:t xml:space="preserve">D†¶p¶¥Û Ê¢À, </w:t>
      </w:r>
      <w:r w:rsidR="00032135"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…¤±µÀ†lûµ¶¥Û …¶¢À, </w:t>
      </w:r>
      <w:r w:rsidR="00032135"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ab/>
        <w:t xml:space="preserve">M†¶¨lûµ±ÀµÀ¶¥Û Ê¢À, </w:t>
      </w:r>
    </w:p>
    <w:p w14:paraId="6DC356DB" w14:textId="77777777" w:rsidR="003034C3" w:rsidRPr="00F80021" w:rsidRDefault="003034C3" w:rsidP="00032135">
      <w:pPr>
        <w:pStyle w:val="NoSpacing"/>
      </w:pPr>
    </w:p>
    <w:p w14:paraId="79E80BF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OµÅ¶¨à…¶pVµïA †Vµ Ê¢À, </w:t>
      </w:r>
      <w:r w:rsidRPr="00F80021">
        <w:rPr>
          <w:rFonts w:ascii="BRH Telugu Extra" w:hAnsi="BRH Telugu Extra" w:cs="BRH Telugu Extra"/>
          <w:sz w:val="40"/>
          <w:szCs w:val="40"/>
        </w:rPr>
        <w:tab/>
        <w:t xml:space="preserve">„OµÅ¶¨à…¶pVµïA †Vµ Ê¢À, </w:t>
      </w:r>
    </w:p>
    <w:p w14:paraId="561EE41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…S¸ñA±ÀµÃ†¶¥Û Ê¢À,</w:t>
      </w:r>
      <w:r w:rsidR="00D30C5F"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…¶p¶¥†¶¢ D…±µg¸ï†¶¥Û …±ÀµÀYÉß†¶m Oµvêm¸åA, </w:t>
      </w:r>
    </w:p>
    <w:p w14:paraId="7A21CBA1" w14:textId="77777777" w:rsidR="003034C3" w:rsidRPr="00F80021" w:rsidRDefault="00587E70" w:rsidP="003034C3">
      <w:pPr>
        <w:autoSpaceDE w:val="0"/>
        <w:autoSpaceDN w:val="0"/>
        <w:adjustRightInd w:val="0"/>
        <w:spacing w:after="0" w:line="240" w:lineRule="auto"/>
        <w:rPr>
          <w:rFonts w:ascii="BRH Telugu Extra" w:hAnsi="BRH Telugu Extra" w:cs="BRH Telugu Extra"/>
          <w:sz w:val="40"/>
          <w:szCs w:val="40"/>
        </w:rPr>
      </w:pPr>
      <w:r w:rsidRPr="00F80021">
        <w:rPr>
          <w:rFonts w:ascii="BRH Devanagari Extra" w:hAnsi="BRH Devanagari Extra" w:cs="BRH Devanagari Extra"/>
          <w:sz w:val="40"/>
          <w:szCs w:val="40"/>
        </w:rPr>
        <w:t>ð</w:t>
      </w:r>
      <w:r w:rsidR="003034C3" w:rsidRPr="00F80021">
        <w:rPr>
          <w:rFonts w:ascii="BRH Telugu Extra" w:hAnsi="BRH Telugu Extra" w:cs="BRH Telugu Extra"/>
          <w:sz w:val="40"/>
          <w:szCs w:val="40"/>
        </w:rPr>
        <w:t xml:space="preserve">…£hµåA †Vµ …Ê¢À, </w:t>
      </w:r>
      <w:r w:rsidR="003034C3" w:rsidRPr="00F80021">
        <w:rPr>
          <w:rFonts w:ascii="BRH Telugu Extra" w:hAnsi="BRH Telugu Extra" w:cs="BRH Telugu Extra"/>
          <w:sz w:val="40"/>
          <w:szCs w:val="40"/>
        </w:rPr>
        <w:tab/>
        <w:t xml:space="preserve">£†iå¶¥Û Ê¢À, </w:t>
      </w:r>
      <w:r w:rsidR="003034C3" w:rsidRPr="00F80021">
        <w:rPr>
          <w:rFonts w:ascii="BRH Telugu Extra" w:hAnsi="BRH Telugu Extra" w:cs="BRH Telugu Extra"/>
          <w:sz w:val="40"/>
          <w:szCs w:val="40"/>
        </w:rPr>
        <w:tab/>
        <w:t xml:space="preserve">…sûµÃhµA †Vµ …Ê¢À, </w:t>
      </w:r>
      <w:r w:rsidR="00FD112B" w:rsidRPr="00F80021">
        <w:rPr>
          <w:rFonts w:ascii="BRH Telugu Extra" w:hAnsi="BRH Telugu Extra" w:cs="BRH Telugu Extra"/>
          <w:sz w:val="40"/>
          <w:szCs w:val="40"/>
        </w:rPr>
        <w:t xml:space="preserve">      </w:t>
      </w:r>
      <w:r w:rsidR="003034C3" w:rsidRPr="00F80021">
        <w:rPr>
          <w:rFonts w:ascii="BRH Telugu Extra" w:hAnsi="BRH Telugu Extra" w:cs="BRH Telugu Extra"/>
          <w:sz w:val="40"/>
          <w:szCs w:val="40"/>
        </w:rPr>
        <w:t xml:space="preserve">sûµÃ†i¶¥Û …Ê¢À, </w:t>
      </w:r>
    </w:p>
    <w:p w14:paraId="7D8DC7E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 Vµ Ê¢À, </w:t>
      </w:r>
      <w:r w:rsidRPr="00F80021">
        <w:rPr>
          <w:rFonts w:ascii="BRH Telugu Extra" w:hAnsi="BRH Telugu Extra" w:cs="BRH Telugu Extra"/>
          <w:sz w:val="40"/>
          <w:szCs w:val="40"/>
        </w:rPr>
        <w:tab/>
        <w:t xml:space="preserve">¶¢…¶ªi†¶¥Û …Ê¢À, </w:t>
      </w:r>
      <w:r w:rsidRPr="00F80021">
        <w:rPr>
          <w:rFonts w:ascii="BRH Telugu Extra" w:hAnsi="BRH Telugu Extra" w:cs="BRH Telugu Extra"/>
          <w:sz w:val="40"/>
          <w:szCs w:val="40"/>
        </w:rPr>
        <w:tab/>
        <w:t xml:space="preserve">Oµ†±µî Vµ …Ê¢À, </w:t>
      </w:r>
      <w:r w:rsidR="00FD112B"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¶¥†Oºå…¶¥Û Ê¢À,</w:t>
      </w:r>
    </w:p>
    <w:p w14:paraId="433C241E" w14:textId="77777777" w:rsidR="003034C3" w:rsidRPr="00F80021" w:rsidRDefault="003034C3" w:rsidP="00FD112B">
      <w:pPr>
        <w:pStyle w:val="NoSpacing"/>
      </w:pPr>
    </w:p>
    <w:p w14:paraId="75427C52"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„†±µæ¶¥Û …¶¢À,</w:t>
      </w:r>
      <w:r w:rsidR="00FD112B"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J†¶¢À¶¥Û …¶¢À, </w:t>
      </w:r>
      <w:r w:rsidR="00FD112B"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E†i¶¥Û …Ê¢À, </w:t>
      </w:r>
      <w:r w:rsidR="00FD112B"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Sµ†i¶¥Û Ê¢À || </w:t>
      </w:r>
      <w:r w:rsidRPr="00F80021">
        <w:rPr>
          <w:rFonts w:ascii="Arial" w:hAnsi="Arial" w:cs="Arial"/>
          <w:b/>
          <w:sz w:val="28"/>
          <w:szCs w:val="28"/>
        </w:rPr>
        <w:t>5 (32)</w:t>
      </w:r>
    </w:p>
    <w:p w14:paraId="12A8456F" w14:textId="77777777" w:rsidR="003034C3" w:rsidRPr="00F80021" w:rsidRDefault="003034C3" w:rsidP="00EA64F9">
      <w:pPr>
        <w:pStyle w:val="NoSpacing"/>
      </w:pPr>
    </w:p>
    <w:p w14:paraId="5C7C7FAD" w14:textId="77777777" w:rsidR="003034C3" w:rsidRPr="00F80021" w:rsidRDefault="003034C3" w:rsidP="00EA64F9">
      <w:pPr>
        <w:pStyle w:val="4-Subheading-VedaVMSTelugu"/>
        <w:rPr>
          <w:color w:val="auto"/>
        </w:rPr>
      </w:pPr>
      <w:r w:rsidRPr="00F80021">
        <w:rPr>
          <w:color w:val="auto"/>
        </w:rPr>
        <w:t>¶¨©Ò„¶mÀ¢¸OµB</w:t>
      </w:r>
    </w:p>
    <w:p w14:paraId="2F3AED3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…CS¼é†¶¥Û …¶¢À E†¶mçò¶¥Û …Ê¢À, </w:t>
      </w:r>
      <w:r w:rsidRPr="00F80021">
        <w:rPr>
          <w:rFonts w:ascii="BRH Telugu Extra" w:hAnsi="BRH Telugu Extra" w:cs="BRH Telugu Extra"/>
          <w:sz w:val="40"/>
          <w:szCs w:val="40"/>
        </w:rPr>
        <w:tab/>
        <w:t xml:space="preserve">«Ò†¶¢À¶¥Û …¶¢À E†¶mçò¶¥Û Ê¢À, </w:t>
      </w:r>
    </w:p>
    <w:p w14:paraId="02AAF08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¶ª…£h¸ †Vµ …¶¢À E†¶mçò¶¥Û …Ê¢À, </w:t>
      </w:r>
      <w:r w:rsidRPr="00F80021">
        <w:rPr>
          <w:rFonts w:ascii="BRH Telugu Extra" w:hAnsi="BRH Telugu Extra" w:cs="BRH Telugu Extra"/>
          <w:sz w:val="40"/>
          <w:szCs w:val="40"/>
        </w:rPr>
        <w:tab/>
        <w:t xml:space="preserve">¶ª†±µ¶ªöj Vµ …¶¢À E†¶mçò¶¥Û Ê¢À, </w:t>
      </w:r>
    </w:p>
    <w:p w14:paraId="72DA68E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…¶pÁ¹©¸ †Vµ …¶¢À E†¶mçò¶¥Û …Ê¢À, </w:t>
      </w:r>
      <w:r w:rsidRPr="00F80021">
        <w:rPr>
          <w:rFonts w:ascii="BRH Telugu Extra" w:hAnsi="BRH Telugu Extra" w:cs="BRH Telugu Extra"/>
          <w:sz w:val="40"/>
          <w:szCs w:val="40"/>
        </w:rPr>
        <w:tab/>
        <w:t xml:space="preserve">sÅ…¶¬¶ªê†i¶¥Û …¶¢À E†¶mçò¶¥Û Ê¢À, </w:t>
      </w:r>
    </w:p>
    <w:p w14:paraId="3FF8059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…£Àhµñ†¶¥Û …¶¢À E†¶mçò¶¥Û …Ê¢À, </w:t>
      </w:r>
      <w:r w:rsidRPr="00F80021">
        <w:rPr>
          <w:rFonts w:ascii="BRH Telugu Extra" w:hAnsi="BRH Telugu Extra" w:cs="BRH Telugu Extra"/>
          <w:sz w:val="40"/>
          <w:szCs w:val="40"/>
        </w:rPr>
        <w:tab/>
        <w:t>¶¢†±µÀg¶¥Û …¶¢À E†¶mçò¶¥Û …Ê¢À,</w:t>
      </w:r>
    </w:p>
    <w:p w14:paraId="28FA88BC" w14:textId="77777777" w:rsidR="003034C3" w:rsidRDefault="003034C3" w:rsidP="00433D3F">
      <w:pPr>
        <w:pStyle w:val="NoSpacing"/>
      </w:pPr>
    </w:p>
    <w:p w14:paraId="2E5C4DD8" w14:textId="77777777" w:rsidR="0018594E" w:rsidRDefault="0018594E" w:rsidP="00433D3F">
      <w:pPr>
        <w:pStyle w:val="NoSpacing"/>
      </w:pPr>
    </w:p>
    <w:p w14:paraId="26231E21" w14:textId="77777777" w:rsidR="0018594E" w:rsidRDefault="0018594E" w:rsidP="00433D3F">
      <w:pPr>
        <w:pStyle w:val="NoSpacing"/>
      </w:pPr>
    </w:p>
    <w:p w14:paraId="2C47967B" w14:textId="77777777" w:rsidR="0018594E" w:rsidRPr="00F80021" w:rsidRDefault="0018594E" w:rsidP="00433D3F">
      <w:pPr>
        <w:pStyle w:val="NoSpacing"/>
      </w:pPr>
    </w:p>
    <w:p w14:paraId="5164B2E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hµö†©¸à Vµ …¶¢À E†¶mçò¶¥Û Ê¢À, </w:t>
      </w:r>
      <w:r w:rsidRPr="00F80021">
        <w:rPr>
          <w:rFonts w:ascii="BRH Telugu Extra" w:hAnsi="BRH Telugu Extra" w:cs="BRH Telugu Extra"/>
          <w:sz w:val="40"/>
          <w:szCs w:val="40"/>
        </w:rPr>
        <w:tab/>
        <w:t xml:space="preserve">…lû¸h¸ †Vµ …¶¢À E†¶mçò¶¥Û …Ê¢À, </w:t>
      </w:r>
    </w:p>
    <w:p w14:paraId="1F2FB63D" w14:textId="77777777" w:rsidR="003034C3" w:rsidRPr="00F80021" w:rsidRDefault="00433D3F"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£†¶¨Àä¶¥Û …¶¢À E†¶mçò¶¥Û …Ê¢À</w:t>
      </w:r>
      <w:r w:rsidR="003034C3" w:rsidRPr="00F80021">
        <w:rPr>
          <w:rFonts w:ascii="BRH Telugu Extra" w:hAnsi="BRH Telugu Extra" w:cs="BRH Telugu Extra"/>
          <w:sz w:val="40"/>
          <w:szCs w:val="40"/>
        </w:rPr>
        <w:t xml:space="preserve">, </w:t>
      </w:r>
      <w:r w:rsidR="003034C3" w:rsidRPr="00F80021">
        <w:rPr>
          <w:rFonts w:ascii="BRH Telugu Extra" w:hAnsi="BRH Telugu Extra" w:cs="BRH Telugu Extra"/>
          <w:sz w:val="40"/>
          <w:szCs w:val="40"/>
        </w:rPr>
        <w:tab/>
        <w:t xml:space="preserve">„¦ö†mÓ Vµ …¶¢À E†¶mçò¶¥Û Ê¢À, </w:t>
      </w:r>
    </w:p>
    <w:p w14:paraId="046EFABC" w14:textId="77777777" w:rsidR="003034C3" w:rsidRPr="00F80021" w:rsidRDefault="003034C3" w:rsidP="00433D3F">
      <w:pPr>
        <w:pStyle w:val="NoSpacing"/>
      </w:pPr>
    </w:p>
    <w:p w14:paraId="3095B71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w:t>
      </w:r>
      <w:r w:rsidR="00433D3F" w:rsidRPr="00F80021">
        <w:rPr>
          <w:rFonts w:ascii="BRH Telugu Extra" w:hAnsi="BRH Telugu Extra" w:cs="BRH Telugu Extra"/>
          <w:sz w:val="40"/>
          <w:szCs w:val="40"/>
        </w:rPr>
        <w:t xml:space="preserve">±µÀ†hµ¶¥Û …¶¢À E†¶mçò¶¥Û …Ê¢À,  </w:t>
      </w:r>
      <w:r w:rsidRPr="00F80021">
        <w:rPr>
          <w:rFonts w:ascii="BRH Telugu Extra" w:hAnsi="BRH Telugu Extra" w:cs="BRH Telugu Extra"/>
          <w:sz w:val="40"/>
          <w:szCs w:val="40"/>
        </w:rPr>
        <w:t xml:space="preserve">£†Ê¥ö Vµ Ê¢À, …lÉ¢¸ E†¶mçò¶¥Û Ê¢À, </w:t>
      </w:r>
      <w:r w:rsidRPr="00F80021">
        <w:rPr>
          <w:rFonts w:ascii="BRH Telugu Extra" w:hAnsi="BRH Telugu Extra" w:cs="BRH Telugu Extra"/>
          <w:sz w:val="40"/>
          <w:szCs w:val="40"/>
        </w:rPr>
        <w:tab/>
      </w:r>
    </w:p>
    <w:p w14:paraId="7A9DE16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¶pÅ</w:t>
      </w:r>
      <w:r w:rsidR="00433D3F" w:rsidRPr="00F80021">
        <w:rPr>
          <w:rFonts w:ascii="BRH Telugu Extra" w:hAnsi="BRH Telugu Extra" w:cs="BRH Telugu Extra"/>
          <w:sz w:val="40"/>
          <w:szCs w:val="40"/>
        </w:rPr>
        <w:t>…k¼¤ †Vµ …¶¢À E†¶mçò¶¥Û …Ê¢À,</w:t>
      </w:r>
      <w:r w:rsidR="00433D3F" w:rsidRPr="00F80021">
        <w:rPr>
          <w:rFonts w:ascii="BRH Telugu Extra" w:hAnsi="BRH Telugu Extra" w:cs="BRH Telugu Extra"/>
          <w:sz w:val="40"/>
          <w:szCs w:val="40"/>
        </w:rPr>
        <w:tab/>
        <w:t xml:space="preserve"> </w:t>
      </w:r>
      <w:r w:rsidRPr="00F80021">
        <w:rPr>
          <w:rFonts w:ascii="BRH Telugu Extra" w:hAnsi="BRH Telugu Extra" w:cs="BRH Telugu Extra"/>
          <w:sz w:val="40"/>
          <w:szCs w:val="40"/>
        </w:rPr>
        <w:t xml:space="preserve">„¶må†±¼°µA Vµ …¶¢À E†¶mçò¶¥Û …Ê¢À, </w:t>
      </w:r>
    </w:p>
    <w:p w14:paraId="15DDAD93" w14:textId="77777777" w:rsidR="003034C3" w:rsidRPr="00F80021" w:rsidRDefault="003034C3" w:rsidP="00433D3F">
      <w:pPr>
        <w:pStyle w:val="NoSpacing"/>
      </w:pPr>
    </w:p>
    <w:p w14:paraId="7458A2D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lÓï†¶¥Û …¶¢À E†¶mçò¶¥Û …Ê¢À, </w:t>
      </w:r>
      <w:r w:rsidR="00433D3F"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l¼†¶¥¶¥Û …¶¢À E†¶mçò¶¥Û Ê¢À, </w:t>
      </w:r>
    </w:p>
    <w:p w14:paraId="076CD68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…¶¢ÀÃ±¸è †Vµ …¶¢À E†¶mçò¶¥Û Ê¢À, </w:t>
      </w:r>
      <w:r w:rsidR="00433D3F"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…¶pñY¹†¶pi¶¥Û …¶¢À E†¶mçò¶¥Û Ê¢À || </w:t>
      </w:r>
      <w:r w:rsidRPr="00F80021">
        <w:rPr>
          <w:rFonts w:ascii="Arial" w:hAnsi="Arial" w:cs="Arial"/>
          <w:b/>
          <w:sz w:val="28"/>
          <w:szCs w:val="28"/>
        </w:rPr>
        <w:t>6 (21)</w:t>
      </w:r>
    </w:p>
    <w:p w14:paraId="756F7FD0" w14:textId="77777777" w:rsidR="003034C3" w:rsidRPr="0018594E" w:rsidRDefault="003034C3" w:rsidP="003034C3">
      <w:pPr>
        <w:autoSpaceDE w:val="0"/>
        <w:autoSpaceDN w:val="0"/>
        <w:adjustRightInd w:val="0"/>
        <w:spacing w:after="0" w:line="240" w:lineRule="auto"/>
        <w:rPr>
          <w:rFonts w:ascii="BRH Telugu Extra" w:hAnsi="BRH Telugu Extra" w:cs="BRH Telugu Extra"/>
          <w:sz w:val="24"/>
          <w:szCs w:val="24"/>
        </w:rPr>
      </w:pPr>
    </w:p>
    <w:p w14:paraId="51874F4A" w14:textId="77777777" w:rsidR="003034C3" w:rsidRPr="00F80021" w:rsidRDefault="003034C3" w:rsidP="009A73BE">
      <w:pPr>
        <w:pStyle w:val="4-Subheading-VedaVMSTelugu"/>
        <w:rPr>
          <w:color w:val="auto"/>
        </w:rPr>
      </w:pPr>
      <w:r w:rsidRPr="00F80021">
        <w:rPr>
          <w:color w:val="auto"/>
        </w:rPr>
        <w:t>¶ª¶påÈ¢Ã„¶mÀ¢¸OµB</w:t>
      </w:r>
    </w:p>
    <w:p w14:paraId="4EF9A61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…C(…S³î)¶¥À†¶¥Û Ê¢À,</w:t>
      </w:r>
      <w:r w:rsidR="009A73BE"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ab/>
        <w:t xml:space="preserve">…±µ¦î…¶¥Û Ê¢À, </w:t>
      </w:r>
      <w:r w:rsidR="009A73BE"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„‡l¸sûµï…¶¥Û Ê¢À, </w:t>
      </w:r>
      <w:r w:rsidRPr="00F80021">
        <w:rPr>
          <w:rFonts w:ascii="BRH Telugu Extra" w:hAnsi="BRH Telugu Extra" w:cs="BRH Telugu Extra"/>
          <w:sz w:val="40"/>
          <w:szCs w:val="40"/>
        </w:rPr>
        <w:tab/>
        <w:t>„†lû¼¶pi¶¥Û ¶¢À,</w:t>
      </w:r>
    </w:p>
    <w:p w14:paraId="5A66BDB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G…q¸(…S³î)¶¥À†¶¥Û Ê¢À, </w:t>
      </w:r>
      <w:r w:rsidRPr="00F80021">
        <w:rPr>
          <w:rFonts w:ascii="BRH Telugu Extra" w:hAnsi="BRH Telugu Extra" w:cs="BRH Telugu Extra"/>
          <w:sz w:val="40"/>
          <w:szCs w:val="40"/>
        </w:rPr>
        <w:tab/>
        <w:t>„¶må…±¸ï¶¢À†¶¥Û ¶¢À, K¶mçò¢¸…±ÀµÀ¶¢†¶¥Û Ê¢À, ËÈ¢Àh¸ñ¶¢…±µÀg†¶¥Û ¶¢À,</w:t>
      </w:r>
    </w:p>
    <w:p w14:paraId="3289EAA1" w14:textId="77777777" w:rsidR="003034C3" w:rsidRPr="00F80021" w:rsidRDefault="003034C3" w:rsidP="009A73BE">
      <w:pPr>
        <w:pStyle w:val="NoSpacing"/>
      </w:pPr>
    </w:p>
    <w:p w14:paraId="6FFAFCB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D…¦ö¶m†¶¥Û Ê¢À, </w:t>
      </w:r>
      <w:r w:rsidRPr="00F80021">
        <w:rPr>
          <w:rFonts w:ascii="BRH Telugu Extra" w:hAnsi="BRH Telugu Extra" w:cs="BRH Telugu Extra"/>
          <w:sz w:val="40"/>
          <w:szCs w:val="40"/>
        </w:rPr>
        <w:tab/>
      </w:r>
      <w:r w:rsidR="009A73BE"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¶pñi…¶pñ«¸æ†¶m¶¥Û Ê¢À, …¶¥ÀOµñ†¶¥Û Ê¢À, </w:t>
      </w:r>
      <w:r w:rsidRPr="00F80021">
        <w:rPr>
          <w:rFonts w:ascii="BRH Telugu Extra" w:hAnsi="BRH Telugu Extra" w:cs="BRH Telugu Extra"/>
          <w:sz w:val="40"/>
          <w:szCs w:val="40"/>
        </w:rPr>
        <w:tab/>
        <w:t xml:space="preserve"> …¶¢Àoæ †Vµ ¶¢À,</w:t>
      </w:r>
    </w:p>
    <w:p w14:paraId="0ABD538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DSµñ…±ÀµÀg†¶¥Û Ê¢À, </w:t>
      </w:r>
      <w:r w:rsidRPr="00F80021">
        <w:rPr>
          <w:rFonts w:ascii="BRH Telugu Extra" w:hAnsi="BRH Telugu Extra" w:cs="BRH Telugu Extra"/>
          <w:sz w:val="40"/>
          <w:szCs w:val="40"/>
        </w:rPr>
        <w:tab/>
        <w:t xml:space="preserve">ËÈ¢¶¥ö…lÉ¶¢†¶¥Û Ê¢À, </w:t>
      </w:r>
      <w:r w:rsidR="009A73BE"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…lûµÀñ¶¢†¶¥Û Ê¢À, </w:t>
      </w:r>
      <w:r w:rsidRPr="00F80021">
        <w:rPr>
          <w:rFonts w:ascii="BRH Telugu Extra" w:hAnsi="BRH Telugu Extra" w:cs="BRH Telugu Extra"/>
          <w:sz w:val="40"/>
          <w:szCs w:val="40"/>
        </w:rPr>
        <w:tab/>
        <w:t xml:space="preserve"> ËÈ¢¥¹ö…¶m±µ†¶¥Û ¶¢À,</w:t>
      </w:r>
    </w:p>
    <w:p w14:paraId="1C3AC05C" w14:textId="77777777" w:rsidR="003034C3" w:rsidRPr="00F80021" w:rsidRDefault="003034C3" w:rsidP="009A73BE">
      <w:pPr>
        <w:pStyle w:val="NoSpacing"/>
      </w:pPr>
    </w:p>
    <w:p w14:paraId="14F23A2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sÀÀhµÀ…Sµñ¶®†¶¥Û Ê¢À, </w:t>
      </w:r>
      <w:r w:rsidR="009A73BE"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„i…S¸ñ‡¶®ï¶¥Û ¶¢À, K…m¸çòSµé†¶¥Û Ê¢À, ËÈ¢¶¥ö…lÉ¶¢†¶¥Û Ê¢À,</w:t>
      </w:r>
    </w:p>
    <w:p w14:paraId="2BACBA0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¶¢À±µÀ…hµöj‡±À</w:t>
      </w:r>
      <w:r w:rsidR="009A73BE" w:rsidRPr="00F80021">
        <w:rPr>
          <w:rFonts w:ascii="BRH Telugu Extra" w:hAnsi="BRH Telugu Extra" w:cs="BRH Telugu Extra"/>
          <w:sz w:val="40"/>
          <w:szCs w:val="40"/>
        </w:rPr>
        <w:t xml:space="preserve">µÃ¶¥Û Ê¢À, ¶¢Ã…Ê¬¶mçò†¶¥Û ¶¢À, </w:t>
      </w:r>
      <w:r w:rsidRPr="00F80021">
        <w:rPr>
          <w:rFonts w:ascii="BRH Telugu Extra" w:hAnsi="BRH Telugu Extra" w:cs="BRH Telugu Extra"/>
          <w:sz w:val="40"/>
          <w:szCs w:val="40"/>
        </w:rPr>
        <w:t xml:space="preserve"> D…l¼hµï†¶¥Û Ê¢À,  «¸…£hµñ†¶¥Û Ê¢À,</w:t>
      </w:r>
    </w:p>
    <w:p w14:paraId="1C68DD82" w14:textId="77777777" w:rsidR="003034C3" w:rsidRPr="00F80021" w:rsidRDefault="003034C3" w:rsidP="009E5282">
      <w:pPr>
        <w:pStyle w:val="NoSpacing"/>
      </w:pPr>
    </w:p>
    <w:p w14:paraId="7E068496"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«¸±µ…¶ªöhµ†¶¥Û Ê¢À, …qÕ¶¨ä†¶¥Û Ê¢À, q¸jé…¶¢hµ†¶¥Û Ê¢À, ¶®±¼±ÀÇÃ…Y¶m†¶¥Û Ê¢À ||</w:t>
      </w:r>
      <w:r w:rsidRPr="00F80021">
        <w:rPr>
          <w:rFonts w:ascii="Arial" w:hAnsi="Arial" w:cs="Arial"/>
          <w:b/>
          <w:sz w:val="28"/>
          <w:szCs w:val="28"/>
        </w:rPr>
        <w:t xml:space="preserve">7 </w:t>
      </w:r>
      <w:r w:rsidR="00335529" w:rsidRPr="00F80021">
        <w:rPr>
          <w:rFonts w:ascii="Arial" w:hAnsi="Arial" w:cs="Arial"/>
          <w:b/>
          <w:sz w:val="28"/>
          <w:szCs w:val="28"/>
        </w:rPr>
        <w:t>(</w:t>
      </w:r>
      <w:r w:rsidRPr="00F80021">
        <w:rPr>
          <w:rFonts w:ascii="Arial" w:hAnsi="Arial" w:cs="Arial"/>
          <w:b/>
          <w:sz w:val="28"/>
          <w:szCs w:val="28"/>
        </w:rPr>
        <w:t>28)</w:t>
      </w:r>
    </w:p>
    <w:p w14:paraId="5B196FD1" w14:textId="77777777" w:rsidR="00123D88" w:rsidRPr="00F80021" w:rsidRDefault="00123D88" w:rsidP="003034C3">
      <w:pPr>
        <w:autoSpaceDE w:val="0"/>
        <w:autoSpaceDN w:val="0"/>
        <w:adjustRightInd w:val="0"/>
        <w:spacing w:after="0" w:line="240" w:lineRule="auto"/>
        <w:rPr>
          <w:rFonts w:ascii="Arial" w:hAnsi="Arial" w:cs="Arial"/>
          <w:b/>
          <w:sz w:val="28"/>
          <w:szCs w:val="28"/>
        </w:rPr>
      </w:pPr>
    </w:p>
    <w:p w14:paraId="79E3928B" w14:textId="77777777" w:rsidR="00123D88" w:rsidRPr="00F80021" w:rsidRDefault="00123D88" w:rsidP="003034C3">
      <w:pPr>
        <w:autoSpaceDE w:val="0"/>
        <w:autoSpaceDN w:val="0"/>
        <w:adjustRightInd w:val="0"/>
        <w:spacing w:after="0" w:line="240" w:lineRule="auto"/>
        <w:rPr>
          <w:rFonts w:ascii="Arial" w:hAnsi="Arial" w:cs="Arial"/>
          <w:b/>
          <w:sz w:val="28"/>
          <w:szCs w:val="28"/>
        </w:rPr>
      </w:pPr>
    </w:p>
    <w:p w14:paraId="2A79D4BC" w14:textId="77777777" w:rsidR="003034C3" w:rsidRPr="00F80021" w:rsidRDefault="003034C3" w:rsidP="009E5282">
      <w:pPr>
        <w:pStyle w:val="4-Subheading-VedaVMSTelugu"/>
        <w:rPr>
          <w:color w:val="auto"/>
        </w:rPr>
      </w:pPr>
      <w:r w:rsidRPr="00F80021">
        <w:rPr>
          <w:color w:val="auto"/>
        </w:rPr>
        <w:lastRenderedPageBreak/>
        <w:t>C¶¨áÈ¢Ã„¶mÀ¢¸OµB</w:t>
      </w:r>
    </w:p>
    <w:p w14:paraId="1EE2FC0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…Elûµî†¶¥Û Ê¢À, </w:t>
      </w:r>
      <w:r w:rsidRPr="00F80021">
        <w:rPr>
          <w:rFonts w:ascii="BRH Telugu Extra" w:hAnsi="BRH Telugu Extra" w:cs="BRH Telugu Extra"/>
          <w:sz w:val="40"/>
          <w:szCs w:val="40"/>
        </w:rPr>
        <w:tab/>
        <w:t xml:space="preserve">…s…±³»¬†¶¥Û …Ê¢À, </w:t>
      </w:r>
      <w:r w:rsidR="009E528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Ê¢†l¼¶¥Û …Ê¢À, </w:t>
      </w:r>
      <w:r w:rsidRPr="00F80021">
        <w:rPr>
          <w:rFonts w:ascii="BRH Telugu Extra" w:hAnsi="BRH Telugu Extra" w:cs="BRH Telugu Extra"/>
          <w:sz w:val="40"/>
          <w:szCs w:val="40"/>
        </w:rPr>
        <w:tab/>
        <w:t xml:space="preserve"> lû¼†»¨ä±ÀµÃ¶¥Û …Ê¢À, </w:t>
      </w:r>
    </w:p>
    <w:p w14:paraId="04EC4AB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¶ªÀñ†Vµ¶¥Û Ê¢À, </w:t>
      </w:r>
      <w:r w:rsidRPr="00F80021">
        <w:rPr>
          <w:rFonts w:ascii="BRH Telugu Extra" w:hAnsi="BRH Telugu Extra" w:cs="BRH Telugu Extra"/>
          <w:sz w:val="40"/>
          <w:szCs w:val="40"/>
        </w:rPr>
        <w:tab/>
        <w:t xml:space="preserve">Vµ…¶¢À«¸†¶¥Û …Ê¢À, </w:t>
      </w:r>
      <w:r w:rsidR="009E528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S¸ñ†¢¸g¶¥Û …Ê¢À, </w:t>
      </w:r>
      <w:r w:rsidRPr="00F80021">
        <w:rPr>
          <w:rFonts w:ascii="BRH Telugu Extra" w:hAnsi="BRH Telugu Extra" w:cs="BRH Telugu Extra"/>
          <w:sz w:val="40"/>
          <w:szCs w:val="40"/>
        </w:rPr>
        <w:tab/>
        <w:t xml:space="preserve"> ¶ªö†±µ¶¢¶¥Û ¶¢À,</w:t>
      </w:r>
    </w:p>
    <w:p w14:paraId="77FA95E8" w14:textId="77777777" w:rsidR="003034C3" w:rsidRPr="00F80021" w:rsidRDefault="003034C3" w:rsidP="009E5282">
      <w:pPr>
        <w:pStyle w:val="NoSpacing"/>
      </w:pPr>
    </w:p>
    <w:p w14:paraId="6355E02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G¶p…±µ¢¸†</w:t>
      </w:r>
      <w:r w:rsidR="009E5282" w:rsidRPr="00F80021">
        <w:rPr>
          <w:rFonts w:ascii="BRH Telugu Extra" w:hAnsi="BRH Telugu Extra" w:cs="BRH Telugu Extra"/>
          <w:sz w:val="40"/>
          <w:szCs w:val="40"/>
        </w:rPr>
        <w:t xml:space="preserve">¶¥Û Ê¢À, </w:t>
      </w:r>
      <w:r w:rsidR="009E5282" w:rsidRPr="00F80021">
        <w:rPr>
          <w:rFonts w:ascii="BRH Telugu Extra" w:hAnsi="BRH Telugu Extra" w:cs="BRH Telugu Extra"/>
          <w:sz w:val="40"/>
          <w:szCs w:val="40"/>
        </w:rPr>
        <w:tab/>
        <w:t xml:space="preserve">„…lû¼¶¨†¶¢gÉ Vµ Ê¢À,   </w:t>
      </w:r>
      <w:r w:rsidRPr="00F80021">
        <w:rPr>
          <w:rFonts w:ascii="BRH Telugu Extra" w:hAnsi="BRH Telugu Extra" w:cs="BRH Telugu Extra"/>
          <w:sz w:val="40"/>
          <w:szCs w:val="40"/>
        </w:rPr>
        <w:t xml:space="preserve">lÐñgOµ…v¶¥†¶¥Û Ê¢À, ¢¸…±ÀµÀ†¢¸ïn Vµ Ê¢À, </w:t>
      </w:r>
    </w:p>
    <w:p w14:paraId="708580E6" w14:textId="77777777" w:rsidR="003034C3" w:rsidRPr="00F80021" w:rsidRDefault="009E5282"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¶pÁ¹…hµsûµÅ†VµÛ ¶¢À, </w:t>
      </w:r>
      <w:r w:rsidR="003034C3" w:rsidRPr="00F80021">
        <w:rPr>
          <w:rFonts w:ascii="BRH Telugu Extra" w:hAnsi="BRH Telugu Extra" w:cs="BRH Telugu Extra"/>
          <w:sz w:val="40"/>
          <w:szCs w:val="40"/>
        </w:rPr>
        <w:t xml:space="preserve">Dlûµ…¶¢o†±ÀµÀ¶¥Û …¶¢À, </w:t>
      </w:r>
      <w:r w:rsidR="003034C3" w:rsidRPr="00F80021">
        <w:rPr>
          <w:rFonts w:ascii="BRH Telugu Extra" w:hAnsi="BRH Telugu Extra" w:cs="BRH Telugu Extra"/>
          <w:sz w:val="40"/>
          <w:szCs w:val="40"/>
        </w:rPr>
        <w:tab/>
        <w:t>D‡S¿élûµñA Vµ Ê¢À, ¶¬…£±¸è†¶mA Vµ Ê¢À,</w:t>
      </w:r>
    </w:p>
    <w:p w14:paraId="4CAEE8F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…SµÅ¶®†¶¥Û …Ê¢À, </w:t>
      </w:r>
      <w:r w:rsidRPr="00F80021">
        <w:rPr>
          <w:rFonts w:ascii="BRH Telugu Extra" w:hAnsi="BRH Telugu Extra" w:cs="BRH Telugu Extra"/>
          <w:sz w:val="40"/>
          <w:szCs w:val="40"/>
        </w:rPr>
        <w:tab/>
        <w:t>¶ª†lµ¶¥Û Ê¢À,</w:t>
      </w:r>
      <w:r w:rsidR="009E528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¶pÁ…±Ðf¸‡¥¹¶¥Û Ê¢À, </w:t>
      </w:r>
      <w:r w:rsidRPr="00F80021">
        <w:rPr>
          <w:rFonts w:ascii="BRH Telugu Extra" w:hAnsi="BRH Telugu Extra" w:cs="BRH Telugu Extra"/>
          <w:sz w:val="40"/>
          <w:szCs w:val="40"/>
        </w:rPr>
        <w:tab/>
        <w:t>¶p…Vµh¸†¶¥Û Ê¢À,</w:t>
      </w:r>
    </w:p>
    <w:p w14:paraId="6D2D58C6"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„¶¢…sûµÅkµ†¶¥Û Ê¢À, ¶ªöS¸…O¸±µ†¶¥Û Ê¢À || </w:t>
      </w:r>
      <w:r w:rsidRPr="00F80021">
        <w:rPr>
          <w:rFonts w:ascii="Arial" w:hAnsi="Arial" w:cs="Arial"/>
          <w:b/>
          <w:sz w:val="28"/>
          <w:szCs w:val="28"/>
        </w:rPr>
        <w:t>8 (22)</w:t>
      </w:r>
    </w:p>
    <w:p w14:paraId="7FB39179" w14:textId="77777777" w:rsidR="003034C3" w:rsidRPr="00F80021" w:rsidRDefault="003034C3" w:rsidP="009E5282">
      <w:pPr>
        <w:pStyle w:val="NoSpacing"/>
      </w:pPr>
    </w:p>
    <w:p w14:paraId="26E0BE61" w14:textId="77777777" w:rsidR="003034C3" w:rsidRPr="00F80021" w:rsidRDefault="003034C3" w:rsidP="009E5282">
      <w:pPr>
        <w:pStyle w:val="4-Subheading-VedaVMSTelugu"/>
        <w:rPr>
          <w:color w:val="auto"/>
        </w:rPr>
      </w:pPr>
      <w:r w:rsidRPr="00F80021">
        <w:rPr>
          <w:color w:val="auto"/>
        </w:rPr>
        <w:t>¶m¶¢È¢Ã„¶mÀ¢¸OµB</w:t>
      </w:r>
    </w:p>
    <w:p w14:paraId="16F4469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…CS¼é†¶¥Û Ê¢À, </w:t>
      </w:r>
      <w:r w:rsidRPr="00F80021">
        <w:rPr>
          <w:rFonts w:ascii="BRH Telugu Extra" w:hAnsi="BRH Telugu Extra" w:cs="BRH Telugu Extra"/>
          <w:sz w:val="40"/>
          <w:szCs w:val="40"/>
        </w:rPr>
        <w:tab/>
        <w:t>…¶T±µî†¶¥Û …Ê¢À,</w:t>
      </w:r>
      <w:r w:rsidRPr="00F80021">
        <w:rPr>
          <w:rFonts w:ascii="BRH Telugu Extra" w:hAnsi="BRH Telugu Extra" w:cs="BRH Telugu Extra"/>
          <w:sz w:val="40"/>
          <w:szCs w:val="40"/>
        </w:rPr>
        <w:tab/>
      </w:r>
      <w:r w:rsidRPr="00F80021">
        <w:rPr>
          <w:rFonts w:ascii="BRH Telugu Extra" w:hAnsi="BRH Telugu Extra" w:cs="BRH Telugu Extra"/>
          <w:sz w:val="40"/>
          <w:szCs w:val="40"/>
        </w:rPr>
        <w:tab/>
        <w:t xml:space="preserve">„±µÖ†¶¥Û …Ê¢À, </w:t>
      </w:r>
      <w:r w:rsidR="009E528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¶ªÃ†±µï¶¥Û Ê¢À, </w:t>
      </w:r>
    </w:p>
    <w:p w14:paraId="3445B16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…q¸ñg†¶¥Û Ê¢À, </w:t>
      </w:r>
      <w:r w:rsidRPr="00F80021">
        <w:rPr>
          <w:rFonts w:ascii="BRH Telugu Extra" w:hAnsi="BRH Telugu Extra" w:cs="BRH Telugu Extra"/>
          <w:sz w:val="40"/>
          <w:szCs w:val="40"/>
        </w:rPr>
        <w:tab/>
        <w:t xml:space="preserve">„¶¥ö…Ê¢Àlûµ†¶¥Û Ê¢À, </w:t>
      </w:r>
      <w:r w:rsidRPr="00F80021">
        <w:rPr>
          <w:rFonts w:ascii="BRH Telugu Extra" w:hAnsi="BRH Telugu Extra" w:cs="BRH Telugu Extra"/>
          <w:sz w:val="40"/>
          <w:szCs w:val="40"/>
        </w:rPr>
        <w:tab/>
        <w:t>¶pÅ…k¼¤ …Vµ Ê¢À,</w:t>
      </w:r>
      <w:r w:rsidR="009E528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„†l¼i¶¥Û …Ê¢À, </w:t>
      </w:r>
    </w:p>
    <w:p w14:paraId="70B48BDF" w14:textId="77777777" w:rsidR="003034C3" w:rsidRPr="00F80021" w:rsidRDefault="003034C3" w:rsidP="009E5282">
      <w:pPr>
        <w:pStyle w:val="NoSpacing"/>
      </w:pPr>
    </w:p>
    <w:p w14:paraId="5966CBB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l¼†i¶¥Û …Ê¢À, </w:t>
      </w:r>
      <w:r w:rsidRPr="00F80021">
        <w:rPr>
          <w:rFonts w:ascii="BRH Telugu Extra" w:hAnsi="BRH Telugu Extra" w:cs="BRH Telugu Extra"/>
          <w:sz w:val="40"/>
          <w:szCs w:val="40"/>
        </w:rPr>
        <w:tab/>
        <w:t xml:space="preserve"> lÓï†¶¥Û …Ê¢À, </w:t>
      </w:r>
      <w:r w:rsidRPr="00F80021">
        <w:rPr>
          <w:rFonts w:ascii="BRH Telugu Extra" w:hAnsi="BRH Telugu Extra" w:cs="BRH Telugu Extra"/>
          <w:sz w:val="40"/>
          <w:szCs w:val="40"/>
        </w:rPr>
        <w:tab/>
      </w:r>
      <w:r w:rsidR="009E528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¶¥†Oµö±¿…±µUÂØ†v…±ÀÇÃ l¼†¶¥¶¥Û Ê¢À, </w:t>
      </w:r>
      <w:r w:rsidRPr="00F80021">
        <w:rPr>
          <w:rFonts w:ascii="BRH Telugu Extra" w:hAnsi="BRH Telugu Extra" w:cs="BRH Telugu Extra"/>
          <w:sz w:val="40"/>
          <w:szCs w:val="40"/>
        </w:rPr>
        <w:tab/>
      </w:r>
    </w:p>
    <w:p w14:paraId="57A22649"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…±ÀµÀYÉß†¶m Oµvê…m¸å -¶¢ÀÅ†OµÛ …Ê¢À, </w:t>
      </w:r>
      <w:r w:rsidR="009E528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«¸†¶¢À Vµ …Ê¢À, </w:t>
      </w:r>
      <w:r w:rsidRPr="00F80021">
        <w:rPr>
          <w:rFonts w:ascii="BRH Telugu Extra" w:hAnsi="BRH Telugu Extra" w:cs="BRH Telugu Extra"/>
          <w:sz w:val="40"/>
          <w:szCs w:val="40"/>
        </w:rPr>
        <w:tab/>
        <w:t>«Òå†¶¢À¶¥Û …Ê¢À, ±ÀµÀ†YÂ¶¥Û Ê¢À,</w:t>
      </w:r>
      <w:r w:rsidR="00AF2D97"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…l¿°¸ †Vµ …Ê¢À, </w:t>
      </w:r>
      <w:r w:rsidRPr="00F80021">
        <w:rPr>
          <w:rFonts w:ascii="BRH Telugu Extra" w:hAnsi="BRH Telugu Extra" w:cs="BRH Telugu Extra"/>
          <w:sz w:val="40"/>
          <w:szCs w:val="40"/>
        </w:rPr>
        <w:tab/>
      </w:r>
      <w:r w:rsidR="00C40B01" w:rsidRPr="00F80021">
        <w:rPr>
          <w:rFonts w:ascii="BRH Telugu Extra" w:hAnsi="BRH Telugu Extra" w:cs="BRH Telugu Extra"/>
          <w:sz w:val="40"/>
          <w:szCs w:val="40"/>
        </w:rPr>
        <w:t xml:space="preserve"> </w:t>
      </w:r>
      <w:r w:rsidR="00AF2D97" w:rsidRPr="00F80021">
        <w:rPr>
          <w:rFonts w:ascii="BRH Telugu Extra" w:hAnsi="BRH Telugu Extra" w:cs="BRH Telugu Extra"/>
          <w:sz w:val="40"/>
          <w:szCs w:val="40"/>
        </w:rPr>
        <w:t xml:space="preserve">    </w:t>
      </w:r>
      <w:r w:rsidR="00C40B01" w:rsidRPr="00F80021">
        <w:rPr>
          <w:rFonts w:ascii="BRH Telugu Extra" w:hAnsi="BRH Telugu Extra" w:cs="BRH Telugu Extra"/>
          <w:sz w:val="40"/>
          <w:szCs w:val="40"/>
        </w:rPr>
        <w:t xml:space="preserve">hµ†¶p¶¥Û ¶¢À, </w:t>
      </w:r>
      <w:r w:rsidR="00C40B01" w:rsidRPr="00F80021">
        <w:rPr>
          <w:rFonts w:ascii="BRH Telugu Extra" w:hAnsi="BRH Telugu Extra" w:cs="BRH Telugu Extra"/>
          <w:sz w:val="40"/>
          <w:szCs w:val="40"/>
        </w:rPr>
        <w:tab/>
        <w:t>…sÀÀhµÀ†¶¥Û Ê¢À</w:t>
      </w:r>
      <w:r w:rsidRPr="00F80021">
        <w:rPr>
          <w:rFonts w:ascii="BRH Telugu Extra" w:hAnsi="BRH Telugu Extra" w:cs="BRH Telugu Extra"/>
          <w:sz w:val="40"/>
          <w:szCs w:val="40"/>
        </w:rPr>
        <w:t xml:space="preserve">, </w:t>
      </w:r>
      <w:r w:rsidR="00C40B01"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w:t>
      </w:r>
      <w:r w:rsidR="00AF2D97" w:rsidRPr="00F80021">
        <w:rPr>
          <w:rFonts w:ascii="BRH Telugu Extra" w:hAnsi="BRH Telugu Extra" w:cs="BRH Telugu Extra"/>
          <w:sz w:val="40"/>
          <w:szCs w:val="40"/>
        </w:rPr>
        <w:t xml:space="preserve">¢ñhµA †Vµ Ê¢À  </w:t>
      </w:r>
      <w:r w:rsidRPr="00F80021">
        <w:rPr>
          <w:rFonts w:ascii="BRH Telugu Extra" w:hAnsi="BRH Telugu Extra" w:cs="BRH Telugu Extra"/>
          <w:sz w:val="40"/>
          <w:szCs w:val="40"/>
        </w:rPr>
        <w:t>„¶¬Ñ…±¸hµñ‡±ÀÇÃ±³ …¶¢Å©¸àþï, †sÅ¶¬lµñkµ…¶må±É †Vµ Ê¢À …±ÀµÀYÉß†¶m OµvÉêh¸A ||</w:t>
      </w:r>
      <w:r w:rsidR="00123D88" w:rsidRPr="00F80021">
        <w:rPr>
          <w:rFonts w:ascii="BRH Telugu Extra" w:hAnsi="BRH Telugu Extra" w:cs="BRH Telugu Extra"/>
          <w:sz w:val="40"/>
          <w:szCs w:val="40"/>
        </w:rPr>
        <w:t xml:space="preserve"> </w:t>
      </w:r>
      <w:r w:rsidR="00C40B01" w:rsidRPr="00F80021">
        <w:rPr>
          <w:rFonts w:ascii="Arial" w:hAnsi="Arial" w:cs="Arial"/>
          <w:b/>
          <w:sz w:val="28"/>
          <w:szCs w:val="28"/>
        </w:rPr>
        <w:t>9</w:t>
      </w:r>
      <w:r w:rsidR="00123D88" w:rsidRPr="00F80021">
        <w:rPr>
          <w:rFonts w:ascii="Arial" w:hAnsi="Arial" w:cs="Arial"/>
          <w:b/>
          <w:sz w:val="28"/>
          <w:szCs w:val="28"/>
        </w:rPr>
        <w:t xml:space="preserve"> </w:t>
      </w:r>
      <w:r w:rsidR="00C40B01" w:rsidRPr="00F80021">
        <w:rPr>
          <w:rFonts w:ascii="Arial" w:hAnsi="Arial" w:cs="Arial"/>
          <w:b/>
          <w:sz w:val="28"/>
          <w:szCs w:val="28"/>
        </w:rPr>
        <w:t>(</w:t>
      </w:r>
      <w:r w:rsidRPr="00F80021">
        <w:rPr>
          <w:rFonts w:ascii="Arial" w:hAnsi="Arial" w:cs="Arial"/>
          <w:b/>
          <w:sz w:val="28"/>
          <w:szCs w:val="28"/>
        </w:rPr>
        <w:t>21)</w:t>
      </w:r>
    </w:p>
    <w:p w14:paraId="02A3B390" w14:textId="77777777" w:rsidR="00123D88" w:rsidRPr="00F80021" w:rsidRDefault="00123D88" w:rsidP="003034C3">
      <w:pPr>
        <w:autoSpaceDE w:val="0"/>
        <w:autoSpaceDN w:val="0"/>
        <w:adjustRightInd w:val="0"/>
        <w:spacing w:after="0" w:line="240" w:lineRule="auto"/>
        <w:rPr>
          <w:rFonts w:ascii="Arial" w:hAnsi="Arial" w:cs="Arial"/>
          <w:b/>
          <w:sz w:val="28"/>
          <w:szCs w:val="28"/>
        </w:rPr>
      </w:pPr>
    </w:p>
    <w:p w14:paraId="5D2C4426" w14:textId="77777777" w:rsidR="00123D88" w:rsidRPr="00F80021" w:rsidRDefault="00123D88" w:rsidP="003034C3">
      <w:pPr>
        <w:autoSpaceDE w:val="0"/>
        <w:autoSpaceDN w:val="0"/>
        <w:adjustRightInd w:val="0"/>
        <w:spacing w:after="0" w:line="240" w:lineRule="auto"/>
        <w:rPr>
          <w:rFonts w:ascii="Arial" w:hAnsi="Arial" w:cs="Arial"/>
          <w:b/>
          <w:sz w:val="28"/>
          <w:szCs w:val="28"/>
        </w:rPr>
      </w:pPr>
    </w:p>
    <w:p w14:paraId="063F3F6D" w14:textId="77777777" w:rsidR="00123D88" w:rsidRPr="00F80021" w:rsidRDefault="00123D88" w:rsidP="003034C3">
      <w:pPr>
        <w:autoSpaceDE w:val="0"/>
        <w:autoSpaceDN w:val="0"/>
        <w:adjustRightInd w:val="0"/>
        <w:spacing w:after="0" w:line="240" w:lineRule="auto"/>
        <w:rPr>
          <w:rFonts w:ascii="Arial" w:hAnsi="Arial" w:cs="Arial"/>
          <w:b/>
          <w:sz w:val="28"/>
          <w:szCs w:val="28"/>
        </w:rPr>
      </w:pPr>
    </w:p>
    <w:p w14:paraId="4370E601" w14:textId="77777777" w:rsidR="00123D88" w:rsidRPr="00F80021" w:rsidRDefault="00123D88" w:rsidP="003034C3">
      <w:pPr>
        <w:autoSpaceDE w:val="0"/>
        <w:autoSpaceDN w:val="0"/>
        <w:adjustRightInd w:val="0"/>
        <w:spacing w:after="0" w:line="240" w:lineRule="auto"/>
        <w:rPr>
          <w:rFonts w:ascii="Arial" w:hAnsi="Arial" w:cs="Arial"/>
          <w:b/>
          <w:sz w:val="28"/>
          <w:szCs w:val="28"/>
        </w:rPr>
      </w:pPr>
    </w:p>
    <w:p w14:paraId="5D34910C" w14:textId="77777777" w:rsidR="003034C3" w:rsidRPr="00F80021" w:rsidRDefault="003034C3" w:rsidP="0081157A">
      <w:pPr>
        <w:pStyle w:val="NoSpacing"/>
        <w:rPr>
          <w:rFonts w:ascii="Arial" w:eastAsia="Calibri" w:hAnsi="Arial" w:cs="Arial"/>
          <w:b/>
          <w:sz w:val="28"/>
          <w:szCs w:val="28"/>
          <w:lang w:val="en-US" w:eastAsia="en-US" w:bidi="ar-SA"/>
        </w:rPr>
      </w:pPr>
    </w:p>
    <w:p w14:paraId="44AD6DA6" w14:textId="77777777" w:rsidR="003034C3" w:rsidRPr="00F80021" w:rsidRDefault="003034C3" w:rsidP="0081157A">
      <w:pPr>
        <w:pStyle w:val="4-Subheading-VedaVMSTelugu"/>
        <w:rPr>
          <w:color w:val="auto"/>
        </w:rPr>
      </w:pPr>
      <w:r w:rsidRPr="00F80021">
        <w:rPr>
          <w:color w:val="auto"/>
        </w:rPr>
        <w:lastRenderedPageBreak/>
        <w:t>lµ¶¥È¢Ã„¶mÀ¢¸OµB</w:t>
      </w:r>
    </w:p>
    <w:p w14:paraId="4C544F8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Sµ‡±¸í¶¥Û Ê¢À,</w:t>
      </w:r>
      <w:r w:rsidR="008D396D"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…¶¢k¸ù†¶¥Û …Ê¢À, </w:t>
      </w:r>
      <w:r w:rsidR="008D396D"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ab/>
        <w:t xml:space="preserve">hµñþï†£¶¥Û Ê¢À, </w:t>
      </w:r>
      <w:r w:rsidR="008D396D"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…hµñþï¤†Vµ Ê¢À ,</w:t>
      </w:r>
    </w:p>
    <w:p w14:paraId="597C8A52" w14:textId="77777777" w:rsidR="003034C3" w:rsidRPr="00F80021" w:rsidRDefault="008D396D"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l¼…hµï¢¸d³ †Vµ Ê¢À, </w:t>
      </w:r>
      <w:r w:rsidR="003034C3" w:rsidRPr="00F80021">
        <w:rPr>
          <w:rFonts w:ascii="BRH Telugu Extra" w:hAnsi="BRH Telugu Extra" w:cs="BRH Telugu Extra"/>
          <w:sz w:val="40"/>
          <w:szCs w:val="40"/>
        </w:rPr>
        <w:t>l¼…hÓï¾¬ †Vµ …Ê¢À,</w:t>
      </w:r>
      <w:r w:rsidRPr="00F80021">
        <w:rPr>
          <w:rFonts w:ascii="BRH Telugu Extra" w:hAnsi="BRH Telugu Extra" w:cs="BRH Telugu Extra"/>
          <w:sz w:val="40"/>
          <w:szCs w:val="40"/>
        </w:rPr>
        <w:t xml:space="preserve">  </w:t>
      </w:r>
      <w:r w:rsidR="003034C3" w:rsidRPr="00F80021">
        <w:rPr>
          <w:rFonts w:ascii="BRH Telugu Extra" w:hAnsi="BRH Telugu Extra" w:cs="BRH Telugu Extra"/>
          <w:sz w:val="40"/>
          <w:szCs w:val="40"/>
        </w:rPr>
        <w:t xml:space="preserve"> ¶p†c¹Û£¶¥Û Ê¢À, </w:t>
      </w:r>
      <w:r w:rsidRPr="00F80021">
        <w:rPr>
          <w:rFonts w:ascii="BRH Telugu Extra" w:hAnsi="BRH Telugu Extra" w:cs="BRH Telugu Extra"/>
          <w:sz w:val="40"/>
          <w:szCs w:val="40"/>
        </w:rPr>
        <w:t xml:space="preserve"> </w:t>
      </w:r>
      <w:r w:rsidR="003034C3" w:rsidRPr="00F80021">
        <w:rPr>
          <w:rFonts w:ascii="BRH Telugu Extra" w:hAnsi="BRH Telugu Extra" w:cs="BRH Telugu Extra"/>
          <w:sz w:val="40"/>
          <w:szCs w:val="40"/>
        </w:rPr>
        <w:t xml:space="preserve">¶p…c¹Û¤ †Vµ Ê¢À, </w:t>
      </w:r>
    </w:p>
    <w:p w14:paraId="19D34B2D" w14:textId="77777777" w:rsidR="003034C3" w:rsidRPr="00F80021" w:rsidRDefault="003034C3" w:rsidP="008D396D">
      <w:pPr>
        <w:pStyle w:val="NoSpacing"/>
      </w:pPr>
    </w:p>
    <w:p w14:paraId="59F7B99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iñ…¶¢k</w:t>
      </w:r>
      <w:r w:rsidR="00B16628" w:rsidRPr="00F80021">
        <w:rPr>
          <w:rFonts w:ascii="BRH Telugu Extra" w:hAnsi="BRH Telugu Extra" w:cs="BRH Telugu Extra"/>
          <w:sz w:val="40"/>
          <w:szCs w:val="40"/>
        </w:rPr>
        <w:t xml:space="preserve">µù†¶¥Û Ê¢À, </w:t>
      </w:r>
      <w:r w:rsidR="00B16628" w:rsidRPr="00F80021">
        <w:rPr>
          <w:rFonts w:ascii="BRH Telugu Extra" w:hAnsi="BRH Telugu Extra" w:cs="BRH Telugu Extra"/>
          <w:sz w:val="40"/>
          <w:szCs w:val="40"/>
        </w:rPr>
        <w:tab/>
        <w:t xml:space="preserve">iñ…¶¢k¸ù †Vµ Ê¢À,     </w:t>
      </w:r>
      <w:r w:rsidRPr="00F80021">
        <w:rPr>
          <w:rFonts w:ascii="BRH Telugu Extra" w:hAnsi="BRH Telugu Extra" w:cs="BRH Telugu Extra"/>
          <w:sz w:val="40"/>
          <w:szCs w:val="40"/>
        </w:rPr>
        <w:t xml:space="preserve">hµÀ…±µï¢¸d³ †Vµ Ê¢À, hµÀ…±Óï¾¬ †Vµ Ê¢À, </w:t>
      </w:r>
    </w:p>
    <w:p w14:paraId="0F97B13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¶p…¶¨á¢¸d³ †Vµ Ê¢À, ¶p…©Õá¾¬ †Vµ ¶¢À, </w:t>
      </w:r>
      <w:r w:rsidR="00B1662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w:t>
      </w:r>
      <w:r w:rsidR="00B1662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G°¸ †Vµ Ê¢À, </w:t>
      </w:r>
      <w:r w:rsidRPr="00F80021">
        <w:rPr>
          <w:rFonts w:ascii="BRH Telugu Extra" w:hAnsi="BRH Telugu Extra" w:cs="BRH Telugu Extra"/>
          <w:sz w:val="40"/>
          <w:szCs w:val="40"/>
        </w:rPr>
        <w:tab/>
      </w:r>
      <w:r w:rsidR="00B1662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…¶¢¥¹ †Vµ ¶¢À </w:t>
      </w:r>
    </w:p>
    <w:p w14:paraId="49758EC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24"/>
          <w:szCs w:val="24"/>
        </w:rPr>
      </w:pPr>
    </w:p>
    <w:p w14:paraId="3DF22F7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sÀÀ…¶¨sûµ†¶¥Û Ê¢À,</w:t>
      </w:r>
      <w:r w:rsidRPr="00F80021">
        <w:rPr>
          <w:rFonts w:ascii="BRH Telugu Extra" w:hAnsi="BRH Telugu Extra" w:cs="BRH Telugu Extra"/>
          <w:sz w:val="40"/>
          <w:szCs w:val="40"/>
        </w:rPr>
        <w:tab/>
        <w:t xml:space="preserve">…Ê¢¶¬†VµÛ Ê¢À, </w:t>
      </w:r>
      <w:r w:rsidRPr="00F80021">
        <w:rPr>
          <w:rFonts w:ascii="BRH Telugu Extra" w:hAnsi="BRH Telugu Extra" w:cs="BRH Telugu Extra"/>
          <w:sz w:val="40"/>
          <w:szCs w:val="40"/>
        </w:rPr>
        <w:tab/>
        <w:t xml:space="preserve"> „…¶mf¸ö´m †Vµ Ê¢À, </w:t>
      </w:r>
      <w:r w:rsidRPr="00F80021">
        <w:rPr>
          <w:rFonts w:ascii="BRH Telugu Extra" w:hAnsi="BRH Telugu Extra" w:cs="BRH Telugu Extra"/>
          <w:sz w:val="40"/>
          <w:szCs w:val="40"/>
        </w:rPr>
        <w:tab/>
        <w:t xml:space="preserve">…lûÉ¶mÀ†¶¥Û …¶¢À </w:t>
      </w:r>
    </w:p>
    <w:p w14:paraId="0F12FE2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D†±ÀµÀÀ±³ …±ÀµÀYÉß†¶m Oµvêh¸A, </w:t>
      </w:r>
      <w:r w:rsidR="003A6969"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…q¸ñgÑ …±ÀµÀYÉß†¶m Oµvêh¸</w:t>
      </w:r>
    </w:p>
    <w:p w14:paraId="66AC306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¶¢À…q¸mÐ …±ÀµÀYÉß†¶m Oµvêh¸A , </w:t>
      </w:r>
      <w:r w:rsidRPr="00F80021">
        <w:rPr>
          <w:rFonts w:ascii="BRH Telugu Extra" w:hAnsi="BRH Telugu Extra" w:cs="BRH Telugu Extra"/>
          <w:sz w:val="40"/>
          <w:szCs w:val="40"/>
        </w:rPr>
        <w:tab/>
      </w:r>
      <w:r w:rsidR="003A6969"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…¢¸ïmÐ …±ÀµÀYÉß†¶m Oµvê…h¸A </w:t>
      </w:r>
    </w:p>
    <w:p w14:paraId="76C98EEB" w14:textId="77777777" w:rsidR="003034C3" w:rsidRPr="00F80021" w:rsidRDefault="003034C3" w:rsidP="009A555C">
      <w:pPr>
        <w:pStyle w:val="NoSpacing"/>
      </w:pPr>
    </w:p>
    <w:p w14:paraId="2D7CD3B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Vµ†°µÀ±³-…±ÀµÀYÉß†¶m Oµvê…h¸(…S³Ø), </w:t>
      </w:r>
      <w:r w:rsidRPr="00F80021">
        <w:rPr>
          <w:rFonts w:ascii="BRH Telugu Extra" w:hAnsi="BRH Telugu Extra" w:cs="BRH Telugu Extra"/>
          <w:sz w:val="40"/>
          <w:szCs w:val="40"/>
        </w:rPr>
        <w:tab/>
        <w:t>¥Ññ†hµñA …</w:t>
      </w:r>
      <w:r w:rsidR="003A6969"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±ÀµÀYÉß†¶m Oµvê…h¸A </w:t>
      </w:r>
    </w:p>
    <w:p w14:paraId="28D3078C" w14:textId="77777777" w:rsidR="003034C3" w:rsidRPr="00F80021" w:rsidRDefault="009A555C"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¶¢À†mÐ …±ÀµÀYÉß†¶m Oµvê…h¸A</w:t>
      </w:r>
      <w:r w:rsidR="003034C3" w:rsidRPr="00F80021">
        <w:rPr>
          <w:rFonts w:ascii="BRH Telugu Extra" w:hAnsi="BRH Telugu Extra" w:cs="BRH Telugu Extra"/>
          <w:sz w:val="40"/>
          <w:szCs w:val="40"/>
        </w:rPr>
        <w:t>,</w:t>
      </w:r>
      <w:r w:rsidR="003034C3" w:rsidRPr="00F80021">
        <w:rPr>
          <w:rFonts w:ascii="BRH Telugu Extra" w:hAnsi="BRH Telugu Extra" w:cs="BRH Telugu Extra"/>
          <w:sz w:val="40"/>
          <w:szCs w:val="40"/>
        </w:rPr>
        <w:tab/>
      </w:r>
      <w:r w:rsidR="003034C3" w:rsidRPr="00F80021">
        <w:rPr>
          <w:rFonts w:ascii="BRH Telugu Extra" w:hAnsi="BRH Telugu Extra" w:cs="BRH Telugu Extra"/>
          <w:sz w:val="40"/>
          <w:szCs w:val="40"/>
        </w:rPr>
        <w:tab/>
      </w:r>
      <w:r w:rsidR="0060119E" w:rsidRPr="00F80021">
        <w:rPr>
          <w:rFonts w:ascii="BRH Devanagari Extra" w:hAnsi="BRH Devanagari Extra" w:cs="BRH Devanagari Extra"/>
          <w:sz w:val="40"/>
          <w:szCs w:val="40"/>
        </w:rPr>
        <w:t>ð</w:t>
      </w:r>
      <w:r w:rsidR="003034C3" w:rsidRPr="00F80021">
        <w:rPr>
          <w:rFonts w:ascii="BRH Telugu Extra" w:hAnsi="BRH Telugu Extra" w:cs="BRH Telugu Extra"/>
          <w:sz w:val="40"/>
          <w:szCs w:val="40"/>
        </w:rPr>
        <w:t>¢¸…SµïYÉß†¶m Oµvêh¸-</w:t>
      </w:r>
    </w:p>
    <w:p w14:paraId="42D54732"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…¶¢Ãh¸î …±ÀµÀYÉß†¶m Oµvêh¸A, </w:t>
      </w:r>
      <w:r w:rsidR="009A555C"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ab/>
      </w:r>
      <w:r w:rsidR="0060119E"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…±ÀµÀYÑß …±ÀµÀYÉß†¶m Oµvêh¸A || </w:t>
      </w:r>
      <w:r w:rsidRPr="00F80021">
        <w:rPr>
          <w:rFonts w:ascii="Arial" w:hAnsi="Arial" w:cs="Arial"/>
          <w:b/>
          <w:sz w:val="28"/>
          <w:szCs w:val="28"/>
        </w:rPr>
        <w:t>10 (29)</w:t>
      </w:r>
    </w:p>
    <w:p w14:paraId="0B1931FE" w14:textId="77777777" w:rsidR="003034C3" w:rsidRPr="00F80021" w:rsidRDefault="003034C3" w:rsidP="009A555C">
      <w:pPr>
        <w:pStyle w:val="NoSpacing"/>
      </w:pPr>
    </w:p>
    <w:p w14:paraId="609F952B" w14:textId="77777777" w:rsidR="003034C3" w:rsidRPr="00F80021" w:rsidRDefault="003034C3" w:rsidP="009A555C">
      <w:pPr>
        <w:pStyle w:val="4-Subheading-VedaVMSTelugu"/>
        <w:rPr>
          <w:color w:val="auto"/>
        </w:rPr>
      </w:pPr>
      <w:r w:rsidRPr="00F80021">
        <w:rPr>
          <w:color w:val="auto"/>
        </w:rPr>
        <w:t>JO¸lµ¥Ñ„¶mÀ¢¸OµB</w:t>
      </w:r>
    </w:p>
    <w:p w14:paraId="652A7FC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J†O¸ Vµ Ê¢À, </w:t>
      </w:r>
      <w:r w:rsidRPr="00F80021">
        <w:rPr>
          <w:rFonts w:ascii="BRH Telugu Extra" w:hAnsi="BRH Telugu Extra" w:cs="BRH Telugu Extra"/>
          <w:sz w:val="40"/>
          <w:szCs w:val="40"/>
        </w:rPr>
        <w:tab/>
        <w:t xml:space="preserve">…i¶ªñ†¶¥Û …Ê¢À, </w:t>
      </w:r>
      <w:r w:rsidR="009A555C"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¶p†cÛ Vµ Ê¢À,</w:t>
      </w:r>
      <w:r w:rsidR="009A555C"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ab/>
        <w:t xml:space="preserve">…¶ª¶på †Vµ …Ê¢À, </w:t>
      </w:r>
    </w:p>
    <w:p w14:paraId="2A755B2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 Vµ …¶¢À, </w:t>
      </w:r>
      <w:r w:rsidRPr="00F80021">
        <w:rPr>
          <w:rFonts w:ascii="BRH Telugu Extra" w:hAnsi="BRH Telugu Extra" w:cs="BRH Telugu Extra"/>
          <w:sz w:val="40"/>
          <w:szCs w:val="40"/>
        </w:rPr>
        <w:tab/>
        <w:t xml:space="preserve">J†O¸lµ¶¥ Vµ …Ê¢À, </w:t>
      </w:r>
      <w:r w:rsidR="009A555C"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hµñ†±ÀÇÃlµ¶¥ Vµ …Ê¢À, ¶p†cÛlµ¶¥ Vµ Ê¢À, </w:t>
      </w:r>
    </w:p>
    <w:p w14:paraId="73378B50" w14:textId="77777777" w:rsidR="003034C3" w:rsidRPr="00F80021" w:rsidRDefault="003034C3" w:rsidP="009A555C">
      <w:pPr>
        <w:pStyle w:val="NoSpacing"/>
      </w:pPr>
    </w:p>
    <w:p w14:paraId="34E85E3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…¶ª¶på†lµ¶¥ Vµ …Ê¢À, </w:t>
      </w:r>
      <w:r w:rsidRPr="00F80021">
        <w:rPr>
          <w:rFonts w:ascii="BRH Telugu Extra" w:hAnsi="BRH Telugu Extra" w:cs="BRH Telugu Extra"/>
          <w:sz w:val="40"/>
          <w:szCs w:val="40"/>
        </w:rPr>
        <w:tab/>
        <w:t>¶m†¶¢lµ¶¥ Vµ …¶¢À,</w:t>
      </w:r>
      <w:r w:rsidR="002166A6"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J†Oµ£(S³î)¶¥i¶¥Û …Ê¢À, </w:t>
      </w:r>
    </w:p>
    <w:p w14:paraId="5173626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hµñ†±ÀÇÃ£(S³î)¶¥i¶¥Û …Ê¢À,</w:t>
      </w:r>
      <w:r w:rsidR="002166A6"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¶p†cÛ£(S³î)¶¥i¶¥Û Ê¢À, …¶ª¶på£(†S³î)¶¥i¶¥Û …Ê¢À, </w:t>
      </w:r>
    </w:p>
    <w:p w14:paraId="529233D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¶m†¶¢£(S³î)¶¥i¶¥Û …¶¢À,</w:t>
      </w:r>
      <w:r w:rsidR="002166A6"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w:t>
      </w:r>
      <w:r w:rsidR="002166A6"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J†Oµiñ(S³î)¶¥VµÛ …Ê¢À, </w:t>
      </w:r>
    </w:p>
    <w:p w14:paraId="4DDBFB66" w14:textId="77777777" w:rsidR="003034C3" w:rsidRPr="00F80021" w:rsidRDefault="003034C3" w:rsidP="003A3DB1">
      <w:pPr>
        <w:pStyle w:val="NoSpacing"/>
      </w:pPr>
    </w:p>
    <w:p w14:paraId="0B4863A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hµñ†±ÀµÀ»ªåò(S³î)¶¥VµÛ …Ê¢À, Vµ†hµ¶ªñ¶¥Û …Ê¢À, </w:t>
      </w:r>
      <w:r w:rsidRPr="00F80021">
        <w:rPr>
          <w:rFonts w:ascii="BRH Telugu Extra" w:hAnsi="BRH Telugu Extra" w:cs="BRH Telugu Extra"/>
          <w:sz w:val="40"/>
          <w:szCs w:val="40"/>
        </w:rPr>
        <w:tab/>
        <w:t xml:space="preserve"> „©Õà †Vµ …Ê¢À , </w:t>
      </w:r>
      <w:r w:rsidRPr="00F80021">
        <w:rPr>
          <w:rFonts w:ascii="BRH Telugu Extra" w:hAnsi="BRH Telugu Extra" w:cs="BRH Telugu Extra"/>
          <w:sz w:val="40"/>
          <w:szCs w:val="40"/>
        </w:rPr>
        <w:tab/>
        <w:t xml:space="preserve"> l¸ö†lµ¶¥ Vµ …Ê¢À, </w:t>
      </w:r>
    </w:p>
    <w:p w14:paraId="7323D13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©Ò†fµ¶¥ Vµ Ê¢À, </w:t>
      </w:r>
      <w:r w:rsidRPr="00F80021">
        <w:rPr>
          <w:rFonts w:ascii="BRH Telugu Extra" w:hAnsi="BRH Telugu Extra" w:cs="BRH Telugu Extra"/>
          <w:sz w:val="40"/>
          <w:szCs w:val="40"/>
        </w:rPr>
        <w:tab/>
        <w:t xml:space="preserve"> £(S³î)…¶¥i†¶¥Û …Ê¢À, Vµ†hµÀ±¼ö(S³î)¶¥i¶¥Û …Ê¢À, „©¸à£(†S³î)¶¥i¶¥Û …Ê¢À, </w:t>
      </w:r>
    </w:p>
    <w:p w14:paraId="401DF2C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l¸öiñ(†S³î)¶¥VµÛ …Ê¢À, </w:t>
      </w:r>
      <w:r w:rsidR="000212F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¶¨dºåò(†S³î)¶¥VµÛ Ê¢À,</w:t>
      </w:r>
      <w:r w:rsidR="000212F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Vµh¸ö…±¼(…S³î)¶¥†VµÛ …Ê¢À , </w:t>
      </w:r>
    </w:p>
    <w:p w14:paraId="57F6FD4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Vµ†hµÀ¶¥Ûh¸ö±¼(S³î)¶¥VµÛ …Ê¢À, </w:t>
      </w:r>
      <w:r w:rsidR="000212FA"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„©¸à†Vµh¸ö±¼(S³î)¶¥VµÛ …Ê¢À </w:t>
      </w:r>
    </w:p>
    <w:p w14:paraId="395F6FD9" w14:textId="77777777" w:rsidR="003034C3" w:rsidRPr="00F80021" w:rsidRDefault="003034C3" w:rsidP="000212FA">
      <w:pPr>
        <w:pStyle w:val="NoSpacing"/>
      </w:pPr>
    </w:p>
    <w:p w14:paraId="1D52B69E"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¢¸†Y¶¥Û, ¶pñ…¶ª¶¢†¥¹Û-…»pY…¶¥Û Oµñ†hµÀ…¶¥Û ¶ªÀ†¶¢¶¥Û …¶¢ÀÃ±¸è …Vµ ¶¢ï†¦ß±ÀµÀ-¥¹Ûm¸åþï…±ÀµÀ¶m-¥¹Û†¶måþï¶¥Û sûÔ…¶¢¶m…¶¥Û sûµÀ†¶¢…¶m¥¹Û-†lû¼¶pi¶¥Û || </w:t>
      </w:r>
      <w:r w:rsidRPr="00F80021">
        <w:rPr>
          <w:rFonts w:ascii="Arial" w:hAnsi="Arial" w:cs="Arial"/>
          <w:b/>
          <w:sz w:val="28"/>
          <w:szCs w:val="28"/>
        </w:rPr>
        <w:t>11 (41)</w:t>
      </w:r>
    </w:p>
    <w:p w14:paraId="09349CA0" w14:textId="77777777" w:rsidR="003034C3" w:rsidRPr="00F80021" w:rsidRDefault="003034C3" w:rsidP="000212FA">
      <w:pPr>
        <w:pStyle w:val="NoSpacing"/>
        <w:rPr>
          <w:rFonts w:ascii="Arial" w:eastAsia="Calibri" w:hAnsi="Arial" w:cs="Arial"/>
          <w:b/>
          <w:sz w:val="28"/>
          <w:szCs w:val="28"/>
          <w:lang w:val="en-US" w:eastAsia="en-US" w:bidi="ar-SA"/>
        </w:rPr>
      </w:pPr>
    </w:p>
    <w:p w14:paraId="426955B4" w14:textId="77777777" w:rsidR="003034C3" w:rsidRPr="00F80021" w:rsidRDefault="003034C3" w:rsidP="000212FA">
      <w:pPr>
        <w:pStyle w:val="3-Eng-Subheading-VedaVMSTelugu"/>
        <w:rPr>
          <w:rFonts w:ascii="BRH Telugu RN" w:hAnsi="BRH Telugu RN" w:cs="BRH Telugu RN"/>
          <w:color w:val="auto"/>
          <w:sz w:val="40"/>
        </w:rPr>
      </w:pPr>
      <w:r w:rsidRPr="00F80021">
        <w:rPr>
          <w:color w:val="auto"/>
        </w:rPr>
        <w:t>(TS 3.3.2.1)</w:t>
      </w:r>
    </w:p>
    <w:p w14:paraId="5E09C15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E†f¸ lÉ…¶¢¶¬Ã±³-¶¢À†¶mÀ±³-±ÀµÀ…Yßo±³ sÅ…¶¬¶ªê†i-±µÀO¸æ…¶¢Àl¸†n ¶¥(S³î)»ª…¶¨l³-</w:t>
      </w:r>
    </w:p>
    <w:p w14:paraId="374B167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£†Ê¥ö-…lÉ¢¸B ‡¶ªÃ…Oµå¢¸…VµB ¶pÅ†k¼£¶¢Ã…hµ±³ ¶¢Ã †¶¢Ã »¬(S³î)…¾ª±³-¶¢À†lûµÀ </w:t>
      </w:r>
    </w:p>
    <w:p w14:paraId="56AA011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¶¢Àn…Ê¨ï ¶¢À†lûµÀ Yn…Ê¨ï ¶¢À†lûµÀ ¶¢°¸ï…£À ¶¢À†lûµÀ ¶¢l¼©¸ï…£À ¶¢À†lûµÀ¶¢ÀjA </w:t>
      </w:r>
    </w:p>
    <w:p w14:paraId="52F7AC3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…lÉÊ¢…sûÑï ¢¸†Vµ¶¢ÀÀl¸ï¶ª(S³î)-¶¥À…¶¥ÃñÊ¨‡g¸ïA ¶¢À…¶mÀ‡Ê¨ï…sûµï¶ªåA †¶¢Ã …lÉ¢¸ †C¶¢¶mÀå …¥Ñsû¹†Ë±ÀÇÀ …»phµ±Ð „†¶mÀ¶¢Àlµ¶mÀå ||</w:t>
      </w:r>
    </w:p>
    <w:p w14:paraId="02976972" w14:textId="77777777" w:rsidR="003034C3" w:rsidRPr="00F80021" w:rsidRDefault="003034C3" w:rsidP="001F1EE2">
      <w:pPr>
        <w:pStyle w:val="2-Centered-VedaVMSTelugu"/>
        <w:pBdr>
          <w:bottom w:val="single" w:sz="4" w:space="1" w:color="auto"/>
        </w:pBdr>
        <w:rPr>
          <w:color w:val="auto"/>
        </w:rPr>
      </w:pPr>
      <w:r w:rsidRPr="00F80021">
        <w:rPr>
          <w:color w:val="auto"/>
        </w:rPr>
        <w:t xml:space="preserve">MA ¥¹…nåB ¥¹…nåB ¥¹†nåB || </w:t>
      </w:r>
    </w:p>
    <w:p w14:paraId="05B4E042" w14:textId="77777777" w:rsidR="003034C3" w:rsidRDefault="003034C3" w:rsidP="003034C3">
      <w:pPr>
        <w:autoSpaceDE w:val="0"/>
        <w:autoSpaceDN w:val="0"/>
        <w:adjustRightInd w:val="0"/>
        <w:spacing w:after="0" w:line="240" w:lineRule="auto"/>
        <w:rPr>
          <w:rFonts w:ascii="BRH Telugu RN" w:hAnsi="BRH Telugu RN" w:cs="BRH Telugu RN"/>
          <w:sz w:val="40"/>
          <w:szCs w:val="40"/>
        </w:rPr>
      </w:pPr>
    </w:p>
    <w:p w14:paraId="070BED0B" w14:textId="77777777" w:rsidR="0018594E" w:rsidRPr="00F80021" w:rsidRDefault="0018594E" w:rsidP="003034C3">
      <w:pPr>
        <w:autoSpaceDE w:val="0"/>
        <w:autoSpaceDN w:val="0"/>
        <w:adjustRightInd w:val="0"/>
        <w:spacing w:after="0" w:line="240" w:lineRule="auto"/>
        <w:rPr>
          <w:rFonts w:ascii="BRH Telugu RN" w:hAnsi="BRH Telugu RN" w:cs="BRH Telugu RN"/>
          <w:sz w:val="40"/>
          <w:szCs w:val="40"/>
        </w:rPr>
      </w:pPr>
    </w:p>
    <w:p w14:paraId="6F9177C8" w14:textId="77777777" w:rsidR="00A42851" w:rsidRPr="00F80021" w:rsidRDefault="003034C3" w:rsidP="00380270">
      <w:pPr>
        <w:pStyle w:val="1Title-VedaVMSTelugu"/>
        <w:rPr>
          <w:color w:val="auto"/>
        </w:rPr>
      </w:pPr>
      <w:bookmarkStart w:id="26" w:name="_Toc535268418"/>
      <w:r w:rsidRPr="00F80021">
        <w:rPr>
          <w:color w:val="auto"/>
        </w:rPr>
        <w:lastRenderedPageBreak/>
        <w:t>¶pÁ±µÀ¶¨ ¶ªÃOµåA</w:t>
      </w:r>
      <w:bookmarkEnd w:id="26"/>
      <w:r w:rsidRPr="00F80021">
        <w:rPr>
          <w:color w:val="auto"/>
        </w:rPr>
        <w:t xml:space="preserve"> </w:t>
      </w:r>
    </w:p>
    <w:p w14:paraId="3AAD1877" w14:textId="77777777" w:rsidR="003034C3" w:rsidRPr="00F80021" w:rsidRDefault="003034C3" w:rsidP="00A42851">
      <w:pPr>
        <w:pStyle w:val="3-Eng-Subheading-VedaVMSTelugu"/>
        <w:rPr>
          <w:rFonts w:ascii="BRH Telugu RN" w:hAnsi="BRH Telugu RN" w:cs="BRH Telugu RN"/>
          <w:color w:val="auto"/>
          <w:sz w:val="40"/>
        </w:rPr>
      </w:pPr>
      <w:r w:rsidRPr="00F80021">
        <w:rPr>
          <w:color w:val="auto"/>
        </w:rPr>
        <w:t>(TA 3.12.1)</w:t>
      </w:r>
    </w:p>
    <w:p w14:paraId="1D9053E4"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MA | …¶ª¶¬†¶ªñ§±³…©¸ ¶pÁ†±µÀ¶¨B | …¶ª…¶¬…«¸ñ°µB …¶ª¶¬†¶ªñq¸h³ |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¶ª sûµÃ†£ÀA </w:t>
      </w:r>
      <w:r w:rsidR="002F57C3"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…£¶¥ö†hÐ …¶¢Åh¸ö | C†hµïi¶¨á-lµç¥¹…UÂØvA | ¶pÁ†±µÀ¶¨ …JÊ¢lµ(S³î) ¶ª‡±µöA | ±ÀµÀl³ …sûµÃhµA </w:t>
      </w:r>
      <w:r w:rsidR="00B051FD"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±ÀµÀ…VµÛ sûµ‡¶¢ïA | …Gh¸†¶¢ÀÅ…hµhµö-Êªï†¥¹¶mB | ±ÀµÀlµ†Êmém¸…i-±Ð†¶¬i | …Jh¸†¢¸¶m¶ªï ¶¢À…»¬¶¢Ã |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C…hÐ Y¹ï±ÀµÃ(†S³Ø)…¶¥Û ¶pÁ¹†±µÀ¶¨B || </w:t>
      </w:r>
      <w:r w:rsidRPr="00F80021">
        <w:rPr>
          <w:rFonts w:ascii="Arial" w:hAnsi="Arial" w:cs="Arial"/>
          <w:b/>
          <w:sz w:val="28"/>
          <w:szCs w:val="28"/>
        </w:rPr>
        <w:t>1</w:t>
      </w:r>
    </w:p>
    <w:p w14:paraId="44EF1051" w14:textId="77777777" w:rsidR="003034C3" w:rsidRPr="00F80021" w:rsidRDefault="003034C3" w:rsidP="00A42851">
      <w:pPr>
        <w:pStyle w:val="NoSpacing"/>
      </w:pPr>
    </w:p>
    <w:p w14:paraId="2251E00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q¸‡lÐ„…¶ªï £†¥¹ö …sûµÃh¸†n | …iñq¸†lµ…«¸ï-¶¢ÀÅ†hµ…nç£ | …iñq¸…lµÃl³±µèþö </w:t>
      </w:r>
      <w:r w:rsidR="0018594E">
        <w:rPr>
          <w:rFonts w:ascii="BRH Telugu Extra" w:hAnsi="BRH Telugu Extra" w:cs="BRH Telugu Extra"/>
          <w:sz w:val="40"/>
          <w:szCs w:val="40"/>
        </w:rPr>
        <w:br/>
      </w:r>
      <w:r w:rsidRPr="00F80021">
        <w:rPr>
          <w:rFonts w:ascii="BRH Telugu Extra" w:hAnsi="BRH Telugu Extra" w:cs="BRH Telugu Extra"/>
          <w:sz w:val="40"/>
          <w:szCs w:val="40"/>
        </w:rPr>
        <w:t xml:space="preserve">G…ËlÇh³ ¶pÁ†±µÀ¶¨B | q¸‡lÐ…Êªï¶® „„†sûµ…¢¸hµÀê†¶mB | hµ…hÐ £…¶¨öU³ †¶¢ïO¸ñ¶¢Àh³ | …«¸…¶¥…m¸…¶m…¶¥Êm …Ctû | hµ‡«¸îl³ …£±¸†fµ Y¹±ÀµÀhµ | …£±¸…YÑ C…lû¼ ¶pÁ¹†±µÀ¶¨B | </w:t>
      </w:r>
    </w:p>
    <w:p w14:paraId="3A0B1B0B"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¶ª …Y¹hÐ C†hµï±¼Vµïhµ | …¶p¥¹Ûl³ sûµÃ…£À¶¢À†kÐ …¶pÁ±µB || </w:t>
      </w:r>
      <w:r w:rsidRPr="00F80021">
        <w:rPr>
          <w:rFonts w:ascii="Arial" w:hAnsi="Arial" w:cs="Arial"/>
          <w:b/>
          <w:sz w:val="28"/>
          <w:szCs w:val="28"/>
        </w:rPr>
        <w:t>2</w:t>
      </w:r>
    </w:p>
    <w:p w14:paraId="571953EE" w14:textId="77777777" w:rsidR="003034C3" w:rsidRPr="00F80021" w:rsidRDefault="003034C3" w:rsidP="0024524F">
      <w:pPr>
        <w:pStyle w:val="NoSpacing"/>
      </w:pPr>
    </w:p>
    <w:p w14:paraId="01B5B0A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±ÀµÀh³ ¶pÁ†±µÀÊ¨g …¶¬£‡©¸ | …lÉ¢¸ …±ÀµÀYß¶¢À†hµ¶möhµ | …¶¢…¶ªmÐå †C«¸ï-…¾ªl¸‡YïA| </w:t>
      </w:r>
    </w:p>
    <w:p w14:paraId="32459177"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…S¿ñ¶¨î …ElµèþîB …¶¥±µ…lµè£B | …¶ªq¸å†«¸ï¶ª´m ¶p…±¼lûµ†±ÀµÀB |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iñB …¶ª¶på …¶ª£À†lûµB …OµÅh¸B | …lÉ¢¸ ±ÀµÀl³ …±ÀµÀYßA-†hµ…m¸öm¸B |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C†s…lµèþé´m ¶pÁ†±µÀ¶¨A …¶p¶¥ÀA | hµA …</w:t>
      </w:r>
      <w:r w:rsidR="00B051FD"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±ÀµÀYßA …s…±³»¬…»¨ qÕñ°µ†´mé | </w:t>
      </w:r>
      <w:r w:rsidR="00B051FD"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¶pÁ†±µÀ¶¨A …Y¹hµ†¶¢À…SµñhµB || </w:t>
      </w:r>
      <w:r w:rsidRPr="00F80021">
        <w:rPr>
          <w:rFonts w:ascii="Arial" w:hAnsi="Arial" w:cs="Arial"/>
          <w:b/>
          <w:sz w:val="28"/>
          <w:szCs w:val="28"/>
        </w:rPr>
        <w:t>3</w:t>
      </w:r>
    </w:p>
    <w:p w14:paraId="31EA4392" w14:textId="77777777" w:rsidR="0024524F" w:rsidRPr="00F80021" w:rsidRDefault="0024524F" w:rsidP="0024524F">
      <w:pPr>
        <w:pStyle w:val="NoSpacing"/>
      </w:pPr>
    </w:p>
    <w:p w14:paraId="032F118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hÉ†¶m …lÉ¢¸ C†±ÀµÀY¶må | …«¸l¸èþï sÀÀ†¶¨±ÀµÀ…¶¥Û ±ÀÉÀ | hµ‡«¸îl³ …±ÀµÀY¹ßk³ †¶ª…±µö¶¬À†hµB | ¶ªA†sûµÅhµA ¶pÅ¶¨…l¸YïA | …¶p¶¥Ã(S³Ø)«¸å(S³Ø)†¶¥ÛOÉñ ¢¸…±ÀµÀ¢¸ï†´m | …D…±µg¸ï´m-…S¸ñ¶¢Ãï…¶¥Û ±ÀÉÀ |</w:t>
      </w:r>
      <w:r w:rsidR="0024524F"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hµ‡«¸îl³ …±ÀµÀY¹ßk³ †¶ª…±µö¶¬À†hµB | sÀÀ…VµB «¸†¶¢Ãn YZß±É | Vûµm¸ç(†S³î)»ª YZß…±É hµ‡«¸îh³ | ±ÀµÀ…YÂ¶ªå†«¸î lµY¹±ÀµÀhµ || </w:t>
      </w:r>
      <w:r w:rsidRPr="00F80021">
        <w:rPr>
          <w:rFonts w:ascii="Arial" w:hAnsi="Arial" w:cs="Arial"/>
          <w:b/>
          <w:sz w:val="28"/>
          <w:szCs w:val="28"/>
        </w:rPr>
        <w:t>4</w:t>
      </w:r>
    </w:p>
    <w:p w14:paraId="3FBF570F" w14:textId="77777777" w:rsidR="003034C3" w:rsidRPr="00F80021" w:rsidRDefault="003034C3" w:rsidP="00E403BC">
      <w:pPr>
        <w:pStyle w:val="NoSpacing"/>
      </w:pPr>
    </w:p>
    <w:p w14:paraId="2A7BA21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hµ…«¸îlµ†¥¹ö CY¹±ÀµÀ¶må | ±ÀÉÀ OÉ †VÐ…sûµ±ÀµÃ†lµhµB | S¸†¢Ð ¶¬ YZß…±É hµ‡«¸îh³ | </w:t>
      </w:r>
    </w:p>
    <w:p w14:paraId="6405E2F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hµ‡«¸î…Y¹Ýh¸ †C…Y¹¶¢†±ÀµÀB | ±ÀµÀh³ ¶pÁ†±µÀ…¶¨A †¶</w:t>
      </w:r>
      <w:r w:rsidR="00841917" w:rsidRPr="00F80021">
        <w:rPr>
          <w:rFonts w:ascii="BRH Devanagari Extra" w:hAnsi="BRH Devanagari Extra" w:cs="BRH Devanagari Extra"/>
          <w:sz w:val="40"/>
          <w:szCs w:val="40"/>
        </w:rPr>
        <w:t>ð</w:t>
      </w:r>
      <w:r w:rsidRPr="00F80021">
        <w:rPr>
          <w:rFonts w:ascii="BRH Telugu Extra" w:hAnsi="BRH Telugu Extra" w:cs="BRH Telugu Extra"/>
          <w:sz w:val="40"/>
          <w:szCs w:val="40"/>
        </w:rPr>
        <w:t>¢ïlµlûµÀB | …Oµ…ilû¸ †¶¢ïOµvê±ÀµÀ´mé|</w:t>
      </w:r>
    </w:p>
    <w:p w14:paraId="50E1B1D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¶¢ÀÀ…PA Oº†¶¢À…¶ªï OÓ …s¹¶¬Ã | O¸…¶¢Á¹±µÃ q¸†l¸¶¢ÁVÉïhÉ |</w:t>
      </w:r>
    </w:p>
    <w:p w14:paraId="7D706C34"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…s¹ñ…¶¬î‡gÑ…¶ªï ¶¢ÀÀ†P¶¢Ã¾ªh³ | …s¹¶¬Ã †±¸…Y†¶mïB …OµÅhµB || </w:t>
      </w:r>
      <w:r w:rsidRPr="00F80021">
        <w:rPr>
          <w:rFonts w:ascii="Arial" w:hAnsi="Arial" w:cs="Arial"/>
          <w:b/>
          <w:sz w:val="28"/>
          <w:szCs w:val="28"/>
        </w:rPr>
        <w:t>5</w:t>
      </w:r>
    </w:p>
    <w:p w14:paraId="5CF404B2" w14:textId="77777777" w:rsidR="00E403BC" w:rsidRPr="00F80021" w:rsidRDefault="00E403BC" w:rsidP="00E403BC">
      <w:pPr>
        <w:pStyle w:val="NoSpacing"/>
      </w:pPr>
    </w:p>
    <w:p w14:paraId="1864F99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…H±µÃ hµ†lµ…¶ªï ±ÀµÀl³ ËÈ¢†¶¥ïB | …¶pl¸íþï(S³î) …¶¥ÃlÐñ †CY¹±ÀµÀhµB | </w:t>
      </w:r>
    </w:p>
    <w:p w14:paraId="74C87A1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…Vµ¶mçò…¶¢Ã ¶¢À†¶m«Ò …Y¹hµB | Vµ…°ÐB ¶ªÃ†±Ðï CY¹±ÀµÀhµ | ¶¢ÀÀ…P¹l¼†¶mçò-…¥¹ÛS¼é†¶¥Û | </w:t>
      </w:r>
    </w:p>
    <w:p w14:paraId="4A008279"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…q¸ñg¸l³ …¢¸±ÀµÀÀ-†±µY¹±ÀµÀhµ | m¸†sû¹ï D¾ª…lµ¶må†±¼°µA | …§±Ðøþä lÓïB ¶ª†¶¢À¶¢±µåhµ | …¶pl¸íþïA sûµÃ…£À±³ l¼…¶¥B ¥Ññ‡h¸ñh³ | hµ†k¸ …vÑO¸(S³î) †COµvê±ÀµÀ´mé || </w:t>
      </w:r>
      <w:r w:rsidRPr="00F80021">
        <w:rPr>
          <w:rFonts w:ascii="Arial" w:hAnsi="Arial" w:cs="Arial"/>
          <w:b/>
          <w:sz w:val="28"/>
          <w:szCs w:val="28"/>
        </w:rPr>
        <w:t>6</w:t>
      </w:r>
    </w:p>
    <w:p w14:paraId="109A25C4" w14:textId="77777777" w:rsidR="003034C3" w:rsidRPr="00F80021" w:rsidRDefault="003034C3" w:rsidP="00E403BC">
      <w:pPr>
        <w:pStyle w:val="NoSpacing"/>
      </w:pPr>
    </w:p>
    <w:p w14:paraId="04A7807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Ê¢…l¸¶¬…Ê¢ÀhµA ¶pÁ†±µÀ¶¨A …¶¢À¶®‡¶måA | …D…l¼hµï†¶¢…±µäA hµ†¶¢À…¶ª¶ªÀå …q¸±É |</w:t>
      </w:r>
    </w:p>
    <w:p w14:paraId="28F7E17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¶ª†±¸ögº …±µÃq¸†gº …£W…hµï lû¿†±µB | m¸†¶¢Ãn …OµÅh¸ö…tû¶¢…lµ…´m ±ÀµÀl¸‡Êªå |</w:t>
      </w:r>
    </w:p>
    <w:p w14:paraId="48909D3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…lû¸h¸ …¶pÁ±µ…«¸å-lµï†¶¢ÀÀl¸ …Y¶®†±µ | …¶¥OµñB ¶pñ…£l¸ö´m-…¶pñl¼…¶¥¶¥Û†hµ¶ªñB |</w:t>
      </w:r>
    </w:p>
    <w:p w14:paraId="6EEB454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hµ…Ê¢À¶¢A </w:t>
      </w:r>
      <w:r w:rsidR="007B49B4" w:rsidRPr="00F80021">
        <w:rPr>
          <w:rFonts w:ascii="BRH Devanagari Extra" w:hAnsi="BRH Devanagari Extra" w:cs="BRH Devanagari Extra"/>
          <w:sz w:val="40"/>
          <w:szCs w:val="40"/>
        </w:rPr>
        <w:t>ð</w:t>
      </w:r>
      <w:r w:rsidRPr="00F80021">
        <w:rPr>
          <w:rFonts w:ascii="BRH Telugu Extra" w:hAnsi="BRH Telugu Extra" w:cs="BRH Telugu Extra"/>
          <w:sz w:val="40"/>
          <w:szCs w:val="40"/>
        </w:rPr>
        <w:t>…£l¸ö…¶m¶¢ÀÅ†hµ …E¶¬ †sûµ¶¢i | m¸¶mïB ¶p…m¸æ C†±ÀµÀm¸±ÀµÀ £lµïhÉ |</w:t>
      </w:r>
    </w:p>
    <w:p w14:paraId="52CDA4E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…±ÀµÀYÉß†¶m …±ÀµÀYß-†¶¢À±ÀµÀY¶må …lÉ¢¸B | h¸…n lûµ†±¸îgº ¶pñ…kµ¶¢Ã†m¸ï¶ª´mé |</w:t>
      </w:r>
    </w:p>
    <w:p w14:paraId="363B681D"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hÉ …¶¬ m¸†OµA ¶¢À…»¬¶¢Ã†¶mB ¶ªVµÊmå | ±ÀµÀ…hµñ ¶pÁ¹†±Éö …«¸l¸èþïB ¶ª†nå …lÉ¢¸B || </w:t>
      </w:r>
      <w:r w:rsidRPr="00F80021">
        <w:rPr>
          <w:rFonts w:ascii="Arial" w:hAnsi="Arial" w:cs="Arial"/>
          <w:b/>
          <w:sz w:val="28"/>
          <w:szCs w:val="28"/>
        </w:rPr>
        <w:t>7</w:t>
      </w:r>
    </w:p>
    <w:p w14:paraId="2015FD9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(MA ¥¹…nåB ¥¹…nåB ¥¹†nåB ||)</w:t>
      </w:r>
    </w:p>
    <w:p w14:paraId="06AEA0FD" w14:textId="77777777" w:rsidR="003034C3" w:rsidRPr="00F80021" w:rsidRDefault="00E403BC" w:rsidP="003034C3">
      <w:pPr>
        <w:autoSpaceDE w:val="0"/>
        <w:autoSpaceDN w:val="0"/>
        <w:adjustRightInd w:val="0"/>
        <w:spacing w:after="0" w:line="240" w:lineRule="auto"/>
        <w:rPr>
          <w:rFonts w:ascii="BRH Telugu Extra" w:hAnsi="BRH Telugu Extra" w:cs="BRH Telugu Extra"/>
          <w:b/>
          <w:sz w:val="40"/>
          <w:szCs w:val="40"/>
        </w:rPr>
      </w:pPr>
      <w:r w:rsidRPr="00F80021">
        <w:rPr>
          <w:rFonts w:ascii="Times New Roman" w:hAnsi="Times New Roman"/>
          <w:b/>
          <w:sz w:val="40"/>
          <w:szCs w:val="40"/>
        </w:rPr>
        <w:t>“</w:t>
      </w:r>
      <w:r w:rsidR="003034C3" w:rsidRPr="00F80021">
        <w:rPr>
          <w:rFonts w:ascii="BRH Telugu Extra" w:hAnsi="BRH Telugu Extra" w:cs="BRH Telugu Extra"/>
          <w:b/>
          <w:sz w:val="40"/>
          <w:szCs w:val="40"/>
        </w:rPr>
        <w:t>MA ¶mÈ¢Ã m¸†±¸±ÀµÀ…g¸±ÀµÀ</w:t>
      </w:r>
      <w:r w:rsidRPr="00F80021">
        <w:rPr>
          <w:rFonts w:ascii="Times New Roman" w:hAnsi="Times New Roman"/>
          <w:b/>
          <w:sz w:val="40"/>
          <w:szCs w:val="40"/>
        </w:rPr>
        <w:t>”</w:t>
      </w:r>
      <w:r w:rsidR="003034C3" w:rsidRPr="00F80021">
        <w:rPr>
          <w:rFonts w:ascii="BRH Telugu Extra" w:hAnsi="BRH Telugu Extra" w:cs="BRH Telugu Extra"/>
          <w:b/>
          <w:sz w:val="40"/>
          <w:szCs w:val="40"/>
        </w:rPr>
        <w:t xml:space="preserve">  </w:t>
      </w:r>
    </w:p>
    <w:p w14:paraId="7462CB8B" w14:textId="77777777" w:rsidR="003034C3" w:rsidRPr="00F80021" w:rsidRDefault="003034C3" w:rsidP="00CC0E0A">
      <w:pPr>
        <w:pBdr>
          <w:bottom w:val="single" w:sz="4" w:space="1" w:color="auto"/>
        </w:pBdr>
        <w:autoSpaceDE w:val="0"/>
        <w:autoSpaceDN w:val="0"/>
        <w:adjustRightInd w:val="0"/>
        <w:spacing w:after="0" w:line="240" w:lineRule="auto"/>
        <w:rPr>
          <w:rFonts w:ascii="BRH Telugu RN" w:hAnsi="BRH Telugu RN" w:cs="BRH Telugu RN"/>
          <w:sz w:val="40"/>
          <w:szCs w:val="40"/>
        </w:rPr>
      </w:pPr>
      <w:r w:rsidRPr="00F80021">
        <w:rPr>
          <w:rFonts w:ascii="Arial" w:hAnsi="Arial" w:cs="Arial"/>
          <w:sz w:val="28"/>
          <w:szCs w:val="28"/>
        </w:rPr>
        <w:t>(It is customary to chant this during continous chanting of Uttara Narayanam)</w:t>
      </w:r>
    </w:p>
    <w:p w14:paraId="0D279833"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p>
    <w:p w14:paraId="43068404" w14:textId="77777777" w:rsidR="00877FBF" w:rsidRPr="00F80021" w:rsidRDefault="003034C3" w:rsidP="00380270">
      <w:pPr>
        <w:pStyle w:val="1Title-VedaVMSTelugu"/>
        <w:rPr>
          <w:color w:val="auto"/>
        </w:rPr>
      </w:pPr>
      <w:bookmarkStart w:id="27" w:name="_Toc535268419"/>
      <w:r w:rsidRPr="00F80021">
        <w:rPr>
          <w:color w:val="auto"/>
        </w:rPr>
        <w:t>Ghµå±µ m¸±¸±ÀµÀgA</w:t>
      </w:r>
      <w:bookmarkEnd w:id="27"/>
      <w:r w:rsidRPr="00F80021">
        <w:rPr>
          <w:color w:val="auto"/>
        </w:rPr>
        <w:t xml:space="preserve"> </w:t>
      </w:r>
    </w:p>
    <w:p w14:paraId="6C035CBA" w14:textId="77777777" w:rsidR="003034C3" w:rsidRPr="00F80021" w:rsidRDefault="003034C3" w:rsidP="00877FBF">
      <w:pPr>
        <w:pStyle w:val="3-Eng-Subheading-VedaVMSTelugu"/>
        <w:rPr>
          <w:rFonts w:ascii="BRH Telugu RN" w:hAnsi="BRH Telugu RN" w:cs="BRH Telugu RN"/>
          <w:color w:val="auto"/>
          <w:sz w:val="28"/>
          <w:szCs w:val="28"/>
        </w:rPr>
      </w:pPr>
      <w:r w:rsidRPr="00F80021">
        <w:rPr>
          <w:color w:val="auto"/>
          <w:sz w:val="28"/>
          <w:szCs w:val="28"/>
        </w:rPr>
        <w:t>(TA 3.13.1)</w:t>
      </w:r>
    </w:p>
    <w:p w14:paraId="58092C2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…ClµíþïB ¶ªA†sûµÃhµB ¶pÅ…k¼ËÈ¢þï ±µ‡«¸VµÛ | …£¶¥ö†Oµ±µî…gB ¶ª†¶¢À¶¢…±µåh¸†lû¼ |</w:t>
      </w:r>
    </w:p>
    <w:p w14:paraId="72EFB34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hµ…¶ªï hµö†©¸à …£lµ†lûµl³ …±µÃ¶p†Ê¢Ài | hµh³ ¶pÁ†±µÀ¶¨…¶ªï £…¶¥ö ¶¢Ã†Y¹…¶m¶¢À‡SÉñ || </w:t>
      </w:r>
      <w:r w:rsidRPr="00F80021">
        <w:rPr>
          <w:rFonts w:ascii="Arial" w:hAnsi="Arial" w:cs="Arial"/>
          <w:b/>
          <w:sz w:val="28"/>
          <w:szCs w:val="28"/>
        </w:rPr>
        <w:t>1</w:t>
      </w:r>
      <w:r w:rsidRPr="00F80021">
        <w:rPr>
          <w:rFonts w:ascii="BRH Telugu Extra" w:hAnsi="BRH Telugu Extra" w:cs="BRH Telugu Extra"/>
          <w:sz w:val="40"/>
          <w:szCs w:val="40"/>
        </w:rPr>
        <w:t xml:space="preserve"> </w:t>
      </w:r>
    </w:p>
    <w:p w14:paraId="70BC8B58" w14:textId="77777777" w:rsidR="003034C3" w:rsidRPr="00F80021" w:rsidRDefault="003034C3" w:rsidP="00D65813">
      <w:pPr>
        <w:pStyle w:val="NoSpacing"/>
      </w:pPr>
    </w:p>
    <w:p w14:paraId="0C3A9AC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Ê¢…l¸¶¬…Ê¢ÀhµA ¶pÁ†±µÀ¶¨A …¶¢À¶®‡¶måA | …D…l¼hµï †¶¢…±µäA hµ†¶¢À…¶ªB ¶p†±µ«¸åh³ |</w:t>
      </w:r>
    </w:p>
    <w:p w14:paraId="3F511FE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hµ…Ê¢À¶¢A </w:t>
      </w:r>
      <w:r w:rsidR="00812359"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…£l¸ö…¶m¶¢ÀÅ†hµ …E¶¬ †sûµ¶¢i | m¸¶mïB ¶p†m¸æ £…lµïhÉ„†±ÀµÀm¸±ÀµÀ || </w:t>
      </w:r>
      <w:r w:rsidRPr="00F80021">
        <w:rPr>
          <w:rFonts w:ascii="Arial" w:hAnsi="Arial" w:cs="Arial"/>
          <w:b/>
          <w:sz w:val="28"/>
          <w:szCs w:val="28"/>
        </w:rPr>
        <w:t>2</w:t>
      </w:r>
      <w:r w:rsidRPr="00F80021">
        <w:rPr>
          <w:rFonts w:ascii="BRH Telugu Extra" w:hAnsi="BRH Telugu Extra" w:cs="BRH Telugu Extra"/>
          <w:sz w:val="40"/>
          <w:szCs w:val="40"/>
        </w:rPr>
        <w:t xml:space="preserve"> </w:t>
      </w:r>
    </w:p>
    <w:p w14:paraId="2641F008" w14:textId="77777777" w:rsidR="003034C3" w:rsidRPr="00F80021" w:rsidRDefault="003034C3" w:rsidP="00D65813">
      <w:pPr>
        <w:pStyle w:val="NoSpacing"/>
      </w:pPr>
    </w:p>
    <w:p w14:paraId="4AA23A3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…¶pñY¹†¶pi¶¥Û±µ…i Sµ†±Éí …C¶måB | …CY¹†±ÀµÀ¶¢ÃmÐ s…¶¬Àlû¸ £†Y¹±ÀµÀhÉ |</w:t>
      </w:r>
    </w:p>
    <w:p w14:paraId="4C9F817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hµ…¶ªï lû¿…±¸B ¶p†±¼Y¹¶m…nå ±ÀÇÃ‡nA | ¶¢À†±¿Xm¸A …¶plµ†£ÀVµÜnå …Ê¢lûµ†¶ªB || </w:t>
      </w:r>
      <w:r w:rsidRPr="00F80021">
        <w:rPr>
          <w:rFonts w:ascii="Arial" w:hAnsi="Arial" w:cs="Arial"/>
          <w:b/>
          <w:sz w:val="28"/>
          <w:szCs w:val="28"/>
        </w:rPr>
        <w:t>3</w:t>
      </w:r>
      <w:r w:rsidRPr="00F80021">
        <w:rPr>
          <w:rFonts w:ascii="BRH Telugu Extra" w:hAnsi="BRH Telugu Extra" w:cs="BRH Telugu Extra"/>
          <w:sz w:val="40"/>
          <w:szCs w:val="40"/>
        </w:rPr>
        <w:t xml:space="preserve"> </w:t>
      </w:r>
    </w:p>
    <w:p w14:paraId="1E36318F" w14:textId="77777777" w:rsidR="003034C3" w:rsidRPr="00F80021" w:rsidRDefault="003034C3" w:rsidP="00D65813">
      <w:pPr>
        <w:pStyle w:val="NoSpacing"/>
      </w:pPr>
    </w:p>
    <w:p w14:paraId="2017FC7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±ÀÇÃ …lÉÊ¢…sûµï D†hµ¶pi | ±ÀÇÃ …lÉ¢¸‡m¸A …¶pÁ±Ð†»¬hµB | </w:t>
      </w:r>
    </w:p>
    <w:p w14:paraId="533C251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¶pÁ¹…±Ðö ±ÀÇÃ …lÉÊ¢†sûÑï …Y¹hµB | ¶m†È¢Ã …±µÀV¸…±ÀµÀ s¹ñ†¶¬î±ÀÉÀ || </w:t>
      </w:r>
      <w:r w:rsidRPr="00F80021">
        <w:rPr>
          <w:rFonts w:ascii="Arial" w:hAnsi="Arial" w:cs="Arial"/>
          <w:b/>
          <w:sz w:val="28"/>
          <w:szCs w:val="28"/>
        </w:rPr>
        <w:t xml:space="preserve">4 </w:t>
      </w:r>
    </w:p>
    <w:p w14:paraId="4567930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±µÀ†VµA …s¹ñ¶¬î…cÝ¶m†±ÀµÀ¶måB | …lÉ¢¸ C…SÉñ hµ†lµsÀñ¶¢´mé | </w:t>
      </w:r>
    </w:p>
    <w:p w14:paraId="317FA1A6"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±ÀµÀ…ÌÈªýåþö¶¢A ‡s¹ñ…¶¬îgÑ …£l¸ïh³ | hµ†¶ªï …lÉ¢¸ C…¶ª¶mö‡Ê¥ || </w:t>
      </w:r>
      <w:r w:rsidRPr="00F80021">
        <w:rPr>
          <w:rFonts w:ascii="Arial" w:hAnsi="Arial" w:cs="Arial"/>
          <w:b/>
          <w:sz w:val="28"/>
          <w:szCs w:val="28"/>
        </w:rPr>
        <w:t>5</w:t>
      </w:r>
    </w:p>
    <w:p w14:paraId="086922B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¾¬ñ†¶¥Û hÉ …v°½î…¶¥Û ¶p‡hÓéþï | …C…¶¬Ñ…±¸hÉñ …q¸±É÷þö | </w:t>
      </w:r>
    </w:p>
    <w:p w14:paraId="44649B6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¶m†°µh¸ñgº …±µÃ¶pA | …C¦ö…mÓ ¢¸ï‡hµåA |</w:t>
      </w:r>
    </w:p>
    <w:p w14:paraId="62AB3DC6" w14:textId="77777777" w:rsidR="003034C3" w:rsidRPr="00F80021" w:rsidRDefault="003034C3" w:rsidP="00D65813">
      <w:pPr>
        <w:pBdr>
          <w:bottom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…E¶¨àA †¶¢Àn©¸g | …C¶¢ÀÀA †¶¢Àn©¸g | ¶ª†±µöA ¶¢Àn©¸g || </w:t>
      </w:r>
      <w:r w:rsidRPr="00F80021">
        <w:rPr>
          <w:rFonts w:ascii="Arial" w:hAnsi="Arial" w:cs="Arial"/>
          <w:b/>
          <w:sz w:val="28"/>
          <w:szCs w:val="28"/>
        </w:rPr>
        <w:t>6</w:t>
      </w:r>
      <w:r w:rsidRPr="00F80021">
        <w:rPr>
          <w:rFonts w:ascii="BRH Telugu Extra" w:hAnsi="BRH Telugu Extra" w:cs="BRH Telugu Extra"/>
          <w:sz w:val="40"/>
          <w:szCs w:val="40"/>
        </w:rPr>
        <w:t xml:space="preserve"> </w:t>
      </w:r>
    </w:p>
    <w:p w14:paraId="5E6DAFF7" w14:textId="77777777" w:rsidR="00D65813" w:rsidRPr="00F80021" w:rsidRDefault="003034C3" w:rsidP="00380270">
      <w:pPr>
        <w:pStyle w:val="1Title-VedaVMSTelugu"/>
        <w:rPr>
          <w:color w:val="auto"/>
        </w:rPr>
      </w:pPr>
      <w:bookmarkStart w:id="28" w:name="_Toc535268420"/>
      <w:r w:rsidRPr="00F80021">
        <w:rPr>
          <w:color w:val="auto"/>
        </w:rPr>
        <w:t>¶¢À¶® m¸±¸±ÀµÀgA</w:t>
      </w:r>
      <w:bookmarkEnd w:id="28"/>
    </w:p>
    <w:p w14:paraId="31048B2C" w14:textId="77777777" w:rsidR="003034C3" w:rsidRPr="00F80021" w:rsidRDefault="003034C3" w:rsidP="00D65813">
      <w:pPr>
        <w:pStyle w:val="3-Eng-Subheading-VedaVMSTelugu"/>
        <w:rPr>
          <w:rFonts w:ascii="BRH Telugu RN" w:hAnsi="BRH Telugu RN" w:cs="BRH Telugu RN"/>
          <w:color w:val="auto"/>
          <w:sz w:val="28"/>
          <w:szCs w:val="28"/>
        </w:rPr>
      </w:pPr>
      <w:r w:rsidRPr="00F80021">
        <w:rPr>
          <w:color w:val="auto"/>
          <w:sz w:val="28"/>
          <w:szCs w:val="28"/>
        </w:rPr>
        <w:t>(TA 6.11.1)</w:t>
      </w:r>
    </w:p>
    <w:p w14:paraId="165BD4C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…¶ª…¶¬…¶ªñ§±³†¶¨A …lÉ…¶¢A …</w:t>
      </w:r>
      <w:r w:rsidR="00103F98" w:rsidRPr="00F80021">
        <w:rPr>
          <w:rFonts w:ascii="BRH Devanagari Extra" w:hAnsi="BRH Devanagari Extra" w:cs="BRH Devanagari Extra"/>
          <w:sz w:val="40"/>
          <w:szCs w:val="40"/>
        </w:rPr>
        <w:t>ð</w:t>
      </w:r>
      <w:r w:rsidRPr="00F80021">
        <w:rPr>
          <w:rFonts w:ascii="BRH Telugu Extra" w:hAnsi="BRH Telugu Extra" w:cs="BRH Telugu Extra"/>
          <w:sz w:val="40"/>
          <w:szCs w:val="40"/>
        </w:rPr>
        <w:t>£¥¹ö†°µA …£¶¥ö†¶¥A sûµÀ¶¢A |</w:t>
      </w:r>
    </w:p>
    <w:p w14:paraId="5BFF90B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£†¶¥öA …m¸±¸†±ÀµÀgA …lÉ…¶¢…¶¢À°µ†±µA ¶p…±µ¶¢ÀA …¶plµA || </w:t>
      </w:r>
      <w:r w:rsidRPr="00F80021">
        <w:rPr>
          <w:rFonts w:ascii="Arial" w:hAnsi="Arial" w:cs="Arial"/>
          <w:b/>
          <w:sz w:val="28"/>
          <w:szCs w:val="28"/>
        </w:rPr>
        <w:t xml:space="preserve">1 </w:t>
      </w:r>
    </w:p>
    <w:p w14:paraId="765EB66E" w14:textId="77777777" w:rsidR="003034C3" w:rsidRPr="00F80021" w:rsidRDefault="003034C3" w:rsidP="00D65813">
      <w:pPr>
        <w:pStyle w:val="NoSpacing"/>
      </w:pPr>
    </w:p>
    <w:p w14:paraId="2A899BE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…£¶¥ö…hµB ¶p†±µ¶¢Ã…né…hµïA </w:t>
      </w:r>
      <w:r w:rsidR="00103F98" w:rsidRPr="00F80021">
        <w:rPr>
          <w:rFonts w:ascii="BRH Devanagari Extra" w:hAnsi="BRH Devanagari Extra" w:cs="BRH Devanagari Extra"/>
          <w:sz w:val="40"/>
          <w:szCs w:val="40"/>
        </w:rPr>
        <w:t>ð</w:t>
      </w:r>
      <w:r w:rsidRPr="00F80021">
        <w:rPr>
          <w:rFonts w:ascii="BRH Telugu Extra" w:hAnsi="BRH Telugu Extra" w:cs="BRH Telugu Extra"/>
          <w:sz w:val="40"/>
          <w:szCs w:val="40"/>
        </w:rPr>
        <w:t>…£¶¥öA †m¸±¸…±ÀµÀg(S³î) †¶¬±¼A |</w:t>
      </w:r>
    </w:p>
    <w:p w14:paraId="7C2E2C1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£†¶¥ö…Ê¢ÀÊ¢lµA ¶pÁ†±µÀ…¶¨ ¶ªål³ £…¶¥ö-¶¢ÀÀ†¶pa¶¢i || </w:t>
      </w:r>
      <w:r w:rsidRPr="00F80021">
        <w:rPr>
          <w:rFonts w:ascii="Arial" w:hAnsi="Arial" w:cs="Arial"/>
          <w:b/>
          <w:sz w:val="28"/>
          <w:szCs w:val="28"/>
        </w:rPr>
        <w:t xml:space="preserve">2 </w:t>
      </w:r>
    </w:p>
    <w:p w14:paraId="125EDD15" w14:textId="77777777" w:rsidR="003034C3" w:rsidRPr="00F80021" w:rsidRDefault="003034C3" w:rsidP="00D65813">
      <w:pPr>
        <w:pStyle w:val="NoSpacing"/>
      </w:pPr>
    </w:p>
    <w:p w14:paraId="5C54170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¶p…iA </w:t>
      </w:r>
      <w:r w:rsidR="00103F98" w:rsidRPr="00F80021">
        <w:rPr>
          <w:rFonts w:ascii="BRH Devanagari Extra" w:hAnsi="BRH Devanagari Extra" w:cs="BRH Devanagari Extra"/>
          <w:sz w:val="40"/>
          <w:szCs w:val="40"/>
        </w:rPr>
        <w:t>ð</w:t>
      </w:r>
      <w:r w:rsidRPr="00F80021">
        <w:rPr>
          <w:rFonts w:ascii="BRH Telugu Extra" w:hAnsi="BRH Telugu Extra" w:cs="BRH Telugu Extra"/>
          <w:sz w:val="40"/>
          <w:szCs w:val="40"/>
        </w:rPr>
        <w:t>£†¶¥ö…«¸ïhÉî†¶¥ö…±µ(…S³î) ¥¹†¶¥öhµ(S³î) …¦¶¢†¶¢ÀVµÀïhµA |</w:t>
      </w:r>
    </w:p>
    <w:p w14:paraId="2103CA9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…m¸±¸…±ÀµÀgA †¶¢À¶®…YÉß…±ÀµÀA </w:t>
      </w:r>
      <w:r w:rsidR="00103F98"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…£¥¹ö†h¸î¶mA …¶p±¸†±ÀµÀgA || </w:t>
      </w:r>
      <w:r w:rsidRPr="00F80021">
        <w:rPr>
          <w:rFonts w:ascii="Arial" w:hAnsi="Arial" w:cs="Arial"/>
          <w:b/>
          <w:sz w:val="28"/>
          <w:szCs w:val="28"/>
        </w:rPr>
        <w:t xml:space="preserve">3 </w:t>
      </w:r>
    </w:p>
    <w:p w14:paraId="29810B42" w14:textId="77777777" w:rsidR="00D65813" w:rsidRPr="00F80021" w:rsidRDefault="00D65813" w:rsidP="00D65813">
      <w:pPr>
        <w:pStyle w:val="NoSpacing"/>
      </w:pPr>
    </w:p>
    <w:p w14:paraId="5699A01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…m¸±¸…±ÀµÀg †¶p±Ð …YÑï…i…±¸h¸î †m¸±µ…±ÀµÀgB †¶p±µB || </w:t>
      </w:r>
      <w:r w:rsidRPr="00F80021">
        <w:rPr>
          <w:rFonts w:ascii="Arial" w:hAnsi="Arial" w:cs="Arial"/>
          <w:b/>
          <w:sz w:val="28"/>
          <w:szCs w:val="28"/>
        </w:rPr>
        <w:t>4</w:t>
      </w:r>
      <w:r w:rsidRPr="00F80021">
        <w:rPr>
          <w:rFonts w:ascii="BRH Telugu Extra" w:hAnsi="BRH Telugu Extra" w:cs="BRH Telugu Extra"/>
          <w:sz w:val="40"/>
          <w:szCs w:val="40"/>
        </w:rPr>
        <w:t xml:space="preserve"> </w:t>
      </w:r>
    </w:p>
    <w:p w14:paraId="5EA08121" w14:textId="77777777" w:rsidR="00D65813" w:rsidRPr="00F80021" w:rsidRDefault="00D65813" w:rsidP="00D65813">
      <w:pPr>
        <w:pStyle w:val="NoSpacing"/>
      </w:pPr>
    </w:p>
    <w:p w14:paraId="4E86ADD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…m¸±¸…±ÀµÀg †¶p±µA …sñ…¶¬î …hµhµåþöA †m¸±¸…±ÀµÀgB †¶p±µB |</w:t>
      </w:r>
      <w:r w:rsidR="00D65813"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m¸±¸…±ÀµÀg †¶p±Ð …lû¸ï…h¸ …lû¸ï¶mA †m¸±¸…±ÀµÀgB †¶p±µB |</w:t>
      </w:r>
      <w:r w:rsidR="00D65813" w:rsidRPr="00F80021">
        <w:rPr>
          <w:rFonts w:ascii="BRH Telugu Extra" w:hAnsi="BRH Telugu Extra" w:cs="BRH Telugu Extra"/>
          <w:sz w:val="40"/>
          <w:szCs w:val="40"/>
        </w:rPr>
        <w:t xml:space="preserve">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±ÀµÀ†VµÛ …OºcºÛY³-†YSµ…kµù…±µöA …lµÅ¶¥ï‡hÉ ¶¥Ãñ…±ÀµÀhÉ„†»p ¢¸ |</w:t>
      </w:r>
      <w:r w:rsidR="00D65813" w:rsidRPr="00F80021">
        <w:rPr>
          <w:rFonts w:ascii="BRH Telugu Extra" w:hAnsi="BRH Telugu Extra" w:cs="BRH Telugu Extra"/>
          <w:sz w:val="40"/>
          <w:szCs w:val="40"/>
        </w:rPr>
        <w:t xml:space="preserve"> </w:t>
      </w:r>
      <w:r w:rsidR="00123D88" w:rsidRPr="00F80021">
        <w:rPr>
          <w:rFonts w:ascii="BRH Telugu Extra" w:hAnsi="BRH Telugu Extra" w:cs="BRH Telugu Extra"/>
          <w:sz w:val="40"/>
          <w:szCs w:val="40"/>
        </w:rPr>
        <w:br/>
      </w:r>
      <w:r w:rsidRPr="00F80021">
        <w:rPr>
          <w:rFonts w:ascii="BRH Telugu Extra" w:hAnsi="BRH Telugu Extra" w:cs="BRH Telugu Extra"/>
          <w:sz w:val="40"/>
          <w:szCs w:val="40"/>
        </w:rPr>
        <w:t>C†¶må±³ …s»¬†¶¥Û hµk³ …¶ª…±µöA …</w:t>
      </w:r>
      <w:r w:rsidR="00B00267" w:rsidRPr="00F80021">
        <w:rPr>
          <w:rFonts w:ascii="BRH Devanagari Extra" w:hAnsi="BRH Devanagari Extra" w:cs="BRH Devanagari Extra"/>
          <w:sz w:val="40"/>
          <w:szCs w:val="40"/>
        </w:rPr>
        <w:t>ð</w:t>
      </w:r>
      <w:r w:rsidRPr="00F80021">
        <w:rPr>
          <w:rFonts w:ascii="BRH Telugu Extra" w:hAnsi="BRH Telugu Extra" w:cs="BRH Telugu Extra"/>
          <w:sz w:val="40"/>
          <w:szCs w:val="40"/>
        </w:rPr>
        <w:t>¢¸ï¶pï †m¸±¸…±ÀµÀgB †»ªæhµB ||</w:t>
      </w:r>
      <w:r w:rsidR="00123D88" w:rsidRPr="00F80021">
        <w:rPr>
          <w:rFonts w:ascii="BRH Telugu Extra" w:hAnsi="BRH Telugu Extra" w:cs="BRH Telugu Extra"/>
          <w:sz w:val="40"/>
          <w:szCs w:val="40"/>
        </w:rPr>
        <w:t xml:space="preserve"> </w:t>
      </w:r>
      <w:r w:rsidRPr="00F80021">
        <w:rPr>
          <w:rFonts w:ascii="Arial" w:hAnsi="Arial" w:cs="Arial"/>
          <w:b/>
          <w:sz w:val="28"/>
          <w:szCs w:val="28"/>
        </w:rPr>
        <w:t xml:space="preserve">5 </w:t>
      </w:r>
    </w:p>
    <w:p w14:paraId="1FC83606" w14:textId="77777777" w:rsidR="003034C3" w:rsidRPr="00F80021" w:rsidRDefault="003034C3" w:rsidP="00631FF7">
      <w:pPr>
        <w:pStyle w:val="NoSpacing"/>
      </w:pPr>
    </w:p>
    <w:p w14:paraId="5ECD560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C†¶m…¶må ¶¢À†¶¢ï±ÀµÀA …Oµ£(S³î) †¶ª…¶¢ÀÀlÉñ„†¶måA </w:t>
      </w:r>
      <w:r w:rsidR="00B00267" w:rsidRPr="00F80021">
        <w:rPr>
          <w:rFonts w:ascii="BRH Devanagari Extra" w:hAnsi="BRH Devanagari Extra" w:cs="BRH Devanagari Extra"/>
          <w:sz w:val="40"/>
          <w:szCs w:val="40"/>
        </w:rPr>
        <w:t>ð</w:t>
      </w:r>
      <w:r w:rsidRPr="00F80021">
        <w:rPr>
          <w:rFonts w:ascii="BRH Telugu Extra" w:hAnsi="BRH Telugu Extra" w:cs="BRH Telugu Extra"/>
          <w:sz w:val="40"/>
          <w:szCs w:val="40"/>
        </w:rPr>
        <w:t>…£¶¥ö†¶¥AsûµÀ¶¢A |</w:t>
      </w:r>
    </w:p>
    <w:p w14:paraId="0669255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…¶p…lµî…OÐ¶¥-†¶pñj…O¸…¶¥(…S³î) …¶¬Ålµ†±ÀµÀA V¸…¶pïlûÐ†¶¢ÀÀPA || </w:t>
      </w:r>
      <w:r w:rsidRPr="00F80021">
        <w:rPr>
          <w:rFonts w:ascii="Arial" w:hAnsi="Arial" w:cs="Arial"/>
          <w:b/>
          <w:sz w:val="28"/>
          <w:szCs w:val="28"/>
        </w:rPr>
        <w:t>6</w:t>
      </w:r>
      <w:r w:rsidRPr="00F80021">
        <w:rPr>
          <w:rFonts w:ascii="BRH Telugu Extra" w:hAnsi="BRH Telugu Extra" w:cs="BRH Telugu Extra"/>
          <w:sz w:val="40"/>
          <w:szCs w:val="40"/>
        </w:rPr>
        <w:t xml:space="preserve"> </w:t>
      </w:r>
    </w:p>
    <w:p w14:paraId="0AC9CD81" w14:textId="77777777" w:rsidR="003034C3" w:rsidRPr="00F80021" w:rsidRDefault="003034C3" w:rsidP="00631FF7">
      <w:pPr>
        <w:pStyle w:val="NoSpacing"/>
      </w:pPr>
    </w:p>
    <w:p w14:paraId="7ADD740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C†lûÐ …n©¸àþï †£hµ…«¸åþï…Êmå …m¸sû¹ï†¶¢ÀÀ¶p…±¼ i†¶¨ái |</w:t>
      </w:r>
    </w:p>
    <w:p w14:paraId="1CB80F4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…Y¹ö…v…¶¢Ãv¹†OµÀvA …sû¹…j …£¶¥ö†«¸ï±ÀµÀ…hµ¶mA †¶¢À¶¬h³ | || </w:t>
      </w:r>
      <w:r w:rsidRPr="00F80021">
        <w:rPr>
          <w:rFonts w:ascii="Arial" w:hAnsi="Arial" w:cs="Arial"/>
          <w:b/>
          <w:sz w:val="28"/>
          <w:szCs w:val="28"/>
        </w:rPr>
        <w:t>7</w:t>
      </w:r>
      <w:r w:rsidRPr="00F80021">
        <w:rPr>
          <w:rFonts w:ascii="BRH Telugu Extra" w:hAnsi="BRH Telugu Extra" w:cs="BRH Telugu Extra"/>
          <w:sz w:val="40"/>
          <w:szCs w:val="40"/>
        </w:rPr>
        <w:t xml:space="preserve"> </w:t>
      </w:r>
    </w:p>
    <w:p w14:paraId="5C2FB4A5" w14:textId="77777777" w:rsidR="003034C3" w:rsidRPr="00F80021" w:rsidRDefault="003034C3" w:rsidP="00631FF7">
      <w:pPr>
        <w:pStyle w:val="NoSpacing"/>
      </w:pPr>
    </w:p>
    <w:p w14:paraId="2D31F63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¶ª†¶måhµ(S³î) …¦v¹†tû…¶ªÀå vA†sh¸ï OÐ…¶¥¶ª†nésûµA |</w:t>
      </w:r>
    </w:p>
    <w:p w14:paraId="70BF280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hµ«¸ï†Êmå ¶ªÀ…»¨±µ(S³î) …¶ªÃ°µîA hµ‡»ªî´mæ …¶ª±µöA ¶pñ†i»¨áhµA || </w:t>
      </w:r>
      <w:r w:rsidRPr="00F80021">
        <w:rPr>
          <w:rFonts w:ascii="Arial" w:hAnsi="Arial" w:cs="Arial"/>
          <w:b/>
          <w:sz w:val="28"/>
          <w:szCs w:val="28"/>
        </w:rPr>
        <w:t>8</w:t>
      </w:r>
      <w:r w:rsidRPr="00F80021">
        <w:rPr>
          <w:rFonts w:ascii="BRH Telugu Extra" w:hAnsi="BRH Telugu Extra" w:cs="BRH Telugu Extra"/>
          <w:sz w:val="40"/>
          <w:szCs w:val="40"/>
        </w:rPr>
        <w:t xml:space="preserve"> </w:t>
      </w:r>
    </w:p>
    <w:p w14:paraId="70701133" w14:textId="77777777" w:rsidR="003034C3" w:rsidRPr="00F80021" w:rsidRDefault="003034C3" w:rsidP="00631FF7">
      <w:pPr>
        <w:pStyle w:val="NoSpacing"/>
      </w:pPr>
    </w:p>
    <w:p w14:paraId="1650BE4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hµ…¶ªï ¶¢À†lûÉï …¶¢À¶®†¶mS¼é±³ …£¥¹ö†±¼Û±³ …£¶¥ö†hÐ ¶¢ÀÀPB |</w:t>
      </w:r>
    </w:p>
    <w:p w14:paraId="329F664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«Ò„†Sµñ…sûµÀS³ £†sûµY´m …i…¶¨ám¸é†¶®±µ-¶¢À…Y±µB …Oµ£B || </w:t>
      </w:r>
      <w:r w:rsidRPr="00F80021">
        <w:rPr>
          <w:rFonts w:ascii="Arial" w:hAnsi="Arial" w:cs="Arial"/>
          <w:b/>
          <w:sz w:val="28"/>
          <w:szCs w:val="28"/>
        </w:rPr>
        <w:t>9</w:t>
      </w:r>
      <w:r w:rsidRPr="00F80021">
        <w:rPr>
          <w:rFonts w:ascii="BRH Telugu Extra" w:hAnsi="BRH Telugu Extra" w:cs="BRH Telugu Extra"/>
          <w:sz w:val="40"/>
          <w:szCs w:val="40"/>
        </w:rPr>
        <w:t xml:space="preserve"> </w:t>
      </w:r>
    </w:p>
    <w:p w14:paraId="28249C00" w14:textId="77777777" w:rsidR="003034C3" w:rsidRPr="00F80021" w:rsidRDefault="003034C3" w:rsidP="00631FF7">
      <w:pPr>
        <w:pStyle w:val="NoSpacing"/>
      </w:pPr>
    </w:p>
    <w:p w14:paraId="1F81616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…i…±µï…SµÃ±µèþö †¶¢ÀlûµB …¥¹…±ÀÃ …±µ¶¥î†±ÀµÀ¶ªå…¶ªï ¶ª†¶måh¸ |</w:t>
      </w:r>
    </w:p>
    <w:p w14:paraId="418359A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…¶ª…m¸å¶p†±ÀµÀi ¶ªöA …lÉ¶¬¶¢Ã†q¸lµhµ…v ¶¢À†¶ªåOµB |</w:t>
      </w:r>
    </w:p>
    <w:p w14:paraId="671256D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hµ…¶ªï ¶¢À…lûÉï ¶¢†»¬é ¦P¹ …Cg½‡±ÀÇÃ±¸èþö …¶¢ï¶¢†»ªæhµB || </w:t>
      </w:r>
      <w:r w:rsidRPr="00F80021">
        <w:rPr>
          <w:rFonts w:ascii="Arial" w:hAnsi="Arial" w:cs="Arial"/>
          <w:b/>
          <w:sz w:val="28"/>
          <w:szCs w:val="28"/>
        </w:rPr>
        <w:t>10</w:t>
      </w:r>
      <w:r w:rsidRPr="00F80021">
        <w:rPr>
          <w:rFonts w:ascii="BRH Telugu Extra" w:hAnsi="BRH Telugu Extra" w:cs="BRH Telugu Extra"/>
          <w:sz w:val="40"/>
          <w:szCs w:val="40"/>
        </w:rPr>
        <w:t xml:space="preserve"> </w:t>
      </w:r>
    </w:p>
    <w:p w14:paraId="45998E41" w14:textId="77777777" w:rsidR="00631FF7" w:rsidRPr="00F80021" w:rsidRDefault="00631FF7" w:rsidP="00631FF7">
      <w:pPr>
        <w:pStyle w:val="NoSpacing"/>
      </w:pPr>
    </w:p>
    <w:p w14:paraId="2EF336E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…ov†hÐ ±ÀµÀ†lµ ¶¢À…lûµï…«¸æl³ …£lµÀï†vÉôPÉ…¶¢ sû¹†¶ªö±¸ |</w:t>
      </w:r>
    </w:p>
    <w:p w14:paraId="438DBC8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…o¢¸…±µ ¶¥Ã†Oµ¶¢…hµå…oö …¾ph¸ ‡sû¹¶ªö…hµïgÃ†¶p¶¢Ã || </w:t>
      </w:r>
      <w:r w:rsidRPr="00F80021">
        <w:rPr>
          <w:rFonts w:ascii="Arial" w:hAnsi="Arial" w:cs="Arial"/>
          <w:b/>
          <w:sz w:val="28"/>
          <w:szCs w:val="28"/>
        </w:rPr>
        <w:t>11</w:t>
      </w:r>
      <w:r w:rsidRPr="00F80021">
        <w:rPr>
          <w:rFonts w:ascii="BRH Telugu Extra" w:hAnsi="BRH Telugu Extra" w:cs="BRH Telugu Extra"/>
          <w:sz w:val="40"/>
          <w:szCs w:val="40"/>
        </w:rPr>
        <w:t xml:space="preserve"> </w:t>
      </w:r>
    </w:p>
    <w:p w14:paraId="2F85FF2D" w14:textId="77777777" w:rsidR="003034C3" w:rsidRPr="00F80021" w:rsidRDefault="003034C3" w:rsidP="00631FF7">
      <w:pPr>
        <w:pStyle w:val="NoSpacing"/>
      </w:pPr>
    </w:p>
    <w:p w14:paraId="429B386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hµ‡«¸ïB ¦…P¹±ÀµÃ †¶¢ÀlÉèþï …¶p±µ‡¶¢Ãh¸î …¶¢ï¶¢†»ªæhµB |</w:t>
      </w:r>
    </w:p>
    <w:p w14:paraId="57D016E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 sñ…¶¬î ¶ª ¦…¶¢B ¶ª ¶¬…±¼B Êª…¶mçòB «Ò„†°µ±µB ¶p…±µ¶¢ÀB …¶ªö±¸d³ || </w:t>
      </w:r>
      <w:r w:rsidRPr="00F80021">
        <w:rPr>
          <w:rFonts w:ascii="Arial" w:hAnsi="Arial" w:cs="Arial"/>
          <w:b/>
          <w:sz w:val="28"/>
          <w:szCs w:val="28"/>
        </w:rPr>
        <w:t>12</w:t>
      </w:r>
      <w:r w:rsidRPr="00F80021">
        <w:rPr>
          <w:rFonts w:ascii="BRH Telugu Extra" w:hAnsi="BRH Telugu Extra" w:cs="BRH Telugu Extra"/>
          <w:sz w:val="40"/>
          <w:szCs w:val="40"/>
        </w:rPr>
        <w:t xml:space="preserve"> </w:t>
      </w:r>
    </w:p>
    <w:p w14:paraId="650B279B" w14:textId="77777777" w:rsidR="003034C3" w:rsidRPr="00F80021" w:rsidRDefault="003034C3" w:rsidP="00631FF7">
      <w:pPr>
        <w:pStyle w:val="NoSpacing"/>
      </w:pPr>
    </w:p>
    <w:p w14:paraId="77FB4C0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…sÀÀhµ(S³î) …¶ªhµïA †¶p±µA …sñ…¶¬î …¶pÁ±µÀ†¶¨A OµÅ…¶¨ä »p†UØvA | </w:t>
      </w:r>
    </w:p>
    <w:p w14:paraId="7EA0D03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…H±µèþö†±ÉhµA †</w:t>
      </w:r>
      <w:r w:rsidR="00CC42A7"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£±µÃ…q¸…°µA …£¶¥ö†±µÃq¸…±ÀµÀ ËÈ¢ ¶m…È¢Ã ¶m†¶¢ÀB || </w:t>
      </w:r>
    </w:p>
    <w:p w14:paraId="7A61550D" w14:textId="77777777" w:rsidR="003034C3" w:rsidRPr="00F80021" w:rsidRDefault="003034C3" w:rsidP="00631FF7">
      <w:pPr>
        <w:pStyle w:val="NoSpacing"/>
      </w:pPr>
    </w:p>
    <w:p w14:paraId="0308CA0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…m¸…±¸…±ÀµÀg¸†±ÀµÀ …£lµî†Ê¬ ¢¸¶ªÀ…lÉ¢¸†±ÀµÀ lû¿¶¢À»¬ | hµ†mÐé £¶¨ÀäB ¶pñ…VÐlµ‡±ÀµÃh³ ||</w:t>
      </w:r>
    </w:p>
    <w:p w14:paraId="033B8DE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£…©Òä±µÀé†OµA </w:t>
      </w:r>
      <w:r w:rsidR="00CC42A7"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…¤†±¸ï…gº ¶pñ†¢Ð…VµA </w:t>
      </w:r>
      <w:r w:rsidR="00CC42A7"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±ÀµÀB q¸†±¼åþæ¢¸n £…¶¢ÀÊ¢À ±¸Y¹(†S³î)…»ª ±ÀÇÃ </w:t>
      </w:r>
    </w:p>
    <w:p w14:paraId="1EC0314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C†¶ªÖsû¹…±ÀµÀ-lµÀ†hµå±µ(S³î) …¶ªlûµ†¶ªæA </w:t>
      </w:r>
      <w:r w:rsidR="00CC42A7"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£VµOµñ…¶¢Ãg-…ÊªåòlûÐ†±µÀ…S¸±ÀÇÃ </w:t>
      </w:r>
    </w:p>
    <w:p w14:paraId="4E2EAD5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£†©Òä-…±µ±¸†d¶¢À…»ª £‡©ÒäB …¶pÅ¶¨á†¶¢À…»ª £…©Òä-¶¥é‡Êpåò…«Òæ £…©ÒäB ¶ªÃï†±µ…»ª </w:t>
      </w:r>
    </w:p>
    <w:p w14:paraId="6FBD3BF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£‡©Òä±³ …lûµÀñ¶¢†¶¢À»ª ËÈ¢…¶¨ä¶¢†¶¢À…»ª £†¶¨äÊ¢ h¸ö ||</w:t>
      </w:r>
    </w:p>
    <w:p w14:paraId="49B296F9" w14:textId="77777777" w:rsidR="003034C3" w:rsidRPr="00F80021" w:rsidRDefault="003034C3" w:rsidP="00631FF7">
      <w:pPr>
        <w:pStyle w:val="NoSpacing"/>
      </w:pPr>
    </w:p>
    <w:p w14:paraId="6356AE4A" w14:textId="77777777" w:rsidR="003034C3" w:rsidRPr="00F80021" w:rsidRDefault="00631FF7" w:rsidP="00631FF7">
      <w:pPr>
        <w:pBdr>
          <w:bottom w:val="single" w:sz="4" w:space="1" w:color="auto"/>
        </w:pBd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w:t>
      </w:r>
      <w:r w:rsidR="003034C3" w:rsidRPr="00F80021">
        <w:rPr>
          <w:rFonts w:ascii="BRH Telugu Extra" w:hAnsi="BRH Telugu Extra" w:cs="BRH Telugu Extra"/>
          <w:b/>
          <w:sz w:val="40"/>
          <w:szCs w:val="40"/>
        </w:rPr>
        <w:t>£¶¨äÊ¢ m¸±¸±ÀµÀg¸±ÀµÀ ¶m¶¢ÀB || (MA ¥¹…nåB ¥¹…nåB ¥¹†nåB ||)</w:t>
      </w:r>
    </w:p>
    <w:p w14:paraId="0F6932F0"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p>
    <w:p w14:paraId="51D3E3CC" w14:textId="77777777" w:rsidR="00E46FF9" w:rsidRPr="00F80021" w:rsidRDefault="00E46FF9" w:rsidP="003034C3">
      <w:pPr>
        <w:autoSpaceDE w:val="0"/>
        <w:autoSpaceDN w:val="0"/>
        <w:adjustRightInd w:val="0"/>
        <w:spacing w:after="0" w:line="240" w:lineRule="auto"/>
        <w:rPr>
          <w:rFonts w:ascii="BRH Telugu RN" w:hAnsi="BRH Telugu RN" w:cs="BRH Telugu RN"/>
          <w:sz w:val="40"/>
          <w:szCs w:val="40"/>
        </w:rPr>
        <w:sectPr w:rsidR="00E46FF9" w:rsidRPr="00F80021" w:rsidSect="00123D88">
          <w:pgSz w:w="12240" w:h="15840"/>
          <w:pgMar w:top="1166" w:right="864" w:bottom="1440" w:left="1440" w:header="720" w:footer="720" w:gutter="0"/>
          <w:cols w:space="720"/>
          <w:noEndnote/>
          <w:docGrid w:linePitch="299"/>
        </w:sectPr>
      </w:pPr>
    </w:p>
    <w:p w14:paraId="48D6F54E" w14:textId="77777777" w:rsidR="00E46FF9" w:rsidRPr="00F80021" w:rsidRDefault="003034C3" w:rsidP="00380270">
      <w:pPr>
        <w:pStyle w:val="1Title-VedaVMSTelugu"/>
        <w:rPr>
          <w:color w:val="auto"/>
        </w:rPr>
      </w:pPr>
      <w:bookmarkStart w:id="29" w:name="_Toc535268421"/>
      <w:r w:rsidRPr="00F80021">
        <w:rPr>
          <w:color w:val="auto"/>
        </w:rPr>
        <w:lastRenderedPageBreak/>
        <w:t>ÈT¹¶¨ ¥¹nå</w:t>
      </w:r>
      <w:bookmarkEnd w:id="29"/>
      <w:r w:rsidRPr="00F80021">
        <w:rPr>
          <w:color w:val="auto"/>
        </w:rPr>
        <w:t xml:space="preserve"> </w:t>
      </w:r>
    </w:p>
    <w:p w14:paraId="798D9643" w14:textId="77777777" w:rsidR="003034C3" w:rsidRPr="00F80021" w:rsidRDefault="003034C3" w:rsidP="00E46FF9">
      <w:pPr>
        <w:pStyle w:val="3-Eng-Subheading-VedaVMSTelugu"/>
        <w:rPr>
          <w:rFonts w:ascii="BRH Telugu RN" w:hAnsi="BRH Telugu RN" w:cs="BRH Telugu RN"/>
          <w:color w:val="auto"/>
          <w:sz w:val="28"/>
          <w:szCs w:val="28"/>
        </w:rPr>
      </w:pPr>
      <w:r w:rsidRPr="00F80021">
        <w:rPr>
          <w:color w:val="auto"/>
          <w:sz w:val="28"/>
          <w:szCs w:val="28"/>
        </w:rPr>
        <w:t>(TA 7.41.1)</w:t>
      </w:r>
    </w:p>
    <w:p w14:paraId="47CA7BE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¶¥…mÐé ¢¸†hµB ¶p¶¢h¸A ¶¢Ã…hµ±¼…¥¹ö ¶¥†¶mé ¶ªå¶p…hµÀ ¶ªÃ†±µïB |</w:t>
      </w:r>
    </w:p>
    <w:p w14:paraId="3DFF442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C†¶®…n ¶¥A †sûµ¶¢¶mÀå …¶mB ¶¥(S³î) ±¸…iñB ¶pñ†ilû¿±ÀµÀh¸A ||</w:t>
      </w:r>
    </w:p>
    <w:p w14:paraId="04E7393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¶¥…¶¢ÀÀ©¸ …mÐ †¶¢ÁýïVµÜ…hµÀ ¶¥†¶¢Ã…l¼hµï G†lÉhµÀ ¶mB |</w:t>
      </w:r>
    </w:p>
    <w:p w14:paraId="358B5FD4"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 …¶mB ¶¥†¶må¶¢Ãsûµ¶¢ ¶ªÀ¶¢ÀÅ…f½O¸ ¶ª†±µ¶ªöi | ¶¢Ã…hÉ †¢Ðï¶¢À …¶ª¶mçýÅ†¦ || </w:t>
      </w:r>
      <w:r w:rsidRPr="00F80021">
        <w:rPr>
          <w:rFonts w:ascii="Arial" w:hAnsi="Arial" w:cs="Arial"/>
          <w:b/>
          <w:sz w:val="28"/>
          <w:szCs w:val="28"/>
        </w:rPr>
        <w:t>1</w:t>
      </w:r>
    </w:p>
    <w:p w14:paraId="3EE82839" w14:textId="77777777" w:rsidR="003034C3" w:rsidRPr="00F80021" w:rsidRDefault="003034C3" w:rsidP="00984C25">
      <w:pPr>
        <w:pStyle w:val="NoSpacing"/>
      </w:pPr>
    </w:p>
    <w:p w14:paraId="6B5BF53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E†f¸…Ë±ÀÇÀ ¢¸†¶ªåþö»ª ¢¸…¶ªÀå¶¢À‡l¸ö…¶ªÀå¶¢À†mÐå sûµÃ±ÀµÃ…¶ªî ¶¢Ã ¢¸‡«Òå¦Ük³ù </w:t>
      </w:r>
    </w:p>
    <w:p w14:paraId="41DBF98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¶¢À¶¬ï…¢¸¶ªÀåB ¶ª †sûµÃ…±ÀµÃh³ ‡±ÀÇÃ„«¸î´m lÉö…»¨à ±ÀµÀA †Vµ …¶¢±ÀµÀA …l¼ö¶¨îB ||</w:t>
      </w:r>
    </w:p>
    <w:p w14:paraId="2F009E44"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…¶pñ…i©¸á„†»ª ¶pñ…i©¸á†¶¢mÐå sûµÃ±ÀµÃ…¶ªî ¶¢Ã †¶pñ…i©¸á‡±ÀµÃWûk³ù ¶¢À¶¬ï ¶pñ…i¶¨áB ¶ª †sûµÃ…±ÀµÃh³ ‡±ÀÇÃ„«¸î´m lÉö…»¨à ±ÀµÀA †Vµ …¶¢±ÀµÀA …l¼ö¶¨îB || </w:t>
      </w:r>
      <w:r w:rsidRPr="00F80021">
        <w:rPr>
          <w:rFonts w:ascii="Arial" w:hAnsi="Arial" w:cs="Arial"/>
          <w:b/>
          <w:sz w:val="28"/>
          <w:szCs w:val="28"/>
        </w:rPr>
        <w:t>2</w:t>
      </w:r>
    </w:p>
    <w:p w14:paraId="45C45199" w14:textId="77777777" w:rsidR="003034C3" w:rsidRPr="00F80021" w:rsidRDefault="003034C3" w:rsidP="00984C25">
      <w:pPr>
        <w:pStyle w:val="NoSpacing"/>
      </w:pPr>
    </w:p>
    <w:p w14:paraId="177B2B9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D†¢¸hµ ¢¸»¬ sûÉ…¶¨YA </w:t>
      </w:r>
      <w:r w:rsidR="002869A8" w:rsidRPr="00F80021">
        <w:rPr>
          <w:rFonts w:ascii="BRH Devanagari Extra" w:hAnsi="BRH Devanagari Extra" w:cs="BRH Devanagari Extra"/>
          <w:sz w:val="40"/>
          <w:szCs w:val="40"/>
        </w:rPr>
        <w:t>Æ</w:t>
      </w:r>
      <w:r w:rsidRPr="00F80021">
        <w:rPr>
          <w:rFonts w:ascii="BRH Telugu Extra" w:hAnsi="BRH Telugu Extra" w:cs="BRH Telugu Extra"/>
          <w:sz w:val="40"/>
          <w:szCs w:val="40"/>
        </w:rPr>
        <w:t>£†¢¸hµ-¢¸…»¬ ±ÀµÀl³ ±µ†¶pB |</w:t>
      </w:r>
    </w:p>
    <w:p w14:paraId="6B43B42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hµö(S³î)»¬ …£¶¥ö†sûÉ¶¨YÑ …lÉ¢¸‡m¸A …lµÃhµ F†±ÀµÀÊª ||</w:t>
      </w:r>
    </w:p>
    <w:p w14:paraId="1F63A29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l¸ö…£¶¢ÀÔ ¢¸†hÓ ¢¸…hµ D»ª…mÐè±¸ †¶p…±¸¶¢†hµB |</w:t>
      </w:r>
    </w:p>
    <w:p w14:paraId="4C60A9D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lµ†°µA Ê¢À …C¶mï …D¢¸…hµÀ ¶p…±¸„mÐï †¢¸…hµÀ ±ÀµÀlµñ†¶pB ||</w:t>
      </w:r>
    </w:p>
    <w:p w14:paraId="3361293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±ÀµÀ…lµlÐ †¢¸hµ hÉ …SµÅ†Ê¬„¶¢ÀÅ†hµ¶ªï …nlû¼±³…»¬hµB | </w:t>
      </w:r>
    </w:p>
    <w:p w14:paraId="31765FE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hµ†hÐ mÐ lÉ»¬ …a¶¢…Êª hµ†hÐ mÐ lûÉ»¬ sûÉ…¶¨YA |</w:t>
      </w:r>
    </w:p>
    <w:p w14:paraId="254AA4C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hµ†hÐ …mÐ ¶¢À…¶¬ D†¶¢…¶¬ ¢¸…hµ D†¢¸hµÀ sûÉ…¶¨YA ||</w:t>
      </w:r>
    </w:p>
    <w:p w14:paraId="3B9FF0B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…¶¥AsûµÃ±³-†¶¢À…±ÀÇÃsûµÃ±³-†mÐ …¶¬ÅlÉ ¶pñ…g D±ÀµÀÀ(†S³î)»¨ h¸±¼¶¨h³ |</w:t>
      </w:r>
    </w:p>
    <w:p w14:paraId="01E2331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E†¶mçò¶ªï …SµÅ†¶¬Ñ„…»ª hµA …h¸ö †¶pñ¶p…lÉï ¶ª…SµÀB «¸†¶¥öB |</w:t>
      </w:r>
    </w:p>
    <w:p w14:paraId="5DCF8D77"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…¶ª¶¬ ±ÀµÀ…Êmî C…»ªå hÉ†¶m || </w:t>
      </w:r>
      <w:r w:rsidRPr="00F80021">
        <w:rPr>
          <w:rFonts w:ascii="Arial" w:hAnsi="Arial" w:cs="Arial"/>
          <w:b/>
          <w:sz w:val="28"/>
          <w:szCs w:val="28"/>
        </w:rPr>
        <w:t>3</w:t>
      </w:r>
    </w:p>
    <w:p w14:paraId="7E72F555" w14:textId="77777777" w:rsidR="003034C3" w:rsidRPr="00F80021" w:rsidRDefault="003034C3" w:rsidP="00984C25">
      <w:pPr>
        <w:pStyle w:val="NoSpacing"/>
      </w:pPr>
    </w:p>
    <w:p w14:paraId="1B3AAC5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sûµÃB ¶pñ†¶p…lÉï sûµÀ…¶¢B ¶pñ†¶p…lÉï ¶ªÀ…¶¢B ¶pñ†¶p…lÉï sûµÃ±µÀí…¶¢¶ªÀù…¶¢B ¶pñ†¶plÉï …¢¸±ÀµÀÀA ¶pñ…¶plÉï„‡m¸±¸åA …lÉ¶¢…h¸A ¶pñ…¶plÉï-„†¥¹î¶m¶¢Ã…PgA ¶pñ†¶plÉï …¶pñY¹†¶phÉ±³ sñ¶¬î…OÐ¶¥A sñ…¶¬î ¶pñ†¶p…lµï MA ¶pñ†¶plÉï ||</w:t>
      </w:r>
    </w:p>
    <w:p w14:paraId="34F1BC1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…C¶må†±¼°µA ¶¢À …G†±µö¶må†±µA …sÅ¶¬…lµSµé…±ÀµÀB ¶p†±µöh¸…¶¥Û ±ÀµÀ…±ÀµÃ ¢¸†hµB …¶ªö«¸åþï </w:t>
      </w:r>
    </w:p>
    <w:p w14:paraId="38CA040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†¶ªö…»ªå¶¢Ã¶må‡±ÀµÃ …¶ªö«¸åþï †¶ªö…»ªå ¶¢Ã†¶m«¸n ||</w:t>
      </w:r>
    </w:p>
    <w:p w14:paraId="3908EDBD" w14:textId="77777777" w:rsidR="003034C3" w:rsidRPr="00F80021" w:rsidRDefault="003034C3" w:rsidP="00984C25">
      <w:pPr>
        <w:pStyle w:val="NoSpacing"/>
      </w:pPr>
    </w:p>
    <w:p w14:paraId="26952EC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q¸ñ†g¸q¸mÓ …¶¢ÀÅhÐï±³ †¶¢Ã q¸…hµA q¸ñ†g¸q¸…mÓ ¶¢Ã †¶¢Ã ¶®»ª…¶¨àA </w:t>
      </w:r>
    </w:p>
    <w:p w14:paraId="4431185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¶¢À†±ÀÀ …Ê¢Àlû¸A ¶¢À†±ÀÀ …¶pñY¹A ¶¢À…±ÀµÀïS¼é Êªå†YÑ lµlû¸…hµÀ </w:t>
      </w:r>
    </w:p>
    <w:p w14:paraId="2A80498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¶¢À†±ÀÀ …Ê¢Àlû¸A ¶¢À†±ÀÀ …¶pñY¹A ¶¢À±ÀÃ†¶mçò E…nçò±ÀµÀA †lµlû¸…hµÀ </w:t>
      </w:r>
    </w:p>
    <w:p w14:paraId="1690A9AA"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¶¢À†±ÀÀ …Ê¢Àlû¸A ¶¢À†±ÀÀ …¶pñY¹A ¶¢À…±ÀÀ ¶ªÃ…±Ðï sû¹ñ†YÑ lµlû¸hµÀ || </w:t>
      </w:r>
      <w:r w:rsidRPr="00F80021">
        <w:rPr>
          <w:rFonts w:ascii="Arial" w:hAnsi="Arial" w:cs="Arial"/>
          <w:b/>
          <w:sz w:val="28"/>
          <w:szCs w:val="28"/>
        </w:rPr>
        <w:t>4</w:t>
      </w:r>
    </w:p>
    <w:p w14:paraId="46C9A364" w14:textId="77777777" w:rsidR="003034C3" w:rsidRPr="00F80021" w:rsidRDefault="003034C3" w:rsidP="00984C25">
      <w:pPr>
        <w:pStyle w:val="NoSpacing"/>
      </w:pPr>
    </w:p>
    <w:p w14:paraId="408E1BD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…lµÀïtû…±µOµÀå…tûB ¶p†±¼q¸hµ-…¶¢À«¸î-¶m†±¼Ê¨àtû±µ¦ö…m¸ «Õ†sûµSÉtûB |</w:t>
      </w:r>
    </w:p>
    <w:p w14:paraId="26CF62F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hµ†mÐé …£ÀhÐñ ¶¢†±µÀgÑ ¶¢Ã¶¢À¶¬…m¸å-¶¢À†l¼…iB-»ª†¶mÀèB ¶pÅ…k¼¤ …GhµlÓïB ||</w:t>
      </w:r>
    </w:p>
    <w:p w14:paraId="7D13B53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Oµ†±ÀµÃ¶m…¦Ûhµñ D†sûµÀ¶¢ …lµÃj …¶ªl¸†¶¢Å…lûµB ¶ª‡P¹ | Oµ…±ÀµÃ¶¥†W¶¨á±ÀµÃ …¶¢Åh¸ ||</w:t>
      </w:r>
    </w:p>
    <w:p w14:paraId="781B7D2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Oµ†«¸åþö …¶ªhÐï ¶¢À†l¸…m¸A ¶¢À(S³î)†»¬©Òá ¶¢À…kµùlµ†¶mè¶ªB | …</w:t>
      </w:r>
      <w:r w:rsidR="00037941" w:rsidRPr="00F80021">
        <w:rPr>
          <w:rFonts w:ascii="BRH Telugu Extra" w:hAnsi="BRH Telugu Extra" w:cs="BRH Telugu Extra"/>
          <w:sz w:val="40"/>
          <w:szCs w:val="40"/>
        </w:rPr>
        <w:br/>
      </w:r>
      <w:r w:rsidRPr="00F80021">
        <w:rPr>
          <w:rFonts w:ascii="BRH Telugu Extra" w:hAnsi="BRH Telugu Extra" w:cs="BRH Telugu Extra"/>
          <w:sz w:val="40"/>
          <w:szCs w:val="40"/>
        </w:rPr>
        <w:t>lµÅfû¸-†W…l¸-±µÀ…YÉ-¶¢†¶ªÀ ||</w:t>
      </w:r>
    </w:p>
    <w:p w14:paraId="519E402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…Cuû¶¨À…gB ¶ª†Rm¸-¶¢À…£h¸-†Y±¼…hµÆg¸A | …¶¥hµA †sûµ¢¸…¶ªÃïi†tûB ||</w:t>
      </w:r>
    </w:p>
    <w:p w14:paraId="3F0EF38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¶¢†±ÀµÀB ¶ªÀ…¶p±¸ä G†¶pÊª…lµÀ±¼†¶mçòA …»pñ±ÀµÀ†Ê¢À…lû¸ sÀÀ†¶¨…±ÀÇÃ m¸†lûµ¶¢Ãm¸B |</w:t>
      </w:r>
    </w:p>
    <w:p w14:paraId="3BA23F9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C†¶p…l¸èþö¶må‡¶¢ÀÃ…±µÀä»¬ …¶pÁ¹±¼èVµ†°µÀ±³ ¶¢ÀÀ…¶¢ÀÀ†Sµèþï«¸î-…nélûµ†±ÀÉÀ¶¢ …sl¸è´m ||</w:t>
      </w:r>
    </w:p>
    <w:p w14:paraId="5A6E55C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¶¥†mÐé …lÉ¤…±µtû†¶¨à…±ÀµÀ D†qÒ sûµ¶¢¶mÀå …¾phµ‡±ÀÉÀ | ¶¥A±ÀÇÃ-…±µtû†¶ªñ¶¢¶mÀå¶mB ||</w:t>
      </w:r>
    </w:p>
    <w:p w14:paraId="55DC950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F†¥¹…m¸ ¢¸†±¸ï…g¸A °µ†±ÀµÀoå ¶¥Û±³¶¨…g½m¸A | …CqÒ †±ÀµÃV¸£À sûÉ…¶¨YA ||</w:t>
      </w:r>
    </w:p>
    <w:p w14:paraId="0A4EAF3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…¶ªÀ…£Àh¸ñ…¶m D…¶p M†¶¨lûµ±ÀµÀB ¶ª¶mÀå lµÀ…±¼îh¸ñ¶ªå†ËÈªþî sûµÃ±ÀµÃ…¶ªÀ±³ ‡±ÀÇÃ„«¸î´m </w:t>
      </w:r>
    </w:p>
    <w:p w14:paraId="07A4EA96"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lÉö…»¨à ±ÀµÀA †Vµ …¶¢±ÀµÀA …l¼ö¶¨îB || </w:t>
      </w:r>
      <w:r w:rsidRPr="00F80021">
        <w:rPr>
          <w:rFonts w:ascii="Arial" w:hAnsi="Arial" w:cs="Arial"/>
          <w:b/>
          <w:sz w:val="28"/>
          <w:szCs w:val="28"/>
        </w:rPr>
        <w:t>5</w:t>
      </w:r>
    </w:p>
    <w:p w14:paraId="5CC83DE7" w14:textId="77777777" w:rsidR="003034C3" w:rsidRPr="00F80021" w:rsidRDefault="003034C3" w:rsidP="00984C25">
      <w:pPr>
        <w:pStyle w:val="NoSpacing"/>
      </w:pPr>
    </w:p>
    <w:p w14:paraId="08FBB6B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D…qÒ»¬©¸á †¶¢À…±ÀÇÃsûµÀ…¶¢-«¸å†¶m …H±ÉÝ †lµlû¸hµ¶m | …¶¢ÀÊ¬ ±µ†g¸…±ÀµÀ Vµ†°µÊª |</w:t>
      </w:r>
    </w:p>
    <w:p w14:paraId="3B9D3E4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±ÀÇÃ †¶¢B …¦¶¢†hµ…È¢Ã ±µ…¶ª¶ªå†¶ªï sû¹Y±ÀµÀ…hÉ¶¬ †¶mB | …G…¶¥j†±¼¶¢ …¶¢Ãhµ†±µB |</w:t>
      </w:r>
    </w:p>
    <w:p w14:paraId="1A6A3129" w14:textId="77777777" w:rsidR="003034C3" w:rsidRPr="00F80021" w:rsidRDefault="003034C3" w:rsidP="00037941">
      <w:pPr>
        <w:autoSpaceDE w:val="0"/>
        <w:autoSpaceDN w:val="0"/>
        <w:adjustRightInd w:val="0"/>
        <w:spacing w:after="0" w:line="240" w:lineRule="auto"/>
        <w:ind w:right="-144"/>
        <w:rPr>
          <w:rFonts w:ascii="BRH Telugu Extra" w:hAnsi="BRH Telugu Extra" w:cs="BRH Telugu Extra"/>
          <w:sz w:val="40"/>
          <w:szCs w:val="40"/>
        </w:rPr>
      </w:pPr>
      <w:r w:rsidRPr="00F80021">
        <w:rPr>
          <w:rFonts w:ascii="BRH Telugu Extra" w:hAnsi="BRH Telugu Extra" w:cs="BRH Telugu Extra"/>
          <w:sz w:val="40"/>
          <w:szCs w:val="40"/>
        </w:rPr>
        <w:t>hµ…«¸î C†±µA Sµ¶¢Ã¶¢À…¢Ð ±ÀµÀ…¶ªï °µ†±ÀµÃ…±ÀµÀ Z†¶mökµ | D†qÒ …Y¶m†±ÀµÀk¸ Vµ¶mB</w:t>
      </w:r>
      <w:r w:rsidR="00037941"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w:t>
      </w:r>
    </w:p>
    <w:p w14:paraId="76ECBAC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…¶pÅ…k¼¤ …¥¹m¸å «¸„S¼é†m¸ …¥¹m¸å «¸ †Ê¢À …¥¹m¸å ¶¥ÀVµ(†S³î) ¶¥¶¢À±ÀµÀhµÀ |</w:t>
      </w:r>
    </w:p>
    <w:p w14:paraId="72C71A32"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…C¶må†±¼°µ(S³î) …¥¹¶måA hµl³ …¢¸±ÀµÀÀ†m¸ …¥¹¶måA hµ†Êmî …¥¹¶må(S³î) ¶¥ÀVµ(†S³î) ¶¥¶¢À±ÀµÀhµÀ |</w:t>
      </w:r>
      <w:r w:rsidR="00037941"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lÓïB …¥¹m¸å «¸„„…l¼hÉï†¶m …¥¹m¸å «¸ †Ê¢À …¥¹m¸å ¶¥ÀVµ(†S³î) ¶¥¶¢À±ÀµÀhµÀ ||</w:t>
      </w:r>
      <w:r w:rsidRPr="00F80021">
        <w:rPr>
          <w:rFonts w:ascii="Arial" w:hAnsi="Arial" w:cs="Arial"/>
          <w:b/>
          <w:sz w:val="28"/>
          <w:szCs w:val="28"/>
        </w:rPr>
        <w:t xml:space="preserve"> 6</w:t>
      </w:r>
    </w:p>
    <w:p w14:paraId="5B44D43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…¶pÅ…k¼¤ ¥¹†nå…±µ¶må†±¼…°µ(…S³î) ¥¹…nå±³ lÓïB ¥¹…nå±³ l¼…¶¥B ¥¹†nå-±µ¢¸¶må±µ…l¼¥¹B-¥¹†nå-…±µS¼éB ¥¹†nå±³-…¢¸±ÀµÀÀB ¥¹†nå-±¸…l¼hµïB ¥¹†nå-…¶¥Û¶mçò…¶¢ÃB ¥¹…nå±³-¶m†°µh¸ñ…gº ¥¹…nå-±¸…¶pB ¥¹…nå-±Ð†¶¨lûµ…±ÀµÀB ¥¹…nå±³-¶¢…¶m¶ªê†hµ…±ÀµÀB ¥¹…nå±³-SÓB ¥¹†nå-…±µY¹ ¥¹…nå-±µ…¶¥öB ¥¹…nåB ¶pÁ†±µÀ…¶¨B ¥¹…nå±³ sñ…¶¬î ¥¹†nå±³ s¹ñ…¶¬îgB ¥¹…nåB ¥¹†nå-…±É¶¢ ¥¹…nåB ¥¹†nå±³ Ê¢À C…¶ªÀå ¥¹†nåB ||</w:t>
      </w:r>
    </w:p>
    <w:p w14:paraId="7A8D488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hµ…±ÀµÃ„¶¬(S³î) …¥¹m¸åþï †¶ª±µö …¥¹m¸åþï ¶¢À†¶¬ïA …l¼ö¶p…lÉ Vµ†hµÀ¶¨êlÉ …Vµ </w:t>
      </w:r>
    </w:p>
    <w:p w14:paraId="192405A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¥¹†nåA Oµ±Ð…£À ¥¹†nå±³ Ê¢À C…¶ªÀå ¥¹†nåB || </w:t>
      </w:r>
      <w:r w:rsidRPr="00F80021">
        <w:rPr>
          <w:rFonts w:ascii="Arial" w:hAnsi="Arial" w:cs="Arial"/>
          <w:b/>
          <w:sz w:val="28"/>
          <w:szCs w:val="28"/>
        </w:rPr>
        <w:t xml:space="preserve">7 </w:t>
      </w:r>
    </w:p>
    <w:p w14:paraId="15F9FB3D" w14:textId="77777777" w:rsidR="003034C3" w:rsidRPr="00F80021" w:rsidRDefault="003034C3" w:rsidP="00984C25">
      <w:pPr>
        <w:pStyle w:val="NoSpacing"/>
      </w:pPr>
    </w:p>
    <w:p w14:paraId="32281AA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 §ñ…¶¥Û ¾¬ñ…¶¥Û lûµÅ†i…¶¥Û hµ†qÒ …Ê¢Àlû¸ †¶pñ…i©¸á …¶¥ñl¸è …¶ªhµïA lûµ†±µî…ËÈ¥þÛh¸…n </w:t>
      </w:r>
    </w:p>
    <w:p w14:paraId="4792EA5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È¢Ã†iå¶¨á…¶må-¶¢À¶mÃ†iå¶¨á…¶mÀå ¶¢Ã…¶¢Ã(…S³Ø) §ñ…¶¥Û ¾¬ñ…¶¥Û lûµÅ†i…¶¥Û hµ†qÒ …Ê¢Àlû¸ †¶pñ…i©¸á</w:t>
      </w:r>
      <w:r w:rsidR="00CE0257"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…¶¥ñl¸è …¶ªhµïA lûµ†±µî…ËÈ¥þÛh¸†n …¶¢Ã ¶¢Ã †¶®»ª¶¨ÀB ||</w:t>
      </w:r>
    </w:p>
    <w:p w14:paraId="6A358AA9"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Gl¸†±ÀµÀÀ©¸ …«¸ö±ÀµÀÀ©Ò-lÐ†¶¨lû¿…m¸(…S³î…)±µ…ÊªmÐh³ …¶p±µÝ†¶mï…¶ªï ¶¥À…Ê¨îgÑ†lµ«¸æ-…¶¢À¶¢ÀÅ…h¸(…S³î) C†¶mÀ || hµVµÛ†°µÀ±³ …lÉ¶¢†»¬hµA …¶pÁ±µ‡«¸å-…VµÀÜOµñ…¶¢ÀÀVµÛ†±µh³ || </w:t>
      </w:r>
      <w:r w:rsidRPr="00F80021">
        <w:rPr>
          <w:rFonts w:ascii="Arial" w:hAnsi="Arial" w:cs="Arial"/>
          <w:b/>
          <w:sz w:val="28"/>
          <w:szCs w:val="28"/>
        </w:rPr>
        <w:t>8</w:t>
      </w:r>
    </w:p>
    <w:p w14:paraId="23155AED" w14:textId="77777777" w:rsidR="003034C3" w:rsidRPr="00F80021" w:rsidRDefault="003034C3" w:rsidP="00CE0257">
      <w:pPr>
        <w:pStyle w:val="NoSpacing"/>
      </w:pPr>
    </w:p>
    <w:p w14:paraId="054DEE4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¶p†Ê¥ï¶¢À …¶¥±µ†lµB …¶¥hµA a†Ê¢¶¢À …¶¥±µ†lµB …¶¥hµA ¶m†m¸ç¶¢À …¶¥±µ†lµB …¶¥hµA È¢Ã†l¸¶¢À …¶¥±µ†lµB …¶¥hµA sûµ†¢¸¶¢À …¶¥±µ†lµB …¶¥hµ(S³î) …¶¥Åg†¢¸¶¢À …¶¥±µ†lµB …¶¥hµA ¶pñ†sñ¢¸¶¢À …¶¥±µ†lµB …¶¥hµ-¶¢À†ah¸«¸ï¶¢À …¶¥±µ†lµB …¶¥hµA YÑ…OµÛ ¶ªÃ†±µïA …lµÅÊ¥ ||</w:t>
      </w:r>
    </w:p>
    <w:p w14:paraId="19BB95E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 G†lµS¸´m ¶¢À…¶¬hÐ„±µä‡¢¸´m …£s¹ñ†Y¶¢Ã¶mB ¶ª…±¼±µ…¶ªï ¶¢À…l¸èþïkµù †¶¢Ã ¶¢Å…¶¨sûÑ †vÑ»¬…h¸°µB ¶ªÃ†±Ðï £…¶p¦Û´m ¶¢À†¶m«¸ ¶pÁm¸hµÀ || </w:t>
      </w:r>
      <w:r w:rsidRPr="00F80021">
        <w:rPr>
          <w:rFonts w:ascii="Arial" w:hAnsi="Arial" w:cs="Arial"/>
          <w:b/>
          <w:sz w:val="28"/>
          <w:szCs w:val="28"/>
        </w:rPr>
        <w:t>9</w:t>
      </w:r>
    </w:p>
    <w:p w14:paraId="4C738767" w14:textId="77777777" w:rsidR="003034C3" w:rsidRPr="00F80021" w:rsidRDefault="003034C3" w:rsidP="00CE0257">
      <w:pPr>
        <w:pStyle w:val="NoSpacing"/>
      </w:pPr>
    </w:p>
    <w:p w14:paraId="071E6040"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sñ†¶¬î…g ¥ÑÛ†hµ¶mï…»ª sñ†¶¬îg …Dg½…«Òæ sñ†¶¬îg …D¶¢†¶p¶m¶¢À»ª lû¸…±¼hÉ±ÀµÀA †¶pÅ…k¼¤ sñ†¶¬îg¸ …¶¢À¾¬ †lû¸…±¼hµ-†Ê¢ÀÊm¶m …¶¢À¶¬…lµ¶må†±¼…°µA l¼†¶¢A l¸lû¸±µ ¶pÅ…k¼¤(S³î) ¶ª†lÉ…¢¸A</w:t>
      </w:r>
      <w:r w:rsidR="00CE0257" w:rsidRPr="00F80021">
        <w:rPr>
          <w:rFonts w:ascii="BRH Telugu Extra" w:hAnsi="BRH Telugu Extra" w:cs="BRH Telugu Extra"/>
          <w:sz w:val="40"/>
          <w:szCs w:val="40"/>
        </w:rPr>
        <w:t xml:space="preserve"> </w:t>
      </w:r>
      <w:r w:rsidR="002869A8"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±ÀµÀ…lµ¶¬A-Ê</w:t>
      </w:r>
      <w:r w:rsidR="002869A8" w:rsidRPr="00F80021">
        <w:rPr>
          <w:rFonts w:ascii="BRH Devanagari Extra" w:hAnsi="BRH Devanagari Extra" w:cs="BRH Devanagari Extra"/>
          <w:sz w:val="40"/>
          <w:szCs w:val="40"/>
        </w:rPr>
        <w:t>Æ</w:t>
      </w:r>
      <w:r w:rsidRPr="00F80021">
        <w:rPr>
          <w:rFonts w:ascii="BRH Telugu Extra" w:hAnsi="BRH Telugu Extra" w:cs="BRH Telugu Extra"/>
          <w:sz w:val="40"/>
          <w:szCs w:val="40"/>
        </w:rPr>
        <w:t xml:space="preserve">¢…lµ hµ…lµ¶¬A †lû¸±µ±ÀµÃ…gº ¶¢Ã¶¢ÀlÉölÐ„…lû¼ £†¶ªñ¶ªh³ | …Ê¢À…lû¸…¶¢À…oÊ¨ ¶¢Ã†£¶¥h¸(S³î) …¶ª¤À†X …sûµÃhµ…¶ªï sûµ…¶¢ï«¸ï†¶¢±µÀ…ËlÇþèþï ¶ª…±µö¶¢Ã†±ÀµÀÀ±µ±ÀµÃ…gº ¶ª…±µö¶¢Ã†±ÀµÀÀ±µ±ÀµÃgº || </w:t>
      </w:r>
      <w:r w:rsidRPr="00F80021">
        <w:rPr>
          <w:rFonts w:ascii="Arial" w:hAnsi="Arial" w:cs="Arial"/>
          <w:b/>
          <w:sz w:val="28"/>
          <w:szCs w:val="28"/>
        </w:rPr>
        <w:t>10</w:t>
      </w:r>
    </w:p>
    <w:p w14:paraId="335F24F5" w14:textId="77777777" w:rsidR="003034C3" w:rsidRPr="00F80021" w:rsidRDefault="003034C3" w:rsidP="00CE0257">
      <w:pPr>
        <w:pStyle w:val="NoSpacing"/>
      </w:pPr>
    </w:p>
    <w:p w14:paraId="64199D3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…Dtû±³ …S¿±¼í±³ ±ÀµÀlµ†hÐ¶m …H¶m¶¢Ã†q¸ï±ÀµÀ±ÀµÀ ¶¬±¼…¢Ð ¶¢†±µè¶¢Ã¶mB | </w:t>
      </w:r>
    </w:p>
    <w:p w14:paraId="45B0915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…±ÀµÀl¸ …«ÒåhµÅ…sûÑï ¶¢À†»¬ …SÐh¸ñ …±µÀY¹†»ª sûµÃ±ÀÀ…¶¨ásû¹…YÑ C†lûµhÉ ¥¹ï¶¢À |</w:t>
      </w:r>
    </w:p>
    <w:p w14:paraId="21C4419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sñ…¶¬î q¸ñ†¢¸l¼…¶¨î hµ…mÐé ¶¢Ã†¶®¾ªh³ || </w:t>
      </w:r>
    </w:p>
    <w:p w14:paraId="01163F24" w14:textId="77777777" w:rsidR="003034C3" w:rsidRPr="00F80021" w:rsidRDefault="003034C3" w:rsidP="00CE0257">
      <w:pPr>
        <w:pStyle w:val="2-Centered-VedaVMSTelugu"/>
        <w:rPr>
          <w:color w:val="auto"/>
        </w:rPr>
      </w:pPr>
      <w:r w:rsidRPr="00F80021">
        <w:rPr>
          <w:color w:val="auto"/>
        </w:rPr>
        <w:t>MA ¥¹…nåB ¥¹…nåB ¥¹†nåB ||</w:t>
      </w:r>
    </w:p>
    <w:p w14:paraId="4D80FB67" w14:textId="77777777" w:rsidR="003034C3" w:rsidRPr="00F80021" w:rsidRDefault="003034C3" w:rsidP="001E18FC">
      <w:pPr>
        <w:pStyle w:val="3-Eng-Subheading-VedaVMSTelugu"/>
        <w:pBdr>
          <w:bottom w:val="single" w:sz="4" w:space="1" w:color="auto"/>
        </w:pBdr>
        <w:jc w:val="center"/>
        <w:rPr>
          <w:rFonts w:ascii="BRH Telugu RN" w:hAnsi="BRH Telugu RN" w:cs="BRH Telugu RN"/>
          <w:color w:val="auto"/>
          <w:sz w:val="40"/>
        </w:rPr>
      </w:pPr>
      <w:r w:rsidRPr="00F80021">
        <w:rPr>
          <w:color w:val="auto"/>
        </w:rPr>
        <w:t>(Shanti Japam ends)</w:t>
      </w:r>
    </w:p>
    <w:p w14:paraId="68398884"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p>
    <w:p w14:paraId="02371D0E" w14:textId="77777777" w:rsidR="00D36B4C" w:rsidRPr="00F80021" w:rsidRDefault="003034C3" w:rsidP="00380270">
      <w:pPr>
        <w:pStyle w:val="1Title-VedaVMSTelugu"/>
        <w:rPr>
          <w:color w:val="auto"/>
        </w:rPr>
      </w:pPr>
      <w:bookmarkStart w:id="30" w:name="_Toc535268422"/>
      <w:r w:rsidRPr="00F80021">
        <w:rPr>
          <w:color w:val="auto"/>
        </w:rPr>
        <w:t>»¬±µgïSµ±µí ¶ªÃOµåA</w:t>
      </w:r>
      <w:bookmarkEnd w:id="30"/>
    </w:p>
    <w:p w14:paraId="1762412F" w14:textId="77777777" w:rsidR="00387EEE" w:rsidRPr="00F80021" w:rsidRDefault="003034C3" w:rsidP="00D36B4C">
      <w:pPr>
        <w:pStyle w:val="3-Eng-Subheading-VedaVMSTelugu"/>
        <w:rPr>
          <w:color w:val="auto"/>
        </w:rPr>
      </w:pPr>
      <w:r w:rsidRPr="00F80021">
        <w:rPr>
          <w:color w:val="auto"/>
        </w:rPr>
        <w:t>(TS 4.1.8.3)</w:t>
      </w:r>
    </w:p>
    <w:p w14:paraId="2F6B6A2A" w14:textId="77777777" w:rsidR="003034C3" w:rsidRPr="00F80021" w:rsidRDefault="00387EEE" w:rsidP="003034C3">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w:t>
      </w:r>
      <w:r w:rsidRPr="00F80021">
        <w:rPr>
          <w:rFonts w:ascii="BRH Telugu Extra" w:hAnsi="BRH Telugu Extra" w:cs="BRH Telugu Extra"/>
          <w:sz w:val="40"/>
          <w:szCs w:val="40"/>
        </w:rPr>
        <w:t xml:space="preserve"> </w:t>
      </w:r>
      <w:r w:rsidR="003034C3" w:rsidRPr="00F80021">
        <w:rPr>
          <w:rFonts w:ascii="BRH Telugu Extra" w:hAnsi="BRH Telugu Extra" w:cs="BRH Telugu Extra"/>
          <w:sz w:val="40"/>
          <w:szCs w:val="40"/>
        </w:rPr>
        <w:t>…»¬…±µ…gï…Sµ±µíB ¶ª†¶¢À¶¢…±µåh¸†SÉñ …sûµÃhµ†¶ªï …Y¹hµB ¶p…i±É†Oµ D¾ªh³ |</w:t>
      </w:r>
    </w:p>
    <w:p w14:paraId="46D49FA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 †l¸lû¸±µ ¶pÅ…k¼¤A lû¸ï…¶¢ÀÀhÉ¶¢ÃA Oµ†ËÈªþî …lÉ¢¸†±ÀµÀ …¶¬£†©¸ £lûÉ¶¢À ||</w:t>
      </w:r>
    </w:p>
    <w:p w14:paraId="65FEA88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w:t>
      </w:r>
      <w:r w:rsidRPr="00F80021">
        <w:rPr>
          <w:rFonts w:ascii="BRH Telugu Extra" w:hAnsi="BRH Telugu Extra" w:cs="BRH Telugu Extra"/>
          <w:sz w:val="40"/>
          <w:szCs w:val="40"/>
        </w:rPr>
        <w:tab/>
        <w:t>±ÀµÀB †q¸ñ…ghÐ †n£À…¶¨hÐ †¶¢À…»¬ËhÇþö…Oµ El¸ñ…Y¹ Y†SµhÐ …ssûµÃ†¶¢ |</w:t>
      </w:r>
    </w:p>
    <w:p w14:paraId="7595415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 F†Ê¥ …C¶ªï …l¼ö¶p…lµ¶¥Û†hµÀ¶¨ê…lµB Oµ†ËÈªþî …lÉ¢¸†±ÀµÀ …¶¬£†©¸ £lûÉ¶¢À ||</w:t>
      </w:r>
    </w:p>
    <w:p w14:paraId="79F80303" w14:textId="77777777" w:rsidR="003034C3" w:rsidRPr="00F80021" w:rsidRDefault="003034C3" w:rsidP="00D36B4C">
      <w:pPr>
        <w:pStyle w:val="NoSpacing"/>
      </w:pPr>
    </w:p>
    <w:p w14:paraId="3A987FA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3.</w:t>
      </w:r>
      <w:r w:rsidRPr="00F80021">
        <w:rPr>
          <w:rFonts w:ascii="BRH Telugu Extra" w:hAnsi="BRH Telugu Extra" w:cs="BRH Telugu Extra"/>
          <w:sz w:val="40"/>
          <w:szCs w:val="40"/>
        </w:rPr>
        <w:tab/>
        <w:t xml:space="preserve">±ÀµÀ ‡D…hµîl¸ †s…vl¸ ±ÀµÀ…¶ªï £†¶¥ö …Gq¸†¶ªhÉ …¶pñ¦…¶¨A </w:t>
      </w:r>
      <w:r w:rsidR="002869A8"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±ÀµÀ†¶ªï …lÉ¢¸B |</w:t>
      </w:r>
    </w:p>
    <w:p w14:paraId="0766035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±ÀµÀ†¶ªï …Vû¸±ÀµÃ„¶¢ÀÅ…hµA </w:t>
      </w:r>
      <w:r w:rsidR="00CC51D7"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±ÀµÀ†¶ªï …¶¢ÀÅhµÀïB Oµ†ËÈªþî …lÉ¢¸†±ÀµÀ …¶¬£†©¸ £lûÉ¶¢À ||</w:t>
      </w:r>
    </w:p>
    <w:p w14:paraId="6F9BA428" w14:textId="77777777" w:rsidR="003034C3" w:rsidRPr="00F80021" w:rsidRDefault="003034C3" w:rsidP="00D36B4C">
      <w:pPr>
        <w:pStyle w:val="NoSpacing"/>
      </w:pPr>
    </w:p>
    <w:p w14:paraId="40F5742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4</w:t>
      </w:r>
      <w:r w:rsidRPr="00F80021">
        <w:rPr>
          <w:rFonts w:ascii="BRH Telugu Extra" w:hAnsi="BRH Telugu Extra" w:cs="BRH Telugu Extra"/>
          <w:sz w:val="40"/>
          <w:szCs w:val="40"/>
        </w:rPr>
        <w:t>.</w:t>
      </w:r>
      <w:r w:rsidRPr="00F80021">
        <w:rPr>
          <w:rFonts w:ascii="BRH Telugu Extra" w:hAnsi="BRH Telugu Extra" w:cs="BRH Telugu Extra"/>
          <w:sz w:val="40"/>
          <w:szCs w:val="40"/>
        </w:rPr>
        <w:tab/>
        <w:t>±ÀµÀ…ÊªïÊ¢À …»¬¶¢À†¶¢mÐå ¶¢À…»¬h¸ö ±ÀµÀ†¶ªï ¶ª…¶¢ÀÀlµñ(S³î) …±µ¶ª†±ÀµÃ …¶ª¶®„„¶¬ÀB |</w:t>
      </w:r>
    </w:p>
    <w:p w14:paraId="23763CD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±ÀµÀ…Êªï¶¢ÃB …¶pñl¼…¥Ñ ±ÀµÀ†¶ªï …s¹¶¬Ã Oµ†ËÈªþî …lÉ¢¸†±ÀµÀ …¶¬£†©¸ £lûÉ¶¢À ||</w:t>
      </w:r>
    </w:p>
    <w:p w14:paraId="0A07AAF8" w14:textId="77777777" w:rsidR="003034C3" w:rsidRPr="00F80021" w:rsidRDefault="003034C3" w:rsidP="00D36B4C">
      <w:pPr>
        <w:pStyle w:val="NoSpacing"/>
      </w:pPr>
    </w:p>
    <w:p w14:paraId="6336906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lastRenderedPageBreak/>
        <w:t>5</w:t>
      </w:r>
      <w:r w:rsidRPr="00F80021">
        <w:rPr>
          <w:rFonts w:ascii="BRH Telugu Extra" w:hAnsi="BRH Telugu Extra" w:cs="BRH Telugu Extra"/>
          <w:sz w:val="40"/>
          <w:szCs w:val="40"/>
        </w:rPr>
        <w:t>.</w:t>
      </w:r>
      <w:r w:rsidRPr="00F80021">
        <w:rPr>
          <w:rFonts w:ascii="BRH Telugu Extra" w:hAnsi="BRH Telugu Extra" w:cs="BRH Telugu Extra"/>
          <w:sz w:val="40"/>
          <w:szCs w:val="40"/>
        </w:rPr>
        <w:tab/>
        <w:t>±ÀµÀA Oµñ†¶mç…¾ª C†¶¢«¸ hµ¶ªå…sû¹Êm …CËsûÇþï†°É…h¸A ¶¢À†¶m…«¸ ±É†Y¶¢ÃÊm |</w:t>
      </w:r>
    </w:p>
    <w:p w14:paraId="3F4FCFD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±ÀµÀh¸ñ…lû¼¶ªÃ…±µ G†l¼…hÓ Ê¢ï…i Oµ†ËÈªþî …lÉ¢¸†±ÀµÀ …¶¬£†©¸ £lûÉ¶¢À ||</w:t>
      </w:r>
    </w:p>
    <w:p w14:paraId="73E51297" w14:textId="77777777" w:rsidR="003034C3" w:rsidRPr="00F80021" w:rsidRDefault="003034C3" w:rsidP="00D36B4C">
      <w:pPr>
        <w:pStyle w:val="NoSpacing"/>
      </w:pPr>
    </w:p>
    <w:p w14:paraId="3607207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6</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±ÀÉÀ…¶m lÓï…±µÀS¸ñ †¶pÅ…k¼¤ †Vµ …lµÅfûÉ ±ÀÉÀ…¶m ¶ªÀ†¶¢B ¶ªå…tûhµA </w:t>
      </w:r>
      <w:r w:rsidR="00CC51D7" w:rsidRPr="00F80021">
        <w:rPr>
          <w:rFonts w:ascii="BRH Devanagari Extra" w:hAnsi="BRH Devanagari Extra" w:cs="BRH Devanagari Extra"/>
          <w:sz w:val="40"/>
          <w:szCs w:val="40"/>
        </w:rPr>
        <w:t>Æ</w:t>
      </w:r>
      <w:r w:rsidRPr="00F80021">
        <w:rPr>
          <w:rFonts w:ascii="BRH Telugu Extra" w:hAnsi="BRH Telugu Extra" w:cs="BRH Telugu Extra"/>
          <w:sz w:val="40"/>
          <w:szCs w:val="40"/>
        </w:rPr>
        <w:t>±ÀÉÀ…¶m m¸†OµB |</w:t>
      </w:r>
    </w:p>
    <w:p w14:paraId="4A76628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±ÀÇÃ …C¶må†±¼…°É ±µ†Y«Ò …£¶¢Ã…¶mB Oµ†ËÈªþî …lÉ¢¸†±ÀµÀ …¶¬£†©¸ £lûÉ¶¢À ||</w:t>
      </w:r>
    </w:p>
    <w:p w14:paraId="3AADDBCF" w14:textId="77777777" w:rsidR="003034C3" w:rsidRPr="00F80021" w:rsidRDefault="003034C3" w:rsidP="00D36B4C">
      <w:pPr>
        <w:pStyle w:val="NoSpacing"/>
      </w:pPr>
    </w:p>
    <w:p w14:paraId="3AD6721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7</w:t>
      </w:r>
      <w:r w:rsidRPr="00F80021">
        <w:rPr>
          <w:rFonts w:ascii="BRH Telugu Extra" w:hAnsi="BRH Telugu Extra" w:cs="BRH Telugu Extra"/>
          <w:sz w:val="40"/>
          <w:szCs w:val="40"/>
        </w:rPr>
        <w:t>.</w:t>
      </w:r>
      <w:r w:rsidRPr="00F80021">
        <w:rPr>
          <w:rFonts w:ascii="BRH Telugu Extra" w:hAnsi="BRH Telugu Extra" w:cs="BRH Telugu Extra"/>
          <w:sz w:val="40"/>
          <w:szCs w:val="40"/>
        </w:rPr>
        <w:tab/>
        <w:t>D†qÒ …¶¬ ±ÀµÀ†¶mî…¶¬j±³ £…¶¥ö¶¢Ã…±ÀµÀ´m lµ…°µ¶mç†lû¸m¸ …Y¶m†±ÀµÀoå…±µS¼éA |</w:t>
      </w:r>
    </w:p>
    <w:p w14:paraId="4FE3805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hµ†hÐ …lÉ¢¸…m¸-né†±µ¶¢…±µåh¸-…¶ªÀ±É…OµB Oµ†ËÈªþî …lÉ¢¸†±ÀµÀ …¶¬£†©¸ £lûÉ¶¢À ||</w:t>
      </w:r>
    </w:p>
    <w:p w14:paraId="65BEAAD2" w14:textId="77777777" w:rsidR="003034C3" w:rsidRPr="00F80021" w:rsidRDefault="003034C3" w:rsidP="00D36B4C">
      <w:pPr>
        <w:pStyle w:val="NoSpacing"/>
      </w:pPr>
    </w:p>
    <w:p w14:paraId="5EAC1CB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8</w:t>
      </w:r>
      <w:r w:rsidRPr="00F80021">
        <w:rPr>
          <w:rFonts w:ascii="BRH Telugu Extra" w:hAnsi="BRH Telugu Extra" w:cs="BRH Telugu Extra"/>
          <w:sz w:val="40"/>
          <w:szCs w:val="40"/>
        </w:rPr>
        <w:t>.</w:t>
      </w:r>
      <w:r w:rsidRPr="00F80021">
        <w:rPr>
          <w:rFonts w:ascii="BRH Telugu Extra" w:hAnsi="BRH Telugu Extra" w:cs="BRH Telugu Extra"/>
          <w:sz w:val="40"/>
          <w:szCs w:val="40"/>
        </w:rPr>
        <w:tab/>
        <w:t>±ÀµÀ…¦Ûl¸†qÒ ¶¢À…»¬m¸ …¶p±µï†¶p…¶¥ïl³ lµ…°µ¶mç†lû¸m¸ …Y¶m†±ÀµÀoå…±µS¼éA |</w:t>
      </w:r>
    </w:p>
    <w:p w14:paraId="0BD798C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±ÀÇÃ …lÉÊ¢¶¨ö†lû¼ …lÉ¶¢ ±ÀÉÀ…Oµ D…¾ªh³ Oµ†ËÈªþî …lÉ¢¸†±ÀµÀ …¶¬£†©¸ £lûÉ¶¢À ||</w:t>
      </w:r>
    </w:p>
    <w:p w14:paraId="690D4935" w14:textId="77777777" w:rsidR="003034C3" w:rsidRPr="00F80021" w:rsidRDefault="003034C3" w:rsidP="00F9096C">
      <w:pPr>
        <w:pStyle w:val="2-Centered-VedaVMSTelugu"/>
        <w:pBdr>
          <w:bottom w:val="single" w:sz="4" w:space="1" w:color="auto"/>
        </w:pBdr>
        <w:rPr>
          <w:color w:val="auto"/>
        </w:rPr>
      </w:pPr>
      <w:r w:rsidRPr="00F80021">
        <w:rPr>
          <w:color w:val="auto"/>
        </w:rPr>
        <w:t>MA ¥¹…nåB ¥¹…nåB ¥¹†nåB ||</w:t>
      </w:r>
    </w:p>
    <w:p w14:paraId="3DBE6F90" w14:textId="77777777" w:rsidR="003034C3" w:rsidRPr="00F80021" w:rsidRDefault="002403CE" w:rsidP="003034C3">
      <w:pPr>
        <w:autoSpaceDE w:val="0"/>
        <w:autoSpaceDN w:val="0"/>
        <w:adjustRightInd w:val="0"/>
        <w:spacing w:after="0" w:line="240" w:lineRule="auto"/>
        <w:rPr>
          <w:rFonts w:ascii="BRH Telugu RN" w:hAnsi="BRH Telugu RN" w:cs="BRH Telugu RN"/>
          <w:sz w:val="16"/>
          <w:szCs w:val="16"/>
        </w:rPr>
      </w:pPr>
      <w:r w:rsidRPr="00F80021">
        <w:rPr>
          <w:rFonts w:ascii="BRH Telugu RN" w:hAnsi="BRH Telugu RN" w:cs="BRH Telugu RN"/>
          <w:sz w:val="16"/>
          <w:szCs w:val="16"/>
        </w:rPr>
        <w:br w:type="page"/>
      </w:r>
    </w:p>
    <w:p w14:paraId="4DCAC413" w14:textId="77777777" w:rsidR="003034C3" w:rsidRPr="00F80021" w:rsidRDefault="003034C3" w:rsidP="00380270">
      <w:pPr>
        <w:pStyle w:val="1Title-VedaVMSTelugu"/>
        <w:rPr>
          <w:color w:val="auto"/>
        </w:rPr>
      </w:pPr>
      <w:bookmarkStart w:id="31" w:name="_Toc535268423"/>
      <w:r w:rsidRPr="00F80021">
        <w:rPr>
          <w:color w:val="auto"/>
        </w:rPr>
        <w:t>Ê¢lµ O¸gâ ËhÇiå±¿±ÀµÀ ¶ªA»¬h¸</w:t>
      </w:r>
      <w:bookmarkEnd w:id="31"/>
    </w:p>
    <w:p w14:paraId="76D0E1CB" w14:textId="77777777" w:rsidR="003034C3" w:rsidRPr="00F80021" w:rsidRDefault="003034C3" w:rsidP="00F80021">
      <w:pPr>
        <w:pStyle w:val="Heading2VedaVMSTelugu"/>
      </w:pPr>
      <w:bookmarkStart w:id="32" w:name="_Toc535268424"/>
      <w:r w:rsidRPr="00F80021">
        <w:t>¶pñkµ¶¢ÀO¸gÉâ ¶pñkµ¶¢À¶pñ¶¥éB ¶pñkµ¶¢À¶pc¹ÛiB</w:t>
      </w:r>
      <w:bookmarkEnd w:id="32"/>
      <w:r w:rsidRPr="00F80021">
        <w:t xml:space="preserve"> </w:t>
      </w:r>
    </w:p>
    <w:p w14:paraId="4673213B" w14:textId="77777777" w:rsidR="003034C3" w:rsidRPr="00F80021" w:rsidRDefault="003034C3" w:rsidP="00F9096C">
      <w:pPr>
        <w:pStyle w:val="3-Eng-Subheading-VedaVMSTelugu"/>
        <w:rPr>
          <w:rFonts w:ascii="BRH Telugu RN" w:hAnsi="BRH Telugu RN" w:cs="BRH Telugu RN"/>
          <w:color w:val="auto"/>
          <w:sz w:val="28"/>
          <w:szCs w:val="28"/>
        </w:rPr>
      </w:pPr>
      <w:r w:rsidRPr="00F80021">
        <w:rPr>
          <w:color w:val="auto"/>
          <w:sz w:val="28"/>
          <w:szCs w:val="28"/>
        </w:rPr>
        <w:t>(TS 1.1.1.1)</w:t>
      </w:r>
    </w:p>
    <w:p w14:paraId="49CEB14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…EÊ¨ …hÐö±ÉÝ†h¸ö …¢¸±ÀµÀ†¶¢«Òæ …q¸±ÀµÀ†¶¢B ¶ªæ …lÉ¢Ð †¶¢B ¶ª…£h¸ q¸ñ†±µê±ÀµÀ…hµÀ Ê¥ñ†¶¨á </w:t>
      </w:r>
    </w:p>
    <w:p w14:paraId="19737FE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hµ¶¢Ã…±ÀµÀ Oµ†±µî…g D†q¸ï±ÀµÀlµèþö -¶¢À»Té±ÀµÃ lÉ¶¢…sû¹Sµ ¶¢ÀÃ†±µÝ¶ªö…jB ¶p†±ÀµÀ¶ªöjB …¶pñY¹†¶¢j-±µ¶m…¤À¢¸ †C…±ÀµÀ°¸î ¶¢Ã †¶¢B …Êªå¶m †F¶¥…hµ</w:t>
      </w:r>
    </w:p>
    <w:p w14:paraId="7EFF9B7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¶¢Ã„¶T¶¥(†S³î)«Ò …±µÀlµñ†¶ªï …Ê¬iB ¶p†±¼¢Ð ¶¢ÅgOµÀå …lûµÀñ¢¸ …C»ªî´m SÐ†¶phÓ «¸ïhµ …s¾¬ö±³-±ÀµÀ†Y¶¢Ã¶m¶ªï …¶p¶¥Ã´m †q¸»¬ || </w:t>
      </w:r>
    </w:p>
    <w:p w14:paraId="2EFBDB14" w14:textId="77777777" w:rsidR="003034C3" w:rsidRPr="00F80021" w:rsidRDefault="003034C3" w:rsidP="00F9096C">
      <w:pPr>
        <w:pStyle w:val="NoSpacing"/>
      </w:pPr>
    </w:p>
    <w:p w14:paraId="0F10669C" w14:textId="77777777" w:rsidR="003034C3" w:rsidRPr="00F80021" w:rsidRDefault="003034C3" w:rsidP="00F80021">
      <w:pPr>
        <w:pStyle w:val="Heading2VedaVMSTelugu"/>
      </w:pPr>
      <w:bookmarkStart w:id="33" w:name="_Toc535268425"/>
      <w:r w:rsidRPr="00F80021">
        <w:t>l¼öj±ÀµÀO¸gÉâ ¶pñkµ¶¢À¶pñ¶¥éB ¶pñkµ¶¢À¶pc¹ÛiB</w:t>
      </w:r>
      <w:bookmarkEnd w:id="33"/>
      <w:r w:rsidRPr="00F80021">
        <w:t xml:space="preserve"> </w:t>
      </w:r>
    </w:p>
    <w:p w14:paraId="033D2812" w14:textId="77777777" w:rsidR="003034C3" w:rsidRPr="00F80021" w:rsidRDefault="003034C3" w:rsidP="00F9096C">
      <w:pPr>
        <w:pStyle w:val="3-Eng-Subheading-VedaVMSTelugu"/>
        <w:rPr>
          <w:rFonts w:ascii="BRH Telugu RN" w:hAnsi="BRH Telugu RN" w:cs="BRH Telugu RN"/>
          <w:color w:val="auto"/>
          <w:sz w:val="28"/>
          <w:szCs w:val="28"/>
        </w:rPr>
      </w:pPr>
      <w:r w:rsidRPr="00F80021">
        <w:rPr>
          <w:color w:val="auto"/>
          <w:sz w:val="28"/>
          <w:szCs w:val="28"/>
        </w:rPr>
        <w:t>(TS 2.1.1.1)</w:t>
      </w:r>
    </w:p>
    <w:p w14:paraId="5C36F34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…¢¸…±ÀµÀ¶¢ï(†S³Ø) …Ê¥öhµ¶¢Ã †vsûÉ…hµ sûµÃ†iO¸È¢Ã …¢¸±ÀµÀÀË±Çþö-°É†»p©¸á …lÉ¶¢†h¸ …¢¸±ÀµÀÀ…Ê¢À¶¢Êªö†¶m sû¹…SµlûÉ…±ÀÉÀmÐ†¶p lû¸¶¢…i ¶ª …JËÈ¢…¶mA sûµÃ†iA Sµ¶¢À±ÀµÀ…i sûµ†¶¢…hÉï¢¸†i °ºq¸ñ …lÉ¶¢hÉ†h¸ï …¶¬ÀËÈªþù†¶m ¤À…¶¥ö±¸ …¶pñlµ…¶¬ E…hÉïhµ…Ê¢À¶¢ ¶ª†¶måA …¢¸±ÀµÀ†Ê¢ …n±ÀµÀÀ†hµö…hµ D†vsûÉhµ …n±ÀµÀÀl¸ö †C…¶ªï lûµÅ†i…lûµÅhµ …J¶¢ sûµÃ…i ¶¢ÀÀ…ËÈphµï †¶pñl¸¶®…±ÀµÀ sûµ†¶¢…hÉï¶¢ || </w:t>
      </w:r>
    </w:p>
    <w:p w14:paraId="431F1813" w14:textId="77777777" w:rsidR="003034C3" w:rsidRPr="00F80021" w:rsidRDefault="003034C3" w:rsidP="00F80021">
      <w:pPr>
        <w:pStyle w:val="Heading2VedaVMSTelugu"/>
      </w:pPr>
      <w:bookmarkStart w:id="34" w:name="_Toc535268426"/>
      <w:r w:rsidRPr="00F80021">
        <w:t>hµÅj±ÀµÀO¸gÉâ ¶pñkµ¶¢À¶pñ¶¥éB ¶pñkµ¶¢À¶pc¹ÛiB</w:t>
      </w:r>
      <w:bookmarkEnd w:id="34"/>
      <w:r w:rsidRPr="00F80021">
        <w:t xml:space="preserve"> </w:t>
      </w:r>
    </w:p>
    <w:p w14:paraId="1AEB6D5E" w14:textId="77777777" w:rsidR="003034C3" w:rsidRPr="00F80021" w:rsidRDefault="003034C3" w:rsidP="00F9096C">
      <w:pPr>
        <w:pStyle w:val="3-Eng-Subheading-VedaVMSTelugu"/>
        <w:rPr>
          <w:rFonts w:ascii="BRH Telugu RN" w:hAnsi="BRH Telugu RN" w:cs="BRH Telugu RN"/>
          <w:color w:val="auto"/>
          <w:sz w:val="28"/>
          <w:szCs w:val="28"/>
        </w:rPr>
      </w:pPr>
      <w:r w:rsidRPr="00F80021">
        <w:rPr>
          <w:color w:val="auto"/>
          <w:sz w:val="28"/>
          <w:szCs w:val="28"/>
        </w:rPr>
        <w:t>(TS 3.1.1.1)</w:t>
      </w:r>
    </w:p>
    <w:p w14:paraId="54CF682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…¶pñY¹†¶pi-±µO¸¶¢À±ÀµÀhµ, …¶pñY¹B †¶ªÅ…YÉ±ÀÉÀ…i ¶ªhµ†qÒ„hµ¶pï…hµ ¶ª …¶ª±¸ê†¶m¶ªÅY…hµ †«Ò„O¸¶¢À±ÀµÀhµ, …¶pñY¹B †¶ªÅ…YÉ±ÀÉÀ…i ¶ª …l¼öj†±ÀµÀ¶¢Àhµ¶pï…hµ </w:t>
      </w:r>
    </w:p>
    <w:p w14:paraId="33DC1C3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¶ª¶¢±ÀµÃ(†S³Ø)¶ªï ¶ªÅY…hµ †«Ò„O¸¶¢À±ÀµÀhµ …¶pñY¹B †¶ªÅ…YÉ±ÀÉÀ…i, ¶ª …hµÅj†±ÀµÀ¶¢Àhµ¶pï…hµ, ¶ª …JhµA ‡l¿°ºhµ…¢¸lµ †¶¢À¶p…¶¥ïh³ hµ†¶¢À¶¢…lµh³ hµ…hÐ ËÈ¢ ¶ª …¶pñY¹ †C¶ªÅY…hµ, ±ÀµÀhµå†¶p-…¶ªåq¸åþö ‡l¿°ºhµ…¢¸lµA ¢†lµi </w:t>
      </w:r>
      <w:r w:rsidR="00656AC1" w:rsidRPr="00F80021">
        <w:rPr>
          <w:rFonts w:ascii="BRH Devanagari Extra" w:hAnsi="BRH Devanagari Extra" w:cs="BRH Devanagari Extra"/>
          <w:sz w:val="40"/>
          <w:szCs w:val="40"/>
        </w:rPr>
        <w:t>Æ</w:t>
      </w:r>
      <w:r w:rsidR="00656AC1" w:rsidRPr="00F80021">
        <w:rPr>
          <w:rFonts w:ascii="BRH Telugu Extra" w:hAnsi="BRH Telugu Extra" w:cs="BRH Telugu Extra"/>
          <w:sz w:val="40"/>
          <w:szCs w:val="40"/>
        </w:rPr>
        <w:t>¶</w:t>
      </w:r>
      <w:r w:rsidRPr="00F80021">
        <w:rPr>
          <w:rFonts w:ascii="BRH Telugu Extra" w:hAnsi="BRH Telugu Extra" w:cs="BRH Telugu Extra"/>
          <w:sz w:val="40"/>
          <w:szCs w:val="40"/>
        </w:rPr>
        <w:t xml:space="preserve">…¶pñY¹ …J¶¢ hµl³ ±ÀµÀ†Y¶¢Ã¶mB || </w:t>
      </w:r>
    </w:p>
    <w:p w14:paraId="1E33B869" w14:textId="77777777" w:rsidR="003034C3" w:rsidRPr="00F80021" w:rsidRDefault="003034C3" w:rsidP="00F9096C">
      <w:pPr>
        <w:pStyle w:val="NoSpacing"/>
      </w:pPr>
    </w:p>
    <w:p w14:paraId="413657BB" w14:textId="77777777" w:rsidR="003034C3" w:rsidRPr="00F80021" w:rsidRDefault="003034C3" w:rsidP="00F80021">
      <w:pPr>
        <w:pStyle w:val="Heading2VedaVMSTelugu"/>
      </w:pPr>
      <w:bookmarkStart w:id="35" w:name="_Toc535268427"/>
      <w:r w:rsidRPr="00F80021">
        <w:t>VµhµÀ±µæO¸gÉâ ¶pñkµ¶¢À¶pñ¶¥éB ¶pñkµ¶¢À¶pc¹ÛiB</w:t>
      </w:r>
      <w:bookmarkEnd w:id="35"/>
    </w:p>
    <w:p w14:paraId="5CD074A1" w14:textId="77777777" w:rsidR="003034C3" w:rsidRPr="00F80021" w:rsidRDefault="003034C3" w:rsidP="00F9096C">
      <w:pPr>
        <w:pStyle w:val="3-Eng-Subheading-VedaVMSTelugu"/>
        <w:rPr>
          <w:rFonts w:ascii="BRH Telugu RN" w:hAnsi="BRH Telugu RN" w:cs="BRH Telugu RN"/>
          <w:color w:val="auto"/>
          <w:sz w:val="28"/>
          <w:szCs w:val="28"/>
        </w:rPr>
      </w:pPr>
      <w:r w:rsidRPr="00F80021">
        <w:rPr>
          <w:color w:val="auto"/>
          <w:sz w:val="28"/>
          <w:szCs w:val="28"/>
        </w:rPr>
        <w:t>(TS 4.1.1.1)</w:t>
      </w:r>
      <w:r w:rsidRPr="00F80021">
        <w:rPr>
          <w:rFonts w:ascii="BRH Telugu RN" w:hAnsi="BRH Telugu RN" w:cs="BRH Telugu RN"/>
          <w:color w:val="auto"/>
          <w:sz w:val="28"/>
          <w:szCs w:val="28"/>
        </w:rPr>
        <w:t xml:space="preserve"> </w:t>
      </w:r>
    </w:p>
    <w:p w14:paraId="44171A3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…±ÀµÀÀ…c¹Ý¶mB †¶pñ…kµ¶¢ÀA ¶¢À†¶m…¶ªåh¸ö†±ÀµÀ ¶ª…£h¸ lû¼†±ÀµÀB | …CS¼éA YÑï†i±³ …nV¸†±ÀµÀï ¶pÅ…k¼¢¸ï Cl¸èþï„†sûµ±µh³ | …±ÀµÀÀO¸åþö…±ÀµÀ ¶¢À†¶m«¸ </w:t>
      </w:r>
    </w:p>
    <w:p w14:paraId="4555354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…lÉ¢¸´m-kµÀù†¶¢…±µïhÐ …lû¼±ÀµÃ l¼‡¶¢A | …sÅ¶¬YÑÝþï†iB Oµ±¼…¶¨ïhµB †¶ª…£h¸ ¶pñ†¶ªÀ¢¸…i h¸´m | …±ÀµÀÀOÉå…¶m ¶¢À†¶m«¸ …¶¢±ÀµÀA …lÉ¶¢†¶ªï ¶ª…£hµÀB …¶ªÊ¢ | …¶ªÀ…¶¢±ÉØ†±ÀµÃ…±ÀµÀ ¶¥‡ÌOÇýåþï | …±ÀµÀÀcÝ…hÉ ¶¢À†¶m …Ghµ †±ÀµÀÀcÝ…hÉ lû¼…±ÀÇÃ £…q¸ñ £†¶pñ¶ªï sÅ…¶¬hÐ †£…¶p¦Û†hµB | £¶¬Ñ†h¸ñlµlûÉ ¶¢±ÀµÀÀ…m¸ £lÉ…Oµ Eh³ || </w:t>
      </w:r>
    </w:p>
    <w:p w14:paraId="70EAA0D6" w14:textId="77777777" w:rsidR="003034C3" w:rsidRPr="00F80021" w:rsidRDefault="003034C3" w:rsidP="00F9096C">
      <w:pPr>
        <w:pStyle w:val="NoSpacing"/>
      </w:pPr>
    </w:p>
    <w:p w14:paraId="74293816" w14:textId="77777777" w:rsidR="003034C3" w:rsidRPr="00F80021" w:rsidRDefault="003034C3" w:rsidP="00F80021">
      <w:pPr>
        <w:pStyle w:val="Heading2VedaVMSTelugu"/>
      </w:pPr>
      <w:bookmarkStart w:id="36" w:name="_Toc535268428"/>
      <w:r w:rsidRPr="00F80021">
        <w:t>¶pcÛ¶¢ÀO¸gÉâ ¶pñkµ¶¢À¶pñ¶¥éB ¶pñkµ¶¢À¶pc¹ÛiB</w:t>
      </w:r>
      <w:bookmarkEnd w:id="36"/>
      <w:r w:rsidRPr="00F80021">
        <w:t xml:space="preserve"> </w:t>
      </w:r>
    </w:p>
    <w:p w14:paraId="6C59980E" w14:textId="77777777" w:rsidR="003034C3" w:rsidRPr="00F80021" w:rsidRDefault="003034C3" w:rsidP="00F9096C">
      <w:pPr>
        <w:pStyle w:val="3-Eng-Subheading-VedaVMSTelugu"/>
        <w:rPr>
          <w:rFonts w:ascii="BRH Telugu RN" w:hAnsi="BRH Telugu RN" w:cs="BRH Telugu RN"/>
          <w:color w:val="auto"/>
          <w:sz w:val="28"/>
          <w:szCs w:val="28"/>
        </w:rPr>
      </w:pPr>
      <w:r w:rsidRPr="00F80021">
        <w:rPr>
          <w:color w:val="auto"/>
          <w:sz w:val="28"/>
          <w:szCs w:val="28"/>
        </w:rPr>
        <w:t>(TS 5.1.1.1)</w:t>
      </w:r>
    </w:p>
    <w:p w14:paraId="442B38D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…«¸…£h¸ñ†gº YÂ¶¬Ñ…i ¶pñ‡¶ªÃËhÇþï VµhµÀ±µØýÅ…¾¬hÉ†¶m YÂ¶¬Ñ…i Vµ†hµÀ©¸êlµB …¶p¶¥†¶¢B …¶p¶¥Ã…Êm¢¸ †¶¢±µÀ…Êmè †Vµhµ…«Òñ l¼†¥Ñ …l¼†°Éö¶¢ ¶pñ†ii¶¨á…i Vûµm¸ç(†S³î)»ª …lÉÊ¢sûÑï „‡q¸O¸ñ …¶¢À¶mé†¢Ð „…sû¹S¸†n …¶¬¶¢ïA †¶¢°¸ï…¶¢À E…i hÉ†sûµï …Jhµ†VµÛhµÀ±³ </w:t>
      </w:r>
    </w:p>
    <w:p w14:paraId="49313FCA" w14:textId="77777777" w:rsidR="002403CE"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SµÅ…¾¬hµ †¶¢Àlû¸±µ±ÀµÀ´m ¶pÁ±Ð„¶mÀ …¢¸†O¸ïË±ÀÇÀ …±ÀµÃ†Y¹ïË±ÀÇÀ …lÉ¶¢†h¸Ë±ÀÇÀ </w:t>
      </w:r>
    </w:p>
    <w:p w14:paraId="0169097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¶¢¶¨…d¹Ö±¸…±ÀµÀ ±ÀµÀ†VµÛhµÀ±µØýÅ…¾¬hµA, …YÂ¶¬Ñ…i Vûµm¸ç(†S³Ø)…Êªï¶¢ hµh³ †¾pñg¸…i h¸†¶mï¶ªï …¾pñh¸†n …lÉÊ¢†sûÑï …¶¬¶¢ïA †¶¢¶¬…nå ±ÀµÀA …O¸¶¢À†±ÀÉÀhµ || </w:t>
      </w:r>
    </w:p>
    <w:p w14:paraId="359DE9D6" w14:textId="77777777" w:rsidR="003034C3" w:rsidRPr="00F80021" w:rsidRDefault="003034C3" w:rsidP="00F9096C">
      <w:pPr>
        <w:pStyle w:val="NoSpacing"/>
      </w:pPr>
    </w:p>
    <w:p w14:paraId="06208007" w14:textId="77777777" w:rsidR="003034C3" w:rsidRPr="00F80021" w:rsidRDefault="003034C3" w:rsidP="00F80021">
      <w:pPr>
        <w:pStyle w:val="Heading2VedaVMSTelugu"/>
      </w:pPr>
      <w:bookmarkStart w:id="37" w:name="_Toc535268429"/>
      <w:r w:rsidRPr="00F80021">
        <w:t>¶¶¨à¶¢ÀO¸gÉâ ¶pñkµ¶¢À¶pñ¶¥éB ¶pñkµ¶¢À¶pc¹ÛiB</w:t>
      </w:r>
      <w:bookmarkEnd w:id="37"/>
      <w:r w:rsidRPr="00F80021">
        <w:t xml:space="preserve"> </w:t>
      </w:r>
    </w:p>
    <w:p w14:paraId="27DC3DD9" w14:textId="77777777" w:rsidR="003034C3" w:rsidRPr="00F80021" w:rsidRDefault="003034C3" w:rsidP="00F9096C">
      <w:pPr>
        <w:pStyle w:val="3-Eng-Subheading-VedaVMSTelugu"/>
        <w:rPr>
          <w:rFonts w:ascii="BRH Telugu RN" w:hAnsi="BRH Telugu RN" w:cs="BRH Telugu RN"/>
          <w:color w:val="auto"/>
          <w:sz w:val="28"/>
          <w:szCs w:val="28"/>
        </w:rPr>
      </w:pPr>
      <w:r w:rsidRPr="00F80021">
        <w:rPr>
          <w:color w:val="auto"/>
          <w:sz w:val="28"/>
          <w:szCs w:val="28"/>
        </w:rPr>
        <w:t>(TS 6.1.1.1)</w:t>
      </w:r>
    </w:p>
    <w:p w14:paraId="473D753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…q¸ñW†¶m¶¢(S³î) ¶¥UÖ±Ði, lÉ¶¢¶¢À…¶mÀ©¸ï l¼…¥Ñ-†¶¢ïsûµY…¶må, q¸ñ‡X…Êmç¢¸ †lµ…°ºg¸ …»phµ†±µB …¶pñj‡XA ¶¢À…¶mÀ†©¸ï, G†l¿X(S³î) …±µÀl¸ñ±ÀµÀh³ …q¸ñX†¶m¶¢(S³î) ¶¥…UÖ±Ð†i, lÉ¶¢…vÑOµ…Ê¢À¶¢ hµl³ ±ÀµÀ†Y¶¢Ã¶m …Gq¸†¶¢±µå…hÉ ¶p†±¼¶¥ñ±ÀµÀ…hµï¶må±³ †»¬…hÐ»¬, †lÉ¶¢…vÑOÐ †¶¢À¶mÀ¶¨ï …vÑO¸m¸é«¸î …vÑôO¸k³ , †Êªöhµ¶¢ï …£ÀÊ¢ †h¸ï…¶¬ÀB OÐ»¬hµ lÉö…lµ ±ÀµÀ…lûµï ¶¢ÀÀ†»¨î´m </w:t>
      </w:r>
      <w:r w:rsidR="00756250" w:rsidRPr="00F80021">
        <w:rPr>
          <w:rFonts w:ascii="BRH Devanagari Extra" w:hAnsi="BRH Devanagari Extra" w:cs="BRH Devanagari Extra"/>
          <w:sz w:val="40"/>
          <w:szCs w:val="40"/>
        </w:rPr>
        <w:t>Æ</w:t>
      </w:r>
      <w:r w:rsidR="00756250" w:rsidRPr="00F80021">
        <w:rPr>
          <w:rFonts w:ascii="BRH Telugu Extra" w:hAnsi="BRH Telugu Extra" w:cs="BRH Telugu Extra"/>
          <w:sz w:val="40"/>
          <w:szCs w:val="40"/>
        </w:rPr>
        <w:t>¶</w:t>
      </w:r>
      <w:r w:rsidRPr="00F80021">
        <w:rPr>
          <w:rFonts w:ascii="BRH Telugu Extra" w:hAnsi="BRH Telugu Extra" w:cs="BRH Telugu Extra"/>
          <w:sz w:val="40"/>
          <w:szCs w:val="40"/>
        </w:rPr>
        <w:t xml:space="preserve">…vÑOÉ„†»ªå-…¢¸¶mÊ¢†i …l¼†°µöj …O¸¥¹´m †Oµ±Ði | </w:t>
      </w:r>
    </w:p>
    <w:p w14:paraId="1BC782F9" w14:textId="77777777" w:rsidR="003034C3" w:rsidRPr="00F80021" w:rsidRDefault="003034C3" w:rsidP="00F9096C">
      <w:pPr>
        <w:pStyle w:val="NoSpacing"/>
      </w:pPr>
    </w:p>
    <w:p w14:paraId="4FF84DD1" w14:textId="77777777" w:rsidR="003034C3" w:rsidRPr="00F80021" w:rsidRDefault="003034C3" w:rsidP="00F80021">
      <w:pPr>
        <w:pStyle w:val="Heading2VedaVMSTelugu"/>
      </w:pPr>
      <w:bookmarkStart w:id="38" w:name="_Toc535268430"/>
      <w:r w:rsidRPr="00F80021">
        <w:t>¶ª¶på¶¢ÀO¸gÉâ ¶pñkµ¶¢À¶pñ¶¥éB ¶pñkµ¶¢À¶pc¹ÛiB</w:t>
      </w:r>
      <w:bookmarkEnd w:id="38"/>
      <w:r w:rsidRPr="00F80021">
        <w:t xml:space="preserve"> </w:t>
      </w:r>
    </w:p>
    <w:p w14:paraId="03CE3015" w14:textId="77777777" w:rsidR="003034C3" w:rsidRPr="00F80021" w:rsidRDefault="003034C3" w:rsidP="00F9096C">
      <w:pPr>
        <w:pStyle w:val="3-Eng-Subheading-VedaVMSTelugu"/>
        <w:rPr>
          <w:rFonts w:ascii="BRH Telugu RN" w:hAnsi="BRH Telugu RN" w:cs="BRH Telugu RN"/>
          <w:color w:val="auto"/>
          <w:sz w:val="28"/>
          <w:szCs w:val="28"/>
        </w:rPr>
      </w:pPr>
      <w:r w:rsidRPr="00F80021">
        <w:rPr>
          <w:color w:val="auto"/>
          <w:sz w:val="28"/>
          <w:szCs w:val="28"/>
        </w:rPr>
        <w:t>(TS 7.1.1.1)</w:t>
      </w:r>
    </w:p>
    <w:p w14:paraId="1817515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…¶pñY†¶m…¶m´¢À YÑï†i…±µS¼é±</w:t>
      </w:r>
      <w:r w:rsidR="00F9096C" w:rsidRPr="00F80021">
        <w:rPr>
          <w:rFonts w:ascii="BRH Telugu Extra" w:hAnsi="BRH Telugu Extra" w:cs="BRH Telugu Extra"/>
          <w:sz w:val="40"/>
          <w:szCs w:val="40"/>
        </w:rPr>
        <w:t>³-…lÉ¶¢†h¸…m¸´¢À YÑï†i±³ …£±¸d³</w:t>
      </w:r>
      <w:r w:rsidRPr="00F80021">
        <w:rPr>
          <w:rFonts w:ascii="BRH Telugu Extra" w:hAnsi="BRH Telugu Extra" w:cs="BRH Telugu Extra"/>
          <w:sz w:val="40"/>
          <w:szCs w:val="40"/>
        </w:rPr>
        <w:t>, Vûµ†¶mç…«¸´¢À YÑï†i±³-…£±¸f³-…¢¸‡VÐ„SÓé ¶ª†nå¶¨áhÉ …£±¸†Y…¶¢Àtû ¶ªA†¶plµ</w:t>
      </w:r>
      <w:r w:rsidR="00F9096C" w:rsidRPr="00F80021">
        <w:rPr>
          <w:rFonts w:ascii="BRH Telugu Extra" w:hAnsi="BRH Telugu Extra" w:cs="BRH Telugu Extra"/>
          <w:sz w:val="40"/>
          <w:szCs w:val="40"/>
        </w:rPr>
        <w:t>ï…hÉ</w:t>
      </w:r>
      <w:r w:rsidRPr="00F80021">
        <w:rPr>
          <w:rFonts w:ascii="BRH Telugu Extra" w:hAnsi="BRH Telugu Extra" w:cs="BRH Telugu Extra"/>
          <w:sz w:val="40"/>
          <w:szCs w:val="40"/>
        </w:rPr>
        <w:t xml:space="preserve">, hµ…«¸îh³ hµYÑÝþï†i±µÀVµï…hÉ, lÓö «Òå‡¶¢ÀÔ q¸ñhµ¶ªù…¶¢¶mA , </w:t>
      </w:r>
      <w:r w:rsidR="00CF1B17" w:rsidRPr="00F80021">
        <w:rPr>
          <w:rFonts w:ascii="BRH Devanagari Extra" w:hAnsi="BRH Devanagari Extra" w:cs="BRH Devanagari Extra"/>
          <w:sz w:val="40"/>
          <w:szCs w:val="40"/>
        </w:rPr>
        <w:t>Æ</w:t>
      </w:r>
      <w:r w:rsidR="00CF1B17" w:rsidRPr="00F80021">
        <w:rPr>
          <w:rFonts w:ascii="BRH Telugu Extra" w:hAnsi="BRH Telugu Extra" w:cs="BRH Telugu Extra"/>
          <w:sz w:val="40"/>
          <w:szCs w:val="40"/>
        </w:rPr>
        <w:t>¶</w:t>
      </w:r>
      <w:r w:rsidRPr="00F80021">
        <w:rPr>
          <w:rFonts w:ascii="BRH Telugu Extra" w:hAnsi="BRH Telugu Extra" w:cs="BRH Telugu Extra"/>
          <w:sz w:val="40"/>
          <w:szCs w:val="40"/>
        </w:rPr>
        <w:t>†¶¢¶¬…hÐ ±ÀµÀ‡k¸ …q¸ñg†¥¹Û …q¸¶m…¶¥Û, lÓö ¶¢Ã†lµèþïnç…¶m(…S³î) ¶ª†¶¢…¶mA-</w:t>
      </w:r>
      <w:r w:rsidR="00CF1B17" w:rsidRPr="00F80021">
        <w:rPr>
          <w:rFonts w:ascii="BRH Devanagari Extra" w:hAnsi="BRH Devanagari Extra" w:cs="BRH Devanagari Extra"/>
          <w:sz w:val="40"/>
          <w:szCs w:val="40"/>
        </w:rPr>
        <w:t xml:space="preserve"> Æ</w:t>
      </w:r>
      <w:r w:rsidR="00CF1B17" w:rsidRPr="00F80021">
        <w:rPr>
          <w:rFonts w:ascii="BRH Telugu Extra" w:hAnsi="BRH Telugu Extra" w:cs="BRH Telugu Extra"/>
          <w:sz w:val="40"/>
          <w:szCs w:val="40"/>
        </w:rPr>
        <w:t>¶</w:t>
      </w:r>
      <w:r w:rsidRPr="00F80021">
        <w:rPr>
          <w:rFonts w:ascii="BRH Telugu Extra" w:hAnsi="BRH Telugu Extra" w:cs="BRH Telugu Extra"/>
          <w:sz w:val="40"/>
          <w:szCs w:val="40"/>
        </w:rPr>
        <w:t xml:space="preserve">±ÀµÀ…k¸ Vµ†°µÀ…¶¥Û ¥Ññ†hµñ…cÛ, lÓö †hµÅj±ÀµÀ ¶ª…¶¢¶mA </w:t>
      </w:r>
      <w:r w:rsidR="00CF1B17" w:rsidRPr="00F80021">
        <w:rPr>
          <w:rFonts w:ascii="BRH Devanagari Extra" w:hAnsi="BRH Devanagari Extra" w:cs="BRH Devanagari Extra"/>
          <w:sz w:val="40"/>
          <w:szCs w:val="40"/>
        </w:rPr>
        <w:t>Æ</w:t>
      </w:r>
      <w:r w:rsidR="00CF1B17" w:rsidRPr="00F80021">
        <w:rPr>
          <w:rFonts w:ascii="BRH Telugu Extra" w:hAnsi="BRH Telugu Extra" w:cs="BRH Telugu Extra"/>
          <w:sz w:val="40"/>
          <w:szCs w:val="40"/>
        </w:rPr>
        <w:t>¶</w:t>
      </w:r>
      <w:r w:rsidRPr="00F80021">
        <w:rPr>
          <w:rFonts w:ascii="BRH Telugu Extra" w:hAnsi="BRH Telugu Extra" w:cs="BRH Telugu Extra"/>
          <w:sz w:val="40"/>
          <w:szCs w:val="40"/>
        </w:rPr>
        <w:t xml:space="preserve">±ÀµÀ…k¸ ¢¸†OµÛ ¶pñ…i©¸á …Vµ, ¶pÁ†±µÀ¶¨ ¶ª£Àî…hÐ ¢¸ …J¶¨ …±ÀµÀYÑß„†¶ªÃæ±¼B || </w:t>
      </w:r>
    </w:p>
    <w:p w14:paraId="51989441" w14:textId="77777777" w:rsidR="002403CE" w:rsidRPr="00F80021" w:rsidRDefault="002403CE" w:rsidP="003034C3">
      <w:pPr>
        <w:autoSpaceDE w:val="0"/>
        <w:autoSpaceDN w:val="0"/>
        <w:adjustRightInd w:val="0"/>
        <w:spacing w:after="0" w:line="240" w:lineRule="auto"/>
        <w:rPr>
          <w:rFonts w:ascii="BRH Telugu Extra" w:hAnsi="BRH Telugu Extra" w:cs="BRH Telugu Extra"/>
          <w:sz w:val="40"/>
          <w:szCs w:val="40"/>
        </w:rPr>
      </w:pPr>
    </w:p>
    <w:p w14:paraId="657C620B" w14:textId="77777777" w:rsidR="002403CE" w:rsidRPr="00F80021" w:rsidRDefault="002403CE" w:rsidP="003034C3">
      <w:pPr>
        <w:autoSpaceDE w:val="0"/>
        <w:autoSpaceDN w:val="0"/>
        <w:adjustRightInd w:val="0"/>
        <w:spacing w:after="0" w:line="240" w:lineRule="auto"/>
        <w:rPr>
          <w:rFonts w:ascii="BRH Telugu Extra" w:hAnsi="BRH Telugu Extra" w:cs="BRH Telugu Extra"/>
          <w:sz w:val="40"/>
          <w:szCs w:val="40"/>
        </w:rPr>
      </w:pPr>
    </w:p>
    <w:p w14:paraId="6FCA376E" w14:textId="77777777" w:rsidR="003034C3" w:rsidRPr="00F80021" w:rsidRDefault="003034C3" w:rsidP="00F9096C">
      <w:pPr>
        <w:pStyle w:val="NoSpacing"/>
      </w:pPr>
    </w:p>
    <w:p w14:paraId="3BBD6555" w14:textId="77777777" w:rsidR="003034C3" w:rsidRPr="00F80021" w:rsidRDefault="003034C3" w:rsidP="00F80021">
      <w:pPr>
        <w:pStyle w:val="Heading2VedaVMSTelugu"/>
      </w:pPr>
      <w:bookmarkStart w:id="39" w:name="_Toc535268431"/>
      <w:r w:rsidRPr="00F80021">
        <w:t>¶ª¶på¶¢ÀO¸gÉâ ¶pcÛ¶¢À¶pñ¶¥éB (C¶måþï¶pc¹ÛiB)</w:t>
      </w:r>
      <w:bookmarkEnd w:id="39"/>
      <w:r w:rsidRPr="00F80021">
        <w:t xml:space="preserve"> </w:t>
      </w:r>
    </w:p>
    <w:p w14:paraId="6BE536C8" w14:textId="77777777" w:rsidR="003034C3" w:rsidRPr="00F80021" w:rsidRDefault="003034C3" w:rsidP="001A60C4">
      <w:pPr>
        <w:pStyle w:val="3-Eng-Subheading-VedaVMSTelugu"/>
        <w:rPr>
          <w:rFonts w:ascii="BRH Telugu RN" w:hAnsi="BRH Telugu RN" w:cs="BRH Telugu RN"/>
          <w:color w:val="auto"/>
          <w:sz w:val="40"/>
        </w:rPr>
      </w:pPr>
      <w:r w:rsidRPr="00F80021">
        <w:rPr>
          <w:color w:val="auto"/>
        </w:rPr>
        <w:t>(TS 7.5.25.2)</w:t>
      </w:r>
    </w:p>
    <w:p w14:paraId="53738CB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…¶ª…¶¢ÀÀlµñ …Glµ†±µ…¶¢À¶må†±¼°µA …q¸±ÀµÀÀ±³ l¸ï†¢¸¶pÅ…k¼¤ …DgÔâ S¸ñ…¢¸ Ê¥…¶p«Òù…È¢Ã ±É…hÐ ±ÀµÀ†YÝA …Ysûµï…hÉ hµl³ £†lÐïhµ…hÉ ±ÀµÀl³ †£lûµÃ…¶mÀhÉ hµk³ †¶ªå¶m±ÀµÀ…i ±ÀµÀ´m Ê¢À†¶¬…i hµl³ †¶¢±³¶¨…i ¢¸…SÉ¢¸…¶ªï ¢¸ Sµ…¶¬±¸ö C†¶¥ö…¶ªï Y¹†±ÀµÀ¶¢Ã¶m¶ªï ¶¢À…»¬¶¢Ã …¶pÁ±µ‡«¸åY¹Ý±ÀµÀ…hÉ ±¸†iñ±É¶mA ¶¢À…»¬¶¢Ã …¶p¥¹Ûlµ†¶mÀ-Y¹±ÀµÀhµ …JhÓ ËÈ¢ †¶¢À…»¬¶¢Ã…m¸ ¶¢†¶¥ö-…¶¢Àtû…hµB ¶ªA†ssûµÃ¶¢…hµÀ±³…¶¬†±ÀÇÃ …lÉ¢¸†¶m¶¢…¶¬lµ±¸ö-„†¶ªÀ±¸´m …¢¸a †Sµ…¶mè±¸ö¶m†¥Ñö ¶¢À…¶mÀ‡©¸ï´mæ ¶ª…¶¢ÀÀlÐñ¢¸ C†¶¥ö…¶ªï ±ÀÇÃ†nB ¶ª…¶¢ÀÀlÐñ s†¶mÀèB || </w:t>
      </w:r>
    </w:p>
    <w:p w14:paraId="12EB390E" w14:textId="77777777" w:rsidR="003034C3" w:rsidRPr="00F80021" w:rsidRDefault="003034C3" w:rsidP="001A60C4">
      <w:pPr>
        <w:pStyle w:val="NoSpacing"/>
      </w:pPr>
    </w:p>
    <w:p w14:paraId="64F8945E" w14:textId="77777777" w:rsidR="003034C3" w:rsidRPr="00F80021" w:rsidRDefault="003034C3" w:rsidP="00F80021">
      <w:pPr>
        <w:pStyle w:val="Heading2VedaVMSTelugu"/>
      </w:pPr>
      <w:bookmarkStart w:id="40" w:name="_Toc535268432"/>
      <w:r w:rsidRPr="00F80021">
        <w:t>ËhÇiå±¿±ÀµÀ ±ÀµÀYÂs¹ñ¶¬îg´¢À -¶pñkµ¶¢Ã¶¨àOÉ ¶pñkµ¶¢À¶pñ¶¥éB ¶pñkµ¶¢À¶pc¹ÛiB</w:t>
      </w:r>
      <w:bookmarkEnd w:id="40"/>
      <w:r w:rsidRPr="00F80021">
        <w:t xml:space="preserve"> </w:t>
      </w:r>
    </w:p>
    <w:p w14:paraId="2F60C286" w14:textId="77777777" w:rsidR="003034C3" w:rsidRPr="00F80021" w:rsidRDefault="003034C3" w:rsidP="001A60C4">
      <w:pPr>
        <w:pStyle w:val="3-Eng-Subheading-VedaVMSTelugu"/>
        <w:rPr>
          <w:rFonts w:ascii="BRH Telugu RN" w:hAnsi="BRH Telugu RN" w:cs="BRH Telugu RN"/>
          <w:color w:val="auto"/>
          <w:sz w:val="28"/>
          <w:szCs w:val="28"/>
        </w:rPr>
      </w:pPr>
      <w:r w:rsidRPr="00F80021">
        <w:rPr>
          <w:color w:val="auto"/>
          <w:sz w:val="28"/>
          <w:szCs w:val="28"/>
        </w:rPr>
        <w:t>(TB 1.1.1.1)</w:t>
      </w:r>
    </w:p>
    <w:p w14:paraId="2E13697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…s…¶¬î ¶ª†¶mè…hµåA hµ†Êmî Z¶möhµA | …°µhµñ(S³î) ¶ª†¶mè…hµåA hµ†Êmî Z¶möhµA | </w:t>
      </w:r>
    </w:p>
    <w:p w14:paraId="39C2E64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E…¶¨(…S³î) ¶ª†¶mè…hµåA h¸†Ê¢Àî Z¶möhµA | H…±µÝ(…S³î) ¶ª†¶mè…hµåA h¸†Ê¢Àî Z¶möhµA | </w:t>
      </w:r>
    </w:p>
    <w:p w14:paraId="050A2EE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…±µ±ÀÀ(S³î) ¶ª†¶mè…hµåA h¸†Ê¢Àî Z¶möhµA | ¶pÁ…»¨à(…S³î) ¶ª†¶mè…hµåA h¸†Ê¢Àî Z¶möhµA | </w:t>
      </w:r>
    </w:p>
    <w:p w14:paraId="72B540D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…¶pñY¹(S³î) ¶ª†¶mè…hµåA h¸†Ê¢Àî Z¶möhµA | …¶p¶¥Ã´mæ ¶ª†¶mè…hµåA h¸†Êmî Z¶möhµA | …¶ªÀå†hÐ„…»ªY†¶mlû¸B | …lÉ¢¸†«¸åþö ¶¥À…Oµñq¸B ¶pñ†g±ÀµÀ¶mÀå || </w:t>
      </w:r>
    </w:p>
    <w:p w14:paraId="2E85161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…¶ªÀ¤‡±¸B …¶pñY¹B †¶pñ…Y¶m…±ÀµÀ´m ¶p†±¿»¬ | </w:t>
      </w:r>
    </w:p>
    <w:p w14:paraId="42ACC9EB" w14:textId="77777777" w:rsidR="003034C3" w:rsidRPr="00F80021" w:rsidRDefault="003034C3" w:rsidP="001A60C4">
      <w:pPr>
        <w:pStyle w:val="NoSpacing"/>
      </w:pPr>
    </w:p>
    <w:p w14:paraId="79CB0F3D" w14:textId="77777777" w:rsidR="003034C3" w:rsidRPr="00F80021" w:rsidRDefault="003034C3" w:rsidP="00F80021">
      <w:pPr>
        <w:pStyle w:val="Heading2VedaVMSTelugu"/>
      </w:pPr>
      <w:bookmarkStart w:id="41" w:name="_Toc535268433"/>
      <w:r w:rsidRPr="00F80021">
        <w:lastRenderedPageBreak/>
        <w:t>l¼öj±ÀµÃ¶¨àOÉ ¶pñkµ¶¢À¶pñ¶¥éB ¶pñkµ¶¢À¶pc¹ÛiB</w:t>
      </w:r>
      <w:bookmarkEnd w:id="41"/>
      <w:r w:rsidRPr="00F80021">
        <w:t xml:space="preserve"> </w:t>
      </w:r>
    </w:p>
    <w:p w14:paraId="7E149350" w14:textId="77777777" w:rsidR="003034C3" w:rsidRPr="00F80021" w:rsidRDefault="003034C3" w:rsidP="001A60C4">
      <w:pPr>
        <w:pStyle w:val="3-Eng-Subheading-VedaVMSTelugu"/>
        <w:rPr>
          <w:rFonts w:ascii="BRH Telugu RN" w:hAnsi="BRH Telugu RN" w:cs="BRH Telugu RN"/>
          <w:color w:val="auto"/>
          <w:sz w:val="28"/>
          <w:szCs w:val="28"/>
        </w:rPr>
      </w:pPr>
      <w:r w:rsidRPr="00F80021">
        <w:rPr>
          <w:color w:val="auto"/>
          <w:sz w:val="28"/>
          <w:szCs w:val="28"/>
        </w:rPr>
        <w:t>(TB 2.1.1.1)</w:t>
      </w:r>
    </w:p>
    <w:p w14:paraId="7664638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C†UºØ±µ…«Ò ËÈ¢ …¶ªhµñ†¶¢Ã¶ªhµ | hÉ…©¸A ¶pÅ†¦é±³-¶T…±µîlûµÀ-†S¸¾ªh³ | </w:t>
      </w:r>
    </w:p>
    <w:p w14:paraId="044A97B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¶ª…±¿ÝÊ¨†g¸ a¶¢h³ | ‡hÉ„sÀñ¶¢´mé | Oµ…ËÈªþî¶mÀ-…¶ªhµñ‡¶¢Ã¶ªîÊ¬ | </w:t>
      </w:r>
    </w:p>
    <w:p w14:paraId="3CAC374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‡±ÀÉÀ„«¸ï M†¶¨…lû¿±µé …Y¶m†±ÀµÃ…¶¢À E†i | hÉ …l¼¢Ð ¶¢Å†»¨à¶¢À¶ªÅY¶må | </w:t>
      </w:r>
    </w:p>
    <w:p w14:paraId="35D278A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±ÀµÃ†¶¢¶måB …«ÒåO¸ …C¢¸ †¶plµï¶må | h¸†¶¢…j-±Ð†¶¨lûµ±ÀÇÃ„Y¹±ÀµÀ¶må | </w:t>
      </w:r>
    </w:p>
    <w:p w14:paraId="666BD69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 …Y¹h¸B …»phµ†±Ð …£Ê¨†g¸ wA¶p´mé || [ ] h¸‡«¸A …YS¸èþö-±µÀ…¶pïAËhÇþïh³ | </w:t>
      </w:r>
    </w:p>
    <w:p w14:paraId="52154277" w14:textId="77777777" w:rsidR="003034C3" w:rsidRPr="00F80021" w:rsidRDefault="003034C3" w:rsidP="001A60C4">
      <w:pPr>
        <w:pStyle w:val="NoSpacing"/>
      </w:pPr>
    </w:p>
    <w:p w14:paraId="14A3AB9F" w14:textId="77777777" w:rsidR="003034C3" w:rsidRPr="00F80021" w:rsidRDefault="003034C3" w:rsidP="00F80021">
      <w:pPr>
        <w:pStyle w:val="Heading2VedaVMSTelugu"/>
      </w:pPr>
      <w:bookmarkStart w:id="42" w:name="_Toc535268434"/>
      <w:r w:rsidRPr="00F80021">
        <w:t>hµÅj±ÀµÃ¶¨àOÉ ¶pñkµ¶¢À¶pñ¶¥éB ¶pñkµ¶¢À¶pc¹ÛiB</w:t>
      </w:r>
      <w:bookmarkEnd w:id="42"/>
    </w:p>
    <w:p w14:paraId="65FBA4D0" w14:textId="77777777" w:rsidR="003034C3" w:rsidRPr="00F80021" w:rsidRDefault="003034C3" w:rsidP="001A60C4">
      <w:pPr>
        <w:pStyle w:val="3-Eng-Subheading-VedaVMSTelugu"/>
        <w:rPr>
          <w:rFonts w:ascii="BRH Telugu RN" w:hAnsi="BRH Telugu RN" w:cs="BRH Telugu RN"/>
          <w:color w:val="auto"/>
          <w:sz w:val="28"/>
          <w:szCs w:val="28"/>
        </w:rPr>
      </w:pPr>
      <w:r w:rsidRPr="00F80021">
        <w:rPr>
          <w:color w:val="auto"/>
          <w:sz w:val="28"/>
          <w:szCs w:val="28"/>
        </w:rPr>
        <w:t>(TB 3.1.1.1)</w:t>
      </w:r>
    </w:p>
    <w:p w14:paraId="01EEA64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…CS¼é†±µéB q¸…hµÀ OµÅ†iåO¸B | ¶m†°µhµñA …lÉ¶¢†£À…nçò±ÀµÀ´¢À | </w:t>
      </w:r>
    </w:p>
    <w:p w14:paraId="3B6E3FD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…Elµ†¶¢Ã«¸A-</w:t>
      </w:r>
      <w:r w:rsidR="00A82F6B"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£Vµ…°µg´¢À | …¶¬£…±¸¶ª´m †YÂ¶¬Ñhµ¶m | </w:t>
      </w:r>
    </w:p>
    <w:p w14:paraId="0F942EF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±ÀµÀ…¶ªï sû¹†nå …±µ¶¥î…±ÀÇÃ ±ÀµÀ†¶ªï …OÉhµ†¶¢B | </w:t>
      </w:r>
    </w:p>
    <w:p w14:paraId="42D9AC7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±ÀµÀ…Êªï¶¢Ã £…¥¹ö sûµÀ†¶¢m¸…n ¶ª‡±¸ö | ¶ª OµÅ†iåO¸-tû…±µtû …¶ª´</w:t>
      </w:r>
      <w:r w:rsidRPr="00A35C0D">
        <w:rPr>
          <w:rFonts w:ascii="BRH Telugu Extra" w:hAnsi="BRH Telugu Extra" w:cs="BRH Telugu Extra"/>
          <w:sz w:val="40"/>
          <w:szCs w:val="40"/>
        </w:rPr>
        <w:t>¢À</w:t>
      </w:r>
      <w:r w:rsidR="00852EDC" w:rsidRPr="00A35C0D">
        <w:rPr>
          <w:rFonts w:ascii="BRH Devanagari Extra" w:hAnsi="BRH Devanagari Extra" w:cs="BRH Devanagari Extra"/>
          <w:sz w:val="40"/>
          <w:szCs w:val="40"/>
        </w:rPr>
        <w:t>ð</w:t>
      </w:r>
      <w:r w:rsidRPr="00A35C0D">
        <w:rPr>
          <w:rFonts w:ascii="BRH Telugu Extra" w:hAnsi="BRH Telugu Extra" w:cs="BRH Telugu Extra"/>
          <w:sz w:val="40"/>
          <w:szCs w:val="40"/>
        </w:rPr>
        <w:t>¶¢†</w:t>
      </w:r>
      <w:r w:rsidRPr="00F80021">
        <w:rPr>
          <w:rFonts w:ascii="BRH Telugu Extra" w:hAnsi="BRH Telugu Extra" w:cs="BRH Telugu Extra"/>
          <w:sz w:val="40"/>
          <w:szCs w:val="40"/>
        </w:rPr>
        <w:t xml:space="preserve">«¸¶mB| </w:t>
      </w:r>
    </w:p>
    <w:p w14:paraId="33BB288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…CS¼é†±Ðé …lÉ¶¢B †¶ªÀ…£hÉ †lµlû¸hµÀ | …¶pñY¹†¶phÉ ±Ð…»¬g½†Ê¢…hµÀ ¶p‡jé | </w:t>
      </w:r>
    </w:p>
    <w:p w14:paraId="2E0F8DB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…£¶¥ö†±µÃq¸ sÅ…¶¬j …Whµñ†sû¹¶mÀB || [ ] «¸ †mÐ …±ÀµÀYß†¶ªï ¶ªÀ…£hÉ †lµlû¸hµÀ | </w:t>
      </w:r>
    </w:p>
    <w:p w14:paraId="25BBFC1F" w14:textId="77777777" w:rsidR="003034C3" w:rsidRPr="00F80021" w:rsidRDefault="003034C3" w:rsidP="00F80021">
      <w:pPr>
        <w:pStyle w:val="Heading2VedaVMSTelugu"/>
      </w:pPr>
      <w:bookmarkStart w:id="43" w:name="_Toc535268435"/>
      <w:r w:rsidRPr="00F80021">
        <w:t>hµÅj±ÀµÃ¶¨àOÉ ¶m¶¢¶¢À¶pñ¶¥éB ¶pñkµ¶¢À¶pc¹ÛiB</w:t>
      </w:r>
      <w:bookmarkEnd w:id="43"/>
      <w:r w:rsidRPr="00F80021">
        <w:t xml:space="preserve"> </w:t>
      </w:r>
    </w:p>
    <w:p w14:paraId="37C400E9" w14:textId="77777777" w:rsidR="003034C3" w:rsidRPr="00F80021" w:rsidRDefault="003034C3" w:rsidP="001A60C4">
      <w:pPr>
        <w:pStyle w:val="3-Eng-Subheading-VedaVMSTelugu"/>
        <w:rPr>
          <w:rFonts w:ascii="BRH Telugu RN" w:hAnsi="BRH Telugu RN" w:cs="BRH Telugu RN"/>
          <w:color w:val="auto"/>
          <w:sz w:val="28"/>
          <w:szCs w:val="28"/>
        </w:rPr>
      </w:pPr>
      <w:r w:rsidRPr="00F80021">
        <w:rPr>
          <w:color w:val="auto"/>
          <w:sz w:val="28"/>
          <w:szCs w:val="28"/>
        </w:rPr>
        <w:t>(TB 3.9.1.1)</w:t>
      </w:r>
    </w:p>
    <w:p w14:paraId="7563C7B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…¶pñY¹†¶pi-±µ¶¥ö…Ê¢Àlûµ †¶¢À¶ªÅYhµ | ‡«Ò„«¸îk³…¶ªÅ©Òà-„‡q¸O¸ñ¶¢Àh³ | </w:t>
      </w:r>
    </w:p>
    <w:p w14:paraId="0FF1352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hµ†¶¢À©¸à …lµ¦…tû±µ…¶mÀ q¸ñ†±ÀµÀÀUÖþå | hµ‡¶¢ÃqÒéh³ | hµ…¶¢Ãq¸åþö „†©¸à…lµ¦…tû±µ †¢¸±µÀ¶mè | ±ÀµÀ†lµ©¸à …lµ¦†¶m D…vsûµï‡Êmå | </w:t>
      </w:r>
    </w:p>
    <w:p w14:paraId="3391279C" w14:textId="77777777" w:rsidR="002403CE"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…±ÀµÀYß…Ê¢À¶¢ËhÇ-…±¸q¸åþö ±ÀµÀ†Y…¶¢ÃmÐ „†¶¢±µÀÊmè | …¶ª´¢À…¶</w:t>
      </w:r>
      <w:r w:rsidR="002B3882"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¢…kµù±µ…¶ªï ¢¸ …J©¸ †¶pñ…i¶¢Ã | ±ÀµÀ†lµ©¸à …lµ¦†¶mB | l¸ö†lµ…¶¥ ¶¢Ã…«¸B ¶p…cÛ±µå†¶¢B | </w:t>
      </w:r>
    </w:p>
    <w:p w14:paraId="62A94A9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…¶ª´¢À…¶</w:t>
      </w:r>
      <w:r w:rsidR="002B3882"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¢…kµù‡±Ð „©¸à…lµ¶¥B || </w:t>
      </w:r>
    </w:p>
    <w:p w14:paraId="13A032B1" w14:textId="77777777" w:rsidR="003034C3" w:rsidRPr="00F80021" w:rsidRDefault="003034C3" w:rsidP="001A60C4">
      <w:pPr>
        <w:pStyle w:val="NoSpacing"/>
      </w:pPr>
    </w:p>
    <w:p w14:paraId="03C578FC" w14:textId="77777777" w:rsidR="003034C3" w:rsidRPr="00F80021" w:rsidRDefault="003034C3" w:rsidP="00F80021">
      <w:pPr>
        <w:pStyle w:val="Heading2VedaVMSTelugu"/>
      </w:pPr>
      <w:bookmarkStart w:id="44" w:name="_Toc535268436"/>
      <w:r w:rsidRPr="00F80021">
        <w:t>hµÅj±ÀµÃ¶¨àOÉ ¶m¶¢¶¢À¶pñ¶¥éB C¶måþï¶pc¹ÛiB</w:t>
      </w:r>
      <w:bookmarkEnd w:id="44"/>
      <w:r w:rsidRPr="00F80021">
        <w:t xml:space="preserve"> </w:t>
      </w:r>
    </w:p>
    <w:p w14:paraId="49BF165E" w14:textId="77777777" w:rsidR="003034C3" w:rsidRPr="00F80021" w:rsidRDefault="003034C3" w:rsidP="001A60C4">
      <w:pPr>
        <w:pStyle w:val="3-Eng-Subheading-VedaVMSTelugu"/>
        <w:rPr>
          <w:rFonts w:ascii="BRH Telugu RN" w:hAnsi="BRH Telugu RN" w:cs="BRH Telugu RN"/>
          <w:color w:val="auto"/>
          <w:sz w:val="28"/>
          <w:szCs w:val="28"/>
        </w:rPr>
      </w:pPr>
      <w:r w:rsidRPr="00F80021">
        <w:rPr>
          <w:color w:val="auto"/>
          <w:sz w:val="28"/>
          <w:szCs w:val="28"/>
        </w:rPr>
        <w:t>(TB 3.9.23.2)</w:t>
      </w:r>
    </w:p>
    <w:p w14:paraId="42C9DE2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±ÀµÀl³ †lµ±³¶¥¶pÁ¹±µä …¶¢Ã«Õ ±ÀµÀ†YhÉ | C†¶¥ö…ËÈªþï¶¢ Ê¢À†lµèþï¶ªï …¶plÉ †</w:t>
      </w:r>
      <w:r w:rsidR="002403CE" w:rsidRPr="00F80021">
        <w:rPr>
          <w:rFonts w:ascii="BRH Telugu Extra" w:hAnsi="BRH Telugu Extra" w:cs="BRH Telugu Extra"/>
          <w:sz w:val="40"/>
          <w:szCs w:val="40"/>
        </w:rPr>
        <w:br/>
      </w:r>
      <w:r w:rsidRPr="00F80021">
        <w:rPr>
          <w:rFonts w:ascii="BRH Telugu Extra" w:hAnsi="BRH Telugu Extra" w:cs="BRH Telugu Extra"/>
          <w:sz w:val="40"/>
          <w:szCs w:val="40"/>
        </w:rPr>
        <w:t>¶plÉ YÂ¶¬Ñi</w:t>
      </w:r>
      <w:r w:rsidR="00387EEE"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…Jhµ†lµ¶mÀOµÅi ¶¬…¶ªîËÈ¢ …¶pÁ±¸ | C†¶¥ö…¶ªï Ê¢À†lµèþï¶ªï </w:t>
      </w:r>
      <w:r w:rsidR="002403CE"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…¶plÉ †¶plÉ YÂ¶¬öi | ±ÀÇÃ¢¸ C†¶¥ö…¶ªï Ê¢À†lµèþï¶ªï …£¶¢†±µå…¶mA </w:t>
      </w:r>
      <w:r w:rsidR="00B66753"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w:t>
      </w:r>
    </w:p>
    <w:p w14:paraId="555D4FD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C†¶¥ö…ËÈªþï¶¢ Ê¢À†lµèþï¶ªï …£¶¢†±µåÊm £¶¢±µåÊm YÂ¶¬Ñi | </w:t>
      </w:r>
    </w:p>
    <w:p w14:paraId="77CDEA9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…C«Õ¢¸ †D…l¼hÐï „†¶¥öB | ¶ª †D¶¬…¶¢o…±ÀµÀ ¶¢Ã†SµVµÜi | </w:t>
      </w:r>
    </w:p>
    <w:p w14:paraId="31AD6EC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hµl³ £†¶¢±µåhÉ | ±ÀµÀ†lµS¼é…¶¬ÑhµñA …YÂ¶¬Ñ†i | </w:t>
      </w:r>
    </w:p>
    <w:p w14:paraId="657EE27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C†¶¥ö…ËÈªþï¶¢ Ê¢À†lµèþï¶ªï …£¶¢†±µåÊm £¶¢±µåÊm YÂ¶¬Ñi | </w:t>
      </w:r>
    </w:p>
    <w:p w14:paraId="4FC2CED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…Jhµ†lµ¶mÀOµÅi ¶¬…¶ªîËÈ¢ …¶pÁ±¸ | </w:t>
      </w:r>
    </w:p>
    <w:p w14:paraId="7F85DF4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C†¶¥ö…¶ªï Ê¢À†lµèþï¶ªï …£¶¢†±µåÊm £¶¢±µåÊm YÂ¶¬öi || </w:t>
      </w:r>
    </w:p>
    <w:p w14:paraId="4DD28F96" w14:textId="77777777" w:rsidR="003034C3" w:rsidRPr="00F80021" w:rsidRDefault="003034C3" w:rsidP="001A60C4">
      <w:pPr>
        <w:pStyle w:val="NoSpacing"/>
      </w:pPr>
    </w:p>
    <w:p w14:paraId="21DB58B7" w14:textId="77777777" w:rsidR="003034C3" w:rsidRPr="00F80021" w:rsidRDefault="003034C3" w:rsidP="00F80021">
      <w:pPr>
        <w:pStyle w:val="Heading2VedaVMSTelugu"/>
      </w:pPr>
      <w:bookmarkStart w:id="45" w:name="_Toc535268437"/>
      <w:r w:rsidRPr="00F80021">
        <w:t>O¸dOÉ ¶pñkµ¶¢À¶pñ¶¥éB ¶pñkµ¶¢À¶pc¹ÛiB</w:t>
      </w:r>
      <w:bookmarkEnd w:id="45"/>
      <w:r w:rsidRPr="00F80021">
        <w:t xml:space="preserve"> </w:t>
      </w:r>
    </w:p>
    <w:p w14:paraId="76E73B8B" w14:textId="77777777" w:rsidR="003034C3" w:rsidRPr="00F80021" w:rsidRDefault="003034C3" w:rsidP="001A60C4">
      <w:pPr>
        <w:pStyle w:val="3-Eng-Subheading-VedaVMSTelugu"/>
        <w:rPr>
          <w:rFonts w:ascii="BRH Telugu RN" w:hAnsi="BRH Telugu RN" w:cs="BRH Telugu RN"/>
          <w:color w:val="auto"/>
          <w:sz w:val="28"/>
          <w:szCs w:val="28"/>
        </w:rPr>
      </w:pPr>
      <w:r w:rsidRPr="00F80021">
        <w:rPr>
          <w:color w:val="auto"/>
          <w:sz w:val="28"/>
          <w:szCs w:val="28"/>
        </w:rPr>
        <w:t>(TB 3.10.1.1)</w:t>
      </w:r>
    </w:p>
    <w:p w14:paraId="1FE4464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…¶ªAY¹ß†¶mA …</w:t>
      </w:r>
      <w:r w:rsidR="00B66753"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£Y¹ß†¶mA …¶pñY¹ß†¶mA …Y¹¶m†lµtû …Y¹¶mh³ | </w:t>
      </w:r>
    </w:p>
    <w:p w14:paraId="1367B761" w14:textId="77777777" w:rsidR="0018594E"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…¶ªAOµ†vê¶¢Ã¶mA …¶pñOµ†vê¶¢Ã¶m-¶¢ÀÀ…¶pOµ†vê¶¢Ã…¶m-¶¢ÀÀ†¶pOµôýÅ¶påA …OµôýÅ¶påA |</w:t>
      </w:r>
    </w:p>
    <w:p w14:paraId="0CF2CB9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Ê¥ñ…±ÀÇÃ ¶¢†¾ª±ÀµÀ …D±ÀµÀk³ ¶ªA†sûµÃhµA …sûµÃhµA | </w:t>
      </w:r>
    </w:p>
    <w:p w14:paraId="597876E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…WhµñB …OÉhµÀB …¶pñsû¹…m¸sû¹´m-…kµùAsû¹´m |</w:t>
      </w:r>
    </w:p>
    <w:p w14:paraId="7D75839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YÑïi…©¸î(…S³Ø) Êªå†Y«¸ö…m¸ hµ…¶p(…S³Ø) ¶ªå†¶p¶mé …tûhµ¶p†´mé | </w:t>
      </w:r>
    </w:p>
    <w:p w14:paraId="2045CFE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…±Ð…VµmÐ ±Ð†Vµ¶¢Ã¶mB ¥Ñ…sûµ¶mB ¥Ñ†sûµ¶¢Ã¶mB …Oµv¹ï†gB | </w:t>
      </w:r>
    </w:p>
    <w:p w14:paraId="3145DCF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lµ±³†¥¹ …lµÅ©¸à †lµ±³…¶¥h¸ …£¶¥ö†±µÃq¸ ¶ªÀlµ±³…¶¥m¸ | </w:t>
      </w:r>
    </w:p>
    <w:p w14:paraId="603A8F8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…Dq¸ï†±ÀµÀ¶¢Ã-…m¸q¸ï†±ÀµÀ¶¢Ã-…m¸q¸ï†±ÀµÃ …¶ªÃ¶mÅhÉ‡±¸ | </w:t>
      </w:r>
    </w:p>
    <w:p w14:paraId="419FFBF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…D¶pÁ¹†±µï¶¢Ã…g¸ ¶pÁ¹†±µï¶¢Ãg¸ …¶pÁ¹±µ†±ÀµÀoå …¶pÁ¹±¸ä ‡qÕ±µä…¶¢Ã¾ª | </w:t>
      </w:r>
    </w:p>
    <w:p w14:paraId="3191093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…l¸h¸ †¶pñ…l¸h¸ „„…¶mmÐç È¢Ã†lµB ¶pñ…È¢ÃlµB || [ ]</w:t>
      </w:r>
    </w:p>
    <w:p w14:paraId="241C6E4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…D…Ê¢¶¥†±ÀµÀ-né…Ê¢¶¥‡±ÀµÀ´m-…kµù</w:t>
      </w:r>
      <w:r w:rsidRPr="00A35C0D">
        <w:rPr>
          <w:rFonts w:ascii="BRH Telugu Extra" w:hAnsi="BRH Telugu Extra" w:cs="BRH Telugu Extra"/>
          <w:sz w:val="40"/>
          <w:szCs w:val="40"/>
        </w:rPr>
        <w:t>´¢À</w:t>
      </w:r>
      <w:r w:rsidR="00560F03" w:rsidRPr="00A35C0D">
        <w:rPr>
          <w:rFonts w:ascii="BRH Devanagari Extra" w:hAnsi="BRH Devanagari Extra" w:cs="BRH Devanagari Extra"/>
          <w:sz w:val="40"/>
          <w:szCs w:val="40"/>
        </w:rPr>
        <w:t>ð</w:t>
      </w:r>
      <w:r w:rsidRPr="00A35C0D">
        <w:rPr>
          <w:rFonts w:ascii="BRH Telugu Extra" w:hAnsi="BRH Telugu Extra" w:cs="BRH Telugu Extra"/>
          <w:sz w:val="40"/>
          <w:szCs w:val="40"/>
        </w:rPr>
        <w:t>Ê¢†¶¥…¶</w:t>
      </w:r>
      <w:r w:rsidRPr="00F80021">
        <w:rPr>
          <w:rFonts w:ascii="BRH Telugu Extra" w:hAnsi="BRH Telugu Extra" w:cs="BRH Telugu Extra"/>
          <w:sz w:val="40"/>
          <w:szCs w:val="40"/>
        </w:rPr>
        <w:t xml:space="preserve">mB ¶ª(S³î) ‡¥¹¶må´¥ …¥¹¶måB | </w:t>
      </w:r>
    </w:p>
    <w:p w14:paraId="71C09DEB" w14:textId="77777777" w:rsidR="003034C3" w:rsidRPr="00F80021" w:rsidRDefault="003034C3" w:rsidP="00404373">
      <w:pPr>
        <w:pStyle w:val="NoSpacing"/>
      </w:pPr>
    </w:p>
    <w:p w14:paraId="05773CAE" w14:textId="77777777" w:rsidR="003034C3" w:rsidRPr="00F80021" w:rsidRDefault="003034C3" w:rsidP="00F80021">
      <w:pPr>
        <w:pStyle w:val="Heading2VedaVMSTelugu"/>
      </w:pPr>
      <w:bookmarkStart w:id="46" w:name="_Toc535268438"/>
      <w:r w:rsidRPr="00F80021">
        <w:t>O¸dOÉ hµÅj±ÀµÀ¶pñ¶¥éB C¶måþï¶pc¹ÛiB</w:t>
      </w:r>
      <w:bookmarkEnd w:id="46"/>
    </w:p>
    <w:p w14:paraId="4A5F9FE0" w14:textId="77777777" w:rsidR="003034C3" w:rsidRPr="00F80021" w:rsidRDefault="003034C3" w:rsidP="00404373">
      <w:pPr>
        <w:pStyle w:val="3-Eng-Subheading-VedaVMSTelugu"/>
        <w:rPr>
          <w:rFonts w:ascii="BRH Telugu RN" w:hAnsi="BRH Telugu RN" w:cs="BRH Telugu RN"/>
          <w:color w:val="auto"/>
          <w:sz w:val="28"/>
          <w:szCs w:val="28"/>
        </w:rPr>
      </w:pPr>
      <w:r w:rsidRPr="00F80021">
        <w:rPr>
          <w:color w:val="auto"/>
          <w:sz w:val="28"/>
          <w:szCs w:val="28"/>
        </w:rPr>
        <w:t>(TB 3.12.9.8)</w:t>
      </w:r>
    </w:p>
    <w:p w14:paraId="518524D9" w14:textId="77777777" w:rsidR="003034C3" w:rsidRPr="00F80021" w:rsidRDefault="003034C3" w:rsidP="003034C3">
      <w:pPr>
        <w:autoSpaceDE w:val="0"/>
        <w:autoSpaceDN w:val="0"/>
        <w:adjustRightInd w:val="0"/>
        <w:spacing w:after="0" w:line="240" w:lineRule="auto"/>
        <w:rPr>
          <w:rFonts w:ascii="BRH Telugu RN" w:hAnsi="BRH Telugu RN" w:cs="BRH Telugu RN"/>
          <w:sz w:val="16"/>
          <w:szCs w:val="16"/>
        </w:rPr>
      </w:pPr>
    </w:p>
    <w:p w14:paraId="7BE375D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hµ…ËÈªþï ¢¸h¸î †¶p…lµ £hµåA †</w:t>
      </w:r>
      <w:r w:rsidR="007631FB"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£l¼h¸ö | ¶m Oµ†±µîg¸ w¶pï…hÉ q¸†¶pOÉ¶m | </w:t>
      </w:r>
    </w:p>
    <w:p w14:paraId="602BBCB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¶p†cÛ¶p…c¹Û¶¥†hµ …»ªåò¶¢Å†hµB ¶ª´¢À</w:t>
      </w:r>
      <w:r w:rsidR="007631FB"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¶¢…kµù±¸B | ¶p†cÛ¶p…c¹Û¶¥†hµB ¶pcÛ…lµ¥¹B | </w:t>
      </w:r>
    </w:p>
    <w:p w14:paraId="08F3F15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¶p†cÛ¶p…c¹Û¶¥†hµB ¶ª¶på…lµ¥¹B | ¶p†cÛ¶p…c¹Û¶¥†hµ JOµ…£(…S³î)¥¹B | </w:t>
      </w:r>
    </w:p>
    <w:p w14:paraId="117E017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…£…¶¥ö ¶ªÅY¹(†S³î) …¶ª¶¬†¶ªñ ¶ª´</w:t>
      </w:r>
      <w:r w:rsidRPr="00A35C0D">
        <w:rPr>
          <w:rFonts w:ascii="BRH Telugu Extra" w:hAnsi="BRH Telugu Extra" w:cs="BRH Telugu Extra"/>
          <w:sz w:val="40"/>
          <w:szCs w:val="40"/>
        </w:rPr>
        <w:t>¢À¶</w:t>
      </w:r>
      <w:r w:rsidR="007631FB" w:rsidRPr="00A35C0D">
        <w:rPr>
          <w:rFonts w:ascii="BRH Devanagari Extra" w:hAnsi="BRH Devanagari Extra" w:cs="BRH Devanagari Extra"/>
          <w:sz w:val="40"/>
          <w:szCs w:val="40"/>
        </w:rPr>
        <w:t>ð</w:t>
      </w:r>
      <w:r w:rsidRPr="00A35C0D">
        <w:rPr>
          <w:rFonts w:ascii="BRH Telugu Extra" w:hAnsi="BRH Telugu Extra" w:cs="BRH Telugu Extra"/>
          <w:sz w:val="40"/>
          <w:szCs w:val="40"/>
        </w:rPr>
        <w:t>¢kµù</w:t>
      </w:r>
      <w:r w:rsidRPr="00F80021">
        <w:rPr>
          <w:rFonts w:ascii="BRH Telugu Extra" w:hAnsi="BRH Telugu Extra" w:cs="BRH Telugu Extra"/>
          <w:sz w:val="40"/>
          <w:szCs w:val="40"/>
        </w:rPr>
        <w:t xml:space="preserve">±µA | </w:t>
      </w:r>
    </w:p>
    <w:p w14:paraId="2A0B769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…JhÉ…¶m ËÈ¢ †£…¶¥ö †¶ªÅY …ElµA </w:t>
      </w:r>
      <w:r w:rsidR="007631FB"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£†¶¥ö¶¢À¶ªÅY¶må | ±ÀµÀl¼ö…¶¥ö ¶¢À†¶ªÅY¶må | </w:t>
      </w:r>
    </w:p>
    <w:p w14:paraId="14D2685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hµ‡«¸îl³ £…¶¥ö ¶ªÅ†YB | £†¶¥öÊ¢À…m¸¶m…¶mÀ ¶pñ†Y¹±ÀµÀhÉ | </w:t>
      </w:r>
    </w:p>
    <w:p w14:paraId="66F8818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sñ†¶¬î…gB «¸†±ÀµÀÀYï(S³î) ¶ª…vÑOµ‡h¸A </w:t>
      </w:r>
      <w:r w:rsidR="00C36691"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±ÀµÀnå | </w:t>
      </w:r>
    </w:p>
    <w:p w14:paraId="668E084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…Jh¸ †«¸…Ê¢À¶¢ …lÉ¶¢†h¸…m¸(…S³î) «¸†±ÀµÀÀYïA | </w:t>
      </w:r>
      <w:r w:rsidR="002403CE"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…«¸±³»¨àh¸(†S³î) ¶ª¶¢Ã¶m …vÑOµ‡h¸A </w:t>
      </w:r>
      <w:r w:rsidR="00C36691"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±ÀµÀnå | </w:t>
      </w:r>
    </w:p>
    <w:p w14:paraId="71E0B61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 …Jhµ †lµÀ…¶p±ÀµÀ†nå | ±ÀÉÀ †ËVÇ…¶mh³ q¸ñ†¶¬ÀB | </w:t>
      </w:r>
      <w:r w:rsidR="002403CE" w:rsidRPr="00F80021">
        <w:rPr>
          <w:rFonts w:ascii="BRH Telugu Extra" w:hAnsi="BRH Telugu Extra" w:cs="BRH Telugu Extra"/>
          <w:sz w:val="40"/>
          <w:szCs w:val="40"/>
        </w:rPr>
        <w:br/>
      </w:r>
      <w:r w:rsidRPr="00F80021">
        <w:rPr>
          <w:rFonts w:ascii="BRH Telugu Extra" w:hAnsi="BRH Telugu Extra" w:cs="BRH Telugu Extra"/>
          <w:sz w:val="40"/>
          <w:szCs w:val="40"/>
        </w:rPr>
        <w:t>±ÀÉÀ†sûµïËÈ¥þÛ…¶mh³ q¸ñ†¶¬ÀB | M´¢À ||</w:t>
      </w:r>
    </w:p>
    <w:p w14:paraId="54B6FEA0" w14:textId="77777777" w:rsidR="003034C3" w:rsidRPr="00F80021" w:rsidRDefault="003034C3" w:rsidP="00404373">
      <w:pPr>
        <w:pStyle w:val="NoSpacing"/>
      </w:pPr>
    </w:p>
    <w:p w14:paraId="0B5331A5" w14:textId="77777777" w:rsidR="003034C3" w:rsidRPr="00F80021" w:rsidRDefault="003034C3" w:rsidP="00F80021">
      <w:pPr>
        <w:pStyle w:val="Heading2VedaVMSTelugu"/>
      </w:pPr>
      <w:bookmarkStart w:id="47" w:name="_Toc535268439"/>
      <w:r w:rsidRPr="00F80021">
        <w:t>D±µgïOÉ ¶pñkµ¶¢À¶pñ¶¥éB ¶pñkµ¶¢À¶pc¹ÛiB</w:t>
      </w:r>
      <w:bookmarkEnd w:id="47"/>
      <w:r w:rsidRPr="00F80021">
        <w:t xml:space="preserve"> </w:t>
      </w:r>
    </w:p>
    <w:p w14:paraId="11A4418A" w14:textId="77777777" w:rsidR="003034C3" w:rsidRPr="00F80021" w:rsidRDefault="003034C3" w:rsidP="00404373">
      <w:pPr>
        <w:pStyle w:val="3-Eng-Subheading-VedaVMSTelugu"/>
        <w:rPr>
          <w:rFonts w:ascii="BRH Telugu RN" w:hAnsi="BRH Telugu RN" w:cs="BRH Telugu RN"/>
          <w:color w:val="auto"/>
          <w:sz w:val="40"/>
        </w:rPr>
      </w:pPr>
      <w:r w:rsidRPr="00F80021">
        <w:rPr>
          <w:color w:val="auto"/>
        </w:rPr>
        <w:t>(TA 1.1.1)</w:t>
      </w:r>
    </w:p>
    <w:p w14:paraId="6573004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…sûµlµñA Oµ†±ÉätûB ¶¥Å…gÀ±ÀµÃ†¶¢À lÉ¢¸B | …sûµlµñA †¶pÊ¥ï…¶¢Ã°µ…tû±³ ±ÀµÀ†Yh¸ñB | …»ªæË±Ç±µ‡ËUÇþØ¶ªÀå…¶¨Àá¢¸(S³î) †¶ª…¶ªå¶mÃ†tûB | ¶¢ï†Ê¥¶¢À …lÉ¶¢†»¬…hµA </w:t>
      </w:r>
      <w:r w:rsidR="00C36691"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±ÀµÀl¸†±ÀµÀÀB | </w:t>
      </w:r>
    </w:p>
    <w:p w14:paraId="07DDB58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…¶ªö»ªå …¶m E†mÐçò …¶¢Ålµè†¶¥ñ¢¸B | …¶ªö»ªå †¶mB …¶pÁ¹©¸ …£¶¥ö†Ê¢l¸B | </w:t>
      </w:r>
    </w:p>
    <w:p w14:paraId="5F88BAF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…¶ªö»ªå …¶m«¸å…±ÐÖþøþï C†±¼¶¨àÊm£ÀB | …¶ªö»ªå …mÐ sÅ…¶¬¶ªê†i±³ lµlû¸hµÀ | </w:t>
      </w:r>
    </w:p>
    <w:p w14:paraId="1B78F91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D†¶p¶¢Ãq¸…¶¢À¶pB ¶ª‡±¸öB | …C«¸î-…lµ«¸î-…l¼hÐ¶ªÀî†hµB || [ ] </w:t>
      </w:r>
    </w:p>
    <w:p w14:paraId="0AF9722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…CS¼é±³-…¢¸±ÀµÀÀ…¶¥Û ¶ªÃ†±µï¶¥Û | </w:t>
      </w:r>
    </w:p>
    <w:p w14:paraId="1E9DFB5F" w14:textId="77777777" w:rsidR="003034C3" w:rsidRPr="00F80021" w:rsidRDefault="003034C3" w:rsidP="00404373">
      <w:pPr>
        <w:pStyle w:val="NoSpacing"/>
      </w:pPr>
    </w:p>
    <w:p w14:paraId="2DC128E1" w14:textId="77777777" w:rsidR="003034C3" w:rsidRPr="00F80021" w:rsidRDefault="003034C3" w:rsidP="00F80021">
      <w:pPr>
        <w:pStyle w:val="Heading2VedaVMSTelugu"/>
      </w:pPr>
      <w:bookmarkStart w:id="48" w:name="_Toc535268440"/>
      <w:r w:rsidRPr="00F80021">
        <w:t>D±µgïOÉ lµ¶¥¶¢À¶pñ¶¥éB C¶måþï¶pc¹ÛiB</w:t>
      </w:r>
      <w:bookmarkEnd w:id="48"/>
      <w:r w:rsidRPr="00F80021">
        <w:t xml:space="preserve"> </w:t>
      </w:r>
    </w:p>
    <w:p w14:paraId="664A1082" w14:textId="77777777" w:rsidR="003034C3" w:rsidRPr="00F80021" w:rsidRDefault="003034C3" w:rsidP="00404373">
      <w:pPr>
        <w:pStyle w:val="3-Eng-Subheading-VedaVMSTelugu"/>
        <w:rPr>
          <w:rFonts w:ascii="BRH Telugu RN" w:hAnsi="BRH Telugu RN" w:cs="BRH Telugu RN"/>
          <w:color w:val="auto"/>
          <w:sz w:val="28"/>
          <w:szCs w:val="28"/>
        </w:rPr>
      </w:pPr>
      <w:r w:rsidRPr="00F80021">
        <w:rPr>
          <w:color w:val="auto"/>
          <w:sz w:val="28"/>
          <w:szCs w:val="28"/>
        </w:rPr>
        <w:t>(TA 6.80.1)</w:t>
      </w:r>
    </w:p>
    <w:p w14:paraId="4268441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hµ…ËÈªþï¶¢A </w:t>
      </w:r>
      <w:r w:rsidR="004A0445" w:rsidRPr="00F80021">
        <w:rPr>
          <w:rFonts w:ascii="BRH Devanagari Extra" w:hAnsi="BRH Devanagari Extra" w:cs="BRH Devanagari Extra"/>
          <w:sz w:val="40"/>
          <w:szCs w:val="40"/>
          <w:highlight w:val="yellow"/>
        </w:rPr>
        <w:t>ð</w:t>
      </w:r>
      <w:r w:rsidRPr="00F80021">
        <w:rPr>
          <w:rFonts w:ascii="BRH Telugu Extra" w:hAnsi="BRH Telugu Extra" w:cs="BRH Telugu Extra"/>
          <w:sz w:val="40"/>
          <w:szCs w:val="40"/>
          <w:highlight w:val="yellow"/>
        </w:rPr>
        <w:t>…</w:t>
      </w:r>
      <w:r w:rsidRPr="00F80021">
        <w:rPr>
          <w:rFonts w:ascii="BRH Telugu Extra" w:hAnsi="BRH Telugu Extra" w:cs="BRH Telugu Extra"/>
          <w:sz w:val="40"/>
          <w:szCs w:val="40"/>
        </w:rPr>
        <w:t>£lµÀ†©Ò …±ÀµÀYß…«¸ïh¸î ±ÀµÀ†Y¶¢Ã¶mB …¶¥ñl¸è ¶p…jé ¶¥†±¿±µ-…£Àlûµî¶¢ÀÀ…±Ð</w:t>
      </w:r>
    </w:p>
    <w:p w14:paraId="3508D94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Ê¢…l¼±³-vÑ†¶¢Ãn …s±³…»¬±³ …Ê¢lµB ¦…P¹ ¶¬Å†lµ…±ÀµÀA </w:t>
      </w:r>
      <w:r w:rsidR="004A0445"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±ÀµÀÃ…¶pB O¸…¶¢À D†YïA …¶¢À¶mÀïB …¶p¶¥À¶ªå…qÒ „S¼é±³-lµ†¶¢ÀB ¶¥¶¢À…±ÀÀh¸ lµ†°º…g¸-¢¸SÐÙ‡h¸ …q¸ñg </w:t>
      </w:r>
      <w:r w:rsidRPr="00F80021">
        <w:rPr>
          <w:rFonts w:ascii="BRH Telugu Extra" w:hAnsi="BRH Telugu Extra" w:cs="BRH Telugu Extra"/>
          <w:sz w:val="40"/>
          <w:szCs w:val="40"/>
        </w:rPr>
        <w:lastRenderedPageBreak/>
        <w:t xml:space="preserve">†Gl³…S¸h¸, Vµ†°µÀ±µ…lûµö±µÀï±³-¶¢À…mÐ sñ…¶®î ¥Ññ†hµñ…¶¢ÀS¿é-lû¸ï…¶¢l¼èò†±ÀµÀ…hÉ «¸ …l¿°¸ ±ÀµÀlµ†¥¹ñþé…i hµlµè…£±³-±ÀµÀiê†s…i hµ†lµ¶ªï «Ò¶¢À…q¸¶mA ±ÀµÀlµñ†¶¢À…hÉ hµ†lµÀ…¶p¶ª…lÐ ±ÀµÀ…kµùAVµ-†±µhµÀï…¶p £†¶¥-…hµÀïiå†¶¨áhÉ …Vµ ¶ª†¶pñ…¶¢†±ÐØþï ±ÀµÀ¶mÀî…PA hµ†l¸¶¬…¶¢o…±ÀÇÃ ±ÀµÃ ¢¸ï†¶¬Åi-±¸…¶¬Ài±³-±ÀµÀ†lµ¶ªï …£Y¹ß…¶mA hµ…YÂÝ¶¬Ñ…i ±ÀµÀ…k¸ù±ÀµÀA …q¸ñhµ†±µ…iå hµ…kµù£À…lûµA ±ÀµÀ…h¸êòhµ±³ …¶¢Àlûµï†nç¶m(S³î) </w:t>
      </w:r>
    </w:p>
    <w:p w14:paraId="2F8572F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…«¸±ÀµÀ…cÛ h¸…n ¶ª†¶¢m¸…n ±ÀÉÀ †C¶¬Ñ…±¸hÉñ hÉ †lµ±³¶¥¶pÁ¹±µä…¶¢Ã«Õ ‡±ÀÉÀ„±µè…¶¢Ã«¸…¶¥Û ¶¢Ã‡«¸…¶¥Û hÉ †V¸hµÀ…±¸î«¸ï…n ±ÀµÀ …sÀÀhµ…¶¢Êªå †¶p¶¥À…sm¸è ±ÀÉÀ †¶ªA¶¢…kµù±¸†¶¥Û ¶p±¼¶¢…kµù±¸…¶¥Û hÉ „†¶¬…±µØg¸B †¶ª±µöÊ¢…lµ¶ªA </w:t>
      </w:r>
      <w:r w:rsidR="004A0445"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 …Jhµ…kµùhµñA </w:t>
      </w:r>
      <w:r w:rsidR="004A0445"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±ÀµÀ¶mî†±µ…gA hµ†lµ…¶¢sûµÅ†kµ …JhµËlÇþö †Y±¸¶¢À±µï-¶¢ÀS¼é…¶¬Ñhµñ(S³î) …¶ªhµñA ±ÀµÀ …J¶¢A …£l¸ö-†¶mÀ…lµSµ†±ÀµÀÊm …¶pñ¤À†±ÀµÀhÉ …lÉ¢¸†m¸…Ê¢À¶¢ †¶¢À…»¬¶¢Ã†¶mA …Sµh¸ö „„…l¼hµï…¶ªï «¸†±ÀµÀÀYïA, Sµ…VµÜhµï…kµ ±ÀÇÃ †lµ…°ºgÉ …¶pñ¤À†±ÀµÀhÉ »p…hµÅg¸-…Ê¢À¶¢ †¶¢À…»¬¶¢Ã†¶mA …Sµh¸ö …Vµ¶mçò†¶¢À…¶ªB «¸†±ÀµÀÀYï(S³î) ¶ª…vÑOµ†h¸-¶¢ÃqÒé…hÉïhÓ ËÈ¢ </w:t>
      </w:r>
    </w:p>
    <w:p w14:paraId="2D97F0E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‡¶ªÃ±¸ïVµ…¶mçò¶¢À‡«Õ±³-¶¢À…»¬¶¢Ã‡mÓ s¹ñ…¶¬î†gÑ …£l¸ö…¶mtû †Y±ÀµÀ…i hµ‡«¸î…lµìò¶¬î†gÑ ¶¢À…»¬¶¢Ã†¶m ¶¢ÃqÒé…i hµ‡«¸î…lµìò¶¬î†gÑ ¶¢À…»¬¶¢Ã†¶m-£ÀhµÀï…¶pn¶¨h³ || </w:t>
      </w:r>
    </w:p>
    <w:p w14:paraId="3900B357" w14:textId="77777777" w:rsidR="003034C3" w:rsidRDefault="003034C3" w:rsidP="00B01468">
      <w:pPr>
        <w:pStyle w:val="2-Centered-VedaVMSTelugu"/>
        <w:pBdr>
          <w:bottom w:val="single" w:sz="4" w:space="1" w:color="auto"/>
        </w:pBdr>
        <w:rPr>
          <w:color w:val="auto"/>
          <w:lang w:val="en-US"/>
        </w:rPr>
      </w:pPr>
      <w:r w:rsidRPr="00F80021">
        <w:rPr>
          <w:color w:val="auto"/>
        </w:rPr>
        <w:t>M´¢À ¥¹…nåB ¥¹…nåB ¥¹†nåB ||</w:t>
      </w:r>
    </w:p>
    <w:p w14:paraId="6AECF502" w14:textId="77777777" w:rsidR="0018594E" w:rsidRPr="0018594E" w:rsidRDefault="0018594E" w:rsidP="00B01468">
      <w:pPr>
        <w:pStyle w:val="2-Centered-VedaVMSTelugu"/>
        <w:pBdr>
          <w:bottom w:val="single" w:sz="4" w:space="1" w:color="auto"/>
        </w:pBdr>
        <w:rPr>
          <w:color w:val="auto"/>
          <w:lang w:val="en-US"/>
        </w:rPr>
      </w:pPr>
    </w:p>
    <w:p w14:paraId="1F8036DA" w14:textId="77777777" w:rsidR="00691055" w:rsidRPr="00F80021" w:rsidRDefault="003034C3" w:rsidP="00380270">
      <w:pPr>
        <w:pStyle w:val="1Title-VedaVMSTelugu"/>
        <w:rPr>
          <w:color w:val="auto"/>
        </w:rPr>
      </w:pPr>
      <w:bookmarkStart w:id="49" w:name="_Toc535268441"/>
      <w:r w:rsidRPr="00F80021">
        <w:rPr>
          <w:color w:val="auto"/>
        </w:rPr>
        <w:lastRenderedPageBreak/>
        <w:t>sÀÀV¸A q¸ñX</w:t>
      </w:r>
      <w:bookmarkEnd w:id="49"/>
    </w:p>
    <w:p w14:paraId="14C51D0B" w14:textId="77777777" w:rsidR="003034C3" w:rsidRPr="00F80021" w:rsidRDefault="003034C3" w:rsidP="00691055">
      <w:pPr>
        <w:pStyle w:val="3-Eng-Subheading-VedaVMSTelugu"/>
        <w:rPr>
          <w:rFonts w:ascii="BRH Telugu RN" w:hAnsi="BRH Telugu RN" w:cs="BRH Telugu RN"/>
          <w:color w:val="auto"/>
          <w:sz w:val="40"/>
        </w:rPr>
      </w:pPr>
      <w:r w:rsidRPr="00F80021">
        <w:rPr>
          <w:color w:val="auto"/>
        </w:rPr>
        <w:t>(TB 3.12.9.1)</w:t>
      </w:r>
    </w:p>
    <w:p w14:paraId="68F7EC4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…sÀÀV¸A q¸ñ†X ¶¢À…¶¬j l¼†SµÀVµïhÉ | lµ†°ºg¸-¶¢Ã…¶¬À±³-±ÀµÀ†YÂ©¸-¶¢À…q¸±¸A|</w:t>
      </w:r>
    </w:p>
    <w:p w14:paraId="0A309CB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C†kµ±µö…g¸-¶¢À†S¼Ú±µ«¸A …¶pñj‡X | «¸…¶¢Ãé-¶¢ÀÀ†l¿X ¶¢À…¶¬j l¼†SµÀVµïhÉ | </w:t>
      </w:r>
    </w:p>
    <w:p w14:paraId="05F7E28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…sÀÀS¼íB ‡¶pÁ¹…±¸öÊ¬ä …l¼£ …lÉ¶¢ †F±ÀµÀhÉ | …±ÀµÀ…YÂ…±ÉölÉ †i¶¨á…i ¶¢À…lÉèþï C†¶¬éB |</w:t>
      </w:r>
    </w:p>
    <w:p w14:paraId="11BB3A8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…«¸…¶¢À…Ê¢lÉ-‡m¸¶ªå…¶¢À±ÀÉÀ ¶¢À†¾¬±ÀµÀhÉ | Ê¢…ËlÇ-±µ‡¶¥Ã¶mï-…»ªåòtû†±É…i ¶ªÃ†±µïB | </w:t>
      </w:r>
    </w:p>
    <w:p w14:paraId="56C117D2"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…sÀÀSÐíþï …Y¹h¸(S³î) †¶ª…±µö¥Ñ ¶¢ÀÃ†±¼å-¶¢Ã¶¬ÀB | ¶ª…±¸ö Sµ†i±³-±ÀµÃ…YÂ¾¨ …ËÈ¬¶¢ ¶¥†¶¥öh³ || ¶ª…±µöA hÉ†YB «¸¶¢À…±µÃ¶pï(S³î) †¶¬ ¶¥¶¥öh³ | </w:t>
      </w:r>
      <w:r w:rsidR="002403CE"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¶ª±µö(†S³î) …Ê¬lµA sñ†¶¬îg¸ …ËÈ¬¶¢ …¶ªÅ¶¨àA || </w:t>
      </w:r>
      <w:r w:rsidRPr="00F80021">
        <w:rPr>
          <w:rFonts w:ascii="Arial" w:hAnsi="Arial" w:cs="Arial"/>
          <w:b/>
          <w:sz w:val="28"/>
          <w:szCs w:val="28"/>
        </w:rPr>
        <w:t>1</w:t>
      </w:r>
    </w:p>
    <w:p w14:paraId="48BBB7C5" w14:textId="77777777" w:rsidR="003034C3" w:rsidRPr="00F80021" w:rsidRDefault="003034C3" w:rsidP="00681DF4">
      <w:pPr>
        <w:pStyle w:val="NoSpacing"/>
      </w:pPr>
    </w:p>
    <w:p w14:paraId="6485CA4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…sÀÀSÐíþï …Y¹hµA </w:t>
      </w:r>
      <w:r w:rsidR="004A0445" w:rsidRPr="00F80021">
        <w:rPr>
          <w:rFonts w:ascii="BRH Devanagari Extra" w:hAnsi="BRH Devanagari Extra" w:cs="BRH Devanagari Extra"/>
          <w:sz w:val="40"/>
          <w:szCs w:val="40"/>
        </w:rPr>
        <w:t>ð</w:t>
      </w:r>
      <w:r w:rsidRPr="00F80021">
        <w:rPr>
          <w:rFonts w:ascii="BRH Telugu Extra" w:hAnsi="BRH Telugu Extra" w:cs="BRH Telugu Extra"/>
          <w:sz w:val="40"/>
          <w:szCs w:val="40"/>
        </w:rPr>
        <w:t>ËÈ¢…¶¥ïA ¶¢†±µä-¶¢Ã¶¬ÀB | …±ÀµÀ…YÂ…±ÉölµA †°µ…iñ±ÀµÀ†«¸ï-…¶¬À±Ðï‡nA |</w:t>
      </w:r>
      <w:r w:rsidR="002403CE"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…«¸…¶¢À…Ê¢lÐ ‡s¹ñ…¶¬îg¸…m¸A ¶pñ†¶ªÃiB | </w:t>
      </w:r>
      <w:r w:rsidR="002403CE" w:rsidRPr="00F80021">
        <w:rPr>
          <w:rFonts w:ascii="BRH Telugu Extra" w:hAnsi="BRH Telugu Extra" w:cs="BRH Telugu Extra"/>
          <w:sz w:val="40"/>
          <w:szCs w:val="40"/>
        </w:rPr>
        <w:br/>
      </w:r>
      <w:r w:rsidRPr="00F80021">
        <w:rPr>
          <w:rFonts w:ascii="BRH Telugu Extra" w:hAnsi="BRH Telugu Extra" w:cs="BRH Telugu Extra"/>
          <w:sz w:val="40"/>
          <w:szCs w:val="40"/>
        </w:rPr>
        <w:t>¶pÁ¹…±Éö ¶pÁ¹‡±Éö…sûÑï ¶¢†Vµ …Jhµ-†lµÃVµÀB |</w:t>
      </w:r>
    </w:p>
    <w:p w14:paraId="7BAE954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…D…lµ…±³¶¥-…¶¢ÀS¼éA †W…m¸öm¸B | ¶pÁ¹†±Éö £…¶¥ö ¶ªÅ…YÑ„¶¢ÀÅ‡h¸B | </w:t>
      </w:r>
    </w:p>
    <w:p w14:paraId="73A0E20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…¶¥hµA </w:t>
      </w:r>
      <w:r w:rsidR="00FE2BB6"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†¶¢±³¶¨ ¶ª…¶¬«¸ñ†gº | …l¿…°ºh¸B …¶ªhµñ-†¶¢Ã¶ªhµ || </w:t>
      </w:r>
    </w:p>
    <w:p w14:paraId="7E0C642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hµ†¶p D¾ªl³ …SµÅ¶¬†¶piB | sñ†¶¬î …sñ¶®î †sûµ¶¢k³ …¶ªö±ÀµÀA |</w:t>
      </w:r>
    </w:p>
    <w:p w14:paraId="3C6C5516"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…¶ªhµï(S³î) …¶¬ ¶¬Ñ †ËhÇ…©¸-¶¢Ã‡¾ªh³ | ±ÀµÀl³ †£…¶¥ö¶ªÅ…Y D†¶ªhµ || </w:t>
      </w:r>
      <w:r w:rsidRPr="00F80021">
        <w:rPr>
          <w:rFonts w:ascii="Arial" w:hAnsi="Arial" w:cs="Arial"/>
          <w:b/>
          <w:sz w:val="28"/>
          <w:szCs w:val="28"/>
        </w:rPr>
        <w:t>2</w:t>
      </w:r>
    </w:p>
    <w:p w14:paraId="23090A21" w14:textId="77777777" w:rsidR="00681DF4" w:rsidRDefault="00681DF4" w:rsidP="00681DF4">
      <w:pPr>
        <w:pStyle w:val="NoSpacing"/>
      </w:pPr>
    </w:p>
    <w:p w14:paraId="2CD6655D" w14:textId="77777777" w:rsidR="0018594E" w:rsidRDefault="0018594E" w:rsidP="00681DF4">
      <w:pPr>
        <w:pStyle w:val="NoSpacing"/>
      </w:pPr>
    </w:p>
    <w:p w14:paraId="37FB5E4D" w14:textId="77777777" w:rsidR="0018594E" w:rsidRPr="00F80021" w:rsidRDefault="0018594E" w:rsidP="00681DF4">
      <w:pPr>
        <w:pStyle w:val="NoSpacing"/>
      </w:pPr>
    </w:p>
    <w:p w14:paraId="415D8EA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…C¶¢ÀÅ†hµ-Ê¢À…sûµï †GlµS¸±ÀµÀh³ | …¶ª¶¬†¶ªñA ¶p±¼¶¢…kµù±¸´m | </w:t>
      </w:r>
    </w:p>
    <w:p w14:paraId="3D3799D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…sûµÃhµ(S³î) †¶¬ ¶pñ…«Òå-ËhÇ…©¸-¶¢Ã‡¾ªh³ | …sûµ…£¶¨ïh³ ¶pñ†i V¸¶¬±µh³ | </w:t>
      </w:r>
    </w:p>
    <w:p w14:paraId="1915341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…q¸ñgÑ †C…lµèþö±µÀï-†±µsûµ¶¢h³ | …Elµ(S³î) ¶ª…±µö(…S³î) »ª†©¸¶ªh¸A || </w:t>
      </w:r>
      <w:r w:rsidRPr="00F80021">
        <w:rPr>
          <w:rFonts w:ascii="Arial" w:hAnsi="Arial" w:cs="Arial"/>
          <w:b/>
          <w:sz w:val="28"/>
          <w:szCs w:val="28"/>
        </w:rPr>
        <w:t xml:space="preserve">3 </w:t>
      </w:r>
    </w:p>
    <w:p w14:paraId="5D7BC9D7" w14:textId="77777777" w:rsidR="003034C3" w:rsidRPr="00F80021" w:rsidRDefault="003034C3" w:rsidP="00681DF4">
      <w:pPr>
        <w:pStyle w:val="NoSpacing"/>
      </w:pPr>
    </w:p>
    <w:p w14:paraId="70FB307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…C…q¸mÐ …£l¸ö-…m¸¶¢Å†hµB | ¶pñ…i q¸ñ†i¶¨á-lµ…lµèþö±É |</w:t>
      </w:r>
    </w:p>
    <w:p w14:paraId="6F80477C" w14:textId="77777777" w:rsidR="003034C3" w:rsidRPr="00F80021" w:rsidRDefault="003034C3" w:rsidP="00681DF4">
      <w:pPr>
        <w:pStyle w:val="NoSpacing"/>
        <w:rPr>
          <w:rFonts w:ascii="BRH Telugu Extra" w:eastAsia="Calibri" w:hAnsi="BRH Telugu Extra" w:cs="BRH Telugu Extra"/>
          <w:sz w:val="40"/>
          <w:szCs w:val="40"/>
          <w:lang w:val="en-US" w:eastAsia="en-US" w:bidi="ar-SA"/>
        </w:rPr>
      </w:pPr>
      <w:r w:rsidRPr="00F80021">
        <w:rPr>
          <w:rFonts w:ascii="BRH Telugu Extra" w:eastAsia="Calibri" w:hAnsi="BRH Telugu Extra" w:cs="BRH Telugu Extra"/>
          <w:sz w:val="40"/>
          <w:szCs w:val="40"/>
          <w:lang w:val="en-US" w:eastAsia="en-US" w:bidi="ar-SA"/>
        </w:rPr>
        <w:t>…D…±µå¢¸ †G¶p…S¸h¸†±µB | …¶ª…lµ†«¸ï …sÀÀhµ†¢Ð-„sûµ¶¢´mé |</w:t>
      </w:r>
    </w:p>
    <w:p w14:paraId="274347A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…C…±µè…¶¢Ã«¸…¶¥Û ¶¢Ã‡«¸¶¥Û | …Vµ…¶¢À…«¸-…lµèþö…±µï¢Ð „†sûµ¶¢´mé | </w:t>
      </w:r>
    </w:p>
    <w:p w14:paraId="5B21736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C¶¥(†S³î) …¶ªl³ sñ†¶¬î…g-Êªå†YB | …C…V¸Ü …¢¸OÐ„†sûµ…¶¢l³-±ÀµÀ†¶¥B | </w:t>
      </w:r>
    </w:p>
    <w:p w14:paraId="2D5592DC"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…sÀÀhµ-†Ê¢À©¸A ¶pñ…¥¹«¸å-„„‡¾ªh³ | ±ÀµÀl³ †£…¶¥ö ¶ªÅ…Y D†¶ªhµ || </w:t>
      </w:r>
      <w:r w:rsidRPr="00F80021">
        <w:rPr>
          <w:rFonts w:ascii="Arial" w:hAnsi="Arial" w:cs="Arial"/>
          <w:b/>
          <w:sz w:val="28"/>
          <w:szCs w:val="28"/>
        </w:rPr>
        <w:t>4</w:t>
      </w:r>
    </w:p>
    <w:p w14:paraId="46EFC43C" w14:textId="77777777" w:rsidR="003034C3" w:rsidRPr="00F80021" w:rsidRDefault="003034C3" w:rsidP="00681DF4">
      <w:pPr>
        <w:pStyle w:val="NoSpacing"/>
      </w:pPr>
    </w:p>
    <w:p w14:paraId="7748021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H±³Ø-±¸†Y¹…¶m-¶¢ÀÀ†lµ¶¢¶¬h³ | …lûµÀñ…¶¢ …SÐ¶pB ¶ª†¶¬Ñ-„sûµ¶¢h³ |</w:t>
      </w:r>
    </w:p>
    <w:p w14:paraId="20862E5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M…YÑ„†sûµï…©Õàl³ S¸ñ¶¢†gäB | ±ÀµÀl³ †£…¶¥ö ¶ªÅ…Y D†¶ªhµ |</w:t>
      </w:r>
    </w:p>
    <w:p w14:paraId="56AB7ED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C†¶pWiB …qÒjñ†±ÀµÃ-¶¢À±ÀµÀYh³ | …Êm¾¨àò†±ÀµÃ-¶¢À±ÀµÀ…Yh³ iö†»¨B |</w:t>
      </w:r>
    </w:p>
    <w:p w14:paraId="0C2CE3E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D‡S¿él¸èòl³ …£lµÀ†¾¨ …¶ªhµïA | …¶¥ñl¸è …ËÈ¬¢¸ †±ÀµÀYk³ …¶ªö±ÀµÀA |</w:t>
      </w:r>
    </w:p>
    <w:p w14:paraId="312FF5C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E…±¸ ¶p†jé £…¶¥ö ¶ªÅ‡Y¹A | D†OµÃi-±µ»p¶m…fµã£B ||</w:t>
      </w:r>
    </w:p>
    <w:p w14:paraId="17F58DF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…Elµèþî(S³î) …¶¬ °µÀV³ ‡ËVÇ-sûµï …GSÉñ | …hµÅ©¸ä V¸ †¶¢¶¬h¸…¶¢ÀÀsûÉ |</w:t>
      </w:r>
    </w:p>
    <w:p w14:paraId="42551EE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¢¸†SÉ©¸(S³î) ¶ªÀsñ…¶¬îg¸ï-„„‡¾ªh³ | …Vûµ…mÐç …±ÀÇÃS¸´m †£Y¹…¶mj |</w:t>
      </w:r>
    </w:p>
    <w:p w14:paraId="568FE873"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…Oµ…vê…hµm¸åò†gº hµ…m¸öm¸ „†¶¬B | …¶ª(…S³Ø) «¸æ†¶¥Û ¶ª…±µö¶¥B || </w:t>
      </w:r>
      <w:r w:rsidRPr="00F80021">
        <w:rPr>
          <w:rFonts w:ascii="Arial" w:hAnsi="Arial" w:cs="Arial"/>
          <w:b/>
          <w:sz w:val="28"/>
          <w:szCs w:val="28"/>
        </w:rPr>
        <w:t>5</w:t>
      </w:r>
    </w:p>
    <w:p w14:paraId="69D55DC4" w14:textId="77777777" w:rsidR="003034C3" w:rsidRDefault="003034C3" w:rsidP="00681DF4">
      <w:pPr>
        <w:pStyle w:val="NoSpacing"/>
      </w:pPr>
    </w:p>
    <w:p w14:paraId="397B07D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…C…¶¬Ñ…±¸hÉñ †¶p¶¥À …q¸vÔï | …¶¢ÀÀ…¶¬Ã±¸åB …Êpñ†©¸ï Csûµ¶¢´m |</w:t>
      </w:r>
    </w:p>
    <w:p w14:paraId="3FE787B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…¶¢ÀÅhµÀï¶ªå†lµ-sûµ¶¢-…l¸èh¸ | …¶¥…£ÀhÐ-SÐñ …£¥¹A ¶p†iB ||</w:t>
      </w:r>
    </w:p>
    <w:p w14:paraId="304E201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…£…¶¥ö¶ªÅ†YB ¶pñ…kµ¶¢ÃB …¶ªhµñ-†¶¢Ã¶ªhµ | …¶ª¶¬†¶ªñ ¶ª…¶¢ÀA ¶pñ†¶ªÀhÉ…¶m ±ÀµÀ†¶måB |</w:t>
      </w:r>
    </w:p>
    <w:p w14:paraId="4031FD6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hµ†hÐ ¶¬ Y…YÉß sûµÀ†¶¢¶m¶ªï …SÐq¸B | …»¬…±µgî†±ÀµÀB …¶¥OµÀ…n±³ sñ…¶¬î m¸†¶¢À |</w:t>
      </w:r>
    </w:p>
    <w:p w14:paraId="58D42E1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±ÀÉÀ…¶m ¶ªÃ…±µï-¶ªå†¶p…i hÉ†Y…ÊªlµèB | …»ph¸ …¶pÁhÉñ†g »p…hµÅ¶¢Ã´m ±ÀÇÃ†n±ÀÇÃmÓ |</w:t>
      </w:r>
    </w:p>
    <w:p w14:paraId="5EF90CFC"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m¸†Ê¢lµ£´m ¶¢À¶mÀ…hÉ hµA …sÅ¶¬‡¶måA | </w:t>
      </w:r>
      <w:r w:rsidR="002403CE"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…¶ª…±¸ö…¶mÀsûµÀ-…¶¢Ãh¸î¶m(†S³î) ¶ªA¶p…±¸±ÀÉÀ || </w:t>
      </w:r>
      <w:r w:rsidRPr="00F80021">
        <w:rPr>
          <w:rFonts w:ascii="Arial" w:hAnsi="Arial" w:cs="Arial"/>
          <w:b/>
          <w:sz w:val="28"/>
          <w:szCs w:val="28"/>
        </w:rPr>
        <w:t>6</w:t>
      </w:r>
    </w:p>
    <w:p w14:paraId="1373F737" w14:textId="77777777" w:rsidR="00681DF4" w:rsidRPr="00F80021" w:rsidRDefault="00681DF4" w:rsidP="00681DF4">
      <w:pPr>
        <w:pStyle w:val="NoSpacing"/>
      </w:pPr>
    </w:p>
    <w:p w14:paraId="62DFC06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 …nhÐï †¶¢À…»¬¶¢Ã ‡s¹ñ…¶¬îg†¶ªï | ¶m Oµ†±µîg¸ ¶¢±µè…hÉ mÐ Oµ†o±ÀµÃ´m || </w:t>
      </w:r>
    </w:p>
    <w:p w14:paraId="3CE473C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hµ…ËÈªþï¢¸-h¸î †¶p…lµ£hµåA †</w:t>
      </w:r>
      <w:r w:rsidR="009E52A5" w:rsidRPr="00F80021">
        <w:rPr>
          <w:rFonts w:ascii="BRH Devanagari Extra" w:hAnsi="BRH Devanagari Extra" w:cs="BRH Devanagari Extra"/>
          <w:sz w:val="40"/>
          <w:szCs w:val="40"/>
        </w:rPr>
        <w:t>ð</w:t>
      </w:r>
      <w:r w:rsidRPr="00F80021">
        <w:rPr>
          <w:rFonts w:ascii="BRH Telugu Extra" w:hAnsi="BRH Telugu Extra" w:cs="BRH Telugu Extra"/>
          <w:sz w:val="40"/>
          <w:szCs w:val="40"/>
        </w:rPr>
        <w:t>£l¼h¸ö | ¶m Oµ†±µîg¸ w¶pï…hÉ q¸†¶pOÉ¶m |</w:t>
      </w:r>
    </w:p>
    <w:p w14:paraId="233A5CA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¶p†cÛ¶p…¥¹Û¶¥†hµ-…»ªåò¶¢Å†hµB ¶ª´¢À</w:t>
      </w:r>
      <w:r w:rsidR="00F953CF" w:rsidRPr="00F80021">
        <w:rPr>
          <w:rFonts w:ascii="BRH Devanagari Extra" w:hAnsi="BRH Devanagari Extra" w:cs="BRH Devanagari Extra"/>
          <w:sz w:val="40"/>
          <w:szCs w:val="40"/>
        </w:rPr>
        <w:t>ð</w:t>
      </w:r>
      <w:r w:rsidRPr="00F80021">
        <w:rPr>
          <w:rFonts w:ascii="BRH Telugu Extra" w:hAnsi="BRH Telugu Extra" w:cs="BRH Telugu Extra"/>
          <w:sz w:val="40"/>
          <w:szCs w:val="40"/>
        </w:rPr>
        <w:t>¶¢…kµù±¸B | ¶p†cÛ¶p…c¹Û¶¥†hµB ¶pcÛ…lµ¥¹B |</w:t>
      </w:r>
    </w:p>
    <w:p w14:paraId="110157D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¶p†cÛ¶p…c¹Û¶¥†hµB ¶ª¶på…lµ¥¹B | ¶p†cÛ¶p…c¹Û¶¥†hµ JOµ…£(…S³î)¥¹B |</w:t>
      </w:r>
    </w:p>
    <w:p w14:paraId="7B92F55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…£…¶¥ö¶ªÅY¹(†S³î) …¶ª¶¬†¶ªñ ¶ª´¢À</w:t>
      </w:r>
      <w:r w:rsidR="00F953CF"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¶¢kµù±µA | …JhÉ…¶m ËÈ¢ †£…¶¥ö¶ªÅ†Y …ElµA £†¶¥ö-¶¢À¶ªÅY¶må | ±ÀµÀl³ £…¶¥ö-¶¢À†¶ªÅY¶må | hµ‡«¸îl³ £…¶¥ö¶ªÅ†YB || </w:t>
      </w:r>
      <w:r w:rsidRPr="00F80021">
        <w:rPr>
          <w:rFonts w:ascii="Arial" w:hAnsi="Arial" w:cs="Arial"/>
          <w:b/>
          <w:sz w:val="28"/>
          <w:szCs w:val="28"/>
        </w:rPr>
        <w:t>7</w:t>
      </w:r>
    </w:p>
    <w:p w14:paraId="4FDC0E6F" w14:textId="77777777" w:rsidR="003034C3" w:rsidRPr="00F80021" w:rsidRDefault="003034C3" w:rsidP="00681DF4">
      <w:pPr>
        <w:pStyle w:val="NoSpacing"/>
      </w:pPr>
    </w:p>
    <w:p w14:paraId="482298C2" w14:textId="77777777" w:rsidR="003034C3" w:rsidRPr="00F80021" w:rsidRDefault="003034C3" w:rsidP="00681DF4">
      <w:pPr>
        <w:autoSpaceDE w:val="0"/>
        <w:autoSpaceDN w:val="0"/>
        <w:adjustRightInd w:val="0"/>
        <w:spacing w:after="0" w:line="240" w:lineRule="auto"/>
      </w:pPr>
      <w:r w:rsidRPr="00F80021">
        <w:rPr>
          <w:rFonts w:ascii="BRH Telugu Extra" w:hAnsi="BRH Telugu Extra" w:cs="BRH Telugu Extra"/>
          <w:sz w:val="40"/>
          <w:szCs w:val="40"/>
        </w:rPr>
        <w:t>£†¶¥ö-Ê¢À…m¸-¶m…¶mÀ ¶pñ†Y¹±ÀµÀhÉ | sñ†¶¬î…gB «¸†±ÀµÀÀYï(S³î) ¶ª…vÑOµ‡h¸A</w:t>
      </w:r>
      <w:r w:rsidR="00F953CF"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 </w:t>
      </w:r>
      <w:r w:rsidR="00F953CF" w:rsidRPr="00F80021">
        <w:rPr>
          <w:rFonts w:ascii="BRH Devanagari Extra" w:hAnsi="BRH Devanagari Extra" w:cs="BRH Devanagari Extra"/>
          <w:sz w:val="40"/>
          <w:szCs w:val="40"/>
        </w:rPr>
        <w:t>ð</w:t>
      </w:r>
      <w:r w:rsidRPr="00F80021">
        <w:rPr>
          <w:rFonts w:ascii="BRH Telugu Extra" w:hAnsi="BRH Telugu Extra" w:cs="BRH Telugu Extra"/>
          <w:sz w:val="40"/>
          <w:szCs w:val="40"/>
        </w:rPr>
        <w:t>±ÀµÀnå |</w:t>
      </w:r>
      <w:r w:rsidR="00F953CF"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…Jh¸†«¸…Ê¢À¶¢ …lÉ¶¢†h¸…m¸(…S³î) «¸†±ÀµÀÀYïA | …«¸±³»¨àh¸(†S³î) ¶ª¶¢Ã¶m …vÑOµ‡h¸A </w:t>
      </w:r>
      <w:r w:rsidR="00F953CF" w:rsidRPr="00F80021">
        <w:rPr>
          <w:rFonts w:ascii="BRH Devanagari Extra" w:hAnsi="BRH Devanagari Extra" w:cs="BRH Devanagari Extra"/>
          <w:sz w:val="40"/>
          <w:szCs w:val="40"/>
        </w:rPr>
        <w:t>ð</w:t>
      </w:r>
      <w:r w:rsidRPr="00F80021">
        <w:rPr>
          <w:rFonts w:ascii="BRH Telugu Extra" w:hAnsi="BRH Telugu Extra" w:cs="BRH Telugu Extra"/>
          <w:sz w:val="40"/>
          <w:szCs w:val="40"/>
        </w:rPr>
        <w:t>±ÀµÀnå |</w:t>
      </w:r>
      <w:r w:rsidR="002403CE"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±ÀµÀ …Jhµ-†lµÀ…¶p±ÀµÀ†nå | ±ÀÉÀ †ËVÇ…¶mh³ q¸ñ†¶¬ÀB | </w:t>
      </w:r>
      <w:r w:rsidR="002403CE"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±ÀÉÀ†sûµï-ËÈ¥þÛ…¶mh³ q¸ñ†¶¬ÀB || MA || </w:t>
      </w:r>
      <w:r w:rsidRPr="00F80021">
        <w:rPr>
          <w:rFonts w:ascii="Arial" w:hAnsi="Arial" w:cs="Arial"/>
          <w:b/>
          <w:sz w:val="28"/>
          <w:szCs w:val="28"/>
        </w:rPr>
        <w:t>8</w:t>
      </w:r>
    </w:p>
    <w:p w14:paraId="724B1B8C" w14:textId="77777777" w:rsidR="003034C3" w:rsidRPr="00F80021" w:rsidRDefault="003034C3" w:rsidP="00681DF4">
      <w:pPr>
        <w:pStyle w:val="2-Centered-VedaVMSTelugu"/>
        <w:pBdr>
          <w:bottom w:val="single" w:sz="4" w:space="1" w:color="auto"/>
        </w:pBdr>
        <w:rPr>
          <w:color w:val="auto"/>
        </w:rPr>
      </w:pPr>
      <w:r w:rsidRPr="00F80021">
        <w:rPr>
          <w:color w:val="auto"/>
        </w:rPr>
        <w:t>(MA ¥¹…nåB ¥¹…nåB ¥¹†nåB ||)</w:t>
      </w:r>
    </w:p>
    <w:p w14:paraId="466CB83B" w14:textId="77777777" w:rsidR="003034C3" w:rsidRPr="0018594E" w:rsidRDefault="003034C3" w:rsidP="003034C3">
      <w:pPr>
        <w:autoSpaceDE w:val="0"/>
        <w:autoSpaceDN w:val="0"/>
        <w:adjustRightInd w:val="0"/>
        <w:spacing w:after="0" w:line="240" w:lineRule="auto"/>
        <w:rPr>
          <w:rFonts w:ascii="BRH Telugu RN" w:hAnsi="BRH Telugu RN" w:cs="BRH Telugu RN"/>
          <w:sz w:val="16"/>
          <w:szCs w:val="16"/>
        </w:rPr>
      </w:pPr>
    </w:p>
    <w:p w14:paraId="53E47857" w14:textId="77777777" w:rsidR="003034C3" w:rsidRPr="00F80021" w:rsidRDefault="003034C3" w:rsidP="00380270">
      <w:pPr>
        <w:pStyle w:val="1Title-VedaVMSTelugu"/>
        <w:rPr>
          <w:color w:val="auto"/>
        </w:rPr>
      </w:pPr>
      <w:bookmarkStart w:id="50" w:name="_Toc535268442"/>
      <w:r w:rsidRPr="00F80021">
        <w:rPr>
          <w:color w:val="auto"/>
        </w:rPr>
        <w:t>¶pñlµ°ºg ¶¢Àm¸åòB</w:t>
      </w:r>
      <w:bookmarkEnd w:id="50"/>
    </w:p>
    <w:p w14:paraId="7EE97153" w14:textId="77777777" w:rsidR="00681DF4" w:rsidRPr="00F80021" w:rsidRDefault="00681DF4" w:rsidP="00681DF4">
      <w:pPr>
        <w:pStyle w:val="3-Eng-Subheading-VedaVMSTelugu"/>
        <w:rPr>
          <w:color w:val="auto"/>
          <w:sz w:val="28"/>
          <w:szCs w:val="28"/>
        </w:rPr>
      </w:pPr>
      <w:r w:rsidRPr="00F80021">
        <w:rPr>
          <w:color w:val="auto"/>
          <w:sz w:val="28"/>
          <w:szCs w:val="28"/>
        </w:rPr>
        <w:t>(Order of chanting various mantras may vary )</w:t>
      </w:r>
    </w:p>
    <w:p w14:paraId="5CAD878B" w14:textId="77777777" w:rsidR="003034C3" w:rsidRPr="00F80021" w:rsidRDefault="003034C3" w:rsidP="00681DF4">
      <w:pPr>
        <w:pStyle w:val="3-Eng-Subheading-VedaVMSTelugu"/>
        <w:rPr>
          <w:color w:val="auto"/>
          <w:sz w:val="28"/>
          <w:szCs w:val="28"/>
        </w:rPr>
      </w:pPr>
      <w:r w:rsidRPr="00F80021">
        <w:rPr>
          <w:color w:val="auto"/>
          <w:sz w:val="28"/>
          <w:szCs w:val="28"/>
        </w:rPr>
        <w:t>Ref:  TA 2.15.1 for 1 / RV 1.27.13 for 2 / TA.6.1.4 for 3 / TS 1.2.1.26 for 4 / TB 2.4.2.9 for 5 / RV 10.173.5 for 6 / TB 2.4.6.10 for 7 / RV.5.25.6 for 8 / TS 4.5.3.2 for 9</w:t>
      </w:r>
    </w:p>
    <w:p w14:paraId="0835CC3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±ÀÉÀ …C±¸ö…UÂhµ†¢¸ ¶pÁ…±¸gÉ …Ê¢lµA </w:t>
      </w:r>
      <w:r w:rsidR="00A57488"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…£l¸ö(S³î) †¶ª…¶¢Àtû†hÐ ¶¢lµm¸åþï…l¼hµï </w:t>
      </w:r>
      <w:r w:rsidR="002403CE"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…Ê¢À¶¢hÉ ¶p†±¼¶¢lµ…nå ¶ª†±Éö …CS¼éA …l¼öj†±ÀµÀA …hµÅj†±ÀµÀA Vµ …¶¬(…S³î) ¶ª£À…i ±ÀµÃ†¶¢…jË±Çþö …lÉ¶¢…h¸«¸åB ¶ª†±¸ö Ê¢…lµ £†l¼ s¹ñ…¶¬îgÉ †¶¢¶ª…nå hµ‡«¸îh³ s¹ñ…¶¬îgÉ†sûÑï Ê¢…lµ£lµí†±ÀÇÃ …l¼Ê¢ †l¼…Ê¢ ¶m†¶¢À¶ªÀÖ…±¸ïm¸é …§ôv‡U½Ö±µå±ÀÉÀ …lÉh¸ …J¶¢ …lÉ¶¢‡h¸B ¾pñg¸i || </w:t>
      </w:r>
      <w:r w:rsidRPr="00F80021">
        <w:rPr>
          <w:rFonts w:ascii="Arial" w:hAnsi="Arial" w:cs="Arial"/>
          <w:b/>
          <w:sz w:val="28"/>
          <w:szCs w:val="28"/>
        </w:rPr>
        <w:t xml:space="preserve">1 </w:t>
      </w:r>
    </w:p>
    <w:p w14:paraId="12E84954" w14:textId="77777777" w:rsidR="003034C3" w:rsidRPr="00F80021" w:rsidRDefault="003034C3" w:rsidP="0043616A">
      <w:pPr>
        <w:pStyle w:val="NoSpacing"/>
      </w:pPr>
    </w:p>
    <w:p w14:paraId="7451CBD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…¶¢À¶¬…lÐíþï ¶m‡È¢Ã C…±µíOÉ…sûÑï ¶m…È¢Ã ±ÀµÀÀ†¶¢…lÐíþï ¶m†¶¢À D…¦Êm†sûµïB | </w:t>
      </w:r>
    </w:p>
    <w:p w14:paraId="0105FD6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±ÀµÀ‡Y¹¶¢À …lÉ¢¸´m ±ÀµÀ†l¿…¶¥Oµé‡¢¸ …¶¢À¶¢Ã Y¹ï†±ÀµÀ…¶ªB ¶¥A …¶ª¶¢Ã†¶¢Å°º lÉ¢¸B || </w:t>
      </w:r>
      <w:r w:rsidRPr="00F80021">
        <w:rPr>
          <w:rFonts w:ascii="Arial" w:hAnsi="Arial" w:cs="Arial"/>
          <w:b/>
          <w:sz w:val="28"/>
          <w:szCs w:val="28"/>
        </w:rPr>
        <w:t>2</w:t>
      </w:r>
      <w:r w:rsidRPr="00F80021">
        <w:rPr>
          <w:rFonts w:ascii="BRH Telugu Extra" w:hAnsi="BRH Telugu Extra" w:cs="BRH Telugu Extra"/>
          <w:sz w:val="40"/>
          <w:szCs w:val="40"/>
        </w:rPr>
        <w:t xml:space="preserve"> </w:t>
      </w:r>
    </w:p>
    <w:p w14:paraId="5DD638E5" w14:textId="77777777" w:rsidR="003034C3" w:rsidRPr="00F80021" w:rsidRDefault="003034C3" w:rsidP="0043616A">
      <w:pPr>
        <w:pStyle w:val="NoSpacing"/>
      </w:pPr>
    </w:p>
    <w:p w14:paraId="7E518E0B" w14:textId="77777777" w:rsidR="003034C3" w:rsidRPr="00F80021" w:rsidRDefault="003034C3" w:rsidP="002403CE">
      <w:pPr>
        <w:autoSpaceDE w:val="0"/>
        <w:autoSpaceDN w:val="0"/>
        <w:adjustRightInd w:val="0"/>
        <w:spacing w:after="0" w:line="240" w:lineRule="auto"/>
        <w:ind w:right="-234"/>
        <w:rPr>
          <w:rFonts w:ascii="Arial" w:hAnsi="Arial" w:cs="Arial"/>
          <w:b/>
          <w:sz w:val="28"/>
          <w:szCs w:val="28"/>
        </w:rPr>
      </w:pPr>
      <w:r w:rsidRPr="00F80021">
        <w:rPr>
          <w:rFonts w:ascii="BRH Telugu Extra" w:hAnsi="BRH Telugu Extra" w:cs="BRH Telugu Extra"/>
          <w:sz w:val="40"/>
          <w:szCs w:val="40"/>
        </w:rPr>
        <w:t>¶ª†lµ…¶ª¶ªê…i ¶¢À†lµÀíhµA …»pñ±ÀµÀ-£À†¶mçò…¶ªï O¸‡¶¢ÀïA | ¶ª†nA …Ê¢Àlû¸†¶¢À±ÀµÃ»ª¶¨A</w:t>
      </w:r>
      <w:r w:rsidR="002403CE"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w:t>
      </w:r>
      <w:r w:rsidR="002403CE" w:rsidRPr="00F80021">
        <w:rPr>
          <w:rFonts w:ascii="BRH Telugu Extra" w:hAnsi="BRH Telugu Extra" w:cs="BRH Telugu Extra"/>
          <w:sz w:val="40"/>
          <w:szCs w:val="40"/>
        </w:rPr>
        <w:t xml:space="preserve"> </w:t>
      </w:r>
      <w:r w:rsidRPr="00F80021">
        <w:rPr>
          <w:rFonts w:ascii="Arial" w:hAnsi="Arial" w:cs="Arial"/>
          <w:b/>
          <w:sz w:val="28"/>
          <w:szCs w:val="28"/>
        </w:rPr>
        <w:t>3</w:t>
      </w:r>
    </w:p>
    <w:p w14:paraId="19C33409" w14:textId="77777777" w:rsidR="003034C3" w:rsidRPr="00F80021" w:rsidRDefault="003034C3" w:rsidP="0043616A">
      <w:pPr>
        <w:pStyle w:val="NoSpacing"/>
      </w:pPr>
    </w:p>
    <w:p w14:paraId="70AFF07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¶ª†¶pñkµ …¶ªsû¹A †Ê¢À SÐq¸±ÀµÀ | ±ÀÉÀ …Vµ ¶ª‡sû¹ïB ¶ª…sû¹¶ªlµB | </w:t>
      </w:r>
    </w:p>
    <w:p w14:paraId="28A8219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h¸†n…nçò±ÀµÃ†¶¢hµB OµÀ±µÀ | ¶ª…±µö¶¢Ã…±ÀµÀÀ-±µÀ†q¸¶ªh¸´¢À | </w:t>
      </w:r>
    </w:p>
    <w:p w14:paraId="551CEE6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C†Ê¬ sÀlû¼é…±ÀµÀ ¶¢À†¶måòA Ê¢À SÐq¸±ÀµÀ | …±ÀµÀ¶¢ÀÅ†¶¨±ÀµÀ-ÌÈªýåò-…£l¸ …£lµÀB | </w:t>
      </w:r>
    </w:p>
    <w:p w14:paraId="51F3A64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sÀÀ…VµB «¸†¶¢Ã…n ±ÀµÀYÄ(†S³î)»¨ | «¸ »¬ §ñ…±µ¶¢ÀÅ†h¸ …¶ªh¸´¢À || </w:t>
      </w:r>
      <w:r w:rsidRPr="00F80021">
        <w:rPr>
          <w:rFonts w:ascii="Arial" w:hAnsi="Arial" w:cs="Arial"/>
          <w:b/>
          <w:sz w:val="28"/>
          <w:szCs w:val="28"/>
        </w:rPr>
        <w:t>4</w:t>
      </w:r>
      <w:r w:rsidRPr="00F80021">
        <w:rPr>
          <w:rFonts w:ascii="BRH Telugu Extra" w:hAnsi="BRH Telugu Extra" w:cs="BRH Telugu Extra"/>
          <w:sz w:val="40"/>
          <w:szCs w:val="40"/>
        </w:rPr>
        <w:t xml:space="preserve"> </w:t>
      </w:r>
    </w:p>
    <w:p w14:paraId="0B3E29F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20"/>
          <w:szCs w:val="20"/>
        </w:rPr>
      </w:pPr>
    </w:p>
    <w:p w14:paraId="6ADBAE9B" w14:textId="77777777" w:rsidR="002403CE" w:rsidRPr="00F80021" w:rsidRDefault="002403CE" w:rsidP="003034C3">
      <w:pPr>
        <w:autoSpaceDE w:val="0"/>
        <w:autoSpaceDN w:val="0"/>
        <w:adjustRightInd w:val="0"/>
        <w:spacing w:after="0" w:line="240" w:lineRule="auto"/>
        <w:rPr>
          <w:rFonts w:ascii="BRH Telugu Extra" w:hAnsi="BRH Telugu Extra" w:cs="BRH Telugu Extra"/>
          <w:sz w:val="20"/>
          <w:szCs w:val="20"/>
        </w:rPr>
      </w:pPr>
    </w:p>
    <w:p w14:paraId="08C66906" w14:textId="77777777" w:rsidR="002403CE" w:rsidRPr="00F80021" w:rsidRDefault="002403CE" w:rsidP="003034C3">
      <w:pPr>
        <w:autoSpaceDE w:val="0"/>
        <w:autoSpaceDN w:val="0"/>
        <w:adjustRightInd w:val="0"/>
        <w:spacing w:after="0" w:line="240" w:lineRule="auto"/>
        <w:rPr>
          <w:rFonts w:ascii="BRH Telugu Extra" w:hAnsi="BRH Telugu Extra" w:cs="BRH Telugu Extra"/>
          <w:sz w:val="20"/>
          <w:szCs w:val="20"/>
        </w:rPr>
      </w:pPr>
    </w:p>
    <w:p w14:paraId="3EB7B04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¶p†±µöhµ …E¢¸ †£¥¹VµwB | E†¶mçò E…Ê¢¶¬ …lûµÀñ¶¢†»ªå¶¨á | …E¶¬ …±¸¶¨àò †¶¢ÀÀlû¸±µ±ÀµÀ |</w:t>
      </w:r>
    </w:p>
    <w:p w14:paraId="27F21D8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…Ctû†i¶¨á´m ¶pÅhµ…¶mïhµB | Clûµ†±É¶ª…¶mÀå ¶¥†hµñ¶¢B | E†¶mçò E¶¢ ¶¢Å…hµñ¶®†i¶¨á ||</w:t>
      </w:r>
      <w:r w:rsidRPr="00F80021">
        <w:rPr>
          <w:rFonts w:ascii="Arial" w:hAnsi="Arial" w:cs="Arial"/>
          <w:b/>
          <w:sz w:val="28"/>
          <w:szCs w:val="28"/>
        </w:rPr>
        <w:t xml:space="preserve"> 5 </w:t>
      </w:r>
    </w:p>
    <w:p w14:paraId="0E63DBC7"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((¶ªÀ¶¢ÀÀ¶¬Ã…hÐ„¶ªÀå | ¶ªÀ¶pñi†»¨áhµ…¶¢À¶ªÀå ||))</w:t>
      </w:r>
    </w:p>
    <w:p w14:paraId="27F30DF4" w14:textId="77777777" w:rsidR="003034C3" w:rsidRPr="00F80021" w:rsidRDefault="003034C3" w:rsidP="0043616A">
      <w:pPr>
        <w:pStyle w:val="NoSpacing"/>
      </w:pPr>
    </w:p>
    <w:p w14:paraId="326B070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…lûµÀñ¶¢A …hÉ ±¸…Y¹ ¶¢†±µÀgÑ …lûµÀñ¶¢A …lÉ¢Ð sÅ…¶¬¶ªê†iB | </w:t>
      </w:r>
    </w:p>
    <w:p w14:paraId="4EF8A88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…lûµÀñ¶¢A …hµ E†¶mçò-…¥¹ÛS¼é†¶¥Û …±¸¶¨àòA †lû¸±µ±ÀµÀh¸A …lûµÀñ¶¢A || </w:t>
      </w:r>
      <w:r w:rsidRPr="00F80021">
        <w:rPr>
          <w:rFonts w:ascii="Arial" w:hAnsi="Arial" w:cs="Arial"/>
          <w:b/>
          <w:sz w:val="28"/>
          <w:szCs w:val="28"/>
        </w:rPr>
        <w:t>6</w:t>
      </w:r>
    </w:p>
    <w:p w14:paraId="346508FF" w14:textId="77777777" w:rsidR="003034C3" w:rsidRPr="00F80021" w:rsidRDefault="003034C3" w:rsidP="0043616A">
      <w:pPr>
        <w:pStyle w:val="NoSpacing"/>
      </w:pPr>
    </w:p>
    <w:p w14:paraId="2316F7F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…lÉ¤A </w:t>
      </w:r>
      <w:r w:rsidR="006C0550"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¢¸†Vµ¶¢À Y¶m±ÀµÀ¶må …lÉ¢¸B | h¸A …£¶¥ö†±µÃq¸B …¶p¶¥†¢Ð ¶¢lµnå | </w:t>
      </w:r>
    </w:p>
    <w:p w14:paraId="433312E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«¸†mÐ …¶¢ÀÊmåò…¶¨ ¶¢ÀÃ…±µÝA lµÀ†¶®m¸ | …lûÉ¶mÀ±¸ö…Sµ«¸î-¶mÀ…¶p¶ªÀ…¶¨ÀàËhÇ†hµÀ || </w:t>
      </w:r>
      <w:r w:rsidRPr="00F80021">
        <w:rPr>
          <w:rFonts w:ascii="Arial" w:hAnsi="Arial" w:cs="Arial"/>
          <w:b/>
          <w:sz w:val="28"/>
          <w:szCs w:val="28"/>
        </w:rPr>
        <w:t>7</w:t>
      </w:r>
      <w:r w:rsidRPr="00F80021">
        <w:rPr>
          <w:rFonts w:ascii="BRH Telugu Extra" w:hAnsi="BRH Telugu Extra" w:cs="BRH Telugu Extra"/>
          <w:sz w:val="40"/>
          <w:szCs w:val="40"/>
        </w:rPr>
        <w:t xml:space="preserve"> </w:t>
      </w:r>
    </w:p>
    <w:p w14:paraId="1968D16E" w14:textId="77777777" w:rsidR="0043616A" w:rsidRPr="00F80021" w:rsidRDefault="0043616A" w:rsidP="0043616A">
      <w:pPr>
        <w:pStyle w:val="NoSpacing"/>
      </w:pPr>
    </w:p>
    <w:p w14:paraId="6537349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Style w:val="3-Eng-Subheading-VedaVMSTeluguChar"/>
          <w:color w:val="auto"/>
        </w:rPr>
        <w:t>Vacanam</w:t>
      </w:r>
      <w:r w:rsidRPr="00F80021">
        <w:rPr>
          <w:rFonts w:ascii="Arial" w:hAnsi="Arial" w:cs="Arial"/>
          <w:sz w:val="28"/>
          <w:szCs w:val="28"/>
        </w:rPr>
        <w:t xml:space="preserve"> </w:t>
      </w:r>
      <w:r w:rsidRPr="00F80021">
        <w:rPr>
          <w:rFonts w:ascii="BRH Telugu Extra" w:hAnsi="BRH Telugu Extra" w:cs="BRH Telugu Extra"/>
          <w:sz w:val="40"/>
          <w:szCs w:val="40"/>
        </w:rPr>
        <w:t xml:space="preserve">- ¶ªÀ¶¢ÀÀ¶¬Ã±Ðå „»ªåþöhµï†¶mÀ SµÅ…¶¬ä¶mÀå | </w:t>
      </w:r>
    </w:p>
    <w:p w14:paraId="11E85CB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Style w:val="3-Eng-Subheading-VedaVMSTeluguChar"/>
          <w:color w:val="auto"/>
        </w:rPr>
        <w:t>Prati-Vacanam</w:t>
      </w:r>
      <w:r w:rsidRPr="00F80021">
        <w:rPr>
          <w:rFonts w:ascii="BRH Telugu Extra" w:hAnsi="BRH Telugu Extra" w:cs="BRH Telugu Extra"/>
          <w:sz w:val="40"/>
          <w:szCs w:val="40"/>
        </w:rPr>
        <w:t xml:space="preserve"> - ¶ªÀ¶¢ÀÀ¶¬Ã…±Ðå„…¶ªÀå | ¶ªÀ¶pñi†»¨áhµ…¶¢À¶ªÀå || </w:t>
      </w:r>
    </w:p>
    <w:p w14:paraId="1A39C19C" w14:textId="77777777" w:rsidR="003034C3" w:rsidRPr="00F80021" w:rsidRDefault="003034C3" w:rsidP="0043616A">
      <w:pPr>
        <w:pStyle w:val="NoSpacing"/>
      </w:pPr>
    </w:p>
    <w:p w14:paraId="34C52B14" w14:textId="77777777" w:rsidR="003034C3" w:rsidRPr="00F80021" w:rsidRDefault="003034C3" w:rsidP="0043616A">
      <w:pPr>
        <w:pStyle w:val="3-Eng-Subheading-VedaVMSTelugu"/>
        <w:pBdr>
          <w:top w:val="single" w:sz="4" w:space="1" w:color="auto"/>
          <w:left w:val="single" w:sz="4" w:space="4" w:color="auto"/>
          <w:bottom w:val="single" w:sz="4" w:space="1" w:color="auto"/>
          <w:right w:val="single" w:sz="4" w:space="4" w:color="auto"/>
        </w:pBdr>
        <w:rPr>
          <w:rFonts w:ascii="BRH Telugu RN" w:hAnsi="BRH Telugu RN" w:cs="BRH Telugu RN"/>
          <w:color w:val="auto"/>
          <w:sz w:val="40"/>
        </w:rPr>
      </w:pPr>
      <w:r w:rsidRPr="00F80021">
        <w:rPr>
          <w:color w:val="auto"/>
        </w:rPr>
        <w:t>*(Rig Vedic Convention of chanting)</w:t>
      </w:r>
    </w:p>
    <w:p w14:paraId="0B127AF5" w14:textId="77777777" w:rsidR="003034C3" w:rsidRPr="00F80021" w:rsidRDefault="0043616A" w:rsidP="004361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w:t>
      </w:r>
      <w:r w:rsidR="003034C3" w:rsidRPr="00F80021">
        <w:rPr>
          <w:rFonts w:ascii="BRH Telugu Extra" w:hAnsi="BRH Telugu Extra" w:cs="BRH Telugu Extra"/>
          <w:sz w:val="40"/>
          <w:szCs w:val="40"/>
        </w:rPr>
        <w:t xml:space="preserve">…CS¼é…¶ªÀå £†¶¥ñ¶¢¶ªå¶¢ÀA …hµÀ£ ‡sñ¶®îg¶¢ÀÀ…hµå¶¢ÀA | </w:t>
      </w:r>
    </w:p>
    <w:p w14:paraId="5F03B091" w14:textId="77777777" w:rsidR="003034C3" w:rsidRPr="00F80021" w:rsidRDefault="003034C3" w:rsidP="004361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ChµÃ‡±µåA ¥¹ñ…¶¢±ÀµÀh³ †¶piA …¶pÁhµñA †lµl¸i …l¸¶¥À‡Ê¨ || </w:t>
      </w:r>
    </w:p>
    <w:p w14:paraId="2B9980EB" w14:textId="77777777" w:rsidR="003034C3" w:rsidRPr="00F80021" w:rsidRDefault="003034C3" w:rsidP="004361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*…C†S¼é±³-lµl¸…i ¶ª†hµêiA …«¸ «¸ …¶¬±ÀÇÃ …±ÀµÀÀlû¸ ¶mÅ†tûB | </w:t>
      </w:r>
    </w:p>
    <w:p w14:paraId="3AF393D5" w14:textId="77777777" w:rsidR="003034C3" w:rsidRPr="00F80021" w:rsidRDefault="003034C3" w:rsidP="004361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…CS¼é±µ‡hµïA ±µ¶TÀ¶¨ï…lµA YÉ‡h¸…±µ-¶¢À†¶p±¸ZhµA || </w:t>
      </w:r>
      <w:r w:rsidRPr="00F80021">
        <w:rPr>
          <w:rFonts w:ascii="Arial" w:hAnsi="Arial" w:cs="Arial"/>
          <w:b/>
          <w:sz w:val="28"/>
          <w:szCs w:val="28"/>
        </w:rPr>
        <w:t>8</w:t>
      </w:r>
    </w:p>
    <w:p w14:paraId="2D7B31C4" w14:textId="77777777" w:rsidR="00A026C2" w:rsidRPr="00F80021" w:rsidRDefault="00A026C2" w:rsidP="00A026C2">
      <w:pPr>
        <w:pStyle w:val="NoSpacing"/>
      </w:pPr>
    </w:p>
    <w:p w14:paraId="6A30E871"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…¶ªsû¹†sûµï …¶ªsû¹†¶pisûµï¶¥Û …¢Ð ¶m¶¢ÀB || </w:t>
      </w:r>
      <w:r w:rsidRPr="00F80021">
        <w:rPr>
          <w:rFonts w:ascii="Arial" w:hAnsi="Arial" w:cs="Arial"/>
          <w:b/>
          <w:sz w:val="28"/>
          <w:szCs w:val="28"/>
        </w:rPr>
        <w:t>9</w:t>
      </w:r>
    </w:p>
    <w:p w14:paraId="715238C0" w14:textId="77777777" w:rsidR="00AA2E6C" w:rsidRPr="00F80021" w:rsidRDefault="00AA2E6C" w:rsidP="0018594E">
      <w:pPr>
        <w:autoSpaceDE w:val="0"/>
        <w:autoSpaceDN w:val="0"/>
        <w:adjustRightInd w:val="0"/>
        <w:spacing w:after="0" w:line="240" w:lineRule="auto"/>
        <w:rPr>
          <w:rFonts w:ascii="BRH Telugu RN" w:hAnsi="BRH Telugu RN" w:cs="BRH Telugu RN"/>
          <w:sz w:val="40"/>
          <w:szCs w:val="40"/>
        </w:rPr>
        <w:sectPr w:rsidR="00AA2E6C" w:rsidRPr="00F80021" w:rsidSect="002403CE">
          <w:pgSz w:w="12240" w:h="15840"/>
          <w:pgMar w:top="1166" w:right="864" w:bottom="1440" w:left="1440" w:header="720" w:footer="720" w:gutter="0"/>
          <w:cols w:space="720"/>
          <w:noEndnote/>
          <w:docGrid w:linePitch="299"/>
        </w:sectPr>
      </w:pPr>
    </w:p>
    <w:p w14:paraId="7A5807B2" w14:textId="77777777" w:rsidR="003034C3" w:rsidRPr="00F80021" w:rsidRDefault="003034C3" w:rsidP="00380270">
      <w:pPr>
        <w:pStyle w:val="1Title-VedaVMSTelugu"/>
        <w:rPr>
          <w:color w:val="auto"/>
        </w:rPr>
      </w:pPr>
      <w:bookmarkStart w:id="51" w:name="_Toc535268443"/>
      <w:r w:rsidRPr="00F80021">
        <w:rPr>
          <w:color w:val="auto"/>
        </w:rPr>
        <w:lastRenderedPageBreak/>
        <w:t>qÒñ°µg ¶¢Àm¸åòB</w:t>
      </w:r>
      <w:bookmarkEnd w:id="51"/>
    </w:p>
    <w:p w14:paraId="1E2C31E0" w14:textId="77777777" w:rsidR="003034C3" w:rsidRPr="00F80021" w:rsidRDefault="003034C3" w:rsidP="00764437">
      <w:pPr>
        <w:pStyle w:val="3-Eng-Subheading-VedaVMSTelugu"/>
        <w:rPr>
          <w:rFonts w:ascii="BRH Telugu RN" w:hAnsi="BRH Telugu RN" w:cs="BRH Telugu RN"/>
          <w:color w:val="auto"/>
          <w:sz w:val="28"/>
          <w:szCs w:val="28"/>
        </w:rPr>
      </w:pPr>
      <w:r w:rsidRPr="00F80021">
        <w:rPr>
          <w:color w:val="auto"/>
          <w:sz w:val="28"/>
          <w:szCs w:val="28"/>
        </w:rPr>
        <w:t xml:space="preserve">TB 2.6.5.2 for 1 to 3 / TS 1.7.10.3  for 4, 5 / TB 3.5.10.4 for 6 &amp; 7 / T.B.2.4.4.10 for 8 / RV 10.137.6 for 9 /  TA 1.26.5 for 10 </w:t>
      </w:r>
    </w:p>
    <w:p w14:paraId="20821BBE"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…lÉ¶¢†¶ªïh¸ö ¶ª…£hµÀB †¶pñ…¶ªÊ¢ | …C¦ö‡mÐ±³-…s¹¶¬À‡sû¹ïA | …¶pÁ¹©Òä ¶¬‡«¸åsû¹ïA | </w:t>
      </w:r>
    </w:p>
    <w:p w14:paraId="3A6F18C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…C¦ö…mÐ±³-ËsûÇ†¶¨YÉï¶m | hÉ†YÊª„ sñ¶¬î¶¢…±µÛ«¸…±ÀµÃ tû†»¨c¹Û£À || </w:t>
      </w:r>
      <w:r w:rsidRPr="00F80021">
        <w:rPr>
          <w:rFonts w:ascii="Arial" w:hAnsi="Arial" w:cs="Arial"/>
          <w:b/>
          <w:sz w:val="28"/>
          <w:szCs w:val="28"/>
        </w:rPr>
        <w:t>1</w:t>
      </w:r>
    </w:p>
    <w:p w14:paraId="53171C9B" w14:textId="77777777" w:rsidR="003034C3" w:rsidRPr="00F80021" w:rsidRDefault="003034C3" w:rsidP="00764437">
      <w:pPr>
        <w:pStyle w:val="NoSpacing"/>
      </w:pPr>
    </w:p>
    <w:p w14:paraId="38B13FA0"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…lÉ¶¢†¶ªïh¸ö ¶ª…£hµÀB †¶pñ…¶ªÊ¢ | …C¦ö‡mÐ±³ …s¹¶¬À‡sû¹ïA | </w:t>
      </w:r>
    </w:p>
    <w:p w14:paraId="02E2A463"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…¶pÁ¹©Òä ¶¬‡«¸åsû¹ïA | ¶ª†±µ¶ªö…ËhÇþï ËsûÇ†¶¨YÉï¶m | </w:t>
      </w:r>
    </w:p>
    <w:p w14:paraId="4BC9137A"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…¤†±¸ï…±ÀµÃ-m¸é†l¸ï…±ÀµÃ tû†»¨c¹Û£À || </w:t>
      </w:r>
      <w:r w:rsidRPr="00F80021">
        <w:rPr>
          <w:rFonts w:ascii="Arial" w:hAnsi="Arial" w:cs="Arial"/>
          <w:b/>
          <w:sz w:val="28"/>
          <w:szCs w:val="28"/>
        </w:rPr>
        <w:t>2</w:t>
      </w:r>
    </w:p>
    <w:p w14:paraId="7BFCFAEC" w14:textId="77777777" w:rsidR="003034C3" w:rsidRPr="00F80021" w:rsidRDefault="003034C3" w:rsidP="00764437">
      <w:pPr>
        <w:pStyle w:val="NoSpacing"/>
      </w:pPr>
    </w:p>
    <w:p w14:paraId="33332B2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…lÉ¶¢†¶ªïh¸ö ¶ª…£hµÀB †¶pñ…¶ªÊ¢ | …C¦ö‡mÐ±³ …s¹¶¬À‡sû¹ïA | …¶pÁ¹©Òä ¶¬‡«¸åsû¹ïA |</w:t>
      </w:r>
    </w:p>
    <w:p w14:paraId="4D0AE43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E†¶mçòÊªï-…nçò±ÀÉÀ†g | …¦ñË±ÀÇÀ ±ÀµÀ†¶¥…Êª s†v¹…±ÀµÃ tû†»¨c¹Û£À | </w:t>
      </w:r>
      <w:r w:rsidRPr="00F80021">
        <w:rPr>
          <w:rFonts w:ascii="Arial" w:hAnsi="Arial" w:cs="Arial"/>
          <w:b/>
          <w:sz w:val="28"/>
          <w:szCs w:val="28"/>
        </w:rPr>
        <w:t>3</w:t>
      </w:r>
    </w:p>
    <w:p w14:paraId="35E1C72E" w14:textId="77777777" w:rsidR="003034C3" w:rsidRPr="00F80021" w:rsidRDefault="003034C3" w:rsidP="00764437">
      <w:pPr>
        <w:pStyle w:val="NoSpacing"/>
      </w:pPr>
    </w:p>
    <w:p w14:paraId="31A3083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«Ò…¶¢À(…S³î) ±¸†Y¹…¶mA ¶¢†±µÀg-…¶¢ÀS¼é …¶¢Àm¸ö†±µsû¹¶¢ÀÊ¬ | </w:t>
      </w:r>
    </w:p>
    <w:p w14:paraId="567E7A39"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…D…l¼h¸ï´m £…¶¨Àä(…S³î) ¶ªÃ†±µïA …sñ¶®î†g…cÛ sÅ…¶¬¶ªê‡iA || </w:t>
      </w:r>
      <w:r w:rsidRPr="00F80021">
        <w:rPr>
          <w:rFonts w:ascii="Arial" w:hAnsi="Arial" w:cs="Arial"/>
          <w:b/>
          <w:sz w:val="28"/>
          <w:szCs w:val="28"/>
        </w:rPr>
        <w:t xml:space="preserve">4 </w:t>
      </w:r>
    </w:p>
    <w:p w14:paraId="4D23B38C" w14:textId="77777777" w:rsidR="003034C3" w:rsidRPr="00F80021" w:rsidRDefault="003034C3" w:rsidP="00764437">
      <w:pPr>
        <w:pStyle w:val="NoSpacing"/>
      </w:pPr>
    </w:p>
    <w:p w14:paraId="6DABEFB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…lÉ¶¢†¶ªïh¸ö ¶ª…£hµÀB †¶pñ…¶ª‡Ê¢ „¦ö‡mÐ±³ …s¹¶¬À‡sû¹ïA …¶pÁ¹©Òä ¶¬‡«¸å…sû¹ï(…S³î) ¶ª†±µ¶ªöËhÇþï …¢¸VÐ …±ÀµÀ¶mÀå±³-…±ÀµÀÊmåò…g¸-SÉé…«¸åþö «¸‡¶¢ÃñYÉï…m¸ tû†»¨A…V¸-¤À†¶mçò¶ªï…h¸ö «¸‡¶¢ÃñYÉï…m¸ tû†»¨c¹Û…£À sÅ…¶¬¶ªê‡hÉ…«¸åþö «¸‡¶¢ÃñYÉï…m¸ tû†»¨c¹Û£À || </w:t>
      </w:r>
      <w:r w:rsidRPr="00F80021">
        <w:rPr>
          <w:rFonts w:ascii="Arial" w:hAnsi="Arial" w:cs="Arial"/>
          <w:b/>
          <w:sz w:val="28"/>
          <w:szCs w:val="28"/>
        </w:rPr>
        <w:t>5</w:t>
      </w:r>
      <w:r w:rsidRPr="00F80021">
        <w:rPr>
          <w:rFonts w:ascii="BRH Telugu Extra" w:hAnsi="BRH Telugu Extra" w:cs="BRH Telugu Extra"/>
          <w:sz w:val="40"/>
          <w:szCs w:val="40"/>
        </w:rPr>
        <w:t xml:space="preserve"> </w:t>
      </w:r>
    </w:p>
    <w:p w14:paraId="7817B12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p>
    <w:p w14:paraId="3FF4A44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…D…±ÀµÀÀ±¸-‡¥¹Êªå | …¶ªÀ…¶pñ…Y¹¶ªåþö¶¢Ã-‡¥¹Êªå | …¶ª…Y¹…hµ…¶¢…¶m«¸ï¶¢Ã-‡¥¹Êªå | </w:t>
      </w:r>
    </w:p>
    <w:p w14:paraId="274FE42F"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G†hµå±¸Êmç¶¢-…±ÀµÀY¹ï¶¢Ã-‡¥¹Êªå | sûµÃ†±ÀÇÃ ¶¬…£¶¨Ö†±µ…g¶¢Ã-‡¥¹Êªå | </w:t>
      </w:r>
    </w:p>
    <w:p w14:paraId="3EF19A1E" w14:textId="77777777" w:rsidR="003034C3" w:rsidRPr="00F80021" w:rsidRDefault="003034C3" w:rsidP="003034C3">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…l¼¶¢ïm¸è¶¢Ã-‡¥¹Êªå | £†¶¥öA …»pñ±ÀµÀ¶¢Ã-‡¥¹Êªå | ±ÀµÀ…lµÊm†¶m …¶¬£©¸-‡¥¹Êªå || </w:t>
      </w:r>
      <w:r w:rsidRPr="00F80021">
        <w:rPr>
          <w:rFonts w:ascii="Arial" w:hAnsi="Arial" w:cs="Arial"/>
          <w:b/>
          <w:sz w:val="28"/>
          <w:szCs w:val="28"/>
        </w:rPr>
        <w:t>6</w:t>
      </w:r>
    </w:p>
    <w:p w14:paraId="55B24FD5" w14:textId="77777777" w:rsidR="003034C3" w:rsidRPr="00F80021" w:rsidRDefault="003034C3" w:rsidP="00764437">
      <w:pPr>
        <w:pStyle w:val="NoSpacing"/>
      </w:pPr>
    </w:p>
    <w:p w14:paraId="34AD7D8A"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hµ†lµ…¥¹ïh³ hµ†lµçýÅlû¸ïh³ | hµ†lµËÈªþî …lÉ¢¸†±¸¶ªm¸åA || </w:t>
      </w:r>
    </w:p>
    <w:p w14:paraId="7EB5E4D4"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hµ…lµS¼é±³-…lÉ¢Ð …lÉÊ¢…sûÑï ¶¢†¶mhÉ | …¶¢±ÀµÀ…¶¢ÀSÉé±¸î†¶mÀ©¸B | </w:t>
      </w:r>
    </w:p>
    <w:p w14:paraId="2318A715"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…E¶¨àA †Vµ …¤hµA †Vµ | …GsûÉ†Vµ…mÐ l¸ï†¢¸ ¶pÅ…k¼¤ C(S³î)†¶¬¶ª«¸êh¸A | </w:t>
      </w:r>
    </w:p>
    <w:p w14:paraId="03CE9318"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 Sµ†i±³-…¢¸¶¢À…ÊªïlµA †Vµ | ¶m†È¢Ã …lÉÊ¢†sûµïB || </w:t>
      </w:r>
      <w:r w:rsidRPr="00F80021">
        <w:rPr>
          <w:rFonts w:ascii="Arial" w:hAnsi="Arial" w:cs="Arial"/>
          <w:b/>
          <w:sz w:val="28"/>
          <w:szCs w:val="28"/>
        </w:rPr>
        <w:t xml:space="preserve">7 </w:t>
      </w:r>
    </w:p>
    <w:p w14:paraId="26EDB79E" w14:textId="77777777" w:rsidR="003034C3" w:rsidRPr="00F80021" w:rsidRDefault="003034C3" w:rsidP="00764437">
      <w:pPr>
        <w:pStyle w:val="NoSpacing"/>
      </w:pPr>
    </w:p>
    <w:p w14:paraId="08A9EF3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…lµÀñ…¶p…l¸…l¼Ê¢´m †¶¢ÀÀ¶¢ÀÀ…V¸¶mB | …»ªö¶mé…«¸ùþéjö ¶¢À†v¹l¼¶¢ | </w:t>
      </w:r>
    </w:p>
    <w:p w14:paraId="7A4A90AD"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…¶pÁ¹hµA …¶p£†hÉñ…gÉ ¢¸‡YïA | D†¶pB ¶¥À¶mè…¶mÀå ËÈ¢À†¶m¶ªB || </w:t>
      </w:r>
    </w:p>
    <w:p w14:paraId="199D478B"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sûµÃ±µÀí…¶¢¶ªÀù…¢Ð sûµÃ±µÀí…¶¢¶ªÀù…¢Ð sûµÃ±µÀí…¶¢¶ªÀù†¶¢B || </w:t>
      </w:r>
      <w:r w:rsidRPr="00F80021">
        <w:rPr>
          <w:rFonts w:ascii="Arial" w:hAnsi="Arial" w:cs="Arial"/>
          <w:b/>
          <w:sz w:val="28"/>
          <w:szCs w:val="28"/>
        </w:rPr>
        <w:t>8</w:t>
      </w:r>
      <w:r w:rsidRPr="00F80021">
        <w:rPr>
          <w:rFonts w:ascii="BRH Telugu Extra" w:hAnsi="BRH Telugu Extra" w:cs="BRH Telugu Extra"/>
          <w:sz w:val="40"/>
          <w:szCs w:val="40"/>
        </w:rPr>
        <w:t xml:space="preserve"> </w:t>
      </w:r>
    </w:p>
    <w:p w14:paraId="41CE5B5D" w14:textId="77777777" w:rsidR="003034C3" w:rsidRPr="00F80021" w:rsidRDefault="003034C3" w:rsidP="00764437">
      <w:pPr>
        <w:pStyle w:val="NoSpacing"/>
      </w:pPr>
    </w:p>
    <w:p w14:paraId="2493DDA5" w14:textId="77777777" w:rsidR="003034C3" w:rsidRPr="00F80021" w:rsidRDefault="003034C3" w:rsidP="00764437">
      <w:pPr>
        <w:pStyle w:val="4-Subheading-VedaVMSTelugu"/>
        <w:rPr>
          <w:color w:val="auto"/>
        </w:rPr>
      </w:pPr>
      <w:r w:rsidRPr="00F80021">
        <w:rPr>
          <w:color w:val="auto"/>
        </w:rPr>
        <w:t xml:space="preserve">q¸ñ¶¥¶m ¶¢À…¶måòB </w:t>
      </w:r>
    </w:p>
    <w:p w14:paraId="57AADB22"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D…¶p El¸ö †GsûÉ…¶¨aB | D†qÒ C¤À…¶¢ V¸†hµoB | </w:t>
      </w:r>
    </w:p>
    <w:p w14:paraId="50A5792C"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D…¶pB ¶ª†±µö¶ªï sûÉ…¶¨a | h¸†Êªå OµÅgö¶mÀå sûÉ…¶¨YA || </w:t>
      </w:r>
      <w:r w:rsidRPr="00F80021">
        <w:rPr>
          <w:rFonts w:ascii="Arial" w:hAnsi="Arial" w:cs="Arial"/>
          <w:b/>
          <w:sz w:val="28"/>
          <w:szCs w:val="28"/>
        </w:rPr>
        <w:t>9</w:t>
      </w:r>
      <w:r w:rsidRPr="00F80021">
        <w:rPr>
          <w:rFonts w:ascii="BRH Telugu Extra" w:hAnsi="BRH Telugu Extra" w:cs="BRH Telugu Extra"/>
          <w:sz w:val="40"/>
          <w:szCs w:val="40"/>
        </w:rPr>
        <w:t xml:space="preserve"> </w:t>
      </w:r>
    </w:p>
    <w:p w14:paraId="7726744F"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[CO¸v ¶¢ÀÅhµÀï ¶¬±µg´¢À ¶ª±µö ¢¸ïlû¼ n¢¸±µgA | </w:t>
      </w:r>
    </w:p>
    <w:p w14:paraId="1948E70C"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¶ª±µö(¶ª¶¢À¶ªå) q¸¶p°µ±ÀµÀ¶¬±µA (lÉ¶¢h¸ m¸¶¢À*) ¶¢±µÀg* q¸lÐlµOµA ¶¥ÀsûµA |] </w:t>
      </w:r>
    </w:p>
    <w:p w14:paraId="1CD48403" w14:textId="77777777" w:rsidR="003034C3" w:rsidRPr="00F80021" w:rsidRDefault="003034C3" w:rsidP="00764437">
      <w:pPr>
        <w:pStyle w:val="4-Subheading-VedaVMSTelugu"/>
        <w:rPr>
          <w:color w:val="auto"/>
        </w:rPr>
      </w:pPr>
      <w:r w:rsidRPr="00F80021">
        <w:rPr>
          <w:color w:val="auto"/>
        </w:rPr>
        <w:t xml:space="preserve">¾ªåòg¸A q¸ñ¶¥ÊmB </w:t>
      </w:r>
    </w:p>
    <w:p w14:paraId="1FD939F6" w14:textId="77777777" w:rsidR="003034C3" w:rsidRPr="00F80021" w:rsidRDefault="003034C3" w:rsidP="003034C3">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…D…¶¢À…±ÀµÃ¤ †Woöhµ | D…qÒ ËÈ¢ †sûÉ…¶¨YA | …sûÉ…¶¨Y…Ê¢À¢¸†ËÈªþî Oµ±Ði | </w:t>
      </w:r>
    </w:p>
    <w:p w14:paraId="6B916828" w14:textId="77777777" w:rsidR="003034C3" w:rsidRPr="00F80021" w:rsidRDefault="003034C3" w:rsidP="00764437">
      <w:pPr>
        <w:pBdr>
          <w:bottom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¶ª…±µö¶¢Ã†±ÀµÀÀ±Éi || </w:t>
      </w:r>
      <w:r w:rsidRPr="00F80021">
        <w:rPr>
          <w:rFonts w:ascii="Arial" w:hAnsi="Arial" w:cs="Arial"/>
          <w:b/>
          <w:sz w:val="28"/>
          <w:szCs w:val="28"/>
        </w:rPr>
        <w:t>10</w:t>
      </w:r>
      <w:r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ab/>
      </w:r>
    </w:p>
    <w:p w14:paraId="4455C5E9" w14:textId="77777777" w:rsidR="009D4375" w:rsidRPr="00F80021" w:rsidRDefault="00EC420D" w:rsidP="009D4375">
      <w:pPr>
        <w:pStyle w:val="1Title-VedaVMSTelugu"/>
        <w:rPr>
          <w:color w:val="auto"/>
        </w:rPr>
      </w:pPr>
      <w:bookmarkStart w:id="52" w:name="_Toc535268444"/>
      <w:r w:rsidRPr="00F80021">
        <w:rPr>
          <w:color w:val="auto"/>
        </w:rPr>
        <w:lastRenderedPageBreak/>
        <w:t>M¶¨lû¼ ¶ªÃOµåA</w:t>
      </w:r>
      <w:bookmarkEnd w:id="52"/>
      <w:r w:rsidRPr="00F80021">
        <w:rPr>
          <w:color w:val="auto"/>
        </w:rPr>
        <w:t xml:space="preserve"> </w:t>
      </w:r>
    </w:p>
    <w:p w14:paraId="29964D65" w14:textId="77777777" w:rsidR="009D4375" w:rsidRPr="00F80021" w:rsidRDefault="009D4375" w:rsidP="009D4375">
      <w:pPr>
        <w:pStyle w:val="NoSpacing"/>
      </w:pPr>
    </w:p>
    <w:p w14:paraId="0623D5B1" w14:textId="77777777" w:rsidR="00EC420D" w:rsidRPr="00F80021" w:rsidRDefault="00EC420D" w:rsidP="009D4375">
      <w:pPr>
        <w:pStyle w:val="3-Eng-Subheading-VedaVMSTelugu"/>
        <w:rPr>
          <w:rFonts w:ascii="BRH Telugu RN" w:hAnsi="BRH Telugu RN" w:cs="BRH Telugu RN"/>
          <w:color w:val="auto"/>
          <w:sz w:val="28"/>
          <w:szCs w:val="28"/>
        </w:rPr>
      </w:pPr>
      <w:r w:rsidRPr="00F80021">
        <w:rPr>
          <w:color w:val="auto"/>
          <w:sz w:val="28"/>
          <w:szCs w:val="28"/>
        </w:rPr>
        <w:t>(TS 4.2.6.1)</w:t>
      </w:r>
    </w:p>
    <w:p w14:paraId="27C98B0B"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±ÀµÃ …Y¹h¸ M†¶¨lûµ±ÀÇÃ …lÉÊ¢†sûµï »ªåò…±ÀµÀÀSµA …¶pÁ±¸ |</w:t>
      </w:r>
    </w:p>
    <w:p w14:paraId="79E7F11F"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¶¢À†m¸ç£À …ssûµÃñ†g¸ …¶¢À¶¬(S³î) …¶¥hµA lû¸†¶¢Ãn …¶ª¶på †Vµ |</w:t>
      </w:r>
    </w:p>
    <w:p w14:paraId="521A2114"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…¶¥hµA </w:t>
      </w:r>
      <w:r w:rsidR="00F929FB"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†¢Ð CA…s lû¸†¶¢Ãn …¶ª¶¬†¶ªñ…¶¢ÀÀhµ…¢Ð ±µÀ†¶¬B | </w:t>
      </w:r>
    </w:p>
    <w:p w14:paraId="4F73EEFB"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C†k¸ ¶¥hµOµñhÐö …±ÀµÀÃ±ÀµÀ…£À¶¢ÀA †Ê¢À C…SµlµA †OµÅhµ | </w:t>
      </w:r>
    </w:p>
    <w:p w14:paraId="2DA3F08C"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¶pÁ†©¸ê¶¢jB …¶pñ¶ªÃ†¶¢jB …¶pûw†o±µ…¶pûv¹ …Ghµ | </w:t>
      </w:r>
    </w:p>
    <w:p w14:paraId="054FEAC7"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C†¥¹ö E¶¢ …¶ªZ†hµö±¿±³-…¤±µÀ†lûµB q¸±µ…±ÀÀ¶¨ä†¶¢B | </w:t>
      </w:r>
    </w:p>
    <w:p w14:paraId="65EE8572"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M†¶¨…lû¿±¼†i ¶¢Ãhµ…±µ-¶ªå†lÐö lÉ…¤-±µÀ†¶psÀñÊ¢ | </w:t>
      </w:r>
    </w:p>
    <w:p w14:paraId="0A824640" w14:textId="77777777" w:rsidR="00EC420D" w:rsidRPr="00F80021" w:rsidRDefault="00EC420D" w:rsidP="00EC420D">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±µq¸(†S³î)»ª £…¶Té-j†±¼…hµ±µ †¶p…¥¹Ûhµ†±ÀµÀ¶¢Ãm¸B || </w:t>
      </w:r>
      <w:r w:rsidRPr="00F80021">
        <w:rPr>
          <w:rFonts w:ascii="Arial" w:hAnsi="Arial" w:cs="Arial"/>
          <w:b/>
          <w:sz w:val="28"/>
          <w:szCs w:val="28"/>
        </w:rPr>
        <w:t>1</w:t>
      </w:r>
    </w:p>
    <w:p w14:paraId="42CDC4F0" w14:textId="77777777" w:rsidR="00EC420D" w:rsidRPr="00F80021" w:rsidRDefault="00EC420D" w:rsidP="009D4375">
      <w:pPr>
        <w:pStyle w:val="NoSpacing"/>
      </w:pPr>
    </w:p>
    <w:p w14:paraId="6B091429"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…C…¶¥öhÉæ†¢Ð …n¶¨†lµ¶mA …¶p±Éä†¢Ð ¶¢…¶ªiB …OµÅh¸ | </w:t>
      </w:r>
    </w:p>
    <w:p w14:paraId="56575517"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…SÐsû¹…Y EiÖ†v¹ ¶ª…kµ±ÀµÀk³ …¶ª¶m†¶¢…kµ ¶pÁ¹†±µÀ¶¨A | </w:t>
      </w:r>
    </w:p>
    <w:p w14:paraId="6F683848"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±ÀµÀ…lµ¶¬A …</w:t>
      </w:r>
      <w:r w:rsidR="00B95565" w:rsidRPr="00F80021">
        <w:rPr>
          <w:rFonts w:ascii="BRH Devanagari Extra" w:hAnsi="BRH Devanagari Extra" w:cs="BRH Devanagari Extra"/>
          <w:sz w:val="40"/>
          <w:szCs w:val="40"/>
        </w:rPr>
        <w:t>ð</w:t>
      </w:r>
      <w:r w:rsidRPr="00F80021">
        <w:rPr>
          <w:rFonts w:ascii="BRH Telugu Extra" w:hAnsi="BRH Telugu Extra" w:cs="BRH Telugu Extra"/>
          <w:sz w:val="40"/>
          <w:szCs w:val="40"/>
        </w:rPr>
        <w:t>¢¸Y†±ÀµÀ-…né¶¢Ã M†¶¨…lû¿…±³ ¶¬†¶ªå D…lµlûÉ |</w:t>
      </w:r>
    </w:p>
    <w:p w14:paraId="0C4415B3"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…Dh¸î ±ÀµÀ†°µî¶ªï ¶m¶¥ïi …¶pÁ±¸ †a…¶¢ SµÅ†sûÑ ±ÀµÀk¸ | </w:t>
      </w:r>
    </w:p>
    <w:p w14:paraId="2B012B1A"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±ÀµÀlÐ†¶¨lûµ±ÀµÀB …¶ªASµ†VµÜ…Êmå ±¸†Y¹…¶mB ¶ª†£Àh¸ £¶¢ | </w:t>
      </w:r>
    </w:p>
    <w:p w14:paraId="66DF4B53"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£…¶pñB ¶ª †GVµïhÉ …tû¶¨†Sµñ…°Ð¶®„†¤À…¶¢ V¸†hµ¶mB | </w:t>
      </w:r>
    </w:p>
    <w:p w14:paraId="1F59A8EA"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n†¶¨ÖýÅ…i±³ m¸†¶¢À¢Ð …¶¢Ãh¸„†k¸ …±ÀµÀÃ±ÀµÀ(S³Ø)…¶ªæ ¶ªA†OµÅjB | </w:t>
      </w:r>
    </w:p>
    <w:p w14:paraId="4DB1D2DA" w14:textId="77777777" w:rsidR="00EC420D" w:rsidRPr="00F80021" w:rsidRDefault="00EC420D" w:rsidP="00EC420D">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lastRenderedPageBreak/>
        <w:t xml:space="preserve">…¶ª±¸B †¶p…hµiñ‡g½B ¶ªæ…¶m±ÀµÀ…l¸ ¶¢À†±ÀµÀ…i n†¶¨ÖýÅhµ || </w:t>
      </w:r>
      <w:r w:rsidRPr="00F80021">
        <w:rPr>
          <w:rFonts w:ascii="Arial" w:hAnsi="Arial" w:cs="Arial"/>
          <w:b/>
          <w:sz w:val="28"/>
          <w:szCs w:val="28"/>
        </w:rPr>
        <w:t>2</w:t>
      </w:r>
    </w:p>
    <w:p w14:paraId="39F2D7BA" w14:textId="77777777" w:rsidR="00EC420D" w:rsidRPr="00F80021" w:rsidRDefault="00EC420D" w:rsidP="009D4375">
      <w:pPr>
        <w:pStyle w:val="NoSpacing"/>
      </w:pPr>
    </w:p>
    <w:p w14:paraId="344ACEF1"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…Cm¸ï†¢Ð …Cm¸ï†¶¢À¶¢-…hµöm¸ï„¶mï…«¸ï G†q¸¶¢hµ | </w:t>
      </w:r>
    </w:p>
    <w:p w14:paraId="34F1BB42"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h¸B ¶ª…±¸ö M†¶¨lûµ±ÀµÀB ¶ªA</w:t>
      </w:r>
      <w:r w:rsidR="00B95565"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£…l¸m¸ …ElµA …Ê¢À q¸ñ†¶¢…h¸ ¶¢†VµB | </w:t>
      </w:r>
    </w:p>
    <w:p w14:paraId="38A9A64C"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GVµÀÜ…©¸î M†¶¨lû¿…m¸A S¸†¢Ð …SÐ©¸á †l¼Ê¢±µhÉ | </w:t>
      </w:r>
    </w:p>
    <w:p w14:paraId="5F5D8AD9"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lûµ¶m(†S³î) ¶ª…n¶¨ï†oå m¸…¶¢Ãh¸î…¶m¶mç†¶¢ ¶pÁ¹±µÀ¶¨ | </w:t>
      </w:r>
    </w:p>
    <w:p w14:paraId="22A48D7C"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C…i £‡¥¹öB ¶p…±¼©¸á…Êªå ¶m †E¶¢ …¶¢ñY†¶¢ÀOµñ¶¢ÀÀB | </w:t>
      </w:r>
    </w:p>
    <w:p w14:paraId="1DD4A20B"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M†¶¨lûµ…±ÀµÀB q¸ñ†VµÀVµï…¶¢Á±³ ±ÀµÀiÖ†cÛ …hµ¶mÀ…¢¸(…S³î) ±µ†¶pB | </w:t>
      </w:r>
    </w:p>
    <w:p w14:paraId="01594B3A"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±ÀµÃ†¶ªå D…hµ¶ªÀæ-…±¸h¸î…¶mA </w:t>
      </w:r>
      <w:r w:rsidR="00B95565" w:rsidRPr="00F80021">
        <w:rPr>
          <w:rFonts w:ascii="BRH Devanagari Extra" w:hAnsi="BRH Devanagari Extra" w:cs="BRH Devanagari Extra"/>
          <w:sz w:val="40"/>
          <w:szCs w:val="40"/>
        </w:rPr>
        <w:t>ð</w:t>
      </w:r>
      <w:r w:rsidRPr="00F80021">
        <w:rPr>
          <w:rFonts w:ascii="BRH Telugu Extra" w:hAnsi="BRH Telugu Extra" w:cs="BRH Telugu Extra"/>
          <w:sz w:val="40"/>
          <w:szCs w:val="40"/>
        </w:rPr>
        <w:t>±ÀµÃ †D£ …£¶¥ÀB ¶p†±µÀB ¶p±µÀB |</w:t>
      </w:r>
    </w:p>
    <w:p w14:paraId="59A7B1A2" w14:textId="77777777" w:rsidR="00EC420D" w:rsidRPr="00F80021" w:rsidRDefault="00EC420D" w:rsidP="00EC420D">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h¸…Êªå ±ÀµÀ…°µîA £†s¹lûµm¸å …¶¢ÀÀSÐñ †¶¢Àlµèþï …¶¢À§†±¼¶¢ || </w:t>
      </w:r>
      <w:r w:rsidRPr="00F80021">
        <w:rPr>
          <w:rFonts w:ascii="Arial" w:hAnsi="Arial" w:cs="Arial"/>
          <w:b/>
          <w:sz w:val="28"/>
          <w:szCs w:val="28"/>
        </w:rPr>
        <w:t>3</w:t>
      </w:r>
    </w:p>
    <w:p w14:paraId="11566B39" w14:textId="77777777" w:rsidR="00EC420D" w:rsidRPr="00F80021" w:rsidRDefault="00EC420D" w:rsidP="009D4375">
      <w:pPr>
        <w:pStyle w:val="NoSpacing"/>
      </w:pPr>
    </w:p>
    <w:p w14:paraId="3B5C20B4"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…«¸OµA </w:t>
      </w:r>
      <w:r w:rsidR="00B95565"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†±ÀµÀ…°µî ¶pñ†¶phµ…Ê¥ïÊm†¶m Oº Oº …l¿£‡m¸ | </w:t>
      </w:r>
    </w:p>
    <w:p w14:paraId="585F7FAB"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…«¸OµA </w:t>
      </w:r>
      <w:r w:rsidR="00F95441"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¢¸†hµ…¶ªïl¸èò†Y¹ï …«¸Oµ†¶mé¶¥ï …n¶®†Oµ±ÀµÃ | </w:t>
      </w:r>
    </w:p>
    <w:p w14:paraId="62B19AA3"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…C…¥¹ö…¶¢j(S³î) †«Ò¶¢À…¶¢j …¶¢ÀÃ±µÝ†±ÀµÀ…oå ¶¢ÀÀ†lÐY¶ªA | </w:t>
      </w:r>
    </w:p>
    <w:p w14:paraId="52863F0C"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D†£…k¼ù ¶ª…±¸ö M†¶¨lû¿…±µ«¸î †C…±¼¶¨à †h¸hµ±ÀÉÀ | </w:t>
      </w:r>
    </w:p>
    <w:p w14:paraId="032D956A"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±ÀµÃB …¶pûw…o±³ ±ÀµÃ †C…¶pûv¹ †C…¶pÁ©¸ê±ÀµÃ†¶¥Û …¶pÁ»¨ê‡g½B | </w:t>
      </w:r>
    </w:p>
    <w:p w14:paraId="06C9C61F"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sÅ…¶¬¶ªê†i ¶pñ¶ªÃ…h¸ «¸å†mÐ ¶¢ÀÀ…cÛ¶måþö(S³î) †¶¬¶ªB | </w:t>
      </w:r>
    </w:p>
    <w:p w14:paraId="05C2591A" w14:textId="77777777" w:rsidR="00EC420D" w:rsidRPr="00F80021" w:rsidRDefault="00EC420D" w:rsidP="00EC420D">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±ÀµÃ M†¶¨lûµ…±ÀµÀB «Ò†¶¢À±¸…aßB ¶pñ†£©¸àB ¶pÅ…k¼¤ ¶¢À†¶mÀ || </w:t>
      </w:r>
      <w:r w:rsidRPr="00F80021">
        <w:rPr>
          <w:rFonts w:ascii="Arial" w:hAnsi="Arial" w:cs="Arial"/>
          <w:b/>
          <w:sz w:val="28"/>
          <w:szCs w:val="28"/>
        </w:rPr>
        <w:t>4</w:t>
      </w:r>
    </w:p>
    <w:p w14:paraId="0BE0E9A5" w14:textId="77777777" w:rsidR="00EC420D" w:rsidRPr="00F80021" w:rsidRDefault="00EC420D" w:rsidP="009D4375">
      <w:pPr>
        <w:pStyle w:val="NoSpacing"/>
      </w:pPr>
    </w:p>
    <w:p w14:paraId="4E7013CB" w14:textId="77777777" w:rsidR="00E27ED5" w:rsidRPr="00F80021" w:rsidRDefault="00E27ED5" w:rsidP="009D4375">
      <w:pPr>
        <w:pStyle w:val="NoSpacing"/>
      </w:pPr>
    </w:p>
    <w:p w14:paraId="3CB4362B"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h¸…«¸A hµö†¶¢À¶ªÀï…hµå¶¢Ã ¶pñ†gÑ …a¢¸†hµÊ¢¶ªÀ¶¢ | </w:t>
      </w:r>
    </w:p>
    <w:p w14:paraId="688EDB99"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…C…¶¢¶p†hµoå-±µ¶¢lµ…nç¶¢ M†¶¨lµ…±ÀµÀB ¶p†±¼ | </w:t>
      </w:r>
    </w:p>
    <w:p w14:paraId="4B8B5D77"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±ÀµÀA …a¶¢ …¶¢À¶¥ß†¢¸ ¶¢À…ËÈ¬ ¶m ¶ª†±¼©¸ï…i ¶pÁ¹†±µÀ¶¨B | </w:t>
      </w:r>
    </w:p>
    <w:p w14:paraId="3C8D72C0"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±ÀµÃ…Ê¥Ûlµ †¶¢ÀÀ¶p-…¶¥Ågö…nå ±ÀµÃ†¶¥Û …lµÃ±µA ¶p†±¸Sµh¸B |</w:t>
      </w:r>
    </w:p>
    <w:p w14:paraId="19780565"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…E¶¬ …¶ªASµ…hµïh¸B ¶ª†±¸ö …CËÈªþî ¶ª†¶mçhµå sûÉ…¶¨YA |</w:t>
      </w:r>
    </w:p>
    <w:p w14:paraId="2C73BEC5"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¶¢Ã†¢Ð ±¼¶¨h³ P…nh¸ ±ÀµÀ†ËÈªþî …V¸¶¬A P†m¸£À¶¢B | </w:t>
      </w:r>
    </w:p>
    <w:p w14:paraId="6F6A658D"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…l¼ö¶p-VµÛ†hµÀ¶¨ê…lµ-«¸î…Oµ(…S³î) ¶ª†±µö-…¶¢À¶ªåþö †m¸hµÀ±µA | </w:t>
      </w:r>
    </w:p>
    <w:p w14:paraId="5FC6D831" w14:textId="77777777" w:rsidR="00EC420D" w:rsidRPr="00F80021" w:rsidRDefault="00EC420D" w:rsidP="00EC420D">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M†¶¨lûµ…±ÀµÀB ¶ªA</w:t>
      </w:r>
      <w:r w:rsidR="00C04108"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†¶¢lµ…Êmå «Ò†Ê¢À¶m …¶ª¶¬ ±¸‡Y¹ß | </w:t>
      </w:r>
    </w:p>
    <w:p w14:paraId="6A60C74F" w14:textId="77777777" w:rsidR="00EC420D" w:rsidRPr="00F80021" w:rsidRDefault="00EC420D" w:rsidP="00EC420D">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±ÀµÀ†ËÈªþî …Oµ±Ð†i s¹ñ…¶¬îg¶ªå(S³î) †±¸Y´m q¸±µ±ÀµÃ¶¢À»ª || </w:t>
      </w:r>
      <w:r w:rsidRPr="00F80021">
        <w:rPr>
          <w:rFonts w:ascii="Arial" w:hAnsi="Arial" w:cs="Arial"/>
          <w:b/>
          <w:sz w:val="28"/>
          <w:szCs w:val="28"/>
        </w:rPr>
        <w:t>5</w:t>
      </w:r>
    </w:p>
    <w:p w14:paraId="1DCB170A" w14:textId="77777777" w:rsidR="00EC420D" w:rsidRPr="00F80021" w:rsidRDefault="00EC420D" w:rsidP="009D4375">
      <w:pPr>
        <w:pStyle w:val="2-Centered-VedaVMSTelugu"/>
        <w:pBdr>
          <w:bottom w:val="single" w:sz="4" w:space="1" w:color="auto"/>
        </w:pBdr>
        <w:rPr>
          <w:color w:val="auto"/>
        </w:rPr>
      </w:pPr>
      <w:r w:rsidRPr="00F80021">
        <w:rPr>
          <w:color w:val="auto"/>
        </w:rPr>
        <w:t>MA ¥¹…nåB ¥¹…nåB ¥¹†nåB ||</w:t>
      </w:r>
    </w:p>
    <w:p w14:paraId="133F9F58" w14:textId="77777777" w:rsidR="00EC420D" w:rsidRPr="00F80021" w:rsidRDefault="00EC420D" w:rsidP="00EC420D">
      <w:pPr>
        <w:autoSpaceDE w:val="0"/>
        <w:autoSpaceDN w:val="0"/>
        <w:adjustRightInd w:val="0"/>
        <w:spacing w:after="0" w:line="240" w:lineRule="auto"/>
        <w:rPr>
          <w:rFonts w:ascii="Segoe UI" w:hAnsi="Segoe UI" w:cs="Segoe UI"/>
          <w:sz w:val="20"/>
          <w:szCs w:val="20"/>
        </w:rPr>
      </w:pPr>
    </w:p>
    <w:p w14:paraId="0AD0BC1A" w14:textId="77777777" w:rsidR="00A54773" w:rsidRPr="00F80021" w:rsidRDefault="000F70A1" w:rsidP="00A54773">
      <w:pPr>
        <w:pStyle w:val="1Title-VedaVMSTelugu"/>
        <w:rPr>
          <w:color w:val="auto"/>
        </w:rPr>
      </w:pPr>
      <w:bookmarkStart w:id="53" w:name="_Toc535268445"/>
      <w:r w:rsidRPr="00F80021">
        <w:rPr>
          <w:color w:val="auto"/>
        </w:rPr>
        <w:t>¶¢À¶måò ¶pÁ¶¨êA</w:t>
      </w:r>
      <w:bookmarkEnd w:id="53"/>
      <w:r w:rsidRPr="00F80021">
        <w:rPr>
          <w:color w:val="auto"/>
        </w:rPr>
        <w:t xml:space="preserve"> </w:t>
      </w:r>
    </w:p>
    <w:p w14:paraId="04CCEFB7" w14:textId="77777777" w:rsidR="000F70A1" w:rsidRPr="00F80021" w:rsidRDefault="000F70A1" w:rsidP="00A54773">
      <w:pPr>
        <w:pStyle w:val="3-Eng-Subheading-VedaVMSTelugu"/>
        <w:rPr>
          <w:rFonts w:ascii="BRH Telugu RN" w:hAnsi="BRH Telugu RN" w:cs="BRH Telugu RN"/>
          <w:color w:val="auto"/>
          <w:sz w:val="28"/>
          <w:szCs w:val="28"/>
        </w:rPr>
      </w:pPr>
      <w:r w:rsidRPr="00F80021">
        <w:rPr>
          <w:color w:val="auto"/>
          <w:sz w:val="28"/>
          <w:szCs w:val="28"/>
        </w:rPr>
        <w:t>(TA 1.22.1)</w:t>
      </w:r>
    </w:p>
    <w:p w14:paraId="4514F0C9"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 | †±ÀÇÃ„q¸A ¶pÁ…¶¨êA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¶pÁ†¶¨ê¢¸´m …¶pñY¹‡¢¸´m ¶p…¶¥À¶¢Ã´m †sûµ¶¢i | </w:t>
      </w:r>
    </w:p>
    <w:p w14:paraId="4F66166D"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…Vµ¶mçò…¶¢Ã ¢¸ …Cq¸A ¶pÁ‡¶¨ê´¢À | ¶pÁ†¶¨ê¢¸´m …¶pñY¹‡¢¸´m ¶p…¶¥À¶¢Ã´m †sûµ¶¢i | </w:t>
      </w:r>
    </w:p>
    <w:p w14:paraId="1A773169" w14:textId="77777777" w:rsidR="000F70A1" w:rsidRPr="00F80021" w:rsidRDefault="000F70A1" w:rsidP="000F70A1">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±ÀµÀ …I¶¢A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w:t>
      </w:r>
      <w:r w:rsidRPr="00F80021">
        <w:rPr>
          <w:rFonts w:ascii="Arial" w:hAnsi="Arial" w:cs="Arial"/>
          <w:b/>
          <w:sz w:val="28"/>
          <w:szCs w:val="28"/>
        </w:rPr>
        <w:t>1</w:t>
      </w:r>
    </w:p>
    <w:p w14:paraId="69AF4C81" w14:textId="77777777" w:rsidR="000F70A1" w:rsidRPr="00F80021" w:rsidRDefault="000F70A1" w:rsidP="00A54773">
      <w:pPr>
        <w:pStyle w:val="NoSpacing"/>
      </w:pPr>
    </w:p>
    <w:p w14:paraId="0516D605" w14:textId="77777777" w:rsidR="000F70A1" w:rsidRPr="00F80021" w:rsidRDefault="000F70A1" w:rsidP="000F70A1">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†±ÀÇÃ„q¸…¶¢Ã±ÀµÀ†hµ…¶mA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…D±ÀµÀ†hµ¶m¢¸´m sûµ¶¢i | …CS¼é±¸ö …Cq¸…¶¢Ã±ÀµÀ†hµ¶mA | …D±ÀµÀ†hµ¶m¢¸´m sûµ¶¢i | ‡±ÀÇÃ„SÉé…±¸±ÀµÀ†hµ…¶mA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w:t>
      </w:r>
      <w:r w:rsidRPr="00F80021">
        <w:rPr>
          <w:rFonts w:ascii="BRH Telugu Extra" w:hAnsi="BRH Telugu Extra" w:cs="BRH Telugu Extra"/>
          <w:sz w:val="40"/>
          <w:szCs w:val="40"/>
        </w:rPr>
        <w:lastRenderedPageBreak/>
        <w:t xml:space="preserve">…D±ÀµÀ†hµ¶m¢¸´m sûµ¶¢i | D…qÒ ¢¸ …CSÉé…±¸±ÀµÃ†hµ¶mA | …D±ÀµÀ†hµ¶m¢¸´m sûµ¶¢i | ±ÀµÀ …I¶¢A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w:t>
      </w:r>
      <w:r w:rsidRPr="00F80021">
        <w:rPr>
          <w:rFonts w:ascii="Arial" w:hAnsi="Arial" w:cs="Arial"/>
          <w:b/>
          <w:sz w:val="28"/>
          <w:szCs w:val="28"/>
        </w:rPr>
        <w:t>2</w:t>
      </w:r>
    </w:p>
    <w:p w14:paraId="581D3988" w14:textId="77777777" w:rsidR="000F70A1" w:rsidRPr="00F80021" w:rsidRDefault="000F70A1" w:rsidP="00A54773">
      <w:pPr>
        <w:pStyle w:val="NoSpacing"/>
      </w:pPr>
    </w:p>
    <w:p w14:paraId="74350DB0" w14:textId="77777777" w:rsidR="000F70A1" w:rsidRPr="00F80021" w:rsidRDefault="000F70A1" w:rsidP="000F70A1">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†±ÀÇÃ„q¸…¶¢Ã±ÀµÀ†hµ…¶mA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Ê¢†lµ | …D±ÀµÀ†hµ¶m¢¸´m sûµ¶¢i | …¢¸±ÀµÀÀ±¸ö …Cq¸…¶¢Ã±ÀµÀ†hµ¶mA |</w:t>
      </w:r>
      <w:r w:rsidR="00A54773"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…D±ÀµÀ†hµ¶m¢¸´m sûµ¶¢i | ±ÀÇÃ …¢¸±ÀÇÃ…±¸±ÀµÀ†hµ…¶mA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Ê¢†lµ | …D±ÀµÀ†hµ¶m¢¸´m sûµ¶¢i |</w:t>
      </w:r>
      <w:r w:rsidR="00A54773"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D…qÒ ËÈ¢ …¢¸±ÀÇÃ…±¸±ÀµÃ†hµ¶mA | </w:t>
      </w:r>
      <w:r w:rsidR="00E27ED5"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…D±ÀµÀ†hµ¶m¢¸´m sûµ¶¢i | ±ÀµÀ …I¶¢A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w:t>
      </w:r>
      <w:r w:rsidRPr="00F80021">
        <w:rPr>
          <w:rFonts w:ascii="Arial" w:hAnsi="Arial" w:cs="Arial"/>
          <w:b/>
          <w:sz w:val="28"/>
          <w:szCs w:val="28"/>
        </w:rPr>
        <w:t>3</w:t>
      </w:r>
    </w:p>
    <w:p w14:paraId="325B1FBC" w14:textId="77777777" w:rsidR="000F70A1" w:rsidRPr="00F80021" w:rsidRDefault="000F70A1" w:rsidP="00A54773">
      <w:pPr>
        <w:pStyle w:val="NoSpacing"/>
      </w:pPr>
    </w:p>
    <w:p w14:paraId="6CDD4071"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†±ÀÇÃ„q¸…¶¢Ã±ÀµÀ†hµ…¶mA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…D±ÀµÀ†hµ¶m¢¸´m sûµ¶¢i | …C«Õ ËÈ¢ hµ†¶p…¶méq¸-…¶¢Ã±ÀµÀ†hµ¶mA | …D±ÀµÀ†hµ¶m¢¸´m sûµ¶¢i | †±ÀÇÃ„¶¢ÀÀ…¶¨ï-hµ†¶phµ …D±ÀµÀ†hµ…¶mA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…D±ÀµÀ†hµ¶m¢¸´m sûµ¶¢i | D…qÒ¢¸ …C¶¢ÀÀ…¶¨ï-hµ†¶phµ …D±ÀµÀ†hµ¶mA | </w:t>
      </w:r>
    </w:p>
    <w:p w14:paraId="7EFE2463" w14:textId="77777777" w:rsidR="000F70A1" w:rsidRPr="00F80021" w:rsidRDefault="000F70A1" w:rsidP="000F70A1">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…D±ÀµÀ†hµ¶m¢¸´m sûµ¶¢i | ±ÀµÀ …I¶¢A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w:t>
      </w:r>
      <w:r w:rsidRPr="00F80021">
        <w:rPr>
          <w:rFonts w:ascii="Arial" w:hAnsi="Arial" w:cs="Arial"/>
          <w:b/>
          <w:sz w:val="28"/>
          <w:szCs w:val="28"/>
        </w:rPr>
        <w:t>4</w:t>
      </w:r>
    </w:p>
    <w:p w14:paraId="76C6D52F" w14:textId="77777777" w:rsidR="000F70A1" w:rsidRPr="00F80021" w:rsidRDefault="000F70A1" w:rsidP="00C34102">
      <w:pPr>
        <w:pStyle w:val="NoSpacing"/>
      </w:pPr>
    </w:p>
    <w:p w14:paraId="44ED6994" w14:textId="77777777" w:rsidR="000F70A1" w:rsidRPr="00F80021" w:rsidRDefault="000F70A1" w:rsidP="000F70A1">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†±ÀÇÃ„q¸…¶¢Ã±ÀµÀ†hµ…¶mA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Ê¢†lµ | …D±ÀµÀ†hµ¶m¢¸´m sûµ¶¢i | …Vµ¶mçò…¶¢Ã ¢¸ …Cq¸…¶¢Ã±ÀµÀ†hµ¶mA |</w:t>
      </w:r>
      <w:r w:rsidR="00C34102"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…D±ÀµÀ†hµ¶m¢¸´m sûµ¶¢i | ±ÀµÀ´¥…Vµ¶mçò†¶¢À¶ª …D±ÀµÀ†hµ…¶mA</w:t>
      </w:r>
      <w:r w:rsidR="00E57D2A"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 Ê</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¢†lµ | …D±ÀµÀ†hµ¶m¢¸´m sûµ¶¢i | D…qÒ ËÈ¢ …Vµ¶mçò†¶¢À¶ª …D±ÀµÀ†hµ¶mA | </w:t>
      </w:r>
      <w:r w:rsidR="00E27ED5"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…D±ÀµÀ†hµ¶m¢¸´m sûµ¶¢i | ±ÀµÀ …I¶¢A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w:t>
      </w:r>
      <w:r w:rsidRPr="00F80021">
        <w:rPr>
          <w:rFonts w:ascii="Arial" w:hAnsi="Arial" w:cs="Arial"/>
          <w:b/>
          <w:sz w:val="28"/>
          <w:szCs w:val="28"/>
        </w:rPr>
        <w:t>5</w:t>
      </w:r>
    </w:p>
    <w:p w14:paraId="62F83632" w14:textId="77777777" w:rsidR="000F70A1" w:rsidRPr="00F80021" w:rsidRDefault="000F70A1" w:rsidP="00C34102">
      <w:pPr>
        <w:pStyle w:val="NoSpacing"/>
      </w:pPr>
    </w:p>
    <w:p w14:paraId="6743F76D" w14:textId="77777777" w:rsidR="000F70A1" w:rsidRPr="00F80021" w:rsidRDefault="000F70A1" w:rsidP="000F70A1">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lastRenderedPageBreak/>
        <w:t xml:space="preserve">†±ÀÇÃ„q¸…¶¢Ã±ÀµÀ†hµ…¶mA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…D±ÀµÀ†hµ¶m¢¸´m sûµ¶¢i | </w:t>
      </w:r>
      <w:r w:rsidR="00E27ED5"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¶m†°µh¸ñ…gº ¢¸ …Cq¸…¶¢Ã±ÀµÀ†hµ¶mA | …D±ÀµÀ†hµ¶m¢¸´m sûµ¶¢i | </w:t>
      </w:r>
      <w:r w:rsidR="00E27ED5"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±ÀÇÃ ¶m†°µh¸ñg¸-…¶¢Ã±ÀµÀ†hµ…¶mA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…D±ÀµÀ†hµ¶m¢¸´m sûµ¶¢i | </w:t>
      </w:r>
      <w:r w:rsidR="00E27ED5"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D…qÒ ËÈ¢ ¶m†°µh¸ñg¸-…¶¢Ã±ÀµÀ†hµ¶mA | …D±ÀµÀ†hµ¶m¢¸´m sûµ¶¢i | </w:t>
      </w:r>
      <w:r w:rsidR="00E27ED5"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±ÀµÀ …I¶¢A </w:t>
      </w:r>
      <w:r w:rsidR="00E57D2A"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w:t>
      </w:r>
      <w:r w:rsidRPr="00F80021">
        <w:rPr>
          <w:rFonts w:ascii="Arial" w:hAnsi="Arial" w:cs="Arial"/>
          <w:b/>
          <w:sz w:val="28"/>
          <w:szCs w:val="28"/>
        </w:rPr>
        <w:t>6</w:t>
      </w:r>
    </w:p>
    <w:p w14:paraId="3577F394" w14:textId="77777777" w:rsidR="000F70A1" w:rsidRPr="00F80021" w:rsidRDefault="000F70A1" w:rsidP="00C34102">
      <w:pPr>
        <w:pStyle w:val="NoSpacing"/>
      </w:pPr>
    </w:p>
    <w:p w14:paraId="55C84C95" w14:textId="77777777" w:rsidR="000F70A1" w:rsidRPr="00F80021" w:rsidRDefault="000F70A1" w:rsidP="00E27ED5">
      <w:pPr>
        <w:autoSpaceDE w:val="0"/>
        <w:autoSpaceDN w:val="0"/>
        <w:adjustRightInd w:val="0"/>
        <w:spacing w:after="0" w:line="240" w:lineRule="auto"/>
        <w:ind w:right="-144"/>
        <w:rPr>
          <w:rFonts w:ascii="Arial" w:hAnsi="Arial" w:cs="Arial"/>
          <w:b/>
          <w:sz w:val="28"/>
          <w:szCs w:val="28"/>
        </w:rPr>
      </w:pPr>
      <w:r w:rsidRPr="00F80021">
        <w:rPr>
          <w:rFonts w:ascii="BRH Telugu Extra" w:hAnsi="BRH Telugu Extra" w:cs="BRH Telugu Extra"/>
          <w:sz w:val="40"/>
          <w:szCs w:val="40"/>
        </w:rPr>
        <w:t>†±ÀÇÃ„q¸…¶¢Ã±ÀµÀ†hµ…¶mA Ê</w:t>
      </w:r>
      <w:r w:rsidR="00C66160" w:rsidRPr="00F80021">
        <w:rPr>
          <w:rFonts w:ascii="BRH Devanagari Extra" w:hAnsi="BRH Devanagari Extra" w:cs="BRH Devanagari Extra"/>
          <w:sz w:val="40"/>
          <w:szCs w:val="40"/>
        </w:rPr>
        <w:t>ð</w:t>
      </w:r>
      <w:r w:rsidRPr="00F80021">
        <w:rPr>
          <w:rFonts w:ascii="BRH Telugu Extra" w:hAnsi="BRH Telugu Extra" w:cs="BRH Telugu Extra"/>
          <w:sz w:val="40"/>
          <w:szCs w:val="40"/>
        </w:rPr>
        <w:t>¢†lµ | …D±ÀµÀ†hµ¶m¢¸´m sûµ¶¢i | …¶p±µÝ…mÐï ¢¸ …Cq¸…¶¢Ã±ÀµÀ†hµ¶mA | …D±ÀµÀ†hµ¶m¢¸´m sûµ¶¢i | ±ÀµÀB …¶p±µÝ†¶mï-…«¸ï±ÀµÀ†hµ…¶mA Ê</w:t>
      </w:r>
      <w:r w:rsidR="00C66160"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¢†lµ | …D±ÀµÀ†hµ¶m¢¸´m sûµ¶¢i | D…qÒ ËÈ¢ …¶p±µÝ†¶mï-…«¸ï±ÀµÀ†hµ¶mA | </w:t>
      </w:r>
      <w:r w:rsidR="00E27ED5"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…D±ÀµÀ†hµ¶m¢¸´m sûµ¶¢i | ±ÀµÀ …I¶¢A </w:t>
      </w:r>
      <w:r w:rsidR="00C66160"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w:t>
      </w:r>
      <w:r w:rsidRPr="00F80021">
        <w:rPr>
          <w:rFonts w:ascii="Arial" w:hAnsi="Arial" w:cs="Arial"/>
          <w:b/>
          <w:sz w:val="28"/>
          <w:szCs w:val="28"/>
        </w:rPr>
        <w:t>7</w:t>
      </w:r>
    </w:p>
    <w:p w14:paraId="002EC57A" w14:textId="77777777" w:rsidR="000F70A1" w:rsidRPr="00F80021" w:rsidRDefault="000F70A1" w:rsidP="00C34102">
      <w:pPr>
        <w:pStyle w:val="NoSpacing"/>
      </w:pPr>
    </w:p>
    <w:p w14:paraId="1D5A8887"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†±ÀÇÃ„q¸…¶¢Ã±ÀµÀ†hµ…¶mA </w:t>
      </w:r>
      <w:r w:rsidR="00C66160"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…D±ÀµÀ†hµ¶m¢¸´m sûµ¶¢i | …¶ª´¢À…¶¢…kµù±Ð ¢¸ …Cq¸…¶¢Ã†±ÀµÀhµ¶mA | …D±ÀµÀ†hµ¶m¢¸´m sûµ¶¢i | ±ÀµÀB †¶ª´¢À¶¢…kµù±µ-…«¸ï±ÀµÀ†hµ…¶mA </w:t>
      </w:r>
      <w:r w:rsidR="00C66160" w:rsidRPr="00F80021">
        <w:rPr>
          <w:rFonts w:ascii="BRH Devanagari Extra" w:hAnsi="BRH Devanagari Extra" w:cs="BRH Devanagari Extra"/>
          <w:sz w:val="40"/>
          <w:szCs w:val="40"/>
        </w:rPr>
        <w:t>ð</w:t>
      </w:r>
      <w:r w:rsidRPr="00F80021">
        <w:rPr>
          <w:rFonts w:ascii="BRH Telugu Extra" w:hAnsi="BRH Telugu Extra" w:cs="BRH Telugu Extra"/>
          <w:sz w:val="40"/>
          <w:szCs w:val="40"/>
        </w:rPr>
        <w:t>Ê¢†lµ | …D±ÀµÀ†hµ¶m¢¸´m sûµ¶¢i | D…qÒ ËÈ¢ †¶ª´¢À¶¢…kµù±µ-…«¸ï±ÀµÀ†hµ¶mA | …D±ÀµÀ†hµ¶m¢¸´m sûµ¶¢i | ±ÀµÀ …I¶¢A Ê</w:t>
      </w:r>
      <w:r w:rsidR="00C66160"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¢†lµ || </w:t>
      </w:r>
      <w:r w:rsidRPr="00F80021">
        <w:rPr>
          <w:rFonts w:ascii="Arial" w:hAnsi="Arial" w:cs="Arial"/>
          <w:b/>
          <w:sz w:val="28"/>
          <w:szCs w:val="28"/>
        </w:rPr>
        <w:t>8</w:t>
      </w:r>
      <w:r w:rsidRPr="00F80021">
        <w:rPr>
          <w:rFonts w:ascii="BRH Telugu Extra" w:hAnsi="BRH Telugu Extra" w:cs="BRH Telugu Extra"/>
          <w:sz w:val="40"/>
          <w:szCs w:val="40"/>
        </w:rPr>
        <w:t xml:space="preserve"> </w:t>
      </w:r>
    </w:p>
    <w:p w14:paraId="35346728" w14:textId="77777777" w:rsidR="000F70A1" w:rsidRPr="00F80021" w:rsidRDefault="000F70A1" w:rsidP="00C34102">
      <w:pPr>
        <w:pStyle w:val="NoSpacing"/>
      </w:pPr>
    </w:p>
    <w:p w14:paraId="36662FAA" w14:textId="77777777" w:rsidR="000F70A1" w:rsidRPr="00F80021" w:rsidRDefault="000F70A1" w:rsidP="00C34102">
      <w:pPr>
        <w:pBdr>
          <w:bottom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‡±ÀÇÃ„¶pûÁýùm¸…¶¢A ¶pñ†i»¨á…h¸A Ê</w:t>
      </w:r>
      <w:r w:rsidR="00C66160"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¢†lµ | ¶pñ…hÉï¶¢†i¶¨ái || </w:t>
      </w:r>
      <w:r w:rsidRPr="00F80021">
        <w:rPr>
          <w:rFonts w:ascii="Arial" w:hAnsi="Arial" w:cs="Arial"/>
          <w:b/>
          <w:sz w:val="28"/>
          <w:szCs w:val="28"/>
        </w:rPr>
        <w:t xml:space="preserve">9 </w:t>
      </w:r>
    </w:p>
    <w:p w14:paraId="093F6733" w14:textId="77777777" w:rsidR="00C34102" w:rsidRPr="00F80021" w:rsidRDefault="00C34102" w:rsidP="00C34102">
      <w:pPr>
        <w:pStyle w:val="3-Eng-Subheading-VedaVMSTelugu"/>
        <w:rPr>
          <w:color w:val="auto"/>
          <w:lang w:val="en-US"/>
        </w:rPr>
      </w:pPr>
    </w:p>
    <w:p w14:paraId="6066CC38" w14:textId="77777777" w:rsidR="00C66160" w:rsidRPr="00F80021" w:rsidRDefault="00C66160" w:rsidP="00C34102">
      <w:pPr>
        <w:pStyle w:val="3-Eng-Subheading-VedaVMSTelugu"/>
        <w:rPr>
          <w:color w:val="auto"/>
          <w:lang w:val="en-US"/>
        </w:rPr>
      </w:pPr>
    </w:p>
    <w:p w14:paraId="62B55F20" w14:textId="77777777" w:rsidR="00C66160" w:rsidRPr="00F80021" w:rsidRDefault="00C66160" w:rsidP="00C34102">
      <w:pPr>
        <w:pStyle w:val="3-Eng-Subheading-VedaVMSTelugu"/>
        <w:rPr>
          <w:color w:val="auto"/>
          <w:lang w:val="en-US"/>
        </w:rPr>
      </w:pPr>
    </w:p>
    <w:p w14:paraId="630F4635" w14:textId="77777777" w:rsidR="00C66160" w:rsidRPr="00F80021" w:rsidRDefault="00C66160" w:rsidP="00C34102">
      <w:pPr>
        <w:pStyle w:val="3-Eng-Subheading-VedaVMSTelugu"/>
        <w:rPr>
          <w:color w:val="auto"/>
          <w:lang w:val="en-US"/>
        </w:rPr>
      </w:pPr>
    </w:p>
    <w:p w14:paraId="5C055B8F" w14:textId="77777777" w:rsidR="000F70A1" w:rsidRPr="00F80021" w:rsidRDefault="000F70A1" w:rsidP="00C34102">
      <w:pPr>
        <w:pStyle w:val="3-Eng-Subheading-VedaVMSTelugu"/>
        <w:rPr>
          <w:rFonts w:ascii="BRH Telugu RN" w:hAnsi="BRH Telugu RN" w:cs="BRH Telugu RN"/>
          <w:color w:val="auto"/>
          <w:sz w:val="28"/>
          <w:szCs w:val="28"/>
        </w:rPr>
      </w:pPr>
      <w:r w:rsidRPr="00F80021">
        <w:rPr>
          <w:color w:val="auto"/>
          <w:sz w:val="28"/>
          <w:szCs w:val="28"/>
        </w:rPr>
        <w:lastRenderedPageBreak/>
        <w:t xml:space="preserve">Other Mantras Chanted with "Mantra PuShpam". </w:t>
      </w:r>
    </w:p>
    <w:p w14:paraId="549663E6"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…±¸…Y¹…lû¼…±¸Y¹†±ÀµÀ ¶pñ¶ª¶¬ï …«¸»¬‡Êm | ¶m†È¢Ã …¶¢±ÀµÀA </w:t>
      </w:r>
      <w:r w:rsidR="00BF436F"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‡ËÈ¢¶¥ñ…¶¢g¸†±ÀµÀ OµÀ±µîÊ¬ | </w:t>
      </w:r>
    </w:p>
    <w:p w14:paraId="28835E6D"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 …Ê¢À O¸…¶¢Ã´m O¸…¶¢ÀO¸†¶¢Ã…±ÀµÀ ¶¢À‡¶¬ïA | …O¸…Ê¢À…¶¥ö±Ð ‡ËÈ¢¶¥ñ…¶¢gÑ †lµl¸hµÀ | </w:t>
      </w:r>
    </w:p>
    <w:p w14:paraId="52CA3657" w14:textId="77777777" w:rsidR="000F70A1" w:rsidRPr="00F80021" w:rsidRDefault="000F70A1" w:rsidP="0032436D">
      <w:pPr>
        <w:pBdr>
          <w:bottom w:val="single" w:sz="4" w:space="1" w:color="auto"/>
        </w:pBdr>
        <w:autoSpaceDE w:val="0"/>
        <w:autoSpaceDN w:val="0"/>
        <w:adjustRightInd w:val="0"/>
        <w:spacing w:after="0" w:line="240" w:lineRule="auto"/>
        <w:rPr>
          <w:rStyle w:val="3-Eng-Subheading-VedaVMSTeluguChar"/>
          <w:color w:val="auto"/>
          <w:sz w:val="28"/>
          <w:szCs w:val="28"/>
        </w:rPr>
      </w:pPr>
      <w:r w:rsidRPr="00F80021">
        <w:rPr>
          <w:rFonts w:ascii="BRH Telugu Extra" w:hAnsi="BRH Telugu Extra" w:cs="BRH Telugu Extra"/>
          <w:sz w:val="40"/>
          <w:szCs w:val="40"/>
        </w:rPr>
        <w:t xml:space="preserve">…OµÀ…sÉ±¸†±ÀµÀ ËÈ¢¶¥ñ…¶¢g¸†±ÀµÀ </w:t>
      </w:r>
      <w:r w:rsidR="0032436D" w:rsidRPr="00F80021">
        <w:rPr>
          <w:rFonts w:ascii="BRH Telugu Extra" w:hAnsi="BRH Telugu Extra" w:cs="BRH Telugu Extra"/>
          <w:sz w:val="40"/>
          <w:szCs w:val="40"/>
        </w:rPr>
        <w:t xml:space="preserve">| …¶¢À…¶®…±¸Y¹…±ÀµÀ ¶m†¶¢ÀB || </w:t>
      </w:r>
      <w:r w:rsidRPr="00F80021">
        <w:rPr>
          <w:rFonts w:ascii="Arial" w:hAnsi="Arial" w:cs="Arial"/>
          <w:b/>
          <w:sz w:val="28"/>
          <w:szCs w:val="28"/>
        </w:rPr>
        <w:t>1</w:t>
      </w:r>
      <w:r w:rsidRPr="00F80021">
        <w:rPr>
          <w:rFonts w:ascii="BRH Telugu Extra" w:hAnsi="BRH Telugu Extra" w:cs="BRH Telugu Extra"/>
          <w:sz w:val="28"/>
          <w:szCs w:val="28"/>
        </w:rPr>
        <w:t xml:space="preserve"> </w:t>
      </w:r>
      <w:r w:rsidRPr="00F80021">
        <w:rPr>
          <w:rStyle w:val="3-Eng-Subheading-VedaVMSTeluguChar"/>
          <w:color w:val="auto"/>
          <w:sz w:val="28"/>
          <w:szCs w:val="28"/>
        </w:rPr>
        <w:t>(TA 1.31.6)</w:t>
      </w:r>
    </w:p>
    <w:p w14:paraId="32939108" w14:textId="77777777" w:rsidR="0032436D" w:rsidRPr="00F80021" w:rsidRDefault="0032436D" w:rsidP="0032436D">
      <w:pPr>
        <w:pBdr>
          <w:bottom w:val="single" w:sz="4" w:space="1" w:color="auto"/>
        </w:pBdr>
        <w:autoSpaceDE w:val="0"/>
        <w:autoSpaceDN w:val="0"/>
        <w:adjustRightInd w:val="0"/>
        <w:spacing w:after="0" w:line="240" w:lineRule="auto"/>
        <w:rPr>
          <w:rFonts w:ascii="BRH Telugu RN" w:hAnsi="BRH Telugu RN" w:cs="BRH Telugu RN"/>
          <w:sz w:val="40"/>
          <w:szCs w:val="40"/>
        </w:rPr>
      </w:pPr>
    </w:p>
    <w:p w14:paraId="622FA92F"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hµl³ …sñ¶¬î | ‡MA hµl³ …¢¸±ÀµÀÀB| ‡MA hµ…l¸h¸î | ‡MA hµ…kµùhµïA | </w:t>
      </w:r>
    </w:p>
    <w:p w14:paraId="597A62A3" w14:textId="77777777" w:rsidR="000F70A1" w:rsidRPr="00F80021" w:rsidRDefault="000F70A1" w:rsidP="0032436D">
      <w:pPr>
        <w:pBdr>
          <w:bottom w:val="single" w:sz="4" w:space="1" w:color="auto"/>
        </w:pBdr>
        <w:autoSpaceDE w:val="0"/>
        <w:autoSpaceDN w:val="0"/>
        <w:adjustRightInd w:val="0"/>
        <w:spacing w:after="0" w:line="240" w:lineRule="auto"/>
        <w:rPr>
          <w:rStyle w:val="3-Eng-Subheading-VedaVMSTeluguChar"/>
          <w:color w:val="auto"/>
        </w:rPr>
      </w:pPr>
      <w:r w:rsidRPr="00F80021">
        <w:rPr>
          <w:rFonts w:ascii="BRH Telugu Extra" w:hAnsi="BRH Telugu Extra" w:cs="BRH Telugu Extra"/>
          <w:sz w:val="40"/>
          <w:szCs w:val="40"/>
        </w:rPr>
        <w:t xml:space="preserve">‡MA hµk³ ¶ª‡±µöA | ‡MA hµh³ ¶pÁ…±Ð±µé¶¢ÀB | C¶må¶¥Û±µ†i sûµÃ…hÉ…¶¨À SµÀ¶®±ÀµÃA </w:t>
      </w:r>
      <w:r w:rsidR="00BF436F" w:rsidRPr="00F80021">
        <w:rPr>
          <w:rFonts w:ascii="BRH Devanagari Extra" w:hAnsi="BRH Devanagari Extra" w:cs="BRH Devanagari Extra"/>
          <w:sz w:val="40"/>
          <w:szCs w:val="40"/>
        </w:rPr>
        <w:t>ð</w:t>
      </w:r>
      <w:r w:rsidRPr="00F80021">
        <w:rPr>
          <w:rFonts w:ascii="BRH Telugu Extra" w:hAnsi="BRH Telugu Extra" w:cs="BRH Telugu Extra"/>
          <w:sz w:val="40"/>
          <w:szCs w:val="40"/>
        </w:rPr>
        <w:t>†£¶¥ö…¶¢ÀÃ±¼å¶¨À | hµöA-±ÀµÀYß¶ªåþöA-¶¢¶¨d¹Ö±µ¶ªåþö-£À¶mçò¶ªåþö-±µÀlµñ¶ªåþöA-</w:t>
      </w:r>
      <w:r w:rsidR="00BF436F" w:rsidRPr="00F80021">
        <w:rPr>
          <w:rFonts w:ascii="BRH Devanagari Extra" w:hAnsi="BRH Devanagari Extra" w:cs="BRH Devanagari Extra"/>
          <w:sz w:val="40"/>
          <w:szCs w:val="40"/>
        </w:rPr>
        <w:t>ð</w:t>
      </w:r>
      <w:r w:rsidRPr="00F80021">
        <w:rPr>
          <w:rFonts w:ascii="BRH Telugu Extra" w:hAnsi="BRH Telugu Extra" w:cs="BRH Telugu Extra"/>
          <w:sz w:val="40"/>
          <w:szCs w:val="40"/>
        </w:rPr>
        <w:t>£¶¨Àä¶ªåþöA-sñ¶¬î†hµöA ¶pñ…Y¹¶piB | hµö†¶mål¸…¶p D…qÒ YÑï…j±µ…«Ò„¶¢ÀÅ…hµA sñ…</w:t>
      </w:r>
      <w:r w:rsidR="0032436D" w:rsidRPr="00F80021">
        <w:rPr>
          <w:rFonts w:ascii="BRH Telugu Extra" w:hAnsi="BRH Telugu Extra" w:cs="BRH Telugu Extra"/>
          <w:sz w:val="40"/>
          <w:szCs w:val="40"/>
        </w:rPr>
        <w:t xml:space="preserve">¶¬î sûµÃ±µÀí…¶¢¶ªÀù…¶¢±Ð´¢À || </w:t>
      </w:r>
      <w:r w:rsidRPr="00F80021">
        <w:rPr>
          <w:rFonts w:ascii="Arial" w:hAnsi="Arial" w:cs="Arial"/>
          <w:b/>
          <w:sz w:val="28"/>
          <w:szCs w:val="28"/>
        </w:rPr>
        <w:t>2</w:t>
      </w:r>
      <w:r w:rsidRPr="00F80021">
        <w:rPr>
          <w:rFonts w:ascii="BRH Telugu Extra" w:hAnsi="BRH Telugu Extra" w:cs="BRH Telugu Extra"/>
          <w:sz w:val="40"/>
          <w:szCs w:val="40"/>
        </w:rPr>
        <w:t xml:space="preserve"> </w:t>
      </w:r>
      <w:r w:rsidRPr="00F80021">
        <w:rPr>
          <w:rStyle w:val="3-Eng-Subheading-VedaVMSTeluguChar"/>
          <w:color w:val="auto"/>
          <w:sz w:val="28"/>
          <w:szCs w:val="28"/>
        </w:rPr>
        <w:t>(TA .6.68.1)</w:t>
      </w:r>
    </w:p>
    <w:p w14:paraId="4726FD01" w14:textId="77777777" w:rsidR="0032436D" w:rsidRPr="00F80021" w:rsidRDefault="0032436D" w:rsidP="0032436D">
      <w:pPr>
        <w:pBdr>
          <w:bottom w:val="single" w:sz="4" w:space="1" w:color="auto"/>
        </w:pBdr>
        <w:autoSpaceDE w:val="0"/>
        <w:autoSpaceDN w:val="0"/>
        <w:adjustRightInd w:val="0"/>
        <w:spacing w:after="0" w:line="240" w:lineRule="auto"/>
        <w:rPr>
          <w:rFonts w:ascii="BRH Telugu RN" w:hAnsi="BRH Telugu RN" w:cs="BRH Telugu RN"/>
          <w:sz w:val="40"/>
          <w:szCs w:val="40"/>
        </w:rPr>
      </w:pPr>
    </w:p>
    <w:p w14:paraId="3DC4D785" w14:textId="77777777" w:rsidR="000F70A1" w:rsidRPr="00F80021" w:rsidRDefault="000F70A1" w:rsidP="0032436D">
      <w:pPr>
        <w:pStyle w:val="NoSpacing"/>
      </w:pPr>
    </w:p>
    <w:p w14:paraId="438CE015"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 Oµ†±µîg¸ ¶m …¶pñY…±ÀµÃ lûµ†Êm…¶m h¸ï†SÉËÈmOÉ C¶¢ÀÅ…hµhµö-†¶¢Ã…¶m¶¥ÀB | </w:t>
      </w:r>
    </w:p>
    <w:p w14:paraId="0E7D6C82"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¶p†±É…g m¸…OµA n†»¬…hµA SµÀ†¶®±ÀµÃA </w:t>
      </w:r>
      <w:r w:rsidR="00BF436F"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…£sû¹ñ†Y…lÉhµ-lµï†hµ±ÀÇÃ …£¶¥†nå || </w:t>
      </w:r>
    </w:p>
    <w:p w14:paraId="7CB879C2"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…Ê¢…l¸…¶må…£Y¹ß…¶m ¶ªÀ†n¦Û…h¸±¸æB ¶ª†m¸ï¶ª …±ÀÇÃS¸lµï†hµ-±ÀµÀB ¶¥À…lµè ¶ª‡h¸öB | </w:t>
      </w:r>
    </w:p>
    <w:p w14:paraId="4C241311"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hÉ †sñ¶¬î…vÑOÉ …hµÀ ¶p‡±¸¶måO¸…vÉ ¶p†±¸¶¢ÀÅ…h¸h³ ¶p†±¼¶¢ÀÀVµï…nå ¶ª‡±Éö || </w:t>
      </w:r>
    </w:p>
    <w:p w14:paraId="1EFC5C4D"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…lµ…¶¬ñA </w:t>
      </w:r>
      <w:r w:rsidR="00BF436F"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…£…q¸¶pA …¶p±µ‡Ê¢À¶¥îsûµÃ…hµA ±ÀµÀ†hµÀêgâ…±¿OµA …¶pÁ±µ†¶¢Àlûµï …¶ª(…S³Ø)¶ªæA | </w:t>
      </w:r>
    </w:p>
    <w:p w14:paraId="526DC9BE"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…hµ…h¸ñ…»p …lµ¶¬ñA …SµSµ†¶mA </w:t>
      </w:r>
      <w:r w:rsidR="00BF436F" w:rsidRPr="00F80021">
        <w:rPr>
          <w:rFonts w:ascii="BRH Devanagari Extra" w:hAnsi="BRH Devanagari Extra" w:cs="BRH Devanagari Extra"/>
          <w:sz w:val="40"/>
          <w:szCs w:val="40"/>
        </w:rPr>
        <w:t>ð</w:t>
      </w:r>
      <w:r w:rsidRPr="00F80021">
        <w:rPr>
          <w:rFonts w:ascii="BRH Telugu Extra" w:hAnsi="BRH Telugu Extra" w:cs="BRH Telugu Extra"/>
          <w:sz w:val="40"/>
          <w:szCs w:val="40"/>
        </w:rPr>
        <w:t>£¥Ñ…Oµ-¶ªå†»ªî´m ±ÀµÀ…lµ¶må¶ªå-lµÀ†q¸»ª…hµ¶¢ïA ||</w:t>
      </w:r>
    </w:p>
    <w:p w14:paraId="58E15AB5" w14:textId="77777777" w:rsidR="000F70A1" w:rsidRPr="00F80021" w:rsidRDefault="000F70A1" w:rsidP="00A2484D">
      <w:pPr>
        <w:autoSpaceDE w:val="0"/>
        <w:autoSpaceDN w:val="0"/>
        <w:adjustRightInd w:val="0"/>
        <w:spacing w:after="0" w:line="240" w:lineRule="auto"/>
        <w:rPr>
          <w:rStyle w:val="3-Eng-Subheading-VedaVMSTeluguChar"/>
          <w:color w:val="auto"/>
        </w:rPr>
      </w:pPr>
      <w:r w:rsidRPr="00F80021">
        <w:rPr>
          <w:rFonts w:ascii="BRH Telugu Extra" w:hAnsi="BRH Telugu Extra" w:cs="BRH Telugu Extra"/>
          <w:sz w:val="40"/>
          <w:szCs w:val="40"/>
        </w:rPr>
        <w:lastRenderedPageBreak/>
        <w:t>±ÀÇÃ Ê¢l¸lÓ †¶ªö±µB …qÒñ…OÐå …Ê¢l¸†Êmå Vµ …¶pñi†»¨áhµB | hµ†¶ªï …¶pñOµÅ†i-x¶m…¶ªï …±À</w:t>
      </w:r>
      <w:r w:rsidR="0032436D" w:rsidRPr="00F80021">
        <w:rPr>
          <w:rFonts w:ascii="BRH Telugu Extra" w:hAnsi="BRH Telugu Extra" w:cs="BRH Telugu Extra"/>
          <w:sz w:val="40"/>
          <w:szCs w:val="40"/>
        </w:rPr>
        <w:t xml:space="preserve">µÀB ¶p†±µB ¶ª …¶¢ÀÊ¬†¶¥ö±µB || </w:t>
      </w:r>
      <w:r w:rsidRPr="00F80021">
        <w:rPr>
          <w:rFonts w:ascii="Arial" w:hAnsi="Arial" w:cs="Arial"/>
          <w:b/>
          <w:sz w:val="28"/>
          <w:szCs w:val="28"/>
        </w:rPr>
        <w:t>3</w:t>
      </w:r>
      <w:r w:rsidRPr="00F80021">
        <w:rPr>
          <w:rFonts w:ascii="BRH Telugu Extra" w:hAnsi="BRH Telugu Extra" w:cs="BRH Telugu Extra"/>
          <w:sz w:val="40"/>
          <w:szCs w:val="40"/>
        </w:rPr>
        <w:t xml:space="preserve"> </w:t>
      </w:r>
      <w:r w:rsidRPr="00F80021">
        <w:rPr>
          <w:rStyle w:val="3-Eng-Subheading-VedaVMSTeluguChar"/>
          <w:color w:val="auto"/>
          <w:sz w:val="28"/>
          <w:szCs w:val="28"/>
        </w:rPr>
        <w:t>(TA .6.12.3)</w:t>
      </w:r>
    </w:p>
    <w:p w14:paraId="5861C60B" w14:textId="77777777" w:rsidR="000F70A1" w:rsidRPr="00F80021" w:rsidRDefault="00A2484D"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w:t>
      </w:r>
    </w:p>
    <w:p w14:paraId="39F76A3D"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±ÀÇÃ ËÈ¢ ‡h¸A sñ†¶¬îgÑ …Ê¢lµ | …C¶¢ÀÅ†hÉm¸…¶¢Åh¸A †¶pÁ±¿´¢À (¶pÁ‡±¿´¢À) | </w:t>
      </w:r>
    </w:p>
    <w:p w14:paraId="63B3829F" w14:textId="77777777" w:rsidR="000F70A1" w:rsidRPr="00F80021" w:rsidRDefault="000F70A1" w:rsidP="000F70A1">
      <w:pPr>
        <w:autoSpaceDE w:val="0"/>
        <w:autoSpaceDN w:val="0"/>
        <w:adjustRightInd w:val="0"/>
        <w:spacing w:after="0" w:line="240" w:lineRule="auto"/>
        <w:rPr>
          <w:rStyle w:val="3-Eng-Subheading-VedaVMSTeluguChar"/>
          <w:color w:val="auto"/>
        </w:rPr>
      </w:pPr>
      <w:r w:rsidRPr="00F80021">
        <w:rPr>
          <w:rFonts w:ascii="BRH Telugu Extra" w:hAnsi="BRH Telugu Extra" w:cs="BRH Telugu Extra"/>
          <w:sz w:val="40"/>
          <w:szCs w:val="40"/>
        </w:rPr>
        <w:t xml:space="preserve">hµ‡ËÈªþî sñ¶¬î †Vµ sñ…¶®î Vµ | …D±ÀµÀÀB O½†±¼åA …¶pñY¹A †lµlµÀB || </w:t>
      </w:r>
      <w:r w:rsidRPr="00F80021">
        <w:rPr>
          <w:rFonts w:ascii="Arial" w:hAnsi="Arial" w:cs="Arial"/>
          <w:b/>
          <w:sz w:val="28"/>
          <w:szCs w:val="28"/>
        </w:rPr>
        <w:t>4</w:t>
      </w:r>
      <w:r w:rsidRPr="00F80021">
        <w:rPr>
          <w:rFonts w:ascii="BRH Telugu Extra" w:hAnsi="BRH Telugu Extra" w:cs="BRH Telugu Extra"/>
          <w:sz w:val="40"/>
          <w:szCs w:val="40"/>
        </w:rPr>
        <w:t xml:space="preserve"> </w:t>
      </w:r>
      <w:r w:rsidRPr="00F80021">
        <w:rPr>
          <w:rStyle w:val="3-Eng-Subheading-VedaVMSTeluguChar"/>
          <w:color w:val="auto"/>
          <w:sz w:val="28"/>
          <w:szCs w:val="28"/>
        </w:rPr>
        <w:t>(TA 1.27.3)</w:t>
      </w:r>
    </w:p>
    <w:p w14:paraId="78A6ED24" w14:textId="77777777" w:rsidR="000F70A1" w:rsidRPr="00F80021" w:rsidRDefault="00F73DBB"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w:t>
      </w:r>
    </w:p>
    <w:p w14:paraId="36E4870C" w14:textId="77777777" w:rsidR="00680D9D" w:rsidRPr="00F80021" w:rsidRDefault="000F70A1" w:rsidP="00680D9D">
      <w:pPr>
        <w:pStyle w:val="1Title-VedaVMSTelugu"/>
        <w:rPr>
          <w:color w:val="auto"/>
        </w:rPr>
      </w:pPr>
      <w:bookmarkStart w:id="54" w:name="_Toc535268446"/>
      <w:r w:rsidRPr="00F80021">
        <w:rPr>
          <w:color w:val="auto"/>
        </w:rPr>
        <w:t>C¶T¶¢À±³¶¨g ¶ªÃOµåA</w:t>
      </w:r>
      <w:bookmarkEnd w:id="54"/>
      <w:r w:rsidRPr="00F80021">
        <w:rPr>
          <w:color w:val="auto"/>
        </w:rPr>
        <w:t xml:space="preserve"> </w:t>
      </w:r>
    </w:p>
    <w:p w14:paraId="781DB2B2" w14:textId="77777777" w:rsidR="000F70A1" w:rsidRPr="00F80021" w:rsidRDefault="000F70A1" w:rsidP="00680D9D">
      <w:pPr>
        <w:pStyle w:val="3-Eng-Subheading-VedaVMSTelugu"/>
        <w:rPr>
          <w:rFonts w:ascii="BRH Telugu RN" w:hAnsi="BRH Telugu RN" w:cs="BRH Telugu RN"/>
          <w:color w:val="auto"/>
          <w:sz w:val="28"/>
          <w:szCs w:val="28"/>
        </w:rPr>
      </w:pPr>
      <w:r w:rsidRPr="00F80021">
        <w:rPr>
          <w:color w:val="auto"/>
          <w:sz w:val="28"/>
          <w:szCs w:val="28"/>
        </w:rPr>
        <w:t>(TA .6.1.12)</w:t>
      </w:r>
    </w:p>
    <w:p w14:paraId="265D409D"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»¬†±µgï¶¥Å…UØA ¶</w:t>
      </w:r>
      <w:r w:rsidR="00BF436F"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¢†±µÀ…gA ¶pñ†¶plÉï …j±µæA †Ê¢À lÉ…»¬ ±ÀµÃ†WhµB | </w:t>
      </w:r>
    </w:p>
    <w:p w14:paraId="62849AE1"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…±ÀµÀ¶mî†±ÀµÃ …sûµÀOµå-…¶¢À«¸†lûµÃm¸A …q¸Êp†sûµï¶¥Û …¶pñi†Sµñ¶¬B | </w:t>
      </w:r>
    </w:p>
    <w:p w14:paraId="14368D65"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±ÀµÀ…Êmî ¶¢À†¶m«¸ …¢¸…V¸ …Oµ…±µîg¸ ¢¸ †lµÀ¶¨ÖýÅ…hµA OµÅhµA | </w:t>
      </w:r>
    </w:p>
    <w:p w14:paraId="0BDB2580"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hµ…¶mé E…mÐçò ¶¢†±µÀ…gÑ sÅ…¶¬¶ªê†iB ¶ª…£h¸ †Vµ ¶pÁ¶m…¶mÀå ¶pÁ†¶mB ¶pÁ¶mB |</w:t>
      </w:r>
    </w:p>
    <w:p w14:paraId="713A4FC0"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¶m…È¢Ã„Sµé‡±ÀÉÀ „…¶pûÁýù¶¢À…hÉ ¶m…¶¢À E†m¸çò…±ÀµÀ ¶m…È¢Ã ¶¢†±µÀg¸…±ÀµÀ ¶mÈ¢Ã </w:t>
      </w:r>
    </w:p>
    <w:p w14:paraId="6512780D" w14:textId="77777777" w:rsidR="00680D9D" w:rsidRPr="00F80021" w:rsidRDefault="000F70A1" w:rsidP="000F70A1">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¢¸±µÀ†ËgÇþï ¶m…È¢Ã„lµíþïB || </w:t>
      </w:r>
      <w:r w:rsidRPr="00F80021">
        <w:rPr>
          <w:rFonts w:ascii="Arial" w:hAnsi="Arial" w:cs="Arial"/>
          <w:b/>
          <w:sz w:val="28"/>
          <w:szCs w:val="28"/>
        </w:rPr>
        <w:t>1</w:t>
      </w:r>
    </w:p>
    <w:p w14:paraId="10947BF1"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±ÀµÀ…lµq¸A …OµÃñ±µA </w:t>
      </w:r>
      <w:r w:rsidR="00BF436F"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±ÀµÀ†lµ…Ê¢ÀlûµïA </w:t>
      </w:r>
      <w:r w:rsidR="00BF436F"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±ÀµÀ†lµ…¥¹¶måA hµlµ†¶pSµVµÜh¸h³ | </w:t>
      </w:r>
    </w:p>
    <w:p w14:paraId="2B6391A3"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…C…h¸ï…¶¥m¸-†lµj…q¸…m¸…lµïVµÛ …GS¸ñh³ †¶pñ…iSµñ‡¶®h³ | </w:t>
      </w:r>
    </w:p>
    <w:p w14:paraId="25D6DFD3"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hµ…mÐé ¶¢†±µÀgÑ …±¸…Y¹ …q¸gº‡m¸-¶¬ï…¶¢¶¢À±³†¶¥hµÀ | </w:t>
      </w:r>
    </w:p>
    <w:p w14:paraId="3F5571AD"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†«Ò„¶¬†¶¢À…q¸qÒ …£±µ…YÑ n…±µÀîOÐå †¶¢ÀÀOµå…Oºwì†¶¨B | </w:t>
      </w:r>
    </w:p>
    <w:p w14:paraId="4BF6D363"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m¸†Oµ¶ªï …¶pÅ¶¨á ¶¢Ã†±µÀ…¶¬ï Sµ…VÉÜl³ sñ†¶¬î¶ª …vÑOµh¸A | </w:t>
      </w:r>
    </w:p>
    <w:p w14:paraId="57185920"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±ÀµÀ…¥¹Û¶pûÁýù ¶¢†±µÀ…gB ¶ª …¶pÁm¸†hµö¶T¶¢À±³…¶¨gB | </w:t>
      </w:r>
    </w:p>
    <w:p w14:paraId="5C200A7F"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…E¶¢ÀA †Ê¢À SµASÉ ±ÀµÀ¶¢ÀÀÊm ¶ª±µ¶ªö…i ¶¥À†hµÀ…l¼ñ «Òå¶¢À(†S³î) </w:t>
      </w:r>
      <w:r w:rsidR="00E27ED5" w:rsidRPr="00F80021">
        <w:rPr>
          <w:rFonts w:ascii="BRH Telugu Extra" w:hAnsi="BRH Telugu Extra" w:cs="BRH Telugu Extra"/>
          <w:sz w:val="40"/>
          <w:szCs w:val="40"/>
        </w:rPr>
        <w:br/>
      </w:r>
      <w:r w:rsidRPr="00F80021">
        <w:rPr>
          <w:rFonts w:ascii="BRH Telugu Extra" w:hAnsi="BRH Telugu Extra" w:cs="BRH Telugu Extra"/>
          <w:sz w:val="40"/>
          <w:szCs w:val="40"/>
        </w:rPr>
        <w:t>¶ªVµ…h¸ ¶p…±µÀ»¨ä±ÀµÃ|</w:t>
      </w:r>
      <w:r w:rsidR="00680D9D" w:rsidRPr="00F80021">
        <w:rPr>
          <w:rFonts w:ascii="BRH Telugu Extra" w:hAnsi="BRH Telugu Extra" w:cs="BRH Telugu Extra"/>
          <w:sz w:val="40"/>
          <w:szCs w:val="40"/>
        </w:rPr>
        <w:t xml:space="preserve"> </w:t>
      </w:r>
    </w:p>
    <w:p w14:paraId="543F9D3A"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…C…»ª…Oºé±ÀµÃ †¶¢À±µÀlµöýÅlûÉ …£hµ…¶ªå±ÀµÃ „„†±¿ÝO½±ÀÉÀ ¶¥À…gÀ¶®ï …¶ªÀ©Ò†¶¢À±ÀµÃ | </w:t>
      </w:r>
    </w:p>
    <w:p w14:paraId="277F93E9"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…sÀÀhµA †Vµ …¶ªhµïA …V¸‡uû…l¸è-hµå…¶p«Ò-„†lûµïY¹±ÀµÀhµ | </w:t>
      </w:r>
    </w:p>
    <w:p w14:paraId="645A2351" w14:textId="77777777" w:rsidR="000F70A1" w:rsidRPr="00F80021" w:rsidRDefault="000F70A1" w:rsidP="000F70A1">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hµ…hÐ ±¸†iñ ±µY¹±ÀµÀ…hµ hµ†hµB ¶ª…¶¢ÀÀlÐñ †C…±µä¶¢B || </w:t>
      </w:r>
      <w:r w:rsidRPr="00F80021">
        <w:rPr>
          <w:rFonts w:ascii="Arial" w:hAnsi="Arial" w:cs="Arial"/>
          <w:b/>
          <w:sz w:val="28"/>
          <w:szCs w:val="28"/>
        </w:rPr>
        <w:t>2</w:t>
      </w:r>
    </w:p>
    <w:p w14:paraId="7109B3D0" w14:textId="77777777" w:rsidR="000F70A1" w:rsidRPr="00F80021" w:rsidRDefault="000F70A1" w:rsidP="00680D9D">
      <w:pPr>
        <w:pStyle w:val="NoSpacing"/>
      </w:pPr>
    </w:p>
    <w:p w14:paraId="1C442727"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…¶ª…¶¢ÀÀl¸ñ†lµ…±µä¢¸-lµ†lû¼ ¶ª´¢À¶¢…kµù±Ð †CY¹±ÀµÀhµ | </w:t>
      </w:r>
    </w:p>
    <w:p w14:paraId="7D9ECEEB"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…C…¶¬Ñ…±¸h¸ñ†gº …£lµ…lûµl¼ö†¶¥ö¶ªï £À…¶¨hÐ …¶¢§ | </w:t>
      </w:r>
    </w:p>
    <w:p w14:paraId="5074FFB6"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…¶ªÃ…±¸ï …Vµ…¶mçò¶¢À†«Õ …lû¸h¸ †±ÀµÀk¸…¶pÁ¹±µö-†¶¢ÀOµvê±ÀµÀh³ | </w:t>
      </w:r>
    </w:p>
    <w:p w14:paraId="3382CA27"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l¼†¶¢A Vµ ¶pÅ…k¼¤A …V¸¶må†±¼…°µ-¶¢À…kÐ ¶ªÀ†¶¢B | </w:t>
      </w:r>
    </w:p>
    <w:p w14:paraId="3B91F643"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±ÀµÀh³ †¶pÅ…k¼¢¸ï(S³î) ±µ†Y…¶ªùþö ¶¢Ã¶må†±¼°É …£±Ð†lµ¾ª | </w:t>
      </w:r>
    </w:p>
    <w:p w14:paraId="69A135BD"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…E¶¢Ã(S³Ø) ¶ªå…l¸qÒ ¶¢†±µÀgB …¶pÁm¸†hµö¶T¶¢À±³…¶¨gB | </w:t>
      </w:r>
    </w:p>
    <w:p w14:paraId="689785D9"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…¶pÁ¶m…¶mÀå ¶¢†¶ª¶¢B …¶pÁm¸…hµÀ ¶¢†±µÀgB …¶pÁm¸†hµö¶T¶¢À±³…¶¨gB | </w:t>
      </w:r>
    </w:p>
    <w:p w14:paraId="17F6CF25"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 …sûµÃhµ†¶ªï …¶¢ÀlûÉï sûµÀ†¶¢¶m¶ªï …SÐq¸å | </w:t>
      </w:r>
    </w:p>
    <w:p w14:paraId="727574D6"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 …¶pÁgï†OµÅh¸A </w:t>
      </w:r>
      <w:r w:rsidR="00C40045"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…vÑ…O¸…Êm¶¨ …¶¢ÀÅhÐï±³ †»¬…±µgî±ÀµÀ‡´¢À | </w:t>
      </w:r>
    </w:p>
    <w:p w14:paraId="1F103100" w14:textId="77777777" w:rsidR="000F70A1" w:rsidRPr="00F80021" w:rsidRDefault="000F70A1" w:rsidP="000F70A1">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l¸ï†¢¸ ¶pÅ…k¼¢Ðï±³ †»¬…±µgî…±ÀµÀ(…S³î) ¶ª(S³Ø)†¦ñ…hµ(…S³î) ¶ªÀ†¶¢B || </w:t>
      </w:r>
      <w:r w:rsidRPr="00F80021">
        <w:rPr>
          <w:rFonts w:ascii="Arial" w:hAnsi="Arial" w:cs="Arial"/>
          <w:b/>
          <w:sz w:val="28"/>
          <w:szCs w:val="28"/>
        </w:rPr>
        <w:t>3</w:t>
      </w:r>
    </w:p>
    <w:p w14:paraId="4B349F32" w14:textId="77777777" w:rsidR="000F70A1" w:rsidRPr="00F80021" w:rsidRDefault="000F70A1" w:rsidP="00680D9D">
      <w:pPr>
        <w:pStyle w:val="NoSpacing"/>
      </w:pPr>
    </w:p>
    <w:p w14:paraId="3CCC24F8"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 …¶mB ¶ªÀ…¶¢B ¶ª(S³î) †¦¥¹lû¼ | D…±µçòA Yö†v…i YÑï†i…±µ¶¬†¶¢À»ªî | </w:t>
      </w:r>
    </w:p>
    <w:p w14:paraId="7EB315D5"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YÑï…i±³ Yö†v…i sñ…¶®î¶¬-†¶¢À»ªî | †±ÀÇÃ„¶¬-†¶¢À…»ªî sñ…¶®î¶¬-†¶¢À»ªî | </w:t>
      </w:r>
    </w:p>
    <w:p w14:paraId="3759811E"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…C¶¬†¶¢À…»ªî sñ…¶®î¶¬-†¶¢À»ªî | …C¶¬…Ê¢À¢¸¶¬A ¶¢ÃA †YÂ¶¬Ñ…£À «¸ö‡¶® | </w:t>
      </w:r>
    </w:p>
    <w:p w14:paraId="7FBB35BC"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…C…O¸…±µï-…O¸†±µï¶¢-…O½±¿ä …ÊªåmÐ †sûµÃñ…g¶® †SµÀ±µÀ…hµvêSµB | </w:t>
      </w:r>
    </w:p>
    <w:p w14:paraId="4C096555"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¶¢†±µÀ…gÑ„q¸-†¶¢À¶T¶¢À±³…¶¨g-¶ªå‡«¸îh³ …q¸q¸h³ ¶pñ†¶¢ÀÀVµïhÉ | </w:t>
      </w:r>
    </w:p>
    <w:p w14:paraId="1F81476C"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…±µYÑsûµÃ†£À-…¶ªåþö¶¢Ã(S³î) ±Ð†lµ±ÀµÀ…¶ªö ¶pñ†¶¢lµ…nå lû¿‡±¸B | </w:t>
      </w:r>
    </w:p>
    <w:p w14:paraId="3D9DB009"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D‡O¸ñ´mæ ¶ª…¶¢ÀÀlµñB †¶pñ…kµÊ¢À £†lûµ±µî…cÝ¶m†±ÀµÀ´m …¶pñY¹ sûµÀ†¶¢¶m…¶ªï ±¸‡Y¹ | </w:t>
      </w:r>
    </w:p>
    <w:p w14:paraId="65770CC7" w14:textId="77777777" w:rsidR="000F70A1" w:rsidRPr="00F80021" w:rsidRDefault="000F70A1" w:rsidP="00680D9D">
      <w:pPr>
        <w:pBdr>
          <w:bottom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¶¢Å†©¸ …¶p£…hÉñ C…lû¼«¸…mÐ C†Ê¢ï …sÅ¶¬k³ «Ò†È¢Ã ¢¸¶¢ÅlûÉ ¶ªÀ…¢¸¶m E†¶mÀçB || </w:t>
      </w:r>
      <w:r w:rsidRPr="00F80021">
        <w:rPr>
          <w:rFonts w:ascii="Arial" w:hAnsi="Arial" w:cs="Arial"/>
          <w:b/>
          <w:sz w:val="28"/>
          <w:szCs w:val="28"/>
        </w:rPr>
        <w:t>4</w:t>
      </w:r>
    </w:p>
    <w:p w14:paraId="23322163" w14:textId="77777777" w:rsidR="00680D9D" w:rsidRPr="00F80021" w:rsidRDefault="00680D9D" w:rsidP="00680D9D">
      <w:pPr>
        <w:pBdr>
          <w:bottom w:val="single" w:sz="4" w:space="1" w:color="auto"/>
        </w:pBdr>
        <w:autoSpaceDE w:val="0"/>
        <w:autoSpaceDN w:val="0"/>
        <w:adjustRightInd w:val="0"/>
        <w:spacing w:after="0" w:line="240" w:lineRule="auto"/>
        <w:rPr>
          <w:rFonts w:ascii="BRH Telugu Extra" w:hAnsi="BRH Telugu Extra" w:cs="BRH Telugu Extra"/>
          <w:sz w:val="40"/>
          <w:szCs w:val="40"/>
        </w:rPr>
      </w:pPr>
    </w:p>
    <w:p w14:paraId="55378671" w14:textId="77777777" w:rsidR="000F70A1" w:rsidRPr="00F80021" w:rsidRDefault="000F70A1" w:rsidP="000F70A1">
      <w:pPr>
        <w:autoSpaceDE w:val="0"/>
        <w:autoSpaceDN w:val="0"/>
        <w:adjustRightInd w:val="0"/>
        <w:spacing w:after="0" w:line="240" w:lineRule="auto"/>
        <w:rPr>
          <w:rFonts w:ascii="Segoe UI" w:hAnsi="Segoe UI" w:cs="Segoe UI"/>
          <w:sz w:val="20"/>
          <w:szCs w:val="20"/>
        </w:rPr>
      </w:pPr>
    </w:p>
    <w:p w14:paraId="4E2D6EB9" w14:textId="77777777" w:rsidR="00680D9D" w:rsidRPr="00F80021" w:rsidRDefault="00680D9D" w:rsidP="000F70A1">
      <w:pPr>
        <w:autoSpaceDE w:val="0"/>
        <w:autoSpaceDN w:val="0"/>
        <w:adjustRightInd w:val="0"/>
        <w:spacing w:after="0" w:line="240" w:lineRule="auto"/>
        <w:rPr>
          <w:rFonts w:ascii="BRH Telugu RN" w:hAnsi="BRH Telugu RN" w:cs="BRH Telugu RN"/>
          <w:sz w:val="40"/>
          <w:szCs w:val="40"/>
        </w:rPr>
        <w:sectPr w:rsidR="00680D9D" w:rsidRPr="00F80021" w:rsidSect="0018594E">
          <w:pgSz w:w="12240" w:h="15840"/>
          <w:pgMar w:top="1166" w:right="864" w:bottom="1440" w:left="1440" w:header="720" w:footer="720" w:gutter="0"/>
          <w:cols w:space="720"/>
          <w:noEndnote/>
          <w:docGrid w:linePitch="299"/>
        </w:sectPr>
      </w:pPr>
    </w:p>
    <w:p w14:paraId="3FFD8899" w14:textId="77777777" w:rsidR="00680D9D" w:rsidRPr="00F80021" w:rsidRDefault="000F70A1" w:rsidP="00680D9D">
      <w:pPr>
        <w:pStyle w:val="1Title-VedaVMSTelugu"/>
        <w:rPr>
          <w:color w:val="auto"/>
        </w:rPr>
      </w:pPr>
      <w:bookmarkStart w:id="55" w:name="_Toc535268447"/>
      <w:r w:rsidRPr="00F80021">
        <w:rPr>
          <w:color w:val="auto"/>
        </w:rPr>
        <w:lastRenderedPageBreak/>
        <w:t>iñ¶ªÀ¶p±µä ¶¢Àm¸åòB</w:t>
      </w:r>
      <w:bookmarkEnd w:id="55"/>
      <w:r w:rsidRPr="00F80021">
        <w:rPr>
          <w:color w:val="auto"/>
        </w:rPr>
        <w:t xml:space="preserve"> </w:t>
      </w:r>
    </w:p>
    <w:p w14:paraId="7C6E23CE" w14:textId="77777777" w:rsidR="000F70A1" w:rsidRPr="00F80021" w:rsidRDefault="000F70A1" w:rsidP="00680D9D">
      <w:pPr>
        <w:pStyle w:val="3-Eng-Subheading-VedaVMSTelugu"/>
        <w:rPr>
          <w:rFonts w:ascii="BRH Telugu RN" w:hAnsi="BRH Telugu RN" w:cs="BRH Telugu RN"/>
          <w:color w:val="auto"/>
          <w:sz w:val="40"/>
        </w:rPr>
      </w:pPr>
      <w:r w:rsidRPr="00F80021">
        <w:rPr>
          <w:color w:val="auto"/>
        </w:rPr>
        <w:t>(TA .6.38.1)</w:t>
      </w:r>
    </w:p>
    <w:p w14:paraId="286087F4"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sñ†¶¬î Ê¢À…hµÀ ¶¢ÃA | ¶¢À†lûµÀ Ê¢À…hµÀ ¶¢ÃA | sñ†¶¬î …Ê¢À¶¢ ¶¢À†lûµÀ Ê¢À…hµÀ ¶¢ÃA| </w:t>
      </w:r>
    </w:p>
    <w:p w14:paraId="1A4C67B2"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±ÀµÃ†Êªå «Ò¶¢À …¶pñY¹…¶¢kÐù„…tû«Ò …C¶¬A | lµÀ†¶¨ö…¶pé¶¬†¶mÀç±µÀ¶¨ø¶¬ | </w:t>
      </w:r>
    </w:p>
    <w:p w14:paraId="0032D928"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±ÀµÃ†Êªå «Ò¶¢À …q¸ñg¸(S³Ø) «¸å†cÂÝ¶¬Ñ£À | iñ†¶ªÀ¶p…±µä ¶¢À†±ÀµÃWhµA s¹ñ…¶¬îg¸†±ÀµÀ lµl¸ïh³ | …sñ…¶¬î…¶¬h¸ïA </w:t>
      </w:r>
      <w:r w:rsidR="00C40045"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 …JhÉ †¶Ténå | </w:t>
      </w:r>
      <w:r w:rsidR="00C40045" w:rsidRPr="00F80021">
        <w:rPr>
          <w:rFonts w:ascii="BRH Telugu Extra" w:hAnsi="BRH Telugu Extra" w:cs="BRH Telugu Extra"/>
          <w:sz w:val="40"/>
          <w:szCs w:val="40"/>
        </w:rPr>
        <w:br/>
      </w:r>
      <w:r w:rsidRPr="00F80021">
        <w:rPr>
          <w:rFonts w:ascii="BRH Telugu Extra" w:hAnsi="BRH Telugu Extra" w:cs="BRH Telugu Extra"/>
          <w:sz w:val="40"/>
          <w:szCs w:val="40"/>
        </w:rPr>
        <w:t>±ÀÉÀ ‡s¹ñ…¶¬îg¸-»ªåò†¶ªÀ¶p…±µäA ¶p†eµnå |</w:t>
      </w:r>
      <w:r w:rsidR="003746A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hÉ «Ò…¶¢ÀA q¸ñ†¶pÁýé¶¢nå | …</w:t>
      </w:r>
      <w:r w:rsidR="00C40045"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D…¶ª…¶¬«¸ñh³ …¶pUºÖþåA ¶pÁ†¶mnå | MA || </w:t>
      </w:r>
      <w:r w:rsidRPr="00F80021">
        <w:rPr>
          <w:rFonts w:ascii="Arial" w:hAnsi="Arial" w:cs="Arial"/>
          <w:b/>
          <w:sz w:val="28"/>
          <w:szCs w:val="28"/>
        </w:rPr>
        <w:t xml:space="preserve">1 </w:t>
      </w:r>
    </w:p>
    <w:p w14:paraId="39C17D91" w14:textId="77777777" w:rsidR="000F70A1" w:rsidRPr="00F80021" w:rsidRDefault="000F70A1" w:rsidP="003746A8">
      <w:pPr>
        <w:pStyle w:val="NoSpacing"/>
      </w:pPr>
    </w:p>
    <w:p w14:paraId="4EFAF9B2"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sñ†¶¬î …Ê¢Àlûµ‡±ÀµÃ | ¶¢À†lûµÀ …Ê¢Àlûµ‡±ÀµÃ | sñ†¶¬î…Ê¢À¶¢ ¶¢À†lûµÀ …Ê¢Àlûµ‡±ÀµÃ | </w:t>
      </w:r>
    </w:p>
    <w:p w14:paraId="0D49F79C" w14:textId="77777777" w:rsidR="00E27ED5"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…Cl¸ï †mÐ lÉ¶¢ ¶ª£hµB …¶pñY¹†¶¢k³ «¸…¤ «Õù†sûµSµA | ¶p†±¸ …lµÀ¶¨ö†»pé±ÀµÀ(S³î) ¶ªÀ¶¢ | £†¥¹ön lÉ¶¢ ¶ª£hµ±³-lµÀ…±¼h¸…n ¶p†±¸¶ªÀ¶¢ | ±ÀµÀl³ …sûµlµñA hµ…¶mî D†¶ªÀ¶¢ | ¶¢À…lûµÀ¢¸†h¸ sÀÀh¸…±ÀµÀhÉ ¶¢À†lûµÀ°µ±µ…nå »ª†¶mè¶¢B | ¶¢Ã‡l¿èþö±³-¶mB …¶ªmÐåþö†¶¨lû¿B | ¶¢À…lûµÀ¶m†Oµå …¶¢ÀÀhÐ¶¨…»ª ¶¢À†lûµÀ…¶¢Àh³ q¸†±¼æ…¶¢(…S³î) ±µ†YB | ¶¢À…lûµÀlÓï†±µ¶ªÀå ¶mB …»ph¸ | ¶¢À†lûµÀ¶¢Ã…mÐé ¶¢…¶m¶ªê…i±³-¶¢À†lûµÀ¶¢Ã(S³î) C…¶ªÀå ¶ªÃ†±µïB | ¶¢Ã…lû¿ö±¸Ø†¢Ð sûµ¶¢¶mÀå ¶mB | ±ÀµÀ …E¶¢ÀA iñ†¶ªÀ¶p…±µä-¶¢À†±ÀµÃWhµA s¹ñ…¶¬îg¸†±ÀµÀ lµl¸ïh³ | …sûµÃñ…g…¶¬h¸ïA </w:t>
      </w:r>
      <w:r w:rsidR="00834BE2"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 …JhÉ †¶Ténå | </w:t>
      </w:r>
      <w:r w:rsidR="00834BE2" w:rsidRPr="00F80021">
        <w:rPr>
          <w:rFonts w:ascii="BRH Telugu Extra" w:hAnsi="BRH Telugu Extra" w:cs="BRH Telugu Extra"/>
          <w:sz w:val="40"/>
          <w:szCs w:val="40"/>
        </w:rPr>
        <w:br/>
      </w:r>
      <w:r w:rsidRPr="00F80021">
        <w:rPr>
          <w:rFonts w:ascii="BRH Telugu Extra" w:hAnsi="BRH Telugu Extra" w:cs="BRH Telugu Extra"/>
          <w:sz w:val="40"/>
          <w:szCs w:val="40"/>
        </w:rPr>
        <w:t>±ÀÉÀ ‡s¹ñ…¶¬îg¸-»ªåò†¶ªÀ¶p…±µäA ¶p†eµnå |</w:t>
      </w:r>
      <w:r w:rsidR="003746A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hÉ «Ò…¶¢ÀA q¸ñ†¶pÁýé¶¢nå | </w:t>
      </w:r>
    </w:p>
    <w:p w14:paraId="69ACDC42"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…D…¶ª…¶¬«¸ñh³ …¶pUºÖþåA ¶pÁ†¶mnå | MA || </w:t>
      </w:r>
      <w:r w:rsidRPr="00F80021">
        <w:rPr>
          <w:rFonts w:ascii="Arial" w:hAnsi="Arial" w:cs="Arial"/>
          <w:b/>
          <w:sz w:val="28"/>
          <w:szCs w:val="28"/>
        </w:rPr>
        <w:t>2</w:t>
      </w:r>
      <w:r w:rsidRPr="00F80021">
        <w:rPr>
          <w:rFonts w:ascii="BRH Telugu Extra" w:hAnsi="BRH Telugu Extra" w:cs="BRH Telugu Extra"/>
          <w:sz w:val="40"/>
          <w:szCs w:val="40"/>
        </w:rPr>
        <w:t xml:space="preserve"> </w:t>
      </w:r>
    </w:p>
    <w:p w14:paraId="278ABFD9"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sñ†¶¬î …Ê¢Àlûµ‡¢¸ | ¶¢À†lûµÀ …Ê¢Àlûµ‡¢¸ | sñ†¶¬î …Ê¢À¶¢ ¶¢À†lûµÀ …Ê¢Àlûµ‡¢¸ | </w:t>
      </w:r>
    </w:p>
    <w:p w14:paraId="10EEA294"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…sñ¶®î …lÉ¢¸‡m¸A ¶p…lµ¤B †Oµ…¤m¸-¶¢ÀÅ…»¨±³-£†q¸ñg¸A ¶¢À…»¬©Ò …¶¢ÀÅS¸‡g¸A | </w:t>
      </w:r>
    </w:p>
    <w:p w14:paraId="2DDFCAD4"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…Ê¥ïmÐ SµÅ†l¸èò…g¸(…S³Ø) ¶ªö†lû¼…i±³-¶¢†m¸…m¸(…S³î) «Ò†¶¢ÀB …¶p£…hµñ-¶¢À†hÉï…i ±Ésûµ†´mé | </w:t>
      </w:r>
    </w:p>
    <w:p w14:paraId="7D74F04B"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…¶¬(…S³î)¶ªB †¶¥À…W¶¨l³-¶¢†¶ªÀ±µ¶må±¼…°µ-¶ªlÐè†h¸- Ê¢…l¼¶¨-lµ†ik¼±³-lµÀ±Ð…g¶ªh³ | </w:t>
      </w:r>
    </w:p>
    <w:p w14:paraId="0A335FD1"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…¶mÅ¶¨†lµö…±µ-¶ª†lµÅ…hµ-¶ª†lÐöþï…¶¢À-¶ª…lµs¹Ý- …SÐY¹ †sÀÀ…hµY¹ †C…l¼ñY¹ …sÀÀhµA …sÅ¶¬h³ | </w:t>
      </w:r>
      <w:r w:rsidRPr="00F80021">
        <w:rPr>
          <w:rFonts w:ascii="Arial" w:hAnsi="Arial" w:cs="Arial"/>
          <w:b/>
          <w:sz w:val="28"/>
          <w:szCs w:val="28"/>
        </w:rPr>
        <w:t>3</w:t>
      </w:r>
    </w:p>
    <w:p w14:paraId="6FEF7E0F" w14:textId="77777777" w:rsidR="000F70A1" w:rsidRPr="00F80021" w:rsidRDefault="000F70A1" w:rsidP="00D43B9C">
      <w:pPr>
        <w:pStyle w:val="NoSpacing"/>
      </w:pPr>
    </w:p>
    <w:p w14:paraId="51C3FAF0"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…sÀÀVÉ†h¸ö …±µÀVÉ…h¸ö ¶ª£À-†kµùò¶¢nå …¶ª±¼…hÐ ¶m lûÉ‡m¸B | </w:t>
      </w:r>
    </w:p>
    <w:p w14:paraId="667E9BD5"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…C¶må±³ …¶¬Ål¸ ¶¢À†¶m«¸ …¶pÁ¹±ÀµÀ†¶¢Ãm¸B | …¶TÅhµ…¶ªï lû¸†±¸ …Ctû†V¸Oµ§£À | </w:t>
      </w:r>
    </w:p>
    <w:p w14:paraId="222D21A2" w14:textId="77777777" w:rsidR="00D43B9C"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…»¬…±µgï†±ÀÇÃ Ê¢…hµ«Ò ¶¢À†lûµï D«¸´¢À | </w:t>
      </w:r>
    </w:p>
    <w:p w14:paraId="387002DE" w14:textId="77777777" w:rsidR="00E27ED5"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hµ‡»ªî´mæ ¶ªÀ…¶p±Ðä †¶¢À…lûµÀOµÅh³ †OµÀ…v¹±ÀÃ sûµ†Ym¸é…Êªå ¶¢À†lûµÀ …lÉ¶¢‡h¸sûµïB | hµ†«¸ï¶ª…hÉ ¶¬†±µ±ÀµÀB …¶ª¶påj‡±É …¶ªölû¸A lµÀ†¶®m¸ …C¶¢ÀÅ†hµ…¶ªï lû¸‡±¸A | </w:t>
      </w:r>
    </w:p>
    <w:p w14:paraId="3C2ACF46" w14:textId="77777777" w:rsidR="00D43B9C"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 …ElµA iñ†¶ªÀ¶p…±µä-¶¢À†±ÀµÃWhµA s¹ñ…¶¬îg¸†±ÀµÀ lµl¸ïh³ | </w:t>
      </w:r>
    </w:p>
    <w:p w14:paraId="515E74FD" w14:textId="77777777" w:rsidR="00E27ED5"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…¤…±µ…¶¬h¸ïA </w:t>
      </w:r>
      <w:r w:rsidR="00834BE2"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 …JhÉ †¶Ténå | ±ÀÉÀ ‡s¹ñ…¶¬îg¸-»ªåò†¶ªÀ¶p…±µäA ¶p†eµnå | </w:t>
      </w:r>
    </w:p>
    <w:p w14:paraId="2FBAEF78" w14:textId="77777777" w:rsidR="00D43B9C" w:rsidRPr="00F80021" w:rsidRDefault="000F70A1" w:rsidP="000F70A1">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hÉ «Ò…¶¢ÀA q¸ñ†¶pÁýé¶¢nå | …D…¶ª…¶¬«¸ñh³ …¶pUºÖþåA ¶pÁ†¶mnå | MA || </w:t>
      </w:r>
      <w:r w:rsidRPr="00F80021">
        <w:rPr>
          <w:rFonts w:ascii="Arial" w:hAnsi="Arial" w:cs="Arial"/>
          <w:b/>
          <w:sz w:val="28"/>
          <w:szCs w:val="28"/>
        </w:rPr>
        <w:t>4</w:t>
      </w:r>
    </w:p>
    <w:p w14:paraId="3181951A" w14:textId="77777777" w:rsidR="000F70A1" w:rsidRPr="00F80021" w:rsidRDefault="00D43B9C"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pict w14:anchorId="6C60D3DD">
          <v:rect id="_x0000_i1025" style="width:0;height:1.5pt" o:hralign="center" o:hrstd="t" o:hr="t" fillcolor="#a0a0a0" stroked="f"/>
        </w:pict>
      </w:r>
    </w:p>
    <w:p w14:paraId="5341DD5C"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p>
    <w:p w14:paraId="20D6073D" w14:textId="77777777" w:rsidR="000F70A1" w:rsidRPr="00F80021" w:rsidRDefault="000F70A1" w:rsidP="000F70A1">
      <w:pPr>
        <w:autoSpaceDE w:val="0"/>
        <w:autoSpaceDN w:val="0"/>
        <w:adjustRightInd w:val="0"/>
        <w:spacing w:after="0" w:line="240" w:lineRule="auto"/>
        <w:rPr>
          <w:rFonts w:ascii="Segoe UI" w:hAnsi="Segoe UI" w:cs="Segoe UI"/>
          <w:sz w:val="20"/>
          <w:szCs w:val="20"/>
        </w:rPr>
      </w:pPr>
    </w:p>
    <w:p w14:paraId="4DE06974" w14:textId="77777777" w:rsidR="007976EF" w:rsidRPr="00F80021" w:rsidRDefault="007976EF" w:rsidP="000F70A1">
      <w:pPr>
        <w:autoSpaceDE w:val="0"/>
        <w:autoSpaceDN w:val="0"/>
        <w:adjustRightInd w:val="0"/>
        <w:spacing w:after="0" w:line="240" w:lineRule="auto"/>
        <w:rPr>
          <w:rFonts w:ascii="BRH Telugu RN" w:hAnsi="BRH Telugu RN" w:cs="BRH Telugu RN"/>
          <w:sz w:val="40"/>
          <w:szCs w:val="40"/>
        </w:rPr>
        <w:sectPr w:rsidR="007976EF" w:rsidRPr="00F80021" w:rsidSect="00E27ED5">
          <w:pgSz w:w="12240" w:h="15840"/>
          <w:pgMar w:top="1166" w:right="864" w:bottom="1440" w:left="1440" w:header="720" w:footer="720" w:gutter="0"/>
          <w:cols w:space="720"/>
          <w:noEndnote/>
          <w:docGrid w:linePitch="299"/>
        </w:sectPr>
      </w:pPr>
    </w:p>
    <w:p w14:paraId="353A6D1E" w14:textId="77777777" w:rsidR="000F70A1" w:rsidRPr="00F80021" w:rsidRDefault="000F70A1" w:rsidP="00FA1F7E">
      <w:pPr>
        <w:pStyle w:val="1Title-VedaVMSTelugu"/>
        <w:rPr>
          <w:color w:val="auto"/>
        </w:rPr>
      </w:pPr>
      <w:bookmarkStart w:id="56" w:name="_Toc535268448"/>
      <w:r w:rsidRPr="00F80021">
        <w:rPr>
          <w:color w:val="auto"/>
        </w:rPr>
        <w:lastRenderedPageBreak/>
        <w:t>Y±ÀµÃl¼ ¶¬Ñ¶¢ÀB</w:t>
      </w:r>
      <w:bookmarkEnd w:id="56"/>
    </w:p>
    <w:p w14:paraId="1D78F9E8" w14:textId="77777777" w:rsidR="000F70A1" w:rsidRPr="00F80021" w:rsidRDefault="000F70A1" w:rsidP="000F70A1">
      <w:pPr>
        <w:autoSpaceDE w:val="0"/>
        <w:autoSpaceDN w:val="0"/>
        <w:adjustRightInd w:val="0"/>
        <w:spacing w:after="0" w:line="240" w:lineRule="auto"/>
        <w:rPr>
          <w:rFonts w:ascii="BRH Telugu RN" w:hAnsi="BRH Telugu RN" w:cs="BRH Telugu RN"/>
          <w:sz w:val="24"/>
          <w:szCs w:val="24"/>
        </w:rPr>
      </w:pPr>
    </w:p>
    <w:p w14:paraId="4518033C" w14:textId="77777777" w:rsidR="000F70A1" w:rsidRPr="00F80021" w:rsidRDefault="000F70A1" w:rsidP="00FA1F7E">
      <w:pPr>
        <w:pStyle w:val="3-Eng-Subheading-VedaVMSTelugu"/>
        <w:rPr>
          <w:rFonts w:ascii="BRH Telugu RN" w:hAnsi="BRH Telugu RN" w:cs="BRH Telugu RN"/>
          <w:color w:val="auto"/>
          <w:sz w:val="40"/>
        </w:rPr>
      </w:pPr>
      <w:r w:rsidRPr="00F80021">
        <w:rPr>
          <w:color w:val="auto"/>
        </w:rPr>
        <w:t>TS 3.4.4</w:t>
      </w:r>
    </w:p>
    <w:p w14:paraId="4540F95A" w14:textId="77777777" w:rsidR="000F70A1" w:rsidRPr="00F80021" w:rsidRDefault="000F70A1" w:rsidP="00FA1F7E">
      <w:pPr>
        <w:pStyle w:val="NoSpacing"/>
      </w:pPr>
    </w:p>
    <w:p w14:paraId="68AAC264"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(Jhµh³ Oµ±µî¶ª¶¢ÀÅlµèþï±µæA Y±ÀµÃl¼ ¶¬Ñ¶¢ÀA Oµ±¼Ê¨ï) </w:t>
      </w:r>
    </w:p>
    <w:p w14:paraId="79F06837"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…Whµå…cÛ «¸ö‡¶® - Wh¸å±ÀµÀ ElµA ¶m ¶¢À¶¢À || </w:t>
      </w:r>
      <w:r w:rsidRPr="00F80021">
        <w:rPr>
          <w:rFonts w:ascii="Arial" w:hAnsi="Arial" w:cs="Arial"/>
          <w:b/>
          <w:sz w:val="28"/>
          <w:szCs w:val="28"/>
        </w:rPr>
        <w:t>1</w:t>
      </w:r>
    </w:p>
    <w:p w14:paraId="16DB09C8"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W†iå…¶¥Û «¸ö‡¶® - Wh¸åþï ElµA ¶m ¶¢À¶¢À || </w:t>
      </w:r>
      <w:r w:rsidRPr="00F80021">
        <w:rPr>
          <w:rFonts w:ascii="Arial" w:hAnsi="Arial" w:cs="Arial"/>
          <w:b/>
          <w:sz w:val="28"/>
          <w:szCs w:val="28"/>
        </w:rPr>
        <w:t>2</w:t>
      </w:r>
      <w:r w:rsidRPr="00F80021">
        <w:rPr>
          <w:rFonts w:ascii="BRH Telugu Extra" w:hAnsi="BRH Telugu Extra" w:cs="BRH Telugu Extra"/>
          <w:sz w:val="40"/>
          <w:szCs w:val="40"/>
        </w:rPr>
        <w:t xml:space="preserve"> </w:t>
      </w:r>
    </w:p>
    <w:p w14:paraId="6C13049C"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D†OµÃhµ…cÛ «¸ö‡¶® - DOµÃh¸±ÀµÀ ElµA ¶m ¶¢À¶¢À || </w:t>
      </w:r>
      <w:r w:rsidRPr="00F80021">
        <w:rPr>
          <w:rFonts w:ascii="Arial" w:hAnsi="Arial" w:cs="Arial"/>
          <w:b/>
          <w:sz w:val="28"/>
          <w:szCs w:val="28"/>
        </w:rPr>
        <w:t>3</w:t>
      </w:r>
    </w:p>
    <w:p w14:paraId="30A4D566"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D†OµÃi…¶¥Û «¸ö‡¶® - DOµÃh¸ï ElµA ¶m ¶¢À¶¢À || </w:t>
      </w:r>
      <w:r w:rsidRPr="00F80021">
        <w:rPr>
          <w:rFonts w:ascii="Arial" w:hAnsi="Arial" w:cs="Arial"/>
          <w:b/>
          <w:sz w:val="28"/>
          <w:szCs w:val="28"/>
        </w:rPr>
        <w:t>4</w:t>
      </w:r>
    </w:p>
    <w:p w14:paraId="3E9B864B"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£†Y¹ßhµ…cÛ «¸ö‡¶® - £Y¹ßh¸±ÀµÀ ElµA ¶m ¶¢À¶¢À || </w:t>
      </w:r>
      <w:r w:rsidRPr="00F80021">
        <w:rPr>
          <w:rFonts w:ascii="Arial" w:hAnsi="Arial" w:cs="Arial"/>
          <w:b/>
          <w:sz w:val="28"/>
          <w:szCs w:val="28"/>
        </w:rPr>
        <w:t>5</w:t>
      </w:r>
    </w:p>
    <w:p w14:paraId="6F7BB5B9" w14:textId="77777777" w:rsidR="000F70A1" w:rsidRPr="00F80021" w:rsidRDefault="000F70A1" w:rsidP="000F70A1">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…£Y¹ß†¶m…¶¥Û «¸ö‡¶® - £Y¹ßm¸±ÀµÀ ElµA ¶m ¶¢À¶¢À || </w:t>
      </w:r>
      <w:r w:rsidRPr="00F80021">
        <w:rPr>
          <w:rFonts w:ascii="Arial" w:hAnsi="Arial" w:cs="Arial"/>
          <w:b/>
          <w:sz w:val="28"/>
          <w:szCs w:val="28"/>
        </w:rPr>
        <w:t>6</w:t>
      </w:r>
    </w:p>
    <w:p w14:paraId="77F7692C" w14:textId="77777777" w:rsidR="000F70A1" w:rsidRPr="00F80021" w:rsidRDefault="000F70A1" w:rsidP="000F70A1">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¶¢À†¶m…¶¥Û «¸ö‡¶® - ¶¢À¶m¶ª ElµA ¶m ¶¢À¶¢À || </w:t>
      </w:r>
      <w:r w:rsidRPr="00F80021">
        <w:rPr>
          <w:rFonts w:ascii="Arial" w:hAnsi="Arial" w:cs="Arial"/>
          <w:b/>
          <w:sz w:val="28"/>
          <w:szCs w:val="28"/>
        </w:rPr>
        <w:t>7</w:t>
      </w:r>
    </w:p>
    <w:p w14:paraId="698ABDA2"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¶¥†Oµö±¿…¶¥Û «¸ö‡¶® - ¶¥Oµö±¿sûµï ElµA ¶m ¶¢À¶¢À || </w:t>
      </w:r>
      <w:r w:rsidRPr="00F80021">
        <w:rPr>
          <w:rFonts w:ascii="Arial" w:hAnsi="Arial" w:cs="Arial"/>
          <w:b/>
          <w:sz w:val="28"/>
          <w:szCs w:val="28"/>
        </w:rPr>
        <w:t>8</w:t>
      </w:r>
    </w:p>
    <w:p w14:paraId="0A99EB69" w14:textId="77777777" w:rsidR="000F70A1" w:rsidRPr="00F80021" w:rsidRDefault="000F70A1" w:rsidP="000F70A1">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lµ±³†¶¥…¶¥Û «¸ö‡¶® - lµ±³¥¹±ÀµÀ ElµA ¶m ¶¢À¶¢À || </w:t>
      </w:r>
      <w:r w:rsidRPr="00F80021">
        <w:rPr>
          <w:rFonts w:ascii="Arial" w:hAnsi="Arial" w:cs="Arial"/>
          <w:b/>
          <w:sz w:val="28"/>
          <w:szCs w:val="28"/>
        </w:rPr>
        <w:t>9</w:t>
      </w:r>
    </w:p>
    <w:p w14:paraId="4DE8E2C7"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…¶pÁ¹±µä†¶¢Ã¶ª…¶¥Û «¸ö‡¶® - ¶pÁ¹±µä¶¢Ã«¸±ÀµÀ ElµA ¶m ¶¢À¶¢À || </w:t>
      </w:r>
      <w:r w:rsidRPr="00F80021">
        <w:rPr>
          <w:rFonts w:ascii="BRH Telugu Extra" w:hAnsi="BRH Telugu Extra" w:cs="BRH Telugu Extra"/>
          <w:sz w:val="40"/>
          <w:szCs w:val="40"/>
        </w:rPr>
        <w:tab/>
      </w:r>
      <w:r w:rsidRPr="00F80021">
        <w:rPr>
          <w:rFonts w:ascii="Arial" w:hAnsi="Arial" w:cs="Arial"/>
          <w:b/>
          <w:sz w:val="28"/>
          <w:szCs w:val="28"/>
        </w:rPr>
        <w:t>10</w:t>
      </w:r>
    </w:p>
    <w:p w14:paraId="7A50B8A4"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…sÅ¶¬…VµÛ «¸ö‡¶® - sÅ¶¬hµ ElµA ¶m ¶¢À¶¢À || </w:t>
      </w:r>
      <w:r w:rsidRPr="00F80021">
        <w:rPr>
          <w:rFonts w:ascii="Arial" w:hAnsi="Arial" w:cs="Arial"/>
          <w:b/>
          <w:sz w:val="28"/>
          <w:szCs w:val="28"/>
        </w:rPr>
        <w:t>11</w:t>
      </w:r>
    </w:p>
    <w:p w14:paraId="05C86F4E"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…±µ…kµ…¶må±µ…¶¥Û «¸ö‡¶® - ±µkµ¶må±¸±ÀµÀ ElµA ¶m ¶¢À¶¢À || </w:t>
      </w:r>
      <w:r w:rsidRPr="00F80021">
        <w:rPr>
          <w:rFonts w:ascii="Arial" w:hAnsi="Arial" w:cs="Arial"/>
          <w:b/>
          <w:sz w:val="28"/>
          <w:szCs w:val="28"/>
        </w:rPr>
        <w:t>12</w:t>
      </w:r>
    </w:p>
    <w:p w14:paraId="7562C366"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…¶pñY¹†¶p…i±³ Y…±ÀµÃn†m¸çò…±ÀµÀ ¶¢Å…Ê¨ä q¸ñ†±ÀµÀVµÜ-…lµÀSµñB †¶pÅ…hµm¸-†YÉï…¶¨á hµ…ËÈªþî £…¶¥öB ¶ª†¶¢À¶m¶¢À…¶må ¶ª…±¸öB ¶ª …GSµñB ¶ª»¬ ¶¬†¢Ðï …ssûµÃ…¶¢ «¸ö‡¶® | </w:t>
      </w:r>
    </w:p>
    <w:p w14:paraId="68EF0581"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¶pñY¹¶phµ±ÀµÀ ElµA ¶m ¶¢À¶¢À || </w:t>
      </w:r>
      <w:r w:rsidRPr="00F80021">
        <w:rPr>
          <w:rFonts w:ascii="BRH Telugu RN" w:hAnsi="BRH Telugu RN" w:cs="BRH Telugu RN"/>
          <w:sz w:val="40"/>
          <w:szCs w:val="40"/>
        </w:rPr>
        <w:tab/>
      </w:r>
      <w:r w:rsidRPr="00F80021">
        <w:rPr>
          <w:rFonts w:ascii="Arial" w:hAnsi="Arial" w:cs="Arial"/>
          <w:b/>
          <w:sz w:val="28"/>
          <w:szCs w:val="28"/>
        </w:rPr>
        <w:t>13</w:t>
      </w:r>
    </w:p>
    <w:p w14:paraId="34B323F8" w14:textId="77777777" w:rsidR="000F70A1" w:rsidRPr="00F80021" w:rsidRDefault="000F70A1" w:rsidP="009B2C8D">
      <w:pPr>
        <w:pStyle w:val="3-Eng-Subheading-VedaVMSTelugu"/>
        <w:rPr>
          <w:rFonts w:ascii="BRH Telugu RN" w:hAnsi="BRH Telugu RN" w:cs="BRH Telugu RN"/>
          <w:color w:val="auto"/>
          <w:sz w:val="28"/>
          <w:szCs w:val="28"/>
        </w:rPr>
      </w:pPr>
      <w:r w:rsidRPr="00F80021">
        <w:rPr>
          <w:color w:val="auto"/>
          <w:sz w:val="28"/>
          <w:szCs w:val="28"/>
        </w:rPr>
        <w:lastRenderedPageBreak/>
        <w:t>TS 3.4.5</w:t>
      </w:r>
    </w:p>
    <w:p w14:paraId="5777AF78"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…CS¼é±³ …sûµÃh¸…m¸-¶¢À†lû¼¶p…iB ¶ª†¶¢Ã¶¢…hµö»ªî´m sñ†¶¬î…¶mé»ªî´m …°µ‡hÉñ„«¸ï- …¶¢Ã¦…¶¨ï«¸ïA †¶pÁ…±Ðlû¸†±ÀµÃ-…¶¢À»ªî´m Oµ†±µî…¶mé«¸ïA …lÉ¶¢‡¶¬Ã…h¸ï(…S³Ø) «¸ö‡¶® | </w:t>
      </w:r>
    </w:p>
    <w:p w14:paraId="25936849"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CSµé±ÀµÀ ElµA ¶m ¶¢À¶¢À || </w:t>
      </w:r>
      <w:r w:rsidRPr="00F80021">
        <w:rPr>
          <w:rFonts w:ascii="BRH Telugu RN" w:hAnsi="BRH Telugu RN" w:cs="BRH Telugu RN"/>
          <w:sz w:val="40"/>
          <w:szCs w:val="40"/>
        </w:rPr>
        <w:tab/>
      </w:r>
      <w:r w:rsidRPr="00F80021">
        <w:rPr>
          <w:rFonts w:ascii="Arial" w:hAnsi="Arial" w:cs="Arial"/>
          <w:b/>
          <w:sz w:val="28"/>
          <w:szCs w:val="28"/>
        </w:rPr>
        <w:t>14</w:t>
      </w:r>
    </w:p>
    <w:p w14:paraId="23147C42"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E‡mÐçò …YÉï©¸á…m¸-¶¢À†lû¼¶p…iB ¶ª†¶¢Ã¶¢…hµö»ªî´m sñ†¶¬î…¶mé»ªî´m …°µ‡hÉñ„«¸ï- …¶¢Ã¦…¶¨ï«¸ïA †¶pÁ…±Ðlû¸†±ÀµÃ-…¶¢À»ªî´m Oµ†±µî…¶mé«¸ïA …lÉ¶¢‡¶¬Ã…h¸ï(…S³Ø) «¸ö‡¶® | </w:t>
      </w:r>
    </w:p>
    <w:p w14:paraId="63EFAB3E"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Em¸çò±ÀµÀ ElµA ¶m ¶¢À¶¢À || </w:t>
      </w:r>
      <w:r w:rsidRPr="00F80021">
        <w:rPr>
          <w:rFonts w:ascii="BRH Telugu RN" w:hAnsi="BRH Telugu RN" w:cs="BRH Telugu RN"/>
          <w:sz w:val="40"/>
          <w:szCs w:val="40"/>
        </w:rPr>
        <w:tab/>
      </w:r>
      <w:r w:rsidRPr="00F80021">
        <w:rPr>
          <w:rFonts w:ascii="Arial" w:hAnsi="Arial" w:cs="Arial"/>
          <w:b/>
          <w:sz w:val="28"/>
          <w:szCs w:val="28"/>
        </w:rPr>
        <w:t>15</w:t>
      </w:r>
    </w:p>
    <w:p w14:paraId="7C895D5C"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…±ÀµÀ¶¢ÀB †¶pÅ…k¼¢Ðï„†lû¼¶p…iB ¶ª†¶¢Ã¶¢…hµö»ªî´m sñ†¶¬î…¶mé»ªî´m …°µ‡hÉñ„«¸ï- …¶¢Ã¦…¶¨ï«¸ïA †¶pÁ…±Ðlû¸†±ÀµÃ-…¶¢À»ªî´m Oµ†±µî…¶mé«¸ïA …lÉ¶¢‡¶¬Ã…h¸ï(…S³Ø) «¸ö‡¶® | </w:t>
      </w:r>
    </w:p>
    <w:p w14:paraId="3CCF8B95"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±ÀµÀ¶¢Ã±ÀµÀ ElµA ¶m ¶¢À¶¢À || </w:t>
      </w:r>
      <w:r w:rsidRPr="00F80021">
        <w:rPr>
          <w:rFonts w:ascii="Arial" w:hAnsi="Arial" w:cs="Arial"/>
          <w:b/>
          <w:sz w:val="28"/>
          <w:szCs w:val="28"/>
        </w:rPr>
        <w:t>16</w:t>
      </w:r>
    </w:p>
    <w:p w14:paraId="012AA208"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…¢¸±ÀµÀÀ-…±µ¶må†±¼…°µ«¸ï-†lû¼¶p…iB ¶ª†¶¢Ã¶¢…hµö»ªî´m sñ†¶¬î…¶mé»ªî´m …°µ‡hÉñ„«¸ï- …¶¢Ã¦…¶¨ï«¸ïA †¶pÁ…±Ðlû¸†±ÀµÃ-…¶¢À»ªî´m Oµ†±µî…¶mé«¸ïA …lÉ¶¢‡¶¬Ã…h¸ï(…S³Ø) «¸ö‡¶® | </w:t>
      </w:r>
    </w:p>
    <w:p w14:paraId="5B96CAA5"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¢¸±ÀµÀ¶¢ ElµA ¶m ¶¢À¶¢À || </w:t>
      </w:r>
      <w:r w:rsidRPr="00F80021">
        <w:rPr>
          <w:rFonts w:ascii="Arial" w:hAnsi="Arial" w:cs="Arial"/>
          <w:b/>
          <w:sz w:val="28"/>
          <w:szCs w:val="28"/>
        </w:rPr>
        <w:t>17</w:t>
      </w:r>
    </w:p>
    <w:p w14:paraId="42E90F8F"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¶ªÃ†±Ðï …l¼¢Ð„†lû¼¶p…iB ¶ª†¶¢Ã¶¢…hµö»ªî´m sñ†¶¬î…¶mé»ªî´m …°µ‡hÉñ„«¸ï- …¶¢Ã¦…¶¨ï«¸ïA †¶pÁ…±Ðlû¸†±ÀµÃ-…¶¢À»ªî´m Oµ†±µî…¶mé«¸ïA …lÉ¶¢‡¶¬Ã…h¸ï(…S³Ø) «¸ö‡¶® | </w:t>
      </w:r>
    </w:p>
    <w:p w14:paraId="0206AA4F"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¶ªÃ±¸ï±ÀµÀ ElµA ¶m ¶¢À¶¢À || </w:t>
      </w:r>
      <w:r w:rsidRPr="00F80021">
        <w:rPr>
          <w:rFonts w:ascii="Arial" w:hAnsi="Arial" w:cs="Arial"/>
          <w:b/>
          <w:sz w:val="28"/>
          <w:szCs w:val="28"/>
        </w:rPr>
        <w:t>18</w:t>
      </w:r>
      <w:r w:rsidRPr="00F80021">
        <w:rPr>
          <w:rFonts w:ascii="BRH Telugu RN" w:hAnsi="BRH Telugu RN" w:cs="BRH Telugu RN"/>
          <w:sz w:val="40"/>
          <w:szCs w:val="40"/>
        </w:rPr>
        <w:t xml:space="preserve"> </w:t>
      </w:r>
    </w:p>
    <w:p w14:paraId="54C04581"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…Vµ¶mçò…¶¢Ã ¶m†°µh¸ñ…g¸-¶¢À†lû¼¶p…iB ¶ª†¶¢Ã¶¢…hµö»ªî´m sñ†¶¬î…¶mé»ªî´m …°µ‡hÉñ„«¸ï- …¶¢Ã¦…¶¨ï«¸ïA †¶pÁ…±Ðlû¸†±ÀµÃ-…¶¢À»ªî´m Oµ†±µî…¶mé«¸ïA …lÉ¶¢‡¶¬Ã…h¸ï(…S³Ø) «¸ö‡¶® | </w:t>
      </w:r>
    </w:p>
    <w:p w14:paraId="6F375787"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Vµ¶mçò¶¢À¶ª ElµA ¶m ¶¢À¶¢À || </w:t>
      </w:r>
      <w:r w:rsidRPr="00F80021">
        <w:rPr>
          <w:rFonts w:ascii="Arial" w:hAnsi="Arial" w:cs="Arial"/>
          <w:b/>
          <w:sz w:val="28"/>
          <w:szCs w:val="28"/>
        </w:rPr>
        <w:t>19</w:t>
      </w:r>
    </w:p>
    <w:p w14:paraId="3925DBF1"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sÅ…¶¬¶ªê…i±³-sñ…¶¬îgÑ„†lû¼¶p…iB ¶ª†¶¢Ã¶¢…hµö»ªî´m sñ†¶¬î…¶mé»ªî´m …°µ‡hÉñ„«¸ï- …¶¢Ã¦…¶¨ï«¸ïA †¶pÁ…±Ðlû¸†±ÀµÃ-…¶¢À»ªî´m Oµ†±µî…¶mé«¸ïA …lÉ¶¢‡¶¬Ã…h¸ï(…S³Ø) «¸ö‡¶® | </w:t>
      </w:r>
    </w:p>
    <w:p w14:paraId="7C7376CD"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sÅ¶¬¶ªêhµ±ÀµÀ ElµA ¶m ¶¢À¶¢À || </w:t>
      </w:r>
      <w:r w:rsidRPr="00F80021">
        <w:rPr>
          <w:rFonts w:ascii="BRH Telugu RN" w:hAnsi="BRH Telugu RN" w:cs="BRH Telugu RN"/>
          <w:sz w:val="40"/>
          <w:szCs w:val="40"/>
        </w:rPr>
        <w:tab/>
      </w:r>
      <w:r w:rsidRPr="00F80021">
        <w:rPr>
          <w:rFonts w:ascii="Arial" w:hAnsi="Arial" w:cs="Arial"/>
          <w:b/>
          <w:sz w:val="28"/>
          <w:szCs w:val="28"/>
        </w:rPr>
        <w:t>20</w:t>
      </w:r>
    </w:p>
    <w:p w14:paraId="74A196E6" w14:textId="77777777" w:rsidR="00320EF0" w:rsidRPr="00F80021" w:rsidRDefault="00320EF0" w:rsidP="000F70A1">
      <w:pPr>
        <w:autoSpaceDE w:val="0"/>
        <w:autoSpaceDN w:val="0"/>
        <w:adjustRightInd w:val="0"/>
        <w:spacing w:after="0" w:line="240" w:lineRule="auto"/>
        <w:rPr>
          <w:rFonts w:ascii="BRH Telugu RN" w:hAnsi="BRH Telugu RN" w:cs="BRH Telugu RN"/>
          <w:sz w:val="28"/>
          <w:szCs w:val="28"/>
        </w:rPr>
      </w:pPr>
    </w:p>
    <w:p w14:paraId="7626DC47"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…£ÀhµñB …¶ªh¸ï…m¸-¶¢À†lû¼¶p…iB ¶ª†¶¢Ã¶¢…hµö»ªî´m sñ†¶¬î…¶mé»ªî´m …°µ‡hÉñ„«¸ï- …¶¢Ã¦…¶¨ï«¸ïA †¶pÁ…±Ðlû¸†±ÀµÃ-…¶¢À»ªî´m Oµ†±µî…¶mé«¸ïA …lÉ¶¢‡¶¬Ã…h¸ï(…S³Ø) «¸ö‡¶® | </w:t>
      </w:r>
    </w:p>
    <w:p w14:paraId="4BDD9132" w14:textId="77777777" w:rsidR="000F70A1" w:rsidRPr="00F80021" w:rsidRDefault="00320EF0"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£Àh¸ñ±ÀµÀ ElµA ¶m ¶¢À¶¢À || </w:t>
      </w:r>
      <w:r w:rsidR="000F70A1" w:rsidRPr="00F80021">
        <w:rPr>
          <w:rFonts w:ascii="Arial" w:hAnsi="Arial" w:cs="Arial"/>
          <w:b/>
          <w:sz w:val="28"/>
          <w:szCs w:val="28"/>
        </w:rPr>
        <w:t>21</w:t>
      </w:r>
    </w:p>
    <w:p w14:paraId="0E17F951"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¶¢†±µÀ…gÑ„q¸¶¢À†lû¼¶p…iB ¶ª†¶¢Ã¶¢…hµö»ªî´m sñ†¶¬î…¶mé»ªî´m …°µ‡hÉñ„«¸ï- </w:t>
      </w:r>
    </w:p>
    <w:p w14:paraId="48C45D36"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…¶¢Ã¦…¶¨ï«¸ïA †¶pÁ…±Ðlû¸†±ÀµÃ-…¶¢À»ªî´m Oµ†±µî…¶mé«¸ïA …lÉ¶¢‡¶¬Ã…h¸ï(…S³Ø) «¸ö‡¶® | </w:t>
      </w:r>
    </w:p>
    <w:p w14:paraId="3038B0B8" w14:textId="77777777" w:rsidR="000F70A1" w:rsidRPr="00F80021" w:rsidRDefault="00320EF0"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¶¢±µÀg¸±ÀµÀ ElµA ¶m ¶¢À¶¢À || </w:t>
      </w:r>
      <w:r w:rsidR="000F70A1" w:rsidRPr="00F80021">
        <w:rPr>
          <w:rFonts w:ascii="Arial" w:hAnsi="Arial" w:cs="Arial"/>
          <w:b/>
          <w:sz w:val="28"/>
          <w:szCs w:val="28"/>
        </w:rPr>
        <w:t>22</w:t>
      </w:r>
    </w:p>
    <w:p w14:paraId="09E03CFE"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…¶ª…¶¢ÀÀlµñB …«Òñh¸ï…m¸-¶¢À†lû¼¶p…iB ¶ª†¶¢Ã¶¢…hµö»ªî´m sñ†¶¬î…¶mé»ªî´m …°µ‡hÉñ„«¸ï- …¶¢Ã¦…¶¨ï«¸ïA †¶pÁ…±Ðlû¸†±ÀµÃ-…¶¢À»ªî´m Oµ†±µî…¶mé«¸ïA  «¸ö‡¶® | …lÉ¶¢‡¶¬Ã…h¸ï(…S³Ø)</w:t>
      </w:r>
    </w:p>
    <w:p w14:paraId="7A908DF3"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w:t>
      </w:r>
      <w:r w:rsidR="00320EF0" w:rsidRPr="00F80021">
        <w:rPr>
          <w:rFonts w:ascii="BRH Telugu RN" w:hAnsi="BRH Telugu RN" w:cs="BRH Telugu RN"/>
          <w:sz w:val="40"/>
          <w:szCs w:val="40"/>
        </w:rPr>
        <w:t xml:space="preserve">ª¶¢ÀÀl¸ñ±ÀµÀ ElµA ¶m ¶¢À¶¢À || </w:t>
      </w:r>
      <w:r w:rsidRPr="00F80021">
        <w:rPr>
          <w:rFonts w:ascii="Arial" w:hAnsi="Arial" w:cs="Arial"/>
          <w:b/>
          <w:sz w:val="28"/>
          <w:szCs w:val="28"/>
        </w:rPr>
        <w:t>23</w:t>
      </w:r>
    </w:p>
    <w:p w14:paraId="16A28D87"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C…¶mé(…S³î) «¸‡¶¢ÃñY¹ï…m¸-¶¢À†lû¼¶p…i-hµ†m¸î¶¢…hµö»ªî´m sñ†¶¬î…¶mé»ªî´m …°µ‡hÉñ„«¸ï- …¶¢Ã¦…¶¨ï«¸ïA †¶pÁ…±Ðlû¸†±ÀµÃ-…¶¢À»ªî´m Oµ†±µî…¶mé«¸ïA …lÉ¶¢‡¶¬Ã…h¸ï(…S³Ø) «¸ö‡¶® | </w:t>
      </w:r>
    </w:p>
    <w:p w14:paraId="751C3D65" w14:textId="77777777" w:rsidR="000F70A1" w:rsidRPr="00F80021" w:rsidRDefault="00320EF0"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Cm¸é±ÀµÀ ElµA ¶m ¶¢À¶¢À || </w:t>
      </w:r>
      <w:r w:rsidR="000F70A1" w:rsidRPr="00F80021">
        <w:rPr>
          <w:rFonts w:ascii="Arial" w:hAnsi="Arial" w:cs="Arial"/>
          <w:b/>
          <w:sz w:val="28"/>
          <w:szCs w:val="28"/>
        </w:rPr>
        <w:t>24</w:t>
      </w:r>
    </w:p>
    <w:p w14:paraId="576C4539" w14:textId="77777777" w:rsidR="000F70A1" w:rsidRPr="00F80021" w:rsidRDefault="000F70A1" w:rsidP="000F70A1">
      <w:pPr>
        <w:autoSpaceDE w:val="0"/>
        <w:autoSpaceDN w:val="0"/>
        <w:adjustRightInd w:val="0"/>
        <w:spacing w:after="0" w:line="240" w:lineRule="auto"/>
        <w:rPr>
          <w:rFonts w:ascii="BRH Telugu RN" w:hAnsi="BRH Telugu RN" w:cs="BRH Telugu RN"/>
          <w:sz w:val="28"/>
          <w:szCs w:val="28"/>
        </w:rPr>
      </w:pPr>
    </w:p>
    <w:p w14:paraId="6FA88D85"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«Ò…¶¢À M†¶¨lû¿…m¸-¶¢À†lû¼¶p…iB ¶ª†¶¢Ã¶¢…hµö»ªî´m sñ†¶¬î…¶mé»ªî´m …°µ‡hÉñ„«¸ï- …¶¢Ã¦…¶¨ï«¸ïA †¶pÁ…±Ðlû¸†±ÀµÃ-…¶¢À»ªî´m Oµ†±µî…¶mé«¸ïA …lÉ¶¢‡¶¬Ã…h¸ï(…S³Ø) «¸ö‡¶® | </w:t>
      </w:r>
    </w:p>
    <w:p w14:paraId="304A2426"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lastRenderedPageBreak/>
        <w:t xml:space="preserve">«Ò¶¢Ã±ÀµÀ ElµA ¶m ¶¢À¶¢À || </w:t>
      </w:r>
      <w:r w:rsidRPr="00F80021">
        <w:rPr>
          <w:rFonts w:ascii="Arial" w:hAnsi="Arial" w:cs="Arial"/>
          <w:b/>
          <w:sz w:val="28"/>
          <w:szCs w:val="28"/>
        </w:rPr>
        <w:t>25</w:t>
      </w:r>
    </w:p>
    <w:p w14:paraId="275990F6"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…¶ª…£h¸ †¶pñ…¶ª¢¸…m¸-¶¢À†lû¼¶p…iB ¶ª†¶¢Ã¶¢…hµö»ªî´m sñ†¶¬î…¶mé»ªî´m …°µ‡hÉñ„«¸ï- …¶¢Ã¦…¶¨ï«¸ïA †¶pÁ…±Ðlû¸†±ÀµÃ-…¶¢À»ªî´m Oµ†±µî…¶mé«¸ïA …lÉ¶¢‡¶¬Ã…h¸ï(…S³Ø) «¸ö‡¶® | </w:t>
      </w:r>
    </w:p>
    <w:p w14:paraId="321AE7F6"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¶ª£hµñ ElµA ¶m ¶¢À¶¢À || </w:t>
      </w:r>
      <w:r w:rsidRPr="00F80021">
        <w:rPr>
          <w:rFonts w:ascii="Arial" w:hAnsi="Arial" w:cs="Arial"/>
          <w:b/>
          <w:sz w:val="28"/>
          <w:szCs w:val="28"/>
        </w:rPr>
        <w:t>26</w:t>
      </w:r>
    </w:p>
    <w:p w14:paraId="4D41A3DB"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…±µÀlµñB †¶p…¶¥Ãm¸¶¢À†lû¼¶p…iB ¶ª†¶¢Ã¶¢…hµö»ªî´m sñ†¶¬î…¶mé»ªî´m …°µ‡hÉñ„«¸ï- …¶¢Ã¦…¶¨ï«¸ïA †¶pÁ…±Ðlû¸†±ÀµÃ-…¶¢À»ªî´m Oµ†±µî…¶mé«¸ïA …lÉ¶¢‡¶¬Ã…h¸ï(…S³Ø) «¸ö‡¶® | </w:t>
      </w:r>
    </w:p>
    <w:p w14:paraId="6A37DA14"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±µÀl¸ñ±ÀµÀ ElµA ¶m ¶¢À¶¢À || </w:t>
      </w:r>
      <w:r w:rsidRPr="00F80021">
        <w:rPr>
          <w:rFonts w:ascii="Arial" w:hAnsi="Arial" w:cs="Arial"/>
          <w:b/>
          <w:sz w:val="28"/>
          <w:szCs w:val="28"/>
        </w:rPr>
        <w:t>27</w:t>
      </w:r>
      <w:r w:rsidRPr="00F80021">
        <w:rPr>
          <w:rFonts w:ascii="BRH Telugu RN" w:hAnsi="BRH Telugu RN" w:cs="BRH Telugu RN"/>
          <w:sz w:val="40"/>
          <w:szCs w:val="40"/>
        </w:rPr>
        <w:t xml:space="preserve"> </w:t>
      </w:r>
    </w:p>
    <w:p w14:paraId="7BB62314" w14:textId="77777777" w:rsidR="000F70A1" w:rsidRPr="00F80021" w:rsidRDefault="000F70A1" w:rsidP="00320EF0">
      <w:pPr>
        <w:pStyle w:val="NoSpacing"/>
      </w:pPr>
    </w:p>
    <w:p w14:paraId="156CB319" w14:textId="77777777" w:rsidR="000F70A1" w:rsidRPr="00F80021" w:rsidRDefault="000F70A1" w:rsidP="00320E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(C¶p G¶p¶ªêýÅ¶¥ï -</w:t>
      </w:r>
      <w:r w:rsidRPr="00F80021">
        <w:rPr>
          <w:rFonts w:ascii="Arial" w:hAnsi="Arial" w:cs="Arial"/>
          <w:sz w:val="28"/>
          <w:szCs w:val="28"/>
        </w:rPr>
        <w:t>This is not a Mantra, but an instruction to cleanse your hand with water</w:t>
      </w:r>
      <w:r w:rsidRPr="00F80021">
        <w:rPr>
          <w:rFonts w:ascii="BRH Telugu RN" w:hAnsi="BRH Telugu RN" w:cs="BRH Telugu RN"/>
          <w:sz w:val="40"/>
          <w:szCs w:val="40"/>
        </w:rPr>
        <w:t>)</w:t>
      </w:r>
    </w:p>
    <w:p w14:paraId="061F913D" w14:textId="77777777" w:rsidR="000F70A1" w:rsidRPr="00F80021" w:rsidRDefault="000F70A1" w:rsidP="00320EF0">
      <w:pPr>
        <w:pStyle w:val="NoSpacing"/>
      </w:pPr>
    </w:p>
    <w:p w14:paraId="04138BC2"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hµö†©¸à …±µÃq¸…g¸-¶¢À†lû¼¶p…iB ¶ª†¶¢Ã¶¢…hµö»ªî´m sñ†¶¬î…¶mé»ªî´m …°µ‡hÉñ„«¸ï- …¶¢Ã¦…¶¨ï«¸ïA †¶pÁ…±Ðlû¸†±ÀµÃ-…¶¢À»ªî´m Oµ†±µî…¶mé«¸ïA …lÉ¶¢‡¶¬Ã…h¸ï(…S³Ø) «¸ö‡¶® | </w:t>
      </w:r>
    </w:p>
    <w:p w14:paraId="7CE54699"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hµö¶¨àò ElµA ¶m ¶¢À¶¢À || </w:t>
      </w:r>
      <w:r w:rsidRPr="00F80021">
        <w:rPr>
          <w:rFonts w:ascii="Arial" w:hAnsi="Arial" w:cs="Arial"/>
          <w:b/>
          <w:sz w:val="28"/>
          <w:szCs w:val="28"/>
        </w:rPr>
        <w:t>28</w:t>
      </w:r>
    </w:p>
    <w:p w14:paraId="02D25379"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£…¶¨ÀäB ¶p†±µöh¸…m¸-¶¢À†lû¼¶p…iB ¶ª†¶¢Ã¶¢…hµö»ªî´m sñ†¶¬î…¶mé»ªî´m …°µ‡hÉñ„«¸ï- …¶¢Ã¦…¶¨ï«¸ïA †¶pÁ…±Ðlû¸†±ÀµÃ-…¶¢À»ªî´m Oµ†±µî…¶mé«¸ïA …lÉ¶¢‡¶¬Ã…h¸ï(…S³Ø) «¸ö‡¶® | </w:t>
      </w:r>
    </w:p>
    <w:p w14:paraId="59D8EE0C"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£¶¨ä¶¢ ElµA ¶m ¶¢À¶¢À || </w:t>
      </w:r>
      <w:r w:rsidRPr="00F80021">
        <w:rPr>
          <w:rFonts w:ascii="Arial" w:hAnsi="Arial" w:cs="Arial"/>
          <w:b/>
          <w:sz w:val="28"/>
          <w:szCs w:val="28"/>
        </w:rPr>
        <w:t>29</w:t>
      </w:r>
    </w:p>
    <w:p w14:paraId="723118D4"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…¶¢À±µÀ†hÐ …Sµg¸…m¸-¶¢À†lû¼¶phµ…±ÀµÀÊªå-†¶¢Ã„¶¢…¶måþö»ªî´m sñ†¶¬î…¶mé»ªî´m …°µ‡hÉñ„«¸ï- …¶¢Ã¦…¶¨ï«¸ïA †¶pÁ…±Ðlû¸†±ÀµÃ-…¶¢À»ªî´m Oµ†±µî…¶mé«¸ïA …lÉ¶¢‡¶¬Ã…h¸ï(…S³Ø) «¸ö‡¶® | </w:t>
      </w:r>
    </w:p>
    <w:p w14:paraId="60925F05"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¶¢À±µÀlµíþï ElµA ¶m ¶¢À¶¢À || </w:t>
      </w:r>
      <w:r w:rsidRPr="00F80021">
        <w:rPr>
          <w:rFonts w:ascii="Arial" w:hAnsi="Arial" w:cs="Arial"/>
          <w:b/>
          <w:sz w:val="28"/>
          <w:szCs w:val="28"/>
        </w:rPr>
        <w:t>30</w:t>
      </w:r>
    </w:p>
    <w:p w14:paraId="6A543322"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»p†hµ±µB »ph¸¶¢À¶®B ¶p±É„¶¢…±É hµ‡h¸¶ªåh¸ ¶¢À¶® …E¶¬†¶¢Ã„¶¢…hµ»ªî´m sñ†¶¬î…¶mé»ªî´m …°µ‡hÉñ„«¸ï- …¶¢Ã¦…¶¨ï«¸ïA †¶pÁ…±Ðlû¸†±ÀµÃ-…¶¢À»ªî´m Oµ†±µî…¶mé«¸ïA </w:t>
      </w:r>
    </w:p>
    <w:p w14:paraId="3B3A83E8"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…lÉ¶¢‡¶¬Ã…h¸ï(…S³Ø) «¸ö‡¶® | »phµÅsûµï ElµA ¶m ¶¢À¶¢À || </w:t>
      </w:r>
      <w:r w:rsidRPr="00F80021">
        <w:rPr>
          <w:rFonts w:ascii="Arial" w:hAnsi="Arial" w:cs="Arial"/>
          <w:b/>
          <w:sz w:val="28"/>
          <w:szCs w:val="28"/>
        </w:rPr>
        <w:t>31</w:t>
      </w:r>
      <w:r w:rsidRPr="00F80021">
        <w:rPr>
          <w:rFonts w:ascii="BRH Telugu Extra" w:hAnsi="BRH Telugu Extra" w:cs="BRH Telugu Extra"/>
          <w:sz w:val="40"/>
          <w:szCs w:val="40"/>
        </w:rPr>
        <w:t xml:space="preserve"> </w:t>
      </w:r>
    </w:p>
    <w:p w14:paraId="4EE32BFA"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¶¢ÀmÐåòOµå lÉ¶¢h¸sûµï ElµA ¶m ¶¢À¶¢À</w:t>
      </w:r>
    </w:p>
    <w:p w14:paraId="7C1B07B5" w14:textId="77777777" w:rsidR="00D56C78" w:rsidRPr="00F80021" w:rsidRDefault="00D56C78" w:rsidP="00D56C78">
      <w:pPr>
        <w:pStyle w:val="NoSpacing"/>
      </w:pPr>
    </w:p>
    <w:p w14:paraId="3403AE8E" w14:textId="77777777" w:rsidR="000F70A1" w:rsidRPr="00F80021" w:rsidRDefault="000F70A1" w:rsidP="00D56C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(C¶p G¶p¶ªêýÅ¶¥ï -</w:t>
      </w:r>
      <w:r w:rsidRPr="00F80021">
        <w:rPr>
          <w:rFonts w:ascii="Arial" w:hAnsi="Arial" w:cs="Arial"/>
          <w:sz w:val="28"/>
          <w:szCs w:val="28"/>
        </w:rPr>
        <w:t>This is not a Mantra, but an instruction to cleanse your hand with water</w:t>
      </w:r>
      <w:r w:rsidRPr="00F80021">
        <w:rPr>
          <w:rFonts w:ascii="BRH Telugu RN" w:hAnsi="BRH Telugu RN" w:cs="BRH Telugu RN"/>
          <w:sz w:val="40"/>
          <w:szCs w:val="40"/>
        </w:rPr>
        <w:t>)</w:t>
      </w:r>
    </w:p>
    <w:p w14:paraId="0C4C448C" w14:textId="77777777" w:rsidR="00D56C78" w:rsidRPr="00F80021" w:rsidRDefault="00D56C78" w:rsidP="000F70A1">
      <w:pPr>
        <w:autoSpaceDE w:val="0"/>
        <w:autoSpaceDN w:val="0"/>
        <w:adjustRightInd w:val="0"/>
        <w:spacing w:after="0" w:line="240" w:lineRule="auto"/>
        <w:rPr>
          <w:rFonts w:ascii="Arial" w:hAnsi="Arial" w:cs="Arial"/>
          <w:sz w:val="28"/>
          <w:szCs w:val="28"/>
        </w:rPr>
      </w:pPr>
    </w:p>
    <w:p w14:paraId="64EE62DC" w14:textId="77777777" w:rsidR="000F70A1" w:rsidRPr="00F80021" w:rsidRDefault="000F70A1" w:rsidP="00675835">
      <w:pPr>
        <w:pStyle w:val="3-Eng-Subheading-VedaVMSTelugu"/>
        <w:rPr>
          <w:rFonts w:ascii="BRH Telugu RN" w:hAnsi="BRH Telugu RN" w:cs="BRH Telugu RN"/>
          <w:color w:val="auto"/>
          <w:sz w:val="28"/>
          <w:szCs w:val="28"/>
        </w:rPr>
      </w:pPr>
      <w:r w:rsidRPr="00F80021">
        <w:rPr>
          <w:color w:val="auto"/>
          <w:sz w:val="28"/>
          <w:szCs w:val="28"/>
        </w:rPr>
        <w:t>TS 3.4.7 (upto Para 53)</w:t>
      </w:r>
    </w:p>
    <w:p w14:paraId="28536E03"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…sÀÀ…h¸©¸f³ …sÀÀhµ†lû¸…¶¢Ã„S¼é±µØ…¶mè±µö-¶ªå«Õï†¶¨lûµ±ÀÇÃ-„…¶pûù±µ…¶ª H…±ÐÝ m¸…¶¢À </w:t>
      </w:r>
    </w:p>
    <w:p w14:paraId="23B025A2"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 …ElµA sñ†¶¬î …°µhµñA †q¸…hµÀ h¸ …ElµA sñ†¶¬î…°µhµñA ‡q¸…¶mÀå hµ…ËÈªþî «¸ö‡¶® | </w:t>
      </w:r>
    </w:p>
    <w:p w14:paraId="37A088B3"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CSµé±ÀÉÀ Sµ¶mè±¸ö±ÀµÀ ElµA ¶m ¶¢À¶¢À || </w:t>
      </w:r>
      <w:r w:rsidRPr="00F80021">
        <w:rPr>
          <w:rFonts w:ascii="Arial" w:hAnsi="Arial" w:cs="Arial"/>
          <w:b/>
          <w:sz w:val="28"/>
          <w:szCs w:val="28"/>
        </w:rPr>
        <w:t>32</w:t>
      </w:r>
    </w:p>
    <w:p w14:paraId="24A9147E"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h¸…sûµïB «¸ö‡¶® | M¶¨lû¿sûÑï-„¶pûù±Ðsûµï ElµA ¶m ¶¢À¶¢À || </w:t>
      </w:r>
      <w:r w:rsidRPr="00F80021">
        <w:rPr>
          <w:rFonts w:ascii="Arial" w:hAnsi="Arial" w:cs="Arial"/>
          <w:b/>
          <w:sz w:val="28"/>
          <w:szCs w:val="28"/>
        </w:rPr>
        <w:t>33</w:t>
      </w:r>
    </w:p>
    <w:p w14:paraId="0583FAF9"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…¶ª(…S³î)…»¬hÐ …£¶¥ö†«¸…¶¢Ã ¶ªÃ†±Ðï Sµ…¶mè±µö¶ªå…¶ªï ¶¢À†±¿Vµ±ÀÇÃ „…¶pûù±µ†¶ª …D±ÀµÀÀ…¢Ð m¸…¶¢À ¶ª …ElµA sñ†¶¬î …°µhµñA †q¸…hµÀ h¸ …ElµA sñ†¶¬î …°µhµñA ‡q¸…¶mÀå hµ…ËÈªþî «¸ö‡¶® |</w:t>
      </w:r>
    </w:p>
    <w:p w14:paraId="333FC3BA"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¶ªÃ±¸ï±ÀµÀ Sµ¶mè±¸ö±ÀµÀ ElµA ¶m ¶¢À¶¢À || </w:t>
      </w:r>
      <w:r w:rsidRPr="00F80021">
        <w:rPr>
          <w:rFonts w:ascii="Arial" w:hAnsi="Arial" w:cs="Arial"/>
          <w:b/>
          <w:sz w:val="28"/>
          <w:szCs w:val="28"/>
        </w:rPr>
        <w:t>34</w:t>
      </w:r>
    </w:p>
    <w:p w14:paraId="304482EC"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h¸…sûµïB «¸ö‡¶® | ¶¢À±¿WsûÑï „¶pûù±Ðsûµï ElµA ¶m ¶¢À¶¢À || </w:t>
      </w:r>
      <w:r w:rsidRPr="00F80021">
        <w:rPr>
          <w:rFonts w:ascii="Arial" w:hAnsi="Arial" w:cs="Arial"/>
          <w:b/>
          <w:sz w:val="28"/>
          <w:szCs w:val="28"/>
        </w:rPr>
        <w:t>35</w:t>
      </w:r>
    </w:p>
    <w:p w14:paraId="4F5F7518"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t xml:space="preserve">…¶ªÀ…¶¨À¶¢ÀéB ¶ªÃ†±µï±µ¦î-…¶¥Û¶mçò†¶¢Ã Sµ…¶mè±µö¶ªå…¶ªï ¶m†°µh¸ñgï-…¶pûù±µ†«Ò …sÉOµÀ†±µ…±ÀÇÃ m¸…¶¢À ¶ª …ElµA sñ†¶¬î …°µhµñA †q¸…hµÀ h¸ …ElµA sñ†¶¬î …°µhµñA ‡q¸…¶mÀå hµ…ËÈªþî «¸ö‡¶® | </w:t>
      </w:r>
      <w:r w:rsidRPr="00F80021">
        <w:rPr>
          <w:rFonts w:ascii="BRH Telugu RN" w:hAnsi="BRH Telugu RN" w:cs="BRH Telugu RN"/>
          <w:sz w:val="40"/>
          <w:szCs w:val="40"/>
        </w:rPr>
        <w:t xml:space="preserve">Vµ¶mçò¶¢ÀÊª Sµ¶mè±¸ö±ÀµÀ ElµA ¶m ¶¢À¶¢À || </w:t>
      </w:r>
      <w:r w:rsidRPr="00F80021">
        <w:rPr>
          <w:rFonts w:ascii="Arial" w:hAnsi="Arial" w:cs="Arial"/>
          <w:b/>
          <w:sz w:val="28"/>
          <w:szCs w:val="28"/>
        </w:rPr>
        <w:t>36</w:t>
      </w:r>
    </w:p>
    <w:p w14:paraId="1C1C0000"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h¸…sûµïB «¸ö‡¶® | ¶m°µhÉñsûÑï-„¶pûù±Ðsûµï ElµA ¶m ¶¢À¶¢À ||</w:t>
      </w:r>
      <w:r w:rsidR="00A936D0" w:rsidRPr="00F80021">
        <w:rPr>
          <w:rFonts w:ascii="BRH Telugu Extra" w:hAnsi="BRH Telugu Extra" w:cs="BRH Telugu Extra"/>
          <w:sz w:val="40"/>
          <w:szCs w:val="40"/>
        </w:rPr>
        <w:t xml:space="preserve"> </w:t>
      </w:r>
      <w:r w:rsidRPr="00F80021">
        <w:rPr>
          <w:rFonts w:ascii="Arial" w:hAnsi="Arial" w:cs="Arial"/>
          <w:b/>
          <w:sz w:val="28"/>
          <w:szCs w:val="28"/>
        </w:rPr>
        <w:t>37</w:t>
      </w:r>
    </w:p>
    <w:p w14:paraId="7938B126"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…sûµÀYÂïB †¶ªÀ…¶p±Ðä …±ÀµÀYÑß †Sµ…¶mè±µö¶ªå…¶ªï lµ†°ºg¸ C…¶pûù±µ†¶ªB …¶ªå¢¸ m¸…¶¢À </w:t>
      </w:r>
    </w:p>
    <w:p w14:paraId="0EF10501"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 …ElµA sñ†¶¬î …°µhµñA †q¸…hµÀ h¸ …ElµA sñ†¶¬î …°µhµñA ‡q¸…¶mÀå hµ…ËÈªþî «¸ö‡¶® |</w:t>
      </w:r>
    </w:p>
    <w:p w14:paraId="4F59B720"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±ÀµÀY¹ß±ÀµÀ Sµ¶mè±¸ö±ÀµÀ ElµA ¶m ¶¢À¶¢À || </w:t>
      </w:r>
      <w:r w:rsidRPr="00F80021">
        <w:rPr>
          <w:rFonts w:ascii="Arial" w:hAnsi="Arial" w:cs="Arial"/>
          <w:b/>
          <w:sz w:val="28"/>
          <w:szCs w:val="28"/>
        </w:rPr>
        <w:t>38</w:t>
      </w:r>
    </w:p>
    <w:p w14:paraId="3FD33691"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h¸…sûµïB «¸ö‡¶® | lµ°ºg¸sûÑï „¶pûù±Ðsûµï ElµA ¶m ¶¢À¶¢À ||</w:t>
      </w:r>
      <w:r w:rsidR="00A936D0" w:rsidRPr="00F80021">
        <w:rPr>
          <w:rFonts w:ascii="BRH Telugu Extra" w:hAnsi="BRH Telugu Extra" w:cs="BRH Telugu Extra"/>
          <w:sz w:val="40"/>
          <w:szCs w:val="40"/>
        </w:rPr>
        <w:t xml:space="preserve"> </w:t>
      </w:r>
      <w:r w:rsidRPr="00F80021">
        <w:rPr>
          <w:rFonts w:ascii="Arial" w:hAnsi="Arial" w:cs="Arial"/>
          <w:b/>
          <w:sz w:val="28"/>
          <w:szCs w:val="28"/>
        </w:rPr>
        <w:t>39</w:t>
      </w:r>
    </w:p>
    <w:p w14:paraId="24E140C1"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…¶pñY¹†¶pi±³-…£¶¥ö†Oµ…±¸î ¶¢À†mÐ Sµ…¶mè±µö¶ªå†¶ªï sÀÀP³ …«¸¶¢Ã†¶mï-…¶pûù±µ…«Ò </w:t>
      </w:r>
    </w:p>
    <w:p w14:paraId="707DEB0D"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¶¢†¶¬é…±ÀÇÃ m¸…¶¢À ¶ª …ElµA sñ†¶¬î …°µhµñA †q¸…hµÀ h¸ …ElµA sñ†¶¬î …°µhµñA ‡q¸…¶mÀå hµ…ËÈªþî «¸ö‡¶® | ¶¢À¶mÊª Sµ¶mè±¸ö±ÀµÀ ElµA ¶m ¶¢À¶¢À || </w:t>
      </w:r>
      <w:r w:rsidRPr="00F80021">
        <w:rPr>
          <w:rFonts w:ascii="Arial" w:hAnsi="Arial" w:cs="Arial"/>
          <w:b/>
          <w:sz w:val="28"/>
          <w:szCs w:val="28"/>
        </w:rPr>
        <w:t>40</w:t>
      </w:r>
    </w:p>
    <w:p w14:paraId="29AF41BE"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h¸…sûµïB «¸ö‡¶® | sÀÀP³ «¸Ê¢ÀsûÑï</w:t>
      </w:r>
      <w:r w:rsidR="00A936D0" w:rsidRPr="00F80021">
        <w:rPr>
          <w:rFonts w:ascii="BRH Telugu Extra" w:hAnsi="BRH Telugu Extra" w:cs="BRH Telugu Extra"/>
          <w:sz w:val="40"/>
          <w:szCs w:val="40"/>
        </w:rPr>
        <w:t xml:space="preserve">-„¶pûù±Ðsûµï ElµA ¶m ¶¢À¶¢À || </w:t>
      </w:r>
      <w:r w:rsidRPr="00F80021">
        <w:rPr>
          <w:rFonts w:ascii="Arial" w:hAnsi="Arial" w:cs="Arial"/>
          <w:b/>
          <w:sz w:val="28"/>
          <w:szCs w:val="28"/>
        </w:rPr>
        <w:t>41</w:t>
      </w:r>
    </w:p>
    <w:p w14:paraId="4379DEC7"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…E…»¨±Ð …£¶¥ö†¶¢ï…V¸ ¢¸†hÐ Sµ…¶mè±µö¶ªå«¸ï‡qÒ-„…¶pûù±µ†«Ò …¶¢ÀÀl¸ m¸…¶¢À </w:t>
      </w:r>
    </w:p>
    <w:p w14:paraId="35646072"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 …ElµA sñ†¶¬î …°µhµñA †q¸…hµÀ h¸ …ElµA sñ†¶¬î …°µhµñA ‡q¸…¶mÀå hµ…ËÈªþî «¸ö‡¶® |</w:t>
      </w:r>
    </w:p>
    <w:p w14:paraId="66D4BB52"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¢¸h¸±ÀµÀ Sµ¶mè±¸ö±ÀµÀ ElµA ¶m ¶¢À¶¢À || </w:t>
      </w:r>
      <w:r w:rsidRPr="00F80021">
        <w:rPr>
          <w:rFonts w:ascii="Arial" w:hAnsi="Arial" w:cs="Arial"/>
          <w:b/>
          <w:sz w:val="28"/>
          <w:szCs w:val="28"/>
        </w:rPr>
        <w:t>42</w:t>
      </w:r>
    </w:p>
    <w:p w14:paraId="0A2324B0"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h¸…sûµïB «¸ö‡¶® | ClÐíþ</w:t>
      </w:r>
      <w:r w:rsidR="00A936D0" w:rsidRPr="00F80021">
        <w:rPr>
          <w:rFonts w:ascii="BRH Telugu Extra" w:hAnsi="BRH Telugu Extra" w:cs="BRH Telugu Extra"/>
          <w:sz w:val="40"/>
          <w:szCs w:val="40"/>
        </w:rPr>
        <w:t xml:space="preserve">ï„¶pûù±Ðsûµï ElµA ¶m ¶¢À¶¢À || </w:t>
      </w:r>
      <w:r w:rsidRPr="00F80021">
        <w:rPr>
          <w:rFonts w:ascii="Arial" w:hAnsi="Arial" w:cs="Arial"/>
          <w:b/>
          <w:sz w:val="28"/>
          <w:szCs w:val="28"/>
        </w:rPr>
        <w:t>43</w:t>
      </w:r>
    </w:p>
    <w:p w14:paraId="01433CFF"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24"/>
          <w:szCs w:val="24"/>
        </w:rPr>
      </w:pPr>
    </w:p>
    <w:p w14:paraId="0B87B9F0"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sûµÀ†¶¢¶m¶ªï ¶p…hÉ ±ÀµÀ†¶ªïhµ …G¶p†±¼ …SµÅ¶® …E¶¬ †Vµ | </w:t>
      </w:r>
    </w:p>
    <w:p w14:paraId="70F4E19C"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¶ª†mÐ - …±¸«¸ö†Y¹ïn(S³î) …±¸±ÀµÀ«Òê¶¨(†S³î) …¶ªÀ¤†±µï ¶ªA¶¢…kµù±¿g¸(†S³Ø)</w:t>
      </w:r>
    </w:p>
    <w:p w14:paraId="7D801691"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…¶ªö»ªå(S³Ø) «¸ö‡¶® | sûµÀ¶</w:t>
      </w:r>
      <w:r w:rsidR="00A936D0" w:rsidRPr="00F80021">
        <w:rPr>
          <w:rFonts w:ascii="BRH Telugu Extra" w:hAnsi="BRH Telugu Extra" w:cs="BRH Telugu Extra"/>
          <w:sz w:val="40"/>
          <w:szCs w:val="40"/>
        </w:rPr>
        <w:t xml:space="preserve">¢¶m¶ªï ¶phÉï ElµA ¶m ¶¢À¶¢À || </w:t>
      </w:r>
      <w:r w:rsidRPr="00F80021">
        <w:rPr>
          <w:rFonts w:ascii="Arial" w:hAnsi="Arial" w:cs="Arial"/>
          <w:b/>
          <w:sz w:val="28"/>
          <w:szCs w:val="28"/>
        </w:rPr>
        <w:t>44</w:t>
      </w:r>
      <w:r w:rsidRPr="00F80021">
        <w:rPr>
          <w:rFonts w:ascii="BRH Telugu Extra" w:hAnsi="BRH Telugu Extra" w:cs="BRH Telugu Extra"/>
          <w:sz w:val="40"/>
          <w:szCs w:val="40"/>
        </w:rPr>
        <w:t xml:space="preserve"> </w:t>
      </w:r>
    </w:p>
    <w:p w14:paraId="35EEA8B2"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…¶p…±µ…Ê¢À´¨eµï†lû¼¶pi±³-…¶¢ÀÅhµÀï±³-†Sµ…¶mè±µö¶ªå…¶ªï £†¶¥ö¶¢À…¶pûù±µ…«Ò sûµÀ…¢Ð m¸…¶¢À </w:t>
      </w:r>
    </w:p>
    <w:p w14:paraId="1FCA7D6C"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 …ElµA sñ†¶¬î …°µhµñA †q¸…hµÀ h¸ …ElµA sñ†¶¬î …°µhµñA ‡q¸…¶mÀå hµ…ËÈªþî «¸ö‡¶® |</w:t>
      </w:r>
    </w:p>
    <w:p w14:paraId="363A5A06"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lastRenderedPageBreak/>
        <w:t xml:space="preserve">¶¢ÀÅhµïÊ¢ Sµ¶mè±¸ö±ÀµÀ ElµA ¶m ¶¢À¶¢À || </w:t>
      </w:r>
      <w:r w:rsidRPr="00F80021">
        <w:rPr>
          <w:rFonts w:ascii="Arial" w:hAnsi="Arial" w:cs="Arial"/>
          <w:b/>
          <w:sz w:val="28"/>
          <w:szCs w:val="28"/>
        </w:rPr>
        <w:t>45</w:t>
      </w:r>
    </w:p>
    <w:p w14:paraId="779C5E16"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h¸…sûµïB «¸ö‡¶® | £¶¥ö«¸î „¶pûù±Ðsûµï ElµA ¶m ¶¢À¶¢À || </w:t>
      </w:r>
      <w:r w:rsidRPr="00F80021">
        <w:rPr>
          <w:rFonts w:ascii="BRH Telugu Extra" w:hAnsi="BRH Telugu Extra" w:cs="BRH Telugu Extra"/>
          <w:sz w:val="40"/>
          <w:szCs w:val="40"/>
        </w:rPr>
        <w:tab/>
      </w:r>
      <w:r w:rsidRPr="00F80021">
        <w:rPr>
          <w:rFonts w:ascii="Arial" w:hAnsi="Arial" w:cs="Arial"/>
          <w:b/>
          <w:sz w:val="28"/>
          <w:szCs w:val="28"/>
        </w:rPr>
        <w:t>46</w:t>
      </w:r>
    </w:p>
    <w:p w14:paraId="44D25DE4"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…¶ªÀ…°ºiB ¶ªÀ†sûµÃi±³-sûµ…lµñOµÅk³ ¶ªÀ†¶¢±¸ö´m …¶p±µÝ†mÐï Sµ…¶mè±µö¶ªå†¶ªï …£lµÀï‡hÐ „…¶pûù±µ…«Ò ±µÀ…VÐ m¸…¶¢À ¶ª …ElµA sñ†¶¬î …°µhµñA †q¸…hµÀ h¸ …ElµA sñ†¶¬î …°µhµñA </w:t>
      </w:r>
    </w:p>
    <w:p w14:paraId="5568BCE2"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‡q¸…¶mÀå hµ…ËÈªþî «¸ö‡¶® | ¶p±µÝm¸ï±ÀµÀ Sµ¶mè±¸ö±ÀµÀ ElµA ¶m ¶¢À¶¢À || </w:t>
      </w:r>
      <w:r w:rsidRPr="00F80021">
        <w:rPr>
          <w:rFonts w:ascii="Arial" w:hAnsi="Arial" w:cs="Arial"/>
          <w:b/>
          <w:sz w:val="28"/>
          <w:szCs w:val="28"/>
        </w:rPr>
        <w:t>47</w:t>
      </w:r>
    </w:p>
    <w:p w14:paraId="2E2307C3"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h¸…sûµïB «¸ö‡¶® | £lµÀïlÐíþï</w:t>
      </w:r>
      <w:r w:rsidR="00A936D0" w:rsidRPr="00F80021">
        <w:rPr>
          <w:rFonts w:ascii="BRH Telugu Extra" w:hAnsi="BRH Telugu Extra" w:cs="BRH Telugu Extra"/>
          <w:sz w:val="40"/>
          <w:szCs w:val="40"/>
        </w:rPr>
        <w:t xml:space="preserve">-„¶pûù±Ðsûµï ElµA ¶m ¶¢À¶¢À || </w:t>
      </w:r>
      <w:r w:rsidRPr="00F80021">
        <w:rPr>
          <w:rFonts w:ascii="Arial" w:hAnsi="Arial" w:cs="Arial"/>
          <w:b/>
          <w:sz w:val="28"/>
          <w:szCs w:val="28"/>
        </w:rPr>
        <w:t>48</w:t>
      </w:r>
    </w:p>
    <w:p w14:paraId="10ED9FA1"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t>…lµÃ±É †Ê¬i±µ¶¢ÀÅ…fµ±ÀÇÃ …¶¢ÀÅhµÀï±³ †Sµ…¶mè±µö¶ªå†¶ªï …¶pñY¹ †C…¶pûù±µ†«Ò …uû±µÀ…¢Ð m¸…¶¢À ¶ª …ElµA sñ†¶¬î …°µhµñA †q¸…hµÀ h¸ …ElµA sñ†¶¬î …°µhµñA ‡q¸…¶mÀå hµ…ËÈªþî «¸ö‡¶® |</w:t>
      </w:r>
      <w:r w:rsidR="00A936D0" w:rsidRPr="00F80021">
        <w:rPr>
          <w:rFonts w:ascii="BRH Telugu Extra" w:hAnsi="BRH Telugu Extra" w:cs="BRH Telugu Extra"/>
          <w:sz w:val="40"/>
          <w:szCs w:val="40"/>
        </w:rPr>
        <w:t xml:space="preserve"> </w:t>
      </w:r>
      <w:r w:rsidRPr="00F80021">
        <w:rPr>
          <w:rFonts w:ascii="BRH Telugu RN" w:hAnsi="BRH Telugu RN" w:cs="BRH Telugu RN"/>
          <w:sz w:val="40"/>
          <w:szCs w:val="40"/>
        </w:rPr>
        <w:t xml:space="preserve">¶¢ÀÅhµïÊ¢ Sµ¶mè±¸ö±ÀµÀ ElµA ¶m ¶¢À¶¢À || </w:t>
      </w:r>
      <w:r w:rsidRPr="00F80021">
        <w:rPr>
          <w:rFonts w:ascii="Arial" w:hAnsi="Arial" w:cs="Arial"/>
          <w:b/>
          <w:sz w:val="28"/>
          <w:szCs w:val="28"/>
        </w:rPr>
        <w:t>49</w:t>
      </w:r>
    </w:p>
    <w:p w14:paraId="0711AA86"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h¸…sûµïB «¸ö‡¶® | ¶pñY¹sûÑï</w:t>
      </w:r>
      <w:r w:rsidR="00A936D0" w:rsidRPr="00F80021">
        <w:rPr>
          <w:rFonts w:ascii="BRH Telugu Extra" w:hAnsi="BRH Telugu Extra" w:cs="BRH Telugu Extra"/>
          <w:sz w:val="40"/>
          <w:szCs w:val="40"/>
        </w:rPr>
        <w:t xml:space="preserve">-„¶pûù±Ðsûµï ElµA ¶m ¶¢À¶¢À || </w:t>
      </w:r>
      <w:r w:rsidRPr="00F80021">
        <w:rPr>
          <w:rFonts w:ascii="Arial" w:hAnsi="Arial" w:cs="Arial"/>
          <w:b/>
          <w:sz w:val="28"/>
          <w:szCs w:val="28"/>
        </w:rPr>
        <w:t>50</w:t>
      </w:r>
    </w:p>
    <w:p w14:paraId="4BC791A6"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V¸†±µÀB OµÅ¶pg …O¸§ O¸†È¢Ã Sµ…¶mè±µö¶ªå-…«¸ïlûµ‡±ÀÇÃ-„…¶pûù±µ†¶ªB …¥ÑVµ†±ÀµÀ…oå±³ m¸…¶¢À ¶ª …ElµA sñ†¶¬î …°µhµñA †q¸…hµÀ h¸ …ElµA sñ†¶¬î …°µhµñA </w:t>
      </w:r>
    </w:p>
    <w:p w14:paraId="422B6545"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‡q¸…¶mÀå hµ…ËÈªþî «¸ö‡¶® | O¸¶¢Ã±ÀµÀ </w:t>
      </w:r>
      <w:r w:rsidR="004D7E75" w:rsidRPr="00F80021">
        <w:rPr>
          <w:rFonts w:ascii="BRH Telugu Extra" w:hAnsi="BRH Telugu Extra" w:cs="BRH Telugu Extra"/>
          <w:sz w:val="40"/>
          <w:szCs w:val="40"/>
        </w:rPr>
        <w:t xml:space="preserve">Sµ¶mè±¸ö±ÀµÀ ElµA ¶m ¶¢À¶¢À || </w:t>
      </w:r>
      <w:r w:rsidRPr="00F80021">
        <w:rPr>
          <w:rFonts w:ascii="Arial" w:hAnsi="Arial" w:cs="Arial"/>
          <w:b/>
          <w:sz w:val="28"/>
          <w:szCs w:val="28"/>
        </w:rPr>
        <w:t>51</w:t>
      </w:r>
    </w:p>
    <w:p w14:paraId="15D8EB59"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h¸…sûµïB «¸ö‡¶® | Dlû¼sûÑï</w:t>
      </w:r>
      <w:r w:rsidR="004D7E75" w:rsidRPr="00F80021">
        <w:rPr>
          <w:rFonts w:ascii="BRH Telugu Extra" w:hAnsi="BRH Telugu Extra" w:cs="BRH Telugu Extra"/>
          <w:sz w:val="40"/>
          <w:szCs w:val="40"/>
        </w:rPr>
        <w:t xml:space="preserve">-„¶pûù±Ðsûµï ElµA ¶m ¶¢À¶¢À || </w:t>
      </w:r>
      <w:r w:rsidRPr="00F80021">
        <w:rPr>
          <w:rFonts w:ascii="Arial" w:hAnsi="Arial" w:cs="Arial"/>
          <w:b/>
          <w:sz w:val="28"/>
          <w:szCs w:val="28"/>
        </w:rPr>
        <w:t>52</w:t>
      </w:r>
    </w:p>
    <w:p w14:paraId="3DC982A9"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¶ª†mÐ sûµÀ¶¢¶m¶ªï ¶p…hÉ ±ÀµÀ†¶ªïhµ …G¶p†±¼ …SµÅ¶® …E¶¬ †Vµ | </w:t>
      </w:r>
    </w:p>
    <w:p w14:paraId="76A65240"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…G±µÀ sñ†¶¬î…gÉËÈªþî …°µh¸ñ…±ÀµÀ ¶¢À…»¬ ¶¥†±µî ±ÀµÀ…VµÜ «¸ö‡¶® |</w:t>
      </w:r>
    </w:p>
    <w:p w14:paraId="65AE5EAE"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sûµÀ¶¢¶m¶ªï¶phÉï sñ¶¬îg ElµA ¶m ¶¢À¶¢À || </w:t>
      </w:r>
      <w:r w:rsidRPr="00F80021">
        <w:rPr>
          <w:rFonts w:ascii="BRH Telugu RN" w:hAnsi="BRH Telugu RN" w:cs="BRH Telugu RN"/>
          <w:sz w:val="40"/>
          <w:szCs w:val="40"/>
        </w:rPr>
        <w:tab/>
      </w:r>
      <w:r w:rsidRPr="00F80021">
        <w:rPr>
          <w:rFonts w:ascii="Arial" w:hAnsi="Arial" w:cs="Arial"/>
          <w:b/>
          <w:sz w:val="28"/>
          <w:szCs w:val="28"/>
        </w:rPr>
        <w:t>53</w:t>
      </w:r>
    </w:p>
    <w:p w14:paraId="6D7315BF" w14:textId="77777777" w:rsidR="004D7E75" w:rsidRPr="00F80021" w:rsidRDefault="004D7E75" w:rsidP="004D7E75">
      <w:pPr>
        <w:pStyle w:val="NoSpacing"/>
      </w:pPr>
    </w:p>
    <w:p w14:paraId="731626BC" w14:textId="77777777" w:rsidR="00E27ED5" w:rsidRPr="00F80021" w:rsidRDefault="00E27ED5" w:rsidP="004D7E75">
      <w:pPr>
        <w:pStyle w:val="3-Eng-Subheading-VedaVMSTelugu"/>
        <w:rPr>
          <w:color w:val="auto"/>
          <w:sz w:val="28"/>
          <w:szCs w:val="28"/>
          <w:lang w:val="en-US"/>
        </w:rPr>
      </w:pPr>
    </w:p>
    <w:p w14:paraId="33D8FF4C" w14:textId="77777777" w:rsidR="00E27ED5" w:rsidRPr="00F80021" w:rsidRDefault="00E27ED5" w:rsidP="004D7E75">
      <w:pPr>
        <w:pStyle w:val="3-Eng-Subheading-VedaVMSTelugu"/>
        <w:rPr>
          <w:color w:val="auto"/>
          <w:sz w:val="28"/>
          <w:szCs w:val="28"/>
          <w:lang w:val="en-US"/>
        </w:rPr>
      </w:pPr>
    </w:p>
    <w:p w14:paraId="26C6C9F9" w14:textId="77777777" w:rsidR="00E27ED5" w:rsidRPr="00F80021" w:rsidRDefault="00E27ED5" w:rsidP="004D7E75">
      <w:pPr>
        <w:pStyle w:val="3-Eng-Subheading-VedaVMSTelugu"/>
        <w:rPr>
          <w:color w:val="auto"/>
          <w:sz w:val="28"/>
          <w:szCs w:val="28"/>
          <w:lang w:val="en-US"/>
        </w:rPr>
      </w:pPr>
    </w:p>
    <w:p w14:paraId="333F1440" w14:textId="77777777" w:rsidR="000F70A1" w:rsidRPr="00F80021" w:rsidRDefault="000F70A1" w:rsidP="004D7E75">
      <w:pPr>
        <w:pStyle w:val="3-Eng-Subheading-VedaVMSTelugu"/>
        <w:rPr>
          <w:color w:val="auto"/>
          <w:sz w:val="28"/>
          <w:szCs w:val="28"/>
        </w:rPr>
      </w:pPr>
      <w:r w:rsidRPr="00F80021">
        <w:rPr>
          <w:color w:val="auto"/>
          <w:sz w:val="28"/>
          <w:szCs w:val="28"/>
        </w:rPr>
        <w:lastRenderedPageBreak/>
        <w:t>(Recite in mind) (TS 1.8.14.2)</w:t>
      </w:r>
    </w:p>
    <w:p w14:paraId="15F896F9" w14:textId="77777777" w:rsidR="004D7E75" w:rsidRPr="00F80021" w:rsidRDefault="004D7E75" w:rsidP="004D7E75">
      <w:pPr>
        <w:pStyle w:val="NoSpacing"/>
      </w:pPr>
    </w:p>
    <w:p w14:paraId="7CC47903"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¶pñ†Y¹¶p…hÉ ¶mhµö…lÉh¸-…¶mïmÐï £†¥¹ö …Y¹h¸…n ¶p…±¼h¸ †ssûµÃ¶¢ |</w:t>
      </w:r>
    </w:p>
    <w:p w14:paraId="18636EE3"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±ÀµÀ†h¸Ö¶¢ÃÊªå YÂ…¶¬À¶¢Ã¶ªå†mÐé C¶ªÀå …¶¢±ÀµÀ(S³Ø) †«¸ï…¶¢À ¶p†hµ±ÀÇÃ ±µ…±ÀÃg¸(S³Ø) «¸ö‡¶® | </w:t>
      </w:r>
    </w:p>
    <w:p w14:paraId="39A1CB9D"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¶pñY¹¶phµ±ÀµÀ ElµA ¶m ¶¢À¶¢À || </w:t>
      </w:r>
      <w:r w:rsidR="002A145A" w:rsidRPr="00F80021">
        <w:rPr>
          <w:rFonts w:ascii="BRH Kannada RN" w:hAnsi="BRH Kannada RN" w:cs="BRH Kannada RN"/>
          <w:b/>
          <w:sz w:val="28"/>
          <w:szCs w:val="28"/>
        </w:rPr>
        <w:t>(</w:t>
      </w:r>
      <w:r w:rsidR="002A145A" w:rsidRPr="00F80021">
        <w:rPr>
          <w:rFonts w:ascii="Arial" w:hAnsi="Arial" w:cs="Arial"/>
          <w:b/>
          <w:sz w:val="28"/>
          <w:szCs w:val="28"/>
        </w:rPr>
        <w:t>mind recital ends)</w:t>
      </w:r>
      <w:r w:rsidR="002A145A" w:rsidRPr="00F80021">
        <w:rPr>
          <w:rFonts w:ascii="BRH Kannada RN" w:hAnsi="BRH Kannada RN" w:cs="BRH Kannada RN"/>
          <w:sz w:val="40"/>
          <w:szCs w:val="40"/>
        </w:rPr>
        <w:t xml:space="preserve"> </w:t>
      </w:r>
      <w:r w:rsidRPr="00F80021">
        <w:rPr>
          <w:rFonts w:ascii="BRH Telugu RN" w:hAnsi="BRH Telugu RN" w:cs="BRH Telugu RN"/>
          <w:sz w:val="40"/>
          <w:szCs w:val="40"/>
        </w:rPr>
        <w:tab/>
      </w:r>
      <w:r w:rsidRPr="00F80021">
        <w:rPr>
          <w:rFonts w:ascii="Arial" w:hAnsi="Arial" w:cs="Arial"/>
          <w:b/>
          <w:sz w:val="28"/>
          <w:szCs w:val="28"/>
        </w:rPr>
        <w:t>54</w:t>
      </w:r>
    </w:p>
    <w:p w14:paraId="0F0D1503"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…sûµÃ«¸ùþö‡¶® - CSµé±ÀµÀ ElµA ¶m ¶¢À¶¢À || </w:t>
      </w:r>
      <w:r w:rsidRPr="00F80021">
        <w:rPr>
          <w:rFonts w:ascii="BRH Telugu Extra" w:hAnsi="BRH Telugu Extra" w:cs="BRH Telugu Extra"/>
          <w:sz w:val="40"/>
          <w:szCs w:val="40"/>
        </w:rPr>
        <w:tab/>
      </w:r>
      <w:r w:rsidRPr="00F80021">
        <w:rPr>
          <w:rFonts w:ascii="Arial" w:hAnsi="Arial" w:cs="Arial"/>
          <w:b/>
          <w:sz w:val="28"/>
          <w:szCs w:val="28"/>
        </w:rPr>
        <w:t>55</w:t>
      </w:r>
    </w:p>
    <w:p w14:paraId="03EBD8CE"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sûµÀ…¶¢«¸ùþö‡¶® - ¢¸±ÀµÀ¶¢ ElµA ¶m ¶¢À¶¢À || </w:t>
      </w:r>
      <w:r w:rsidRPr="00F80021">
        <w:rPr>
          <w:rFonts w:ascii="Arial" w:hAnsi="Arial" w:cs="Arial"/>
          <w:b/>
          <w:sz w:val="28"/>
          <w:szCs w:val="28"/>
        </w:rPr>
        <w:t>56</w:t>
      </w:r>
    </w:p>
    <w:p w14:paraId="09E8F99B"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¶ªÀ…¶¢«¸ùþö‡¶® - ¶ªÃ±¸ï±ÀµÀ ElµA ¶m ¶¢À¶¢À || </w:t>
      </w:r>
      <w:r w:rsidRPr="00F80021">
        <w:rPr>
          <w:rFonts w:ascii="Arial" w:hAnsi="Arial" w:cs="Arial"/>
          <w:b/>
          <w:sz w:val="28"/>
          <w:szCs w:val="28"/>
        </w:rPr>
        <w:t>57</w:t>
      </w:r>
    </w:p>
    <w:p w14:paraId="49BC6D93" w14:textId="77777777" w:rsidR="006D4A6C"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±ÀµÀ†lµ…¶ªï Oµ…±µîgÑ „hµï†±¿±¼…VµA ±ÀµÀ…l¸ö-†¶mÃéþï¶m- …£À¶®†Oµ±µA | </w:t>
      </w:r>
    </w:p>
    <w:p w14:paraId="5CC47811"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t xml:space="preserve">…CS¼é¶¨àk³ †»ªö…¶¨àOµÅhµh³ …£l¸ö´mæ ¶ª…±µö(…S³Ø) »ªö…¶¨à(…S³î) ¶ªÀ†¶¬ÀhµA Oµ±Ð…hµÀ «¸ö‡¶® | </w:t>
      </w:r>
      <w:r w:rsidRPr="00F80021">
        <w:rPr>
          <w:rFonts w:ascii="BRH Telugu RN" w:hAnsi="BRH Telugu RN" w:cs="BRH Telugu RN"/>
          <w:sz w:val="40"/>
          <w:szCs w:val="40"/>
        </w:rPr>
        <w:t>CSµé±ÀÉÀ</w:t>
      </w:r>
      <w:r w:rsidR="00E24CAD" w:rsidRPr="00F80021">
        <w:rPr>
          <w:rFonts w:ascii="BRH Telugu RN" w:hAnsi="BRH Telugu RN" w:cs="BRH Telugu RN"/>
          <w:sz w:val="40"/>
          <w:szCs w:val="40"/>
        </w:rPr>
        <w:t xml:space="preserve"> »ªö¶¨àOµÅhµ ElµA ¶m ¶¢À¶¢À || </w:t>
      </w:r>
      <w:r w:rsidRPr="00F80021">
        <w:rPr>
          <w:rFonts w:ascii="Arial" w:hAnsi="Arial" w:cs="Arial"/>
          <w:b/>
          <w:sz w:val="28"/>
          <w:szCs w:val="28"/>
        </w:rPr>
        <w:t>58</w:t>
      </w:r>
    </w:p>
    <w:p w14:paraId="783F11F1" w14:textId="77777777" w:rsidR="00E24CAD" w:rsidRPr="00F80021" w:rsidRDefault="00E24CAD" w:rsidP="00E24CAD">
      <w:pPr>
        <w:pStyle w:val="NoSpacing"/>
      </w:pPr>
    </w:p>
    <w:p w14:paraId="26A04EBA" w14:textId="77777777" w:rsidR="000F70A1" w:rsidRPr="00F80021" w:rsidRDefault="000F70A1" w:rsidP="00E24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RN" w:hAnsi="BRH Telugu RN" w:cs="BRH Telugu RN"/>
          <w:sz w:val="40"/>
          <w:szCs w:val="40"/>
        </w:rPr>
      </w:pPr>
      <w:r w:rsidRPr="00F80021">
        <w:rPr>
          <w:rFonts w:ascii="Arial" w:hAnsi="Arial" w:cs="Arial"/>
          <w:sz w:val="28"/>
          <w:szCs w:val="28"/>
        </w:rPr>
        <w:t>Instructions, not Mantra</w:t>
      </w:r>
      <w:r w:rsidRPr="00F80021">
        <w:rPr>
          <w:rFonts w:ascii="BRH Telugu RN" w:hAnsi="BRH Telugu RN" w:cs="BRH Telugu RN"/>
          <w:sz w:val="40"/>
          <w:szCs w:val="40"/>
        </w:rPr>
        <w:t xml:space="preserve"> - (¶p±¼lûµïcÝ¶mA ¶m vÉ¶pO¸±µïA ¶p±¼lû¼ ¶pñ¶¬±µB Ehµ±Ó ¶pñ¶¬±µ´m-D¶T¹±µ ¶ª£ÀlûÓ ¶pñ¶¬Åhµï¶ª(S³Ø) «¸ñ¶¢A YÂ¶¬Ñi |)</w:t>
      </w:r>
    </w:p>
    <w:p w14:paraId="6EF8F8EE" w14:textId="77777777" w:rsidR="00E24CAD" w:rsidRPr="00F80021" w:rsidRDefault="00E24CAD" w:rsidP="00E24CAD">
      <w:pPr>
        <w:pStyle w:val="NoSpacing"/>
      </w:pPr>
    </w:p>
    <w:p w14:paraId="6072A79D"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«¸ö‡¶® | ¶¢¶ªÀsûÑï ±µÀlÉñsûµïB Dl¼hÉïsûµïB ¶ª(S³Ø) «¸ñ¶¢ sû¹SÉsûµïB </w:t>
      </w:r>
    </w:p>
    <w:p w14:paraId="29951445"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ElµA ¶m ¶¢À¶¢À || 59 </w:t>
      </w:r>
    </w:p>
    <w:p w14:paraId="57375390"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C»ªî´m .......... ¶¬Ñ¶¢À Oµ±µîgº ¶¢ÀlÉèþï ¶ªAsû¹£hµ ¶¢À¶måòvÑsû¹l¼ </w:t>
      </w:r>
    </w:p>
    <w:p w14:paraId="008D9382"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¶ªOµv lÐ¶¨¶ªï q¸ñ±ÀµÀ¦Ûh¸å±µæA ¶ª±µöq¸ñ±ÀµÀ¦ÛhµåA ¶¬Ñ©¸ï£À | </w:t>
      </w:r>
    </w:p>
    <w:p w14:paraId="52608DAF"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MA sûµÃ±µÀí…¶¢¶ªÀù…¶¢B ¶ªÀ¶¢ «¸ö‡¶® - ¶</w:t>
      </w:r>
      <w:r w:rsidR="00AA6143" w:rsidRPr="00F80021">
        <w:rPr>
          <w:rFonts w:ascii="BRH Telugu Extra" w:hAnsi="BRH Telugu Extra" w:cs="BRH Telugu Extra"/>
          <w:sz w:val="40"/>
          <w:szCs w:val="40"/>
        </w:rPr>
        <w:t xml:space="preserve">pñY¹¶phµ±ÀµÀ ElµA ¶m ¶¢À¶¢À || </w:t>
      </w:r>
      <w:r w:rsidRPr="00F80021">
        <w:rPr>
          <w:rFonts w:ascii="Arial" w:hAnsi="Arial" w:cs="Arial"/>
          <w:b/>
          <w:sz w:val="28"/>
          <w:szCs w:val="28"/>
        </w:rPr>
        <w:t>60</w:t>
      </w:r>
      <w:r w:rsidRPr="00F80021">
        <w:rPr>
          <w:rFonts w:ascii="BRH Telugu Extra" w:hAnsi="BRH Telugu Extra" w:cs="BRH Telugu Extra"/>
          <w:sz w:val="40"/>
          <w:szCs w:val="40"/>
        </w:rPr>
        <w:t xml:space="preserve"> </w:t>
      </w:r>
    </w:p>
    <w:p w14:paraId="5D2859E6" w14:textId="77777777" w:rsidR="00E27ED5" w:rsidRPr="00F80021" w:rsidRDefault="00E27ED5" w:rsidP="000F70A1">
      <w:pPr>
        <w:autoSpaceDE w:val="0"/>
        <w:autoSpaceDN w:val="0"/>
        <w:adjustRightInd w:val="0"/>
        <w:spacing w:after="0" w:line="240" w:lineRule="auto"/>
        <w:rPr>
          <w:rFonts w:ascii="BRH Telugu RN" w:hAnsi="BRH Telugu RN" w:cs="BRH Telugu RN"/>
          <w:sz w:val="40"/>
          <w:szCs w:val="40"/>
        </w:rPr>
      </w:pPr>
    </w:p>
    <w:p w14:paraId="700DC45D"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lastRenderedPageBreak/>
        <w:t xml:space="preserve">Y¹ßh¸-Y¹ßhµ lÐ¶¨ n±µú±µg¸±µæA Cm¸Y¹ßhµ hµñ±ÀµÀ ¶¬Ñ¶¢ÀA Oµ±¼Ê¨ï | </w:t>
      </w:r>
    </w:p>
    <w:p w14:paraId="5B330EA2"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C‡m¸Y¹ß…hµA ±ÀµÀl¸†Y¹ßhµA | …±ÀµÀYß†¶ªï …Oºñ±ÀµÀ…hÉ £À†kµÀ | </w:t>
      </w:r>
    </w:p>
    <w:p w14:paraId="50C53797"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C…SÉé hµ†lµ¶ªï Oµvê±ÀµÀ | hµö(S³î)»¬ Ê¢†hÉæ ±ÀµÀk¸ …hµkµ(S³Ø) «¸ö‡¶® | </w:t>
      </w:r>
    </w:p>
    <w:p w14:paraId="38F2746C" w14:textId="77777777" w:rsidR="000F70A1" w:rsidRPr="00F80021" w:rsidRDefault="000F70A1" w:rsidP="000F70A1">
      <w:pPr>
        <w:autoSpaceDE w:val="0"/>
        <w:autoSpaceDN w:val="0"/>
        <w:adjustRightInd w:val="0"/>
        <w:spacing w:after="0" w:line="240" w:lineRule="auto"/>
        <w:rPr>
          <w:rFonts w:ascii="Arial" w:hAnsi="Arial" w:cs="Arial"/>
          <w:b/>
          <w:sz w:val="28"/>
          <w:szCs w:val="28"/>
        </w:rPr>
      </w:pPr>
      <w:r w:rsidRPr="00F80021">
        <w:rPr>
          <w:rFonts w:ascii="BRH Telugu RN" w:hAnsi="BRH Telugu RN" w:cs="BRH Telugu RN"/>
          <w:sz w:val="40"/>
          <w:szCs w:val="40"/>
        </w:rPr>
        <w:t xml:space="preserve">CSµé±ÀµÀ ElµA ¶m ¶¢À¶¢À || </w:t>
      </w:r>
      <w:r w:rsidRPr="00F80021">
        <w:rPr>
          <w:rFonts w:ascii="BRH Telugu RN" w:hAnsi="BRH Telugu RN" w:cs="BRH Telugu RN"/>
          <w:sz w:val="40"/>
          <w:szCs w:val="40"/>
        </w:rPr>
        <w:tab/>
      </w:r>
      <w:r w:rsidRPr="00F80021">
        <w:rPr>
          <w:rFonts w:ascii="Arial" w:hAnsi="Arial" w:cs="Arial"/>
          <w:b/>
          <w:sz w:val="28"/>
          <w:szCs w:val="28"/>
        </w:rPr>
        <w:t>1</w:t>
      </w:r>
    </w:p>
    <w:p w14:paraId="48692189"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¶pÁ†±µÀ¶¨ ¶ª£ÀîhÐ …±ÀµÀYßB | …±ÀµÀYßB ¶pÁ†±µÀ¶¨¶ª£ÀîhµB | </w:t>
      </w:r>
    </w:p>
    <w:p w14:paraId="0438577F"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C…SÉé hµ†lµ¶ªï Oµvê±ÀµÀ | hµö(S³î)»¬ Ê¢†hÉæ ±ÀµÀk¸ …hµkµ(S³Ø) «¸ö‡¶® | </w:t>
      </w:r>
    </w:p>
    <w:p w14:paraId="008144A2"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CSµé±ÀµÀ ElµA ¶m ¶¢À¶¢À || </w:t>
      </w:r>
      <w:r w:rsidRPr="00F80021">
        <w:rPr>
          <w:rFonts w:ascii="BRH Telugu RN" w:hAnsi="BRH Telugu RN" w:cs="BRH Telugu RN"/>
          <w:sz w:val="40"/>
          <w:szCs w:val="40"/>
        </w:rPr>
        <w:tab/>
      </w:r>
      <w:r w:rsidRPr="00F80021">
        <w:rPr>
          <w:rFonts w:ascii="Arial" w:hAnsi="Arial" w:cs="Arial"/>
          <w:b/>
          <w:sz w:val="28"/>
          <w:szCs w:val="28"/>
        </w:rPr>
        <w:t>2</w:t>
      </w:r>
      <w:r w:rsidRPr="00F80021">
        <w:rPr>
          <w:rFonts w:ascii="BRH Telugu RN" w:hAnsi="BRH Telugu RN" w:cs="BRH Telugu RN"/>
          <w:sz w:val="40"/>
          <w:szCs w:val="40"/>
        </w:rPr>
        <w:t xml:space="preserve"> </w:t>
      </w:r>
    </w:p>
    <w:p w14:paraId="7A32B5BE"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±ÀµÀ†h¸ê…Oµh¸ñ ¶¢À†¶m«¸ …l¿¶m †lµ…°¸¶m | …±ÀµÀYß†¶ªï …¶¢À¶mö…hÉ ¶¢À†±¸å¶ªB | </w:t>
      </w:r>
    </w:p>
    <w:p w14:paraId="06733164"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…CS¼é¶¨àlÐè‡h¸ Oµñ…hµÀ £†l¼ö…Y¹¶m´mé | ±ÀµÀ†Z©Òà …lÉ¢¸(S³î) †sÀÀ…hµÀ¥Ñ †±ÀµÀY¹…i «¸ö‡¶® | </w:t>
      </w:r>
    </w:p>
    <w:p w14:paraId="0C3A6F9F" w14:textId="77777777" w:rsidR="000F70A1"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CSµé±ÀµÀ ElµA ¶m ¶¢À¶¢À || </w:t>
      </w:r>
      <w:r w:rsidRPr="00F80021">
        <w:rPr>
          <w:rFonts w:ascii="BRH Telugu RN" w:hAnsi="BRH Telugu RN" w:cs="BRH Telugu RN"/>
          <w:sz w:val="40"/>
          <w:szCs w:val="40"/>
        </w:rPr>
        <w:tab/>
      </w:r>
      <w:r w:rsidRPr="00F80021">
        <w:rPr>
          <w:rFonts w:ascii="Arial" w:hAnsi="Arial" w:cs="Arial"/>
          <w:b/>
          <w:sz w:val="28"/>
          <w:szCs w:val="28"/>
        </w:rPr>
        <w:t xml:space="preserve">3 </w:t>
      </w:r>
    </w:p>
    <w:p w14:paraId="38D8D345"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…sûµÃ«¸ùþö‡¶® - CSµé±ÀµÀ ElµA ¶m ¶¢À¶¢À </w:t>
      </w:r>
      <w:r w:rsidRPr="00F80021">
        <w:rPr>
          <w:rFonts w:ascii="BRH Telugu Extra" w:hAnsi="BRH Telugu Extra" w:cs="BRH Telugu Extra"/>
          <w:sz w:val="40"/>
          <w:szCs w:val="40"/>
        </w:rPr>
        <w:tab/>
        <w:t xml:space="preserve">|| </w:t>
      </w:r>
      <w:r w:rsidRPr="00F80021">
        <w:rPr>
          <w:rFonts w:ascii="Arial" w:hAnsi="Arial" w:cs="Arial"/>
          <w:b/>
          <w:sz w:val="28"/>
          <w:szCs w:val="28"/>
        </w:rPr>
        <w:t>4</w:t>
      </w:r>
      <w:r w:rsidRPr="00F80021">
        <w:rPr>
          <w:rFonts w:ascii="BRH Telugu Extra" w:hAnsi="BRH Telugu Extra" w:cs="BRH Telugu Extra"/>
          <w:sz w:val="40"/>
          <w:szCs w:val="40"/>
        </w:rPr>
        <w:t xml:space="preserve"> </w:t>
      </w:r>
    </w:p>
    <w:p w14:paraId="712DD3DB"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sûµÀ…¶¢«¸ùþö‡¶® - ¢¸±ÀµÀ¶¢ ElµA ¶m ¶¢À¶¢À </w:t>
      </w:r>
      <w:r w:rsidRPr="00F80021">
        <w:rPr>
          <w:rFonts w:ascii="BRH Telugu Extra" w:hAnsi="BRH Telugu Extra" w:cs="BRH Telugu Extra"/>
          <w:sz w:val="40"/>
          <w:szCs w:val="40"/>
        </w:rPr>
        <w:tab/>
        <w:t xml:space="preserve">|| </w:t>
      </w:r>
      <w:r w:rsidRPr="00F80021">
        <w:rPr>
          <w:rFonts w:ascii="Arial" w:hAnsi="Arial" w:cs="Arial"/>
          <w:b/>
          <w:sz w:val="28"/>
          <w:szCs w:val="28"/>
        </w:rPr>
        <w:t xml:space="preserve">5 </w:t>
      </w:r>
    </w:p>
    <w:p w14:paraId="062577F1"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¶ªÀ…¶¢«¸ùþö‡¶® - ¶ªÃ±¸ï±ÀµÀ ElµA ¶m ¶¢À¶¢À </w:t>
      </w:r>
      <w:r w:rsidRPr="00F80021">
        <w:rPr>
          <w:rFonts w:ascii="BRH Telugu Extra" w:hAnsi="BRH Telugu Extra" w:cs="BRH Telugu Extra"/>
          <w:sz w:val="40"/>
          <w:szCs w:val="40"/>
        </w:rPr>
        <w:tab/>
        <w:t xml:space="preserve">|| </w:t>
      </w:r>
      <w:r w:rsidRPr="00F80021">
        <w:rPr>
          <w:rFonts w:ascii="Arial" w:hAnsi="Arial" w:cs="Arial"/>
          <w:b/>
          <w:sz w:val="28"/>
          <w:szCs w:val="28"/>
        </w:rPr>
        <w:t xml:space="preserve">6 </w:t>
      </w:r>
    </w:p>
    <w:p w14:paraId="667703EF"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sûµÃ±µÀí…¶¢¶ªÀù…¶¢B ¶ªÀ¶¢ «¸ö‡¶® - ¶pñY¹¶phµ±ÀµÀ ElµA ¶m ¶¢À¶¢À || </w:t>
      </w:r>
      <w:r w:rsidRPr="00F80021">
        <w:rPr>
          <w:rFonts w:ascii="Arial" w:hAnsi="Arial" w:cs="Arial"/>
          <w:b/>
          <w:sz w:val="28"/>
          <w:szCs w:val="28"/>
        </w:rPr>
        <w:t xml:space="preserve">7 </w:t>
      </w:r>
    </w:p>
    <w:p w14:paraId="7EDEC82E" w14:textId="77777777" w:rsidR="000F70A1" w:rsidRPr="00F80021" w:rsidRDefault="000F70A1" w:rsidP="000F70A1">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§ñ £†¶¨ä…Ê¢ «¸ö‡¶® - §ñ £¶¨äÊ¢ ¶p±µ¶¢Ãhµî¶m ElµA ¶m ¶¢À¶¢À || </w:t>
      </w:r>
      <w:r w:rsidRPr="00F80021">
        <w:rPr>
          <w:rFonts w:ascii="Arial" w:hAnsi="Arial" w:cs="Arial"/>
          <w:b/>
          <w:sz w:val="28"/>
          <w:szCs w:val="28"/>
        </w:rPr>
        <w:t xml:space="preserve">8 </w:t>
      </w:r>
    </w:p>
    <w:p w14:paraId="43B27D2E"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…±µÀl¸ñ†±ÀµÀ ¶p…¶¥À¶p†hµ…±ÀÉÀ «¸ö‡¶® - ±µÀl¸ñ±ÀµÀ ¶p¶¥À¶phµ±ÀµÀ ElµA ¶m ¶¢À¶¢À || </w:t>
      </w:r>
      <w:r w:rsidRPr="00F80021">
        <w:rPr>
          <w:rFonts w:ascii="Arial" w:hAnsi="Arial" w:cs="Arial"/>
          <w:b/>
          <w:sz w:val="28"/>
          <w:szCs w:val="28"/>
        </w:rPr>
        <w:t>9</w:t>
      </w:r>
      <w:r w:rsidRPr="00F80021">
        <w:rPr>
          <w:rFonts w:ascii="BRH Telugu Extra" w:hAnsi="BRH Telugu Extra" w:cs="BRH Telugu Extra"/>
          <w:sz w:val="40"/>
          <w:szCs w:val="40"/>
        </w:rPr>
        <w:t xml:space="preserve"> </w:t>
      </w:r>
    </w:p>
    <w:p w14:paraId="317919EA" w14:textId="77777777" w:rsidR="00026410" w:rsidRPr="00F80021" w:rsidRDefault="00026410" w:rsidP="00026410">
      <w:pPr>
        <w:pStyle w:val="NoSpacing"/>
      </w:pPr>
    </w:p>
    <w:p w14:paraId="0DE3F56F" w14:textId="77777777" w:rsidR="000F70A1" w:rsidRPr="00F80021" w:rsidRDefault="000F70A1" w:rsidP="000264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lastRenderedPageBreak/>
        <w:t xml:space="preserve">(C¶p G¶p¶ªêýÅ¶¥ï - </w:t>
      </w:r>
      <w:r w:rsidRPr="00F80021">
        <w:rPr>
          <w:rFonts w:ascii="Arial" w:hAnsi="Arial" w:cs="Arial"/>
          <w:sz w:val="28"/>
          <w:szCs w:val="28"/>
        </w:rPr>
        <w:t>This is not a Mantra, but an instruction to cleanse your hand with water</w:t>
      </w:r>
      <w:r w:rsidRPr="00F80021">
        <w:rPr>
          <w:rFonts w:ascii="BRH Telugu RN" w:hAnsi="BRH Telugu RN" w:cs="BRH Telugu RN"/>
          <w:sz w:val="40"/>
          <w:szCs w:val="40"/>
        </w:rPr>
        <w:t xml:space="preserve">) </w:t>
      </w:r>
    </w:p>
    <w:p w14:paraId="7D4B6B7A" w14:textId="77777777" w:rsidR="00E73A88" w:rsidRPr="00F80021" w:rsidRDefault="00E73A88" w:rsidP="000F70A1">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pict w14:anchorId="59ACB6A7">
          <v:rect id="_x0000_i1026" style="width:0;height:1.5pt" o:hralign="center" o:hrstd="t" o:hr="t" fillcolor="#a0a0a0" stroked="f"/>
        </w:pict>
      </w:r>
    </w:p>
    <w:p w14:paraId="51672473" w14:textId="77777777" w:rsidR="00E73A88" w:rsidRPr="00F80021" w:rsidRDefault="00E73A88" w:rsidP="000F70A1">
      <w:pPr>
        <w:autoSpaceDE w:val="0"/>
        <w:autoSpaceDN w:val="0"/>
        <w:adjustRightInd w:val="0"/>
        <w:spacing w:after="0" w:line="240" w:lineRule="auto"/>
        <w:rPr>
          <w:rFonts w:ascii="BRH Telugu RN" w:hAnsi="BRH Telugu RN" w:cs="BRH Telugu RN"/>
          <w:sz w:val="40"/>
          <w:szCs w:val="40"/>
        </w:rPr>
      </w:pPr>
    </w:p>
    <w:p w14:paraId="7CEE36CD" w14:textId="77777777" w:rsidR="000F70A1" w:rsidRPr="00F80021" w:rsidRDefault="000F70A1" w:rsidP="00F80021">
      <w:pPr>
        <w:pStyle w:val="Heading2VedaVMSTelugu"/>
      </w:pPr>
      <w:bookmarkStart w:id="57" w:name="_Toc535268449"/>
      <w:r w:rsidRPr="00F80021">
        <w:t>¶¢«Ò±¸è±¸ ¶¢À¶måò q¸eµB</w:t>
      </w:r>
      <w:bookmarkEnd w:id="57"/>
    </w:p>
    <w:p w14:paraId="59B94D4F" w14:textId="77777777" w:rsidR="000F70A1" w:rsidRPr="00F80021" w:rsidRDefault="000F70A1" w:rsidP="00534F3B">
      <w:pPr>
        <w:pStyle w:val="3-Eng-Subheading-VedaVMSTelugu"/>
        <w:rPr>
          <w:rFonts w:ascii="BRH Telugu RN" w:hAnsi="BRH Telugu RN" w:cs="BRH Telugu RN"/>
          <w:color w:val="auto"/>
          <w:sz w:val="40"/>
        </w:rPr>
      </w:pPr>
      <w:r w:rsidRPr="00F80021">
        <w:rPr>
          <w:color w:val="auto"/>
        </w:rPr>
        <w:t>T</w:t>
      </w:r>
      <w:r w:rsidR="00534F3B" w:rsidRPr="00F80021">
        <w:rPr>
          <w:color w:val="auto"/>
        </w:rPr>
        <w:t>.S</w:t>
      </w:r>
      <w:r w:rsidRPr="00F80021">
        <w:rPr>
          <w:color w:val="auto"/>
        </w:rPr>
        <w:t>. 5-4-8-1</w:t>
      </w:r>
    </w:p>
    <w:p w14:paraId="34D7ACD6"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¶¢…«Ò±¸è‡±¸A YÂ¶¬Ñ…i ¶¢‡«Ò…±Éî lû¸†±¸„…¶ªl¼…i ¢¸ …J©¸ †¶¬Ã±ÀµÀhÉ …¶TÅhµ…¶ªï ¢¸ †J¶m…Ê¢À©¸ lû¸…±¸„¶¢ÀÀ†»¨îA </w:t>
      </w:r>
      <w:r w:rsidR="009759FB"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…vÑOÉ »p†¶mö…¶¢ÃmÐ†¶p i¶¨á…hµ D†YÉï¶m YÂ¶¬Ñ…i hÉ…YÑ ¢¸, D…YïA hÉ…YÑ ¶¢…«Ò±¸è…±¸ hÉ†Y…ËÈª¢¸…ËÈªþî hÉYÑ„†¶¢ …±µÀÊmè„…kÐ O¸…¶¢Ã ËÈ¢ ¶¢…«Ò±¸è…±¸ O¸†¶¢Ã…Êm¢¸„†¶¢ ±µÀ…Êmè ±ÀµÀA …O¸¶¢À†±ÀÉÀhµ …q¸ñg¸†¶m…«¸ïm¸é…lµïA </w:t>
      </w:r>
      <w:r w:rsidR="009759FB"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 </w:t>
      </w:r>
    </w:p>
    <w:p w14:paraId="510E5F1D" w14:textId="77777777" w:rsidR="000F70A1" w:rsidRPr="00F80021" w:rsidRDefault="000F70A1" w:rsidP="00534F3B">
      <w:pPr>
        <w:pStyle w:val="3-Eng-Subheading-VedaVMSTelugu"/>
        <w:rPr>
          <w:rFonts w:ascii="BRH Telugu RN" w:hAnsi="BRH Telugu RN" w:cs="BRH Telugu RN"/>
          <w:color w:val="auto"/>
          <w:sz w:val="40"/>
        </w:rPr>
      </w:pPr>
      <w:r w:rsidRPr="00F80021">
        <w:rPr>
          <w:color w:val="auto"/>
        </w:rPr>
        <w:t>T</w:t>
      </w:r>
      <w:r w:rsidR="00534F3B" w:rsidRPr="00F80021">
        <w:rPr>
          <w:color w:val="auto"/>
        </w:rPr>
        <w:t>.S</w:t>
      </w:r>
      <w:r w:rsidRPr="00F80021">
        <w:rPr>
          <w:color w:val="auto"/>
        </w:rPr>
        <w:t>. 5-4-8-2</w:t>
      </w:r>
    </w:p>
    <w:p w14:paraId="2F63BF6A"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†WÜ…m¸çþï£À†i …£S¸ñ…¶¬A hµ†¶ªï YÂ¶¬À±ÀµÃh³ …q¸ñg¸…Êm¢¸…«¸ï„m¸é…lµïA </w:t>
      </w:r>
      <w:r w:rsidR="00D41FB2"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£†WÜ¶m…iå ±ÀµÀA …O¸¶¢À†±ÀÉÀhµ …q¸ñg¸†¶m…«¸ï„m¸é…lµï(…S³î) ¶ª†¶må¶mÀ…±ÀµÃ£À…i ¶ª†¶må…h¸A hµ†¶ªï YÂ¶¬À±ÀµÃh³ …q¸ñg¸…Êm¢¸…«¸ïm¸é…lµï(…S³î) ¶ª†¶måmÐ…i l¸ö†lµ¶¥ l¸ö…lµ¥¹†n, YÂ¶¬Ñ…i l¸ö†lµ…¶¥ ¶¢Ã‡«¸B </w:t>
      </w:r>
      <w:r w:rsidRPr="00A35C0D">
        <w:rPr>
          <w:rFonts w:ascii="BRH Telugu Extra" w:hAnsi="BRH Telugu Extra" w:cs="BRH Telugu Extra"/>
          <w:sz w:val="40"/>
          <w:szCs w:val="40"/>
        </w:rPr>
        <w:t>¶ª´¢À¶</w:t>
      </w:r>
      <w:r w:rsidR="00AB7354" w:rsidRPr="00A35C0D">
        <w:rPr>
          <w:rFonts w:ascii="BRH Devanagari Extra" w:hAnsi="BRH Devanagari Extra" w:cs="BRH Devanagari Extra"/>
          <w:sz w:val="40"/>
          <w:szCs w:val="40"/>
        </w:rPr>
        <w:t>ð</w:t>
      </w:r>
      <w:r w:rsidRPr="00A35C0D">
        <w:rPr>
          <w:rFonts w:ascii="BRH Telugu Extra" w:hAnsi="BRH Telugu Extra" w:cs="BRH Telugu Extra"/>
          <w:sz w:val="40"/>
          <w:szCs w:val="40"/>
        </w:rPr>
        <w:t>¢…kµù±µB †¶ª´¢À¶</w:t>
      </w:r>
      <w:r w:rsidR="00AB7354" w:rsidRPr="00A35C0D">
        <w:rPr>
          <w:rFonts w:ascii="BRH Devanagari Extra" w:hAnsi="BRH Devanagari Extra" w:cs="BRH Devanagari Extra"/>
          <w:sz w:val="40"/>
          <w:szCs w:val="40"/>
        </w:rPr>
        <w:t>ð</w:t>
      </w:r>
      <w:r w:rsidRPr="00A35C0D">
        <w:rPr>
          <w:rFonts w:ascii="BRH Telugu Extra" w:hAnsi="BRH Telugu Extra" w:cs="BRH Telugu Extra"/>
          <w:sz w:val="40"/>
          <w:szCs w:val="40"/>
        </w:rPr>
        <w:t>¢…kµù±É…Ë</w:t>
      </w:r>
      <w:r w:rsidRPr="00F80021">
        <w:rPr>
          <w:rFonts w:ascii="BRH Telugu Extra" w:hAnsi="BRH Telugu Extra" w:cs="BRH Telugu Extra"/>
          <w:sz w:val="40"/>
          <w:szCs w:val="40"/>
        </w:rPr>
        <w:t>gÇ ¢¸„…«¸î C…¶mé¶¢À†¶¢ …±µÀÊmè, „†¶méA …Vµ Ê¢À„†°µÀVµÛ …¶¢À E†h¸ï…ËÈ¬ hµl³ ¢¸</w:t>
      </w:r>
    </w:p>
    <w:p w14:paraId="20B32438" w14:textId="77777777" w:rsidR="000F70A1" w:rsidRPr="00F80021" w:rsidRDefault="000F70A1" w:rsidP="00B72975">
      <w:pPr>
        <w:pStyle w:val="3-Eng-Subheading-VedaVMSTelugu"/>
        <w:rPr>
          <w:rFonts w:ascii="BRH Telugu RN" w:hAnsi="BRH Telugu RN" w:cs="BRH Telugu RN"/>
          <w:color w:val="auto"/>
          <w:sz w:val="40"/>
        </w:rPr>
      </w:pPr>
      <w:r w:rsidRPr="00F80021">
        <w:rPr>
          <w:color w:val="auto"/>
        </w:rPr>
        <w:t>TS . 5-4-8-3</w:t>
      </w:r>
    </w:p>
    <w:p w14:paraId="1381429A"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C†¶mé¶ªï …±µÃ¶p(S³î) …±µÃÊp…ËgÇ¢¸…¶mé„¶¢À†¶¢ ±µÀ…Êmè, „S¼é†¶¥Û …¶¢À D†¶p¶¥Û …¶¢À E†h¸ï…ËÈ¬©¸ ¢¸ C†¶mé…¶ªï ±ÀÇÃ…nB ¶ª ‡±ÀÇÃ…Êmï¢¸…¶mé¶¢À„†¶¢ </w:t>
      </w:r>
    </w:p>
    <w:p w14:paraId="60E4C1A5" w14:textId="77777777" w:rsidR="00E27ED5"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±µÀÊmè±³ …lûÉm¸çò†gº YÂ¶¬Ñi …lÉ¶¢†h¸ …J¢¸„†¶¢ ±µÀ…Êmè ±ÀµÀk³ ¶ª†±Éö©¸-…¶¢À±µè£À…¶mçòB </w:t>
      </w:r>
    </w:p>
    <w:p w14:paraId="42E5BD85" w14:textId="77777777" w:rsidR="00B72975"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¶pñ…i hµ…«¸îl¼†mÐçò, …lÉ¶¢†h¸m¸A sûµÃ±ÀÀ…¶¨ásû¹†Oµå…¶¢À E…¶mçò¶¢ÀÀ†hµå±µ¶¢ÃÊ¬…nçò±ÀµÀ-…Ê¢À¢¸„†»ªî-…¶mÀé¶p†±¼©¸àlµçlû¸i, ±ÀµÀY¹ß…±ÀµÀÀlû¸†n YÂ¶¬Ñi …±ÀµÀYÑß</w:t>
      </w:r>
      <w:r w:rsidR="00E27ED5" w:rsidRPr="00F80021">
        <w:rPr>
          <w:rFonts w:ascii="BRH Telugu Extra" w:hAnsi="BRH Telugu Extra" w:cs="BRH Telugu Extra"/>
          <w:sz w:val="40"/>
          <w:szCs w:val="40"/>
        </w:rPr>
        <w:t xml:space="preserve"> </w:t>
      </w:r>
    </w:p>
    <w:p w14:paraId="02A46459" w14:textId="77777777" w:rsidR="00B72975" w:rsidRPr="00F80021" w:rsidRDefault="00B72975" w:rsidP="00B72975">
      <w:pPr>
        <w:pStyle w:val="3-Eng-Subheading-VedaVMSTelugu"/>
        <w:rPr>
          <w:color w:val="auto"/>
        </w:rPr>
      </w:pPr>
    </w:p>
    <w:p w14:paraId="77AA5351" w14:textId="77777777" w:rsidR="000F70A1" w:rsidRPr="00F80021" w:rsidRDefault="000F70A1" w:rsidP="00B72975">
      <w:pPr>
        <w:pStyle w:val="3-Eng-Subheading-VedaVMSTelugu"/>
        <w:rPr>
          <w:rFonts w:ascii="BRH Telugu RN" w:hAnsi="BRH Telugu RN" w:cs="BRH Telugu RN"/>
          <w:color w:val="auto"/>
          <w:sz w:val="40"/>
        </w:rPr>
      </w:pPr>
      <w:r w:rsidRPr="00F80021">
        <w:rPr>
          <w:color w:val="auto"/>
        </w:rPr>
        <w:t>TS . 5-4-8-4</w:t>
      </w:r>
    </w:p>
    <w:p w14:paraId="5C4B31FA"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ËÈ¢ †±ÀµÀY¹ß…±ÀµÀÀ†lû¸n …±ÀµÀYß…Ê¢À¢¸„†¶¢ …±µÀÊmè„†kÐ …JhµËlÇþö …±ÀµÀYß†¶ªï …±µÃ¶p(S³î) …±µÃÊp…ËgÇ¶¢ …±ÀµÀYß¶¢À†¶¢ ±µÀÊmè,„¶¢…sûµÅkµ†¶¥Û Ê¢À ¶ªöS¸…O¸±µ†¶¥Û …¶¢À E†h¸ï¶¬ …¶ªöS¸†OµÅh¸ï, …CS¼é†¶¥Û Ê¢À …¶T±µî†¶¥Û …¶¢À E†h¸ï…ËÈ¬hµl³ ËÈ¢ †sñ¶¬î¶¢…±µÛ¶ª†¶ªï …±µÃ¶p(S³î) …±µÃÊp…g¶¢ †sñ¶¬î¶¢…±µÛ¶ª¶¢À†¶¢ ±µÀ…¶mè, sÀÀ†OµÛ …Ê¢À «¸†¶¢À Vµ …¶¢À E†h¸ï…ËÈ¬</w:t>
      </w:r>
    </w:p>
    <w:p w14:paraId="4BC935C9" w14:textId="77777777" w:rsidR="000F70A1" w:rsidRPr="00F80021" w:rsidRDefault="000F70A1" w:rsidP="006A0FA3">
      <w:pPr>
        <w:pStyle w:val="3-Eng-Subheading-VedaVMSTelugu"/>
        <w:rPr>
          <w:rFonts w:ascii="BRH Telugu RN" w:hAnsi="BRH Telugu RN" w:cs="BRH Telugu RN"/>
          <w:color w:val="auto"/>
          <w:sz w:val="40"/>
        </w:rPr>
      </w:pPr>
      <w:r w:rsidRPr="00F80021">
        <w:rPr>
          <w:color w:val="auto"/>
        </w:rPr>
        <w:t>TS . 5-4-8-5</w:t>
      </w:r>
    </w:p>
    <w:p w14:paraId="0121446D"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hµËlÇþö Vûµ†¶mç«¸(S³î) …±µÃ¶p(S³î) …±µÃÊp…ËgÇ¶¢ Vûµ…m¸ç(…S³Ø)¶ªï†¶¢ ±µÀ…Êmè, Sµ‡±¸í¶¥Û Ê¢À …¶¢k¸ù†¶¥Û …¶¢À E†h¸ï…ËÈ¬hµl³ ËÈ¢ †¶p…¶¥Ãm¸(S³î) …±µÃ¶p(S³î) …±µÃÊp…ËgÇ¶¢ …¶p¶¥Ã¶m†¶¢ ±µÀ…Êmè, Oµ‡v¹êcÂÝ…¶¬Ñhµï †OµôýÅ¶på…¶ªï OµôýÅ†ÌÈpýåþï ±ÀµÀÀSµîlµ …±ÀµÀÀYÉ †YÂ¶¬Ñi £ÀkµÀ…¶mh¸ö‡±ÀÇÃ-…hµå±¸†¶¢j sûµ¶¢…hÐ„tû‡O¸ñ…m¸åþï, J†O¸ Vµ Ê¢À …i¶ªñ†¶¥Û …¶¢À E†h¸ï¶¬ lÉ¶¢Vûµ…¶mç¶ªA </w:t>
      </w:r>
      <w:r w:rsidR="00AB7354"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 J†O¸ Vµ …i¶ªñ†¶¥Û </w:t>
      </w:r>
    </w:p>
    <w:p w14:paraId="744ACC5B" w14:textId="77777777" w:rsidR="000F70A1" w:rsidRPr="00F80021" w:rsidRDefault="000F70A1" w:rsidP="006A0FA3">
      <w:pPr>
        <w:pStyle w:val="3-Eng-Subheading-VedaVMSTelugu"/>
        <w:rPr>
          <w:rFonts w:ascii="BRH Telugu RN" w:hAnsi="BRH Telugu RN" w:cs="BRH Telugu RN"/>
          <w:color w:val="auto"/>
          <w:sz w:val="40"/>
        </w:rPr>
      </w:pPr>
      <w:r w:rsidRPr="00F80021">
        <w:rPr>
          <w:color w:val="auto"/>
        </w:rPr>
        <w:t>TS . 5-4-8-6</w:t>
      </w:r>
    </w:p>
    <w:p w14:paraId="748EB931"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¶¢À¶mÀ¶¨ïVûµ…¶mç¶ªA Vµ†hµ¶ªñ…¥¹Û©Õà †Vµ lÉ¶¢Vûµ…¶mç¶ªA …ËVÇ¶¢ †¶¢À¶mÀ¶¨ï Vûµ…¶mç¶ª¥¹Û„†¶¢ ±µÀ…¶mè, D hµñ†±ÀµÀ»ªåò(S³î)¶¥hÐ YÂ¶¬Ñ…i hµñ†±ÀµÀ»ªåò(S³î)…¶¥l³ ËÈ¢ …lÉ¶¢†h¸ …lÉ¶¢†h¸ …J¢¸„†¶¢ ±µÀ…¶mè, D„©¸à †Vµh¸ö±¼(S³î) ¶¥hÐ YÂ¶¬Ñ…hµï©¸à †Vµh¸ö±¼(S³î) ¶¥lµ°µ…±¸ Y†Sµ…j Y¹†Sµh¸B …¶p¶¥…¢Ð Y†Sµ…ËhÇþï¢¸„†ËÈªþî …¶p¶¥Ã¶m†¶¢ ±µÀ…Êmè, ¢¸†Y¶¥Û </w:t>
      </w:r>
      <w:r w:rsidRPr="00F80021">
        <w:rPr>
          <w:rFonts w:ascii="BRH Telugu Extra" w:hAnsi="BRH Telugu Extra" w:cs="BRH Telugu Extra"/>
          <w:sz w:val="40"/>
          <w:szCs w:val="40"/>
        </w:rPr>
        <w:lastRenderedPageBreak/>
        <w:t xml:space="preserve">¶pñ…¶ª¶¢Ê¥Û†i l¸ö…lµ¶¥A †YÂ¶¬Ñ…i l¸ölµ…¶¥ ¶¢Ã‡«¸B </w:t>
      </w:r>
      <w:r w:rsidRPr="00A35C0D">
        <w:rPr>
          <w:rFonts w:ascii="BRH Telugu Extra" w:hAnsi="BRH Telugu Extra" w:cs="BRH Telugu Extra"/>
          <w:sz w:val="40"/>
          <w:szCs w:val="40"/>
        </w:rPr>
        <w:t>¶ª´¢À</w:t>
      </w:r>
      <w:r w:rsidR="00AB7354" w:rsidRPr="00A35C0D">
        <w:rPr>
          <w:rFonts w:ascii="BRH Devanagari Extra" w:hAnsi="BRH Devanagari Extra" w:cs="BRH Devanagari Extra"/>
          <w:sz w:val="40"/>
          <w:szCs w:val="40"/>
        </w:rPr>
        <w:t>ð</w:t>
      </w:r>
      <w:r w:rsidRPr="00A35C0D">
        <w:rPr>
          <w:rFonts w:ascii="BRH Telugu Extra" w:hAnsi="BRH Telugu Extra" w:cs="BRH Telugu Extra"/>
          <w:sz w:val="40"/>
          <w:szCs w:val="40"/>
        </w:rPr>
        <w:t>¶¢…kµù±µB †¶ª´¢À¶</w:t>
      </w:r>
      <w:r w:rsidR="00AB7354" w:rsidRPr="00A35C0D">
        <w:rPr>
          <w:rFonts w:ascii="BRH Devanagari Extra" w:hAnsi="BRH Devanagari Extra" w:cs="BRH Devanagari Extra"/>
          <w:sz w:val="40"/>
          <w:szCs w:val="40"/>
        </w:rPr>
        <w:t>ð</w:t>
      </w:r>
      <w:r w:rsidRPr="00A35C0D">
        <w:rPr>
          <w:rFonts w:ascii="BRH Telugu Extra" w:hAnsi="BRH Telugu Extra" w:cs="BRH Telugu Extra"/>
          <w:sz w:val="40"/>
          <w:szCs w:val="40"/>
        </w:rPr>
        <w:t>¢…kµù±</w:t>
      </w:r>
      <w:r w:rsidRPr="00F80021">
        <w:rPr>
          <w:rFonts w:ascii="BRH Telugu Extra" w:hAnsi="BRH Telugu Extra" w:cs="BRH Telugu Extra"/>
          <w:sz w:val="40"/>
          <w:szCs w:val="40"/>
        </w:rPr>
        <w:t xml:space="preserve">µ </w:t>
      </w:r>
      <w:r w:rsidR="00AB7354" w:rsidRPr="00F80021">
        <w:rPr>
          <w:rFonts w:ascii="BRH Telugu Extra" w:hAnsi="BRH Telugu Extra" w:cs="BRH Telugu Extra"/>
          <w:sz w:val="40"/>
          <w:szCs w:val="40"/>
        </w:rPr>
        <w:br/>
      </w:r>
      <w:r w:rsidRPr="00F80021">
        <w:rPr>
          <w:rFonts w:ascii="BRH Telugu Extra" w:hAnsi="BRH Telugu Extra" w:cs="BRH Telugu Extra"/>
          <w:sz w:val="40"/>
          <w:szCs w:val="40"/>
        </w:rPr>
        <w:t>…J¶¢ ¶pñ†i i¶¨ái ||</w:t>
      </w:r>
    </w:p>
    <w:p w14:paraId="22637507" w14:textId="77777777" w:rsidR="000F70A1" w:rsidRPr="00F80021" w:rsidRDefault="000F70A1" w:rsidP="00E27ED5">
      <w:pPr>
        <w:pStyle w:val="2-Centered-VedaVMSTelugu"/>
        <w:pBdr>
          <w:bottom w:val="single" w:sz="4" w:space="1" w:color="auto"/>
        </w:pBdr>
        <w:rPr>
          <w:color w:val="auto"/>
        </w:rPr>
      </w:pPr>
      <w:r w:rsidRPr="00F80021">
        <w:rPr>
          <w:color w:val="auto"/>
        </w:rPr>
        <w:t>MA ¥¹…nåB ¥¹…nåB ¥¹†nåB ||</w:t>
      </w:r>
    </w:p>
    <w:p w14:paraId="5C8D5A7E" w14:textId="77777777" w:rsidR="000F70A1" w:rsidRPr="00F80021" w:rsidRDefault="000F70A1" w:rsidP="000F70A1">
      <w:pPr>
        <w:autoSpaceDE w:val="0"/>
        <w:autoSpaceDN w:val="0"/>
        <w:adjustRightInd w:val="0"/>
        <w:spacing w:after="0" w:line="240" w:lineRule="auto"/>
        <w:rPr>
          <w:rFonts w:ascii="BRH Telugu RN" w:hAnsi="BRH Telugu RN" w:cs="BRH Telugu RN"/>
          <w:sz w:val="24"/>
          <w:szCs w:val="24"/>
        </w:rPr>
      </w:pPr>
    </w:p>
    <w:p w14:paraId="35D58285" w14:textId="77777777" w:rsidR="00C91D38" w:rsidRPr="00F80021" w:rsidRDefault="000F70A1" w:rsidP="00F80021">
      <w:pPr>
        <w:pStyle w:val="Heading2VedaVMSTelugu"/>
      </w:pPr>
      <w:bookmarkStart w:id="58" w:name="_Toc535268450"/>
      <w:r w:rsidRPr="00F80021">
        <w:t>¶pÁ¹±¸ä¶¬ÀiB</w:t>
      </w:r>
      <w:bookmarkEnd w:id="58"/>
      <w:r w:rsidRPr="00F80021">
        <w:t xml:space="preserve"> </w:t>
      </w:r>
    </w:p>
    <w:p w14:paraId="5AFCEDA0" w14:textId="77777777" w:rsidR="000F70A1" w:rsidRPr="00F80021" w:rsidRDefault="000F70A1" w:rsidP="00C91D38">
      <w:pPr>
        <w:pStyle w:val="3-Eng-Subheading-VedaVMSTelugu"/>
        <w:rPr>
          <w:rFonts w:ascii="BRH Telugu RN" w:hAnsi="BRH Telugu RN" w:cs="BRH Telugu RN"/>
          <w:color w:val="auto"/>
          <w:sz w:val="40"/>
        </w:rPr>
      </w:pPr>
      <w:r w:rsidRPr="00F80021">
        <w:rPr>
          <w:color w:val="auto"/>
        </w:rPr>
        <w:t>(TB 3.8.10.5)</w:t>
      </w:r>
    </w:p>
    <w:p w14:paraId="3434EDA4"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…¶pÁ¹…±¸ä…¶¬Ài-†¶¢ÀÀ…hµå¶¢ÃA †YÂ¶¬Ñi | ¶ª…±µöA ËÈ</w:t>
      </w:r>
      <w:r w:rsidR="00B518BE"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 ‡¶pÁ¹±¸ä…¶¬ÀiB | ¶ª†±µö…Ê¢À¢¸†qÒéi | C†kÐ …E±ÀµÀA </w:t>
      </w:r>
      <w:r w:rsidR="00B518BE"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ËÈ¢ ‡¶pÁ¹±¸ä…¶¬ÀiB | …C«¸ï…Ê¢À¶¢ ¶pñ†ii¶¨ái | </w:t>
      </w:r>
    </w:p>
    <w:p w14:paraId="6D8D703C"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…¶ª¶på†hÉ CSÉé …¶ª£À†lûµB …¶ª¶på…Z¶®öB …¶ª¶på±³†¶¨±ÀµÀB …¶ª¶pålû¸†¶¢À …»pñ±ÀµÃ†gº | </w:t>
      </w:r>
    </w:p>
    <w:p w14:paraId="6617AED2" w14:textId="77777777" w:rsidR="000F70A1" w:rsidRPr="00F80021" w:rsidRDefault="000F70A1" w:rsidP="000F70A1">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…¶ª¶på¶¬Ñ‡h¸ñB ¶ª…¶pålû¸†h¸ö ±ÀµÀYnå …¶ª¶på±ÀÇÃ…o ±¸†¶pÅg«¸ö …¶TÅhÉ…¶m «¸ö‡¶® |</w:t>
      </w:r>
    </w:p>
    <w:p w14:paraId="359AA666" w14:textId="77777777" w:rsidR="00C91D38" w:rsidRPr="00F80021" w:rsidRDefault="000F70A1" w:rsidP="000F70A1">
      <w:pPr>
        <w:autoSpaceDE w:val="0"/>
        <w:autoSpaceDN w:val="0"/>
        <w:adjustRightInd w:val="0"/>
        <w:spacing w:after="0" w:line="240" w:lineRule="auto"/>
        <w:rPr>
          <w:rFonts w:ascii="BRH Telugu RN" w:hAnsi="BRH Telugu RN" w:cs="BRH Telugu RN"/>
          <w:sz w:val="40"/>
          <w:szCs w:val="40"/>
        </w:rPr>
      </w:pPr>
      <w:r w:rsidRPr="00F80021">
        <w:rPr>
          <w:rFonts w:ascii="BRH Telugu RN" w:hAnsi="BRH Telugu RN" w:cs="BRH Telugu RN"/>
          <w:sz w:val="40"/>
          <w:szCs w:val="40"/>
        </w:rPr>
        <w:t xml:space="preserve">CSµé±ÀÉÀ ¶ª¶på¶¢hµ ElµA ¶m ¶¢À¶¢À | </w:t>
      </w:r>
    </w:p>
    <w:p w14:paraId="08EE776B" w14:textId="77777777" w:rsidR="000F70A1" w:rsidRPr="00F80021" w:rsidRDefault="00C91D38" w:rsidP="000F70A1">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pict w14:anchorId="51E7F7C3">
          <v:rect id="_x0000_i1027" style="width:0;height:1.5pt" o:hralign="center" o:hrstd="t" o:hr="t" fillcolor="#a0a0a0" stroked="f"/>
        </w:pict>
      </w:r>
    </w:p>
    <w:p w14:paraId="3F67E79D" w14:textId="77777777" w:rsidR="000F70A1" w:rsidRPr="00F80021" w:rsidRDefault="000F70A1" w:rsidP="000F70A1">
      <w:pPr>
        <w:autoSpaceDE w:val="0"/>
        <w:autoSpaceDN w:val="0"/>
        <w:adjustRightInd w:val="0"/>
        <w:spacing w:after="0" w:line="240" w:lineRule="auto"/>
        <w:rPr>
          <w:rFonts w:ascii="Segoe UI" w:hAnsi="Segoe UI" w:cs="Segoe UI"/>
          <w:sz w:val="20"/>
          <w:szCs w:val="20"/>
        </w:rPr>
      </w:pPr>
    </w:p>
    <w:p w14:paraId="102D3E2A" w14:textId="77777777" w:rsidR="003034C3" w:rsidRPr="00F80021" w:rsidRDefault="003034C3" w:rsidP="003034C3">
      <w:pPr>
        <w:autoSpaceDE w:val="0"/>
        <w:autoSpaceDN w:val="0"/>
        <w:adjustRightInd w:val="0"/>
        <w:spacing w:after="0" w:line="240" w:lineRule="auto"/>
        <w:rPr>
          <w:rFonts w:ascii="BRH Telugu RN" w:hAnsi="BRH Telugu RN" w:cs="BRH Telugu RN"/>
          <w:sz w:val="40"/>
          <w:szCs w:val="40"/>
        </w:rPr>
      </w:pPr>
    </w:p>
    <w:p w14:paraId="32B699B7" w14:textId="77777777" w:rsidR="00026BCD" w:rsidRPr="00F80021" w:rsidRDefault="00026BCD" w:rsidP="00026BCD">
      <w:pPr>
        <w:pStyle w:val="1Title-VedaVMSTelugu"/>
        <w:rPr>
          <w:color w:val="auto"/>
        </w:rPr>
        <w:sectPr w:rsidR="00026BCD" w:rsidRPr="00F80021" w:rsidSect="0018594E">
          <w:pgSz w:w="12240" w:h="15840"/>
          <w:pgMar w:top="1166" w:right="864" w:bottom="1440" w:left="1440" w:header="720" w:footer="720" w:gutter="0"/>
          <w:cols w:space="720"/>
          <w:noEndnote/>
          <w:docGrid w:linePitch="299"/>
        </w:sectPr>
      </w:pPr>
    </w:p>
    <w:p w14:paraId="2233CDC2" w14:textId="77777777" w:rsidR="00555169" w:rsidRPr="00F80021" w:rsidRDefault="00555169" w:rsidP="00026BCD">
      <w:pPr>
        <w:pStyle w:val="1Title-VedaVMSTelugu"/>
        <w:rPr>
          <w:color w:val="auto"/>
        </w:rPr>
      </w:pPr>
      <w:bookmarkStart w:id="59" w:name="_Toc535268451"/>
      <w:r w:rsidRPr="00F80021">
        <w:rPr>
          <w:color w:val="auto"/>
        </w:rPr>
        <w:lastRenderedPageBreak/>
        <w:t>¶T¶m ¶¢Àm¸åòB</w:t>
      </w:r>
      <w:bookmarkEnd w:id="59"/>
    </w:p>
    <w:p w14:paraId="386961DF" w14:textId="77777777" w:rsidR="00555169" w:rsidRPr="00F80021" w:rsidRDefault="00555169" w:rsidP="00F80021">
      <w:pPr>
        <w:pStyle w:val="Heading2VedaVMSTelugu"/>
      </w:pPr>
      <w:bookmarkStart w:id="60" w:name="_Toc535268452"/>
      <w:r w:rsidRPr="00F80021">
        <w:t>Ê¢À …a¢¸hµÀB</w:t>
      </w:r>
      <w:bookmarkEnd w:id="60"/>
    </w:p>
    <w:p w14:paraId="3DDC6C0C" w14:textId="77777777" w:rsidR="00555169" w:rsidRPr="00F80021" w:rsidRDefault="00555169" w:rsidP="00555169">
      <w:pP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¢¸OµïA - Ê¢À …a¢¸†hµÀ¶¥Û Ê¢À, l¿±¸Ù…±ÀµÀÀhµöA †Vµ Ê¢À, „¶m…£ÀhµñA …Vµ Ê¢À, „†sûµ±ÀµÀA Vµ Ê¢À, …¶ªÀSµA †Vµ …Ê¢À, ¶¥†±ÀµÀ¶mA Vµ Ê¢À, …¶ªÃ©¸ †Vµ Ê¢À, …¶ªÀl¼†¶mA Vµ Ê¢À ||</w:t>
      </w:r>
    </w:p>
    <w:p w14:paraId="4C29DF80" w14:textId="77777777" w:rsidR="00555169" w:rsidRPr="00F80021" w:rsidRDefault="00555169" w:rsidP="002561C7">
      <w:pPr>
        <w:pStyle w:val="NoSpacing"/>
      </w:pPr>
    </w:p>
    <w:p w14:paraId="7D7014D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w:t>
      </w:r>
      <w:r w:rsidRPr="00F80021">
        <w:rPr>
          <w:rFonts w:ascii="BRH Telugu Extra" w:hAnsi="BRH Telugu Extra" w:cs="BRH Telugu Extra"/>
          <w:sz w:val="40"/>
          <w:szCs w:val="40"/>
        </w:rPr>
        <w:t xml:space="preserve"> …Ê¢À a¢¸†hµÀ±³ …a¢¸†hµÀ±³ Ê¢À, Ê¢À …a¢¸†hµÀ-¶¥Û, Vµ …a¢¸†hµÀ±³ Ê¢À, Ê¢À …a¢¸†hµÀ-¶¥Û | </w:t>
      </w:r>
    </w:p>
    <w:p w14:paraId="4FDCE9D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…a¢¸†hµÀ-¶¥Û, Vµ …a¢¸†hµÀ±³,-…a¢¸†hµÀ-¶¥Û Ê¢À, Ê¢À Vµ …a¢¸†hµÀ±³, …a¢¸†hµÀ-¶¥Û Ê¢À | </w:t>
      </w:r>
    </w:p>
    <w:p w14:paraId="6904375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3</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…Vµ …Ê¢À, …Ê¢À …Vµ, …Vµ …Ê¢À …l¿…±¸Ù…±ÀµÀÀhµöA, ‡l¿±¸Ù…±ÀµÀÀhµöA †Ê¢À Vµ, Vµ Ê¢À l¿±¸Ù…±ÀµÀÀhµöA | </w:t>
      </w:r>
    </w:p>
    <w:p w14:paraId="61CD15E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4</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…Ê¢À …l¿…±¸Ù…±ÀµÀÀhµöA, ‡l¿±¸Ù…±ÀµÀÀhµöA †Ê¢À, Ê¢À l¿±¸Ù…±ÀµÀÀhµöA †Vµ, Vµ l¿±¸Ù…±ÀµÀÀhµöA †Ê¢À, Ê¢À l¿±¸Ù…±ÀµÀÀhµöA †Vµ | </w:t>
      </w:r>
    </w:p>
    <w:p w14:paraId="13CED37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5</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…l¿…±¸Ù…±ÀµÀÀhµöA †Vµ, Vµ l¿±¸Ù…±ÀµÀÀhµöA, ‡l¿±¸Ù…±ÀµÀÀhµöA †Vµ Ê¢À, Ê¢À Vµ l¿±¸Ù…±ÀµÀÀhµöA, ‡l¿±¸Ù…±ÀµÀÀhµöA †Vµ Ê¢À | </w:t>
      </w:r>
    </w:p>
    <w:p w14:paraId="0093D9D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6</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…l¿…±¸Ù…±ÀµÀÀhµö£À†i l¿±¸Ù±ÀµÀÀ - hµöA | </w:t>
      </w:r>
    </w:p>
    <w:p w14:paraId="4319FEBA" w14:textId="77777777" w:rsidR="002561C7"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7</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…Vµ …Ê¢À, …Ê¢À …Vµ, …Vµ …Ê¢À „…¶m…£Àhµñ, †¶¢À¶m…£ÀhµñA †Ê¢À Vµ, </w:t>
      </w:r>
    </w:p>
    <w:p w14:paraId="574E00A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 Ê¢À „¶m…£ÀhµñA | </w:t>
      </w:r>
    </w:p>
    <w:p w14:paraId="667D1A1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lastRenderedPageBreak/>
        <w:t>8</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…Ê¢À-„…¶m…£Àhµñ, †¶¢À¶m…£ÀhµñA †Ê¢À, Ê¢À „¶m…£ÀhµñA †Vµ, V¸ ¶m…£ÀhµñA †Ê¢À, Ê¢À „¶m…£ÀhµñA †Vµ | </w:t>
      </w:r>
    </w:p>
    <w:p w14:paraId="685E6FAB" w14:textId="77777777" w:rsidR="002561C7"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9</w:t>
      </w:r>
      <w:r w:rsidRPr="00F80021">
        <w:rPr>
          <w:rFonts w:ascii="BRH Telugu Extra" w:hAnsi="BRH Telugu Extra" w:cs="BRH Telugu Extra"/>
          <w:sz w:val="40"/>
          <w:szCs w:val="40"/>
        </w:rPr>
        <w:t>.</w:t>
      </w:r>
      <w:r w:rsidRPr="00F80021">
        <w:rPr>
          <w:rFonts w:ascii="BRH Telugu Extra" w:hAnsi="BRH Telugu Extra" w:cs="BRH Telugu Extra"/>
          <w:sz w:val="40"/>
          <w:szCs w:val="40"/>
        </w:rPr>
        <w:tab/>
        <w:t>…C…¶m…£ÀhµñA †Vµ, V¸ ¶m…£Àhµñ,-†¶¢À¶m…£ÀhµñA †Vµ Ê¢À, Ê¢À V¸ ¶m…£Àhµñ,</w:t>
      </w:r>
    </w:p>
    <w:p w14:paraId="09EEDD5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-†¶¢À¶m…£ÀhµñA †Vµ Ê¢À | </w:t>
      </w:r>
    </w:p>
    <w:p w14:paraId="2BAF4EB8"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10</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…Vµ …Ê¢À, …Ê¢À …Vµ, …Vµ Ê¢À„†sûµ…±ÀµÀ,-¶¢À†sûµ±ÀµÀA Ê¢À Vµ, …Vµ Ê¢À „†sûµ±ÀµÀA | </w:t>
      </w:r>
    </w:p>
    <w:p w14:paraId="7F6BAE13" w14:textId="77777777" w:rsidR="002561C7"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11</w:t>
      </w:r>
      <w:r w:rsidRPr="00F80021">
        <w:rPr>
          <w:rFonts w:ascii="BRH Telugu Extra" w:hAnsi="BRH Telugu Extra" w:cs="BRH Telugu Extra"/>
          <w:sz w:val="40"/>
          <w:szCs w:val="40"/>
        </w:rPr>
        <w:t>.</w:t>
      </w:r>
      <w:r w:rsidRPr="00F80021">
        <w:rPr>
          <w:rFonts w:ascii="BRH Telugu Extra" w:hAnsi="BRH Telugu Extra" w:cs="BRH Telugu Extra"/>
          <w:sz w:val="40"/>
          <w:szCs w:val="40"/>
        </w:rPr>
        <w:tab/>
        <w:t>Ê¢À „†sûµ…±ÀµÀ,-¶¢À†sûµ±ÀµÀA …Ê¢À, Ê¢À „†sûµ±ÀµÀA …Vµ, V¸ †sûµ±ÀµÀA …Ê¢À,</w:t>
      </w:r>
    </w:p>
    <w:p w14:paraId="610208C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Ê¢À „†sûµ±ÀµÀA Vµ | </w:t>
      </w:r>
    </w:p>
    <w:p w14:paraId="2618DB6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12</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C†sûµ±ÀµÀA …Vµ, V¸ †sûµ…±ÀµÀ,-¶¢À†sûµ±ÀµÀA Vµ Ê¢À, …Ê¢À V¸ †sûµ…±ÀµÀ,-¶¢À†sûµ±ÀµÀA Vµ Ê¢À | </w:t>
      </w:r>
    </w:p>
    <w:p w14:paraId="22A67921"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13</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…Vµ …Ê¢À, …Ê¢À …Vµ, …Vµ …Ê¢À …¶ªÀSµ(S³î), …¶ªÀSµA †Ê¢À Vµ, Vµ Ê¢À …¶ªÀSµA | </w:t>
      </w:r>
    </w:p>
    <w:p w14:paraId="6781B7F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14</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…Ê¢À …¶ªÀSµ(S³î), …¶ªÀSµA †Ê¢À, Ê¢À …¶ªÀSµA †Vµ, Vµ …¶ªÀSµA †Ê¢À, Ê¢À …¶ªÀSµA †Vµ | </w:t>
      </w:r>
    </w:p>
    <w:p w14:paraId="767C25F2" w14:textId="77777777" w:rsidR="00450C9F"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15</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…¶ªÀSµA †Vµ, Vµ …¶ªÀSµ(S³î), …¶ªÀSµA †Vµ Ê¢À, Ê¢À Vµ …¶ªÀSµ(S³î), </w:t>
      </w:r>
    </w:p>
    <w:p w14:paraId="13C8A83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…¶ªÀSµA †Vµ Ê¢À</w:t>
      </w:r>
      <w:r w:rsidR="000D4451"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w:t>
      </w:r>
    </w:p>
    <w:p w14:paraId="13EAA7E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16</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…¶ªÀSµ£À†i ¶ªÀ - SµA | </w:t>
      </w:r>
    </w:p>
    <w:p w14:paraId="2C37A21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17</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…Vµ …Ê¢À, …Ê¢À …Vµ, …Vµ …Ê¢À ¶¥±ÀµÀ…¶m(…S³î), ¶¥†±ÀµÀ¶mA Ê¢À Vµ, Vµ …Ê¢À ¶¥†±ÀµÀ¶mA | </w:t>
      </w:r>
    </w:p>
    <w:p w14:paraId="6D52BC33"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18</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…Ê¢À ¶¥†±ÀµÀ…¶m(…S³î) ¶¥†±ÀµÀ¶mA Ê¢À, …Ê¢À ¶¥†±ÀµÀ¶mA Vµ, …Vµ ¶¥†±ÀµÀ¶mA Ê¢À, …Ê¢À ¶¥†±ÀµÀ¶mA Vµ | </w:t>
      </w:r>
    </w:p>
    <w:p w14:paraId="1A0ADAEE"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lastRenderedPageBreak/>
        <w:t>19</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¶¥†±ÀµÀ¶mA Vµ, …Vµ ¶¥†±ÀµÀ…¶m(…S³î), ¶¥†±ÀµÀ¶mA Vµ Ê¢À, Ê¢À …Vµ ¶¥†±ÀµÀ…¶m(…S³î), ¶¥†±ÀµÀ¶mA Vµ Ê¢À | </w:t>
      </w:r>
    </w:p>
    <w:p w14:paraId="2D7D8D3E"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20</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…Vµ …Ê¢À, …Ê¢À …Vµ, …Vµ …Ê¢À …¶ªÃ©¸, …¶ªÃ©¸ †Ê¢À Vµ, Vµ Ê¢À …¶ªÃ©¸ | </w:t>
      </w:r>
    </w:p>
    <w:p w14:paraId="44A0408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21</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…Ê¢À …¶ªÃ©¸, …¶ªÃ©¸ †Ê¢À, Ê¢À …¶ªÃ©¸ †Vµ, Vµ …¶ªÃ©¸ †Ê¢À, Ê¢À …¶ªÃ©¸ †Vµ | </w:t>
      </w:r>
    </w:p>
    <w:p w14:paraId="52D7DC3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22</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…¶ªÃ©¸ †Vµ, Vµ …¶ªÃ©¸, …¶ªÃ©¸ †Vµ Ê¢À, Ê¢À Vµ …¶ªÃ©¸, …¶ªÃ©¸ †Vµ Ê¢À | </w:t>
      </w:r>
    </w:p>
    <w:p w14:paraId="3E2943FD"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23</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…¶ªÃÊ¨†i ¶ªÀ - …G©¸ | </w:t>
      </w:r>
    </w:p>
    <w:p w14:paraId="5022185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24</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…Vµ …Ê¢À, …Ê¢À …Vµ, …Vµ …Ê¢À …¶ªÀl¼¶m(†S³î), …¶ªÀl¼†¶mA Ê¢À Vµ, Vµ Ê¢À …¶ªÀl¼‡¶mA | </w:t>
      </w:r>
    </w:p>
    <w:p w14:paraId="470D0D8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25</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…Ê¢À …¶ªÀl¼¶m(†S³î), …¶ªÀl¼†¶mA Ê¢À, †Ê¢À …¶ªÀl¼†¶mA Vµ, Vµ …¶ªÀl¼†¶mA Ê¢À, Ê¢À …¶ªÀl¼†¶mA Vµ | </w:t>
      </w:r>
    </w:p>
    <w:p w14:paraId="5ACE111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26</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…¶ªÀl¼†¶mA Vµ, Vµ …¶ªÀl¼¶m(†S³î), …¶ªÀl¼†¶mA Vµ Ê¢À, Ê¢À Vµ …¶ªÀl¼¶m(†S³î), …¶ªÀl¼†¶mA Vµ Ê¢À | </w:t>
      </w:r>
    </w:p>
    <w:p w14:paraId="2E73BADD"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27</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…¶ªÀl¼…¶m£À†i ¶ªÀ - l¼‡¶mA | </w:t>
      </w:r>
    </w:p>
    <w:p w14:paraId="28D479A4" w14:textId="77777777" w:rsidR="00483BEB"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28</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…Vµ …Ê¢À, …Ê¢À …Vµ, …Vµ …Ê¢À | </w:t>
      </w:r>
    </w:p>
    <w:p w14:paraId="7A4B5BBF" w14:textId="77777777" w:rsidR="009A5FB8"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 E†i Ê¢À || </w:t>
      </w:r>
    </w:p>
    <w:p w14:paraId="380BA00E" w14:textId="77777777" w:rsidR="00450C9F" w:rsidRPr="00F80021" w:rsidRDefault="00450C9F" w:rsidP="00555169">
      <w:pPr>
        <w:autoSpaceDE w:val="0"/>
        <w:autoSpaceDN w:val="0"/>
        <w:adjustRightInd w:val="0"/>
        <w:spacing w:after="0" w:line="240" w:lineRule="auto"/>
        <w:rPr>
          <w:rFonts w:ascii="BRH Telugu Extra" w:hAnsi="BRH Telugu Extra" w:cs="BRH Telugu Extra"/>
          <w:sz w:val="40"/>
          <w:szCs w:val="40"/>
        </w:rPr>
      </w:pPr>
    </w:p>
    <w:p w14:paraId="310801B1" w14:textId="77777777" w:rsidR="00450C9F" w:rsidRPr="00F80021" w:rsidRDefault="00450C9F" w:rsidP="00555169">
      <w:pPr>
        <w:autoSpaceDE w:val="0"/>
        <w:autoSpaceDN w:val="0"/>
        <w:adjustRightInd w:val="0"/>
        <w:spacing w:after="0" w:line="240" w:lineRule="auto"/>
        <w:rPr>
          <w:rFonts w:ascii="BRH Telugu Extra" w:hAnsi="BRH Telugu Extra" w:cs="BRH Telugu Extra"/>
          <w:sz w:val="40"/>
          <w:szCs w:val="40"/>
        </w:rPr>
      </w:pPr>
    </w:p>
    <w:p w14:paraId="1B35BD84" w14:textId="77777777" w:rsidR="00450C9F" w:rsidRPr="00F80021" w:rsidRDefault="00450C9F" w:rsidP="00555169">
      <w:pPr>
        <w:autoSpaceDE w:val="0"/>
        <w:autoSpaceDN w:val="0"/>
        <w:adjustRightInd w:val="0"/>
        <w:spacing w:after="0" w:line="240" w:lineRule="auto"/>
        <w:rPr>
          <w:rFonts w:ascii="BRH Telugu Extra" w:hAnsi="BRH Telugu Extra" w:cs="BRH Telugu Extra"/>
          <w:sz w:val="40"/>
          <w:szCs w:val="40"/>
        </w:rPr>
      </w:pPr>
    </w:p>
    <w:p w14:paraId="77B43F1A" w14:textId="77777777" w:rsidR="00555169" w:rsidRPr="00F80021" w:rsidRDefault="009A5FB8"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pict w14:anchorId="4B18DE8A">
          <v:rect id="_x0000_i1028" style="width:0;height:1.5pt" o:hralign="center" o:hrstd="t" o:hr="t" fillcolor="#a0a0a0" stroked="f"/>
        </w:pict>
      </w:r>
    </w:p>
    <w:p w14:paraId="58E5B397" w14:textId="77777777" w:rsidR="00555169" w:rsidRPr="00F80021" w:rsidRDefault="00555169" w:rsidP="00F80021">
      <w:pPr>
        <w:pStyle w:val="Heading2VedaVMSTelugu"/>
      </w:pPr>
      <w:bookmarkStart w:id="61" w:name="_Toc535268453"/>
      <w:r w:rsidRPr="00F80021">
        <w:lastRenderedPageBreak/>
        <w:t>¶¢À±ÀÀ Ê¢Àlû¸A ¶¢À±ÀÀ ¶pñY¹A</w:t>
      </w:r>
      <w:bookmarkEnd w:id="61"/>
    </w:p>
    <w:p w14:paraId="7F279E77" w14:textId="77777777" w:rsidR="00555169" w:rsidRPr="00F80021" w:rsidRDefault="00555169" w:rsidP="00555169">
      <w:pP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¢¸OµïA - ¶¢À†±ÀÀ …Ê¢Àlû¸A ¶¢À†±ÀÀ …¶pñY¹A ¶¢À…±ÀÀ ¶ªÃ…±Ðï sû¹ñ†YÑ lµlû¸hµÀ ||</w:t>
      </w:r>
    </w:p>
    <w:p w14:paraId="2DF729AD" w14:textId="77777777" w:rsidR="00555169" w:rsidRPr="00F80021" w:rsidRDefault="00555169" w:rsidP="004F1C5D">
      <w:pPr>
        <w:pStyle w:val="NoSpacing"/>
      </w:pPr>
    </w:p>
    <w:p w14:paraId="7E06A1CB" w14:textId="77777777" w:rsidR="00555169" w:rsidRPr="00F80021" w:rsidRDefault="004F1C5D"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¶¢À†±ÀÀ …Ê¢Àlû¸A, …Ê¢Àlû¸A ¶¢À…±ÀÀ, ¶¢À†±ÀÀ …Ê¢Àlû¸A ¶¢À…±ÀÀ, ¶¢À†±ÀÀ …Ê¢Àlû¸A ¶¢À…±ÀÀ, ¶¢À†±ÀÀ …Ê¢Àlû¸A ¶¢À†±ÀÀ | </w:t>
      </w:r>
    </w:p>
    <w:p w14:paraId="5F79E1AE"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…Ê¢Àlû¸A ¶¢À…±ÀÀ, ¶¢À†±ÀÀ …Ê¢Àlû¸A, …Ê¢Àlû¸A ¶¢À†±ÀÀ …¶pñY¹A, …¶pñY¹A ¶¢À†±ÀÀ …Ê¢Àlû¸A, …Ê¢Àlû¸A ¶¢À†±ÀÀ …¶pñY¹A | </w:t>
      </w:r>
    </w:p>
    <w:p w14:paraId="61D3B0A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3</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¶¢À†±ÀÀ …¶pñY¹A, …¶pñY¹A ¶¢À…±ÀÀ, ¶¢À†±ÀÀ …¶pñY¹A ¶¢À…±ÀÀ, ¶¢À†±ÀÀ …¶pñY¹A ¶¢À…±ÀÀ, ¶¢À†±ÀÀ …¶pñY¹A ¶¢À†±ÀÀ | </w:t>
      </w:r>
    </w:p>
    <w:p w14:paraId="112C7B0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4</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…¶pñY¹A ¶¢À…±ÀÀ, ¶¢À†±ÀÀ …¶pñY¹A, …¶pñY¹A ¶¢À…±ÀÀ ¶ªÃ…±µïB ¶ªÃ…±Ðï ¶¢À†±ÀÀ …¶pñY¹A, …¶pñY¹A ¶¢À…±ÀÀ ¶ªÃ†±µïB | </w:t>
      </w:r>
    </w:p>
    <w:p w14:paraId="72781075"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5</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…¶pñY¹£À†i ¶pñ - Y¹A | </w:t>
      </w:r>
    </w:p>
    <w:p w14:paraId="031C47B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6</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¶¢À…±ÀÀ ¶ªÃ…±µï´ª, ¶ªÃ…±Ðï ¶¢À…±ÀÀ, ¶¢À…±ÀÀ ¶ªÃ…±Ðï sû¹ñ…YÑ, sû¹ñ…YB ¶ªÃ…±Ðï ¶¢À…±ÀÀ, ¶¢À…±ÀÀ ¶ªÃ…±Ðï sû¹ñ†YB | </w:t>
      </w:r>
    </w:p>
    <w:p w14:paraId="6EF766C8" w14:textId="77777777" w:rsidR="00C172B2" w:rsidRPr="00F80021" w:rsidRDefault="00C172B2" w:rsidP="00C172B2">
      <w:pPr>
        <w:pStyle w:val="NoSpacing"/>
      </w:pPr>
    </w:p>
    <w:p w14:paraId="242EEED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7</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¶ªÃ…±Ðï sû¹ñ…YÑ, sû¹ñ…YB ¶ªÃ…±µï´ª, ¶ªÃ…±Ðï sû¹ñ†YÑ lµlû¸hµÀ, lµlû¸…hµÀ sû¹ñ…YB ¶ªÃ…±µï´ª, ¶ªÃ…±Ðï sû¹ñ†YÑ lµlû¸hµÀ | </w:t>
      </w:r>
    </w:p>
    <w:p w14:paraId="378C583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8</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sû¹ñ†YÑ lµlû¸hµÀ, lµlû¸…hµÀ sû¹ñ…YÑ, sû¹ñ†YÑ lµlû¸hµÀ | </w:t>
      </w:r>
    </w:p>
    <w:p w14:paraId="1E1FECE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9</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lµ…lû¸iö-†i lµlû¸hµÀ || </w:t>
      </w:r>
    </w:p>
    <w:p w14:paraId="49CF1322"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…hÉ…Y¾ªö †±ÀµÀ…¶¥¾ªö †sñ¶¬î¶¢…±µÛ¾ª …«¸ï£À†i | q¸ñU¹ ¶¬Ñ…hµÀ±¼è´¨…g¸ï lµÀ†kµù±Éêh³ | </w:t>
      </w:r>
    </w:p>
    <w:p w14:paraId="281DDD50" w14:textId="77777777" w:rsidR="0080772B"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±ÀÉÀ±ÀµÀA q¸ñ…S¸l³ ±ÀµÀ†¶¥¶ªöj | «¸…¶¢Ã qÒñ†±ÐähµÀ | </w:t>
      </w:r>
      <w:r w:rsidR="00450C9F"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hÉ†Y…«¸ ±ÀµÀ†¶¥«¸ sñ¶¬î¶¢…±µÛÊªÊm†i | </w:t>
      </w:r>
    </w:p>
    <w:p w14:paraId="1CC0175D"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hÉ…Y´ª-†Ê¢ï¶¢ †±ÀµÀ…¶¥¾ªö †sñ¶¬î¶¢…±µÛ¾ª †sûµ¶¢i || </w:t>
      </w:r>
    </w:p>
    <w:p w14:paraId="104D0156" w14:textId="77777777" w:rsidR="00524C73" w:rsidRPr="00F80021" w:rsidRDefault="00524C73" w:rsidP="00555169">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pict w14:anchorId="141E20CA">
          <v:rect id="_x0000_i1029" style="width:0;height:1.5pt" o:hralign="center" o:hrstd="t" o:hr="t" fillcolor="#a0a0a0" stroked="f"/>
        </w:pict>
      </w:r>
    </w:p>
    <w:p w14:paraId="7538FCB5" w14:textId="77777777" w:rsidR="005E2894" w:rsidRPr="00F80021" w:rsidRDefault="00555169" w:rsidP="00F80021">
      <w:pPr>
        <w:pStyle w:val="Heading2VedaVMSTelugu"/>
      </w:pPr>
      <w:bookmarkStart w:id="62" w:name="_Toc535268454"/>
      <w:r w:rsidRPr="00F80021">
        <w:t>¶¢Ã±µÀhµ ¶¢À¶m±¸ögA</w:t>
      </w:r>
      <w:bookmarkEnd w:id="62"/>
    </w:p>
    <w:p w14:paraId="26439C00" w14:textId="77777777" w:rsidR="00555169" w:rsidRPr="00F80021" w:rsidRDefault="005E2894"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¶¢Ã†±µÀhµ- ¶¢À…¶m±¸ö†g, ¶¢À…¶m±¸ö…gA ¶¢Ã†±µÀ…hµA, ¶¢Ã†±µÀhµ-¶¢À…¶m±¸ög(†S³î) ±µ…kÉ¶¥Àsûµ(†S³î), ±µ…kÉ¶¥À†sûµ ¶¢À…¶m±¸ö…gA ¶¢Ã†±µÀ…hµA, ¶¢Ã†±µÀhµ ¶¢À…¶m±¸ög(†S³î) ±µ…kÉ¶¥À‡sûµA | </w:t>
      </w:r>
    </w:p>
    <w:p w14:paraId="0AC4636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…C…¶m±¸ög(†S³î) ±µ…kÉ¶¥Àsûµ(†S³î), ±µ…kÉ¶¥À†sûµ-¶¢À…¶m±¸ö†g,-¶¢À…¶m±¸ög(†S³î) ±µ…kÉ¶¥À‡sûµA | </w:t>
      </w:r>
    </w:p>
    <w:p w14:paraId="2B251645"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3</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±µ…kÉ ¶¥À…sûµ£À†i ±µkÉ - ¶¥À‡sûµA || </w:t>
      </w:r>
    </w:p>
    <w:p w14:paraId="48D417F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C†hÐ…hÐ ¢¸ G†hµå±¸…gº Ê¥ñ±ÀµÃ(†S³î)»ª sûµ¶¢nå || </w:t>
      </w:r>
    </w:p>
    <w:p w14:paraId="0BA8B388" w14:textId="77777777" w:rsidR="00555169" w:rsidRPr="00F80021" w:rsidRDefault="004D1CAE" w:rsidP="00555169">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pict w14:anchorId="62DC91E3">
          <v:rect id="_x0000_i1030" style="width:0;height:1.5pt" o:hralign="center" o:hrstd="t" o:hr="t" fillcolor="#a0a0a0" stroked="f"/>
        </w:pict>
      </w:r>
    </w:p>
    <w:p w14:paraId="61FC167C" w14:textId="77777777" w:rsidR="00555169" w:rsidRPr="00F80021" w:rsidRDefault="00555169" w:rsidP="00F80021">
      <w:pPr>
        <w:pStyle w:val="Heading2VedaVMSTelugu"/>
      </w:pPr>
      <w:bookmarkStart w:id="63" w:name="_Toc535268455"/>
      <w:r w:rsidRPr="00F80021">
        <w:t>«¸ ¶pñY¹A</w:t>
      </w:r>
      <w:bookmarkEnd w:id="63"/>
    </w:p>
    <w:p w14:paraId="1EF78816" w14:textId="77777777" w:rsidR="00555169" w:rsidRPr="00F80021" w:rsidRDefault="00100078"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 …¶pñY¹A, …¶pñY¹(S³î) «¸, «¸ …¶pñY¹A …¶p¶¥Ã´m, …¶p¶¥Ã´m …¶pñY¹(S³î) «¸, «¸ …¶pñY¹A …¶p¶¥Ã´m | </w:t>
      </w:r>
    </w:p>
    <w:p w14:paraId="192C8332"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…¶pñY¹A …¶p¶¥Ã´m, …¶p¶¥Ã´m …¶pñY¹A, …¶pñY¹A …¶p¶¥Ã´m ±ÀµÀ†Y¶¢Ãm¸…±ÀµÀ, </w:t>
      </w:r>
    </w:p>
    <w:p w14:paraId="5BB1C86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±ÀµÀ†Y¶¢Ãm¸±ÀµÀ …¶p¶¥Ã´m …¶pñY¹A, …¶pñY¹A …¶p¶¥Ã´m ±ÀµÀ†Y¶¢Ãm¸±ÀµÀ | </w:t>
      </w:r>
    </w:p>
    <w:p w14:paraId="4E626DA3"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3</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…¶pñY¹£À†i ¶pñ - Y¹A | </w:t>
      </w:r>
    </w:p>
    <w:p w14:paraId="3114EBF8"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lastRenderedPageBreak/>
        <w:t>4</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…¶p¶¥Ã´m ±ÀµÀ†Y¶¢Ãm¸…±ÀµÀ, ±ÀµÀ†Y¶¢Ãm¸±ÀµÀ …¶p¶¥Ã´m, …¶p¶¥Ã´m. ±ÀµÀ†Y¶¢Ãm¸…±ÀµÀ ¶pñ, ¶pñ ±ÀµÀ†Y¶¢Ãm¸±ÀµÀ …¶p¶¥Ã´m …¶p¶¥Ã´m ±ÀµÀ†Y¶¢Ãm¸…±ÀµÀ ¶pñ| </w:t>
      </w:r>
    </w:p>
    <w:p w14:paraId="0AAD5633"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5</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±ÀµÀ†Y¶¢Ãm¸…±ÀµÀ ¶pñ, ¶pñ ±ÀµÀ†Y¶¢Ãm¸…±ÀµÀ, ±ÀµÀ†Y¶¢Ãm¸…±ÀµÀ ¶pñ †Y¶m±ÀµÀi, Y¶m±ÀµÀ…i ¶pñ ±ÀµÀ†Y¶¢Ãm¸…±ÀµÀ, ±ÀµÀ†Y¶¢Ãm¸…±ÀµÀ ¶pñ †Y¶m±ÀµÀi | </w:t>
      </w:r>
    </w:p>
    <w:p w14:paraId="36D0927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6</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¶pñ †Y¶m±ÀµÀi, Y¶m±ÀµÀ…i ¶pñ, ¶pñ †Y¶m±ÀµÀi | </w:t>
      </w:r>
    </w:p>
    <w:p w14:paraId="7A905C1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7</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…Y…¶m…±ÀµÀj†i Y¶m±ÀµÀi || </w:t>
      </w:r>
    </w:p>
    <w:p w14:paraId="0F2A9FCD"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…JhÉ…¶m ËÈ¢ …lÉ¢¸ ËYÇ†h¸ön …Zh¸ö | ±ÀµÀA O¸…¶¢À¶¢À-†O¸¶¢À±ÀµÀ…¶må hµ‡¶¢Ã¶pÁýé¶¢´mé | </w:t>
      </w:r>
    </w:p>
    <w:p w14:paraId="7141383D"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±ÀµÀA O¸†¶¢ÀA …O¸¶¢À†±ÀµÀhÉ | hµ…Ê¢À hÉ‡m¸qÒéi ||</w:t>
      </w:r>
    </w:p>
    <w:p w14:paraId="6E1761E9" w14:textId="77777777" w:rsidR="00555169" w:rsidRPr="00F80021" w:rsidRDefault="00B4087C" w:rsidP="00555169">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pict w14:anchorId="42D5AD9F">
          <v:rect id="_x0000_i1031" style="width:0;height:1.5pt" o:hralign="center" o:hrstd="t" o:hr="t" fillcolor="#a0a0a0" stroked="f"/>
        </w:pict>
      </w:r>
    </w:p>
    <w:p w14:paraId="12141B43" w14:textId="77777777" w:rsidR="00555169" w:rsidRPr="00F80021" w:rsidRDefault="00555169" w:rsidP="00F80021">
      <w:pPr>
        <w:pStyle w:val="Heading2VedaVMSTelugu"/>
      </w:pPr>
      <w:bookmarkStart w:id="64" w:name="_Toc535268456"/>
      <w:r w:rsidRPr="00F80021">
        <w:t>±ÀµÀ¶ªï ¶pÁhµñB</w:t>
      </w:r>
      <w:bookmarkEnd w:id="64"/>
      <w:r w:rsidRPr="00F80021">
        <w:t xml:space="preserve"> </w:t>
      </w:r>
    </w:p>
    <w:p w14:paraId="2866974F" w14:textId="77777777" w:rsidR="00555169" w:rsidRPr="00F80021" w:rsidRDefault="009279F7"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±ÀµÀ†¶ªï …¶pÁhµñB, …¶pÁhÐñ ±ÀµÀ…¶ªï, ±ÀµÀ†¶ªï …¶pÁhÐñ …Y¹hÐ, …Y¹hµB …¶pÁhÐñ ±ÀµÀ…¶ªï, ±ÀµÀ†¶ªï …¶pÁhÐñ …Y¹hµB | </w:t>
      </w:r>
    </w:p>
    <w:p w14:paraId="02C76D7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…¶pÁhÐñ …Y¹hÐ, …Y¹hµB …¶pÁhµñB, …¶pÁhÐñ …Y¹hµ-«¸ùþï, k¸ùþï-…Y¹ÝhµB …¶pÁhµñB, …¶pÁhÐñ …Y¹hµB «¸ïh³ | </w:t>
      </w:r>
    </w:p>
    <w:p w14:paraId="37C052A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3</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…Y¹hµB «¸ïk³ «¸ï-…Y¹ÝhÐ, …Y¹hµ-«¸ïh³ hÉ…Y, Êªå…Y-«¸ï …Y¹ÝhÐ, …Y¹hµ-«¸ïh³ hÉ†YB | </w:t>
      </w:r>
    </w:p>
    <w:p w14:paraId="68302012"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4</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«¸ïh³ hÉ…Y Êªå…Y«¸ïk³ ±ÀµÃhÉå†Y …JËÈ¢ ¶¢ hÉ…Y«¸ï k³«¸ïhÉå†Y …J¶¢ | </w:t>
      </w:r>
    </w:p>
    <w:p w14:paraId="194B3AFE"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5</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hÉ†Y …JËÈ¢ ¶¢ hÉ…Y, Êªå†Y …J¢¸†»ªî, -¶mé»ªî…Êmé¶¢ hÉ…Y, Êªå†Y …J¢¸»ªî†´mé || </w:t>
      </w:r>
    </w:p>
    <w:p w14:paraId="7622DDB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lastRenderedPageBreak/>
        <w:t>6</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…J¢¸†»ªî-¶mé»ªî…Êmé-, ËÈ¢-¢¸„†»ªî´m sñ¶¬î¶¢…±µÛ¶ªA, †sñ¶¬î¶¢…±µÛ¶ª-†¶¢À»ªî…Êmé ËÈ¢, ¢¸†»ªî´m sñ¶¬î¶¢…±µÛ¶ªA | </w:t>
      </w:r>
    </w:p>
    <w:p w14:paraId="329FAAB7"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7</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…C»ªî´m …sñ…¶¬î…¶¢…±µÛ¶ªA, †sñ¶¬î¶¢…±µÛ¶ª-†¶¢À»ªî, ¶mé»ªî´m sñ¶¬î¶¢…±µÛ¶ªA †lµlû¸i, lµlû¸i †sñ¶¬î¶¢…±µÛ¶ª - †¶¢À»ªî, -¶mé»ªî´m sñ¶¬î¶¢…±µÛ¶ªA †lµlû¸i | </w:t>
      </w:r>
    </w:p>
    <w:p w14:paraId="3264F909"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8</w:t>
      </w:r>
      <w:r w:rsidRPr="00F80021">
        <w:rPr>
          <w:rFonts w:ascii="BRH Telugu Extra" w:hAnsi="BRH Telugu Extra" w:cs="BRH Telugu Extra"/>
          <w:sz w:val="40"/>
          <w:szCs w:val="40"/>
        </w:rPr>
        <w:t>.</w:t>
      </w:r>
      <w:r w:rsidRPr="00F80021">
        <w:rPr>
          <w:rFonts w:ascii="BRH Telugu Extra" w:hAnsi="BRH Telugu Extra" w:cs="BRH Telugu Extra"/>
          <w:sz w:val="40"/>
          <w:szCs w:val="40"/>
        </w:rPr>
        <w:tab/>
        <w:t>…sñ…¶¬î…¶¢…±µÛ¶ªA †lµlû¸i, lµlû¸i sñ¶¬î¶¢…±µÛ¶ªA, †sñ¶¬î¶¢…±µÛ¶ªA †lµlû¸i |</w:t>
      </w:r>
    </w:p>
    <w:p w14:paraId="66B29DD7"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9</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…sñ…¶¬î…¶¢…±µÛ¶ª£À†i sñ¶¬î - ¶¢…±µÛ¶ªA | </w:t>
      </w:r>
    </w:p>
    <w:p w14:paraId="6D5E3D8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10</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…lµ…lû¸j†i lµlû¸i || </w:t>
      </w:r>
    </w:p>
    <w:p w14:paraId="536C8BD6"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…hÉ…Y¾ªö †±ÀµÀ…¶¥¾ªö †sñ¶¬î¶¢…±µÛ¾ª …«¸ï£À†i | q¸ñU¹ ¶¬Ñ…hµÀ±³ lû¼…©¸äþï lµÀ†kµù±Éêh³ |</w:t>
      </w:r>
    </w:p>
    <w:p w14:paraId="063D785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±ÀÉÀ±ÀµÀA q¸ñ…S¸l³ ±ÀµÀ†¶¥¶ªöi | «¸…¶¢Ã qÒñ†±ÐähµÀ | hÉ†Y…«¸ ±ÀµÀ†¶¥«¸ sñ¶¬î¶¢…±µÛÊªÊm†i |</w:t>
      </w:r>
    </w:p>
    <w:p w14:paraId="7F3F900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…hÉ…Y †Êªöþï¶¢ †±ÀµÀ…¶¥¾ªö †sñ¶¬î¶¢…±µÛ¾ª †sûµ¶¢i ||</w:t>
      </w:r>
    </w:p>
    <w:p w14:paraId="448458BF" w14:textId="77777777" w:rsidR="00D53184" w:rsidRPr="00F80021" w:rsidRDefault="00D53184" w:rsidP="00555169">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pict w14:anchorId="1A7285C7">
          <v:rect id="_x0000_i1032" style="width:0;height:1.5pt" o:hralign="center" o:hrstd="t" o:hr="t" fillcolor="#a0a0a0" stroked="f"/>
        </w:pict>
      </w:r>
    </w:p>
    <w:p w14:paraId="244D5DE5" w14:textId="77777777" w:rsidR="00555169" w:rsidRPr="00F80021" w:rsidRDefault="00555169" w:rsidP="00F80021">
      <w:pPr>
        <w:pStyle w:val="Heading2VedaVMSTelugu"/>
      </w:pPr>
      <w:bookmarkStart w:id="65" w:name="_Toc535268457"/>
      <w:r w:rsidRPr="00F80021">
        <w:t>±ÀÉÀ lÉ¢¸ l¼£ sû¹S¸</w:t>
      </w:r>
      <w:bookmarkEnd w:id="65"/>
    </w:p>
    <w:p w14:paraId="4717F11C" w14:textId="77777777" w:rsidR="00555169" w:rsidRPr="00F80021" w:rsidRDefault="00555169" w:rsidP="00555169">
      <w:pP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¢¸OµïA - ±ÀÉÀ …lÉ¢¸ …l¼£ †sû¹…S¸ E†i OµÅ©¸ä …Z¶m¶¢À†¶¢ lûµÃmÐ…j¶¢À …J¢¸†ËÈªþî …vÑO¸B …¾pñh¸ …Cuû©¸à sûµ¶¢nå |</w:t>
      </w:r>
    </w:p>
    <w:p w14:paraId="7C898D9E" w14:textId="77777777" w:rsidR="00614868" w:rsidRPr="00F80021" w:rsidRDefault="00614868" w:rsidP="00614868">
      <w:pPr>
        <w:pStyle w:val="NoSpacing"/>
      </w:pPr>
    </w:p>
    <w:p w14:paraId="440AED6B" w14:textId="77777777" w:rsidR="00555169" w:rsidRPr="00F80021" w:rsidRDefault="004872BD"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±ÀÉÀ …lÉ¢¸, …lÉ¢¸ ±ÀÉÀ, ±ÀÉÀ …lÉ¢¸ …l¼£†sû¹S¸, …l¼£†sû¹S¸ …lÉ¢¸ ±ÀÉÀ, ±ÀÉÀ …lÉ¢¸ …l¼£†sû¹S¸B | </w:t>
      </w:r>
    </w:p>
    <w:p w14:paraId="724307F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lastRenderedPageBreak/>
        <w:t>2</w:t>
      </w:r>
      <w:r w:rsidRPr="00F80021">
        <w:rPr>
          <w:rFonts w:ascii="BRH Telugu Extra" w:hAnsi="BRH Telugu Extra" w:cs="BRH Telugu Extra"/>
          <w:sz w:val="40"/>
          <w:szCs w:val="40"/>
        </w:rPr>
        <w:t>.</w:t>
      </w:r>
      <w:r w:rsidRPr="00F80021">
        <w:rPr>
          <w:rFonts w:ascii="BRH Telugu Extra" w:hAnsi="BRH Telugu Extra" w:cs="BRH Telugu Extra"/>
          <w:sz w:val="40"/>
          <w:szCs w:val="40"/>
        </w:rPr>
        <w:tab/>
        <w:t>…lÉ¢¸ …l¼£†sû¹S¸, …l¼£†sû¹S¸ …lÉ¢¸, …lÉ¢¸ …l¼£†sû¹…S¸ Ej†i …l¼£†sû¹S¸ …lÉ¢¸, …lÉ¢¸ …l¼£†sû¹…S¸ E†i |</w:t>
      </w:r>
    </w:p>
    <w:p w14:paraId="1096B195" w14:textId="77777777" w:rsidR="00614868" w:rsidRPr="00F80021" w:rsidRDefault="00614868" w:rsidP="00614868">
      <w:pPr>
        <w:pStyle w:val="NoSpacing"/>
      </w:pPr>
    </w:p>
    <w:p w14:paraId="002762F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3</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…l¼£†sû¹…S¸ Ej†i …l¼£†sû¹S¸, …l¼£†sû¹…S¸ E†i OµÅ©¸ä…Z¶mA, †OµÅ©¸ä…Z¶m-£À†i …l¼£†sû¹S¸, …l¼£†sû¹…S¸ E†i OµÅ©¸ä…Z¶mA | </w:t>
      </w:r>
    </w:p>
    <w:p w14:paraId="020D7727"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4</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…l¼£†sû¹…S¸ E†i …l¼£ - …sû¹…S¸B | </w:t>
      </w:r>
    </w:p>
    <w:p w14:paraId="59A0D495"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5</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E†i OµÅ©¸ä…Z¶mA, †OµÅ©¸ä…Z¶m - £Àj†i OµÅ©¸ä…Z¶m-¶¢À¢¸†¶¢ OµÅ©¸ä…Z¶m-£Àj†i OµÅ©¸ä…Z¶m-¶¢À†¶¢ | </w:t>
      </w:r>
    </w:p>
    <w:p w14:paraId="0A082FF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6</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…OµÅ…©¸ä…Z¶m-¶¢À¢¸†¶¢ OµÅ©¸ä…Z¶mA †OµÅ©¸ä…Z¶m-¶¢À†¶¢ lûµÃmÐi lûµÃ…mÐhµï†¶¢ †OµÅ©¸ä…Z¶mA OµÅ©¸ä…Z¶m-¶¢À†¶¢ lûµÃmÐi | </w:t>
      </w:r>
    </w:p>
    <w:p w14:paraId="7723B93D"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7</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…OµÅ…©¸ä …Z¶m£À†i OµÅ¶¨ä - …C…Z¶mA | </w:t>
      </w:r>
    </w:p>
    <w:p w14:paraId="30865C1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8</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C†¶¢ lûµÃmÐi lûµÃ…m¸ hµï¢¸†¶¢ lûµÃmÐ…j ¶¢À …EÊ¢À †lûµÃ…mÐhµï¢¸†¶¢ lûµÃmÐ…jÊ¢À | </w:t>
      </w:r>
    </w:p>
    <w:p w14:paraId="2D8691E1"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9</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…lûµÃ…mÐ…j¶¢À …EÊ¢À †lûµÃmÐi lûµÃmÐ…j¶¢À …JËÈ¢ Ê¢ Ê¢À †lûµÃmÐi lûµÃmÐ…j¶¢À …J¶¢ | </w:t>
      </w:r>
    </w:p>
    <w:p w14:paraId="1E9723D5"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10</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…E¶¢À …JËÈ¢ Ê¢ ¶¢À …E¶¢À …J¢¸†«¸î C«¸î …JÊ¢¶¢À …E¶¢À …J¢¸‡ËÈªþî | </w:t>
      </w:r>
    </w:p>
    <w:p w14:paraId="2746539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11</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…J¢¸†«¸î C«¸î …JËÈ¢ ¢¸†ËÈªþî …vÑO¸ …vÑO¸ †C«¸î …JËÈ¢ ¢¸†ËÈªþî …vÑO¸B | </w:t>
      </w:r>
    </w:p>
    <w:p w14:paraId="5002481C" w14:textId="77777777" w:rsidR="00614868" w:rsidRPr="00F80021" w:rsidRDefault="00614868" w:rsidP="00614868">
      <w:pPr>
        <w:pStyle w:val="NoSpacing"/>
      </w:pPr>
    </w:p>
    <w:p w14:paraId="02953C1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lastRenderedPageBreak/>
        <w:t>12</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…C…ËÈªþî …vÑO¸, …vÑO¸ †C«¸î, CËÈªþî …vÑO¸ …¾pñh¸B , …¾pñh¸ …vÑO¸ †C«¸î,CËÈªþî …vÑO¸B …¾pñh¸B | </w:t>
      </w:r>
    </w:p>
    <w:p w14:paraId="322F9AC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13</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…vÑO¸B …¾pñh¸, …¾pñh¸ …vÑO¸, …vÑO¸ …¾pñh¸ …Cuû†©¸à, …Cuû‡©¸àB …¾pñh¸ …vÑO¸, …vÑO¸ …¾pñh¸ …Cuû‡©¸àB | </w:t>
      </w:r>
    </w:p>
    <w:p w14:paraId="6752466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14</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…¾pñh¸ …Cuû†©¸à …Cuû‡©¸àB …¾pñh¸B …¾pñh¸ …Cuû†©¸à sûµ¶¢nå sûµ¶¢…¶måþïuû‡©¸àB …¾pñh¸B …¾pñh¸ …Cuû†©¸à sûµ¶¢nå | </w:t>
      </w:r>
    </w:p>
    <w:p w14:paraId="5A64848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15</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…Cuû†©¸à sûµ¶¢nå sûµ¶¢…¶måþïuû†©¸à …Cuû†©¸à sûµ¶¢nå | </w:t>
      </w:r>
    </w:p>
    <w:p w14:paraId="5D3E4E4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16</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…Cuû…©¸à E…hµïtû - …E…©¸àB | </w:t>
      </w:r>
    </w:p>
    <w:p w14:paraId="3A4E861D"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17</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…sûµ¶¢oå†i sûµ¶¢nå || </w:t>
      </w:r>
    </w:p>
    <w:p w14:paraId="717BCB77" w14:textId="77777777" w:rsidR="00555169" w:rsidRPr="00F80021" w:rsidRDefault="00555169" w:rsidP="00614868">
      <w:pPr>
        <w:pStyle w:val="NoSpacing"/>
      </w:pPr>
    </w:p>
    <w:p w14:paraId="353998A1"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¶¬Å†lµ…±ÀµÀA ±ÀµÀYÄ(†S³î)…»¨ ¶p†hµéþï¶¥Û | …±ÀµÀ…k¸…¶¢…O¸¶¥A Sµñ¶®†´m | …±ÀµÀ…k¸…¶¢…O¸¶¥A †¶pñi…Sµñ¶®A </w:t>
      </w:r>
      <w:r w:rsidR="00AD64BF"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†vÑOµA …¶pÅg¸†¶¥Û | </w:t>
      </w:r>
    </w:p>
    <w:p w14:paraId="7DA130D3" w14:textId="77777777" w:rsidR="00614868"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¶ª±¸ö†¶®…ËÈªþï h¸ …lÉ¶¢‡h¸B …¾pñh¸ …Cuû†©¸à sûµ¶¢nå ||</w:t>
      </w:r>
    </w:p>
    <w:p w14:paraId="2BDB14C7" w14:textId="77777777" w:rsidR="00555169" w:rsidRPr="00F80021" w:rsidRDefault="00614868"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pict w14:anchorId="3682F50A">
          <v:rect id="_x0000_i1033" style="width:0;height:1.5pt" o:hralign="center" o:hrstd="t" o:hr="t" fillcolor="#a0a0a0" stroked="f"/>
        </w:pict>
      </w:r>
    </w:p>
    <w:p w14:paraId="0EB8CF2B" w14:textId="77777777" w:rsidR="00555169" w:rsidRPr="00F80021" w:rsidRDefault="00555169" w:rsidP="00F80021">
      <w:pPr>
        <w:pStyle w:val="Heading2VedaVMSTelugu"/>
      </w:pPr>
      <w:bookmarkStart w:id="66" w:name="_Toc535268458"/>
      <w:r w:rsidRPr="00F80021">
        <w:t>¶pñY¹¶¢Ã±ÀµÀÀ±µè¶mA Vµ</w:t>
      </w:r>
      <w:bookmarkEnd w:id="66"/>
      <w:r w:rsidRPr="00F80021">
        <w:t xml:space="preserve"> </w:t>
      </w:r>
    </w:p>
    <w:p w14:paraId="62F052ED" w14:textId="77777777" w:rsidR="00555169" w:rsidRPr="00F80021" w:rsidRDefault="00BC5786"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…¶pñY¹-¶¢Ã…±ÀµÀÀ±¸†±ÀµÀÀB …¶pñY¹A …¶pñY¹¶¢Ã…±ÀµÀÀ±³ lûµ…¶mA lûµ…¶m¶¢Ã†±ÀµÀÀB …¶pñY¹A …¶pñY¹¶¢À…±ÀµÀÀ±³ lûµ‡¶mA |</w:t>
      </w:r>
    </w:p>
    <w:p w14:paraId="38AA31AE" w14:textId="77777777" w:rsidR="00555169" w:rsidRPr="00F80021" w:rsidRDefault="00BC5786"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…¶pñY¹£À†i ¶pñ - Y¹A | </w:t>
      </w:r>
    </w:p>
    <w:p w14:paraId="7440A30B" w14:textId="77777777" w:rsidR="00555169" w:rsidRPr="00F80021" w:rsidRDefault="00BC5786"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lastRenderedPageBreak/>
        <w:t>3.</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D…±ÀµÀÀ±³ lûµ…¶mA lûµ…¶m-¶¢Ã…±ÀµÀÀ-±¸…±ÀµÀÀ±³ lûµ†¶mA Vµ …Vµ lûµ…¶m-¶¢Ã…±ÀµÀÀ-±¸…±ÀµÀÀ±³ lûµ†¶mA Vµ | </w:t>
      </w:r>
    </w:p>
    <w:p w14:paraId="6EBBDE18" w14:textId="77777777" w:rsidR="00555169" w:rsidRPr="00F80021" w:rsidRDefault="00BC5786"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4</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lûµ†¶mA Vµ …Vµ lûµ…¶mA lûµ†¶mA Vµ | </w:t>
      </w:r>
    </w:p>
    <w:p w14:paraId="38443DB9" w14:textId="77777777" w:rsidR="00555169" w:rsidRPr="00F80021" w:rsidRDefault="00BC5786"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5</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VÉ†i Vµ || </w:t>
      </w:r>
    </w:p>
    <w:p w14:paraId="2D00B78D"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¶p†¶¥ïi …¶pÁhµñA | ¶p†¶¥ï…i qÕ‡hµñA | ¶pñ …¶pñY†±ÀµÃ …¶p¶¥À†tû±³ -£À…kµÀËÈm±³ -†Y¹±ÀµÀhÉ | ±ÀµÀ…ËÈªþï¶¢A …</w:t>
      </w:r>
      <w:r w:rsidR="00EF3507"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£lµÀ‡©Ò „S¼é…¶¬ÑhµñA YÂ†¶¬öi | </w:t>
      </w:r>
      <w:r w:rsidR="00EF3507"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±ÀµÀ †GËVÇ¶m …lÉ¶¢A </w:t>
      </w:r>
      <w:r w:rsidR="00EF3507"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Ê¢†lµ || </w:t>
      </w:r>
    </w:p>
    <w:p w14:paraId="0F8E71CB" w14:textId="77777777" w:rsidR="00B042FB" w:rsidRPr="00F80021" w:rsidRDefault="00B042FB" w:rsidP="00555169">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pict w14:anchorId="58FF60FD">
          <v:rect id="_x0000_i1034" style="width:0;height:1.5pt" o:hralign="center" o:hrstd="t" o:hr="t" fillcolor="#a0a0a0" stroked="f"/>
        </w:pict>
      </w:r>
    </w:p>
    <w:p w14:paraId="66B03CDB" w14:textId="77777777" w:rsidR="00B042FB" w:rsidRPr="00F80021" w:rsidRDefault="00B042FB" w:rsidP="00555169">
      <w:pPr>
        <w:autoSpaceDE w:val="0"/>
        <w:autoSpaceDN w:val="0"/>
        <w:adjustRightInd w:val="0"/>
        <w:spacing w:after="0" w:line="240" w:lineRule="auto"/>
        <w:rPr>
          <w:rFonts w:ascii="BRH Telugu RN" w:hAnsi="BRH Telugu RN" w:cs="BRH Telugu RN"/>
          <w:sz w:val="40"/>
          <w:szCs w:val="40"/>
        </w:rPr>
      </w:pPr>
    </w:p>
    <w:p w14:paraId="121B7BAC" w14:textId="77777777" w:rsidR="00555169" w:rsidRPr="00F80021" w:rsidRDefault="00555169" w:rsidP="00F80021">
      <w:pPr>
        <w:pStyle w:val="Heading2VedaVMSTelugu"/>
      </w:pPr>
      <w:bookmarkStart w:id="67" w:name="_Toc535268459"/>
      <w:r w:rsidRPr="00F80021">
        <w:t>¶ª±ÉösûÑï ËÈ¢ O¸Ê¢ÀsûµïB</w:t>
      </w:r>
      <w:bookmarkEnd w:id="67"/>
    </w:p>
    <w:p w14:paraId="43642E5B" w14:textId="77777777" w:rsidR="00555169" w:rsidRPr="00F80021" w:rsidRDefault="00555169" w:rsidP="00555169">
      <w:pP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 xml:space="preserve">¢¸OµïA - ¶ª‡±Éö…sûÑï ËÈ¢ O¸‡Ê¢ÀsûµïB …¶ªnè±³ †lµÀ…Ê¬ hµl³ ±ÀµÀ†Y¶¢Ã…m¸B ¶ª…±¸ö´m O¸…¶¢Ã¶m †¶¢±µÀ¶mèhÉ || </w:t>
      </w:r>
    </w:p>
    <w:p w14:paraId="75532DBA" w14:textId="77777777" w:rsidR="00B042FB" w:rsidRPr="00F80021" w:rsidRDefault="00B042FB" w:rsidP="00B042FB">
      <w:pPr>
        <w:pStyle w:val="NoSpacing"/>
      </w:pPr>
    </w:p>
    <w:p w14:paraId="130E1C27" w14:textId="77777777" w:rsidR="00555169" w:rsidRPr="00F80021" w:rsidRDefault="00B042FB"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¶ª‡±Éö…sûÑ</w:t>
      </w:r>
      <w:r w:rsidR="00EC7857" w:rsidRPr="00F80021">
        <w:rPr>
          <w:rFonts w:ascii="BRH Telugu Extra" w:hAnsi="BRH Telugu Extra" w:cs="BRH Telugu Extra"/>
          <w:sz w:val="40"/>
          <w:szCs w:val="40"/>
        </w:rPr>
        <w:t>ï ËÈ¢, ËÈ¢ ¶ª‡±Éö…sûµïB</w:t>
      </w:r>
      <w:r w:rsidR="00555169" w:rsidRPr="00F80021">
        <w:rPr>
          <w:rFonts w:ascii="BRH Telugu Extra" w:hAnsi="BRH Telugu Extra" w:cs="BRH Telugu Extra"/>
          <w:sz w:val="40"/>
          <w:szCs w:val="40"/>
        </w:rPr>
        <w:t xml:space="preserve">, ¶ª‡±Éö…sûÑï ËÈ¢ O¸‡Ê¢À…sûµïB, O¸‡Ê¢À…sûÑï ËÈ¢ ¶ª‡±ÉösûµïB…, ¶ª‡±Éö…sûÑï ËÈ¢ O¸‡Ê¢ÀsûµïB | </w:t>
      </w:r>
    </w:p>
    <w:p w14:paraId="1F5AC715" w14:textId="77777777" w:rsidR="00555169" w:rsidRPr="00F80021" w:rsidRDefault="00555169" w:rsidP="00EC7857">
      <w:pPr>
        <w:pStyle w:val="NoSpacing"/>
      </w:pPr>
    </w:p>
    <w:p w14:paraId="78942BF8"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ËÈ¢ O¸‡Ê¢À…sûµïB, O¸‡Ê¢À…sûÑï ËÈ¢, ËÈ¢ O¸‡Ê¢ÀsûµïB …¶ªnè´ª, …¶ªnèB O¸‡Ê¢À…sûÑï ËÈ¢, ËÈ¢ O¸‡Ê¢ÀsûµïB …¶ªnèB | </w:t>
      </w:r>
    </w:p>
    <w:p w14:paraId="6767C3E6"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3</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O¸‡Ê¢ÀsûµïB …¶ªnè´ª, …¶ªnèB O¸‡Ê¢À…sûµïB, O¸‡Ê¢ÀsûµïB …¶ªnè±³ †lµÀÊ¬, lµÀÊ¬ …¶ªnèB O¸‡Ê¢À…sûµïB, O¸‡Ê¢ÀsûµïB …¶ªAnè †lµÀÊ¬ | </w:t>
      </w:r>
    </w:p>
    <w:p w14:paraId="12D343A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lastRenderedPageBreak/>
        <w:t>4</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…¶ªAlû¼±³ †lµÀÊ¬, lµÀÊ¬ …¶ªnè´ª, …¶ªnè±³ †lµÀ…Ê¬ hµh³ hµh³ †lµÀÊ¬ …¶ªnè´ª, …¶ªnè±³ †lµÀ…Ê¬ hµh³ | </w:t>
      </w:r>
    </w:p>
    <w:p w14:paraId="4DD7CD4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5</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…¶ªnè±¼†i ¶ªA - lû¼B | </w:t>
      </w:r>
    </w:p>
    <w:p w14:paraId="6AEB656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6</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lµÀ…Ê¬ hµh³ hµh³ †lµÀÊ¬, lµÀ…Ê¬ hµl³ ±ÀµÀ†Y¶¢Ã…m¸, ±ÀµÀ†Y¶¢Ã…m¸ ¶ªåh³ †lµÀÊ¬, lµÀ…Ê¬ hµl³ ±ÀµÀ†Y¶¢Ãm¸B | </w:t>
      </w:r>
    </w:p>
    <w:p w14:paraId="639CF761"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7</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hµl³ ±ÀµÀ†Y¶¢Ã…m¸, ±ÀµÀ†Y¶¢Ã…m¸ ¶ªål³, hµl³ ±ÀµÀ†Y¶¢Ã…m¸B ¶ª…±¸ö´mæ ¶ª…±¸ö´m ±ÀµÀ†Y¶¢Ã…m¸ ¶ªål³, hµl³ ±ÀµÀ†Y¶¢Ã…m¸B ¶ª±¸ö†´m | </w:t>
      </w:r>
    </w:p>
    <w:p w14:paraId="17CB2679"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8</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±ÀµÀ†Y¶¢Ã…m¸B ¶ª…±¸ö´m, k³¶ª…±¸ö´m ±ÀµÀ†Y¶¢Ã…m¸, ±ÀµÀ†Y¶¢Ã…m¸B ¶ª…±¸ö´m O¸…¶¢Ã´m, O¸…¶¢Ã´m k³¶ª…±¸ö´m ±ÀµÀ†Y¶¢Ã…m¸, ±ÀµÀ†Y¶¢Ã…m¸B ¶ª…±¸ö´m O¸¶¢Ã†´m | </w:t>
      </w:r>
    </w:p>
    <w:p w14:paraId="678FA873" w14:textId="77777777" w:rsidR="009424BC" w:rsidRPr="00F80021" w:rsidRDefault="009424BC" w:rsidP="009424BC">
      <w:pPr>
        <w:pStyle w:val="NoSpacing"/>
      </w:pPr>
    </w:p>
    <w:p w14:paraId="0D3E4256"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9</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¶ª…±¸ö´m O¸…¶¢Ã´m, O¸…¶¢Ã´m kµù…±¸ö´m, k³¶ª…±¸ö´m O¸…¶¢Ã¶m ¢¸…¶¢ O¸…¶¢Ã´m k³¶ª…±¸ö´m -k³¶ª…±¸ö´m O¸…¶¢Ã¶m†¶¢ | </w:t>
      </w:r>
    </w:p>
    <w:p w14:paraId="288388B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10</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O¸…¶¢Ã¶m-¢¸…¶¢ O¸…¶¢Ã´m, O¸…¶¢Ã¶m †¶¢-±µÀ¶mèhÉ ±µÀ…¶mèhÉ„…¶¢ O¸…¶¢Ã´m O¸…¶¢Ã¶m †¶¢±µÀ¶mèhÉ | </w:t>
      </w:r>
    </w:p>
    <w:p w14:paraId="5920225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11</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C†¶¢-±µÀ¶mèhÉ ±µÀ…¶mèhÉ„ ¢¸†¶¢±µÀ¶mèhÉ | </w:t>
      </w:r>
    </w:p>
    <w:p w14:paraId="40D2C30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12</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…±µÀ…¶mè…hµ E†i ±µÀ¶mèhÉ || </w:t>
      </w:r>
    </w:p>
    <w:p w14:paraId="7091497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…«¸A…Sµñ…¶¬gÉï´¨†d¹ï ±ÀµÀYhÉ | …E¶¢ÃA …Y¶m…h¸(…S³î) ¶ªA†SµÅ…¶®äo†i |</w:t>
      </w:r>
    </w:p>
    <w:p w14:paraId="10BD787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l¸ö†lµ…¥¹ ±µjé ±µ…¶¥m¸ †sûµ¶¢i | l¸ö†lµ…¶¥ ¶¢Ã‡«¸B ¶ª´¢À¶</w:t>
      </w:r>
      <w:r w:rsidR="00EF3507"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¢…kµù±µB | </w:t>
      </w:r>
    </w:p>
    <w:p w14:paraId="4FC2185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…¶ª´¢À…</w:t>
      </w:r>
      <w:r w:rsidR="00EF3507"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¶¢…kµù±µ …Ê¢À¢¸ †¶¢±µÀÊmè | …¶¢ÀÔAa †sûµ¶¢i | HË±ÇþØþö ¶¢ÀÀ‡c¹ÛB | </w:t>
      </w:r>
    </w:p>
    <w:p w14:paraId="642D59A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H†±µÝ …Ê¢À¢¸ †¶¢±µÀÊmè | …Wh¸ñ ¶m†°µhµñA sûµ¶¢i | …WhµñA </w:t>
      </w:r>
      <w:r w:rsidR="00EF3507"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 …Jhµh³ Oµ†±µî | ±ÀµÀ†lµ¶¥ö…Ê¢ÀlûµB ¶ª†¶¢ÀÅËlÇþèþï || </w:t>
      </w:r>
    </w:p>
    <w:p w14:paraId="3AD68DBA" w14:textId="77777777" w:rsidR="009424BC" w:rsidRPr="00F80021" w:rsidRDefault="009424BC" w:rsidP="00555169">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pict w14:anchorId="5838BA60">
          <v:rect id="_x0000_i1035" style="width:0;height:1.5pt" o:hralign="center" o:hrstd="t" o:hr="t" fillcolor="#a0a0a0" stroked="f"/>
        </w:pict>
      </w:r>
    </w:p>
    <w:p w14:paraId="5407FBC6" w14:textId="77777777" w:rsidR="009424BC" w:rsidRPr="00F80021" w:rsidRDefault="009424BC" w:rsidP="00555169">
      <w:pPr>
        <w:autoSpaceDE w:val="0"/>
        <w:autoSpaceDN w:val="0"/>
        <w:adjustRightInd w:val="0"/>
        <w:spacing w:after="0" w:line="240" w:lineRule="auto"/>
        <w:rPr>
          <w:rFonts w:ascii="BRH Telugu RN" w:hAnsi="BRH Telugu RN" w:cs="BRH Telugu RN"/>
          <w:sz w:val="40"/>
          <w:szCs w:val="40"/>
        </w:rPr>
      </w:pPr>
    </w:p>
    <w:p w14:paraId="5152C7A6" w14:textId="77777777" w:rsidR="00555169" w:rsidRPr="00F80021" w:rsidRDefault="00555169" w:rsidP="00F80021">
      <w:pPr>
        <w:pStyle w:val="Heading2VedaVMSTelugu"/>
      </w:pPr>
      <w:bookmarkStart w:id="68" w:name="_Toc535268460"/>
      <w:r w:rsidRPr="00F80021">
        <w:t>¶pÁ»¨àA lûµhµåB</w:t>
      </w:r>
      <w:bookmarkEnd w:id="68"/>
    </w:p>
    <w:p w14:paraId="6FC21AA5" w14:textId="77777777" w:rsidR="00555169" w:rsidRPr="00F80021" w:rsidRDefault="009424BC"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¶pÁ†»¨àA lûµhÐå, lûµ…hµåB ¶pÁ…»¨àA, ¶pÁ†»¨àA lûµ…hµåB ¶pÁ†¶¨ï…i, ¶pÁ†¶¨ïi lûµ…hµåB ¶pÁ…»¨àA, ¶pÁ†»¨àA lûµ…hµåB ¶pÁ†¶¨ïi | </w:t>
      </w:r>
    </w:p>
    <w:p w14:paraId="0485290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…lûµ…hµåB ¶pÁ†¶¨ï…i, ¶pÁ†¶¨ïi lûµhÐå, lûµ…hµåB ¶pÁ†¶¨ïi …¶pñY‡±ÀµÃ, …¶pñY…±ÀµÃ ¶pÁ†¶¨ïi lûµhÐå, lûµ…hµåB ¶pÁ†¶¨ïi …¶pñY‡±ÀµÃ | </w:t>
      </w:r>
    </w:p>
    <w:p w14:paraId="03829EA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3</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¶pÁ†¶¨ïi …¶pñY‡±ÀµÃ, …¶pñY…±ÀµÃ ¶pÁ†¶¨ï…i, ¶pÁ†¶¨ïi …¶pñY†±ÀµÃ …¶p¶¥À†tûB, …¶p¶¥À†tûB …¶pñY…±ÀµÃ ¶pÁ†¶¨ï…i, ¶pÁ†¶¨ïi …¶pñY†±ÀµÃ …¶p¶¥À†tûB | </w:t>
      </w:r>
    </w:p>
    <w:p w14:paraId="450C0763"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4</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…¶pñY†±ÀµÃ …¶p¶¥À†tûB, …¶p¶¥À†tûB …¶pñY‡±ÀµÃ, …¶pñY†±ÀµÃ …¶p¶¥À†tûB | </w:t>
      </w:r>
    </w:p>
    <w:p w14:paraId="798441B2"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5</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…¶pñY¹±ÀÉÀ†i ¶pñ - Y‡±ÀµÃ | </w:t>
      </w:r>
    </w:p>
    <w:p w14:paraId="61D9369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6</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…¶p¶¥À…tû±¼†i …¶p¶¥À - tûB || </w:t>
      </w:r>
    </w:p>
    <w:p w14:paraId="6510DCB4" w14:textId="77777777" w:rsidR="00555169" w:rsidRPr="00F80021" w:rsidRDefault="00555169" w:rsidP="009424BC">
      <w:pPr>
        <w:pStyle w:val="NoSpacing"/>
      </w:pPr>
    </w:p>
    <w:p w14:paraId="52EFE405"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¶pÁ´¨à…Ë±ÀÇÀ ¢¸ …Jhµl³ …±µÃ¶pA | ±ÀµÀ…lµY¹ | iñ†¶ª´¢À¶¢…kµù±µ-…«¸ïm¸ï´m …¶p¶¥Ã´m ¶p…±¼ ¶pñ†Y¹±ÀµÀhÉ | …s…«¸å…Z¶m …¶¢Àlµèþï†¶¢ ±Ð¶¬i | </w:t>
      </w:r>
    </w:p>
    <w:p w14:paraId="580B6C9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¶pÁ´¨†d¹ï…Ê¢À¶¢ …¶pñY†¶m…Êm ¶pñ†ii¶¨ái || </w:t>
      </w:r>
    </w:p>
    <w:p w14:paraId="49525983" w14:textId="77777777" w:rsidR="00555169" w:rsidRPr="00F80021" w:rsidRDefault="009424BC" w:rsidP="00555169">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lastRenderedPageBreak/>
        <w:pict w14:anchorId="1352E75E">
          <v:rect id="_x0000_i1036" style="width:0;height:1.5pt" o:hralign="center" o:hrstd="t" o:hr="t" fillcolor="#a0a0a0" stroked="f"/>
        </w:pict>
      </w:r>
    </w:p>
    <w:p w14:paraId="7740E34F" w14:textId="77777777" w:rsidR="00555169" w:rsidRPr="00F80021" w:rsidRDefault="00555169" w:rsidP="00F80021">
      <w:pPr>
        <w:pStyle w:val="Heading2VedaVMSTelugu"/>
      </w:pPr>
      <w:bookmarkStart w:id="69" w:name="_Toc535268461"/>
      <w:r w:rsidRPr="00F80021">
        <w:t>h¸ £©Òä q¸»¬</w:t>
      </w:r>
      <w:bookmarkEnd w:id="69"/>
    </w:p>
    <w:p w14:paraId="0F5D3D0C" w14:textId="77777777" w:rsidR="00555169" w:rsidRPr="00F80021" w:rsidRDefault="00555169" w:rsidP="00555169">
      <w:pP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¢¸OµïA- h¸ †£©Òä q¸»¬ …q¸»¬ …±ÀµÀYßA …q¸»¬ …±ÀµÀYß†¶piA …q¸»¬ ¶¢ÃA †</w:t>
      </w:r>
      <w:r w:rsidR="006A0376" w:rsidRPr="00F80021">
        <w:rPr>
          <w:rFonts w:ascii="BRH Devanagari Extra" w:hAnsi="BRH Devanagari Extra" w:cs="BRH Devanagari Extra"/>
          <w:sz w:val="40"/>
          <w:szCs w:val="40"/>
        </w:rPr>
        <w:t>ð</w:t>
      </w:r>
      <w:r w:rsidRPr="00F80021">
        <w:rPr>
          <w:rFonts w:ascii="BRH Telugu Extra" w:hAnsi="BRH Telugu Extra" w:cs="BRH Telugu Extra"/>
          <w:b/>
          <w:sz w:val="40"/>
          <w:szCs w:val="40"/>
        </w:rPr>
        <w:t xml:space="preserve">±ÀµÀ…Yßn‡±ÀµÀA || </w:t>
      </w:r>
    </w:p>
    <w:p w14:paraId="06FBA5D7"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24"/>
          <w:szCs w:val="24"/>
        </w:rPr>
      </w:pPr>
    </w:p>
    <w:p w14:paraId="7F15F095" w14:textId="77777777" w:rsidR="00555169" w:rsidRPr="00F80021" w:rsidRDefault="00564B3F"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h¸ †£©Òä, £…©Òä h¸«¸å †£©Òä q¸»¬ q¸»¬ £…©Òä h¸«¸å †£©Òä q¸»¬ | </w:t>
      </w:r>
    </w:p>
    <w:p w14:paraId="07BB8F46"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…£…©Òä …q¸…»¬, …q¸…»¬ …£…©Òä, …£…©Òä q¸…»¬ …q¸…»¬, …q¸»¬ †q¸»¬ £©Òä, £©Òä q¸»¬ …q¸»¬ | </w:t>
      </w:r>
    </w:p>
    <w:p w14:paraId="41742FB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3</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£…©Òä E†i - £©Òä | </w:t>
      </w:r>
    </w:p>
    <w:p w14:paraId="21587886"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4</w:t>
      </w:r>
      <w:r w:rsidRPr="00F80021">
        <w:rPr>
          <w:rFonts w:ascii="BRH Telugu Extra" w:hAnsi="BRH Telugu Extra" w:cs="BRH Telugu Extra"/>
          <w:sz w:val="40"/>
          <w:szCs w:val="40"/>
        </w:rPr>
        <w:t>.</w:t>
      </w:r>
      <w:r w:rsidRPr="00F80021">
        <w:rPr>
          <w:rFonts w:ascii="BRH Telugu Extra" w:hAnsi="BRH Telugu Extra" w:cs="BRH Telugu Extra"/>
          <w:sz w:val="40"/>
          <w:szCs w:val="40"/>
        </w:rPr>
        <w:tab/>
        <w:t>…q¸…»¬ …q¸»¬, …q¸»¬ †q¸»¬, q¸»¬ …q¸»¬ …±ÀµÀYßA, …</w:t>
      </w:r>
      <w:r w:rsidR="006A0376"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±ÀµÀYßA …q¸»¬ †q¸»¬, q¸»¬ …q¸»¬ …±ÀµÀYßA | </w:t>
      </w:r>
    </w:p>
    <w:p w14:paraId="5A1460C1"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5</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…q¸»¬ …±ÀµÀYßA, </w:t>
      </w:r>
      <w:r w:rsidR="006A0376"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…±ÀµÀYßA …q¸»¬, …q¸»¬ …±ÀµÀYßA …q¸»¬, …q¸»¬ …±ÀµÀYßA …q¸»¬, …q¸»¬ …±ÀµÀYßA …q¸»¬ | </w:t>
      </w:r>
    </w:p>
    <w:p w14:paraId="5AD0AF2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6</w:t>
      </w:r>
      <w:r w:rsidRPr="00F80021">
        <w:rPr>
          <w:rFonts w:ascii="BRH Telugu Extra" w:hAnsi="BRH Telugu Extra" w:cs="BRH Telugu Extra"/>
          <w:sz w:val="40"/>
          <w:szCs w:val="40"/>
        </w:rPr>
        <w:t>.</w:t>
      </w:r>
      <w:r w:rsidRPr="00F80021">
        <w:rPr>
          <w:rFonts w:ascii="BRH Telugu Extra" w:hAnsi="BRH Telugu Extra" w:cs="BRH Telugu Extra"/>
          <w:sz w:val="40"/>
          <w:szCs w:val="40"/>
        </w:rPr>
        <w:tab/>
        <w:t>…±ÀµÀYßA …q¸»¬, …q¸»¬ …±ÀµÀYßA, …</w:t>
      </w:r>
      <w:r w:rsidR="006A0376"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±ÀµÀYßA …q¸»¬ …±ÀµÀYß†¶piA, </w:t>
      </w:r>
      <w:r w:rsidR="006A0376"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…±ÀµÀYß†¶piA …q¸»¬ …±ÀµÀYßA, </w:t>
      </w:r>
      <w:r w:rsidR="006A0376"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…±ÀµÀYßA …q¸»¬ …±ÀµÀYß†¶piA | </w:t>
      </w:r>
    </w:p>
    <w:p w14:paraId="12DCE369"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7</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…q¸»¬ …±ÀµÀYß†¶piA, </w:t>
      </w:r>
      <w:r w:rsidR="00CA4058"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…±ÀµÀYß†¶piA …q¸»¬, …q¸»¬ …±ÀµÀYß†¶piA …q¸»¬, …q¸»¬ …±ÀµÀYß†¶piA …q¸»¬, …q¸»¬ …±ÀµÀYß†¶piA …q¸»¬ | </w:t>
      </w:r>
    </w:p>
    <w:p w14:paraId="3F0CDE01"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lastRenderedPageBreak/>
        <w:t>8</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…±ÀµÀYß†¶piA …q¸»¬, …q¸»¬ …±ÀµÀYß†¶piA, </w:t>
      </w:r>
      <w:r w:rsidR="00CA4058"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…±ÀµÀYß†¶piA …q¸»¬ ¶¢ÃA, ¶¢ÃA …q¸»¬ …±ÀµÀYß†¶piA, </w:t>
      </w:r>
      <w:r w:rsidR="00CA4058"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…±ÀµÀYß†¶piA …q¸»¬ ¶¢ÃA | </w:t>
      </w:r>
    </w:p>
    <w:p w14:paraId="6BADA24E"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9</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…±ÀµÀYß†¶p…i £À†i …±ÀµÀYß - …¶p…iA | </w:t>
      </w:r>
    </w:p>
    <w:p w14:paraId="7F387149"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10</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…q¸»¬ ¶¢ÃA, ¶¢ÃA …q¸»¬, …q¸»¬ ¶¢ÃA </w:t>
      </w:r>
      <w:r w:rsidR="00A62A6C"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†±ÀµÀ…Yßn†±ÀµÀA, </w:t>
      </w:r>
      <w:r w:rsidR="00A62A6C"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±ÀµÀ…Yßn…±ÀµÀA ¶¢ÃA …q¸»¬, …q¸»¬ ¶¢ÃA </w:t>
      </w:r>
      <w:r w:rsidR="00A62A6C"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†±ÀµÀ…Yßn‡±ÀµÀA | </w:t>
      </w:r>
    </w:p>
    <w:p w14:paraId="335EED8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11</w:t>
      </w:r>
      <w:r w:rsidRPr="00F80021">
        <w:rPr>
          <w:rFonts w:ascii="BRH Telugu Extra" w:hAnsi="BRH Telugu Extra" w:cs="BRH Telugu Extra"/>
          <w:sz w:val="40"/>
          <w:szCs w:val="40"/>
        </w:rPr>
        <w:t>.</w:t>
      </w:r>
      <w:r w:rsidRPr="00F80021">
        <w:rPr>
          <w:rFonts w:ascii="BRH Telugu Extra" w:hAnsi="BRH Telugu Extra" w:cs="BRH Telugu Extra"/>
          <w:sz w:val="40"/>
          <w:szCs w:val="40"/>
        </w:rPr>
        <w:tab/>
        <w:t>¶¢ÃA †</w:t>
      </w:r>
      <w:r w:rsidR="00A62A6C"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±ÀµÀ…Yßn†±ÀµÀA, </w:t>
      </w:r>
      <w:r w:rsidR="00A62A6C" w:rsidRPr="00F80021">
        <w:rPr>
          <w:rFonts w:ascii="BRH Devanagari Extra" w:hAnsi="BRH Devanagari Extra" w:cs="BRH Devanagari Extra"/>
          <w:sz w:val="40"/>
          <w:szCs w:val="40"/>
        </w:rPr>
        <w:t>ð</w:t>
      </w:r>
      <w:r w:rsidRPr="00F80021">
        <w:rPr>
          <w:rFonts w:ascii="BRH Telugu Extra" w:hAnsi="BRH Telugu Extra" w:cs="BRH Telugu Extra"/>
          <w:sz w:val="40"/>
          <w:szCs w:val="40"/>
        </w:rPr>
        <w:t>±ÀµÀ…Yßn…±ÀµÀA ¶¢ÃA</w:t>
      </w:r>
      <w:r w:rsidR="003A7416" w:rsidRPr="00F80021">
        <w:rPr>
          <w:rFonts w:ascii="BRH Telugu Extra" w:hAnsi="BRH Telugu Extra" w:cs="BRH Telugu Extra"/>
          <w:sz w:val="40"/>
          <w:szCs w:val="40"/>
        </w:rPr>
        <w:t xml:space="preserve">, ¶¢ÃA </w:t>
      </w:r>
      <w:r w:rsidR="00A62A6C"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±ÀµÀ…Yßn‡±ÀµÀA | </w:t>
      </w:r>
    </w:p>
    <w:p w14:paraId="5BCB8FE3"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12</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…±ÀµÀ…Yßn…±ÀµÀ£À†i ±ÀµÀYß - n‡±ÀµÀA || </w:t>
      </w:r>
    </w:p>
    <w:p w14:paraId="2B5BDF9E" w14:textId="77777777" w:rsidR="003A7416" w:rsidRPr="00F80021" w:rsidRDefault="003A7416" w:rsidP="003A7416">
      <w:pPr>
        <w:pStyle w:val="NoSpacing"/>
      </w:pPr>
    </w:p>
    <w:p w14:paraId="7E9E764E"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 †£©Òä …q¸¾¬†h¸ï¶¬ | …±ÀµÀYÑßËÈ¢ £†¶¨ÀäB | …±ÀµÀYß…¶ªïhµÅ‡ËhÇ | …q¸»¬ …±ÀµÀYßA …q¸»¬ …±ÀµÀYß†¶piA …q¸»¬¶¢ÃA †</w:t>
      </w:r>
      <w:r w:rsidR="00A62A6C"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±ÀµÀ…Yßn…±ÀµÀ£À†h¸ï¶¬ | </w:t>
      </w:r>
    </w:p>
    <w:p w14:paraId="202D7A3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…±ÀµÀY¹ß…±ÀµÀ ±ÀµÀ†Y¶¢Ãm¸…±ÀµÃhµî‡Êm | hÉ†sûµï …J¢¸¦…¶¨ ¶¢Ã …¥¹Êªå‡m¸ËhÇþï || </w:t>
      </w:r>
    </w:p>
    <w:p w14:paraId="0BB718DB" w14:textId="77777777" w:rsidR="00C77C2B" w:rsidRPr="00F80021" w:rsidRDefault="00C77C2B"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pict w14:anchorId="6E82C99A">
          <v:rect id="_x0000_i1037" style="width:0;height:1.5pt" o:hralign="center" o:hrstd="t" o:hr="t" fillcolor="#a0a0a0" stroked="f"/>
        </w:pict>
      </w:r>
    </w:p>
    <w:p w14:paraId="0A4140DC" w14:textId="77777777" w:rsidR="00555169" w:rsidRPr="00F80021" w:rsidRDefault="00555169" w:rsidP="00F80021">
      <w:pPr>
        <w:pStyle w:val="Heading2VedaVMSTelugu"/>
      </w:pPr>
      <w:bookmarkStart w:id="70" w:name="_Toc535268462"/>
      <w:r w:rsidRPr="00F80021">
        <w:t>D¦¶¨Ê¢ÀËÈ¢ h¸¶¢Ã ¥¹Êªå</w:t>
      </w:r>
      <w:bookmarkEnd w:id="70"/>
    </w:p>
    <w:p w14:paraId="0461ED5A" w14:textId="77777777" w:rsidR="00555169" w:rsidRPr="00F80021" w:rsidRDefault="00555169" w:rsidP="00555169">
      <w:pP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¢¸OµïA - …D¦†¶¨ …Ê¢À ËÈ¢ h¸¶¢Ã ‡¥¹Êªå ||</w:t>
      </w:r>
    </w:p>
    <w:p w14:paraId="3BDB365D" w14:textId="77777777" w:rsidR="00C77C2B" w:rsidRPr="00F80021" w:rsidRDefault="00C77C2B" w:rsidP="00C77C2B">
      <w:pPr>
        <w:pStyle w:val="NoSpacing"/>
      </w:pPr>
    </w:p>
    <w:p w14:paraId="63C16F1D" w14:textId="77777777" w:rsidR="00555169" w:rsidRPr="00F80021" w:rsidRDefault="001F35FA" w:rsidP="001F35FA">
      <w:pPr>
        <w:pStyle w:val="NoSpacing"/>
        <w:rPr>
          <w:rFonts w:ascii="BRH Telugu Extra" w:hAnsi="BRH Telugu Extra" w:cs="BRH Telugu Extra"/>
          <w:sz w:val="40"/>
          <w:szCs w:val="40"/>
        </w:rPr>
      </w:pPr>
      <w:r w:rsidRPr="00F80021">
        <w:rPr>
          <w:rFonts w:ascii="Arial" w:eastAsia="Calibri" w:hAnsi="Arial" w:cs="Arial"/>
          <w:b/>
          <w:sz w:val="28"/>
          <w:szCs w:val="28"/>
          <w:lang w:val="en-US" w:eastAsia="en-US" w:bidi="ar-SA"/>
        </w:rPr>
        <w:t>1</w:t>
      </w:r>
      <w:r w:rsidRPr="00F80021">
        <w:rPr>
          <w:rFonts w:ascii="BRH Telugu Extra" w:eastAsia="Calibri" w:hAnsi="BRH Telugu Extra" w:cs="BRH Telugu Extra"/>
          <w:sz w:val="40"/>
          <w:szCs w:val="40"/>
          <w:lang w:val="en-US" w:eastAsia="en-US" w:bidi="ar-SA"/>
        </w:rPr>
        <w:t>.</w:t>
      </w:r>
      <w:r w:rsidRPr="00F80021">
        <w:t xml:space="preserve">  </w:t>
      </w:r>
      <w:r w:rsidR="00555169" w:rsidRPr="00F80021">
        <w:rPr>
          <w:rFonts w:ascii="BRH Telugu Extra" w:hAnsi="BRH Telugu Extra" w:cs="BRH Telugu Extra"/>
          <w:sz w:val="40"/>
          <w:szCs w:val="40"/>
        </w:rPr>
        <w:t xml:space="preserve">…D¦†¶¨…Ê¢À ËÈ¢ ¢¸¦†¶¨ …¶¢Ã¦†¶¨…Ê¢À ËÈ¢h¸ …Ê¢Àh¸ …Ê¢À¢¸¦†¶¨ …¶¢Ã¦†¶¨ …Ê¢À ËÈ¢h¸A | </w:t>
      </w:r>
    </w:p>
    <w:p w14:paraId="0ED0A9DE" w14:textId="77777777" w:rsidR="00555169" w:rsidRPr="00F80021" w:rsidRDefault="001F35FA"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…D¦…¶¨£À‡h¸ï - ¦‡¶¨A | </w:t>
      </w:r>
    </w:p>
    <w:p w14:paraId="76116690" w14:textId="77777777" w:rsidR="00555169" w:rsidRPr="00F80021" w:rsidRDefault="001F35FA"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3</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…J ËÈ¢ h¸ …Ê¢Àh¸ …Ê¢À ËÈ¢ ËÈ¢ h¸ ËÈ¢À h¸ …Ê¢À ËÈ¢ ËÈ¢ h¸ ¶¢Ã | </w:t>
      </w:r>
    </w:p>
    <w:p w14:paraId="14989601" w14:textId="77777777" w:rsidR="00555169" w:rsidRPr="00F80021" w:rsidRDefault="001F35FA"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4</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…Jh¸ ËÈ¢Àh¸ …Ê¢Àh¸ ¶¢Ã ‡¥¹Êªå ¥¹…¶ªå ËÈ¢Àh¸ …Ê¢Àh¸ ¶¢Ã ‡¥¹Êªå | </w:t>
      </w:r>
    </w:p>
    <w:p w14:paraId="3CBF6939" w14:textId="77777777" w:rsidR="000A69F5" w:rsidRPr="00F80021" w:rsidRDefault="001F35FA"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lastRenderedPageBreak/>
        <w:t>5</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D‡¥¹Êªå ¥¹…¶ªå D‡¥¹Êªå | </w:t>
      </w:r>
      <w:r w:rsidRPr="00F80021">
        <w:rPr>
          <w:rFonts w:ascii="BRH Telugu Extra" w:hAnsi="BRH Telugu Extra" w:cs="BRH Telugu Extra"/>
          <w:sz w:val="40"/>
          <w:szCs w:val="40"/>
        </w:rPr>
        <w:t xml:space="preserve">6. </w:t>
      </w:r>
      <w:r w:rsidR="00555169" w:rsidRPr="00F80021">
        <w:rPr>
          <w:rFonts w:ascii="BRH Telugu Extra" w:hAnsi="BRH Telugu Extra" w:cs="BRH Telugu Extra"/>
          <w:sz w:val="40"/>
          <w:szCs w:val="40"/>
        </w:rPr>
        <w:t xml:space="preserve">…¥¹…¶ªå E†i ¥¹Êªå || </w:t>
      </w:r>
    </w:p>
    <w:p w14:paraId="163486C7" w14:textId="77777777" w:rsidR="00555169" w:rsidRPr="00F80021" w:rsidRDefault="000A69F5"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pict w14:anchorId="2A7D0B96">
          <v:rect id="_x0000_i1038" style="width:0;height:1.5pt" o:hralign="center" o:hrstd="t" o:hr="t" fillcolor="#a0a0a0" stroked="f"/>
        </w:pict>
      </w:r>
    </w:p>
    <w:p w14:paraId="7823365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24"/>
          <w:szCs w:val="24"/>
        </w:rPr>
      </w:pPr>
    </w:p>
    <w:p w14:paraId="79E799D7" w14:textId="77777777" w:rsidR="00555169" w:rsidRPr="00F80021" w:rsidRDefault="00555169" w:rsidP="00F80021">
      <w:pPr>
        <w:pStyle w:val="Heading2VedaVMSTelugu"/>
      </w:pPr>
      <w:bookmarkStart w:id="71" w:name="_Toc535268463"/>
      <w:r w:rsidRPr="00F80021">
        <w:t>J¢¸»ªîm¸é±ÀµÀÀ±³ lµlµiB</w:t>
      </w:r>
      <w:bookmarkEnd w:id="71"/>
      <w:r w:rsidRPr="00F80021">
        <w:t xml:space="preserve"> </w:t>
      </w:r>
    </w:p>
    <w:p w14:paraId="4505B3D5" w14:textId="77777777" w:rsidR="00555169" w:rsidRPr="00F80021" w:rsidRDefault="00555169" w:rsidP="00555169">
      <w:pPr>
        <w:autoSpaceDE w:val="0"/>
        <w:autoSpaceDN w:val="0"/>
        <w:adjustRightInd w:val="0"/>
        <w:spacing w:after="0" w:line="240" w:lineRule="auto"/>
        <w:rPr>
          <w:rFonts w:ascii="BRH Telugu RN" w:hAnsi="BRH Telugu RN" w:cs="BRH Telugu RN"/>
          <w:b/>
          <w:sz w:val="40"/>
          <w:szCs w:val="40"/>
        </w:rPr>
      </w:pPr>
      <w:r w:rsidRPr="00F80021">
        <w:rPr>
          <w:rFonts w:ascii="BRH Telugu RN" w:hAnsi="BRH Telugu RN" w:cs="BRH Telugu RN"/>
          <w:b/>
          <w:sz w:val="40"/>
          <w:szCs w:val="40"/>
        </w:rPr>
        <w:t xml:space="preserve">¢¸PïA - hµ J¢¸»ªîm¸é±ÀµÀÀ±³ lµlµi ¶ª±µö¶¢Ã±ÀµÀÀ±Éi || </w:t>
      </w:r>
    </w:p>
    <w:p w14:paraId="06D0CD6C" w14:textId="77777777" w:rsidR="00555169" w:rsidRPr="00F80021" w:rsidRDefault="00D60690"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hµ …JËÈ¢ ¶¢ hÉ hµ …J¢¸†»ªî¶mé-»ªî…Êmé ¶¢ hÉ hµ …J¢¸»ªî†´mé | </w:t>
      </w:r>
    </w:p>
    <w:p w14:paraId="13654FF3" w14:textId="77777777" w:rsidR="00555169" w:rsidRPr="00F80021" w:rsidRDefault="00D60690"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…J¢¸†»ªî¶mé-»ªî…Êmé ËÈ¢ ¢¸…»ªîm¸é…±ÀµÀÀ±¸†±ÀµÀÀ-±µ»ªî…Êmé ËÈ¢ ¢¸…»ªîm¸é†±ÀµÀÀB | </w:t>
      </w:r>
    </w:p>
    <w:p w14:paraId="30B8DB18" w14:textId="77777777" w:rsidR="00555169" w:rsidRPr="00F80021" w:rsidRDefault="00D60690"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3</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…C…»ªîm¸é…±ÀµÀÀ±¸†±ÀµÀÀ-±µ»ªî¶mé-…»ªîm¸é†±ÀµÀÀ ±µçlµi l¸…lµh¸ï†±ÀµÀÀ-±µ»ªî…¶mé-…£Àm¸é†±ÀµÀÀ±³ lµlµi | </w:t>
      </w:r>
    </w:p>
    <w:p w14:paraId="3EB9FBF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4</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D†±ÀµÀÀ±³ lµlµi hµ…lµh¸ï-…±ÀµÀÀ±¸†±ÀµÀÀ±³ lµlµ…i ¶ª…±µö(…S³î) ¶ª†±µöA hµ…lµh¸ï-…±ÀµÀÀ±¸†±ÀµÀÀ±³ lµlµ…i ¶ª‡±µöA | </w:t>
      </w:r>
    </w:p>
    <w:p w14:paraId="00030653"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5</w:t>
      </w:r>
      <w:r w:rsidRPr="00F80021">
        <w:rPr>
          <w:rFonts w:ascii="BRH Telugu Extra" w:hAnsi="BRH Telugu Extra" w:cs="BRH Telugu Extra"/>
          <w:sz w:val="40"/>
          <w:szCs w:val="40"/>
        </w:rPr>
        <w:t>.</w:t>
      </w:r>
      <w:r w:rsidRPr="00F80021">
        <w:rPr>
          <w:rFonts w:ascii="BRH Telugu Extra" w:hAnsi="BRH Telugu Extra" w:cs="BRH Telugu Extra"/>
          <w:sz w:val="40"/>
          <w:szCs w:val="40"/>
        </w:rPr>
        <w:tab/>
        <w:t>…lµ…lµ…i ¶ª…±µö(…S³î), ¶ª†±µöA lµlµi, lµlµ…i ¶ª…±µö¶¢Ã…±ÀµÀÀ, -±¸…±ÀµÀÀB ¶ª†±µöA lµlµi, lµlµ…i ¶ª…±µö¶¢Ã†±ÀµÀÀ |</w:t>
      </w:r>
    </w:p>
    <w:p w14:paraId="0F16535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6</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¶ª…±µö ¶¢Ã…±ÀµÀÀ, -±¸…±ÀµÀÀB ¶ª…±µö(…S³î), ¶ª…±µö¶¢Ã†±ÀµÀÀ±É…hÉï h¸ï…±ÀµÀÀB ¶ª…±µö(…S³î), ¶ª…±µö¶¢Ã†±ÀµÀÀ±Éi | </w:t>
      </w:r>
    </w:p>
    <w:p w14:paraId="66887C2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7</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D†±ÀµÀÀ±É…hÉï-h¸ï…±ÀµÀÀ-±¸†±ÀµÀÀ±Éi | </w:t>
      </w:r>
    </w:p>
    <w:p w14:paraId="1D111299"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8</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…Jj†hÉïi || </w:t>
      </w:r>
    </w:p>
    <w:p w14:paraId="33032896" w14:textId="77777777" w:rsidR="0031604C" w:rsidRPr="00F80021" w:rsidRDefault="0031604C" w:rsidP="00555169">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pict w14:anchorId="1A325009">
          <v:rect id="_x0000_i1039" style="width:0;height:1.5pt" o:hralign="center" o:hrstd="t" o:hr="t" fillcolor="#a0a0a0" stroked="f"/>
        </w:pict>
      </w:r>
    </w:p>
    <w:p w14:paraId="1B38D464" w14:textId="77777777" w:rsidR="00555169" w:rsidRPr="00F80021" w:rsidRDefault="00555169" w:rsidP="00F80021">
      <w:pPr>
        <w:pStyle w:val="Heading2VedaVMSTelugu"/>
      </w:pPr>
      <w:bookmarkStart w:id="72" w:name="_Toc535268464"/>
      <w:r w:rsidRPr="00F80021">
        <w:t>¶¥hµ¶¢Ã¶mA sûµ¶¢i</w:t>
      </w:r>
      <w:bookmarkEnd w:id="72"/>
      <w:r w:rsidRPr="00F80021">
        <w:t xml:space="preserve"> </w:t>
      </w:r>
    </w:p>
    <w:p w14:paraId="6E38C842" w14:textId="77777777" w:rsidR="00555169" w:rsidRPr="00F80021" w:rsidRDefault="00555169" w:rsidP="00555169">
      <w:pP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lastRenderedPageBreak/>
        <w:t>¢¸OµïA - …¶¥hµ†¶¢Ã¶mA sûµ¶¢i …¶¥h¸…±ÀµÀÀB ¶pÁ†±µÀ¶¨B …¶¥hÉ†nçò…±ÀµÀ D†±ÀµÀÀ…Ê¨ïÊ¢…nçò±ÀÉÀ ¶pñ†ii¶¨ái ||</w:t>
      </w:r>
    </w:p>
    <w:p w14:paraId="1367743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16"/>
          <w:szCs w:val="16"/>
        </w:rPr>
      </w:pPr>
    </w:p>
    <w:p w14:paraId="02E1BBD9" w14:textId="77777777" w:rsidR="00555169" w:rsidRPr="00F80021" w:rsidRDefault="006B5422"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…¶¥hµ†¶¢Ã¶mA sûµ¶¢i, sûµ¶¢i …¶¥hµ†¶¢Ã¶m(S³î), …¶¥hµ†¶¢Ã¶mA sûµ¶¢i …¶¥h¸†±ÀµÀÀB, …¶¥h¸†±ÀµÀÀ±³ sûµ¶¢i …¶¥hµ†¶¢Ã¶m(S³î), …¶¥hµ†¶¢Ã¶mA sûµ¶¢i …¶¥h¸†±ÀµÀÀB | </w:t>
      </w:r>
    </w:p>
    <w:p w14:paraId="28F015DA" w14:textId="77777777" w:rsidR="00555169" w:rsidRPr="00F80021" w:rsidRDefault="00D60690"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…¶¥hµ†¶¢Ã…¶m£À†i …¶¥hµ - …¶¢Ã…¶mA | </w:t>
      </w:r>
    </w:p>
    <w:p w14:paraId="1D831182" w14:textId="77777777" w:rsidR="00555169" w:rsidRPr="00F80021" w:rsidRDefault="00D60690"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3</w:t>
      </w:r>
      <w:r w:rsidRPr="00F80021">
        <w:rPr>
          <w:rFonts w:ascii="BRH Telugu Extra" w:hAnsi="BRH Telugu Extra" w:cs="BRH Telugu Extra"/>
          <w:sz w:val="40"/>
          <w:szCs w:val="40"/>
        </w:rPr>
        <w:t xml:space="preserve">. </w:t>
      </w:r>
      <w:r w:rsidR="00555169" w:rsidRPr="00F80021">
        <w:rPr>
          <w:rFonts w:ascii="BRH Telugu Extra" w:hAnsi="BRH Telugu Extra" w:cs="BRH Telugu Extra"/>
          <w:sz w:val="40"/>
          <w:szCs w:val="40"/>
        </w:rPr>
        <w:t xml:space="preserve">…sûµ¶¢…i …¶¥h¸†±ÀµÀÀB, …¶¥h¸†±ÀµÀÀ±³ sûµ¶¢i, sûµ¶¢i …¶¥h¸…±ÀµÀÀB ¶pÁ†±µÀ…¶¨B, ¶pÁ†±µÀ¶¨B …¶¥h¸†±ÀµÀÀ±³ sûµ¶¢i, sûµ¶¢i …¶¥h¸…±ÀµÀÀB ¶p†±µÀ¶¨B | </w:t>
      </w:r>
    </w:p>
    <w:p w14:paraId="48437361"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4</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…¶¥h¸…±ÀµÀÀB ¶pÁ†±µÀ…¶¨B, ¶pÁ†±µÀ¶¨B …¶¥h¸†±ÀµÀÀB, …¶¥h¸…±ÀµÀÀB ¶pÁ†±µÀ¶¨B …¶¥hÉ†nçò±ÀµÀB, …¶¥hÉ†nçò…±ÀµÀB ¶pÁ†±µÀ¶¨B …¶¥h¸†±ÀµÀÀB, …¶¥h¸…±ÀµÀÀB ¶pÁ†±µÀ¶¨B …¶¥hÉ†nçò±ÀµÀB| </w:t>
      </w:r>
    </w:p>
    <w:p w14:paraId="5EAE3132"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5</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…¶¥h¸…±ÀµÀÀ±¼†i …¶¥hµ - …D…±ÀµÀÀB | </w:t>
      </w:r>
    </w:p>
    <w:p w14:paraId="5BA226A6"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6</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¶pÁ†±µÀ¶¨B …¶¥hÉ†nçò±ÀµÀB, …¶¥hÉ†nçò…±ÀµÀB ¶pÁ†±µÀ…¶¨B, ¶pÁ†±µÀ¶¨B …¶¥hÉ†nçò…±ÀµÀ </w:t>
      </w:r>
    </w:p>
    <w:p w14:paraId="76B1A63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D…±ÀµÀÀ©¸ï-†±ÀµÀÀ»¨ …¶¥hÉ†nçò…±ÀµÀB ¶pÁ†±µÀ…¶¨B, ¶pÁ†±µÀ¶¨B …¶¥hÉ†nçò…±ÀµÀ D…±ÀµÀÀ»¨ | </w:t>
      </w:r>
    </w:p>
    <w:p w14:paraId="18417142" w14:textId="77777777" w:rsidR="00555169" w:rsidRPr="00F80021" w:rsidRDefault="00555169" w:rsidP="002457EA">
      <w:pPr>
        <w:pStyle w:val="NoSpacing"/>
      </w:pPr>
    </w:p>
    <w:p w14:paraId="21A2A128"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7</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…¶¥hÉ†nçò…±ÀµÀ D…±ÀµÀÀ©¸ï†±ÀµÀÀ»¨ …¶¥hÉ†nçò±ÀµÀB, …¶¥hÉ†nçò…±ÀµÀ D†±ÀµÀÀ…Ê¨ï ËÈ¢¢¸†±ÀµÀÀ»¨ …¶¥hÉ†nçò±ÀµÀB …¶¥hÉ†nçò…±ÀµÀ D†±ÀµÀÀ…Ê¨ï¶¢ | </w:t>
      </w:r>
    </w:p>
    <w:p w14:paraId="770D4D8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8</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…¶¥hÉ†nçò…±ÀµÀ E†i …¶¥hµ - …E…nçò…±ÀµÀB | </w:t>
      </w:r>
    </w:p>
    <w:p w14:paraId="54631CC3"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9</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D†±ÀµÀÀ…Ê¨ï ËÈ¢ ¢¸…±ÀµÀÀ©¸ï†±ÀµÀÀ-…Ê¨ïÊ¢…nçò±ÀµÀ †E…nçò±ÀµÀ …J¢¸…±ÀµÀÀ©¸ï†±ÀµÀÀ-…Ê¨ïÊ¢…nçò±ÀÉÀ | </w:t>
      </w:r>
    </w:p>
    <w:p w14:paraId="7953490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lastRenderedPageBreak/>
        <w:t>10</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…JÊ¢…nçò±ÀµÀ †E…nçò±ÀµÀ …JËÈ¢Ê¢…nçò±ÀÉÀ ¶pñ…i ¶pñ‡j…nçò±ÀµÀ …JËÈ¢Ê¢…nçò±ÀÉÀ ¶pñ†i | </w:t>
      </w:r>
    </w:p>
    <w:p w14:paraId="0B25190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11</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…E…nçò±ÀÉÀ ¶pñ…i ¶pñ‡j…nçò±ÀµÀ †E…nçò±ÀÉÀ ¶pñ†ii¶¨ái i¶¨á…i ¶pñ‡j…nçò±ÀµÀ </w:t>
      </w:r>
    </w:p>
    <w:p w14:paraId="293E4E67"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 †E…nçò±ÀÉÀ ¶pñ†ii¶¨ái | </w:t>
      </w:r>
    </w:p>
    <w:p w14:paraId="5652A0F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12</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¶pñ†i i¶¨ái i¶¨á…i ¶pñ…i ¶pñ†ii¶¨ái | </w:t>
      </w:r>
    </w:p>
    <w:p w14:paraId="3AF695AD" w14:textId="77777777" w:rsidR="00493E9D"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13</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i…¶¨áj†i i¶¨ái || </w:t>
      </w:r>
    </w:p>
    <w:p w14:paraId="20D8D52E" w14:textId="77777777" w:rsidR="00555169" w:rsidRPr="00F80021" w:rsidRDefault="00493E9D"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pict w14:anchorId="17353B3E">
          <v:rect id="_x0000_i1040" style="width:0;height:1.5pt" o:hralign="center" o:hrstd="t" o:hr="t" fillcolor="#a0a0a0" stroked="f"/>
        </w:pict>
      </w:r>
    </w:p>
    <w:p w14:paraId="39771C8E" w14:textId="77777777" w:rsidR="00555169" w:rsidRPr="00F80021" w:rsidRDefault="00555169" w:rsidP="00F80021">
      <w:pPr>
        <w:pStyle w:val="Heading2VedaVMSTelugu"/>
      </w:pPr>
      <w:bookmarkStart w:id="73" w:name="_Toc535268465"/>
      <w:r w:rsidRPr="00F80021">
        <w:t>ËÈ¢ ¶pñY¹</w:t>
      </w:r>
      <w:bookmarkEnd w:id="73"/>
      <w:r w:rsidRPr="00F80021">
        <w:t xml:space="preserve"> </w:t>
      </w:r>
    </w:p>
    <w:p w14:paraId="298F3B12" w14:textId="77777777" w:rsidR="00555169" w:rsidRPr="00F80021" w:rsidRDefault="00555169" w:rsidP="00555169">
      <w:pPr>
        <w:autoSpaceDE w:val="0"/>
        <w:autoSpaceDN w:val="0"/>
        <w:adjustRightInd w:val="0"/>
        <w:spacing w:after="0" w:line="240" w:lineRule="auto"/>
        <w:rPr>
          <w:rFonts w:ascii="BRH Telugu Extra" w:hAnsi="BRH Telugu Extra" w:cs="BRH Telugu Extra"/>
          <w:b/>
          <w:sz w:val="40"/>
          <w:szCs w:val="40"/>
        </w:rPr>
      </w:pPr>
      <w:r w:rsidRPr="00F80021">
        <w:rPr>
          <w:rFonts w:ascii="BRH Telugu Extra" w:hAnsi="BRH Telugu Extra" w:cs="BRH Telugu Extra"/>
          <w:b/>
          <w:sz w:val="40"/>
          <w:szCs w:val="40"/>
        </w:rPr>
        <w:t xml:space="preserve">¢¸OµïA - ËÈ¢ …¶pñY¹B …¶pñY¹Êªö¢¸†±ÀµÀÀ±³ lµlû¸i || </w:t>
      </w:r>
    </w:p>
    <w:p w14:paraId="76D9DFF4" w14:textId="77777777" w:rsidR="0074045A" w:rsidRPr="00F80021" w:rsidRDefault="0074045A" w:rsidP="0074045A">
      <w:pPr>
        <w:pStyle w:val="NoSpacing"/>
      </w:pPr>
    </w:p>
    <w:p w14:paraId="1F71793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1</w:t>
      </w:r>
      <w:r w:rsidRPr="00F80021">
        <w:rPr>
          <w:rFonts w:ascii="BRH Telugu Extra" w:hAnsi="BRH Telugu Extra" w:cs="BRH Telugu Extra"/>
          <w:sz w:val="40"/>
          <w:szCs w:val="40"/>
        </w:rPr>
        <w:t xml:space="preserve">. ËÈ¢ …¶pñY¹B …¶pñY¹ ËÈ¢ ËÈ¢ …¶pñY¹B …¶pñY¹†¶ªÀ …¶pñY¹†¶ªÀ …¶pñY¹ ËÈ¢ ËÈ¢ </w:t>
      </w:r>
      <w:r w:rsidR="002C7257">
        <w:rPr>
          <w:rFonts w:ascii="BRH Telugu Extra" w:hAnsi="BRH Telugu Extra" w:cs="BRH Telugu Extra"/>
          <w:sz w:val="40"/>
          <w:szCs w:val="40"/>
        </w:rPr>
        <w:br/>
      </w:r>
      <w:r w:rsidRPr="00F80021">
        <w:rPr>
          <w:rFonts w:ascii="BRH Telugu Extra" w:hAnsi="BRH Telugu Extra" w:cs="BRH Telugu Extra"/>
          <w:sz w:val="40"/>
          <w:szCs w:val="40"/>
        </w:rPr>
        <w:t xml:space="preserve">…¶pñY¹B …¶pñY¹†¶ªÀ | </w:t>
      </w:r>
    </w:p>
    <w:p w14:paraId="5F45250D"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2</w:t>
      </w:r>
      <w:r w:rsidRPr="00F80021">
        <w:rPr>
          <w:rFonts w:ascii="BRH Telugu Extra" w:hAnsi="BRH Telugu Extra" w:cs="BRH Telugu Extra"/>
          <w:sz w:val="40"/>
          <w:szCs w:val="40"/>
        </w:rPr>
        <w:t>.</w:t>
      </w:r>
      <w:r w:rsidRPr="00F80021">
        <w:rPr>
          <w:rFonts w:ascii="BRH Telugu Extra" w:hAnsi="BRH Telugu Extra" w:cs="BRH Telugu Extra"/>
          <w:sz w:val="40"/>
          <w:szCs w:val="40"/>
        </w:rPr>
        <w:tab/>
        <w:t>…¶pñY¹B …¶pñY¹†¶ªÀ …¶pñY¹†¶ªÀ …¶pñY¹B …¶pñY¹B …¶pñY¹…ÊªöËÈ¢ ¶¢ …¶pñY¹†¶ªÀ …¶pñY¹B …¶pñY¹B …¶pñY¹…Êªö¶¢ |</w:t>
      </w:r>
    </w:p>
    <w:p w14:paraId="7AAB4247"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3</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 …¶pñY¹ E†i …¶pñ - Y¹B | </w:t>
      </w:r>
    </w:p>
    <w:p w14:paraId="171AA6D7"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4</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…¶pñY¹…ÊªöËÈ¢ ¶¢ …¶pñY¹†¶ªÀ …¶pñY¹…Êªö-¢¸…±ÀµÀÀ±¸†±ÀµÀÀ…±É¶¢ …¶pñY¹†¶ªÀ …¶pñY¹…Êªö¢¸†±ÀµÀÀB | </w:t>
      </w:r>
    </w:p>
    <w:p w14:paraId="747F421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5</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…¶pñY¹»ªö†i ¶pñ - Y¹†¶ªÀ | </w:t>
      </w:r>
    </w:p>
    <w:p w14:paraId="51188C0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6</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…J¢¸…±ÀµÀÀ±¸†±ÀµÀ…±ÉËÈ¢ ¢¸†±ÀµÀÀ±³ lµlû¸i lµ…lû¸h¸ï†±ÀµÀÀ…±ÉËÈ¢ ¢¸†±ÀµÀÀ±³ lµlû¸i | </w:t>
      </w:r>
    </w:p>
    <w:p w14:paraId="35C1EB66"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lastRenderedPageBreak/>
        <w:t>7</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D±ÀµÀÀ†±³ lµlû¸i lµ…lû¸h¸ï…±ÀµÀÀ±¸†±ÀµÀÀ±³ lµlû¸i | </w:t>
      </w:r>
    </w:p>
    <w:p w14:paraId="6B707AA0" w14:textId="77777777" w:rsidR="000612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Arial" w:hAnsi="Arial" w:cs="Arial"/>
          <w:b/>
          <w:sz w:val="28"/>
          <w:szCs w:val="28"/>
        </w:rPr>
        <w:t>8</w:t>
      </w:r>
      <w:r w:rsidRPr="00F80021">
        <w:rPr>
          <w:rFonts w:ascii="BRH Telugu Extra" w:hAnsi="BRH Telugu Extra" w:cs="BRH Telugu Extra"/>
          <w:sz w:val="40"/>
          <w:szCs w:val="40"/>
        </w:rPr>
        <w:t>.</w:t>
      </w:r>
      <w:r w:rsidRPr="00F80021">
        <w:rPr>
          <w:rFonts w:ascii="BRH Telugu Extra" w:hAnsi="BRH Telugu Extra" w:cs="BRH Telugu Extra"/>
          <w:sz w:val="40"/>
          <w:szCs w:val="40"/>
        </w:rPr>
        <w:tab/>
        <w:t xml:space="preserve">…lµ…lû¸j†i lµlû¸i || </w:t>
      </w:r>
    </w:p>
    <w:p w14:paraId="551D2C68" w14:textId="77777777" w:rsidR="00555169" w:rsidRPr="00F80021" w:rsidRDefault="000612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pict w14:anchorId="702E886C">
          <v:rect id="_x0000_i1041" style="width:0;height:1.5pt" o:hralign="center" o:hrstd="t" o:hr="t" fillcolor="#a0a0a0" stroked="f"/>
        </w:pict>
      </w:r>
    </w:p>
    <w:p w14:paraId="5B3D7B5B" w14:textId="77777777" w:rsidR="00555169" w:rsidRPr="00F80021" w:rsidRDefault="00555169" w:rsidP="00061269">
      <w:pPr>
        <w:pStyle w:val="1Title-VedaVMSTelugu"/>
        <w:rPr>
          <w:color w:val="auto"/>
        </w:rPr>
      </w:pPr>
      <w:bookmarkStart w:id="74" w:name="_Toc535268466"/>
      <w:r w:rsidRPr="00F80021">
        <w:rPr>
          <w:color w:val="auto"/>
        </w:rPr>
        <w:t>D§±¸ölµ ¶¢Àm¸åòB</w:t>
      </w:r>
      <w:bookmarkEnd w:id="74"/>
      <w:r w:rsidRPr="00F80021">
        <w:rPr>
          <w:color w:val="auto"/>
        </w:rPr>
        <w:t xml:space="preserve"> </w:t>
      </w:r>
    </w:p>
    <w:p w14:paraId="60B22946" w14:textId="77777777" w:rsidR="00555169" w:rsidRPr="00F80021" w:rsidRDefault="00555169" w:rsidP="00555169">
      <w:pPr>
        <w:autoSpaceDE w:val="0"/>
        <w:autoSpaceDN w:val="0"/>
        <w:adjustRightInd w:val="0"/>
        <w:spacing w:after="0" w:line="240" w:lineRule="auto"/>
        <w:rPr>
          <w:rFonts w:ascii="Arial" w:hAnsi="Arial" w:cs="Arial"/>
          <w:sz w:val="28"/>
          <w:szCs w:val="28"/>
        </w:rPr>
      </w:pPr>
      <w:r w:rsidRPr="00F80021">
        <w:rPr>
          <w:rFonts w:ascii="Arial" w:hAnsi="Arial" w:cs="Arial"/>
          <w:sz w:val="28"/>
          <w:szCs w:val="28"/>
        </w:rPr>
        <w:t>These Aseervada Mantras are not continuous Mantras, (and not appearing one after the other), in Veda texts but are consolidated from various places. For convenience purpose, these Mantras are given in a serial order as they are normally chanted. The order of chanting may vary and the student needs to follow that order as is chanted in that function.</w:t>
      </w:r>
    </w:p>
    <w:p w14:paraId="2DE64CC1" w14:textId="77777777" w:rsidR="00555169" w:rsidRPr="00F80021" w:rsidRDefault="00555169" w:rsidP="00555169">
      <w:pPr>
        <w:autoSpaceDE w:val="0"/>
        <w:autoSpaceDN w:val="0"/>
        <w:adjustRightInd w:val="0"/>
        <w:spacing w:after="0" w:line="240" w:lineRule="auto"/>
        <w:rPr>
          <w:rFonts w:ascii="Arial" w:hAnsi="Arial" w:cs="Arial"/>
          <w:sz w:val="28"/>
          <w:szCs w:val="28"/>
        </w:rPr>
      </w:pPr>
    </w:p>
    <w:p w14:paraId="771B5849" w14:textId="77777777" w:rsidR="00555169" w:rsidRPr="00F80021" w:rsidRDefault="00705900" w:rsidP="00705900">
      <w:pPr>
        <w:pStyle w:val="3-Eng-Subheading-VedaVMSTelugu"/>
        <w:rPr>
          <w:rFonts w:ascii="BRH Telugu RN" w:hAnsi="BRH Telugu RN" w:cs="BRH Telugu RN"/>
          <w:color w:val="auto"/>
          <w:sz w:val="28"/>
          <w:szCs w:val="28"/>
        </w:rPr>
      </w:pPr>
      <w:r w:rsidRPr="00F80021">
        <w:rPr>
          <w:color w:val="auto"/>
          <w:sz w:val="28"/>
          <w:szCs w:val="28"/>
        </w:rPr>
        <w:t>Ref TS 5.4.12.3 for 2</w:t>
      </w:r>
      <w:r w:rsidR="00555169" w:rsidRPr="00F80021">
        <w:rPr>
          <w:color w:val="auto"/>
          <w:sz w:val="28"/>
          <w:szCs w:val="28"/>
        </w:rPr>
        <w:t xml:space="preserve"> / TB 3.1.2.1</w:t>
      </w:r>
      <w:r w:rsidRPr="00F80021">
        <w:rPr>
          <w:color w:val="auto"/>
          <w:sz w:val="28"/>
          <w:szCs w:val="28"/>
        </w:rPr>
        <w:t xml:space="preserve"> </w:t>
      </w:r>
      <w:r w:rsidR="00555169" w:rsidRPr="00F80021">
        <w:rPr>
          <w:color w:val="auto"/>
          <w:sz w:val="28"/>
          <w:szCs w:val="28"/>
        </w:rPr>
        <w:t>for 3 / TS 2.4.14.1 for 4 / TB 1.3.7.8 fof 5 / RV 10.85.33 / EAK 1.9.5 for 6 /</w:t>
      </w:r>
      <w:r w:rsidRPr="00F80021">
        <w:rPr>
          <w:color w:val="auto"/>
          <w:sz w:val="28"/>
          <w:szCs w:val="28"/>
        </w:rPr>
        <w:t xml:space="preserve"> </w:t>
      </w:r>
      <w:r w:rsidR="00555169" w:rsidRPr="00F80021">
        <w:rPr>
          <w:color w:val="auto"/>
          <w:sz w:val="28"/>
          <w:szCs w:val="28"/>
        </w:rPr>
        <w:t>RV 10.85.45 / EAK 1.4.6 for 7 / R V 5.25.5 for 8 / TB 3.10.1.1 for 9 / T</w:t>
      </w:r>
      <w:r w:rsidRPr="00F80021">
        <w:rPr>
          <w:color w:val="auto"/>
          <w:sz w:val="28"/>
          <w:szCs w:val="28"/>
        </w:rPr>
        <w:t xml:space="preserve">S 7.5.18.1 for 10 / TB 3.8.5.3 </w:t>
      </w:r>
      <w:r w:rsidR="00555169" w:rsidRPr="00F80021">
        <w:rPr>
          <w:color w:val="auto"/>
          <w:sz w:val="28"/>
          <w:szCs w:val="28"/>
        </w:rPr>
        <w:t>for 11 /</w:t>
      </w:r>
      <w:r w:rsidRPr="00F80021">
        <w:rPr>
          <w:color w:val="auto"/>
          <w:sz w:val="28"/>
          <w:szCs w:val="28"/>
        </w:rPr>
        <w:t xml:space="preserve"> TA. 2.5.1 for 12 / TB 3.12.5.5 </w:t>
      </w:r>
      <w:r w:rsidR="00555169" w:rsidRPr="00F80021">
        <w:rPr>
          <w:color w:val="auto"/>
          <w:sz w:val="28"/>
          <w:szCs w:val="28"/>
        </w:rPr>
        <w:t>for 13.</w:t>
      </w:r>
    </w:p>
    <w:p w14:paraId="6F16CFFE" w14:textId="77777777" w:rsidR="00555169" w:rsidRPr="00F80021" w:rsidRDefault="00555169" w:rsidP="00413D88">
      <w:pPr>
        <w:pStyle w:val="NoSpacing"/>
      </w:pPr>
    </w:p>
    <w:p w14:paraId="59363DA1"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 hµhµñ ¶ªÃ±Ðï sû¹i ¶m †Vµ¶mçò…h¸…±µ……OµA Êm¶¢Ã £lµÀïhÐ sû¹nå OµÀ†hÐ±ÀµÀ …¶¢À„S¼éB | hµÊ¢À¶¢ sû¹¶må ¶¢À¶mÀ †sû¹i …¶ª…±µöA hµ¶ªï sû¹«¸ ¶</w:t>
      </w:r>
      <w:r w:rsidR="000E72C1" w:rsidRPr="00F80021">
        <w:rPr>
          <w:rFonts w:ascii="BRH Telugu Extra" w:hAnsi="BRH Telugu Extra" w:cs="BRH Telugu Extra"/>
          <w:sz w:val="40"/>
          <w:szCs w:val="40"/>
        </w:rPr>
        <w:br/>
      </w:r>
      <w:r w:rsidRPr="00F80021">
        <w:rPr>
          <w:rFonts w:ascii="BRH Telugu Extra" w:hAnsi="BRH Telugu Extra" w:cs="BRH Telugu Extra"/>
          <w:sz w:val="40"/>
          <w:szCs w:val="40"/>
        </w:rPr>
        <w:t>ª±µö£À†lµA £…sû¹i</w:t>
      </w:r>
      <w:r w:rsidR="000E72C1"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 </w:t>
      </w:r>
      <w:r w:rsidRPr="00F80021">
        <w:rPr>
          <w:rFonts w:ascii="Arial" w:hAnsi="Arial" w:cs="Arial"/>
          <w:b/>
          <w:sz w:val="28"/>
          <w:szCs w:val="28"/>
        </w:rPr>
        <w:t>1</w:t>
      </w:r>
    </w:p>
    <w:p w14:paraId="10E73B28" w14:textId="77777777" w:rsidR="00957634" w:rsidRPr="00F80021" w:rsidRDefault="00957634" w:rsidP="00957634">
      <w:pPr>
        <w:pStyle w:val="NoSpacing"/>
      </w:pPr>
    </w:p>
    <w:p w14:paraId="11D53611"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¶p‡±¸ï…q¸åþï C†¶m¶må±¸±ÀµÃ…±ÀµÀ ¶ª†±µö«Òæ-È¢Ãi …±¸hµñ †G…hµå¶¢À ¶¢À†¶¬lµí¶¢…i ¶ª…±µö«¸ï…ÌÈpýåþï ¶ª†±µö…¶ªï Z…ËhÇþï ¶ª†±µö…Ê¢À¶¢ hÉ‡m¸qÒé…i ¶ª†±µöA Y±ÀµÀi || </w:t>
      </w:r>
      <w:r w:rsidRPr="00F80021">
        <w:rPr>
          <w:rFonts w:ascii="Arial" w:hAnsi="Arial" w:cs="Arial"/>
          <w:b/>
          <w:sz w:val="28"/>
          <w:szCs w:val="28"/>
        </w:rPr>
        <w:t>2</w:t>
      </w:r>
      <w:r w:rsidRPr="00F80021">
        <w:rPr>
          <w:rFonts w:ascii="BRH Telugu Extra" w:hAnsi="BRH Telugu Extra" w:cs="BRH Telugu Extra"/>
          <w:sz w:val="40"/>
          <w:szCs w:val="40"/>
        </w:rPr>
        <w:t xml:space="preserve"> </w:t>
      </w:r>
    </w:p>
    <w:p w14:paraId="3B87D70F" w14:textId="77777777" w:rsidR="00957634" w:rsidRDefault="00957634" w:rsidP="00957634">
      <w:pPr>
        <w:pStyle w:val="NoSpacing"/>
      </w:pPr>
    </w:p>
    <w:p w14:paraId="65522CB8" w14:textId="77777777" w:rsidR="002C7257" w:rsidRDefault="002C7257" w:rsidP="00957634">
      <w:pPr>
        <w:pStyle w:val="NoSpacing"/>
      </w:pPr>
    </w:p>
    <w:p w14:paraId="1C8A799E" w14:textId="77777777" w:rsidR="002C7257" w:rsidRPr="00F80021" w:rsidRDefault="002C7257" w:rsidP="00957634">
      <w:pPr>
        <w:pStyle w:val="NoSpacing"/>
      </w:pPr>
    </w:p>
    <w:p w14:paraId="07687606"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…sÀÀlû¸ï†¶ªî …¶¬ËÈ¢þï±³- ¶m†¶¢À«Ò…¶p ¶ª†lµï | …£ÀhµñA …lÉ¶¢A †£À…hµñlûÉ†±ÀµÀmÐé C¶ªÀå | </w:t>
      </w:r>
    </w:p>
    <w:p w14:paraId="4D846C91"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…C…¶mÀ…±¸lû¸´m, …¶¬£†©¸ …¶¢±µè†±ÀµÀ¶måB | …¶¥hµ†oÝÊ¢¶¢À …¶¥±µ…lµB ¶ª†¤±¸B || </w:t>
      </w:r>
      <w:r w:rsidRPr="00F80021">
        <w:rPr>
          <w:rFonts w:ascii="Arial" w:hAnsi="Arial" w:cs="Arial"/>
          <w:b/>
          <w:sz w:val="28"/>
          <w:szCs w:val="28"/>
        </w:rPr>
        <w:t>3</w:t>
      </w:r>
      <w:r w:rsidRPr="00F80021">
        <w:rPr>
          <w:rFonts w:ascii="BRH Telugu Extra" w:hAnsi="BRH Telugu Extra" w:cs="BRH Telugu Extra"/>
          <w:sz w:val="40"/>
          <w:szCs w:val="40"/>
        </w:rPr>
        <w:t xml:space="preserve"> </w:t>
      </w:r>
    </w:p>
    <w:p w14:paraId="6C45CCD7"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¶m†¢Ð¶m¢Ð sûµ¶¢…i Y¹†±ÀµÀ…¶¢ÃmÐ „‡¶®é…UÉÖhµÀ-…±µÀ¶¨†«¸ …Ê¢Àhµï‡SÉñ | </w:t>
      </w:r>
    </w:p>
    <w:p w14:paraId="4CD04FF6"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…sû¹SµA …lÉÊ¢…sûÑï £†lµlû¸-…h¸ï±ÀµÀ´m ¶pñ …Vµ¶mçò‡¶¢Ã-»ªæ±µi …l¿±µÙ¶¢Ã†±ÀµÀÀB || </w:t>
      </w:r>
      <w:r w:rsidRPr="00F80021">
        <w:rPr>
          <w:rFonts w:ascii="Arial" w:hAnsi="Arial" w:cs="Arial"/>
          <w:b/>
          <w:sz w:val="28"/>
          <w:szCs w:val="28"/>
        </w:rPr>
        <w:t>4</w:t>
      </w:r>
      <w:r w:rsidRPr="00F80021">
        <w:rPr>
          <w:rFonts w:ascii="BRH Telugu Extra" w:hAnsi="BRH Telugu Extra" w:cs="BRH Telugu Extra"/>
          <w:sz w:val="40"/>
          <w:szCs w:val="40"/>
        </w:rPr>
        <w:t xml:space="preserve"> </w:t>
      </w:r>
    </w:p>
    <w:p w14:paraId="6E9873F2" w14:textId="77777777" w:rsidR="00555169" w:rsidRPr="00F80021" w:rsidRDefault="00555169" w:rsidP="00957634">
      <w:pPr>
        <w:pStyle w:val="NoSpacing"/>
      </w:pPr>
    </w:p>
    <w:p w14:paraId="69A4F41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…¶¥hµ†¶¢Ã¶mA sûµ¶¢i …¶¥h¸…±ÀµÀÀB ¶pÁ†±µÀ¶¨B …¶¥hÉ†nçò…±ÀµÀ D†</w:t>
      </w:r>
      <w:r w:rsidR="00957634" w:rsidRPr="00F80021">
        <w:rPr>
          <w:rFonts w:ascii="BRH Telugu Extra" w:hAnsi="BRH Telugu Extra" w:cs="BRH Telugu Extra"/>
          <w:sz w:val="40"/>
          <w:szCs w:val="40"/>
        </w:rPr>
        <w:t xml:space="preserve">±ÀµÀÀ…Ê¨ïÊ¢…nçò±ÀÉÀ ¶pñ†ii¶¨ái </w:t>
      </w:r>
      <w:r w:rsidRPr="00F80021">
        <w:rPr>
          <w:rFonts w:ascii="BRH Telugu Extra" w:hAnsi="BRH Telugu Extra" w:cs="BRH Telugu Extra"/>
          <w:sz w:val="40"/>
          <w:szCs w:val="40"/>
        </w:rPr>
        <w:t xml:space="preserve">|| </w:t>
      </w:r>
      <w:r w:rsidRPr="00F80021">
        <w:rPr>
          <w:rFonts w:ascii="Arial" w:hAnsi="Arial" w:cs="Arial"/>
          <w:b/>
          <w:sz w:val="28"/>
          <w:szCs w:val="28"/>
        </w:rPr>
        <w:t>5</w:t>
      </w:r>
      <w:r w:rsidRPr="00F80021">
        <w:rPr>
          <w:rFonts w:ascii="BRH Telugu Extra" w:hAnsi="BRH Telugu Extra" w:cs="BRH Telugu Extra"/>
          <w:sz w:val="40"/>
          <w:szCs w:val="40"/>
        </w:rPr>
        <w:t xml:space="preserve"> </w:t>
      </w:r>
    </w:p>
    <w:p w14:paraId="7835D745" w14:textId="77777777" w:rsidR="00555169" w:rsidRPr="00F80021" w:rsidRDefault="00555169" w:rsidP="00957634">
      <w:pPr>
        <w:pStyle w:val="NoSpacing"/>
      </w:pPr>
    </w:p>
    <w:p w14:paraId="449070F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…¶ªÀ…¶¢À…UØx…±¼±ÀµÀA …¶¢…lûµÃ…±¼¶¢Ã(S³î) †¶ªÊ¢À…hµ ¶p†¶¥ïhµ | </w:t>
      </w:r>
    </w:p>
    <w:p w14:paraId="744BB515"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«Õ‡sû¹Sµï …¶¢ÀËÈªþï</w:t>
      </w:r>
      <w:r w:rsidR="00957634" w:rsidRPr="00F80021">
        <w:rPr>
          <w:rFonts w:ascii="BRH Telugu Extra" w:hAnsi="BRH Telugu Extra" w:cs="BRH Telugu Extra"/>
          <w:sz w:val="40"/>
          <w:szCs w:val="40"/>
        </w:rPr>
        <w:t xml:space="preserve"> …lµh¸ö ±ÀµÃk¸…¶ªåA £¶p†±Éhµ¶m </w:t>
      </w:r>
      <w:r w:rsidRPr="00F80021">
        <w:rPr>
          <w:rFonts w:ascii="BRH Telugu Extra" w:hAnsi="BRH Telugu Extra" w:cs="BRH Telugu Extra"/>
          <w:sz w:val="40"/>
          <w:szCs w:val="40"/>
        </w:rPr>
        <w:t xml:space="preserve">|| </w:t>
      </w:r>
      <w:r w:rsidRPr="00F80021">
        <w:rPr>
          <w:rFonts w:ascii="Arial" w:hAnsi="Arial" w:cs="Arial"/>
          <w:b/>
          <w:sz w:val="28"/>
          <w:szCs w:val="28"/>
        </w:rPr>
        <w:t>6</w:t>
      </w:r>
      <w:r w:rsidRPr="00F80021">
        <w:rPr>
          <w:rFonts w:ascii="BRH Telugu Extra" w:hAnsi="BRH Telugu Extra" w:cs="BRH Telugu Extra"/>
          <w:sz w:val="40"/>
          <w:szCs w:val="40"/>
        </w:rPr>
        <w:t xml:space="preserve"> </w:t>
      </w:r>
    </w:p>
    <w:p w14:paraId="176EEDA7" w14:textId="77777777" w:rsidR="00555169" w:rsidRPr="00F80021" w:rsidRDefault="00555169" w:rsidP="00957634">
      <w:pPr>
        <w:pStyle w:val="NoSpacing"/>
      </w:pPr>
    </w:p>
    <w:p w14:paraId="159FDF6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…E¶¢Ã´¢À hµö†£À¶mçò ¤ÀfµöB ¶ªÀ…¶pÁh¸ñ(S³î) …¶ªÀsûµ‡S¸A OµÀ±µÀ | </w:t>
      </w:r>
    </w:p>
    <w:p w14:paraId="314B6EE8"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lµ‡¥¹«¸ïA …¶pÁh¸ñm¸ †lûÉ…»¬ ¶p†iÊ¢ÀO¸ …lµ¶¥A †OµÅlû¼ || </w:t>
      </w:r>
      <w:r w:rsidRPr="00F80021">
        <w:rPr>
          <w:rFonts w:ascii="Arial" w:hAnsi="Arial" w:cs="Arial"/>
          <w:b/>
          <w:sz w:val="28"/>
          <w:szCs w:val="28"/>
        </w:rPr>
        <w:t>7</w:t>
      </w:r>
      <w:r w:rsidRPr="00F80021">
        <w:rPr>
          <w:rFonts w:ascii="BRH Telugu Extra" w:hAnsi="BRH Telugu Extra" w:cs="BRH Telugu Extra"/>
          <w:sz w:val="40"/>
          <w:szCs w:val="40"/>
        </w:rPr>
        <w:t xml:space="preserve"> </w:t>
      </w:r>
    </w:p>
    <w:p w14:paraId="35EA7BFF" w14:textId="77777777" w:rsidR="00555169" w:rsidRPr="00F80021" w:rsidRDefault="00555169" w:rsidP="00957634">
      <w:pPr>
        <w:pStyle w:val="NoSpacing"/>
      </w:pPr>
    </w:p>
    <w:p w14:paraId="7FA3A493"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…±ÀµÀ¶¥†¶ªÖ…±µA s†v¹¶¢¶måA …¶pñsûµÀ‡hµöA hµ…Ê¢À¶¢ ‡±¸Y¹…lû¼¶p‡i±³ ssûµÃ¶¢ | </w:t>
      </w:r>
    </w:p>
    <w:p w14:paraId="43ED8B6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¶ª‡U½Ö±µä m¸S¸…¶¥ö¶p‡i±³ ¶m±¸g¸A ¶ªÀ…¶¢ÀU</w:t>
      </w:r>
      <w:r w:rsidR="00D60690" w:rsidRPr="00F80021">
        <w:rPr>
          <w:rFonts w:ascii="BRH Telugu Extra" w:hAnsi="BRH Telugu Extra" w:cs="BRH Telugu Extra"/>
          <w:sz w:val="40"/>
          <w:szCs w:val="40"/>
        </w:rPr>
        <w:t xml:space="preserve">Ø‡vïA ¶ªhµhµA …l¿±µÙ¶¢Ã†±ÀµÀÀB </w:t>
      </w:r>
      <w:r w:rsidRPr="00F80021">
        <w:rPr>
          <w:rFonts w:ascii="BRH Telugu Extra" w:hAnsi="BRH Telugu Extra" w:cs="BRH Telugu Extra"/>
          <w:sz w:val="40"/>
          <w:szCs w:val="40"/>
        </w:rPr>
        <w:t>||</w:t>
      </w:r>
      <w:r w:rsidRPr="00F80021">
        <w:rPr>
          <w:rFonts w:ascii="Arial" w:hAnsi="Arial" w:cs="Arial"/>
          <w:b/>
          <w:sz w:val="28"/>
          <w:szCs w:val="28"/>
        </w:rPr>
        <w:t xml:space="preserve"> 8</w:t>
      </w:r>
      <w:r w:rsidRPr="00F80021">
        <w:rPr>
          <w:rFonts w:ascii="BRH Telugu Extra" w:hAnsi="BRH Telugu Extra" w:cs="BRH Telugu Extra"/>
          <w:sz w:val="40"/>
          <w:szCs w:val="40"/>
        </w:rPr>
        <w:t xml:space="preserve"> </w:t>
      </w:r>
    </w:p>
    <w:p w14:paraId="0B0A76FE" w14:textId="77777777" w:rsidR="00555169" w:rsidRPr="00F80021" w:rsidRDefault="00555169" w:rsidP="00957634">
      <w:pPr>
        <w:pStyle w:val="NoSpacing"/>
      </w:pPr>
    </w:p>
    <w:p w14:paraId="2B83B01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…¶ªAY¹ß†¶mA </w:t>
      </w:r>
      <w:r w:rsidR="006966ED"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…£Y¹ß†¶mA …¶pñY¹ß†¶mA …Y¹¶m†lµtû …Y¹¶mh³ | </w:t>
      </w:r>
    </w:p>
    <w:p w14:paraId="76061BB8"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…¶ªUÖ†¶pv¹î¶mA …¶pñOµ†vê¶¢Ã¶m-¶¢ÀÀ…¶pOµ†vê¶¢Ã…¶m-¶¢ÀÀ†¶pOµôýÅ¶påA …OµôýÅ¶påA | </w:t>
      </w:r>
    </w:p>
    <w:p w14:paraId="63624DBD"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Ê¥ñ…±ÀÇÃ ¶¢†¾ª±ÀµÀ …D±ÀµÀk³ ¶ªA†sûµÃhµA …sûµÃhµA | …WhµñB …OÉhµÀB …¶pñsû¹…m¸sû¹´m-…kµùAsû¹´m | †YÑïi…©¸î(…S³Ø) Êªå†Y«¸ö…m¸ hµ…¶p(…S³Ø) ¶ªå†¶p¶mé …tûhµ¶p†´mé | </w:t>
      </w:r>
    </w:p>
    <w:p w14:paraId="4D4D3B1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…±Ð…VµmÐ ±Ð†Vµ¶¢Ã¶mB ¥Ñ…sûµ¶mB ¥Ñ†sûµ¶¢Ã¶mB …Oµv¹ï†gB ||</w:t>
      </w:r>
      <w:r w:rsidRPr="00F80021">
        <w:rPr>
          <w:rFonts w:ascii="Arial" w:hAnsi="Arial" w:cs="Arial"/>
          <w:b/>
          <w:sz w:val="28"/>
          <w:szCs w:val="28"/>
        </w:rPr>
        <w:t xml:space="preserve"> 9</w:t>
      </w:r>
      <w:r w:rsidRPr="00F80021">
        <w:rPr>
          <w:rFonts w:ascii="BRH Telugu Extra" w:hAnsi="BRH Telugu Extra" w:cs="BRH Telugu Extra"/>
          <w:sz w:val="40"/>
          <w:szCs w:val="40"/>
        </w:rPr>
        <w:t xml:space="preserve"> </w:t>
      </w:r>
    </w:p>
    <w:p w14:paraId="26E04BEE" w14:textId="77777777" w:rsidR="00555169" w:rsidRPr="00F80021" w:rsidRDefault="00555169" w:rsidP="00957634">
      <w:pPr>
        <w:pStyle w:val="NoSpacing"/>
      </w:pPr>
    </w:p>
    <w:p w14:paraId="05CD9EE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D sñ†¶¬î´m s¹ñ…¶¬îgÑ †sñ¶¬î¶¢…±µÛ¾ª †Y¹±ÀµÀ…h¸¶¢Ã„»ªî´m …±¸Ê¨àò †±¸…Y†¶mï E…¶¨†¶¢ïB ¶¥Ã†±Ð ¶¢À¶®…±µkÐ †Y¹±ÀµÀ…h¸A lÐ†S¿èò …lûÉ¶mÀ±³- ¢Ð†f¸„…¶mf¸ö …m¸¶¥ÀB ¶ª…»påB ¶pÁ†±µ…nè±³ ±ÀÇÃ†©¸ …Z¶¨Ãä †±µ…kÉ©¸áB …¶ªsûÉ…±ÀÇÃ ±ÀµÀÀ¢¸„„¶ªï ±ÀµÀ†Y¶¢Ã¶m¶ªï …¤±Ð †Y¹±ÀµÀh¸A n…O¸Ê¢À†nO¸Ê¢À</w:t>
      </w:r>
      <w:r w:rsidR="0095763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¶mB …¶p±µÝ†mÐï ¶¢±³¶¨hµÀ …¶pûw†mÐï …¶m M†¶¨lûµ±ÀµÀB ¶pVµïm¸åA </w:t>
      </w:r>
      <w:r w:rsidR="00E349B9"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±ÀÇÃSµ…°ÉÈ¢Ã †¶mB Oµvêh¸A || </w:t>
      </w:r>
      <w:r w:rsidRPr="00F80021">
        <w:rPr>
          <w:rFonts w:ascii="Arial" w:hAnsi="Arial" w:cs="Arial"/>
          <w:b/>
          <w:sz w:val="28"/>
          <w:szCs w:val="28"/>
        </w:rPr>
        <w:t>10</w:t>
      </w:r>
      <w:r w:rsidRPr="00F80021">
        <w:rPr>
          <w:rFonts w:ascii="BRH Telugu Extra" w:hAnsi="BRH Telugu Extra" w:cs="BRH Telugu Extra"/>
          <w:sz w:val="40"/>
          <w:szCs w:val="40"/>
        </w:rPr>
        <w:t xml:space="preserve"> </w:t>
      </w:r>
    </w:p>
    <w:p w14:paraId="3C55317F" w14:textId="77777777" w:rsidR="00555169" w:rsidRPr="00F80021" w:rsidRDefault="00555169" w:rsidP="00957634">
      <w:pPr>
        <w:pStyle w:val="NoSpacing"/>
      </w:pPr>
    </w:p>
    <w:p w14:paraId="2B58B678"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…s…¶¬ÀËSÇþö †s…¶¬ö¥¹ö†Ë±ÀÇÀ s¶¬öY¹…£O¸‡Ë±ÀÇÀ | …s…¶¬À…¤ñ…»¬…±ÀµÀ¢¸†Ë±ÀÇÀ s¶¬À¶¢Ã¶¨…iv¹‡Ë±ÀÇÀ |</w:t>
      </w:r>
      <w:r w:rsidR="00957634"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…s…¶¬À…»¬…±µg¸ï†Ë±ÀÇÀ s¶¬À…¶¬»ªå†O¸Ë±ÀÇÀ | …s…¶¬À…l¸…¶ª…¶pÁ¹…±µÀ©¸†Ë±ÀÇÀ ±µ…±ÀÀ¶¢À…ËhÇþï ¶pÁ†»¨à¶¢ÀËhÇþï | </w:t>
      </w:r>
    </w:p>
    <w:p w14:paraId="055CF19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…s…¶¬À…±¸</w:t>
      </w:r>
      <w:r w:rsidR="00957634" w:rsidRPr="00F80021">
        <w:rPr>
          <w:rFonts w:ascii="BRH Telugu Extra" w:hAnsi="BRH Telugu Extra" w:cs="BRH Telugu Extra"/>
          <w:sz w:val="40"/>
          <w:szCs w:val="40"/>
        </w:rPr>
        <w:t xml:space="preserve">…±ÀµÀ…«Òê©¸…Ë±ÀÇÀ ±¸‡Y¹¶ªÀå || </w:t>
      </w:r>
      <w:r w:rsidRPr="00F80021">
        <w:rPr>
          <w:rFonts w:ascii="Arial" w:hAnsi="Arial" w:cs="Arial"/>
          <w:b/>
          <w:sz w:val="28"/>
          <w:szCs w:val="28"/>
        </w:rPr>
        <w:t>11</w:t>
      </w:r>
      <w:r w:rsidRPr="00F80021">
        <w:rPr>
          <w:rFonts w:ascii="BRH Telugu Extra" w:hAnsi="BRH Telugu Extra" w:cs="BRH Telugu Extra"/>
          <w:sz w:val="40"/>
          <w:szCs w:val="40"/>
        </w:rPr>
        <w:t xml:space="preserve"> </w:t>
      </w:r>
    </w:p>
    <w:p w14:paraId="59ABDE3A" w14:textId="77777777" w:rsidR="00555169" w:rsidRPr="00F80021" w:rsidRDefault="00555169" w:rsidP="00957634">
      <w:pPr>
        <w:pStyle w:val="NoSpacing"/>
      </w:pPr>
    </w:p>
    <w:p w14:paraId="31794AC3"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D†±ÀµÀÀÊ¨à …£¶¥ö†hÐ lµlûµ …lµ±ÀµÀ …¶¢ÀS¼é±µö‡±ÉgïB | ¶pÁ†¶mÊªå …q¸ñg D†±ÀµÃ…i (D†±ÀµÀ…i) ¶p…±¸±ÀµÀ°µî(†S³î) ¶ªÀ¢¸£ÀhÉ | …D…±ÀµÀÀ±¸ç †CSÉé …¶¬£†©Ò YÂ…©¸gÑ …¶TÅhµ †¶pñjOÐ …¶TÅhµ†±ÀÇÃ n±Élû¼ | …¶TÅhµA …¾ph¸ö ¶¢À…lûµÀ V¸…±µÀ Sµ†¶¢ïA …»phÉ†¶¢ …</w:t>
      </w:r>
      <w:r w:rsidR="00957634" w:rsidRPr="00F80021">
        <w:rPr>
          <w:rFonts w:ascii="BRH Telugu Extra" w:hAnsi="BRH Telugu Extra" w:cs="BRH Telugu Extra"/>
          <w:sz w:val="40"/>
          <w:szCs w:val="40"/>
        </w:rPr>
        <w:t xml:space="preserve">¶pÁhµñ…¶¢Àtû-†±µ°µh¸…l¼¶¢ÀA || </w:t>
      </w:r>
      <w:r w:rsidRPr="00F80021">
        <w:rPr>
          <w:rFonts w:ascii="Arial" w:hAnsi="Arial" w:cs="Arial"/>
          <w:b/>
          <w:sz w:val="28"/>
          <w:szCs w:val="28"/>
        </w:rPr>
        <w:t>12</w:t>
      </w:r>
      <w:r w:rsidRPr="00F80021">
        <w:rPr>
          <w:rFonts w:ascii="BRH Telugu Extra" w:hAnsi="BRH Telugu Extra" w:cs="BRH Telugu Extra"/>
          <w:sz w:val="40"/>
          <w:szCs w:val="40"/>
        </w:rPr>
        <w:t xml:space="preserve"> </w:t>
      </w:r>
    </w:p>
    <w:p w14:paraId="1535DFB4" w14:textId="77777777" w:rsidR="00555169" w:rsidRPr="00F80021" w:rsidRDefault="00555169" w:rsidP="00091297">
      <w:pPr>
        <w:pStyle w:val="NoSpacing"/>
      </w:pPr>
    </w:p>
    <w:p w14:paraId="4ED3AD18"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…¶pÁ±µ…«¸ål³ lµ†¶¥ ¶¬Ñh¸…±µ-¶¢ÀÀ†lµ…cÛ -¶¢ÀÀ†¶plµlû¸i ±ÀµÃ¶¢…hµêlµA | </w:t>
      </w:r>
    </w:p>
    <w:p w14:paraId="29A44E1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¶¬Å†lµ…±ÀµÀA </w:t>
      </w:r>
      <w:r w:rsidR="00E349B9"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±ÀµÀ†YÂ…¾¨ ¶p†hÓéþï Vµ | …lµ…°º…ghµB q¸ñ…cÛ-cÛ†hµÀ±³ ¶¬Ñh¸±µA | </w:t>
      </w:r>
    </w:p>
    <w:p w14:paraId="1F553A3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…¶p¥¹Û-…lµÀ†lµ…cÛA ¶p†cÛ ¶¬Ñh¸±µA | …G…hµå…±µhµB q¸ñ…cÛ(…S³î) ¶¨†fÐãh¸±µA | </w:t>
      </w:r>
    </w:p>
    <w:p w14:paraId="23A78370" w14:textId="77777777" w:rsidR="00091297"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…G¶p†±¼…©¸àh³ q¸ñcÛ(†S³î) …¶ª¶på †¶¬Ñh¸±µA | ¶¬Å†lµ…±ÀµÀA </w:t>
      </w:r>
      <w:r w:rsidR="00E349B9"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±ÀµÀYÄ(†S³î)…»¨ ¶p†ËhÇþéþï¶¥Û | …±ÀµÀ…k¸…¶¢…O¸¶¥A Sµñ¶®†´m | …±ÀµÀ…k¸…¶¢…O¸¶¥A †¶pñi …Sµñ¶®A </w:t>
      </w:r>
      <w:r w:rsidR="00E349B9"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†vÑOµA …¶pÅg¸†¶¥Û | ¶ª†±¸ö¶® …ËÈªþïh¸ …lÉ¶¢‡h¸B …¾pñh¸ …Cuû†©¸à sûµ¶¢nå || </w:t>
      </w:r>
      <w:r w:rsidRPr="00F80021">
        <w:rPr>
          <w:rFonts w:ascii="Arial" w:hAnsi="Arial" w:cs="Arial"/>
          <w:b/>
          <w:sz w:val="28"/>
          <w:szCs w:val="28"/>
        </w:rPr>
        <w:t>13</w:t>
      </w:r>
      <w:r w:rsidRPr="00F80021">
        <w:rPr>
          <w:rFonts w:ascii="BRH Telugu Extra" w:hAnsi="BRH Telugu Extra" w:cs="BRH Telugu Extra"/>
          <w:sz w:val="40"/>
          <w:szCs w:val="40"/>
        </w:rPr>
        <w:t xml:space="preserve"> </w:t>
      </w:r>
    </w:p>
    <w:p w14:paraId="6C6A1449" w14:textId="77777777" w:rsidR="00555169" w:rsidRPr="00F80021" w:rsidRDefault="00091297"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pict w14:anchorId="44347B57">
          <v:rect id="_x0000_i1042" style="width:0;height:1.5pt" o:hralign="center" o:hrstd="t" o:hr="t" fillcolor="#a0a0a0" stroked="f"/>
        </w:pict>
      </w:r>
    </w:p>
    <w:p w14:paraId="3C9921FE" w14:textId="77777777" w:rsidR="00555169" w:rsidRPr="00F80021" w:rsidRDefault="00555169" w:rsidP="00091297">
      <w:pPr>
        <w:pStyle w:val="NoSpacing"/>
      </w:pPr>
    </w:p>
    <w:p w14:paraId="59B9CF49" w14:textId="77777777" w:rsidR="00555169" w:rsidRPr="00F80021" w:rsidRDefault="00555169" w:rsidP="00F80021">
      <w:pPr>
        <w:pStyle w:val="Heading2VedaVMSTelugu"/>
      </w:pPr>
      <w:bookmarkStart w:id="75" w:name="_Toc535268467"/>
      <w:r w:rsidRPr="00F80021">
        <w:t>D±µgïOÉ l¼öj±ÀµÀ¶pñ¶¥éB ¶pñkµ¶¢À¶pc¹ÛiB</w:t>
      </w:r>
      <w:bookmarkEnd w:id="75"/>
    </w:p>
    <w:p w14:paraId="4851FE55" w14:textId="77777777" w:rsidR="00555169" w:rsidRPr="00F80021" w:rsidRDefault="00555169" w:rsidP="00AD3483">
      <w:pPr>
        <w:pStyle w:val="3-Eng-Subheading-VedaVMSTelugu"/>
        <w:rPr>
          <w:color w:val="auto"/>
          <w:sz w:val="28"/>
          <w:szCs w:val="28"/>
          <w:lang w:val="en-US"/>
        </w:rPr>
      </w:pPr>
      <w:r w:rsidRPr="00F80021">
        <w:rPr>
          <w:color w:val="auto"/>
          <w:sz w:val="28"/>
          <w:szCs w:val="28"/>
        </w:rPr>
        <w:t>TA 2.1.1</w:t>
      </w:r>
    </w:p>
    <w:p w14:paraId="0C96E26A" w14:textId="77777777" w:rsidR="00232E87" w:rsidRPr="00F80021" w:rsidRDefault="00232E87" w:rsidP="00AD3483">
      <w:pPr>
        <w:pStyle w:val="3-Eng-Subheading-VedaVMSTelugu"/>
        <w:rPr>
          <w:rFonts w:ascii="BRH Telugu RN" w:hAnsi="BRH Telugu RN" w:cs="BRH Telugu RN"/>
          <w:color w:val="auto"/>
          <w:sz w:val="28"/>
          <w:szCs w:val="28"/>
          <w:lang w:val="en-US"/>
        </w:rPr>
      </w:pPr>
    </w:p>
    <w:p w14:paraId="1378C6B1" w14:textId="77777777" w:rsidR="00AD3483" w:rsidRPr="00F80021" w:rsidRDefault="00555169" w:rsidP="002C7257">
      <w:pPr>
        <w:pBdr>
          <w:bottom w:val="single" w:sz="4" w:space="1" w:color="auto"/>
        </w:pBd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¶ª…¶¬ËÈ¢ …lÉ¢¸…m¸A V¸†¶ªÀ±¸g¸A Vµ …±ÀµÀYÔß ¶pñ†hµh¸-¢¸«¸åA …¶¢±ÀµÀ(S³Ø) …¶ªö±µØA </w:t>
      </w:r>
      <w:r w:rsidR="002E545B"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…vÑOµ‡Ê¢À©¸ïÈ¢Ã …¶¢±ÀµÀ‡Ê¢À©¸ï…¶¢À E…i hÉ„†¶ªÀ±¸B …¶ª¶mé…¶¬ï ¶ª†¶¬ …ËÈª¢¸†Vµ±µ´m sñ…¶¬îVµ†±Éï…g hµ†¶pËÈª ¶¢ …lÉ¢¸Êªå „†¶ªÀ±¸ C¶¢ÀÀ…¶¬ï(…S³Ø) Êªå¶m q¸ñ†Y¹…¶m(…S³Ø)Êªå ¶p†±¸sûµ…¶¢´m hÉ¶m …¶ªö±µØA </w:t>
      </w:r>
      <w:r w:rsidR="002E545B"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…vÑOµ-†¶¢Ã…±ÀµÀ´m ¶pñ†¶ªÅhÉ…¶m ËÈ¢ …±ÀµÀYÉß†¶m …lÉ¢¸B …¶ªö±µØA </w:t>
      </w:r>
      <w:r w:rsidR="002E545B"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…vÑOµ-†¶¢Ã…±ÀµÀ¶mé ¶pñ†¶ªÅ…hÉm¸ †¶ªÀ…±¸´m ¶p†±¸„sû¹¶¢…±ÀµÀ´m ¶pñ†¶ªÅhÐ …¶¬ËÈ¢ †±ÀµÀYÑß¶p…¤i†mÐ …±ÀµÀYÑß „†¶pñ…¶ªÅhÐ „†¶mÀ¶p…¤i…mÐ ±ÀµÀh³ Oº†cÛ s¹ñ…¶¬îgÑ †±ÀµÀYÑß¶p…¤ -hµï†lû¿…hÉ ±ÀµÀ†Yhµ …J¶¢ hµhµå‡«¸îl³ ±ÀµÀYÑß¶p…¤†hÉï ¢¸†lû¿±ÀÃhµ …±ÀµÃY…±ÀÉÀl³ ±ÀµÀ†YÉhµ¢¸ …±ÀµÀYß…¶ªï ¶pñ†¶ªÅ…h¸ï C†Z…¶mA </w:t>
      </w:r>
      <w:r w:rsidR="00435012" w:rsidRPr="00F80021">
        <w:rPr>
          <w:rFonts w:ascii="BRH Devanagari Extra" w:hAnsi="BRH Devanagari Extra" w:cs="BRH Devanagari Extra"/>
          <w:sz w:val="40"/>
          <w:szCs w:val="40"/>
        </w:rPr>
        <w:t>ð</w:t>
      </w:r>
      <w:r w:rsidRPr="00F80021">
        <w:rPr>
          <w:rFonts w:ascii="BRH Telugu Extra" w:hAnsi="BRH Telugu Extra" w:cs="BRH Telugu Extra"/>
          <w:sz w:val="40"/>
          <w:szCs w:val="40"/>
        </w:rPr>
        <w:t>¢¸†«Ò ¢¸ lµ°º…ghµ †G…¶p¤…±ÀµÀ lµ†°ºgA …s¹¶¬À-¶¢ÀÀ†lµè…±µhÉ „†¶¢lûµhÉå …¶ª¶¢ï£À†i ±ÀµÀYÑß¶p…¤hµ …Ê¢Àhµ …lÉ¶¢ £†¶p±¿hµA q¸ñXm¸…¤hµ(S³î) …¶ª´¢À</w:t>
      </w:r>
      <w:r w:rsidR="00435012"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¤†hµA ¶¢Ã…¶mÀ¶¨A || </w:t>
      </w:r>
    </w:p>
    <w:p w14:paraId="1B6B2109" w14:textId="77777777" w:rsidR="00555169" w:rsidRPr="00F80021" w:rsidRDefault="00555169" w:rsidP="00F80021">
      <w:pPr>
        <w:pStyle w:val="Heading2VedaVMSTelugu"/>
      </w:pPr>
      <w:bookmarkStart w:id="76" w:name="_Toc535268468"/>
      <w:r w:rsidRPr="00F80021">
        <w:t>D±µgïOÉ l¼öj±ÀµÀ¶pñ¶¥éB l¼öj±ÀµÀ¶pc¹ÛiB</w:t>
      </w:r>
      <w:bookmarkEnd w:id="76"/>
    </w:p>
    <w:p w14:paraId="77DF1A9A" w14:textId="77777777" w:rsidR="00555169" w:rsidRPr="00F80021" w:rsidRDefault="00555169" w:rsidP="002B7C98">
      <w:pPr>
        <w:pStyle w:val="3-Eng-Subheading-VedaVMSTelugu"/>
        <w:rPr>
          <w:rFonts w:ascii="BRH Telugu RN" w:hAnsi="BRH Telugu RN" w:cs="BRH Telugu RN"/>
          <w:color w:val="auto"/>
          <w:sz w:val="28"/>
          <w:szCs w:val="28"/>
        </w:rPr>
      </w:pPr>
      <w:r w:rsidRPr="00F80021">
        <w:rPr>
          <w:color w:val="auto"/>
          <w:sz w:val="28"/>
          <w:szCs w:val="28"/>
        </w:rPr>
        <w:t>TA 2.2.1</w:t>
      </w:r>
    </w:p>
    <w:p w14:paraId="450C78F6"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±µ°¸(†S³î)…»ª ¶¬†¢¸ ¶pÁ±Ð„¶mÀ…¢¸OÉ hµqÒ„†Sµñ¶¢Ài¶¨á…¶må h¸´m …¶pñY¹†¶pi±³-…¶¢±É…gÑq¸ †¶¢À¶måò±ÀµÀ…hµ h¸…n ¶¢†±µ¶¢À¶¢Åg½-h¸…l¼hÐï …mÐ ±ÀÇÃ…l¸è E…i h¸´m …¶pñY¹†¶pi±µ sñ…¤l³ ±ÀÇÃ†lûµ…±ÀµÀlûµö-£À…i hµ…«¸î lµÀ†iå¶¨á…¶må(…S³î) ¶¬…¢¸ h¸…n ±µ°¸(†S³Ø)«¸ï-…l¼hµïA ±ÀÇÃ†lûµ±ÀµÀ…nå ±ÀµÃ†¶¢lµ…¶ªå ¶¢À¶mö-…S¸h¸å†n …¶¬¢¸ …Jh¸…n ±µ°¸(†S³î)»ª S¸±ÀµÀ…iñ±ÀµÃ „†tû¶¢Ànåò…hÉm¸A †sûµ«¸ ¥¹A ±ÀµÀ…nå hµ†lµÀ…¶¬¢¸ …JhÉ †sñ¶¬î…¢¸l¼†¶mB …¶pÁ¹±¸ö†tû…¶¢ÀÀP¹B …¶ªAlû¸ï‡±ÀµÃA S¸±ÀµÀ…iñ±ÀµÃ „†tû¶¢Ànåò…h¸ D†¶p …H±µèþöA £†°º¶p…nå h¸ …Jh¸ D†qÒ …¶¢añ …sûµÃh¸ö h¸…n ±µ°¸(†S³î)»ª …¶¢ÀÊmç¶®„†±µÀgÉ …l¿öÊp ¶pñ†°º¶p…nå ±ÀµÀh³ †¶pñlµ…°ºgA ¶pñ†Oµñ¶¢À…nå hÉ†¶m …q¸q¸î…¶m¶¢À†¶¢ lûµÃ¶mö´m …hµÀïlµï†¶må-¶¢À…¶ªåA ±ÀµÀ†¶må ¶¢Ã…l¼hµï †¶¢Àtû …lû¸ï±ÀµÀ´m …OµÀ±µö´m </w:t>
      </w:r>
    </w:p>
    <w:p w14:paraId="0A894851"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‡s¹ñ…¶¬îgÑ …£l¸ö´m-…kµùOµ†vA …sûµlµñ†¶¢À¶¥Àé…hÉ „«¸†¢¸…l¼hÐï …sñÊ¬î…i sñ…ËÈ¬þî¶¢ ¶ª´m sñ…¶®îÊpï…i ±ÀµÀ …J¶¢A Ê</w:t>
      </w:r>
      <w:r w:rsidR="00E55742" w:rsidRPr="00F80021">
        <w:rPr>
          <w:rFonts w:ascii="BRH Devanagari Extra" w:hAnsi="BRH Devanagari Extra" w:cs="BRH Devanagari Extra"/>
          <w:sz w:val="40"/>
          <w:szCs w:val="40"/>
        </w:rPr>
        <w:t>ð</w:t>
      </w:r>
      <w:r w:rsidRPr="00F80021">
        <w:rPr>
          <w:rFonts w:ascii="BRH Telugu Extra" w:hAnsi="BRH Telugu Extra" w:cs="BRH Telugu Extra"/>
          <w:sz w:val="40"/>
          <w:szCs w:val="40"/>
        </w:rPr>
        <w:t>¢†lµ ||</w:t>
      </w:r>
    </w:p>
    <w:p w14:paraId="4FA801D3" w14:textId="77777777" w:rsidR="00555169" w:rsidRPr="00F80021" w:rsidRDefault="002B7C98" w:rsidP="00555169">
      <w:pPr>
        <w:autoSpaceDE w:val="0"/>
        <w:autoSpaceDN w:val="0"/>
        <w:adjustRightInd w:val="0"/>
        <w:spacing w:after="0" w:line="240" w:lineRule="auto"/>
        <w:rPr>
          <w:rFonts w:ascii="BRH Telugu RN" w:hAnsi="BRH Telugu RN" w:cs="BRH Telugu RN"/>
          <w:sz w:val="40"/>
          <w:szCs w:val="40"/>
        </w:rPr>
      </w:pPr>
      <w:r w:rsidRPr="00F80021">
        <w:rPr>
          <w:rFonts w:ascii="BRH Telugu Extra" w:hAnsi="BRH Telugu Extra" w:cs="BRH Telugu Extra"/>
          <w:sz w:val="40"/>
          <w:szCs w:val="40"/>
        </w:rPr>
        <w:pict w14:anchorId="2C6C85DC">
          <v:rect id="_x0000_i1043" style="width:0;height:1.5pt" o:hralign="center" o:hrstd="t" o:hr="t" fillcolor="#a0a0a0" stroked="f"/>
        </w:pict>
      </w:r>
    </w:p>
    <w:p w14:paraId="7B5AD08B" w14:textId="77777777" w:rsidR="002B7C98" w:rsidRPr="00F80021" w:rsidRDefault="002B7C98" w:rsidP="00555169">
      <w:pPr>
        <w:autoSpaceDE w:val="0"/>
        <w:autoSpaceDN w:val="0"/>
        <w:adjustRightInd w:val="0"/>
        <w:spacing w:after="0" w:line="240" w:lineRule="auto"/>
        <w:rPr>
          <w:rFonts w:ascii="BRH Telugu RN" w:hAnsi="BRH Telugu RN" w:cs="BRH Telugu RN"/>
          <w:sz w:val="40"/>
          <w:szCs w:val="40"/>
        </w:rPr>
        <w:sectPr w:rsidR="002B7C98" w:rsidRPr="00F80021" w:rsidSect="0018594E">
          <w:pgSz w:w="12240" w:h="15840"/>
          <w:pgMar w:top="1166" w:right="864" w:bottom="1440" w:left="1440" w:header="720" w:footer="720" w:gutter="0"/>
          <w:cols w:space="720"/>
          <w:noEndnote/>
          <w:docGrid w:linePitch="299"/>
        </w:sectPr>
      </w:pPr>
    </w:p>
    <w:p w14:paraId="65FF5CFB" w14:textId="77777777" w:rsidR="00555169" w:rsidRPr="00F80021" w:rsidRDefault="00555169" w:rsidP="00F80021">
      <w:pPr>
        <w:pStyle w:val="Heading2VedaVMSTelugu"/>
      </w:pPr>
      <w:bookmarkStart w:id="77" w:name="_Toc535268469"/>
      <w:r w:rsidRPr="00F80021">
        <w:lastRenderedPageBreak/>
        <w:t>m¸±¸±ÀµÀgÑ¶pn¶¨h³</w:t>
      </w:r>
      <w:bookmarkEnd w:id="77"/>
    </w:p>
    <w:p w14:paraId="109EE606" w14:textId="77777777" w:rsidR="00555169" w:rsidRPr="00F80021" w:rsidRDefault="00555169" w:rsidP="002B7C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8"/>
          <w:szCs w:val="28"/>
        </w:rPr>
      </w:pPr>
      <w:r w:rsidRPr="00F80021">
        <w:rPr>
          <w:rFonts w:ascii="Arial" w:hAnsi="Arial" w:cs="Arial"/>
          <w:sz w:val="28"/>
          <w:szCs w:val="28"/>
        </w:rPr>
        <w:t>This is a separate upanishad and is different from “Maha Narayanopanishad”. Atharva Rishi who has seen Lord Narayana has conveyed his direct experience in poetic form through “Narayana Upanishad”. It is also called “Narayana Atharva Seersham” by Scholars.</w:t>
      </w:r>
    </w:p>
    <w:p w14:paraId="3AEB29AE" w14:textId="77777777" w:rsidR="002B7C98" w:rsidRPr="00F80021" w:rsidRDefault="002B7C98" w:rsidP="002B7C98">
      <w:pPr>
        <w:autoSpaceDE w:val="0"/>
        <w:autoSpaceDN w:val="0"/>
        <w:adjustRightInd w:val="0"/>
        <w:spacing w:after="0" w:line="240" w:lineRule="auto"/>
        <w:rPr>
          <w:rFonts w:ascii="Arial" w:hAnsi="Arial" w:cs="Arial"/>
          <w:b/>
          <w:sz w:val="28"/>
          <w:szCs w:val="28"/>
        </w:rPr>
      </w:pPr>
      <w:r w:rsidRPr="00F80021">
        <w:rPr>
          <w:rFonts w:ascii="Arial" w:hAnsi="Arial" w:cs="Arial"/>
          <w:b/>
          <w:sz w:val="28"/>
          <w:szCs w:val="28"/>
        </w:rPr>
        <w:t>(No Definite Source available)</w:t>
      </w:r>
    </w:p>
    <w:p w14:paraId="6AAAC636" w14:textId="77777777" w:rsidR="002B7C98" w:rsidRPr="00F80021" w:rsidRDefault="002B7C98" w:rsidP="002B7C98">
      <w:pPr>
        <w:pStyle w:val="NoSpacing"/>
      </w:pPr>
    </w:p>
    <w:p w14:paraId="3482E2D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 …¶ª¶¬ †m¸ ¶¢¶¢hµÀ | …¶ª¶¬ †mÓ sûµÀ¶mOµÀå | …¶ª¶¬ …¤†±µïA Oµ±µ¢¸¶¢ËÈ¬ | </w:t>
      </w:r>
    </w:p>
    <w:p w14:paraId="1C44B75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…hÉ…Y»ªö …m¸¶¢†lû¿hµ¶¢À…¶ªÀå ¶¢Ã †£l¼ö…©¸¶¢‡ËÈ¬B |</w:t>
      </w:r>
    </w:p>
    <w:p w14:paraId="133AFDD2"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MA ¥¹…nåB ¥¹…nåB ¥¹†nåB ||</w:t>
      </w:r>
    </w:p>
    <w:p w14:paraId="59281A02"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MA Ckµ ¶pÁ±µÀ©Ò ¶¬ ËÈ¢ m¸±¸±ÀµÀgÑ„ O¸¶¢À±ÀµÀhµ ¶pñY¹B †¶ªÅYÉ…±ÀÉÀi |</w:t>
      </w:r>
    </w:p>
    <w:p w14:paraId="727AABD2"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…m¸…±¸…±ÀµÀg¸h³ †q¸ñgÑ …Y¹±ÀµÀhÉ | ¶¢À¶mB ¶ª±Éö†nçò±ÀµÃ…gº Vµ |</w:t>
      </w:r>
    </w:p>
    <w:p w14:paraId="671E831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PA ¢¸±ÀµÀÀ±³-YÑïi-±¸¶pB ¶pÅk¼¤ £†¶¥ö¶ªï …lû¸±¼g½ |</w:t>
      </w:r>
    </w:p>
    <w:p w14:paraId="1898B1B3"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…m¸…±¸…±ÀµÀg¸h³ †sñ¶®î …Y¹±ÀµÀhÉ | …m¸…±¸…±ÀµÀg¸h³ †±µÀlÐñ …Y¹±ÀµÀhÉ |</w:t>
      </w:r>
    </w:p>
    <w:p w14:paraId="34E5E26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…m¸…±¸…±ÀµÀg¸-†l¼mÐçò …Y¹±ÀµÀhÉ | …m¸…±¸…±ÀµÀg¸h³ ¶pñY¹¶phµ±ÀµÀB †¶pñY¹…±ÀµÀÊmå |</w:t>
      </w:r>
    </w:p>
    <w:p w14:paraId="722BD3C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…m¸…±¸…±ÀµÀg¸h³ l¸ölµ¥¹-l¼h¸ï ±µÀl¸ñ ¶¢¶ª¶¢B ¶ª±¸ögº Vµ †Vûµ…m¸ç(…S³î)»ª |</w:t>
      </w:r>
    </w:p>
    <w:p w14:paraId="16692A67"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…m¸…±¸…±ÀµÀg¸lÉ¶¢ ¶ª†¶¢ÀÀh³-¶p…lµïÊmå | …m¸…±¸…±ÀµÀgÉ †¶pñ¶¢…±µåÊmå | …m¸…±¸…±ÀµÀgÉ †¶pñx…±ÀµÀÊmå |</w:t>
      </w:r>
    </w:p>
    <w:p w14:paraId="5B8C7D78"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MA | Ckµ nhÐï †m¸±¸…±ÀµÀgB | …sñ¶®î †m¸±¸…±ÀµÀgB |</w:t>
      </w:r>
    </w:p>
    <w:p w14:paraId="37B64C72"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…¦¶¢†¶¥Û m¸±¸…±ÀµÀgB | …¶¥Oµñ†¶¥Û m¸±¸…±ÀµÀgB| …l¸ï…¢¸-…¶pÅ…k¼¢Óï †Vµ m¸±¸…±ÀµÀgB|</w:t>
      </w:r>
    </w:p>
    <w:p w14:paraId="679F81C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…O¸v†¶¥Û m¸±¸…±ÀµÀgB | …l¼¶¥†¶¥Û m¸±¸…±ÀµÀgB | …H±µèþö†¶¥Û m¸±¸…±ÀµÀgB | </w:t>
      </w:r>
    </w:p>
    <w:p w14:paraId="6D43DE9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…Clûµ†¶¥Û m¸±¸…±ÀµÀgB | …C…¶må…±µì»¬†¶¥Û m¸±¸…±ÀµÀgB | </w:t>
      </w:r>
    </w:p>
    <w:p w14:paraId="5FBEC1A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m¸±¸±ÀµÀg J†Ê¢lµ(S³î) …¶ª±µöA || ±ÀµÀh³ …sûµÃhµA ±ÀµÀ…VµÛ sûµ‡¶¢ïA | </w:t>
      </w:r>
    </w:p>
    <w:p w14:paraId="34194266"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n¶¨ÖvÑ n±µcÝmÐ n±¼öOµvÑê n±¸P¹ïhµB ¶¥ÀlÐè lÉ¶¢ J†OÐ m¸±¸…±ÀµÀgB |</w:t>
      </w:r>
    </w:p>
    <w:p w14:paraId="48150524" w14:textId="77777777" w:rsidR="00555169" w:rsidRPr="00F80021" w:rsidRDefault="00555169" w:rsidP="00DF5DDF">
      <w:pPr>
        <w:autoSpaceDE w:val="0"/>
        <w:autoSpaceDN w:val="0"/>
        <w:adjustRightInd w:val="0"/>
        <w:spacing w:after="0" w:line="240" w:lineRule="auto"/>
      </w:pPr>
      <w:r w:rsidRPr="00F80021">
        <w:rPr>
          <w:rFonts w:ascii="BRH Telugu Extra" w:hAnsi="BRH Telugu Extra" w:cs="BRH Telugu Extra"/>
          <w:sz w:val="40"/>
          <w:szCs w:val="40"/>
        </w:rPr>
        <w:t xml:space="preserve">¶m …l¼öi‡±ÀÇÃ„…»ªå Oµ†¦Ûh³ | ±ÀµÀ †J¶¢A …Ê¢lµ | </w:t>
      </w:r>
    </w:p>
    <w:p w14:paraId="697317D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 £¶¨Àä±É¶¢ sûµ¶¢i ¶ª £¶¨Àä†±É¶¢ …sûµ¶¢i |</w:t>
      </w:r>
    </w:p>
    <w:p w14:paraId="7F672E55"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M£À†hµïSÉñ …¢¸ï¶¬±Éh³ | ¶m¶¢À †Ei …¶p¥¹Ûh³ |</w:t>
      </w:r>
    </w:p>
    <w:p w14:paraId="346963C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…m¸…±¸…±ÀµÀg¸±ÀÉÀ-†hµÀï¶p…±¼©¸áh³ | M†£À†hÉï…O¸°µ±µA | </w:t>
      </w:r>
    </w:p>
    <w:p w14:paraId="4A2658C2"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¶m¶¢À E†i lÉö …C°µ±É | …m¸…±¸…±ÀµÀg¸±ÀÉÀi ¶p‡c¹Û°µ…±¸gº |</w:t>
      </w:r>
    </w:p>
    <w:p w14:paraId="3C27E78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JhµËlÇþö m¸±µ±ÀµÀg«¸ï-©¸á†°µ±µA …¶plµA | </w:t>
      </w:r>
    </w:p>
    <w:p w14:paraId="61EA6389"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±ÀÇÃ ¶¬ ËÈ¢ m¸±µ±ÀµÀg«¸ï-©¸á°µ±µA ¶p†lµ-¶¢À…lÉèþïi |</w:t>
      </w:r>
    </w:p>
    <w:p w14:paraId="77F966C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C¶m¶psÀñ¶¢B ¶ª±µö-†¶¢Ã±ÀµÀÀ…±Éi | £¶mçhÉ †q¸ñY¹¶phµï(S³î) ±¸±ÀµÀ«Òê†¶¨A SÓ…¶phµïA |</w:t>
      </w:r>
    </w:p>
    <w:p w14:paraId="35E871E7"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hµhÐ„¶¢ÀÅhµhµö-¶¢À¶¥ÀéhÉ hµhÐ„¶¢ÀÅhµhµö-¶¢À†¶¥Àéhµ …Ei | ±ÀµÀ †J¶¢A …Ê¢lµ |</w:t>
      </w:r>
    </w:p>
    <w:p w14:paraId="316678C5"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¶pñhµïS¸¶m¶mçA sñ¶¬î¶pÁ±µÀ¶¨A ¶pñg†¶¢ ¶ªö…±µÃ¶pA | CO¸±µ GO¸±µ ¶¢À†O¸±µ …Ei | </w:t>
      </w:r>
    </w:p>
    <w:p w14:paraId="4333ECD7"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h¸ÊmOµlû¸ ¶ª¶¢Àsûµ±µhµå-lÉ†hµlÐ…£Ài | </w:t>
      </w:r>
    </w:p>
    <w:p w14:paraId="3A11D4B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±ÀµÀÀ¶¢ÀÀ†O¸åþö ¶¢ÀÀ†VµïhÉ …±ÀÇÃ…S¿ …Y…¶mî ¶ªA†«¸±µ-…s¶mèm¸h³ | </w:t>
      </w:r>
    </w:p>
    <w:p w14:paraId="591942F2"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MA ¶mÈ¢Ã m¸±¸±ÀµÀg¸±ÀÉÀi †¶¢ÀmÐåò…q¸¶ªOµB | </w:t>
      </w:r>
    </w:p>
    <w:p w14:paraId="392A240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ËÈ¢OµÀgá sûµÀ¶¢¶m-vÑ†OµA Sµ…£À¶¨ïi |</w:t>
      </w:r>
    </w:p>
    <w:p w14:paraId="20B5839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hµl¼lµA ¶p±µA ¶pÁgâ±¿OµA †£Y¹ß…¶m-¶T¶mA | hµ«¸îh³ hµl¼†l¸¶¢´m …¶¢ÃhµñA | </w:t>
      </w:r>
    </w:p>
    <w:p w14:paraId="6E85867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sñ¶¬îgÑï lÉ†¶¢O½…¶pÁ…hÐñ sñ¶¬îgÑï †¶¢ÀlûµÀ…¶ªÃlµmÐA | ¶ª±µö sûµÃhµ¶ªæÊ¢À†OµA m¸…±¸±ÀµÀgA | </w:t>
      </w:r>
    </w:p>
    <w:p w14:paraId="1384DBA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O¸±µg±µÃ¶p¶¢ÀO¸±µ †¶p±µ…sñ¶¬ÑîA | Jhµlµkµ±µö ¦†±Ð±ÀÇÃ„…lû¿hÉ | </w:t>
      </w:r>
    </w:p>
    <w:p w14:paraId="6AEA52C7"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…q¸ñhµ±µ†lû¿…±ÀµÃ…mÐ ±¸iñOµÅhµA q¸†¶pA m¸…¶¥±ÀµÀi | </w:t>
      </w:r>
    </w:p>
    <w:p w14:paraId="3A768B56"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…«¸±ÀµÀ†¶¢Àlû¿…±ÀµÃ…mÐ l¼¶¢¶ªOµÅhµA q¸†¶pA m¸…¶¥±ÀµÀi | </w:t>
      </w:r>
    </w:p>
    <w:p w14:paraId="70CC4392"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¶¢Ãlµèþïnç¶m-¶¢Ãl¼hµïtû-¶¢ÀÀ†PÑ„lû¿…±ÀµÃ¶mB | </w:t>
      </w:r>
    </w:p>
    <w:p w14:paraId="6749365E" w14:textId="77777777" w:rsidR="00555169" w:rsidRPr="00F80021" w:rsidRDefault="00555169" w:rsidP="00DF5DDF">
      <w:pPr>
        <w:autoSpaceDE w:val="0"/>
        <w:autoSpaceDN w:val="0"/>
        <w:adjustRightInd w:val="0"/>
        <w:spacing w:after="0" w:line="240" w:lineRule="auto"/>
      </w:pPr>
      <w:r w:rsidRPr="00F80021">
        <w:rPr>
          <w:rFonts w:ascii="BRH Telugu Extra" w:hAnsi="BRH Telugu Extra" w:cs="BRH Telugu Extra"/>
          <w:sz w:val="40"/>
          <w:szCs w:val="40"/>
        </w:rPr>
        <w:t xml:space="preserve">¶pcÛ-q¸hµOÐ-¶pq¸hµ‡O¸h³ ¶pñ…¶¢ÀÀVµïhÉ | </w:t>
      </w:r>
    </w:p>
    <w:p w14:paraId="7EB79793"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¶ª±µö Ê¢lµ q¸±¸±ÀµÀg †¶pÁgïA …vsûµhÉ | m¸±¸±ÀµÀg «¸±ÀµÀÀYï-†¶¢À¢¸…qÒé…i m¸±¸±ÀµÀg «¸±ÀµÀÀYï-†¶¢À¢¸…qÒéi | ±ÀµÀ †J¶¢A …Ê¢lµ | E†hµÀï…¶pn†¶¨h³ || </w:t>
      </w:r>
    </w:p>
    <w:p w14:paraId="643EE407" w14:textId="77777777" w:rsidR="00DF5DDF" w:rsidRPr="00F80021" w:rsidRDefault="00555169" w:rsidP="00DF5DDF">
      <w:pPr>
        <w:pStyle w:val="2-Centered-VedaVMSTelugu"/>
        <w:rPr>
          <w:color w:val="auto"/>
        </w:rPr>
      </w:pPr>
      <w:r w:rsidRPr="00F80021">
        <w:rPr>
          <w:color w:val="auto"/>
        </w:rPr>
        <w:t xml:space="preserve">MA ¥¹…nåB ¥¹…nåB ¥¹†nåB || </w:t>
      </w:r>
    </w:p>
    <w:p w14:paraId="5BBEC3AC" w14:textId="77777777" w:rsidR="00555169" w:rsidRPr="00F80021" w:rsidRDefault="00DF5DDF" w:rsidP="00DF5DDF">
      <w:pPr>
        <w:pStyle w:val="2-Centered-VedaVMSTelugu"/>
        <w:rPr>
          <w:color w:val="auto"/>
        </w:rPr>
      </w:pPr>
      <w:r w:rsidRPr="00F80021">
        <w:rPr>
          <w:color w:val="auto"/>
        </w:rPr>
        <w:pict w14:anchorId="5A5806D0">
          <v:rect id="_x0000_i1044" style="width:0;height:1.5pt" o:hralign="center" o:hrstd="t" o:hr="t" fillcolor="#a0a0a0" stroked="f"/>
        </w:pict>
      </w:r>
    </w:p>
    <w:p w14:paraId="4065833D" w14:textId="77777777" w:rsidR="00555169" w:rsidRPr="00F80021" w:rsidRDefault="00555169" w:rsidP="00555169">
      <w:pPr>
        <w:autoSpaceDE w:val="0"/>
        <w:autoSpaceDN w:val="0"/>
        <w:adjustRightInd w:val="0"/>
        <w:spacing w:after="0" w:line="240" w:lineRule="auto"/>
        <w:rPr>
          <w:rFonts w:ascii="Segoe UI" w:hAnsi="Segoe UI" w:cs="Segoe UI"/>
          <w:sz w:val="20"/>
          <w:szCs w:val="20"/>
        </w:rPr>
      </w:pPr>
    </w:p>
    <w:p w14:paraId="11688844" w14:textId="77777777" w:rsidR="00DF5DDF" w:rsidRPr="00F80021" w:rsidRDefault="00DF5DDF" w:rsidP="00555169">
      <w:pPr>
        <w:autoSpaceDE w:val="0"/>
        <w:autoSpaceDN w:val="0"/>
        <w:adjustRightInd w:val="0"/>
        <w:spacing w:after="0" w:line="240" w:lineRule="auto"/>
        <w:rPr>
          <w:rFonts w:ascii="BRH Telugu RN" w:hAnsi="BRH Telugu RN" w:cs="BRH Telugu RN"/>
          <w:sz w:val="40"/>
          <w:szCs w:val="40"/>
        </w:rPr>
        <w:sectPr w:rsidR="00DF5DDF" w:rsidRPr="00F80021" w:rsidSect="000E72C1">
          <w:pgSz w:w="12240" w:h="15840"/>
          <w:pgMar w:top="1166" w:right="864" w:bottom="1440" w:left="1440" w:header="720" w:footer="720" w:gutter="0"/>
          <w:cols w:space="720"/>
          <w:noEndnote/>
          <w:docGrid w:linePitch="299"/>
        </w:sectPr>
      </w:pPr>
    </w:p>
    <w:p w14:paraId="724048A8" w14:textId="77777777" w:rsidR="00555169" w:rsidRPr="00F80021" w:rsidRDefault="00555169" w:rsidP="00DF5DDF">
      <w:pPr>
        <w:pStyle w:val="1Title-VedaVMSTelugu"/>
        <w:rPr>
          <w:color w:val="auto"/>
        </w:rPr>
      </w:pPr>
      <w:bookmarkStart w:id="78" w:name="_Toc535268470"/>
      <w:r w:rsidRPr="00F80021">
        <w:rPr>
          <w:color w:val="auto"/>
        </w:rPr>
        <w:lastRenderedPageBreak/>
        <w:t>¶pñO½±¸älû¸ï±ÀµÀB</w:t>
      </w:r>
      <w:bookmarkEnd w:id="78"/>
      <w:r w:rsidRPr="00F80021">
        <w:rPr>
          <w:color w:val="auto"/>
        </w:rPr>
        <w:t xml:space="preserve"> </w:t>
      </w:r>
    </w:p>
    <w:p w14:paraId="27303877" w14:textId="77777777" w:rsidR="00DF5DDF" w:rsidRPr="00F80021" w:rsidRDefault="00555169" w:rsidP="00F80021">
      <w:pPr>
        <w:pStyle w:val="Heading2VedaVMSTelugu"/>
      </w:pPr>
      <w:bookmarkStart w:id="79" w:name="_Toc535268471"/>
      <w:r w:rsidRPr="00F80021">
        <w:t xml:space="preserve">s¹ñ¶¬îg JOµ ¶¬Ñh¸ </w:t>
      </w:r>
      <w:bookmarkEnd w:id="79"/>
      <w:r w:rsidRPr="00F80021">
        <w:t xml:space="preserve"> </w:t>
      </w:r>
    </w:p>
    <w:p w14:paraId="7FF2E234" w14:textId="77777777" w:rsidR="00555169" w:rsidRPr="00F80021" w:rsidRDefault="00555169" w:rsidP="00DF5DDF">
      <w:pPr>
        <w:pStyle w:val="3-Eng-Subheading-VedaVMSTelugu"/>
        <w:rPr>
          <w:rFonts w:ascii="BRH Telugu RN" w:hAnsi="BRH Telugu RN" w:cs="BRH Telugu RN"/>
          <w:color w:val="auto"/>
          <w:sz w:val="28"/>
          <w:szCs w:val="28"/>
        </w:rPr>
      </w:pPr>
      <w:r w:rsidRPr="00F80021">
        <w:rPr>
          <w:color w:val="auto"/>
          <w:sz w:val="28"/>
          <w:szCs w:val="28"/>
        </w:rPr>
        <w:t>(TA 3.7.1)</w:t>
      </w:r>
    </w:p>
    <w:p w14:paraId="23DCCED7"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…s¹ñ…¶¬îg J†Oµ ¶¬Ñh¸ | ¶ª…±ÀµÀYßB | ¶ª†Ê¢Àlµl¸hµÀ …¶pñY¹A …¶p¶¥Ã´m ¶</w:t>
      </w:r>
      <w:r w:rsidR="005A5786" w:rsidRPr="00F80021">
        <w:rPr>
          <w:rFonts w:ascii="BRH Telugu Extra" w:hAnsi="BRH Telugu Extra" w:cs="BRH Telugu Extra"/>
          <w:sz w:val="40"/>
          <w:szCs w:val="40"/>
        </w:rPr>
        <w:br/>
      </w:r>
      <w:r w:rsidRPr="00F80021">
        <w:rPr>
          <w:rFonts w:ascii="BRH Telugu Extra" w:hAnsi="BRH Telugu Extra" w:cs="BRH Telugu Extra"/>
          <w:sz w:val="40"/>
          <w:szCs w:val="40"/>
        </w:rPr>
        <w:t xml:space="preserve">pÁ…»¨àA </w:t>
      </w:r>
      <w:r w:rsidR="00E06442"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±ÀµÀ†¶¥B | …±ÀµÀYß†¶¥Û Ê¢À sûµÃ±ÀµÃh³ | </w:t>
      </w:r>
      <w:r w:rsidRPr="00F80021">
        <w:rPr>
          <w:rFonts w:ascii="Arial" w:hAnsi="Arial" w:cs="Arial"/>
          <w:b/>
          <w:sz w:val="28"/>
          <w:szCs w:val="28"/>
        </w:rPr>
        <w:t>1</w:t>
      </w:r>
    </w:p>
    <w:p w14:paraId="68F7E1F3"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…CS¼é±¼çþö †¶¬Ñh¸ | ¶ª…sûµ±¸å | ¶ª†Ê¢Àlµl¸hµÀ …¶pñY¹A …¶p¶¥Ã´m ¶pÁ…»¨àA </w:t>
      </w:r>
      <w:r w:rsidR="00E06442"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±ÀµÀ†¶¥B | </w:t>
      </w:r>
    </w:p>
    <w:p w14:paraId="08A40AF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…sûµ±¸å †Vµ Ê¢À sûµÃ±ÀµÃh³ | </w:t>
      </w:r>
      <w:r w:rsidRPr="00F80021">
        <w:rPr>
          <w:rFonts w:ascii="Arial" w:hAnsi="Arial" w:cs="Arial"/>
          <w:b/>
          <w:sz w:val="28"/>
          <w:szCs w:val="28"/>
        </w:rPr>
        <w:t>2</w:t>
      </w:r>
      <w:r w:rsidRPr="00F80021">
        <w:rPr>
          <w:rFonts w:ascii="BRH Telugu Extra" w:hAnsi="BRH Telugu Extra" w:cs="BRH Telugu Extra"/>
          <w:sz w:val="40"/>
          <w:szCs w:val="40"/>
        </w:rPr>
        <w:t xml:space="preserve"> </w:t>
      </w:r>
    </w:p>
    <w:p w14:paraId="18443CA2"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…¶pÅ…k¼¤ iñ †¶¬Ñh¸ | ¶ª†¶pñ…i©¸á | ¶ª†Ê¢Àlµl¸hµÀ …¶pñY¹A …¶p¶¥Ã´m ¶pÁ…»¨àA </w:t>
      </w:r>
      <w:r w:rsidR="00E06442" w:rsidRPr="00F80021">
        <w:rPr>
          <w:rFonts w:ascii="BRH Devanagari Extra" w:hAnsi="BRH Devanagari Extra" w:cs="BRH Devanagari Extra"/>
          <w:sz w:val="40"/>
          <w:szCs w:val="40"/>
        </w:rPr>
        <w:t>ð</w:t>
      </w:r>
      <w:r w:rsidRPr="00F80021">
        <w:rPr>
          <w:rFonts w:ascii="BRH Telugu Extra" w:hAnsi="BRH Telugu Extra" w:cs="BRH Telugu Extra"/>
          <w:sz w:val="40"/>
          <w:szCs w:val="40"/>
        </w:rPr>
        <w:t>±ÀµÀ†¶¥B |</w:t>
      </w:r>
    </w:p>
    <w:p w14:paraId="0CD6C31C" w14:textId="77777777" w:rsidR="00555169" w:rsidRPr="00F80021" w:rsidRDefault="00555169" w:rsidP="00555169">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…¶pñ…i©¸á †Vµ Ê¢À sûµÃ±ÀµÃh³ | </w:t>
      </w:r>
      <w:r w:rsidRPr="00F80021">
        <w:rPr>
          <w:rFonts w:ascii="Arial" w:hAnsi="Arial" w:cs="Arial"/>
          <w:b/>
          <w:sz w:val="28"/>
          <w:szCs w:val="28"/>
        </w:rPr>
        <w:t>3</w:t>
      </w:r>
    </w:p>
    <w:p w14:paraId="2607BBC0" w14:textId="77777777" w:rsidR="00555169" w:rsidRPr="00F80021" w:rsidRDefault="00555169" w:rsidP="00DF5DDF">
      <w:pPr>
        <w:pStyle w:val="NoSpacing"/>
      </w:pPr>
    </w:p>
    <w:p w14:paraId="11BA7F88"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…C¶må†±¼…°µA Vµ†hµÀ±³ ¶¬Ñh¸ | ¶ª…£©¸áB | ¶ª†Ê¢Àlµl¸hµÀ …¶pñY¹A …¶p¶¥Ã´m ¶pÁ…»¨àA </w:t>
      </w:r>
      <w:r w:rsidR="00E06442" w:rsidRPr="00F80021">
        <w:rPr>
          <w:rFonts w:ascii="BRH Devanagari Extra" w:hAnsi="BRH Devanagari Extra" w:cs="BRH Devanagari Extra"/>
          <w:sz w:val="40"/>
          <w:szCs w:val="40"/>
        </w:rPr>
        <w:t>ð</w:t>
      </w:r>
      <w:r w:rsidRPr="00F80021">
        <w:rPr>
          <w:rFonts w:ascii="BRH Telugu Extra" w:hAnsi="BRH Telugu Extra" w:cs="BRH Telugu Extra"/>
          <w:sz w:val="40"/>
          <w:szCs w:val="40"/>
        </w:rPr>
        <w:t>±ÀµÀ†¶¥B |</w:t>
      </w:r>
      <w:r w:rsidR="00DF5DDF"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…£©¸á†¶¥Û Ê¢À sûµÃ±ÀµÃh³ | </w:t>
      </w:r>
      <w:r w:rsidRPr="00F80021">
        <w:rPr>
          <w:rFonts w:ascii="Arial" w:hAnsi="Arial" w:cs="Arial"/>
          <w:b/>
          <w:sz w:val="28"/>
          <w:szCs w:val="28"/>
        </w:rPr>
        <w:t>4</w:t>
      </w:r>
      <w:r w:rsidRPr="00F80021">
        <w:rPr>
          <w:rFonts w:ascii="BRH Telugu Extra" w:hAnsi="BRH Telugu Extra" w:cs="BRH Telugu Extra"/>
          <w:sz w:val="40"/>
          <w:szCs w:val="40"/>
        </w:rPr>
        <w:t xml:space="preserve"> </w:t>
      </w:r>
    </w:p>
    <w:p w14:paraId="3ABB4286" w14:textId="77777777" w:rsidR="00555169" w:rsidRPr="00F80021" w:rsidRDefault="00555169" w:rsidP="00DF5DDF">
      <w:pPr>
        <w:pStyle w:val="NoSpacing"/>
      </w:pPr>
    </w:p>
    <w:p w14:paraId="3CF3D869"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…¢¸±ÀµÀÀB ¶p†cÛ ¶¬Ñh¸ | ¶ª…q¸ñgB | ¶ª†Ê¢Àlµl¸hµÀ …¶pñY¹A …¶p¶¥Ã´m ¶pÁ…»¨àA </w:t>
      </w:r>
      <w:r w:rsidR="00E06442"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±ÀµÀ†¶¥B | …q¸ñg†¶¥Û Ê¢À sûµÃ±ÀµÃh³ | </w:t>
      </w:r>
      <w:r w:rsidRPr="00F80021">
        <w:rPr>
          <w:rFonts w:ascii="Arial" w:hAnsi="Arial" w:cs="Arial"/>
          <w:b/>
          <w:sz w:val="28"/>
          <w:szCs w:val="28"/>
        </w:rPr>
        <w:t>5</w:t>
      </w:r>
      <w:r w:rsidRPr="00F80021">
        <w:rPr>
          <w:rFonts w:ascii="BRH Telugu Extra" w:hAnsi="BRH Telugu Extra" w:cs="BRH Telugu Extra"/>
          <w:sz w:val="40"/>
          <w:szCs w:val="40"/>
        </w:rPr>
        <w:t xml:space="preserve"> </w:t>
      </w:r>
    </w:p>
    <w:p w14:paraId="71C203C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…Vµ¶mçò…¶¢ÃB ¶¨†fÐãh¸ | ¶ª …sÀÀhµÃ´m †Oµvê±ÀµÃi | </w:t>
      </w:r>
    </w:p>
    <w:p w14:paraId="3B185FCF"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¶ª†Ê¢Àlµl¸hµÀ …¶pñY¹A …¶p¶¥Ã´m ¶pÁ…»¨àA </w:t>
      </w:r>
      <w:r w:rsidR="00E06442"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±ÀµÀ†¶¥B | …sÀÀhµ†¶¢¶¥Û Ê¢À Oµvêm¸åA | </w:t>
      </w:r>
      <w:r w:rsidRPr="00F80021">
        <w:rPr>
          <w:rFonts w:ascii="Arial" w:hAnsi="Arial" w:cs="Arial"/>
          <w:b/>
          <w:sz w:val="28"/>
          <w:szCs w:val="28"/>
        </w:rPr>
        <w:t>6</w:t>
      </w:r>
      <w:r w:rsidRPr="00F80021">
        <w:rPr>
          <w:rFonts w:ascii="BRH Telugu Extra" w:hAnsi="BRH Telugu Extra" w:cs="BRH Telugu Extra"/>
          <w:sz w:val="40"/>
          <w:szCs w:val="40"/>
        </w:rPr>
        <w:t xml:space="preserve"> </w:t>
      </w:r>
    </w:p>
    <w:p w14:paraId="312052C1" w14:textId="77777777" w:rsidR="00AF15FC" w:rsidRPr="00F80021" w:rsidRDefault="00AF15FC" w:rsidP="00555169">
      <w:pPr>
        <w:autoSpaceDE w:val="0"/>
        <w:autoSpaceDN w:val="0"/>
        <w:adjustRightInd w:val="0"/>
        <w:spacing w:after="0" w:line="240" w:lineRule="auto"/>
        <w:rPr>
          <w:rFonts w:ascii="BRH Telugu Extra" w:hAnsi="BRH Telugu Extra" w:cs="BRH Telugu Extra"/>
          <w:sz w:val="16"/>
          <w:szCs w:val="16"/>
        </w:rPr>
      </w:pPr>
    </w:p>
    <w:p w14:paraId="401385B0"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C¶mé(†S³î) …¶ª¶på†¶¬Ñh¸ | ¶ª…q¸ñg†¶ªï …q¸ñgB | ¶ª†Ê¢Àlµl¸hµÀ …¶pñY¹A …¶p¶¥Ã´m ¶pÁ…»¨àA </w:t>
      </w:r>
      <w:r w:rsidR="00E06442"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±ÀµÀ†¶¥B | …q¸ñg†¶ªï Vµ Ê¢À …q¸ñgÑ †sûµÃ±ÀµÃh³ | </w:t>
      </w:r>
      <w:r w:rsidRPr="00F80021">
        <w:rPr>
          <w:rFonts w:ascii="Arial" w:hAnsi="Arial" w:cs="Arial"/>
          <w:b/>
          <w:sz w:val="28"/>
          <w:szCs w:val="28"/>
        </w:rPr>
        <w:t>7</w:t>
      </w:r>
      <w:r w:rsidRPr="00F80021">
        <w:rPr>
          <w:rFonts w:ascii="BRH Telugu Extra" w:hAnsi="BRH Telugu Extra" w:cs="BRH Telugu Extra"/>
          <w:sz w:val="40"/>
          <w:szCs w:val="40"/>
        </w:rPr>
        <w:t xml:space="preserve"> </w:t>
      </w:r>
    </w:p>
    <w:p w14:paraId="47FC8708"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lastRenderedPageBreak/>
        <w:t xml:space="preserve">lÓï…±µ¶¨à †¶¬Ñh¸ | †«Ò„m¸-…lûµÅ¶¨ïB | ¶ª†Ê¢Àlµl¸hµÀ …¶pñY¹A …¶p¶¥Ã´m ¶pÁ…»¨àA </w:t>
      </w:r>
      <w:r w:rsidR="00E06442"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±ÀµÀ†¶¥B | …C…m¸ …lûµÅ¶¨ï†¶¥Û sûµÃ±ÀµÃ¶ªA | </w:t>
      </w:r>
      <w:r w:rsidRPr="00F80021">
        <w:rPr>
          <w:rFonts w:ascii="Arial" w:hAnsi="Arial" w:cs="Arial"/>
          <w:b/>
          <w:sz w:val="28"/>
          <w:szCs w:val="28"/>
        </w:rPr>
        <w:t>8</w:t>
      </w:r>
    </w:p>
    <w:p w14:paraId="3DD50C6E"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…D…l¼hÐï ¶m†¶¢ ¶¬Ñh¸ | ¶ª †hÉ…Y¾ªö | ¶ª†Ê¢Àlµl¸hµÀ …¶pñY¹A …¶p¶¥Ã´m ¶pÁ…»¨àA </w:t>
      </w:r>
      <w:r w:rsidR="00E06442"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±ÀµÀ†¶¥B| …hÉ…Y¾ªö †Vµ sûµÃ±ÀµÃ¶ªA | </w:t>
      </w:r>
      <w:r w:rsidRPr="00F80021">
        <w:rPr>
          <w:rFonts w:ascii="Arial" w:hAnsi="Arial" w:cs="Arial"/>
          <w:b/>
          <w:sz w:val="28"/>
          <w:szCs w:val="28"/>
        </w:rPr>
        <w:t>9</w:t>
      </w:r>
    </w:p>
    <w:p w14:paraId="314ABF97"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…¶pñY¹†¶p…i±³ lµ†¶¥ ¶¬Ñh¸ | ¶ª …Elµ(S³î) ¶ª‡±µöA | </w:t>
      </w:r>
    </w:p>
    <w:p w14:paraId="1BA4BF5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¶ª†Ê¢Àlµl¸hµÀ …¶pñY¹A …¶p¶¥Ã´m ¶pÁ…»¨àA </w:t>
      </w:r>
      <w:r w:rsidR="00E06442" w:rsidRPr="00F80021">
        <w:rPr>
          <w:rFonts w:ascii="BRH Devanagari Extra" w:hAnsi="BRH Devanagari Extra" w:cs="BRH Devanagari Extra"/>
          <w:sz w:val="40"/>
          <w:szCs w:val="40"/>
        </w:rPr>
        <w:t>ð</w:t>
      </w:r>
      <w:r w:rsidRPr="00F80021">
        <w:rPr>
          <w:rFonts w:ascii="BRH Telugu Extra" w:hAnsi="BRH Telugu Extra" w:cs="BRH Telugu Extra"/>
          <w:sz w:val="40"/>
          <w:szCs w:val="40"/>
        </w:rPr>
        <w:t xml:space="preserve">±ÀµÀ†¶¥B | ¶ª†±µöcÛ Ê¢À sûµÃ±ÀµÃh³ | </w:t>
      </w:r>
      <w:r w:rsidRPr="00F80021">
        <w:rPr>
          <w:rFonts w:ascii="Arial" w:hAnsi="Arial" w:cs="Arial"/>
          <w:b/>
          <w:sz w:val="28"/>
          <w:szCs w:val="28"/>
        </w:rPr>
        <w:t>10</w:t>
      </w:r>
      <w:r w:rsidRPr="00F80021">
        <w:rPr>
          <w:rFonts w:ascii="BRH Telugu Extra" w:hAnsi="BRH Telugu Extra" w:cs="BRH Telugu Extra"/>
          <w:sz w:val="40"/>
          <w:szCs w:val="40"/>
        </w:rPr>
        <w:t xml:space="preserve"> </w:t>
      </w:r>
    </w:p>
    <w:p w14:paraId="1A4D9BB7" w14:textId="77777777" w:rsidR="00555169" w:rsidRPr="00F80021" w:rsidRDefault="00555169" w:rsidP="00AF15F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Telugu RN" w:hAnsi="BRH Telugu RN" w:cs="BRH Telugu RN"/>
          <w:sz w:val="40"/>
          <w:szCs w:val="40"/>
        </w:rPr>
      </w:pPr>
      <w:r w:rsidRPr="00F80021">
        <w:rPr>
          <w:rFonts w:ascii="Arial" w:hAnsi="Arial" w:cs="Arial"/>
          <w:sz w:val="28"/>
          <w:szCs w:val="28"/>
        </w:rPr>
        <w:t xml:space="preserve">The Following Mantra is not a part of </w:t>
      </w:r>
      <w:r w:rsidRPr="00F80021">
        <w:rPr>
          <w:rFonts w:ascii="BRH Telugu Extra" w:hAnsi="BRH Telugu Extra" w:cs="BRH Telugu Extra"/>
          <w:sz w:val="40"/>
          <w:szCs w:val="40"/>
        </w:rPr>
        <w:t>…</w:t>
      </w:r>
      <w:r w:rsidRPr="00F80021">
        <w:rPr>
          <w:rFonts w:ascii="BRH Telugu Extra" w:hAnsi="BRH Telugu Extra" w:cs="BRH Telugu Extra"/>
          <w:b/>
          <w:sz w:val="40"/>
          <w:szCs w:val="40"/>
        </w:rPr>
        <w:t>sñ…¶¬î¶m J†Oµ ¶¬Ñh¸</w:t>
      </w:r>
      <w:r w:rsidR="00AF15FC" w:rsidRPr="00F80021">
        <w:rPr>
          <w:rFonts w:ascii="BRH Telugu Extra" w:hAnsi="BRH Telugu Extra" w:cs="BRH Telugu Extra"/>
          <w:b/>
          <w:sz w:val="40"/>
          <w:szCs w:val="40"/>
        </w:rPr>
        <w:t xml:space="preserve"> </w:t>
      </w:r>
      <w:r w:rsidR="00AF15FC" w:rsidRPr="00F80021">
        <w:rPr>
          <w:rFonts w:ascii="BRH Telugu Extra" w:hAnsi="BRH Telugu Extra" w:cs="BRH Telugu Extra"/>
          <w:b/>
          <w:sz w:val="40"/>
          <w:szCs w:val="40"/>
        </w:rPr>
        <w:br/>
      </w:r>
      <w:r w:rsidRPr="00F80021">
        <w:rPr>
          <w:rFonts w:ascii="Arial" w:hAnsi="Arial" w:cs="Arial"/>
          <w:sz w:val="28"/>
          <w:szCs w:val="28"/>
        </w:rPr>
        <w:t xml:space="preserve"> </w:t>
      </w:r>
      <w:r w:rsidR="00725761" w:rsidRPr="00F80021">
        <w:rPr>
          <w:rFonts w:ascii="Arial" w:hAnsi="Arial" w:cs="Arial"/>
          <w:sz w:val="28"/>
          <w:szCs w:val="28"/>
        </w:rPr>
        <w:t>However,</w:t>
      </w:r>
      <w:r w:rsidRPr="00F80021">
        <w:rPr>
          <w:rFonts w:ascii="Arial" w:hAnsi="Arial" w:cs="Arial"/>
          <w:sz w:val="28"/>
          <w:szCs w:val="28"/>
        </w:rPr>
        <w:t xml:space="preserve"> during Rudra-Ekadasinis etc the following Mantra is chanted as 11th “upachara Mantram” after the above 10 Mantras. </w:t>
      </w:r>
    </w:p>
    <w:p w14:paraId="2E5B81EA" w14:textId="77777777" w:rsidR="00555169" w:rsidRPr="00F80021" w:rsidRDefault="00555169" w:rsidP="00725761">
      <w:pPr>
        <w:pStyle w:val="NoSpacing"/>
      </w:pPr>
    </w:p>
    <w:p w14:paraId="0793BDF6"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»¬±µgï…q¸hµñA ¶¢À‡lûÐB …¶pÁ¹±µäA …lµl¸i | …¶¢Àlµ†¢Ðï …«¸o†i | </w:t>
      </w:r>
    </w:p>
    <w:p w14:paraId="49EB3293" w14:textId="77777777" w:rsidR="00725761"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J…Oµl¸ …sñ¶¬î…g G†¶p¶¬±µi | …JOµËlÇ…¶¢ ±ÀµÀ†Y¶¢Ã…¶m D…±ÀµÀÀÊªå†YÑ lµl¸i || </w:t>
      </w:r>
      <w:r w:rsidRPr="00F80021">
        <w:rPr>
          <w:rFonts w:ascii="Arial" w:hAnsi="Arial" w:cs="Arial"/>
          <w:b/>
          <w:sz w:val="28"/>
          <w:szCs w:val="28"/>
        </w:rPr>
        <w:t>11</w:t>
      </w:r>
    </w:p>
    <w:p w14:paraId="5F0011AF" w14:textId="77777777" w:rsidR="00483BEB" w:rsidRDefault="00725761"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pict w14:anchorId="7E0A34BF">
          <v:rect id="_x0000_i1045" style="width:0;height:1.5pt" o:hralign="center" o:hrstd="t" o:hr="t" fillcolor="#a0a0a0" stroked="f"/>
        </w:pict>
      </w:r>
    </w:p>
    <w:p w14:paraId="20B35013" w14:textId="77777777" w:rsidR="00555169" w:rsidRPr="00F80021" w:rsidRDefault="00483BEB" w:rsidP="00555169">
      <w:pPr>
        <w:autoSpaceDE w:val="0"/>
        <w:autoSpaceDN w:val="0"/>
        <w:adjustRightInd w:val="0"/>
        <w:spacing w:after="0" w:line="240" w:lineRule="auto"/>
        <w:rPr>
          <w:rFonts w:ascii="BRH Telugu Extra" w:hAnsi="BRH Telugu Extra" w:cs="BRH Telugu Extra"/>
          <w:sz w:val="40"/>
          <w:szCs w:val="40"/>
        </w:rPr>
      </w:pPr>
      <w:r>
        <w:rPr>
          <w:rFonts w:ascii="BRH Telugu Extra" w:hAnsi="BRH Telugu Extra" w:cs="BRH Telugu Extra"/>
          <w:sz w:val="40"/>
          <w:szCs w:val="40"/>
        </w:rPr>
        <w:br w:type="page"/>
      </w:r>
    </w:p>
    <w:p w14:paraId="1A13B927" w14:textId="77777777" w:rsidR="00725761" w:rsidRPr="00F80021" w:rsidRDefault="00555169" w:rsidP="00F80021">
      <w:pPr>
        <w:pStyle w:val="Heading2VedaVMSTelugu"/>
      </w:pPr>
      <w:bookmarkStart w:id="80" w:name="_Toc535268472"/>
      <w:r w:rsidRPr="00F80021">
        <w:t>¶m¶¢ÀB q¸ñËVÇþï</w:t>
      </w:r>
      <w:bookmarkEnd w:id="80"/>
      <w:r w:rsidRPr="00F80021">
        <w:t xml:space="preserve"> </w:t>
      </w:r>
    </w:p>
    <w:p w14:paraId="01B2D541" w14:textId="77777777" w:rsidR="00555169" w:rsidRPr="00F80021" w:rsidRDefault="00555169" w:rsidP="000A4AC8">
      <w:pPr>
        <w:pStyle w:val="3-Eng-Subheading-VedaVMSTelugu"/>
        <w:rPr>
          <w:rFonts w:ascii="BRH Telugu RN" w:hAnsi="BRH Telugu RN" w:cs="BRH Telugu RN"/>
          <w:color w:val="auto"/>
          <w:sz w:val="28"/>
          <w:szCs w:val="28"/>
        </w:rPr>
      </w:pPr>
      <w:r w:rsidRPr="00F80021">
        <w:rPr>
          <w:color w:val="auto"/>
          <w:sz w:val="28"/>
          <w:szCs w:val="28"/>
        </w:rPr>
        <w:t>(TA 2.20.1)</w:t>
      </w:r>
    </w:p>
    <w:p w14:paraId="44ABC80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¶m…¶¢ÀB q¸ñ†ËVÇþï …l¼Ê¥±ÀµÃ†¶¥Û …lÉ¶¢†h¸ …Jhµ…«¸ïA ¶pñ†i¶¢¶ª…Êmåþï h¸†sûµï…¶¥Û ¶m…È¢Ã, </w:t>
      </w:r>
    </w:p>
    <w:p w14:paraId="0D265F5D"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¶mÈ¢Ã lµ†°ºg¸Ë±ÀÇÀ …l¼Ê¥±ÀµÃ†¶¥Û …lÉ¶¢†h¸ …Jhµ…«¸ïA-¶pñ†i¶¢¶ª…Êmåþï h¸†sûµï…¶¥Û ¶m…È¢Ã,</w:t>
      </w:r>
      <w:r w:rsidR="000A4AC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¶m…¶¢ÀB ¶pñ‡jËVÇþï …l¼Ê¥±ÀµÃ†¶¥Û …lÉ¶¢†h¸ …Jhµ…«¸ïA ¶pñ†i¶¢¶ª…Êmåþï h¸†sûµï…¶¥Û ¶m…È¢Ã</w:t>
      </w:r>
      <w:r w:rsidR="000A4AC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¶m…¶¢À G‡l¿ËVÇþï …l¼Ê¥±ÀµÃ†¶¥Û …lÉ¶¢†h¸ …Jhµ…«¸ïA ¶pñ†i¶¢¶ª…Êmåþï h¸†sûµï…¶¥Û ¶m…È¢Ã</w:t>
      </w:r>
      <w:r w:rsidR="000A4AC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¶m†¶¢À …H±¸èþö†Ë±ÀÇÀ …l¼Ê¥±ÀµÃ†¶¥Û …lÉ¶¢†h¸ …Jhµ…«¸ïA ¶pñ†i¶¢¶ª…Êmåþï h¸†sûµï…¶¥Û ¶m…È¢Ã</w:t>
      </w:r>
      <w:r w:rsidR="000A4AC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¶mÈ¢Ã „†lûµ±¸Ë±ÀÇÀ …l¼Ê¥±ÀµÃ†¶¥Û …lÉ¶¢†h¸ …Jhµ…«¸ïA ¶pñ†i¶¢¶ª…Êmåþï h¸†sûµï…¶¥Û ¶m…È¢Ã</w:t>
      </w:r>
      <w:r w:rsidR="000A4AC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¶m†È¢Ã „¢¸…¶må±¸†Ë±ÀÇÀ …l¼Ê¥±ÀµÃ†¶¥Û …lÉ¶¢†h¸ …Jhµ…«¸ïA ¶pñ†i¶¢¶ª…Êmåþï h¸†sûµï…¶¥Û ¶m…È¢Ã,</w:t>
      </w:r>
    </w:p>
    <w:p w14:paraId="14252597"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¶mÈ¢Ã SµAS¸ ±ÀµÀ¶¢ÀÀ¶m±ÀÇÃ±³ ¶¢ÀlûÉï †±ÀÉÀ ¶¢…¶ª…nå, </w:t>
      </w:r>
    </w:p>
    <w:p w14:paraId="701FCB2C"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hÉ Ê¢À ¶pñ¶ªm¸éh</w:t>
      </w:r>
      <w:r w:rsidR="000A4AC8" w:rsidRPr="00F80021">
        <w:rPr>
          <w:rFonts w:ascii="BRH Telugu Extra" w:hAnsi="BRH Telugu Extra" w:cs="BRH Telugu Extra"/>
          <w:sz w:val="40"/>
          <w:szCs w:val="40"/>
        </w:rPr>
        <w:t>¸î-¶m¦Û±µA a£hµA †¶¢±µè…±ÀµÀ…nå</w:t>
      </w:r>
      <w:r w:rsidRPr="00F80021">
        <w:rPr>
          <w:rFonts w:ascii="BRH Telugu Extra" w:hAnsi="BRH Telugu Extra" w:cs="BRH Telugu Extra"/>
          <w:sz w:val="40"/>
          <w:szCs w:val="40"/>
        </w:rPr>
        <w:t xml:space="preserve">, </w:t>
      </w:r>
    </w:p>
    <w:p w14:paraId="0EC25577" w14:textId="77777777" w:rsidR="000A4AC8"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¶mÈ¢Ã SµAS¸ ±ÀµÀ¶¢À</w:t>
      </w:r>
      <w:r w:rsidR="000A4AC8" w:rsidRPr="00F80021">
        <w:rPr>
          <w:rFonts w:ascii="BRH Telugu Extra" w:hAnsi="BRH Telugu Extra" w:cs="BRH Telugu Extra"/>
          <w:sz w:val="40"/>
          <w:szCs w:val="40"/>
        </w:rPr>
        <w:t>À¶m±ÀÇÃ±³ ¶¢ÀÀ†nsûµï…¶¥Û ¶m…È¢Ã</w:t>
      </w:r>
      <w:r w:rsidRPr="00F80021">
        <w:rPr>
          <w:rFonts w:ascii="BRH Telugu Extra" w:hAnsi="BRH Telugu Extra" w:cs="BRH Telugu Extra"/>
          <w:sz w:val="40"/>
          <w:szCs w:val="40"/>
        </w:rPr>
        <w:t>, ¶mÈ¢Ã SµAS¸</w:t>
      </w:r>
      <w:r w:rsidR="000A4AC8" w:rsidRPr="00F80021">
        <w:rPr>
          <w:rFonts w:ascii="BRH Telugu Extra" w:hAnsi="BRH Telugu Extra" w:cs="BRH Telugu Extra"/>
          <w:sz w:val="40"/>
          <w:szCs w:val="40"/>
        </w:rPr>
        <w:t xml:space="preserve"> </w:t>
      </w:r>
      <w:r w:rsidRPr="00F80021">
        <w:rPr>
          <w:rFonts w:ascii="BRH Telugu Extra" w:hAnsi="BRH Telugu Extra" w:cs="BRH Telugu Extra"/>
          <w:sz w:val="40"/>
          <w:szCs w:val="40"/>
        </w:rPr>
        <w:t xml:space="preserve">±ÀµÀ¶¢ÀÀ¶m±ÀÇÃ±³ ¶¢ÀÀ†nsûµï…¶¥Û ¶m¶¢ÀB || </w:t>
      </w:r>
    </w:p>
    <w:p w14:paraId="50558115" w14:textId="77777777" w:rsidR="00555169" w:rsidRPr="00F80021" w:rsidRDefault="000A4AC8"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pict w14:anchorId="689685C3">
          <v:rect id="_x0000_i1046" style="width:0;height:1.5pt" o:hralign="center" o:hrstd="t" o:hr="t" fillcolor="#a0a0a0" stroked="f"/>
        </w:pict>
      </w:r>
    </w:p>
    <w:p w14:paraId="7B45EE13" w14:textId="77777777" w:rsidR="00555169" w:rsidRPr="00F80021" w:rsidRDefault="00555169" w:rsidP="00555169">
      <w:pPr>
        <w:autoSpaceDE w:val="0"/>
        <w:autoSpaceDN w:val="0"/>
        <w:adjustRightInd w:val="0"/>
        <w:spacing w:after="0" w:line="240" w:lineRule="auto"/>
        <w:rPr>
          <w:rFonts w:ascii="Segoe UI" w:hAnsi="Segoe UI" w:cs="Segoe UI"/>
          <w:sz w:val="20"/>
          <w:szCs w:val="20"/>
        </w:rPr>
      </w:pPr>
    </w:p>
    <w:p w14:paraId="44CB3AE0" w14:textId="77777777" w:rsidR="00D93B21" w:rsidRPr="00F80021" w:rsidRDefault="00D93B21" w:rsidP="000A4AC8">
      <w:pPr>
        <w:pStyle w:val="1Title-VedaVMSTelugu"/>
        <w:rPr>
          <w:color w:val="auto"/>
        </w:rPr>
        <w:sectPr w:rsidR="00D93B21" w:rsidRPr="00F80021" w:rsidSect="005A5786">
          <w:pgSz w:w="12240" w:h="15840"/>
          <w:pgMar w:top="1166" w:right="864" w:bottom="1440" w:left="1440" w:header="720" w:footer="720" w:gutter="0"/>
          <w:cols w:space="720"/>
          <w:noEndnote/>
          <w:docGrid w:linePitch="299"/>
        </w:sectPr>
      </w:pPr>
    </w:p>
    <w:p w14:paraId="439E7379" w14:textId="77777777" w:rsidR="00555169" w:rsidRPr="00F80021" w:rsidRDefault="00555169" w:rsidP="000A4AC8">
      <w:pPr>
        <w:pStyle w:val="1Title-VedaVMSTelugu"/>
        <w:rPr>
          <w:color w:val="auto"/>
        </w:rPr>
      </w:pPr>
      <w:bookmarkStart w:id="81" w:name="_Toc535268473"/>
      <w:r w:rsidRPr="00F80021">
        <w:rPr>
          <w:color w:val="auto"/>
        </w:rPr>
        <w:lastRenderedPageBreak/>
        <w:t>KOµ ¶¢Àhµï ¶ªÃOµåA</w:t>
      </w:r>
      <w:bookmarkEnd w:id="81"/>
    </w:p>
    <w:p w14:paraId="30C0C977" w14:textId="77777777" w:rsidR="00555169" w:rsidRPr="00F80021" w:rsidRDefault="00555169" w:rsidP="00555169">
      <w:pPr>
        <w:autoSpaceDE w:val="0"/>
        <w:autoSpaceDN w:val="0"/>
        <w:adjustRightInd w:val="0"/>
        <w:spacing w:after="0" w:line="240" w:lineRule="auto"/>
        <w:rPr>
          <w:rFonts w:ascii="Arial" w:hAnsi="Arial" w:cs="Arial"/>
          <w:b/>
          <w:sz w:val="28"/>
          <w:szCs w:val="28"/>
        </w:rPr>
      </w:pPr>
      <w:r w:rsidRPr="00F80021">
        <w:rPr>
          <w:rFonts w:ascii="Arial" w:hAnsi="Arial" w:cs="Arial"/>
          <w:b/>
          <w:sz w:val="28"/>
          <w:szCs w:val="28"/>
        </w:rPr>
        <w:t>(To be</w:t>
      </w:r>
      <w:r w:rsidR="000A4AC8" w:rsidRPr="00F80021">
        <w:rPr>
          <w:rFonts w:ascii="Arial" w:hAnsi="Arial" w:cs="Arial"/>
          <w:b/>
          <w:sz w:val="28"/>
          <w:szCs w:val="28"/>
        </w:rPr>
        <w:t xml:space="preserve"> chanted as per Rig Vedic Sruti</w:t>
      </w:r>
      <w:r w:rsidRPr="00F80021">
        <w:rPr>
          <w:rFonts w:ascii="Arial" w:hAnsi="Arial" w:cs="Arial"/>
          <w:b/>
          <w:sz w:val="28"/>
          <w:szCs w:val="28"/>
        </w:rPr>
        <w:t>)</w:t>
      </w:r>
    </w:p>
    <w:p w14:paraId="6EFDB245" w14:textId="77777777" w:rsidR="00555169" w:rsidRPr="00F80021" w:rsidRDefault="00555169" w:rsidP="000A4AC8">
      <w:pPr>
        <w:pStyle w:val="3-Eng-Subheading-VedaVMSTelugu"/>
        <w:rPr>
          <w:rFonts w:cs="Arial"/>
          <w:color w:val="auto"/>
          <w:sz w:val="28"/>
          <w:szCs w:val="28"/>
        </w:rPr>
      </w:pPr>
      <w:r w:rsidRPr="00F80021">
        <w:rPr>
          <w:color w:val="auto"/>
          <w:sz w:val="28"/>
          <w:szCs w:val="28"/>
        </w:rPr>
        <w:t>(RV 10.12.191)</w:t>
      </w:r>
    </w:p>
    <w:p w14:paraId="15ACEB51"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MA | ¶ªA…¶ª£À†lµÀï¶¢Êª ¶¢Å…¶¨¶mé…SÉé £‡¥¹ö…¶mï±µï D |</w:t>
      </w:r>
    </w:p>
    <w:p w14:paraId="25CC4BC8"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E…yµ¶ªê…lÉ ¶ª†£Àlµèþï…Êª ¶ª …mÐ ¶¢…¶ªÃm¸ï †sûµ±µ || </w:t>
      </w:r>
      <w:r w:rsidRPr="00F80021">
        <w:rPr>
          <w:rFonts w:ascii="Arial" w:hAnsi="Arial" w:cs="Arial"/>
          <w:b/>
          <w:sz w:val="28"/>
          <w:szCs w:val="28"/>
        </w:rPr>
        <w:t>1</w:t>
      </w:r>
    </w:p>
    <w:p w14:paraId="29840AD4"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¶ªA †SµVµÜ…lµèþöA ¶ªA †¶¢lµ…lµèþöA ¶ªA…¢Ð ¶¢À‡m¸A»ª Y¹¶mh¸A |</w:t>
      </w:r>
    </w:p>
    <w:p w14:paraId="49A03251" w14:textId="77777777" w:rsidR="00555169" w:rsidRPr="00F80021" w:rsidRDefault="00555169" w:rsidP="00555169">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…lÉ¢¸ …sû¹SµA ±ÀµÀ…k¸ ¶pÁ¹‡±Éö ¶ªAY¹…m¸m¸ …Gq¸†¶ªhÉ || </w:t>
      </w:r>
      <w:r w:rsidRPr="00F80021">
        <w:rPr>
          <w:rFonts w:ascii="Arial" w:hAnsi="Arial" w:cs="Arial"/>
          <w:b/>
          <w:sz w:val="28"/>
          <w:szCs w:val="28"/>
        </w:rPr>
        <w:t>2</w:t>
      </w:r>
    </w:p>
    <w:p w14:paraId="21B73C52"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…¶ª…¶¢ÃmÐ ¶¢À…¶måòB ¶ª†£ÀiB ¶ª…¶¢Ão †¶ª…¶¢Ã¶mA ¶¢À†¶mB …¶ª¶¬ …Whµå‡Ê¢À©¸A |</w:t>
      </w:r>
    </w:p>
    <w:p w14:paraId="0D91E90A"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 xml:space="preserve">…¶ª…¶¢Ã¶mA ¶¢À†¶måò…¶¢Àtû ‡¶¢À¶måò±ÀÉÀ ¶¢B ¶ª…¶¢ÃÊm†¶m ¢Ð …¶¬£‡©¸ YÂ¶¬Ñ£À || </w:t>
      </w:r>
      <w:r w:rsidRPr="00F80021">
        <w:rPr>
          <w:rFonts w:ascii="Arial" w:hAnsi="Arial" w:cs="Arial"/>
          <w:b/>
          <w:sz w:val="28"/>
          <w:szCs w:val="28"/>
        </w:rPr>
        <w:t>3</w:t>
      </w:r>
    </w:p>
    <w:p w14:paraId="31A5D08B" w14:textId="77777777" w:rsidR="00555169" w:rsidRPr="00F80021" w:rsidRDefault="00555169" w:rsidP="00555169">
      <w:pPr>
        <w:autoSpaceDE w:val="0"/>
        <w:autoSpaceDN w:val="0"/>
        <w:adjustRightInd w:val="0"/>
        <w:spacing w:after="0" w:line="240" w:lineRule="auto"/>
        <w:rPr>
          <w:rFonts w:ascii="BRH Telugu Extra" w:hAnsi="BRH Telugu Extra" w:cs="BRH Telugu Extra"/>
          <w:sz w:val="40"/>
          <w:szCs w:val="40"/>
        </w:rPr>
      </w:pPr>
      <w:r w:rsidRPr="00F80021">
        <w:rPr>
          <w:rFonts w:ascii="BRH Telugu Extra" w:hAnsi="BRH Telugu Extra" w:cs="BRH Telugu Extra"/>
          <w:sz w:val="40"/>
          <w:szCs w:val="40"/>
        </w:rPr>
        <w:t>…¶ª…¶¢Ão …¶¢ D‡OµÃiB ¶ª…¶¢Ãm¸ ¶¬Å†lµ±ÀµÃn ¶¢B |</w:t>
      </w:r>
    </w:p>
    <w:p w14:paraId="413E28E8" w14:textId="77777777" w:rsidR="00555169" w:rsidRPr="00F80021" w:rsidRDefault="00555169" w:rsidP="00555169">
      <w:pPr>
        <w:autoSpaceDE w:val="0"/>
        <w:autoSpaceDN w:val="0"/>
        <w:adjustRightInd w:val="0"/>
        <w:spacing w:after="0" w:line="240" w:lineRule="auto"/>
        <w:rPr>
          <w:rFonts w:ascii="Arial" w:hAnsi="Arial" w:cs="Arial"/>
          <w:b/>
          <w:sz w:val="28"/>
          <w:szCs w:val="28"/>
        </w:rPr>
      </w:pPr>
      <w:r w:rsidRPr="00F80021">
        <w:rPr>
          <w:rFonts w:ascii="BRH Telugu Extra" w:hAnsi="BRH Telugu Extra" w:cs="BRH Telugu Extra"/>
          <w:sz w:val="40"/>
          <w:szCs w:val="40"/>
        </w:rPr>
        <w:t xml:space="preserve">…¶ª…¶¢Ã¶m†¶¢À¶ªÀå …¢Ð ¶¢À…mÐ ±ÀµÀ‡k¸ …¶¢B ¶ªÀ…¶ª¶®†¶ªi || </w:t>
      </w:r>
      <w:r w:rsidRPr="00F80021">
        <w:rPr>
          <w:rFonts w:ascii="Arial" w:hAnsi="Arial" w:cs="Arial"/>
          <w:b/>
          <w:sz w:val="28"/>
          <w:szCs w:val="28"/>
        </w:rPr>
        <w:t>4</w:t>
      </w:r>
    </w:p>
    <w:p w14:paraId="08B41FE8" w14:textId="77777777" w:rsidR="000A4AC8" w:rsidRPr="00F80021" w:rsidRDefault="00555169" w:rsidP="000A4AC8">
      <w:pPr>
        <w:autoSpaceDE w:val="0"/>
        <w:autoSpaceDN w:val="0"/>
        <w:adjustRightInd w:val="0"/>
        <w:spacing w:after="0" w:line="240" w:lineRule="auto"/>
        <w:jc w:val="center"/>
        <w:rPr>
          <w:rFonts w:ascii="BRH Telugu RN" w:hAnsi="BRH Telugu RN" w:cs="BRH Telugu RN"/>
          <w:sz w:val="40"/>
          <w:szCs w:val="40"/>
        </w:rPr>
      </w:pPr>
      <w:r w:rsidRPr="00F80021">
        <w:rPr>
          <w:rFonts w:ascii="BRH Telugu RN" w:hAnsi="BRH Telugu RN" w:cs="BRH Telugu RN"/>
          <w:sz w:val="40"/>
          <w:szCs w:val="40"/>
        </w:rPr>
        <w:t>-----KOµ ¶¢Àhµï¶ªÃOµåA ¶ª¶¢Ã¶påA-----</w:t>
      </w:r>
    </w:p>
    <w:p w14:paraId="0138AFAC" w14:textId="77777777" w:rsidR="00555169" w:rsidRPr="00F80021" w:rsidRDefault="000A4AC8" w:rsidP="000A4AC8">
      <w:pPr>
        <w:autoSpaceDE w:val="0"/>
        <w:autoSpaceDN w:val="0"/>
        <w:adjustRightInd w:val="0"/>
        <w:spacing w:after="0" w:line="240" w:lineRule="auto"/>
        <w:jc w:val="center"/>
        <w:rPr>
          <w:rFonts w:ascii="BRH Telugu RN" w:hAnsi="BRH Telugu RN" w:cs="BRH Telugu RN"/>
          <w:sz w:val="40"/>
          <w:szCs w:val="40"/>
        </w:rPr>
      </w:pPr>
      <w:r w:rsidRPr="00F80021">
        <w:rPr>
          <w:rFonts w:ascii="BRH Telugu Extra" w:hAnsi="BRH Telugu Extra" w:cs="BRH Telugu Extra"/>
          <w:sz w:val="40"/>
          <w:szCs w:val="40"/>
        </w:rPr>
        <w:pict w14:anchorId="719665C6">
          <v:rect id="_x0000_i1047" style="width:0;height:1.5pt" o:hralign="center" o:hrstd="t" o:hr="t" fillcolor="#a0a0a0" stroked="f"/>
        </w:pict>
      </w:r>
    </w:p>
    <w:sectPr w:rsidR="00555169" w:rsidRPr="00F80021" w:rsidSect="00AF15FC">
      <w:pgSz w:w="12240" w:h="15840"/>
      <w:pgMar w:top="1166" w:right="864"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1C355" w14:textId="77777777" w:rsidR="00D5696C" w:rsidRDefault="00D5696C" w:rsidP="009776E3">
      <w:pPr>
        <w:spacing w:after="0" w:line="240" w:lineRule="auto"/>
      </w:pPr>
      <w:r>
        <w:separator/>
      </w:r>
    </w:p>
  </w:endnote>
  <w:endnote w:type="continuationSeparator" w:id="0">
    <w:p w14:paraId="1BF7A577" w14:textId="77777777" w:rsidR="00D5696C" w:rsidRDefault="00D5696C" w:rsidP="0097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Telugu Extra">
    <w:panose1 w:val="03000506000000020004"/>
    <w:charset w:val="00"/>
    <w:family w:val="script"/>
    <w:pitch w:val="variable"/>
    <w:sig w:usb0="A0002A87" w:usb1="00000000" w:usb2="00000000" w:usb3="00000000" w:csb0="000001FF" w:csb1="00000000"/>
  </w:font>
  <w:font w:name="BRH Telugu RN">
    <w:panose1 w:val="03000506000000020004"/>
    <w:charset w:val="00"/>
    <w:family w:val="script"/>
    <w:pitch w:val="variable"/>
    <w:sig w:usb0="A0000007" w:usb1="00000000" w:usb2="00000000" w:usb3="00000000" w:csb0="00000111" w:csb1="00000000"/>
  </w:font>
  <w:font w:name="Century Gothic">
    <w:panose1 w:val="020B0502020202020204"/>
    <w:charset w:val="00"/>
    <w:family w:val="swiss"/>
    <w:pitch w:val="variable"/>
    <w:sig w:usb0="00000287" w:usb1="00000000" w:usb2="00000000" w:usb3="00000000" w:csb0="0000009F" w:csb1="00000000"/>
  </w:font>
  <w:font w:name="Arial,Bold">
    <w:altName w:val="Arial"/>
    <w:panose1 w:val="00000000000000000000"/>
    <w:charset w:val="00"/>
    <w:family w:val="auto"/>
    <w:notTrueType/>
    <w:pitch w:val="default"/>
    <w:sig w:usb0="00000003" w:usb1="00000000" w:usb2="00000000" w:usb3="00000000" w:csb0="00000001" w:csb1="00000000"/>
  </w:font>
  <w:font w:name="BRH Kannada RN">
    <w:panose1 w:val="02000000000000000000"/>
    <w:charset w:val="00"/>
    <w:family w:val="auto"/>
    <w:pitch w:val="variable"/>
    <w:sig w:usb0="80000003" w:usb1="00000000" w:usb2="00000000" w:usb3="00000000" w:csb0="00000001" w:csb1="00000000"/>
  </w:font>
  <w:font w:name="BRH Latin">
    <w:panose1 w:val="020B0604020202020204"/>
    <w:charset w:val="00"/>
    <w:family w:val="swiss"/>
    <w:pitch w:val="variable"/>
    <w:sig w:usb0="00000003" w:usb1="00000000" w:usb2="00000000" w:usb3="00000000" w:csb0="00000001" w:csb1="00000000"/>
  </w:font>
  <w:font w:name="BRH Kannada Extra">
    <w:panose1 w:val="02000000000000000000"/>
    <w:charset w:val="00"/>
    <w:family w:val="auto"/>
    <w:pitch w:val="variable"/>
    <w:sig w:usb0="A0002AA7" w:usb1="00000000" w:usb2="00000000" w:usb3="00000000" w:csb0="000001FF" w:csb1="00000000"/>
  </w:font>
  <w:font w:name="BRH Tamil Tab RN">
    <w:panose1 w:val="03000000000000000000"/>
    <w:charset w:val="00"/>
    <w:family w:val="script"/>
    <w:pitch w:val="variable"/>
    <w:sig w:usb0="8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Telugu">
    <w:panose1 w:val="03000506000000020004"/>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6B9A5" w14:textId="77777777" w:rsidR="00F80021" w:rsidRDefault="00F80021" w:rsidP="005E289D">
    <w:pPr>
      <w:pStyle w:val="Footer"/>
      <w:pBdr>
        <w:top w:val="single" w:sz="4" w:space="1" w:color="auto"/>
      </w:pBdr>
    </w:pPr>
    <w:r>
      <w:rPr>
        <w:rFonts w:ascii="Arial" w:hAnsi="Arial" w:cs="Arial"/>
        <w:b/>
        <w:bCs/>
        <w:sz w:val="28"/>
        <w:szCs w:val="28"/>
      </w:rPr>
      <w:t xml:space="preserve">                                    </w:t>
    </w:r>
    <w:r>
      <w:rPr>
        <w:rFonts w:ascii="Arial" w:hAnsi="Arial" w:cs="Arial"/>
        <w:b/>
        <w:bCs/>
        <w:sz w:val="28"/>
        <w:szCs w:val="28"/>
        <w:lang w:val="en-US"/>
      </w:rPr>
      <w:t xml:space="preserve">   </w:t>
    </w:r>
    <w:r>
      <w:rPr>
        <w:rFonts w:ascii="Arial" w:hAnsi="Arial" w:cs="Arial"/>
        <w:b/>
        <w:bCs/>
        <w:sz w:val="28"/>
        <w:szCs w:val="28"/>
      </w:rPr>
      <w:t xml:space="preserve"> www.</w:t>
    </w:r>
    <w:r w:rsidRPr="00D769C1">
      <w:rPr>
        <w:rFonts w:ascii="Arial" w:hAnsi="Arial" w:cs="Arial"/>
        <w:b/>
        <w:bCs/>
        <w:sz w:val="28"/>
        <w:szCs w:val="28"/>
      </w:rPr>
      <w:t>vedavms</w:t>
    </w:r>
    <w:r>
      <w:rPr>
        <w:rFonts w:ascii="Arial" w:hAnsi="Arial" w:cs="Arial"/>
        <w:b/>
        <w:bCs/>
        <w:sz w:val="28"/>
        <w:szCs w:val="28"/>
      </w:rPr>
      <w:t>.in</w:t>
    </w:r>
    <w:r w:rsidRPr="00EB69C2">
      <w:rPr>
        <w:rFonts w:ascii="Arial" w:hAnsi="Arial" w:cs="Arial"/>
        <w:b/>
        <w:bCs/>
        <w:sz w:val="32"/>
        <w:szCs w:val="32"/>
      </w:rPr>
      <w:tab/>
    </w:r>
    <w:r w:rsidRPr="00137148">
      <w:rPr>
        <w:rFonts w:ascii="Arial" w:hAnsi="Arial" w:cs="Arial"/>
        <w:b/>
        <w:bCs/>
        <w:sz w:val="28"/>
        <w:szCs w:val="28"/>
      </w:rPr>
      <w:t xml:space="preserve">Page </w:t>
    </w:r>
    <w:r w:rsidRPr="00137148">
      <w:rPr>
        <w:rFonts w:ascii="Arial" w:hAnsi="Arial" w:cs="Arial"/>
        <w:b/>
        <w:bCs/>
        <w:sz w:val="28"/>
        <w:szCs w:val="28"/>
      </w:rPr>
      <w:fldChar w:fldCharType="begin"/>
    </w:r>
    <w:r w:rsidRPr="00137148">
      <w:rPr>
        <w:rFonts w:ascii="Arial" w:hAnsi="Arial" w:cs="Arial"/>
        <w:b/>
        <w:bCs/>
        <w:sz w:val="28"/>
        <w:szCs w:val="28"/>
      </w:rPr>
      <w:instrText xml:space="preserve"> PAGE </w:instrText>
    </w:r>
    <w:r w:rsidRPr="00137148">
      <w:rPr>
        <w:rFonts w:ascii="Arial" w:hAnsi="Arial" w:cs="Arial"/>
        <w:b/>
        <w:bCs/>
        <w:sz w:val="28"/>
        <w:szCs w:val="28"/>
      </w:rPr>
      <w:fldChar w:fldCharType="separate"/>
    </w:r>
    <w:r w:rsidR="00D413A6">
      <w:rPr>
        <w:rFonts w:ascii="Arial" w:hAnsi="Arial" w:cs="Arial"/>
        <w:b/>
        <w:bCs/>
        <w:noProof/>
        <w:sz w:val="28"/>
        <w:szCs w:val="28"/>
      </w:rPr>
      <w:t>6</w:t>
    </w:r>
    <w:r w:rsidRPr="00137148">
      <w:rPr>
        <w:rFonts w:ascii="Arial" w:hAnsi="Arial" w:cs="Arial"/>
        <w:b/>
        <w:bCs/>
        <w:sz w:val="28"/>
        <w:szCs w:val="28"/>
      </w:rPr>
      <w:fldChar w:fldCharType="end"/>
    </w:r>
    <w:r w:rsidRPr="00137148">
      <w:rPr>
        <w:rFonts w:ascii="Arial" w:hAnsi="Arial" w:cs="Arial"/>
        <w:b/>
        <w:bCs/>
        <w:sz w:val="28"/>
        <w:szCs w:val="28"/>
      </w:rPr>
      <w:t xml:space="preserve"> of </w:t>
    </w:r>
    <w:r w:rsidRPr="00137148">
      <w:rPr>
        <w:rFonts w:ascii="Arial" w:hAnsi="Arial" w:cs="Arial"/>
        <w:b/>
        <w:bCs/>
        <w:sz w:val="28"/>
        <w:szCs w:val="28"/>
      </w:rPr>
      <w:fldChar w:fldCharType="begin"/>
    </w:r>
    <w:r w:rsidRPr="00137148">
      <w:rPr>
        <w:rFonts w:ascii="Arial" w:hAnsi="Arial" w:cs="Arial"/>
        <w:b/>
        <w:bCs/>
        <w:sz w:val="28"/>
        <w:szCs w:val="28"/>
      </w:rPr>
      <w:instrText xml:space="preserve"> NUMPAGES  </w:instrText>
    </w:r>
    <w:r w:rsidRPr="00137148">
      <w:rPr>
        <w:rFonts w:ascii="Arial" w:hAnsi="Arial" w:cs="Arial"/>
        <w:b/>
        <w:bCs/>
        <w:sz w:val="28"/>
        <w:szCs w:val="28"/>
      </w:rPr>
      <w:fldChar w:fldCharType="separate"/>
    </w:r>
    <w:r w:rsidR="00D413A6">
      <w:rPr>
        <w:rFonts w:ascii="Arial" w:hAnsi="Arial" w:cs="Arial"/>
        <w:b/>
        <w:bCs/>
        <w:noProof/>
        <w:sz w:val="28"/>
        <w:szCs w:val="28"/>
      </w:rPr>
      <w:t>171</w:t>
    </w:r>
    <w:r w:rsidRPr="0013714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FAA24" w14:textId="77777777" w:rsidR="00F80021" w:rsidRDefault="00F80021" w:rsidP="005E289D">
    <w:pPr>
      <w:pStyle w:val="Footer"/>
      <w:pBdr>
        <w:top w:val="single" w:sz="4" w:space="1" w:color="auto"/>
      </w:pBdr>
      <w:jc w:val="center"/>
    </w:pPr>
    <w:r>
      <w:rPr>
        <w:rFonts w:ascii="Arial" w:hAnsi="Arial" w:cs="Arial"/>
        <w:b/>
        <w:bCs/>
        <w:sz w:val="28"/>
        <w:szCs w:val="28"/>
        <w:lang w:val="en-US"/>
      </w:rPr>
      <w:t xml:space="preserve">                       kdfdocumentation</w:t>
    </w:r>
    <w:r w:rsidRPr="00D769C1">
      <w:rPr>
        <w:rFonts w:ascii="Arial" w:hAnsi="Arial" w:cs="Arial"/>
        <w:b/>
        <w:bCs/>
        <w:sz w:val="28"/>
        <w:szCs w:val="28"/>
      </w:rPr>
      <w:t>@gmail.com</w:t>
    </w:r>
    <w:r w:rsidRPr="00EB69C2">
      <w:rPr>
        <w:rFonts w:ascii="Arial" w:hAnsi="Arial" w:cs="Arial"/>
        <w:b/>
        <w:bCs/>
        <w:sz w:val="32"/>
        <w:szCs w:val="32"/>
      </w:rPr>
      <w:tab/>
    </w:r>
    <w:r>
      <w:rPr>
        <w:rFonts w:ascii="Arial" w:hAnsi="Arial" w:cs="Arial"/>
        <w:b/>
        <w:bCs/>
        <w:sz w:val="32"/>
        <w:szCs w:val="32"/>
        <w:lang w:val="en-US"/>
      </w:rPr>
      <w:t xml:space="preserve">              </w:t>
    </w:r>
    <w:r w:rsidRPr="00137148">
      <w:rPr>
        <w:rFonts w:ascii="Arial" w:hAnsi="Arial" w:cs="Arial"/>
        <w:b/>
        <w:bCs/>
        <w:sz w:val="28"/>
        <w:szCs w:val="28"/>
      </w:rPr>
      <w:t xml:space="preserve">Page </w:t>
    </w:r>
    <w:r w:rsidRPr="00137148">
      <w:rPr>
        <w:rFonts w:ascii="Arial" w:hAnsi="Arial" w:cs="Arial"/>
        <w:b/>
        <w:bCs/>
        <w:sz w:val="28"/>
        <w:szCs w:val="28"/>
      </w:rPr>
      <w:fldChar w:fldCharType="begin"/>
    </w:r>
    <w:r w:rsidRPr="00137148">
      <w:rPr>
        <w:rFonts w:ascii="Arial" w:hAnsi="Arial" w:cs="Arial"/>
        <w:b/>
        <w:bCs/>
        <w:sz w:val="28"/>
        <w:szCs w:val="28"/>
      </w:rPr>
      <w:instrText xml:space="preserve"> PAGE </w:instrText>
    </w:r>
    <w:r w:rsidRPr="00137148">
      <w:rPr>
        <w:rFonts w:ascii="Arial" w:hAnsi="Arial" w:cs="Arial"/>
        <w:b/>
        <w:bCs/>
        <w:sz w:val="28"/>
        <w:szCs w:val="28"/>
      </w:rPr>
      <w:fldChar w:fldCharType="separate"/>
    </w:r>
    <w:r w:rsidR="00D413A6">
      <w:rPr>
        <w:rFonts w:ascii="Arial" w:hAnsi="Arial" w:cs="Arial"/>
        <w:b/>
        <w:bCs/>
        <w:noProof/>
        <w:sz w:val="28"/>
        <w:szCs w:val="28"/>
      </w:rPr>
      <w:t>7</w:t>
    </w:r>
    <w:r w:rsidRPr="00137148">
      <w:rPr>
        <w:rFonts w:ascii="Arial" w:hAnsi="Arial" w:cs="Arial"/>
        <w:b/>
        <w:bCs/>
        <w:sz w:val="28"/>
        <w:szCs w:val="28"/>
      </w:rPr>
      <w:fldChar w:fldCharType="end"/>
    </w:r>
    <w:r w:rsidRPr="00137148">
      <w:rPr>
        <w:rFonts w:ascii="Arial" w:hAnsi="Arial" w:cs="Arial"/>
        <w:b/>
        <w:bCs/>
        <w:sz w:val="28"/>
        <w:szCs w:val="28"/>
      </w:rPr>
      <w:t xml:space="preserve"> of </w:t>
    </w:r>
    <w:r w:rsidRPr="00137148">
      <w:rPr>
        <w:rFonts w:ascii="Arial" w:hAnsi="Arial" w:cs="Arial"/>
        <w:b/>
        <w:bCs/>
        <w:sz w:val="28"/>
        <w:szCs w:val="28"/>
      </w:rPr>
      <w:fldChar w:fldCharType="begin"/>
    </w:r>
    <w:r w:rsidRPr="00137148">
      <w:rPr>
        <w:rFonts w:ascii="Arial" w:hAnsi="Arial" w:cs="Arial"/>
        <w:b/>
        <w:bCs/>
        <w:sz w:val="28"/>
        <w:szCs w:val="28"/>
      </w:rPr>
      <w:instrText xml:space="preserve"> NUMPAGES  </w:instrText>
    </w:r>
    <w:r w:rsidRPr="00137148">
      <w:rPr>
        <w:rFonts w:ascii="Arial" w:hAnsi="Arial" w:cs="Arial"/>
        <w:b/>
        <w:bCs/>
        <w:sz w:val="28"/>
        <w:szCs w:val="28"/>
      </w:rPr>
      <w:fldChar w:fldCharType="separate"/>
    </w:r>
    <w:r w:rsidR="00D413A6">
      <w:rPr>
        <w:rFonts w:ascii="Arial" w:hAnsi="Arial" w:cs="Arial"/>
        <w:b/>
        <w:bCs/>
        <w:noProof/>
        <w:sz w:val="28"/>
        <w:szCs w:val="28"/>
      </w:rPr>
      <w:t>171</w:t>
    </w:r>
    <w:r w:rsidRPr="0013714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C208F" w14:textId="77777777" w:rsidR="00F80021" w:rsidRDefault="00F80021" w:rsidP="00F80021">
    <w:pPr>
      <w:pStyle w:val="Footer"/>
      <w:pBdr>
        <w:top w:val="single" w:sz="4" w:space="1" w:color="auto"/>
      </w:pBdr>
    </w:pPr>
    <w:r w:rsidRPr="00FA648C">
      <w:rPr>
        <w:rFonts w:ascii="Arial" w:hAnsi="Arial" w:cs="Arial"/>
        <w:b/>
        <w:sz w:val="32"/>
        <w:szCs w:val="32"/>
      </w:rPr>
      <w:t xml:space="preserve">Version </w:t>
    </w:r>
    <w:r w:rsidRPr="00FA648C">
      <w:rPr>
        <w:rFonts w:ascii="Arial" w:hAnsi="Arial" w:cs="Arial"/>
        <w:b/>
        <w:sz w:val="32"/>
        <w:szCs w:val="32"/>
      </w:rPr>
      <w:tab/>
    </w:r>
    <w:r w:rsidRPr="00FA648C">
      <w:rPr>
        <w:rFonts w:ascii="Arial" w:hAnsi="Arial" w:cs="Arial"/>
        <w:b/>
        <w:bCs/>
        <w:sz w:val="32"/>
        <w:szCs w:val="32"/>
      </w:rPr>
      <w:t xml:space="preserve"> </w:t>
    </w:r>
    <w:r>
      <w:rPr>
        <w:rFonts w:ascii="Arial" w:hAnsi="Arial" w:cs="Arial"/>
        <w:b/>
        <w:bCs/>
        <w:sz w:val="32"/>
        <w:szCs w:val="32"/>
        <w:lang w:val="en-US"/>
      </w:rPr>
      <w:t>0.0</w:t>
    </w:r>
    <w:r w:rsidRPr="00FA648C">
      <w:rPr>
        <w:rFonts w:ascii="Arial" w:hAnsi="Arial" w:cs="Arial"/>
        <w:b/>
        <w:bCs/>
        <w:sz w:val="32"/>
        <w:szCs w:val="32"/>
      </w:rPr>
      <w:t xml:space="preserve">                                 </w:t>
    </w:r>
    <w:r>
      <w:rPr>
        <w:rFonts w:ascii="Arial" w:hAnsi="Arial" w:cs="Arial"/>
        <w:b/>
        <w:bCs/>
        <w:sz w:val="32"/>
        <w:szCs w:val="32"/>
      </w:rPr>
      <w:t xml:space="preserve">                   </w:t>
    </w:r>
    <w:r w:rsidRPr="00FA648C">
      <w:rPr>
        <w:rFonts w:ascii="Arial" w:hAnsi="Arial" w:cs="Arial"/>
        <w:b/>
        <w:bCs/>
        <w:sz w:val="32"/>
        <w:szCs w:val="32"/>
      </w:rPr>
      <w:t xml:space="preserve"> </w:t>
    </w:r>
    <w:r w:rsidR="00DA75A8">
      <w:rPr>
        <w:rFonts w:ascii="Arial" w:hAnsi="Arial" w:cs="Arial"/>
        <w:b/>
        <w:bCs/>
        <w:sz w:val="32"/>
        <w:szCs w:val="32"/>
        <w:lang w:val="en-US"/>
      </w:rPr>
      <w:t xml:space="preserve">          March 1</w:t>
    </w:r>
    <w:r>
      <w:rPr>
        <w:rFonts w:ascii="Arial" w:hAnsi="Arial" w:cs="Arial"/>
        <w:b/>
        <w:bCs/>
        <w:sz w:val="32"/>
        <w:szCs w:val="32"/>
      </w:rPr>
      <w:t>, 201</w:t>
    </w:r>
    <w:r>
      <w:rPr>
        <w:rFonts w:ascii="Arial" w:hAnsi="Arial" w:cs="Arial"/>
        <w:b/>
        <w:bCs/>
        <w:sz w:val="32"/>
        <w:szCs w:val="32"/>
        <w:lang w:val="en-US"/>
      </w:rPr>
      <w:t>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16EC2" w14:textId="77777777" w:rsidR="00F80021" w:rsidRDefault="00F80021" w:rsidP="00A3359D">
    <w:pPr>
      <w:pStyle w:val="Footer"/>
      <w:pBdr>
        <w:top w:val="single" w:sz="4" w:space="1" w:color="auto"/>
      </w:pBdr>
    </w:pPr>
    <w:r>
      <w:rPr>
        <w:rFonts w:ascii="Arial" w:hAnsi="Arial" w:cs="Arial"/>
        <w:b/>
        <w:bCs/>
        <w:sz w:val="28"/>
        <w:szCs w:val="28"/>
      </w:rPr>
      <w:t xml:space="preserve">                                     www.</w:t>
    </w:r>
    <w:r w:rsidRPr="00D769C1">
      <w:rPr>
        <w:rFonts w:ascii="Arial" w:hAnsi="Arial" w:cs="Arial"/>
        <w:b/>
        <w:bCs/>
        <w:sz w:val="28"/>
        <w:szCs w:val="28"/>
      </w:rPr>
      <w:t>vedavms</w:t>
    </w:r>
    <w:r>
      <w:rPr>
        <w:rFonts w:ascii="Arial" w:hAnsi="Arial" w:cs="Arial"/>
        <w:b/>
        <w:bCs/>
        <w:sz w:val="28"/>
        <w:szCs w:val="28"/>
      </w:rPr>
      <w:t>.in</w:t>
    </w:r>
    <w:r w:rsidRPr="00EB69C2">
      <w:rPr>
        <w:rFonts w:ascii="Arial" w:hAnsi="Arial" w:cs="Arial"/>
        <w:b/>
        <w:bCs/>
        <w:sz w:val="32"/>
        <w:szCs w:val="32"/>
      </w:rPr>
      <w:tab/>
    </w:r>
    <w:r w:rsidRPr="00AF15FC">
      <w:rPr>
        <w:rFonts w:ascii="Arial" w:hAnsi="Arial" w:cs="Arial"/>
        <w:b/>
        <w:bCs/>
        <w:sz w:val="28"/>
        <w:szCs w:val="28"/>
      </w:rPr>
      <w:t xml:space="preserve">Page </w:t>
    </w:r>
    <w:r w:rsidRPr="00AF15FC">
      <w:rPr>
        <w:rFonts w:ascii="Arial" w:hAnsi="Arial" w:cs="Arial"/>
        <w:b/>
        <w:bCs/>
        <w:sz w:val="28"/>
        <w:szCs w:val="28"/>
      </w:rPr>
      <w:fldChar w:fldCharType="begin"/>
    </w:r>
    <w:r w:rsidRPr="00AF15FC">
      <w:rPr>
        <w:rFonts w:ascii="Arial" w:hAnsi="Arial" w:cs="Arial"/>
        <w:b/>
        <w:bCs/>
        <w:sz w:val="28"/>
        <w:szCs w:val="28"/>
      </w:rPr>
      <w:instrText xml:space="preserve"> PAGE </w:instrText>
    </w:r>
    <w:r w:rsidRPr="00AF15FC">
      <w:rPr>
        <w:rFonts w:ascii="Arial" w:hAnsi="Arial" w:cs="Arial"/>
        <w:b/>
        <w:bCs/>
        <w:sz w:val="28"/>
        <w:szCs w:val="28"/>
      </w:rPr>
      <w:fldChar w:fldCharType="separate"/>
    </w:r>
    <w:r w:rsidR="007F0E29">
      <w:rPr>
        <w:rFonts w:ascii="Arial" w:hAnsi="Arial" w:cs="Arial"/>
        <w:b/>
        <w:bCs/>
        <w:noProof/>
        <w:sz w:val="28"/>
        <w:szCs w:val="28"/>
      </w:rPr>
      <w:t>10</w:t>
    </w:r>
    <w:r w:rsidRPr="00AF15FC">
      <w:rPr>
        <w:rFonts w:ascii="Arial" w:hAnsi="Arial" w:cs="Arial"/>
        <w:b/>
        <w:bCs/>
        <w:sz w:val="28"/>
        <w:szCs w:val="28"/>
      </w:rPr>
      <w:fldChar w:fldCharType="end"/>
    </w:r>
    <w:r w:rsidRPr="00AF15FC">
      <w:rPr>
        <w:rFonts w:ascii="Arial" w:hAnsi="Arial" w:cs="Arial"/>
        <w:b/>
        <w:bCs/>
        <w:sz w:val="28"/>
        <w:szCs w:val="28"/>
      </w:rPr>
      <w:t xml:space="preserve"> of </w:t>
    </w:r>
    <w:r w:rsidRPr="00AF15FC">
      <w:rPr>
        <w:rFonts w:ascii="Arial" w:hAnsi="Arial" w:cs="Arial"/>
        <w:b/>
        <w:bCs/>
        <w:sz w:val="28"/>
        <w:szCs w:val="28"/>
      </w:rPr>
      <w:fldChar w:fldCharType="begin"/>
    </w:r>
    <w:r w:rsidRPr="00AF15FC">
      <w:rPr>
        <w:rFonts w:ascii="Arial" w:hAnsi="Arial" w:cs="Arial"/>
        <w:b/>
        <w:bCs/>
        <w:sz w:val="28"/>
        <w:szCs w:val="28"/>
      </w:rPr>
      <w:instrText xml:space="preserve"> NUMPAGES  </w:instrText>
    </w:r>
    <w:r w:rsidRPr="00AF15FC">
      <w:rPr>
        <w:rFonts w:ascii="Arial" w:hAnsi="Arial" w:cs="Arial"/>
        <w:b/>
        <w:bCs/>
        <w:sz w:val="28"/>
        <w:szCs w:val="28"/>
      </w:rPr>
      <w:fldChar w:fldCharType="separate"/>
    </w:r>
    <w:r w:rsidR="00D413A6">
      <w:rPr>
        <w:rFonts w:ascii="Arial" w:hAnsi="Arial" w:cs="Arial"/>
        <w:b/>
        <w:bCs/>
        <w:noProof/>
        <w:sz w:val="28"/>
        <w:szCs w:val="28"/>
      </w:rPr>
      <w:t>171</w:t>
    </w:r>
    <w:r w:rsidRPr="00AF15FC">
      <w:rPr>
        <w:rFonts w:ascii="Arial" w:hAnsi="Arial" w:cs="Arial"/>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A41CB" w14:textId="77777777" w:rsidR="00F80021" w:rsidRDefault="00F80021" w:rsidP="00A2399F">
    <w:pPr>
      <w:pStyle w:val="Footer"/>
      <w:pBdr>
        <w:top w:val="single" w:sz="4" w:space="1" w:color="auto"/>
      </w:pBdr>
      <w:jc w:val="center"/>
    </w:pPr>
    <w:r>
      <w:rPr>
        <w:rFonts w:ascii="Arial" w:hAnsi="Arial" w:cs="Arial"/>
        <w:b/>
        <w:bCs/>
        <w:sz w:val="28"/>
        <w:szCs w:val="28"/>
        <w:lang w:val="en-US"/>
      </w:rPr>
      <w:t xml:space="preserve">                       kdfdocumentation</w:t>
    </w:r>
    <w:r w:rsidRPr="00D769C1">
      <w:rPr>
        <w:rFonts w:ascii="Arial" w:hAnsi="Arial" w:cs="Arial"/>
        <w:b/>
        <w:bCs/>
        <w:sz w:val="28"/>
        <w:szCs w:val="28"/>
      </w:rPr>
      <w:t>@gmail.com</w:t>
    </w:r>
    <w:r w:rsidRPr="00EB69C2">
      <w:rPr>
        <w:rFonts w:ascii="Arial" w:hAnsi="Arial" w:cs="Arial"/>
        <w:b/>
        <w:bCs/>
        <w:sz w:val="32"/>
        <w:szCs w:val="32"/>
      </w:rPr>
      <w:tab/>
    </w:r>
    <w:r>
      <w:rPr>
        <w:rFonts w:ascii="Arial" w:hAnsi="Arial" w:cs="Arial"/>
        <w:b/>
        <w:bCs/>
        <w:sz w:val="32"/>
        <w:szCs w:val="32"/>
        <w:lang w:val="en-US"/>
      </w:rPr>
      <w:t xml:space="preserve">                 </w:t>
    </w:r>
    <w:r w:rsidRPr="00326F1F">
      <w:rPr>
        <w:rFonts w:ascii="Arial" w:hAnsi="Arial" w:cs="Arial"/>
        <w:b/>
        <w:bCs/>
        <w:sz w:val="28"/>
        <w:szCs w:val="28"/>
      </w:rPr>
      <w:t xml:space="preserve">Page </w:t>
    </w:r>
    <w:r w:rsidRPr="00326F1F">
      <w:rPr>
        <w:rFonts w:ascii="Arial" w:hAnsi="Arial" w:cs="Arial"/>
        <w:b/>
        <w:bCs/>
        <w:sz w:val="28"/>
        <w:szCs w:val="28"/>
      </w:rPr>
      <w:fldChar w:fldCharType="begin"/>
    </w:r>
    <w:r w:rsidRPr="00326F1F">
      <w:rPr>
        <w:rFonts w:ascii="Arial" w:hAnsi="Arial" w:cs="Arial"/>
        <w:b/>
        <w:bCs/>
        <w:sz w:val="28"/>
        <w:szCs w:val="28"/>
      </w:rPr>
      <w:instrText xml:space="preserve"> PAGE </w:instrText>
    </w:r>
    <w:r w:rsidRPr="00326F1F">
      <w:rPr>
        <w:rFonts w:ascii="Arial" w:hAnsi="Arial" w:cs="Arial"/>
        <w:b/>
        <w:bCs/>
        <w:sz w:val="28"/>
        <w:szCs w:val="28"/>
      </w:rPr>
      <w:fldChar w:fldCharType="separate"/>
    </w:r>
    <w:r w:rsidR="007F0E29">
      <w:rPr>
        <w:rFonts w:ascii="Arial" w:hAnsi="Arial" w:cs="Arial"/>
        <w:b/>
        <w:bCs/>
        <w:noProof/>
        <w:sz w:val="28"/>
        <w:szCs w:val="28"/>
      </w:rPr>
      <w:t>11</w:t>
    </w:r>
    <w:r w:rsidRPr="00326F1F">
      <w:rPr>
        <w:rFonts w:ascii="Arial" w:hAnsi="Arial" w:cs="Arial"/>
        <w:b/>
        <w:bCs/>
        <w:sz w:val="28"/>
        <w:szCs w:val="28"/>
      </w:rPr>
      <w:fldChar w:fldCharType="end"/>
    </w:r>
    <w:r w:rsidRPr="00326F1F">
      <w:rPr>
        <w:rFonts w:ascii="Arial" w:hAnsi="Arial" w:cs="Arial"/>
        <w:b/>
        <w:bCs/>
        <w:sz w:val="28"/>
        <w:szCs w:val="28"/>
      </w:rPr>
      <w:t xml:space="preserve"> of </w:t>
    </w:r>
    <w:r w:rsidRPr="00326F1F">
      <w:rPr>
        <w:rFonts w:ascii="Arial" w:hAnsi="Arial" w:cs="Arial"/>
        <w:b/>
        <w:bCs/>
        <w:sz w:val="28"/>
        <w:szCs w:val="28"/>
      </w:rPr>
      <w:fldChar w:fldCharType="begin"/>
    </w:r>
    <w:r w:rsidRPr="00326F1F">
      <w:rPr>
        <w:rFonts w:ascii="Arial" w:hAnsi="Arial" w:cs="Arial"/>
        <w:b/>
        <w:bCs/>
        <w:sz w:val="28"/>
        <w:szCs w:val="28"/>
      </w:rPr>
      <w:instrText xml:space="preserve"> NUMPAGES  </w:instrText>
    </w:r>
    <w:r w:rsidRPr="00326F1F">
      <w:rPr>
        <w:rFonts w:ascii="Arial" w:hAnsi="Arial" w:cs="Arial"/>
        <w:b/>
        <w:bCs/>
        <w:sz w:val="28"/>
        <w:szCs w:val="28"/>
      </w:rPr>
      <w:fldChar w:fldCharType="separate"/>
    </w:r>
    <w:r w:rsidR="00D413A6">
      <w:rPr>
        <w:rFonts w:ascii="Arial" w:hAnsi="Arial" w:cs="Arial"/>
        <w:b/>
        <w:bCs/>
        <w:noProof/>
        <w:sz w:val="28"/>
        <w:szCs w:val="28"/>
      </w:rPr>
      <w:t>171</w:t>
    </w:r>
    <w:r w:rsidRPr="00326F1F">
      <w:rPr>
        <w:rFonts w:ascii="Arial" w:hAnsi="Arial" w:cs="Arial"/>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31FB4" w14:textId="77777777" w:rsidR="00F80021" w:rsidRPr="00FA648C" w:rsidRDefault="00F80021" w:rsidP="00FA648C">
    <w:pPr>
      <w:pStyle w:val="Footer"/>
      <w:pBdr>
        <w:top w:val="single" w:sz="4" w:space="1" w:color="auto"/>
      </w:pBdr>
      <w:rPr>
        <w:rFonts w:ascii="Arial" w:hAnsi="Arial" w:cs="Arial"/>
        <w:b/>
        <w:bCs/>
        <w:sz w:val="32"/>
        <w:szCs w:val="32"/>
      </w:rPr>
    </w:pPr>
    <w:r w:rsidRPr="00FA648C">
      <w:rPr>
        <w:rFonts w:ascii="Arial" w:hAnsi="Arial" w:cs="Arial"/>
        <w:b/>
        <w:sz w:val="32"/>
        <w:szCs w:val="32"/>
      </w:rPr>
      <w:t xml:space="preserve">Version </w:t>
    </w:r>
    <w:r w:rsidRPr="00FA648C">
      <w:rPr>
        <w:rFonts w:ascii="Arial" w:hAnsi="Arial" w:cs="Arial"/>
        <w:b/>
        <w:sz w:val="32"/>
        <w:szCs w:val="32"/>
      </w:rPr>
      <w:tab/>
    </w:r>
    <w:r w:rsidRPr="00FA648C">
      <w:rPr>
        <w:rFonts w:ascii="Arial" w:hAnsi="Arial" w:cs="Arial"/>
        <w:b/>
        <w:bCs/>
        <w:sz w:val="32"/>
        <w:szCs w:val="32"/>
      </w:rPr>
      <w:t xml:space="preserve">  </w:t>
    </w:r>
    <w:r>
      <w:rPr>
        <w:rFonts w:ascii="Arial" w:hAnsi="Arial" w:cs="Arial"/>
        <w:b/>
        <w:bCs/>
        <w:sz w:val="32"/>
        <w:szCs w:val="32"/>
        <w:lang w:val="en-US"/>
      </w:rPr>
      <w:t>0.0</w:t>
    </w:r>
    <w:r w:rsidRPr="00FA648C">
      <w:rPr>
        <w:rFonts w:ascii="Arial" w:hAnsi="Arial" w:cs="Arial"/>
        <w:b/>
        <w:bCs/>
        <w:sz w:val="32"/>
        <w:szCs w:val="32"/>
      </w:rPr>
      <w:t xml:space="preserve">                                </w:t>
    </w:r>
    <w:r>
      <w:rPr>
        <w:rFonts w:ascii="Arial" w:hAnsi="Arial" w:cs="Arial"/>
        <w:b/>
        <w:bCs/>
        <w:sz w:val="32"/>
        <w:szCs w:val="32"/>
      </w:rPr>
      <w:t xml:space="preserve">                   </w:t>
    </w:r>
    <w:r>
      <w:rPr>
        <w:rFonts w:ascii="Arial" w:hAnsi="Arial" w:cs="Arial"/>
        <w:b/>
        <w:bCs/>
        <w:sz w:val="32"/>
        <w:szCs w:val="32"/>
        <w:lang w:val="en-US"/>
      </w:rPr>
      <w:t>January 27</w:t>
    </w:r>
    <w:r>
      <w:rPr>
        <w:rFonts w:ascii="Arial" w:hAnsi="Arial" w:cs="Arial"/>
        <w:b/>
        <w:bCs/>
        <w:sz w:val="32"/>
        <w:szCs w:val="32"/>
      </w:rPr>
      <w:t>, 201</w:t>
    </w:r>
    <w:r>
      <w:rPr>
        <w:rFonts w:ascii="Arial" w:hAnsi="Arial" w:cs="Arial"/>
        <w:b/>
        <w:bCs/>
        <w:sz w:val="32"/>
        <w:szCs w:val="32"/>
        <w:lang w:val="en-US"/>
      </w:rPr>
      <w:t>9</w:t>
    </w:r>
  </w:p>
  <w:p w14:paraId="3523E12E" w14:textId="77777777" w:rsidR="00F80021" w:rsidRDefault="00F80021" w:rsidP="00FA648C">
    <w:pPr>
      <w:pStyle w:val="Footer"/>
      <w:tabs>
        <w:tab w:val="clear" w:pos="4680"/>
        <w:tab w:val="clear" w:pos="9360"/>
        <w:tab w:val="left" w:pos="664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C7C58" w14:textId="77777777" w:rsidR="00D5696C" w:rsidRDefault="00D5696C" w:rsidP="009776E3">
      <w:pPr>
        <w:spacing w:after="0" w:line="240" w:lineRule="auto"/>
      </w:pPr>
      <w:r>
        <w:separator/>
      </w:r>
    </w:p>
  </w:footnote>
  <w:footnote w:type="continuationSeparator" w:id="0">
    <w:p w14:paraId="3AE007CC" w14:textId="77777777" w:rsidR="00D5696C" w:rsidRDefault="00D5696C" w:rsidP="00977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8D6FC" w14:textId="77777777" w:rsidR="00F80021" w:rsidRDefault="00F80021" w:rsidP="005E289D">
    <w:pPr>
      <w:pStyle w:val="Header"/>
      <w:pBdr>
        <w:bottom w:val="single" w:sz="4" w:space="1" w:color="auto"/>
      </w:pBdr>
      <w:tabs>
        <w:tab w:val="left" w:pos="5222"/>
      </w:tabs>
    </w:pPr>
    <w:r>
      <w:rPr>
        <w:rFonts w:ascii="Arial" w:hAnsi="Arial" w:cs="Arial"/>
        <w:b/>
        <w:bCs/>
        <w:sz w:val="32"/>
        <w:szCs w:val="32"/>
      </w:rPr>
      <w:tab/>
    </w: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sidR="00D413A6">
      <w:rPr>
        <w:rFonts w:ascii="Arial" w:hAnsi="Arial" w:cs="Arial"/>
        <w:b/>
        <w:bCs/>
        <w:noProof/>
        <w:sz w:val="32"/>
        <w:szCs w:val="32"/>
      </w:rPr>
      <w:t>6</w:t>
    </w:r>
    <w:r w:rsidRPr="00086F93">
      <w:rPr>
        <w:rFonts w:ascii="Arial" w:hAnsi="Arial" w:cs="Arial"/>
        <w:b/>
        <w:bCs/>
        <w:sz w:val="32"/>
        <w:szCs w:val="32"/>
      </w:rPr>
      <w:fldChar w:fldCharType="end"/>
    </w:r>
    <w:r>
      <w:rPr>
        <w:rFonts w:ascii="Arial" w:hAnsi="Arial" w:cs="Arial"/>
        <w:b/>
        <w:bCs/>
        <w:sz w:val="32"/>
        <w:szCs w:val="3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9371A" w14:textId="77777777" w:rsidR="00F80021" w:rsidRDefault="00F80021" w:rsidP="005E289D">
    <w:pPr>
      <w:pStyle w:val="Header"/>
      <w:pBdr>
        <w:bottom w:val="single" w:sz="4" w:space="1" w:color="auto"/>
      </w:pBdr>
      <w:tabs>
        <w:tab w:val="left" w:pos="5222"/>
      </w:tabs>
    </w:pPr>
    <w:r>
      <w:rPr>
        <w:rFonts w:ascii="Arial" w:hAnsi="Arial" w:cs="Arial"/>
        <w:b/>
        <w:bCs/>
        <w:sz w:val="32"/>
        <w:szCs w:val="32"/>
      </w:rPr>
      <w:tab/>
    </w: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sidR="00D413A6">
      <w:rPr>
        <w:rFonts w:ascii="Arial" w:hAnsi="Arial" w:cs="Arial"/>
        <w:b/>
        <w:bCs/>
        <w:noProof/>
        <w:sz w:val="32"/>
        <w:szCs w:val="32"/>
      </w:rPr>
      <w:t>7</w:t>
    </w:r>
    <w:r w:rsidRPr="00086F93">
      <w:rPr>
        <w:rFonts w:ascii="Arial" w:hAnsi="Arial" w:cs="Arial"/>
        <w:b/>
        <w:bCs/>
        <w:sz w:val="32"/>
        <w:szCs w:val="32"/>
      </w:rPr>
      <w:fldChar w:fldCharType="end"/>
    </w:r>
    <w:r>
      <w:rPr>
        <w:rFonts w:ascii="Arial" w:hAnsi="Arial" w:cs="Arial"/>
        <w:b/>
        <w:bCs/>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8ADD4" w14:textId="77777777" w:rsidR="00F80021" w:rsidRDefault="00DA75A8" w:rsidP="00DA75A8">
    <w:pPr>
      <w:pStyle w:val="Header"/>
      <w:pBdr>
        <w:bottom w:val="single" w:sz="4" w:space="1" w:color="auto"/>
      </w:pBdr>
      <w:jc w:val="center"/>
    </w:pPr>
    <w:r w:rsidRPr="000447DF">
      <w:rPr>
        <w:rFonts w:ascii="Arial" w:hAnsi="Arial" w:cs="Arial"/>
        <w:b/>
        <w:bCs/>
        <w:sz w:val="36"/>
        <w:szCs w:val="36"/>
        <w:lang w:val="en-US"/>
      </w:rPr>
      <w:t>Draft Release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B073A" w14:textId="77777777" w:rsidR="00F80021" w:rsidRDefault="00F80021" w:rsidP="00326F1F">
    <w:pPr>
      <w:pStyle w:val="Header"/>
      <w:pBdr>
        <w:bottom w:val="single" w:sz="4" w:space="1" w:color="auto"/>
      </w:pBdr>
      <w:tabs>
        <w:tab w:val="left" w:pos="5222"/>
      </w:tabs>
    </w:pPr>
    <w:r>
      <w:rPr>
        <w:rFonts w:ascii="Arial" w:hAnsi="Arial" w:cs="Arial"/>
        <w:b/>
        <w:bCs/>
        <w:sz w:val="32"/>
        <w:szCs w:val="32"/>
      </w:rPr>
      <w:tab/>
    </w: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sidR="007F0E29">
      <w:rPr>
        <w:rFonts w:ascii="Arial" w:hAnsi="Arial" w:cs="Arial"/>
        <w:b/>
        <w:bCs/>
        <w:noProof/>
        <w:sz w:val="32"/>
        <w:szCs w:val="32"/>
      </w:rPr>
      <w:t>10</w:t>
    </w:r>
    <w:r w:rsidRPr="00086F93">
      <w:rPr>
        <w:rFonts w:ascii="Arial" w:hAnsi="Arial" w:cs="Arial"/>
        <w:b/>
        <w:bCs/>
        <w:sz w:val="32"/>
        <w:szCs w:val="32"/>
      </w:rPr>
      <w:fldChar w:fldCharType="end"/>
    </w:r>
    <w:r>
      <w:rPr>
        <w:rFonts w:ascii="Arial" w:hAnsi="Arial" w:cs="Arial"/>
        <w:b/>
        <w:bCs/>
        <w:sz w:val="32"/>
        <w:szCs w:val="32"/>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60A70" w14:textId="77777777" w:rsidR="00F80021" w:rsidRDefault="00F80021" w:rsidP="00A3359D">
    <w:pPr>
      <w:pStyle w:val="Header"/>
      <w:pBdr>
        <w:bottom w:val="single" w:sz="4" w:space="1" w:color="auto"/>
      </w:pBdr>
      <w:tabs>
        <w:tab w:val="left" w:pos="5222"/>
      </w:tabs>
    </w:pPr>
    <w:r>
      <w:rPr>
        <w:rFonts w:ascii="Arial" w:hAnsi="Arial" w:cs="Arial"/>
        <w:b/>
        <w:bCs/>
        <w:sz w:val="32"/>
        <w:szCs w:val="32"/>
      </w:rPr>
      <w:tab/>
    </w: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sidR="007F0E29">
      <w:rPr>
        <w:rFonts w:ascii="Arial" w:hAnsi="Arial" w:cs="Arial"/>
        <w:b/>
        <w:bCs/>
        <w:noProof/>
        <w:sz w:val="32"/>
        <w:szCs w:val="32"/>
      </w:rPr>
      <w:t>11</w:t>
    </w:r>
    <w:r w:rsidRPr="00086F93">
      <w:rPr>
        <w:rFonts w:ascii="Arial" w:hAnsi="Arial" w:cs="Arial"/>
        <w:b/>
        <w:bCs/>
        <w:sz w:val="32"/>
        <w:szCs w:val="32"/>
      </w:rPr>
      <w:fldChar w:fldCharType="end"/>
    </w:r>
    <w:r>
      <w:rPr>
        <w:rFonts w:ascii="Arial" w:hAnsi="Arial" w:cs="Arial"/>
        <w:b/>
        <w:b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005"/>
    <w:multiLevelType w:val="hybridMultilevel"/>
    <w:tmpl w:val="E82ED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D74E3"/>
    <w:multiLevelType w:val="hybridMultilevel"/>
    <w:tmpl w:val="E56E2968"/>
    <w:lvl w:ilvl="0" w:tplc="973C63B2">
      <w:start w:val="2"/>
      <w:numFmt w:val="decimal"/>
      <w:lvlText w:val="%1.1"/>
      <w:lvlJc w:val="left"/>
      <w:pPr>
        <w:ind w:left="720" w:hanging="360"/>
      </w:pPr>
      <w:rPr>
        <w:rFonts w:ascii="Arial" w:hAnsi="Arial" w:hint="default"/>
        <w:b w:val="0"/>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345E8"/>
    <w:multiLevelType w:val="hybridMultilevel"/>
    <w:tmpl w:val="D974B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76964"/>
    <w:multiLevelType w:val="hybridMultilevel"/>
    <w:tmpl w:val="E020DD1A"/>
    <w:lvl w:ilvl="0" w:tplc="AF4C9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F0C94"/>
    <w:multiLevelType w:val="multilevel"/>
    <w:tmpl w:val="444682E8"/>
    <w:lvl w:ilvl="0">
      <w:start w:val="1"/>
      <w:numFmt w:val="decimal"/>
      <w:lvlText w:val="%1"/>
      <w:lvlJc w:val="left"/>
      <w:pPr>
        <w:ind w:left="1800" w:hanging="360"/>
      </w:pPr>
      <w:rPr>
        <w:rFonts w:ascii="Arial" w:hAnsi="Arial" w:hint="default"/>
        <w:b w:val="0"/>
        <w:i w:val="0"/>
        <w:sz w:val="32"/>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9AF2E15"/>
    <w:multiLevelType w:val="hybridMultilevel"/>
    <w:tmpl w:val="20640666"/>
    <w:lvl w:ilvl="0" w:tplc="0602EC0C">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D246E"/>
    <w:multiLevelType w:val="hybridMultilevel"/>
    <w:tmpl w:val="311EA2EA"/>
    <w:lvl w:ilvl="0" w:tplc="926EFAFE">
      <w:start w:val="1"/>
      <w:numFmt w:val="decimal"/>
      <w:lvlText w:val="%1.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C617B"/>
    <w:multiLevelType w:val="multilevel"/>
    <w:tmpl w:val="915E2EC2"/>
    <w:lvl w:ilvl="0">
      <w:start w:val="1"/>
      <w:numFmt w:val="decimal"/>
      <w:pStyle w:val="1Title-VedaVMSTelugu"/>
      <w:lvlText w:val="%1"/>
      <w:lvlJc w:val="left"/>
      <w:pPr>
        <w:ind w:left="720" w:hanging="360"/>
      </w:pPr>
      <w:rPr>
        <w:rFonts w:ascii="Arial" w:hAnsi="Arial" w:hint="default"/>
        <w:b/>
        <w:i w:val="0"/>
        <w:sz w:val="48"/>
      </w:rPr>
    </w:lvl>
    <w:lvl w:ilvl="1">
      <w:start w:val="1"/>
      <w:numFmt w:val="decimal"/>
      <w:pStyle w:val="Heading2VedaVMSTelugu"/>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10041B46"/>
    <w:multiLevelType w:val="hybridMultilevel"/>
    <w:tmpl w:val="557E1930"/>
    <w:lvl w:ilvl="0" w:tplc="AABA1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C57A2B"/>
    <w:multiLevelType w:val="hybridMultilevel"/>
    <w:tmpl w:val="DC06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0F0872"/>
    <w:multiLevelType w:val="hybridMultilevel"/>
    <w:tmpl w:val="A0F8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8223C"/>
    <w:multiLevelType w:val="hybridMultilevel"/>
    <w:tmpl w:val="1C7036EA"/>
    <w:lvl w:ilvl="0" w:tplc="FB0A6200">
      <w:start w:val="1"/>
      <w:numFmt w:val="decimal"/>
      <w:lvlText w:val="%1."/>
      <w:lvlJc w:val="left"/>
      <w:pPr>
        <w:ind w:left="720" w:hanging="360"/>
      </w:pPr>
      <w:rPr>
        <w:rFonts w:ascii="Arial" w:hAnsi="Arial"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6068D3"/>
    <w:multiLevelType w:val="hybridMultilevel"/>
    <w:tmpl w:val="08E46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03265"/>
    <w:multiLevelType w:val="hybridMultilevel"/>
    <w:tmpl w:val="07C8E5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E82C11"/>
    <w:multiLevelType w:val="hybridMultilevel"/>
    <w:tmpl w:val="CF7C5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D11846"/>
    <w:multiLevelType w:val="hybridMultilevel"/>
    <w:tmpl w:val="CDA0F4EE"/>
    <w:lvl w:ilvl="0" w:tplc="6E82041E">
      <w:start w:val="1"/>
      <w:numFmt w:val="decimal"/>
      <w:lvlText w:val="%1.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212FE1"/>
    <w:multiLevelType w:val="hybridMultilevel"/>
    <w:tmpl w:val="473C25F6"/>
    <w:lvl w:ilvl="0" w:tplc="CEAE6BC8">
      <w:start w:val="1"/>
      <w:numFmt w:val="decimal"/>
      <w:lvlText w:val="%1.1"/>
      <w:lvlJc w:val="left"/>
      <w:pPr>
        <w:ind w:left="720" w:hanging="360"/>
      </w:pPr>
      <w:rPr>
        <w:rFonts w:ascii="Arial" w:hAnsi="Arial" w:hint="default"/>
        <w:b w:val="0"/>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F61AEC"/>
    <w:multiLevelType w:val="hybridMultilevel"/>
    <w:tmpl w:val="7F0A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51701"/>
    <w:multiLevelType w:val="hybridMultilevel"/>
    <w:tmpl w:val="BDE6C6E4"/>
    <w:lvl w:ilvl="0" w:tplc="B4C8FFEA">
      <w:start w:val="1"/>
      <w:numFmt w:val="decimal"/>
      <w:pStyle w:val="VedaVMSKannada-Title"/>
      <w:lvlText w:val="%1.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D94255"/>
    <w:multiLevelType w:val="hybridMultilevel"/>
    <w:tmpl w:val="FBA0E852"/>
    <w:lvl w:ilvl="0" w:tplc="1584C3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C4745D"/>
    <w:multiLevelType w:val="hybridMultilevel"/>
    <w:tmpl w:val="1C3EF0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6911536"/>
    <w:multiLevelType w:val="hybridMultilevel"/>
    <w:tmpl w:val="E0D4AE8E"/>
    <w:lvl w:ilvl="0" w:tplc="4204ECEA">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107901"/>
    <w:multiLevelType w:val="hybridMultilevel"/>
    <w:tmpl w:val="FE4AF076"/>
    <w:lvl w:ilvl="0" w:tplc="0EB4691A">
      <w:start w:val="1"/>
      <w:numFmt w:val="decimal"/>
      <w:lvlText w:val="%1."/>
      <w:lvlJc w:val="left"/>
      <w:pPr>
        <w:ind w:left="1080" w:hanging="360"/>
      </w:pPr>
      <w:rPr>
        <w:rFonts w:ascii="Arial" w:hAnsi="Arial" w:hint="default"/>
        <w:b/>
        <w:i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DB03C6D"/>
    <w:multiLevelType w:val="hybridMultilevel"/>
    <w:tmpl w:val="A148D474"/>
    <w:lvl w:ilvl="0" w:tplc="3C108902">
      <w:start w:val="1"/>
      <w:numFmt w:val="decimal"/>
      <w:lvlText w:val="%1"/>
      <w:lvlJc w:val="left"/>
      <w:pPr>
        <w:ind w:left="1440" w:hanging="360"/>
      </w:pPr>
      <w:rPr>
        <w:rFonts w:ascii="Arial" w:hAnsi="Arial"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F711DDB"/>
    <w:multiLevelType w:val="hybridMultilevel"/>
    <w:tmpl w:val="4490BE1E"/>
    <w:lvl w:ilvl="0" w:tplc="246216AE">
      <w:start w:val="1"/>
      <w:numFmt w:val="decimal"/>
      <w:lvlText w:val="%1.1"/>
      <w:lvlJc w:val="left"/>
      <w:pPr>
        <w:ind w:left="720" w:hanging="360"/>
      </w:pPr>
      <w:rPr>
        <w:rFonts w:ascii="Arial" w:hAnsi="Arial" w:hint="default"/>
        <w:b w:val="0"/>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62598"/>
    <w:multiLevelType w:val="hybridMultilevel"/>
    <w:tmpl w:val="CC8CB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609B9"/>
    <w:multiLevelType w:val="hybridMultilevel"/>
    <w:tmpl w:val="A1802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653C66"/>
    <w:multiLevelType w:val="hybridMultilevel"/>
    <w:tmpl w:val="53520204"/>
    <w:lvl w:ilvl="0" w:tplc="74D8FD62">
      <w:start w:val="1"/>
      <w:numFmt w:val="decimal"/>
      <w:lvlText w:val="%1"/>
      <w:lvlJc w:val="left"/>
      <w:pPr>
        <w:ind w:left="1800" w:hanging="360"/>
      </w:pPr>
      <w:rPr>
        <w:rFonts w:ascii="Arial" w:hAnsi="Arial" w:hint="default"/>
        <w:b/>
        <w:i w:val="0"/>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79D6B06"/>
    <w:multiLevelType w:val="hybridMultilevel"/>
    <w:tmpl w:val="D42EA8C0"/>
    <w:lvl w:ilvl="0" w:tplc="B8287E86">
      <w:start w:val="1"/>
      <w:numFmt w:val="decimal"/>
      <w:lvlText w:val="%1.1"/>
      <w:lvlJc w:val="left"/>
      <w:pPr>
        <w:ind w:left="36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A26048"/>
    <w:multiLevelType w:val="hybridMultilevel"/>
    <w:tmpl w:val="F5DA5B4C"/>
    <w:lvl w:ilvl="0" w:tplc="8ACE7B74">
      <w:start w:val="1"/>
      <w:numFmt w:val="decimal"/>
      <w:lvlText w:val="%1"/>
      <w:lvlJc w:val="left"/>
      <w:pPr>
        <w:ind w:left="1440" w:hanging="360"/>
      </w:pPr>
      <w:rPr>
        <w:rFonts w:ascii="Arial" w:hAnsi="Arial"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AA65F94"/>
    <w:multiLevelType w:val="hybridMultilevel"/>
    <w:tmpl w:val="98B25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83BAE"/>
    <w:multiLevelType w:val="multilevel"/>
    <w:tmpl w:val="6FD6DF1A"/>
    <w:lvl w:ilvl="0">
      <w:start w:val="1"/>
      <w:numFmt w:val="decimal"/>
      <w:pStyle w:val="2-Heading-VedaVMSTelugu"/>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156757F"/>
    <w:multiLevelType w:val="hybridMultilevel"/>
    <w:tmpl w:val="D07A6E24"/>
    <w:lvl w:ilvl="0" w:tplc="E912F5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0F2EB1"/>
    <w:multiLevelType w:val="multilevel"/>
    <w:tmpl w:val="0AFA82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A2A082A"/>
    <w:multiLevelType w:val="multilevel"/>
    <w:tmpl w:val="D5DE4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A3003E3"/>
    <w:multiLevelType w:val="multilevel"/>
    <w:tmpl w:val="A620CA46"/>
    <w:lvl w:ilvl="0">
      <w:start w:val="1"/>
      <w:numFmt w:val="decimal"/>
      <w:pStyle w:val="1Title-VedaVMSKannad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D9B2CCD"/>
    <w:multiLevelType w:val="hybridMultilevel"/>
    <w:tmpl w:val="F4F60F54"/>
    <w:lvl w:ilvl="0" w:tplc="0A666AC8">
      <w:start w:val="1"/>
      <w:numFmt w:val="decimal"/>
      <w:lvlText w:val="%1"/>
      <w:lvlJc w:val="left"/>
      <w:pPr>
        <w:ind w:left="2160" w:hanging="360"/>
      </w:pPr>
      <w:rPr>
        <w:rFonts w:ascii="Arial" w:hAnsi="Arial" w:hint="default"/>
        <w:b w:val="0"/>
        <w:i w:val="0"/>
        <w:sz w:val="3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34023B5"/>
    <w:multiLevelType w:val="hybridMultilevel"/>
    <w:tmpl w:val="647A2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17769C"/>
    <w:multiLevelType w:val="hybridMultilevel"/>
    <w:tmpl w:val="05DC0AA4"/>
    <w:lvl w:ilvl="0" w:tplc="DD801B48">
      <w:start w:val="1"/>
      <w:numFmt w:val="decimal"/>
      <w:lvlText w:val="%1"/>
      <w:lvlJc w:val="left"/>
      <w:pPr>
        <w:ind w:left="720" w:hanging="360"/>
      </w:pPr>
      <w:rPr>
        <w:rFonts w:ascii="Arial" w:hAnsi="Arial" w:hint="default"/>
        <w:b w:val="0"/>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B81323"/>
    <w:multiLevelType w:val="hybridMultilevel"/>
    <w:tmpl w:val="8460D9CC"/>
    <w:lvl w:ilvl="0" w:tplc="7408CB12">
      <w:start w:val="1"/>
      <w:numFmt w:val="decimal"/>
      <w:lvlText w:val="%1.1"/>
      <w:lvlJc w:val="left"/>
      <w:pPr>
        <w:ind w:left="36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816A05"/>
    <w:multiLevelType w:val="hybridMultilevel"/>
    <w:tmpl w:val="6A96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2E3769"/>
    <w:multiLevelType w:val="hybridMultilevel"/>
    <w:tmpl w:val="FEAC9134"/>
    <w:lvl w:ilvl="0" w:tplc="096AAC7E">
      <w:start w:val="1"/>
      <w:numFmt w:val="decimal"/>
      <w:lvlText w:val="%1.1"/>
      <w:lvlJc w:val="left"/>
      <w:pPr>
        <w:ind w:left="1080" w:hanging="360"/>
      </w:pPr>
      <w:rPr>
        <w:rFonts w:ascii="Arial" w:hAnsi="Arial" w:hint="default"/>
        <w:b/>
        <w:i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8839FE"/>
    <w:multiLevelType w:val="multilevel"/>
    <w:tmpl w:val="0C742F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7A4C02D6"/>
    <w:multiLevelType w:val="multilevel"/>
    <w:tmpl w:val="164EF338"/>
    <w:lvl w:ilvl="0">
      <w:start w:val="2"/>
      <w:numFmt w:val="decimal"/>
      <w:lvlText w:val="%1"/>
      <w:lvlJc w:val="left"/>
      <w:pPr>
        <w:ind w:left="430" w:hanging="43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num w:numId="1">
    <w:abstractNumId w:val="7"/>
  </w:num>
  <w:num w:numId="2">
    <w:abstractNumId w:val="41"/>
  </w:num>
  <w:num w:numId="3">
    <w:abstractNumId w:val="3"/>
  </w:num>
  <w:num w:numId="4">
    <w:abstractNumId w:val="32"/>
  </w:num>
  <w:num w:numId="5">
    <w:abstractNumId w:val="8"/>
  </w:num>
  <w:num w:numId="6">
    <w:abstractNumId w:val="40"/>
  </w:num>
  <w:num w:numId="7">
    <w:abstractNumId w:val="26"/>
  </w:num>
  <w:num w:numId="8">
    <w:abstractNumId w:val="17"/>
  </w:num>
  <w:num w:numId="9">
    <w:abstractNumId w:val="12"/>
  </w:num>
  <w:num w:numId="10">
    <w:abstractNumId w:val="2"/>
  </w:num>
  <w:num w:numId="11">
    <w:abstractNumId w:val="13"/>
  </w:num>
  <w:num w:numId="12">
    <w:abstractNumId w:val="30"/>
  </w:num>
  <w:num w:numId="13">
    <w:abstractNumId w:val="5"/>
  </w:num>
  <w:num w:numId="14">
    <w:abstractNumId w:val="43"/>
  </w:num>
  <w:num w:numId="15">
    <w:abstractNumId w:val="21"/>
  </w:num>
  <w:num w:numId="16">
    <w:abstractNumId w:val="18"/>
  </w:num>
  <w:num w:numId="17">
    <w:abstractNumId w:val="25"/>
  </w:num>
  <w:num w:numId="18">
    <w:abstractNumId w:val="20"/>
  </w:num>
  <w:num w:numId="19">
    <w:abstractNumId w:val="11"/>
  </w:num>
  <w:num w:numId="20">
    <w:abstractNumId w:val="22"/>
  </w:num>
  <w:num w:numId="21">
    <w:abstractNumId w:val="29"/>
  </w:num>
  <w:num w:numId="22">
    <w:abstractNumId w:val="23"/>
  </w:num>
  <w:num w:numId="23">
    <w:abstractNumId w:val="28"/>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6"/>
  </w:num>
  <w:num w:numId="27">
    <w:abstractNumId w:val="4"/>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42"/>
  </w:num>
  <w:num w:numId="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num>
  <w:num w:numId="36">
    <w:abstractNumId w:val="39"/>
  </w:num>
  <w:num w:numId="37">
    <w:abstractNumId w:val="31"/>
  </w:num>
  <w:num w:numId="38">
    <w:abstractNumId w:val="36"/>
  </w:num>
  <w:num w:numId="39">
    <w:abstractNumId w:val="24"/>
  </w:num>
  <w:num w:numId="40">
    <w:abstractNumId w:val="35"/>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9"/>
  </w:num>
  <w:num w:numId="44">
    <w:abstractNumId w:val="34"/>
  </w:num>
  <w:num w:numId="45">
    <w:abstractNumId w:val="0"/>
  </w:num>
  <w:num w:numId="46">
    <w:abstractNumId w:val="37"/>
  </w:num>
  <w:num w:numId="47">
    <w:abstractNumId w:val="9"/>
  </w:num>
  <w:num w:numId="48">
    <w:abstractNumId w:val="14"/>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linkStyle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B0"/>
    <w:rsid w:val="00002699"/>
    <w:rsid w:val="00004895"/>
    <w:rsid w:val="00010A0D"/>
    <w:rsid w:val="00014309"/>
    <w:rsid w:val="0001455A"/>
    <w:rsid w:val="000154C2"/>
    <w:rsid w:val="00017788"/>
    <w:rsid w:val="000212FA"/>
    <w:rsid w:val="00022C16"/>
    <w:rsid w:val="00023348"/>
    <w:rsid w:val="00026410"/>
    <w:rsid w:val="00026BCD"/>
    <w:rsid w:val="00030901"/>
    <w:rsid w:val="00031441"/>
    <w:rsid w:val="00032135"/>
    <w:rsid w:val="00035E83"/>
    <w:rsid w:val="00037941"/>
    <w:rsid w:val="00037BE4"/>
    <w:rsid w:val="00040071"/>
    <w:rsid w:val="00045E03"/>
    <w:rsid w:val="000524AA"/>
    <w:rsid w:val="000567E1"/>
    <w:rsid w:val="00060DF7"/>
    <w:rsid w:val="00061269"/>
    <w:rsid w:val="0006226B"/>
    <w:rsid w:val="000625BF"/>
    <w:rsid w:val="00063C0E"/>
    <w:rsid w:val="00066805"/>
    <w:rsid w:val="00067B7C"/>
    <w:rsid w:val="00075868"/>
    <w:rsid w:val="000764A0"/>
    <w:rsid w:val="00087493"/>
    <w:rsid w:val="00091297"/>
    <w:rsid w:val="00091344"/>
    <w:rsid w:val="000914DF"/>
    <w:rsid w:val="0009180F"/>
    <w:rsid w:val="00093A40"/>
    <w:rsid w:val="00096C7D"/>
    <w:rsid w:val="000A137C"/>
    <w:rsid w:val="000A43F8"/>
    <w:rsid w:val="000A4AC8"/>
    <w:rsid w:val="000A69F5"/>
    <w:rsid w:val="000B0647"/>
    <w:rsid w:val="000B623B"/>
    <w:rsid w:val="000B6E24"/>
    <w:rsid w:val="000C06CD"/>
    <w:rsid w:val="000C0F9F"/>
    <w:rsid w:val="000D0A9D"/>
    <w:rsid w:val="000D0C12"/>
    <w:rsid w:val="000D312E"/>
    <w:rsid w:val="000D4451"/>
    <w:rsid w:val="000D530A"/>
    <w:rsid w:val="000D7675"/>
    <w:rsid w:val="000E117E"/>
    <w:rsid w:val="000E318F"/>
    <w:rsid w:val="000E72C1"/>
    <w:rsid w:val="000E7B58"/>
    <w:rsid w:val="000F0129"/>
    <w:rsid w:val="000F2EFF"/>
    <w:rsid w:val="000F3677"/>
    <w:rsid w:val="000F3996"/>
    <w:rsid w:val="000F5BBA"/>
    <w:rsid w:val="000F70A1"/>
    <w:rsid w:val="000F7BD9"/>
    <w:rsid w:val="00100078"/>
    <w:rsid w:val="001011DD"/>
    <w:rsid w:val="00103140"/>
    <w:rsid w:val="001033CC"/>
    <w:rsid w:val="00103F98"/>
    <w:rsid w:val="0010706F"/>
    <w:rsid w:val="00107E5A"/>
    <w:rsid w:val="00122093"/>
    <w:rsid w:val="00123D88"/>
    <w:rsid w:val="00125190"/>
    <w:rsid w:val="001252CF"/>
    <w:rsid w:val="0013021B"/>
    <w:rsid w:val="0013047F"/>
    <w:rsid w:val="00135187"/>
    <w:rsid w:val="001407E3"/>
    <w:rsid w:val="00145411"/>
    <w:rsid w:val="00145E4E"/>
    <w:rsid w:val="00146050"/>
    <w:rsid w:val="001504C9"/>
    <w:rsid w:val="00154642"/>
    <w:rsid w:val="00167EEC"/>
    <w:rsid w:val="00170689"/>
    <w:rsid w:val="001742B5"/>
    <w:rsid w:val="001747CB"/>
    <w:rsid w:val="001822C9"/>
    <w:rsid w:val="0018594E"/>
    <w:rsid w:val="001860CA"/>
    <w:rsid w:val="0018612F"/>
    <w:rsid w:val="001868D8"/>
    <w:rsid w:val="00194220"/>
    <w:rsid w:val="00195BF3"/>
    <w:rsid w:val="001A1B22"/>
    <w:rsid w:val="001A3BE2"/>
    <w:rsid w:val="001A60C4"/>
    <w:rsid w:val="001B1D5C"/>
    <w:rsid w:val="001B40E1"/>
    <w:rsid w:val="001C053B"/>
    <w:rsid w:val="001C382F"/>
    <w:rsid w:val="001C44A8"/>
    <w:rsid w:val="001D126C"/>
    <w:rsid w:val="001D1D91"/>
    <w:rsid w:val="001D6DF8"/>
    <w:rsid w:val="001E0D37"/>
    <w:rsid w:val="001E18FC"/>
    <w:rsid w:val="001E2D61"/>
    <w:rsid w:val="001E2D87"/>
    <w:rsid w:val="001E2EC3"/>
    <w:rsid w:val="001E5340"/>
    <w:rsid w:val="001F0474"/>
    <w:rsid w:val="001F1EE2"/>
    <w:rsid w:val="001F1F78"/>
    <w:rsid w:val="001F35FA"/>
    <w:rsid w:val="001F61D8"/>
    <w:rsid w:val="001F638E"/>
    <w:rsid w:val="00200E25"/>
    <w:rsid w:val="00201DBD"/>
    <w:rsid w:val="002028E4"/>
    <w:rsid w:val="00203864"/>
    <w:rsid w:val="00211F59"/>
    <w:rsid w:val="00212BF8"/>
    <w:rsid w:val="00213AF2"/>
    <w:rsid w:val="00213E33"/>
    <w:rsid w:val="00213EA1"/>
    <w:rsid w:val="002166A6"/>
    <w:rsid w:val="00216954"/>
    <w:rsid w:val="00222431"/>
    <w:rsid w:val="00222DFC"/>
    <w:rsid w:val="0022430B"/>
    <w:rsid w:val="00227F21"/>
    <w:rsid w:val="00231962"/>
    <w:rsid w:val="00232E87"/>
    <w:rsid w:val="002365E6"/>
    <w:rsid w:val="00236F67"/>
    <w:rsid w:val="002403CE"/>
    <w:rsid w:val="0024524F"/>
    <w:rsid w:val="002457EA"/>
    <w:rsid w:val="00245AC6"/>
    <w:rsid w:val="002461DC"/>
    <w:rsid w:val="002561C7"/>
    <w:rsid w:val="00257F65"/>
    <w:rsid w:val="0026028D"/>
    <w:rsid w:val="00261522"/>
    <w:rsid w:val="00262094"/>
    <w:rsid w:val="002625EA"/>
    <w:rsid w:val="00263955"/>
    <w:rsid w:val="002715BE"/>
    <w:rsid w:val="00272F10"/>
    <w:rsid w:val="002737A8"/>
    <w:rsid w:val="00277365"/>
    <w:rsid w:val="00280FB3"/>
    <w:rsid w:val="00281865"/>
    <w:rsid w:val="00282A18"/>
    <w:rsid w:val="00284600"/>
    <w:rsid w:val="00284D47"/>
    <w:rsid w:val="002869A8"/>
    <w:rsid w:val="00290EEA"/>
    <w:rsid w:val="00292242"/>
    <w:rsid w:val="00294199"/>
    <w:rsid w:val="002967B9"/>
    <w:rsid w:val="002A145A"/>
    <w:rsid w:val="002A24DD"/>
    <w:rsid w:val="002A5D7A"/>
    <w:rsid w:val="002B0B63"/>
    <w:rsid w:val="002B2BAF"/>
    <w:rsid w:val="002B36A0"/>
    <w:rsid w:val="002B3882"/>
    <w:rsid w:val="002B492C"/>
    <w:rsid w:val="002B7149"/>
    <w:rsid w:val="002B7C98"/>
    <w:rsid w:val="002C00CD"/>
    <w:rsid w:val="002C7257"/>
    <w:rsid w:val="002D3CB7"/>
    <w:rsid w:val="002D6180"/>
    <w:rsid w:val="002D791B"/>
    <w:rsid w:val="002E32CA"/>
    <w:rsid w:val="002E36D4"/>
    <w:rsid w:val="002E545B"/>
    <w:rsid w:val="002E7A7C"/>
    <w:rsid w:val="002F40D1"/>
    <w:rsid w:val="002F57C3"/>
    <w:rsid w:val="002F6BD9"/>
    <w:rsid w:val="002F6CD4"/>
    <w:rsid w:val="003034C3"/>
    <w:rsid w:val="00303803"/>
    <w:rsid w:val="00305F2B"/>
    <w:rsid w:val="003108D3"/>
    <w:rsid w:val="0031264B"/>
    <w:rsid w:val="00314933"/>
    <w:rsid w:val="00314F71"/>
    <w:rsid w:val="00315DDF"/>
    <w:rsid w:val="0031604C"/>
    <w:rsid w:val="00320EF0"/>
    <w:rsid w:val="00320F82"/>
    <w:rsid w:val="00322860"/>
    <w:rsid w:val="0032436D"/>
    <w:rsid w:val="00326F1F"/>
    <w:rsid w:val="00333BC5"/>
    <w:rsid w:val="00335529"/>
    <w:rsid w:val="003357CB"/>
    <w:rsid w:val="00336752"/>
    <w:rsid w:val="003374E1"/>
    <w:rsid w:val="00337A7D"/>
    <w:rsid w:val="00341807"/>
    <w:rsid w:val="00347569"/>
    <w:rsid w:val="0035333A"/>
    <w:rsid w:val="003542B4"/>
    <w:rsid w:val="00354A80"/>
    <w:rsid w:val="00357833"/>
    <w:rsid w:val="00371940"/>
    <w:rsid w:val="00371C9A"/>
    <w:rsid w:val="00372287"/>
    <w:rsid w:val="003743A5"/>
    <w:rsid w:val="003746A8"/>
    <w:rsid w:val="003770A9"/>
    <w:rsid w:val="00380270"/>
    <w:rsid w:val="00387EEE"/>
    <w:rsid w:val="00395CCC"/>
    <w:rsid w:val="003A01D6"/>
    <w:rsid w:val="003A3DB1"/>
    <w:rsid w:val="003A6437"/>
    <w:rsid w:val="003A6969"/>
    <w:rsid w:val="003A7416"/>
    <w:rsid w:val="003B0B7F"/>
    <w:rsid w:val="003B3FC2"/>
    <w:rsid w:val="003C3906"/>
    <w:rsid w:val="003C3FF6"/>
    <w:rsid w:val="003C57FE"/>
    <w:rsid w:val="003C664B"/>
    <w:rsid w:val="003C6A6C"/>
    <w:rsid w:val="003D0BE0"/>
    <w:rsid w:val="003D4431"/>
    <w:rsid w:val="003D4A87"/>
    <w:rsid w:val="003D76C5"/>
    <w:rsid w:val="003E16BE"/>
    <w:rsid w:val="003E4A5A"/>
    <w:rsid w:val="003F18FB"/>
    <w:rsid w:val="003F1A26"/>
    <w:rsid w:val="003F3F59"/>
    <w:rsid w:val="003F527C"/>
    <w:rsid w:val="003F6957"/>
    <w:rsid w:val="003F7159"/>
    <w:rsid w:val="003F7339"/>
    <w:rsid w:val="00403616"/>
    <w:rsid w:val="00404373"/>
    <w:rsid w:val="00412045"/>
    <w:rsid w:val="0041261C"/>
    <w:rsid w:val="00413D88"/>
    <w:rsid w:val="00420278"/>
    <w:rsid w:val="004209B2"/>
    <w:rsid w:val="004243FA"/>
    <w:rsid w:val="004257B4"/>
    <w:rsid w:val="00431C9A"/>
    <w:rsid w:val="00433422"/>
    <w:rsid w:val="00433CAD"/>
    <w:rsid w:val="00433D3F"/>
    <w:rsid w:val="00434106"/>
    <w:rsid w:val="00435012"/>
    <w:rsid w:val="00435141"/>
    <w:rsid w:val="0043616A"/>
    <w:rsid w:val="00436C54"/>
    <w:rsid w:val="00442410"/>
    <w:rsid w:val="004441A8"/>
    <w:rsid w:val="00444616"/>
    <w:rsid w:val="0044700A"/>
    <w:rsid w:val="00450C79"/>
    <w:rsid w:val="00450C9F"/>
    <w:rsid w:val="004510EF"/>
    <w:rsid w:val="00454E7A"/>
    <w:rsid w:val="0045540D"/>
    <w:rsid w:val="0045583A"/>
    <w:rsid w:val="004655F4"/>
    <w:rsid w:val="0046707B"/>
    <w:rsid w:val="004772AD"/>
    <w:rsid w:val="00477D54"/>
    <w:rsid w:val="0048168A"/>
    <w:rsid w:val="0048201C"/>
    <w:rsid w:val="0048350E"/>
    <w:rsid w:val="00483BEB"/>
    <w:rsid w:val="00484E03"/>
    <w:rsid w:val="00484F90"/>
    <w:rsid w:val="00486103"/>
    <w:rsid w:val="0048668D"/>
    <w:rsid w:val="004866A0"/>
    <w:rsid w:val="004872BD"/>
    <w:rsid w:val="004909AB"/>
    <w:rsid w:val="00491B8D"/>
    <w:rsid w:val="00493E9D"/>
    <w:rsid w:val="00493F62"/>
    <w:rsid w:val="004979D5"/>
    <w:rsid w:val="004A0445"/>
    <w:rsid w:val="004A48BF"/>
    <w:rsid w:val="004A64C2"/>
    <w:rsid w:val="004B5DD4"/>
    <w:rsid w:val="004C36BE"/>
    <w:rsid w:val="004C6966"/>
    <w:rsid w:val="004C70FF"/>
    <w:rsid w:val="004C7377"/>
    <w:rsid w:val="004D10BB"/>
    <w:rsid w:val="004D1CAE"/>
    <w:rsid w:val="004D36E3"/>
    <w:rsid w:val="004D5AE4"/>
    <w:rsid w:val="004D7C0A"/>
    <w:rsid w:val="004D7E75"/>
    <w:rsid w:val="004E2249"/>
    <w:rsid w:val="004E3736"/>
    <w:rsid w:val="004E3C86"/>
    <w:rsid w:val="004E43FA"/>
    <w:rsid w:val="004E5C05"/>
    <w:rsid w:val="004F0A1C"/>
    <w:rsid w:val="004F1C5D"/>
    <w:rsid w:val="004F5080"/>
    <w:rsid w:val="004F6989"/>
    <w:rsid w:val="00501BBB"/>
    <w:rsid w:val="0050497B"/>
    <w:rsid w:val="00505408"/>
    <w:rsid w:val="00506168"/>
    <w:rsid w:val="00507F76"/>
    <w:rsid w:val="005106A5"/>
    <w:rsid w:val="0051145A"/>
    <w:rsid w:val="00511916"/>
    <w:rsid w:val="00512013"/>
    <w:rsid w:val="00513C01"/>
    <w:rsid w:val="00515746"/>
    <w:rsid w:val="00515B66"/>
    <w:rsid w:val="00515DD9"/>
    <w:rsid w:val="00517FEB"/>
    <w:rsid w:val="005203ED"/>
    <w:rsid w:val="00520966"/>
    <w:rsid w:val="00522AFF"/>
    <w:rsid w:val="00523268"/>
    <w:rsid w:val="00524C73"/>
    <w:rsid w:val="00526C21"/>
    <w:rsid w:val="00530954"/>
    <w:rsid w:val="00531D21"/>
    <w:rsid w:val="00534F3B"/>
    <w:rsid w:val="00535D70"/>
    <w:rsid w:val="005374B5"/>
    <w:rsid w:val="005374E9"/>
    <w:rsid w:val="005378F1"/>
    <w:rsid w:val="005405CC"/>
    <w:rsid w:val="005444BA"/>
    <w:rsid w:val="005451EA"/>
    <w:rsid w:val="00546239"/>
    <w:rsid w:val="0055148A"/>
    <w:rsid w:val="005523BA"/>
    <w:rsid w:val="00553AED"/>
    <w:rsid w:val="00555169"/>
    <w:rsid w:val="005565E6"/>
    <w:rsid w:val="00557238"/>
    <w:rsid w:val="005578F9"/>
    <w:rsid w:val="00557935"/>
    <w:rsid w:val="0055796F"/>
    <w:rsid w:val="00560C84"/>
    <w:rsid w:val="00560F03"/>
    <w:rsid w:val="00561160"/>
    <w:rsid w:val="00563E7E"/>
    <w:rsid w:val="00564B3F"/>
    <w:rsid w:val="00564F61"/>
    <w:rsid w:val="005668DC"/>
    <w:rsid w:val="005710A0"/>
    <w:rsid w:val="00571944"/>
    <w:rsid w:val="00575D1C"/>
    <w:rsid w:val="00576BF6"/>
    <w:rsid w:val="00576D75"/>
    <w:rsid w:val="00580440"/>
    <w:rsid w:val="005877A9"/>
    <w:rsid w:val="00587E70"/>
    <w:rsid w:val="00592744"/>
    <w:rsid w:val="0059440C"/>
    <w:rsid w:val="005A0193"/>
    <w:rsid w:val="005A06A4"/>
    <w:rsid w:val="005A5786"/>
    <w:rsid w:val="005A7733"/>
    <w:rsid w:val="005B08DF"/>
    <w:rsid w:val="005B2117"/>
    <w:rsid w:val="005B4597"/>
    <w:rsid w:val="005B6EAD"/>
    <w:rsid w:val="005C42AB"/>
    <w:rsid w:val="005C59B4"/>
    <w:rsid w:val="005C5DC7"/>
    <w:rsid w:val="005D0360"/>
    <w:rsid w:val="005D0E6A"/>
    <w:rsid w:val="005D0EFF"/>
    <w:rsid w:val="005D4CE4"/>
    <w:rsid w:val="005D71AC"/>
    <w:rsid w:val="005D7462"/>
    <w:rsid w:val="005D7998"/>
    <w:rsid w:val="005E08E6"/>
    <w:rsid w:val="005E19F1"/>
    <w:rsid w:val="005E2894"/>
    <w:rsid w:val="005E289D"/>
    <w:rsid w:val="005E6816"/>
    <w:rsid w:val="005F097C"/>
    <w:rsid w:val="005F159C"/>
    <w:rsid w:val="005F3F5E"/>
    <w:rsid w:val="005F4F25"/>
    <w:rsid w:val="0060119E"/>
    <w:rsid w:val="006020C7"/>
    <w:rsid w:val="00603296"/>
    <w:rsid w:val="00606F65"/>
    <w:rsid w:val="0061477E"/>
    <w:rsid w:val="00614868"/>
    <w:rsid w:val="0061782A"/>
    <w:rsid w:val="00622969"/>
    <w:rsid w:val="006261EA"/>
    <w:rsid w:val="00631FF7"/>
    <w:rsid w:val="00632EAA"/>
    <w:rsid w:val="0063345B"/>
    <w:rsid w:val="0063384B"/>
    <w:rsid w:val="0065147C"/>
    <w:rsid w:val="00653398"/>
    <w:rsid w:val="00653694"/>
    <w:rsid w:val="006539B2"/>
    <w:rsid w:val="006568F8"/>
    <w:rsid w:val="00656AC1"/>
    <w:rsid w:val="00661C1C"/>
    <w:rsid w:val="00664038"/>
    <w:rsid w:val="006646B7"/>
    <w:rsid w:val="00665AFA"/>
    <w:rsid w:val="00674013"/>
    <w:rsid w:val="00675835"/>
    <w:rsid w:val="00680D9D"/>
    <w:rsid w:val="00681DF4"/>
    <w:rsid w:val="006849F5"/>
    <w:rsid w:val="00684D35"/>
    <w:rsid w:val="00690855"/>
    <w:rsid w:val="00690AFB"/>
    <w:rsid w:val="00691055"/>
    <w:rsid w:val="0069124E"/>
    <w:rsid w:val="00691BE8"/>
    <w:rsid w:val="0069453A"/>
    <w:rsid w:val="00695FB2"/>
    <w:rsid w:val="006966ED"/>
    <w:rsid w:val="006A0376"/>
    <w:rsid w:val="006A0FA3"/>
    <w:rsid w:val="006A2967"/>
    <w:rsid w:val="006A6C87"/>
    <w:rsid w:val="006A7894"/>
    <w:rsid w:val="006B0A58"/>
    <w:rsid w:val="006B238B"/>
    <w:rsid w:val="006B2E54"/>
    <w:rsid w:val="006B3D13"/>
    <w:rsid w:val="006B5422"/>
    <w:rsid w:val="006B5FAE"/>
    <w:rsid w:val="006C0550"/>
    <w:rsid w:val="006D0897"/>
    <w:rsid w:val="006D4A6C"/>
    <w:rsid w:val="006D4DA5"/>
    <w:rsid w:val="006D66DE"/>
    <w:rsid w:val="006E08F1"/>
    <w:rsid w:val="006E2D4C"/>
    <w:rsid w:val="006E3F4B"/>
    <w:rsid w:val="006E43A9"/>
    <w:rsid w:val="006E75B4"/>
    <w:rsid w:val="006E7F31"/>
    <w:rsid w:val="006F0C71"/>
    <w:rsid w:val="006F0F11"/>
    <w:rsid w:val="006F123F"/>
    <w:rsid w:val="006F39F9"/>
    <w:rsid w:val="006F51E3"/>
    <w:rsid w:val="0070240D"/>
    <w:rsid w:val="00702A27"/>
    <w:rsid w:val="007051D9"/>
    <w:rsid w:val="00705900"/>
    <w:rsid w:val="00710A75"/>
    <w:rsid w:val="007116B8"/>
    <w:rsid w:val="007116DE"/>
    <w:rsid w:val="007136F9"/>
    <w:rsid w:val="00714943"/>
    <w:rsid w:val="00716C62"/>
    <w:rsid w:val="00720665"/>
    <w:rsid w:val="00723BC8"/>
    <w:rsid w:val="00725761"/>
    <w:rsid w:val="00726A48"/>
    <w:rsid w:val="0074045A"/>
    <w:rsid w:val="007410C2"/>
    <w:rsid w:val="00742E0F"/>
    <w:rsid w:val="00743873"/>
    <w:rsid w:val="00745A9E"/>
    <w:rsid w:val="00750E0C"/>
    <w:rsid w:val="0075307A"/>
    <w:rsid w:val="00756250"/>
    <w:rsid w:val="00756D18"/>
    <w:rsid w:val="007631FB"/>
    <w:rsid w:val="00764437"/>
    <w:rsid w:val="007671A2"/>
    <w:rsid w:val="00771A87"/>
    <w:rsid w:val="00773E5F"/>
    <w:rsid w:val="007744EF"/>
    <w:rsid w:val="00776998"/>
    <w:rsid w:val="007817CC"/>
    <w:rsid w:val="0078365E"/>
    <w:rsid w:val="00783F24"/>
    <w:rsid w:val="00790588"/>
    <w:rsid w:val="00794993"/>
    <w:rsid w:val="00794A43"/>
    <w:rsid w:val="00794D56"/>
    <w:rsid w:val="00796CE7"/>
    <w:rsid w:val="007976EF"/>
    <w:rsid w:val="007A0C0B"/>
    <w:rsid w:val="007A1685"/>
    <w:rsid w:val="007A2B0B"/>
    <w:rsid w:val="007A4CDF"/>
    <w:rsid w:val="007B051A"/>
    <w:rsid w:val="007B0D97"/>
    <w:rsid w:val="007B1069"/>
    <w:rsid w:val="007B10CD"/>
    <w:rsid w:val="007B2BDE"/>
    <w:rsid w:val="007B2E09"/>
    <w:rsid w:val="007B31C7"/>
    <w:rsid w:val="007B49B4"/>
    <w:rsid w:val="007B75FF"/>
    <w:rsid w:val="007C1A8C"/>
    <w:rsid w:val="007C4935"/>
    <w:rsid w:val="007C5116"/>
    <w:rsid w:val="007C589D"/>
    <w:rsid w:val="007D1BE6"/>
    <w:rsid w:val="007E0AE4"/>
    <w:rsid w:val="007E0F39"/>
    <w:rsid w:val="007E2D8D"/>
    <w:rsid w:val="007E5584"/>
    <w:rsid w:val="007E5CD1"/>
    <w:rsid w:val="007E70D2"/>
    <w:rsid w:val="007F0E29"/>
    <w:rsid w:val="007F44E6"/>
    <w:rsid w:val="007F5706"/>
    <w:rsid w:val="00800571"/>
    <w:rsid w:val="00801B5A"/>
    <w:rsid w:val="00804817"/>
    <w:rsid w:val="0080772B"/>
    <w:rsid w:val="00810161"/>
    <w:rsid w:val="0081157A"/>
    <w:rsid w:val="00811EDB"/>
    <w:rsid w:val="00812359"/>
    <w:rsid w:val="00815F40"/>
    <w:rsid w:val="00816A7D"/>
    <w:rsid w:val="008200CC"/>
    <w:rsid w:val="008222F9"/>
    <w:rsid w:val="008224F3"/>
    <w:rsid w:val="00823173"/>
    <w:rsid w:val="00823772"/>
    <w:rsid w:val="00832C2B"/>
    <w:rsid w:val="00834BE2"/>
    <w:rsid w:val="00834D62"/>
    <w:rsid w:val="00836D18"/>
    <w:rsid w:val="00841917"/>
    <w:rsid w:val="0084214B"/>
    <w:rsid w:val="00852EDC"/>
    <w:rsid w:val="008537B6"/>
    <w:rsid w:val="008549B9"/>
    <w:rsid w:val="0085588C"/>
    <w:rsid w:val="00860C1A"/>
    <w:rsid w:val="00861ABA"/>
    <w:rsid w:val="00863628"/>
    <w:rsid w:val="00866072"/>
    <w:rsid w:val="00872292"/>
    <w:rsid w:val="008743C9"/>
    <w:rsid w:val="00877943"/>
    <w:rsid w:val="00877FBF"/>
    <w:rsid w:val="00880D4B"/>
    <w:rsid w:val="008836D0"/>
    <w:rsid w:val="0088394F"/>
    <w:rsid w:val="00886200"/>
    <w:rsid w:val="0088765E"/>
    <w:rsid w:val="008925EC"/>
    <w:rsid w:val="00892E15"/>
    <w:rsid w:val="00892E22"/>
    <w:rsid w:val="008942CB"/>
    <w:rsid w:val="0089577C"/>
    <w:rsid w:val="008967BF"/>
    <w:rsid w:val="00897AD4"/>
    <w:rsid w:val="008A09F3"/>
    <w:rsid w:val="008A1892"/>
    <w:rsid w:val="008A7D08"/>
    <w:rsid w:val="008B5192"/>
    <w:rsid w:val="008B61EA"/>
    <w:rsid w:val="008B6A17"/>
    <w:rsid w:val="008C30F9"/>
    <w:rsid w:val="008C40F2"/>
    <w:rsid w:val="008C4184"/>
    <w:rsid w:val="008C72C8"/>
    <w:rsid w:val="008D167B"/>
    <w:rsid w:val="008D396D"/>
    <w:rsid w:val="008D3D50"/>
    <w:rsid w:val="008D4FFC"/>
    <w:rsid w:val="008E0E75"/>
    <w:rsid w:val="008E509E"/>
    <w:rsid w:val="008E600F"/>
    <w:rsid w:val="008E62A1"/>
    <w:rsid w:val="008E63AE"/>
    <w:rsid w:val="008F2AA3"/>
    <w:rsid w:val="008F7DD5"/>
    <w:rsid w:val="00900194"/>
    <w:rsid w:val="00901985"/>
    <w:rsid w:val="009057DB"/>
    <w:rsid w:val="00906655"/>
    <w:rsid w:val="00907D43"/>
    <w:rsid w:val="00910A70"/>
    <w:rsid w:val="00912169"/>
    <w:rsid w:val="00913A28"/>
    <w:rsid w:val="009155EE"/>
    <w:rsid w:val="00920D45"/>
    <w:rsid w:val="0092161C"/>
    <w:rsid w:val="00921924"/>
    <w:rsid w:val="00921FB4"/>
    <w:rsid w:val="00922C21"/>
    <w:rsid w:val="009279F7"/>
    <w:rsid w:val="00933965"/>
    <w:rsid w:val="00935E04"/>
    <w:rsid w:val="009424BC"/>
    <w:rsid w:val="009437E8"/>
    <w:rsid w:val="00956985"/>
    <w:rsid w:val="00957634"/>
    <w:rsid w:val="00961EE2"/>
    <w:rsid w:val="0096276C"/>
    <w:rsid w:val="0096569C"/>
    <w:rsid w:val="00966203"/>
    <w:rsid w:val="0096759D"/>
    <w:rsid w:val="009759FB"/>
    <w:rsid w:val="009776E3"/>
    <w:rsid w:val="0098119B"/>
    <w:rsid w:val="00982710"/>
    <w:rsid w:val="00984184"/>
    <w:rsid w:val="00984AC5"/>
    <w:rsid w:val="00984C25"/>
    <w:rsid w:val="009905DD"/>
    <w:rsid w:val="00991FAB"/>
    <w:rsid w:val="00992782"/>
    <w:rsid w:val="00993052"/>
    <w:rsid w:val="00994854"/>
    <w:rsid w:val="00995180"/>
    <w:rsid w:val="00996961"/>
    <w:rsid w:val="00997255"/>
    <w:rsid w:val="009A054E"/>
    <w:rsid w:val="009A4098"/>
    <w:rsid w:val="009A4AE4"/>
    <w:rsid w:val="009A4E74"/>
    <w:rsid w:val="009A555C"/>
    <w:rsid w:val="009A5FB8"/>
    <w:rsid w:val="009A73BE"/>
    <w:rsid w:val="009A7BF7"/>
    <w:rsid w:val="009B2C8D"/>
    <w:rsid w:val="009B40D4"/>
    <w:rsid w:val="009B6D16"/>
    <w:rsid w:val="009B7E2A"/>
    <w:rsid w:val="009C08B3"/>
    <w:rsid w:val="009C09FB"/>
    <w:rsid w:val="009C2E97"/>
    <w:rsid w:val="009C536F"/>
    <w:rsid w:val="009C5960"/>
    <w:rsid w:val="009C6359"/>
    <w:rsid w:val="009C7DCF"/>
    <w:rsid w:val="009D0D7A"/>
    <w:rsid w:val="009D4375"/>
    <w:rsid w:val="009D74AD"/>
    <w:rsid w:val="009E43B0"/>
    <w:rsid w:val="009E4593"/>
    <w:rsid w:val="009E5282"/>
    <w:rsid w:val="009E52A5"/>
    <w:rsid w:val="009E5C22"/>
    <w:rsid w:val="009E7D94"/>
    <w:rsid w:val="009F0074"/>
    <w:rsid w:val="009F2CD9"/>
    <w:rsid w:val="009F7457"/>
    <w:rsid w:val="00A026C2"/>
    <w:rsid w:val="00A02D8E"/>
    <w:rsid w:val="00A02F32"/>
    <w:rsid w:val="00A03F06"/>
    <w:rsid w:val="00A126F5"/>
    <w:rsid w:val="00A17364"/>
    <w:rsid w:val="00A22BC4"/>
    <w:rsid w:val="00A233F5"/>
    <w:rsid w:val="00A2399F"/>
    <w:rsid w:val="00A2484D"/>
    <w:rsid w:val="00A24E0C"/>
    <w:rsid w:val="00A25129"/>
    <w:rsid w:val="00A2721F"/>
    <w:rsid w:val="00A272CA"/>
    <w:rsid w:val="00A32DDC"/>
    <w:rsid w:val="00A3359D"/>
    <w:rsid w:val="00A35AC6"/>
    <w:rsid w:val="00A35C0D"/>
    <w:rsid w:val="00A35FD4"/>
    <w:rsid w:val="00A36CDF"/>
    <w:rsid w:val="00A36FA0"/>
    <w:rsid w:val="00A42851"/>
    <w:rsid w:val="00A43CDD"/>
    <w:rsid w:val="00A50CBB"/>
    <w:rsid w:val="00A53C03"/>
    <w:rsid w:val="00A54773"/>
    <w:rsid w:val="00A558E9"/>
    <w:rsid w:val="00A57488"/>
    <w:rsid w:val="00A57A68"/>
    <w:rsid w:val="00A624ED"/>
    <w:rsid w:val="00A62A6C"/>
    <w:rsid w:val="00A6416A"/>
    <w:rsid w:val="00A646E8"/>
    <w:rsid w:val="00A66148"/>
    <w:rsid w:val="00A67E5D"/>
    <w:rsid w:val="00A72DD1"/>
    <w:rsid w:val="00A74F27"/>
    <w:rsid w:val="00A77A9E"/>
    <w:rsid w:val="00A82F6B"/>
    <w:rsid w:val="00A837F2"/>
    <w:rsid w:val="00A848BA"/>
    <w:rsid w:val="00A851D4"/>
    <w:rsid w:val="00A91342"/>
    <w:rsid w:val="00A936D0"/>
    <w:rsid w:val="00A94381"/>
    <w:rsid w:val="00A951D5"/>
    <w:rsid w:val="00AA0EBF"/>
    <w:rsid w:val="00AA220F"/>
    <w:rsid w:val="00AA2E6C"/>
    <w:rsid w:val="00AA44A5"/>
    <w:rsid w:val="00AA601F"/>
    <w:rsid w:val="00AA6143"/>
    <w:rsid w:val="00AB0E0E"/>
    <w:rsid w:val="00AB13CB"/>
    <w:rsid w:val="00AB7354"/>
    <w:rsid w:val="00AC19F2"/>
    <w:rsid w:val="00AC20B5"/>
    <w:rsid w:val="00AC2E69"/>
    <w:rsid w:val="00AC7FCE"/>
    <w:rsid w:val="00AD02AA"/>
    <w:rsid w:val="00AD1013"/>
    <w:rsid w:val="00AD190C"/>
    <w:rsid w:val="00AD3483"/>
    <w:rsid w:val="00AD526B"/>
    <w:rsid w:val="00AD64BF"/>
    <w:rsid w:val="00AD6903"/>
    <w:rsid w:val="00AD6B00"/>
    <w:rsid w:val="00AE059C"/>
    <w:rsid w:val="00AE17AE"/>
    <w:rsid w:val="00AE1ACE"/>
    <w:rsid w:val="00AE1C29"/>
    <w:rsid w:val="00AE5503"/>
    <w:rsid w:val="00AE7E94"/>
    <w:rsid w:val="00AF109B"/>
    <w:rsid w:val="00AF15FC"/>
    <w:rsid w:val="00AF2D97"/>
    <w:rsid w:val="00AF483D"/>
    <w:rsid w:val="00AF65FF"/>
    <w:rsid w:val="00B00267"/>
    <w:rsid w:val="00B01468"/>
    <w:rsid w:val="00B042FB"/>
    <w:rsid w:val="00B051FD"/>
    <w:rsid w:val="00B07F4A"/>
    <w:rsid w:val="00B135D0"/>
    <w:rsid w:val="00B13F47"/>
    <w:rsid w:val="00B16628"/>
    <w:rsid w:val="00B166D9"/>
    <w:rsid w:val="00B20779"/>
    <w:rsid w:val="00B22361"/>
    <w:rsid w:val="00B23423"/>
    <w:rsid w:val="00B31FE1"/>
    <w:rsid w:val="00B334C2"/>
    <w:rsid w:val="00B34360"/>
    <w:rsid w:val="00B4087C"/>
    <w:rsid w:val="00B4294B"/>
    <w:rsid w:val="00B47958"/>
    <w:rsid w:val="00B518BE"/>
    <w:rsid w:val="00B5259B"/>
    <w:rsid w:val="00B52EF3"/>
    <w:rsid w:val="00B53D08"/>
    <w:rsid w:val="00B547B4"/>
    <w:rsid w:val="00B5502C"/>
    <w:rsid w:val="00B562B3"/>
    <w:rsid w:val="00B62F18"/>
    <w:rsid w:val="00B66753"/>
    <w:rsid w:val="00B6743A"/>
    <w:rsid w:val="00B72975"/>
    <w:rsid w:val="00B77580"/>
    <w:rsid w:val="00B828BA"/>
    <w:rsid w:val="00B87021"/>
    <w:rsid w:val="00B904A3"/>
    <w:rsid w:val="00B93915"/>
    <w:rsid w:val="00B95565"/>
    <w:rsid w:val="00BA070B"/>
    <w:rsid w:val="00BA0A72"/>
    <w:rsid w:val="00BA39B7"/>
    <w:rsid w:val="00BA6F1A"/>
    <w:rsid w:val="00BA7702"/>
    <w:rsid w:val="00BB1C94"/>
    <w:rsid w:val="00BB545A"/>
    <w:rsid w:val="00BB5BE3"/>
    <w:rsid w:val="00BC0F47"/>
    <w:rsid w:val="00BC5786"/>
    <w:rsid w:val="00BC5D31"/>
    <w:rsid w:val="00BC6F74"/>
    <w:rsid w:val="00BD0764"/>
    <w:rsid w:val="00BD1878"/>
    <w:rsid w:val="00BD19E2"/>
    <w:rsid w:val="00BD4EDD"/>
    <w:rsid w:val="00BE43D6"/>
    <w:rsid w:val="00BE7C7B"/>
    <w:rsid w:val="00BF436F"/>
    <w:rsid w:val="00BF540D"/>
    <w:rsid w:val="00BF6951"/>
    <w:rsid w:val="00C04108"/>
    <w:rsid w:val="00C14483"/>
    <w:rsid w:val="00C16228"/>
    <w:rsid w:val="00C172B2"/>
    <w:rsid w:val="00C1780B"/>
    <w:rsid w:val="00C22B35"/>
    <w:rsid w:val="00C24243"/>
    <w:rsid w:val="00C24AB8"/>
    <w:rsid w:val="00C2726C"/>
    <w:rsid w:val="00C27AFF"/>
    <w:rsid w:val="00C3198E"/>
    <w:rsid w:val="00C32F61"/>
    <w:rsid w:val="00C34102"/>
    <w:rsid w:val="00C35867"/>
    <w:rsid w:val="00C36691"/>
    <w:rsid w:val="00C373F2"/>
    <w:rsid w:val="00C40045"/>
    <w:rsid w:val="00C40B01"/>
    <w:rsid w:val="00C41526"/>
    <w:rsid w:val="00C42854"/>
    <w:rsid w:val="00C447B9"/>
    <w:rsid w:val="00C4539F"/>
    <w:rsid w:val="00C45699"/>
    <w:rsid w:val="00C502F6"/>
    <w:rsid w:val="00C505A1"/>
    <w:rsid w:val="00C507EF"/>
    <w:rsid w:val="00C51E51"/>
    <w:rsid w:val="00C526FA"/>
    <w:rsid w:val="00C53DC1"/>
    <w:rsid w:val="00C542B6"/>
    <w:rsid w:val="00C55060"/>
    <w:rsid w:val="00C56BEC"/>
    <w:rsid w:val="00C5736B"/>
    <w:rsid w:val="00C57426"/>
    <w:rsid w:val="00C622A5"/>
    <w:rsid w:val="00C64F2F"/>
    <w:rsid w:val="00C66160"/>
    <w:rsid w:val="00C700DD"/>
    <w:rsid w:val="00C70D9B"/>
    <w:rsid w:val="00C75396"/>
    <w:rsid w:val="00C76A55"/>
    <w:rsid w:val="00C77C2B"/>
    <w:rsid w:val="00C80486"/>
    <w:rsid w:val="00C82B41"/>
    <w:rsid w:val="00C9066A"/>
    <w:rsid w:val="00C91D38"/>
    <w:rsid w:val="00C93864"/>
    <w:rsid w:val="00C97EFF"/>
    <w:rsid w:val="00CA0C9C"/>
    <w:rsid w:val="00CA365F"/>
    <w:rsid w:val="00CA4058"/>
    <w:rsid w:val="00CA40B5"/>
    <w:rsid w:val="00CA44B7"/>
    <w:rsid w:val="00CA7BB4"/>
    <w:rsid w:val="00CB03F5"/>
    <w:rsid w:val="00CB2369"/>
    <w:rsid w:val="00CB23C8"/>
    <w:rsid w:val="00CB2708"/>
    <w:rsid w:val="00CC0E0A"/>
    <w:rsid w:val="00CC2E78"/>
    <w:rsid w:val="00CC42A7"/>
    <w:rsid w:val="00CC51D7"/>
    <w:rsid w:val="00CD0EFA"/>
    <w:rsid w:val="00CD2F6F"/>
    <w:rsid w:val="00CE0257"/>
    <w:rsid w:val="00CE0D16"/>
    <w:rsid w:val="00CE0DE1"/>
    <w:rsid w:val="00CE1679"/>
    <w:rsid w:val="00CE5006"/>
    <w:rsid w:val="00CE61AA"/>
    <w:rsid w:val="00CF035F"/>
    <w:rsid w:val="00CF0E49"/>
    <w:rsid w:val="00CF1020"/>
    <w:rsid w:val="00CF1B17"/>
    <w:rsid w:val="00CF59F2"/>
    <w:rsid w:val="00CF63CD"/>
    <w:rsid w:val="00D065AD"/>
    <w:rsid w:val="00D0747A"/>
    <w:rsid w:val="00D10CDE"/>
    <w:rsid w:val="00D1421C"/>
    <w:rsid w:val="00D15C32"/>
    <w:rsid w:val="00D17038"/>
    <w:rsid w:val="00D2133F"/>
    <w:rsid w:val="00D21832"/>
    <w:rsid w:val="00D2561E"/>
    <w:rsid w:val="00D26EFF"/>
    <w:rsid w:val="00D275E1"/>
    <w:rsid w:val="00D30C5F"/>
    <w:rsid w:val="00D31A7A"/>
    <w:rsid w:val="00D31B68"/>
    <w:rsid w:val="00D329CF"/>
    <w:rsid w:val="00D35010"/>
    <w:rsid w:val="00D36B4C"/>
    <w:rsid w:val="00D413A6"/>
    <w:rsid w:val="00D41935"/>
    <w:rsid w:val="00D41FB2"/>
    <w:rsid w:val="00D43B9C"/>
    <w:rsid w:val="00D505BE"/>
    <w:rsid w:val="00D53184"/>
    <w:rsid w:val="00D537A9"/>
    <w:rsid w:val="00D5696C"/>
    <w:rsid w:val="00D56C78"/>
    <w:rsid w:val="00D60690"/>
    <w:rsid w:val="00D60B34"/>
    <w:rsid w:val="00D65813"/>
    <w:rsid w:val="00D7028C"/>
    <w:rsid w:val="00D70B2F"/>
    <w:rsid w:val="00D73D19"/>
    <w:rsid w:val="00D75023"/>
    <w:rsid w:val="00D75CAC"/>
    <w:rsid w:val="00D77AD1"/>
    <w:rsid w:val="00D77D6D"/>
    <w:rsid w:val="00D86602"/>
    <w:rsid w:val="00D86774"/>
    <w:rsid w:val="00D871CB"/>
    <w:rsid w:val="00D9275D"/>
    <w:rsid w:val="00D93B21"/>
    <w:rsid w:val="00D97637"/>
    <w:rsid w:val="00DA75A8"/>
    <w:rsid w:val="00DA7C1A"/>
    <w:rsid w:val="00DB14FA"/>
    <w:rsid w:val="00DB3EBE"/>
    <w:rsid w:val="00DB437B"/>
    <w:rsid w:val="00DB47FD"/>
    <w:rsid w:val="00DC1969"/>
    <w:rsid w:val="00DC22C7"/>
    <w:rsid w:val="00DC5271"/>
    <w:rsid w:val="00DC7231"/>
    <w:rsid w:val="00DD1F9A"/>
    <w:rsid w:val="00DD330E"/>
    <w:rsid w:val="00DD5743"/>
    <w:rsid w:val="00DD6C9B"/>
    <w:rsid w:val="00DE114D"/>
    <w:rsid w:val="00DE36AF"/>
    <w:rsid w:val="00DE3FF9"/>
    <w:rsid w:val="00DF1847"/>
    <w:rsid w:val="00DF2FE7"/>
    <w:rsid w:val="00DF4B7D"/>
    <w:rsid w:val="00DF5DDF"/>
    <w:rsid w:val="00DF7E4C"/>
    <w:rsid w:val="00E02652"/>
    <w:rsid w:val="00E02F88"/>
    <w:rsid w:val="00E04893"/>
    <w:rsid w:val="00E04B8D"/>
    <w:rsid w:val="00E06442"/>
    <w:rsid w:val="00E06F46"/>
    <w:rsid w:val="00E10F4A"/>
    <w:rsid w:val="00E126E9"/>
    <w:rsid w:val="00E21004"/>
    <w:rsid w:val="00E21227"/>
    <w:rsid w:val="00E220A8"/>
    <w:rsid w:val="00E249E6"/>
    <w:rsid w:val="00E24C3D"/>
    <w:rsid w:val="00E24CAD"/>
    <w:rsid w:val="00E25E78"/>
    <w:rsid w:val="00E2615E"/>
    <w:rsid w:val="00E27ED5"/>
    <w:rsid w:val="00E30F27"/>
    <w:rsid w:val="00E3343A"/>
    <w:rsid w:val="00E340E6"/>
    <w:rsid w:val="00E349B9"/>
    <w:rsid w:val="00E34BE6"/>
    <w:rsid w:val="00E361C5"/>
    <w:rsid w:val="00E3719F"/>
    <w:rsid w:val="00E401C2"/>
    <w:rsid w:val="00E403BC"/>
    <w:rsid w:val="00E40817"/>
    <w:rsid w:val="00E428C9"/>
    <w:rsid w:val="00E42C1A"/>
    <w:rsid w:val="00E4395B"/>
    <w:rsid w:val="00E46FD9"/>
    <w:rsid w:val="00E46FF9"/>
    <w:rsid w:val="00E50D73"/>
    <w:rsid w:val="00E52F80"/>
    <w:rsid w:val="00E55742"/>
    <w:rsid w:val="00E575EC"/>
    <w:rsid w:val="00E57D2A"/>
    <w:rsid w:val="00E61874"/>
    <w:rsid w:val="00E61B61"/>
    <w:rsid w:val="00E63792"/>
    <w:rsid w:val="00E63987"/>
    <w:rsid w:val="00E64CE6"/>
    <w:rsid w:val="00E65591"/>
    <w:rsid w:val="00E6714D"/>
    <w:rsid w:val="00E73A88"/>
    <w:rsid w:val="00E7498C"/>
    <w:rsid w:val="00E77706"/>
    <w:rsid w:val="00E87841"/>
    <w:rsid w:val="00E87E7C"/>
    <w:rsid w:val="00E90175"/>
    <w:rsid w:val="00E93BF9"/>
    <w:rsid w:val="00E95A84"/>
    <w:rsid w:val="00EA64F9"/>
    <w:rsid w:val="00EB0E09"/>
    <w:rsid w:val="00EB3E4B"/>
    <w:rsid w:val="00EB46D9"/>
    <w:rsid w:val="00EB6E58"/>
    <w:rsid w:val="00EC0A1A"/>
    <w:rsid w:val="00EC18F3"/>
    <w:rsid w:val="00EC1B6C"/>
    <w:rsid w:val="00EC338F"/>
    <w:rsid w:val="00EC420D"/>
    <w:rsid w:val="00EC7857"/>
    <w:rsid w:val="00ED03E2"/>
    <w:rsid w:val="00ED0478"/>
    <w:rsid w:val="00ED06BE"/>
    <w:rsid w:val="00ED23D3"/>
    <w:rsid w:val="00ED34A8"/>
    <w:rsid w:val="00ED7E1A"/>
    <w:rsid w:val="00EE0098"/>
    <w:rsid w:val="00EE1473"/>
    <w:rsid w:val="00EE1A33"/>
    <w:rsid w:val="00EE448C"/>
    <w:rsid w:val="00EE5BAD"/>
    <w:rsid w:val="00EF3507"/>
    <w:rsid w:val="00EF6AC7"/>
    <w:rsid w:val="00F02160"/>
    <w:rsid w:val="00F074CE"/>
    <w:rsid w:val="00F07A9F"/>
    <w:rsid w:val="00F1037B"/>
    <w:rsid w:val="00F105C4"/>
    <w:rsid w:val="00F129F6"/>
    <w:rsid w:val="00F12E26"/>
    <w:rsid w:val="00F13D41"/>
    <w:rsid w:val="00F14882"/>
    <w:rsid w:val="00F16A8D"/>
    <w:rsid w:val="00F16E97"/>
    <w:rsid w:val="00F22F36"/>
    <w:rsid w:val="00F250FD"/>
    <w:rsid w:val="00F259B3"/>
    <w:rsid w:val="00F25FBC"/>
    <w:rsid w:val="00F27A6E"/>
    <w:rsid w:val="00F369C1"/>
    <w:rsid w:val="00F37BCF"/>
    <w:rsid w:val="00F37FBA"/>
    <w:rsid w:val="00F44F61"/>
    <w:rsid w:val="00F474CB"/>
    <w:rsid w:val="00F50207"/>
    <w:rsid w:val="00F542F0"/>
    <w:rsid w:val="00F55D81"/>
    <w:rsid w:val="00F5788D"/>
    <w:rsid w:val="00F62626"/>
    <w:rsid w:val="00F64199"/>
    <w:rsid w:val="00F65805"/>
    <w:rsid w:val="00F65CF3"/>
    <w:rsid w:val="00F71A5F"/>
    <w:rsid w:val="00F72994"/>
    <w:rsid w:val="00F73DBB"/>
    <w:rsid w:val="00F76885"/>
    <w:rsid w:val="00F77D82"/>
    <w:rsid w:val="00F77E76"/>
    <w:rsid w:val="00F80021"/>
    <w:rsid w:val="00F81297"/>
    <w:rsid w:val="00F8198D"/>
    <w:rsid w:val="00F85F25"/>
    <w:rsid w:val="00F864D6"/>
    <w:rsid w:val="00F86988"/>
    <w:rsid w:val="00F9096C"/>
    <w:rsid w:val="00F929FB"/>
    <w:rsid w:val="00F953CF"/>
    <w:rsid w:val="00F95441"/>
    <w:rsid w:val="00FA0285"/>
    <w:rsid w:val="00FA1F7E"/>
    <w:rsid w:val="00FA2504"/>
    <w:rsid w:val="00FA2D0B"/>
    <w:rsid w:val="00FA3A75"/>
    <w:rsid w:val="00FA54C2"/>
    <w:rsid w:val="00FA648C"/>
    <w:rsid w:val="00FB19C7"/>
    <w:rsid w:val="00FB55AA"/>
    <w:rsid w:val="00FB5AA7"/>
    <w:rsid w:val="00FC622C"/>
    <w:rsid w:val="00FD112B"/>
    <w:rsid w:val="00FD3596"/>
    <w:rsid w:val="00FD5132"/>
    <w:rsid w:val="00FD5231"/>
    <w:rsid w:val="00FD777B"/>
    <w:rsid w:val="00FE2BB6"/>
    <w:rsid w:val="00FE3C4C"/>
    <w:rsid w:val="00FF0DB1"/>
    <w:rsid w:val="00FF2DB8"/>
    <w:rsid w:val="00FF3342"/>
    <w:rsid w:val="00FF4A50"/>
    <w:rsid w:val="00FF67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8909F"/>
  <w15:chartTrackingRefBased/>
  <w15:docId w15:val="{94167A18-792B-4BE6-978F-14310C4F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A17"/>
    <w:pPr>
      <w:spacing w:after="160" w:line="259" w:lineRule="auto"/>
    </w:pPr>
    <w:rPr>
      <w:sz w:val="22"/>
      <w:szCs w:val="22"/>
      <w:lang w:val="en-US" w:eastAsia="en-US" w:bidi="ar-SA"/>
    </w:rPr>
  </w:style>
  <w:style w:type="paragraph" w:styleId="Heading1">
    <w:name w:val="heading 1"/>
    <w:aliases w:val="English-Heading 1"/>
    <w:basedOn w:val="Normal"/>
    <w:next w:val="Normal"/>
    <w:link w:val="Heading1Char"/>
    <w:uiPriority w:val="9"/>
    <w:qFormat/>
    <w:rsid w:val="008B6A17"/>
    <w:pPr>
      <w:keepNext/>
      <w:spacing w:before="240" w:after="60"/>
      <w:outlineLvl w:val="0"/>
    </w:pPr>
    <w:rPr>
      <w:rFonts w:ascii="Calibri Light" w:eastAsia="Times New Roman" w:hAnsi="Calibri Light" w:cs="Latha"/>
      <w:b/>
      <w:bCs/>
      <w:kern w:val="32"/>
      <w:sz w:val="32"/>
      <w:szCs w:val="32"/>
      <w:lang w:val="x-none" w:eastAsia="x-none" w:bidi="ta-IN"/>
    </w:rPr>
  </w:style>
  <w:style w:type="paragraph" w:styleId="Heading2">
    <w:name w:val="heading 2"/>
    <w:aliases w:val="English-Heading 2"/>
    <w:basedOn w:val="Normal"/>
    <w:next w:val="Normal"/>
    <w:link w:val="Heading2Char"/>
    <w:uiPriority w:val="9"/>
    <w:unhideWhenUsed/>
    <w:qFormat/>
    <w:rsid w:val="008B6A17"/>
    <w:pPr>
      <w:keepNext/>
      <w:spacing w:before="240" w:after="60"/>
      <w:outlineLvl w:val="1"/>
    </w:pPr>
    <w:rPr>
      <w:rFonts w:ascii="Calibri Light" w:eastAsia="Times New Roman" w:hAnsi="Calibri Light" w:cs="Latha"/>
      <w:b/>
      <w:bCs/>
      <w:i/>
      <w:iCs/>
      <w:sz w:val="28"/>
      <w:szCs w:val="28"/>
      <w:lang w:val="x-none" w:eastAsia="x-none" w:bidi="ta-IN"/>
    </w:rPr>
  </w:style>
  <w:style w:type="paragraph" w:styleId="Heading3">
    <w:name w:val="heading 3"/>
    <w:basedOn w:val="Normal"/>
    <w:next w:val="Normal"/>
    <w:link w:val="Heading3Char"/>
    <w:uiPriority w:val="9"/>
    <w:semiHidden/>
    <w:unhideWhenUsed/>
    <w:qFormat/>
    <w:rsid w:val="008B6A17"/>
    <w:pPr>
      <w:keepNext/>
      <w:spacing w:before="240" w:after="60"/>
      <w:outlineLvl w:val="2"/>
    </w:pPr>
    <w:rPr>
      <w:rFonts w:ascii="Calibri Light" w:eastAsia="Times New Roman" w:hAnsi="Calibri Light" w:cs="Latha"/>
      <w:b/>
      <w:bCs/>
      <w:sz w:val="26"/>
      <w:szCs w:val="26"/>
      <w:lang w:val="x-none" w:eastAsia="x-none" w:bidi="ta-IN"/>
    </w:rPr>
  </w:style>
  <w:style w:type="character" w:default="1" w:styleId="DefaultParagraphFont">
    <w:name w:val="Default Paragraph Font"/>
    <w:uiPriority w:val="1"/>
    <w:unhideWhenUsed/>
    <w:rsid w:val="008B6A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6A17"/>
  </w:style>
  <w:style w:type="paragraph" w:styleId="NoSpacing">
    <w:name w:val="No Spacing"/>
    <w:aliases w:val="No Spacing-VedaVMSTelugu"/>
    <w:uiPriority w:val="1"/>
    <w:qFormat/>
    <w:rsid w:val="008B6A17"/>
    <w:rPr>
      <w:rFonts w:eastAsia="Times New Roman" w:cs="Kartika"/>
      <w:sz w:val="22"/>
      <w:szCs w:val="22"/>
      <w:lang w:bidi="ml-IN"/>
    </w:rPr>
  </w:style>
  <w:style w:type="paragraph" w:styleId="Header">
    <w:name w:val="header"/>
    <w:basedOn w:val="Normal"/>
    <w:link w:val="HeaderChar"/>
    <w:uiPriority w:val="99"/>
    <w:unhideWhenUsed/>
    <w:rsid w:val="008B6A17"/>
    <w:pPr>
      <w:tabs>
        <w:tab w:val="center" w:pos="4680"/>
        <w:tab w:val="right" w:pos="9360"/>
      </w:tabs>
    </w:pPr>
    <w:rPr>
      <w:rFonts w:cs="Latha"/>
      <w:lang w:val="x-none" w:eastAsia="x-none" w:bidi="ta-IN"/>
    </w:rPr>
  </w:style>
  <w:style w:type="character" w:customStyle="1" w:styleId="HeaderChar">
    <w:name w:val="Header Char"/>
    <w:link w:val="Header"/>
    <w:uiPriority w:val="99"/>
    <w:rsid w:val="008B6A17"/>
    <w:rPr>
      <w:sz w:val="22"/>
      <w:szCs w:val="22"/>
    </w:rPr>
  </w:style>
  <w:style w:type="paragraph" w:styleId="Footer">
    <w:name w:val="footer"/>
    <w:basedOn w:val="Normal"/>
    <w:link w:val="FooterChar"/>
    <w:uiPriority w:val="99"/>
    <w:unhideWhenUsed/>
    <w:rsid w:val="008B6A17"/>
    <w:pPr>
      <w:tabs>
        <w:tab w:val="center" w:pos="4680"/>
        <w:tab w:val="right" w:pos="9360"/>
      </w:tabs>
    </w:pPr>
    <w:rPr>
      <w:rFonts w:cs="Latha"/>
      <w:lang w:val="x-none" w:eastAsia="x-none" w:bidi="ta-IN"/>
    </w:rPr>
  </w:style>
  <w:style w:type="character" w:customStyle="1" w:styleId="FooterChar">
    <w:name w:val="Footer Char"/>
    <w:link w:val="Footer"/>
    <w:uiPriority w:val="99"/>
    <w:rsid w:val="008B6A17"/>
    <w:rPr>
      <w:sz w:val="22"/>
      <w:szCs w:val="22"/>
    </w:rPr>
  </w:style>
  <w:style w:type="paragraph" w:customStyle="1" w:styleId="1Title-VedaVMSTelugu">
    <w:name w:val="1Title-VedaVMSTelugu"/>
    <w:basedOn w:val="Normal"/>
    <w:next w:val="Title"/>
    <w:link w:val="1Title-VedaVMSTeluguChar"/>
    <w:autoRedefine/>
    <w:qFormat/>
    <w:rsid w:val="008B6A17"/>
    <w:pPr>
      <w:numPr>
        <w:numId w:val="1"/>
      </w:numPr>
      <w:autoSpaceDE w:val="0"/>
      <w:autoSpaceDN w:val="0"/>
      <w:adjustRightInd w:val="0"/>
      <w:spacing w:after="0" w:line="240" w:lineRule="auto"/>
      <w:jc w:val="center"/>
    </w:pPr>
    <w:rPr>
      <w:rFonts w:ascii="BRH Telugu Extra" w:hAnsi="BRH Telugu Extra" w:cs="Latha"/>
      <w:b/>
      <w:color w:val="000000"/>
      <w:sz w:val="48"/>
      <w:szCs w:val="48"/>
      <w:u w:val="double"/>
      <w:lang w:val="x-none" w:eastAsia="x-none" w:bidi="ta-IN"/>
    </w:rPr>
  </w:style>
  <w:style w:type="paragraph" w:customStyle="1" w:styleId="2-Centered-VedaVMSTelugu">
    <w:name w:val="2-Centered-VedaVMSTelugu"/>
    <w:basedOn w:val="Normal"/>
    <w:link w:val="2-Centered-VedaVMSTeluguChar"/>
    <w:qFormat/>
    <w:rsid w:val="008B6A17"/>
    <w:pPr>
      <w:widowControl w:val="0"/>
      <w:autoSpaceDE w:val="0"/>
      <w:autoSpaceDN w:val="0"/>
      <w:adjustRightInd w:val="0"/>
      <w:spacing w:after="0" w:line="264" w:lineRule="auto"/>
      <w:ind w:right="-547"/>
      <w:jc w:val="center"/>
    </w:pPr>
    <w:rPr>
      <w:rFonts w:ascii="BRH Telugu Extra" w:hAnsi="BRH Telugu Extra" w:cs="Latha"/>
      <w:b/>
      <w:color w:val="000000"/>
      <w:sz w:val="40"/>
      <w:szCs w:val="40"/>
      <w:lang w:val="x-none" w:eastAsia="x-none" w:bidi="ta-IN"/>
    </w:rPr>
  </w:style>
  <w:style w:type="character" w:customStyle="1" w:styleId="1Title-VedaVMSTeluguChar">
    <w:name w:val="1Title-VedaVMSTelugu Char"/>
    <w:link w:val="1Title-VedaVMSTelugu"/>
    <w:rsid w:val="008B6A17"/>
    <w:rPr>
      <w:rFonts w:ascii="BRH Telugu Extra" w:hAnsi="BRH Telugu Extra" w:cs="BRH Telugu RN"/>
      <w:b/>
      <w:color w:val="000000"/>
      <w:sz w:val="48"/>
      <w:szCs w:val="48"/>
      <w:u w:val="double"/>
    </w:rPr>
  </w:style>
  <w:style w:type="paragraph" w:customStyle="1" w:styleId="Numbering-VedaVMS">
    <w:name w:val="Numbering-VedaVMS"/>
    <w:basedOn w:val="Normal"/>
    <w:link w:val="Numbering-VedaVMSChar"/>
    <w:qFormat/>
    <w:rsid w:val="008B6A17"/>
    <w:pPr>
      <w:tabs>
        <w:tab w:val="left" w:pos="5340"/>
      </w:tabs>
      <w:autoSpaceDE w:val="0"/>
      <w:autoSpaceDN w:val="0"/>
      <w:adjustRightInd w:val="0"/>
      <w:spacing w:after="0" w:line="240" w:lineRule="auto"/>
      <w:ind w:right="-547"/>
    </w:pPr>
    <w:rPr>
      <w:rFonts w:ascii="Arial" w:hAnsi="Arial" w:cs="Latha"/>
      <w:b/>
      <w:color w:val="000000"/>
      <w:sz w:val="32"/>
      <w:szCs w:val="40"/>
      <w:lang w:val="x-none" w:eastAsia="x-none" w:bidi="ta-IN"/>
    </w:rPr>
  </w:style>
  <w:style w:type="character" w:customStyle="1" w:styleId="2-Centered-VedaVMSTeluguChar">
    <w:name w:val="2-Centered-VedaVMSTelugu Char"/>
    <w:link w:val="2-Centered-VedaVMSTelugu"/>
    <w:rsid w:val="008B6A17"/>
    <w:rPr>
      <w:rFonts w:ascii="BRH Telugu Extra" w:hAnsi="BRH Telugu Extra" w:cs="BRH Telugu Extra"/>
      <w:b/>
      <w:color w:val="000000"/>
      <w:sz w:val="40"/>
      <w:szCs w:val="40"/>
    </w:rPr>
  </w:style>
  <w:style w:type="character" w:customStyle="1" w:styleId="Heading1Char">
    <w:name w:val="Heading 1 Char"/>
    <w:aliases w:val="English-Heading 1 Char"/>
    <w:link w:val="Heading1"/>
    <w:uiPriority w:val="9"/>
    <w:rsid w:val="008B6A17"/>
    <w:rPr>
      <w:rFonts w:ascii="Calibri Light" w:eastAsia="Times New Roman" w:hAnsi="Calibri Light"/>
      <w:b/>
      <w:bCs/>
      <w:kern w:val="32"/>
      <w:sz w:val="32"/>
      <w:szCs w:val="32"/>
    </w:rPr>
  </w:style>
  <w:style w:type="paragraph" w:customStyle="1" w:styleId="Heading2VedaVMSTelugu">
    <w:name w:val="Heading2VedaVMSTelugu"/>
    <w:basedOn w:val="Normal"/>
    <w:next w:val="Normal"/>
    <w:link w:val="Heading2VedaVMSTeluguChar"/>
    <w:autoRedefine/>
    <w:qFormat/>
    <w:rsid w:val="00F80021"/>
    <w:pPr>
      <w:numPr>
        <w:ilvl w:val="1"/>
        <w:numId w:val="1"/>
      </w:numPr>
      <w:autoSpaceDE w:val="0"/>
      <w:autoSpaceDN w:val="0"/>
      <w:adjustRightInd w:val="0"/>
      <w:spacing w:after="0" w:line="240" w:lineRule="auto"/>
      <w:ind w:left="720"/>
    </w:pPr>
    <w:rPr>
      <w:rFonts w:ascii="BRH Telugu RN" w:hAnsi="BRH Telugu RN" w:cs="Latha"/>
      <w:b/>
      <w:sz w:val="40"/>
      <w:szCs w:val="40"/>
      <w:u w:val="single"/>
      <w:lang w:val="x-none" w:eastAsia="x-none" w:bidi="ta-IN"/>
    </w:rPr>
  </w:style>
  <w:style w:type="character" w:customStyle="1" w:styleId="Numbering-VedaVMSChar">
    <w:name w:val="Numbering-VedaVMS Char"/>
    <w:link w:val="Numbering-VedaVMS"/>
    <w:rsid w:val="008B6A17"/>
    <w:rPr>
      <w:rFonts w:ascii="Arial" w:hAnsi="Arial" w:cs="BRH Telugu Extra"/>
      <w:b/>
      <w:color w:val="000000"/>
      <w:sz w:val="32"/>
      <w:szCs w:val="40"/>
    </w:rPr>
  </w:style>
  <w:style w:type="paragraph" w:customStyle="1" w:styleId="3-Eng-Subheading-VedaVMSTelugu">
    <w:name w:val="3-Eng-Subheading-VedaVMSTelugu"/>
    <w:basedOn w:val="Normal"/>
    <w:link w:val="3-Eng-Subheading-VedaVMSTeluguChar"/>
    <w:qFormat/>
    <w:rsid w:val="008B6A17"/>
    <w:pPr>
      <w:autoSpaceDE w:val="0"/>
      <w:autoSpaceDN w:val="0"/>
      <w:adjustRightInd w:val="0"/>
      <w:spacing w:after="0" w:line="240" w:lineRule="auto"/>
    </w:pPr>
    <w:rPr>
      <w:rFonts w:ascii="Arial" w:hAnsi="Arial" w:cs="Latha"/>
      <w:b/>
      <w:color w:val="000000"/>
      <w:sz w:val="32"/>
      <w:szCs w:val="40"/>
      <w:u w:val="thick"/>
      <w:lang w:val="x-none" w:eastAsia="x-none" w:bidi="ta-IN"/>
    </w:rPr>
  </w:style>
  <w:style w:type="character" w:customStyle="1" w:styleId="2-Heading-VedaVMSTeluguChar">
    <w:name w:val="2-Heading-VedaVMSTelugu Char"/>
    <w:link w:val="2-Heading-VedaVMSTelugu"/>
    <w:rsid w:val="008B6A17"/>
    <w:rPr>
      <w:rFonts w:ascii="BRH Telugu RN" w:hAnsi="BRH Telugu RN" w:cs="BRH Telugu RN"/>
      <w:color w:val="000000"/>
      <w:sz w:val="40"/>
      <w:szCs w:val="40"/>
      <w:u w:val="single"/>
      <w:lang w:val="en-US" w:eastAsia="en-US" w:bidi="ar-SA"/>
    </w:rPr>
  </w:style>
  <w:style w:type="paragraph" w:styleId="TOCHeading">
    <w:name w:val="TOC Heading"/>
    <w:basedOn w:val="Heading1"/>
    <w:next w:val="Normal"/>
    <w:uiPriority w:val="39"/>
    <w:unhideWhenUsed/>
    <w:qFormat/>
    <w:rsid w:val="008B6A17"/>
    <w:pPr>
      <w:keepLines/>
      <w:spacing w:after="0"/>
      <w:outlineLvl w:val="9"/>
    </w:pPr>
    <w:rPr>
      <w:b w:val="0"/>
      <w:bCs w:val="0"/>
      <w:color w:val="2E74B5"/>
      <w:kern w:val="0"/>
    </w:rPr>
  </w:style>
  <w:style w:type="character" w:customStyle="1" w:styleId="3-Eng-Subheading-VedaVMSTeluguChar">
    <w:name w:val="3-Eng-Subheading-VedaVMSTelugu Char"/>
    <w:link w:val="3-Eng-Subheading-VedaVMSTelugu"/>
    <w:rsid w:val="008B6A17"/>
    <w:rPr>
      <w:rFonts w:ascii="Arial" w:hAnsi="Arial" w:cs="Century Gothic"/>
      <w:b/>
      <w:color w:val="000000"/>
      <w:sz w:val="32"/>
      <w:szCs w:val="40"/>
      <w:u w:val="thick"/>
    </w:rPr>
  </w:style>
  <w:style w:type="character" w:customStyle="1" w:styleId="Heading2Char">
    <w:name w:val="Heading 2 Char"/>
    <w:aliases w:val="English-Heading 2 Char"/>
    <w:link w:val="Heading2"/>
    <w:uiPriority w:val="9"/>
    <w:rsid w:val="008B6A17"/>
    <w:rPr>
      <w:rFonts w:ascii="Calibri Light" w:eastAsia="Times New Roman" w:hAnsi="Calibri Light"/>
      <w:b/>
      <w:bCs/>
      <w:i/>
      <w:iCs/>
      <w:sz w:val="28"/>
      <w:szCs w:val="28"/>
    </w:rPr>
  </w:style>
  <w:style w:type="paragraph" w:styleId="TOC1">
    <w:name w:val="toc 1"/>
    <w:basedOn w:val="Normal"/>
    <w:next w:val="Normal"/>
    <w:autoRedefine/>
    <w:uiPriority w:val="39"/>
    <w:unhideWhenUsed/>
    <w:qFormat/>
    <w:rsid w:val="008B6A17"/>
    <w:pPr>
      <w:spacing w:before="240" w:after="120"/>
    </w:pPr>
    <w:rPr>
      <w:rFonts w:ascii="BRH Telugu RN" w:hAnsi="BRH Telugu RN" w:cs="Calibri"/>
      <w:b/>
      <w:bCs/>
      <w:sz w:val="44"/>
      <w:szCs w:val="20"/>
    </w:rPr>
  </w:style>
  <w:style w:type="paragraph" w:styleId="TOC2">
    <w:name w:val="toc 2"/>
    <w:aliases w:val="SubH-VedaVMSTelugu"/>
    <w:basedOn w:val="Heading2VedaVMSTelugu"/>
    <w:next w:val="Normal"/>
    <w:autoRedefine/>
    <w:uiPriority w:val="39"/>
    <w:unhideWhenUsed/>
    <w:qFormat/>
    <w:rsid w:val="00A837F2"/>
    <w:pPr>
      <w:numPr>
        <w:ilvl w:val="0"/>
        <w:numId w:val="0"/>
      </w:numPr>
      <w:tabs>
        <w:tab w:val="left" w:pos="1100"/>
        <w:tab w:val="right" w:leader="dot" w:pos="9926"/>
      </w:tabs>
      <w:autoSpaceDE/>
      <w:autoSpaceDN/>
      <w:adjustRightInd/>
      <w:spacing w:before="120" w:line="259" w:lineRule="auto"/>
      <w:ind w:left="1100"/>
    </w:pPr>
    <w:rPr>
      <w:rFonts w:ascii="BRH Telugu Extra" w:hAnsi="BRH Telugu Extra" w:cs="Calibri"/>
      <w:b w:val="0"/>
      <w:i/>
      <w:iCs/>
      <w:sz w:val="32"/>
      <w:szCs w:val="20"/>
      <w:u w:val="none"/>
    </w:rPr>
  </w:style>
  <w:style w:type="character" w:styleId="Hyperlink">
    <w:name w:val="Hyperlink"/>
    <w:uiPriority w:val="99"/>
    <w:unhideWhenUsed/>
    <w:rsid w:val="008B6A17"/>
    <w:rPr>
      <w:color w:val="0563C1"/>
      <w:u w:val="single"/>
    </w:rPr>
  </w:style>
  <w:style w:type="character" w:customStyle="1" w:styleId="Heading3Char">
    <w:name w:val="Heading 3 Char"/>
    <w:link w:val="Heading3"/>
    <w:uiPriority w:val="9"/>
    <w:semiHidden/>
    <w:rsid w:val="008B6A17"/>
    <w:rPr>
      <w:rFonts w:ascii="Calibri Light" w:eastAsia="Times New Roman" w:hAnsi="Calibri Light"/>
      <w:b/>
      <w:bCs/>
      <w:sz w:val="26"/>
      <w:szCs w:val="26"/>
    </w:rPr>
  </w:style>
  <w:style w:type="paragraph" w:styleId="TOC3">
    <w:name w:val="toc 3"/>
    <w:basedOn w:val="Normal"/>
    <w:next w:val="Normal"/>
    <w:autoRedefine/>
    <w:uiPriority w:val="39"/>
    <w:unhideWhenUsed/>
    <w:rsid w:val="008B6A17"/>
    <w:pPr>
      <w:spacing w:after="0"/>
      <w:ind w:left="440"/>
    </w:pPr>
    <w:rPr>
      <w:rFonts w:cs="Calibri"/>
      <w:sz w:val="20"/>
      <w:szCs w:val="20"/>
    </w:rPr>
  </w:style>
  <w:style w:type="paragraph" w:styleId="TOC4">
    <w:name w:val="toc 4"/>
    <w:basedOn w:val="Normal"/>
    <w:next w:val="Normal"/>
    <w:autoRedefine/>
    <w:uiPriority w:val="39"/>
    <w:unhideWhenUsed/>
    <w:rsid w:val="008B6A17"/>
    <w:pPr>
      <w:spacing w:after="0"/>
      <w:ind w:left="660"/>
    </w:pPr>
    <w:rPr>
      <w:rFonts w:cs="Calibri"/>
      <w:sz w:val="20"/>
      <w:szCs w:val="20"/>
    </w:rPr>
  </w:style>
  <w:style w:type="paragraph" w:styleId="TOC5">
    <w:name w:val="toc 5"/>
    <w:basedOn w:val="Normal"/>
    <w:next w:val="Normal"/>
    <w:autoRedefine/>
    <w:uiPriority w:val="39"/>
    <w:unhideWhenUsed/>
    <w:rsid w:val="008B6A17"/>
    <w:pPr>
      <w:spacing w:after="0"/>
      <w:ind w:left="880"/>
    </w:pPr>
    <w:rPr>
      <w:rFonts w:cs="Calibri"/>
      <w:sz w:val="20"/>
      <w:szCs w:val="20"/>
    </w:rPr>
  </w:style>
  <w:style w:type="paragraph" w:customStyle="1" w:styleId="English-Heading2">
    <w:name w:val="English-Heading2"/>
    <w:basedOn w:val="Normal"/>
    <w:link w:val="English-Heading2Char"/>
    <w:autoRedefine/>
    <w:qFormat/>
    <w:rsid w:val="008B6A17"/>
    <w:pPr>
      <w:spacing w:before="60" w:after="80" w:line="240" w:lineRule="auto"/>
      <w:ind w:right="-547"/>
    </w:pPr>
    <w:rPr>
      <w:rFonts w:ascii="Arial,Bold" w:hAnsi="Arial,Bold" w:cs="Latha"/>
      <w:b/>
      <w:bCs/>
      <w:sz w:val="40"/>
      <w:szCs w:val="40"/>
      <w:lang w:val="x-none" w:eastAsia="x-none" w:bidi="ta-IN"/>
    </w:rPr>
  </w:style>
  <w:style w:type="character" w:customStyle="1" w:styleId="English-Heading2Char">
    <w:name w:val="English-Heading2 Char"/>
    <w:link w:val="English-Heading2"/>
    <w:rsid w:val="008B6A17"/>
    <w:rPr>
      <w:rFonts w:ascii="Arial,Bold" w:hAnsi="Arial,Bold" w:cs="Arial,Bold"/>
      <w:b/>
      <w:bCs/>
      <w:sz w:val="40"/>
      <w:szCs w:val="40"/>
    </w:rPr>
  </w:style>
  <w:style w:type="paragraph" w:customStyle="1" w:styleId="English-Heading3">
    <w:name w:val="English-Heading3"/>
    <w:basedOn w:val="English-Heading2"/>
    <w:link w:val="English-Heading3Char"/>
    <w:autoRedefine/>
    <w:qFormat/>
    <w:rsid w:val="008B6A17"/>
  </w:style>
  <w:style w:type="character" w:customStyle="1" w:styleId="English-Heading3Char">
    <w:name w:val="English-Heading3 Char"/>
    <w:link w:val="English-Heading3"/>
    <w:rsid w:val="008B6A17"/>
    <w:rPr>
      <w:rFonts w:ascii="Arial,Bold" w:hAnsi="Arial,Bold" w:cs="Arial,Bold"/>
      <w:b/>
      <w:bCs/>
      <w:sz w:val="40"/>
      <w:szCs w:val="40"/>
    </w:rPr>
  </w:style>
  <w:style w:type="paragraph" w:styleId="TOC6">
    <w:name w:val="toc 6"/>
    <w:basedOn w:val="Normal"/>
    <w:next w:val="Normal"/>
    <w:autoRedefine/>
    <w:uiPriority w:val="39"/>
    <w:unhideWhenUsed/>
    <w:rsid w:val="008B6A17"/>
    <w:pPr>
      <w:spacing w:after="0"/>
      <w:ind w:left="1100"/>
    </w:pPr>
    <w:rPr>
      <w:rFonts w:cs="Calibri"/>
      <w:sz w:val="20"/>
      <w:szCs w:val="20"/>
    </w:rPr>
  </w:style>
  <w:style w:type="paragraph" w:customStyle="1" w:styleId="Heading1-Telugu">
    <w:name w:val="Heading1-Telugu"/>
    <w:basedOn w:val="Normal"/>
    <w:link w:val="Heading1-TeluguChar"/>
    <w:autoRedefine/>
    <w:qFormat/>
    <w:rsid w:val="008B6A17"/>
    <w:pPr>
      <w:autoSpaceDE w:val="0"/>
      <w:autoSpaceDN w:val="0"/>
      <w:adjustRightInd w:val="0"/>
      <w:spacing w:after="0" w:line="240" w:lineRule="auto"/>
      <w:jc w:val="center"/>
    </w:pPr>
    <w:rPr>
      <w:rFonts w:ascii="BRH Telugu RN" w:hAnsi="BRH Telugu RN" w:cs="Latha"/>
      <w:b/>
      <w:color w:val="000000"/>
      <w:sz w:val="44"/>
      <w:szCs w:val="44"/>
      <w:lang w:val="x-none" w:eastAsia="x-none" w:bidi="ta-IN"/>
    </w:rPr>
  </w:style>
  <w:style w:type="character" w:customStyle="1" w:styleId="Heading1-TeluguChar">
    <w:name w:val="Heading1-Telugu Char"/>
    <w:link w:val="Heading1-Telugu"/>
    <w:rsid w:val="008B6A17"/>
    <w:rPr>
      <w:rFonts w:ascii="BRH Telugu RN" w:hAnsi="BRH Telugu RN" w:cs="BRH Telugu RN"/>
      <w:b/>
      <w:color w:val="000000"/>
      <w:sz w:val="44"/>
      <w:szCs w:val="44"/>
    </w:rPr>
  </w:style>
  <w:style w:type="paragraph" w:customStyle="1" w:styleId="Heading2-Telugu">
    <w:name w:val="Heading2-Telugu"/>
    <w:basedOn w:val="Normal"/>
    <w:link w:val="Heading2-TeluguChar"/>
    <w:autoRedefine/>
    <w:qFormat/>
    <w:rsid w:val="008B6A17"/>
    <w:pPr>
      <w:autoSpaceDE w:val="0"/>
      <w:autoSpaceDN w:val="0"/>
      <w:adjustRightInd w:val="0"/>
      <w:spacing w:after="0" w:line="240" w:lineRule="auto"/>
    </w:pPr>
    <w:rPr>
      <w:rFonts w:ascii="BRH Telugu RN" w:hAnsi="BRH Telugu RN" w:cs="Latha"/>
      <w:b/>
      <w:color w:val="000000"/>
      <w:sz w:val="44"/>
      <w:szCs w:val="44"/>
      <w:lang w:val="x-none" w:eastAsia="x-none" w:bidi="ta-IN"/>
    </w:rPr>
  </w:style>
  <w:style w:type="character" w:customStyle="1" w:styleId="Heading2-TeluguChar">
    <w:name w:val="Heading2-Telugu Char"/>
    <w:link w:val="Heading2-Telugu"/>
    <w:rsid w:val="008B6A17"/>
    <w:rPr>
      <w:rFonts w:ascii="BRH Telugu RN" w:hAnsi="BRH Telugu RN" w:cs="BRH Telugu RN"/>
      <w:b/>
      <w:color w:val="000000"/>
      <w:sz w:val="44"/>
      <w:szCs w:val="44"/>
    </w:rPr>
  </w:style>
  <w:style w:type="paragraph" w:customStyle="1" w:styleId="Heading3-Telugu">
    <w:name w:val="Heading3-Telugu"/>
    <w:basedOn w:val="Normal"/>
    <w:link w:val="Heading3-TeluguChar"/>
    <w:autoRedefine/>
    <w:qFormat/>
    <w:rsid w:val="008B6A17"/>
    <w:pPr>
      <w:autoSpaceDE w:val="0"/>
      <w:autoSpaceDN w:val="0"/>
      <w:adjustRightInd w:val="0"/>
      <w:spacing w:after="0" w:line="240" w:lineRule="auto"/>
    </w:pPr>
    <w:rPr>
      <w:rFonts w:ascii="BRH Telugu RN" w:hAnsi="BRH Telugu RN" w:cs="Latha"/>
      <w:b/>
      <w:color w:val="000000"/>
      <w:sz w:val="40"/>
      <w:szCs w:val="44"/>
      <w:lang w:val="x-none" w:eastAsia="x-none" w:bidi="ta-IN"/>
    </w:rPr>
  </w:style>
  <w:style w:type="character" w:customStyle="1" w:styleId="Heading3-TeluguChar">
    <w:name w:val="Heading3-Telugu Char"/>
    <w:link w:val="Heading3-Telugu"/>
    <w:rsid w:val="008B6A17"/>
    <w:rPr>
      <w:rFonts w:ascii="BRH Telugu RN" w:hAnsi="BRH Telugu RN" w:cs="BRH Telugu RN"/>
      <w:b/>
      <w:color w:val="000000"/>
      <w:sz w:val="40"/>
      <w:szCs w:val="44"/>
    </w:rPr>
  </w:style>
  <w:style w:type="paragraph" w:customStyle="1" w:styleId="Heading1-Kannada">
    <w:name w:val="Heading1-Kannada"/>
    <w:basedOn w:val="Normal"/>
    <w:link w:val="Heading1-KannadaChar"/>
    <w:autoRedefine/>
    <w:qFormat/>
    <w:rsid w:val="008B6A17"/>
    <w:pPr>
      <w:autoSpaceDE w:val="0"/>
      <w:autoSpaceDN w:val="0"/>
      <w:adjustRightInd w:val="0"/>
      <w:spacing w:after="0" w:line="240" w:lineRule="auto"/>
      <w:jc w:val="center"/>
    </w:pPr>
    <w:rPr>
      <w:rFonts w:ascii="BRH Kannada RN" w:hAnsi="BRH Kannada RN" w:cs="Latha"/>
      <w:b/>
      <w:color w:val="000000"/>
      <w:sz w:val="48"/>
      <w:szCs w:val="44"/>
      <w:lang w:val="x-none" w:eastAsia="x-none" w:bidi="ta-IN"/>
    </w:rPr>
  </w:style>
  <w:style w:type="character" w:customStyle="1" w:styleId="Heading1-KannadaChar">
    <w:name w:val="Heading1-Kannada Char"/>
    <w:link w:val="Heading1-Kannada"/>
    <w:rsid w:val="008B6A17"/>
    <w:rPr>
      <w:rFonts w:ascii="BRH Kannada RN" w:hAnsi="BRH Kannada RN" w:cs="BRH Kannada RN"/>
      <w:b/>
      <w:color w:val="000000"/>
      <w:sz w:val="48"/>
      <w:szCs w:val="44"/>
    </w:rPr>
  </w:style>
  <w:style w:type="paragraph" w:customStyle="1" w:styleId="Heading2-Kannada">
    <w:name w:val="Heading2-Kannada"/>
    <w:basedOn w:val="Normal"/>
    <w:link w:val="Heading2-KannadaChar"/>
    <w:autoRedefine/>
    <w:qFormat/>
    <w:rsid w:val="008B6A17"/>
    <w:pPr>
      <w:autoSpaceDE w:val="0"/>
      <w:autoSpaceDN w:val="0"/>
      <w:adjustRightInd w:val="0"/>
      <w:spacing w:after="0" w:line="240" w:lineRule="auto"/>
    </w:pPr>
    <w:rPr>
      <w:rFonts w:ascii="BRH Kannada RN" w:hAnsi="BRH Kannada RN" w:cs="Latha"/>
      <w:b/>
      <w:color w:val="000000"/>
      <w:sz w:val="44"/>
      <w:szCs w:val="44"/>
      <w:lang w:val="x-none" w:eastAsia="x-none" w:bidi="ta-IN"/>
    </w:rPr>
  </w:style>
  <w:style w:type="character" w:customStyle="1" w:styleId="Heading2-KannadaChar">
    <w:name w:val="Heading2-Kannada Char"/>
    <w:link w:val="Heading2-Kannada"/>
    <w:rsid w:val="008B6A17"/>
    <w:rPr>
      <w:rFonts w:ascii="BRH Kannada RN" w:hAnsi="BRH Kannada RN" w:cs="BRH Kannada RN"/>
      <w:b/>
      <w:color w:val="000000"/>
      <w:sz w:val="44"/>
      <w:szCs w:val="44"/>
    </w:rPr>
  </w:style>
  <w:style w:type="paragraph" w:customStyle="1" w:styleId="Heading3-Kannada">
    <w:name w:val="Heading3-Kannada"/>
    <w:basedOn w:val="Normal"/>
    <w:link w:val="Heading3-KannadaChar"/>
    <w:autoRedefine/>
    <w:qFormat/>
    <w:rsid w:val="008B6A17"/>
    <w:pPr>
      <w:autoSpaceDE w:val="0"/>
      <w:autoSpaceDN w:val="0"/>
      <w:adjustRightInd w:val="0"/>
      <w:spacing w:after="0" w:line="240" w:lineRule="auto"/>
    </w:pPr>
    <w:rPr>
      <w:rFonts w:ascii="BRH Kannada RN" w:hAnsi="BRH Kannada RN" w:cs="Latha"/>
      <w:b/>
      <w:color w:val="000000"/>
      <w:sz w:val="44"/>
      <w:szCs w:val="44"/>
      <w:lang w:val="x-none" w:eastAsia="x-none" w:bidi="ta-IN"/>
    </w:rPr>
  </w:style>
  <w:style w:type="character" w:customStyle="1" w:styleId="Heading3-KannadaChar">
    <w:name w:val="Heading3-Kannada Char"/>
    <w:link w:val="Heading3-Kannada"/>
    <w:rsid w:val="008B6A17"/>
    <w:rPr>
      <w:rFonts w:ascii="BRH Kannada RN" w:hAnsi="BRH Kannada RN" w:cs="BRH Kannada RN"/>
      <w:b/>
      <w:color w:val="000000"/>
      <w:sz w:val="44"/>
      <w:szCs w:val="44"/>
    </w:rPr>
  </w:style>
  <w:style w:type="paragraph" w:customStyle="1" w:styleId="Latin-Heading1">
    <w:name w:val="Latin-Heading1"/>
    <w:basedOn w:val="Normal"/>
    <w:link w:val="Latin-Heading1Char"/>
    <w:autoRedefine/>
    <w:qFormat/>
    <w:rsid w:val="008B6A17"/>
    <w:pPr>
      <w:autoSpaceDE w:val="0"/>
      <w:autoSpaceDN w:val="0"/>
      <w:adjustRightInd w:val="0"/>
      <w:spacing w:after="0" w:line="240" w:lineRule="auto"/>
      <w:ind w:right="-547"/>
      <w:jc w:val="center"/>
    </w:pPr>
    <w:rPr>
      <w:rFonts w:ascii="BRH Latin" w:eastAsia="Times New Roman" w:hAnsi="BRH Latin" w:cs="BRH Kannada Extra"/>
      <w:b/>
      <w:bCs/>
      <w:color w:val="000000"/>
      <w:spacing w:val="14"/>
      <w:w w:val="120"/>
      <w:sz w:val="44"/>
      <w:szCs w:val="48"/>
      <w:lang w:val="x-none" w:eastAsia="x-none" w:bidi="hi-IN"/>
    </w:rPr>
  </w:style>
  <w:style w:type="character" w:customStyle="1" w:styleId="Latin-Heading1Char">
    <w:name w:val="Latin-Heading1 Char"/>
    <w:link w:val="Latin-Heading1"/>
    <w:rsid w:val="008B6A17"/>
    <w:rPr>
      <w:rFonts w:ascii="BRH Latin" w:eastAsia="Times New Roman" w:hAnsi="BRH Latin" w:cs="BRH Kannada Extra"/>
      <w:b/>
      <w:bCs/>
      <w:color w:val="000000"/>
      <w:spacing w:val="14"/>
      <w:w w:val="120"/>
      <w:sz w:val="44"/>
      <w:szCs w:val="48"/>
      <w:lang w:bidi="hi-IN"/>
    </w:rPr>
  </w:style>
  <w:style w:type="paragraph" w:customStyle="1" w:styleId="Latin-Heading2">
    <w:name w:val="Latin-Heading2"/>
    <w:basedOn w:val="Normal"/>
    <w:link w:val="Latin-Heading2Char"/>
    <w:autoRedefine/>
    <w:qFormat/>
    <w:rsid w:val="008B6A17"/>
    <w:pPr>
      <w:autoSpaceDE w:val="0"/>
      <w:autoSpaceDN w:val="0"/>
      <w:adjustRightInd w:val="0"/>
      <w:spacing w:after="0" w:line="288" w:lineRule="auto"/>
      <w:ind w:right="-547"/>
    </w:pPr>
    <w:rPr>
      <w:rFonts w:ascii="BRH Latin" w:eastAsia="Times New Roman" w:hAnsi="BRH Latin" w:cs="BRH Kannada Extra"/>
      <w:b/>
      <w:bCs/>
      <w:color w:val="000000"/>
      <w:spacing w:val="14"/>
      <w:w w:val="120"/>
      <w:sz w:val="40"/>
      <w:szCs w:val="48"/>
      <w:lang w:val="x-none" w:eastAsia="x-none" w:bidi="hi-IN"/>
    </w:rPr>
  </w:style>
  <w:style w:type="character" w:customStyle="1" w:styleId="Latin-Heading2Char">
    <w:name w:val="Latin-Heading2 Char"/>
    <w:link w:val="Latin-Heading2"/>
    <w:rsid w:val="008B6A17"/>
    <w:rPr>
      <w:rFonts w:ascii="BRH Latin" w:eastAsia="Times New Roman" w:hAnsi="BRH Latin" w:cs="BRH Kannada Extra"/>
      <w:b/>
      <w:bCs/>
      <w:color w:val="000000"/>
      <w:spacing w:val="14"/>
      <w:w w:val="120"/>
      <w:sz w:val="40"/>
      <w:szCs w:val="48"/>
      <w:lang w:bidi="hi-IN"/>
    </w:rPr>
  </w:style>
  <w:style w:type="paragraph" w:customStyle="1" w:styleId="Latin-Heading3">
    <w:name w:val="Latin-Heading3"/>
    <w:basedOn w:val="Normal"/>
    <w:link w:val="Latin-Heading3Char"/>
    <w:autoRedefine/>
    <w:qFormat/>
    <w:rsid w:val="008B6A17"/>
    <w:pPr>
      <w:autoSpaceDE w:val="0"/>
      <w:autoSpaceDN w:val="0"/>
      <w:adjustRightInd w:val="0"/>
      <w:spacing w:after="0" w:line="288" w:lineRule="auto"/>
      <w:ind w:right="-547"/>
    </w:pPr>
    <w:rPr>
      <w:rFonts w:ascii="BRH Latin" w:eastAsia="Times New Roman" w:hAnsi="BRH Latin" w:cs="BRH Kannada Extra"/>
      <w:b/>
      <w:bCs/>
      <w:color w:val="000000"/>
      <w:spacing w:val="14"/>
      <w:w w:val="120"/>
      <w:sz w:val="40"/>
      <w:szCs w:val="48"/>
      <w:lang w:val="x-none" w:eastAsia="x-none" w:bidi="hi-IN"/>
    </w:rPr>
  </w:style>
  <w:style w:type="character" w:customStyle="1" w:styleId="Latin-Heading3Char">
    <w:name w:val="Latin-Heading3 Char"/>
    <w:link w:val="Latin-Heading3"/>
    <w:rsid w:val="008B6A17"/>
    <w:rPr>
      <w:rFonts w:ascii="BRH Latin" w:eastAsia="Times New Roman" w:hAnsi="BRH Latin" w:cs="BRH Kannada Extra"/>
      <w:b/>
      <w:bCs/>
      <w:color w:val="000000"/>
      <w:spacing w:val="14"/>
      <w:w w:val="120"/>
      <w:sz w:val="40"/>
      <w:szCs w:val="48"/>
      <w:lang w:bidi="hi-IN"/>
    </w:rPr>
  </w:style>
  <w:style w:type="paragraph" w:customStyle="1" w:styleId="Tamil-Heading1">
    <w:name w:val="Tamil-Heading1"/>
    <w:basedOn w:val="Normal"/>
    <w:link w:val="Tamil-Heading1Char"/>
    <w:autoRedefine/>
    <w:qFormat/>
    <w:rsid w:val="008B6A17"/>
    <w:pPr>
      <w:autoSpaceDE w:val="0"/>
      <w:autoSpaceDN w:val="0"/>
      <w:adjustRightInd w:val="0"/>
      <w:spacing w:after="0" w:line="240" w:lineRule="auto"/>
      <w:jc w:val="center"/>
    </w:pPr>
    <w:rPr>
      <w:rFonts w:ascii="BRH Tamil Tab RN" w:hAnsi="BRH Tamil Tab RN" w:cs="Latha"/>
      <w:color w:val="000000"/>
      <w:sz w:val="48"/>
      <w:szCs w:val="40"/>
      <w:lang w:val="x-none" w:eastAsia="x-none" w:bidi="ta-IN"/>
    </w:rPr>
  </w:style>
  <w:style w:type="character" w:customStyle="1" w:styleId="Tamil-Heading1Char">
    <w:name w:val="Tamil-Heading1 Char"/>
    <w:link w:val="Tamil-Heading1"/>
    <w:rsid w:val="008B6A17"/>
    <w:rPr>
      <w:rFonts w:ascii="BRH Tamil Tab RN" w:hAnsi="BRH Tamil Tab RN" w:cs="BRH Tamil Tab RN"/>
      <w:color w:val="000000"/>
      <w:sz w:val="48"/>
      <w:szCs w:val="40"/>
    </w:rPr>
  </w:style>
  <w:style w:type="paragraph" w:customStyle="1" w:styleId="Tamil-Heading2">
    <w:name w:val="Tamil-Heading2"/>
    <w:basedOn w:val="Normal"/>
    <w:link w:val="Tamil-Heading2Char"/>
    <w:autoRedefine/>
    <w:qFormat/>
    <w:rsid w:val="008B6A17"/>
    <w:pPr>
      <w:autoSpaceDE w:val="0"/>
      <w:autoSpaceDN w:val="0"/>
      <w:adjustRightInd w:val="0"/>
      <w:spacing w:after="0" w:line="240" w:lineRule="auto"/>
    </w:pPr>
    <w:rPr>
      <w:rFonts w:ascii="BRH Tamil Tab RN" w:hAnsi="BRH Tamil Tab RN" w:cs="Latha"/>
      <w:color w:val="000000"/>
      <w:sz w:val="44"/>
      <w:szCs w:val="40"/>
      <w:lang w:val="x-none" w:eastAsia="x-none" w:bidi="ta-IN"/>
    </w:rPr>
  </w:style>
  <w:style w:type="character" w:customStyle="1" w:styleId="Tamil-Heading2Char">
    <w:name w:val="Tamil-Heading2 Char"/>
    <w:link w:val="Tamil-Heading2"/>
    <w:rsid w:val="008B6A17"/>
    <w:rPr>
      <w:rFonts w:ascii="BRH Tamil Tab RN" w:hAnsi="BRH Tamil Tab RN" w:cs="BRH Tamil Tab RN"/>
      <w:color w:val="000000"/>
      <w:sz w:val="44"/>
      <w:szCs w:val="40"/>
    </w:rPr>
  </w:style>
  <w:style w:type="paragraph" w:customStyle="1" w:styleId="Tamil-Heading3">
    <w:name w:val="Tamil-Heading3"/>
    <w:basedOn w:val="Normal"/>
    <w:link w:val="Tamil-Heading3Char"/>
    <w:autoRedefine/>
    <w:qFormat/>
    <w:rsid w:val="008B6A17"/>
    <w:pPr>
      <w:autoSpaceDE w:val="0"/>
      <w:autoSpaceDN w:val="0"/>
      <w:adjustRightInd w:val="0"/>
      <w:spacing w:after="0" w:line="240" w:lineRule="auto"/>
    </w:pPr>
    <w:rPr>
      <w:rFonts w:ascii="BRH Tamil Tab RN" w:hAnsi="BRH Tamil Tab RN" w:cs="Latha"/>
      <w:color w:val="000000"/>
      <w:sz w:val="44"/>
      <w:szCs w:val="40"/>
      <w:lang w:val="x-none" w:eastAsia="x-none" w:bidi="ta-IN"/>
    </w:rPr>
  </w:style>
  <w:style w:type="character" w:customStyle="1" w:styleId="Tamil-Heading3Char">
    <w:name w:val="Tamil-Heading3 Char"/>
    <w:link w:val="Tamil-Heading3"/>
    <w:rsid w:val="008B6A17"/>
    <w:rPr>
      <w:rFonts w:ascii="BRH Tamil Tab RN" w:hAnsi="BRH Tamil Tab RN" w:cs="BRH Tamil Tab RN"/>
      <w:color w:val="000000"/>
      <w:sz w:val="44"/>
      <w:szCs w:val="40"/>
    </w:rPr>
  </w:style>
  <w:style w:type="paragraph" w:customStyle="1" w:styleId="Malayalam-Heading1">
    <w:name w:val="Malayalam-Heading1"/>
    <w:basedOn w:val="Normal"/>
    <w:link w:val="Malayalam-Heading1Char"/>
    <w:autoRedefine/>
    <w:qFormat/>
    <w:rsid w:val="008B6A17"/>
    <w:pPr>
      <w:autoSpaceDE w:val="0"/>
      <w:autoSpaceDN w:val="0"/>
      <w:adjustRightInd w:val="0"/>
      <w:spacing w:after="0" w:line="240" w:lineRule="auto"/>
      <w:jc w:val="center"/>
    </w:pPr>
    <w:rPr>
      <w:rFonts w:ascii="BRH Malayalam RN" w:hAnsi="BRH Malayalam RN" w:cs="Latha"/>
      <w:color w:val="000000"/>
      <w:sz w:val="48"/>
      <w:szCs w:val="28"/>
      <w:lang w:val="x-none" w:eastAsia="x-none" w:bidi="ta-IN"/>
    </w:rPr>
  </w:style>
  <w:style w:type="character" w:customStyle="1" w:styleId="Malayalam-Heading1Char">
    <w:name w:val="Malayalam-Heading1 Char"/>
    <w:link w:val="Malayalam-Heading1"/>
    <w:rsid w:val="008B6A17"/>
    <w:rPr>
      <w:rFonts w:ascii="BRH Malayalam RN" w:hAnsi="BRH Malayalam RN" w:cs="Arial"/>
      <w:color w:val="000000"/>
      <w:sz w:val="48"/>
      <w:szCs w:val="28"/>
    </w:rPr>
  </w:style>
  <w:style w:type="paragraph" w:customStyle="1" w:styleId="Malayalam-Heading2">
    <w:name w:val="Malayalam-Heading2"/>
    <w:basedOn w:val="Malayalam-Heading1"/>
    <w:link w:val="Malayalam-Heading2Char"/>
    <w:autoRedefine/>
    <w:qFormat/>
    <w:rsid w:val="008B6A17"/>
    <w:pPr>
      <w:jc w:val="left"/>
    </w:pPr>
    <w:rPr>
      <w:sz w:val="44"/>
    </w:rPr>
  </w:style>
  <w:style w:type="character" w:customStyle="1" w:styleId="Malayalam-Heading2Char">
    <w:name w:val="Malayalam-Heading2 Char"/>
    <w:link w:val="Malayalam-Heading2"/>
    <w:rsid w:val="008B6A17"/>
    <w:rPr>
      <w:rFonts w:ascii="BRH Malayalam RN" w:hAnsi="BRH Malayalam RN" w:cs="Arial"/>
      <w:color w:val="000000"/>
      <w:sz w:val="44"/>
      <w:szCs w:val="28"/>
    </w:rPr>
  </w:style>
  <w:style w:type="paragraph" w:customStyle="1" w:styleId="Malayalam-Heading3">
    <w:name w:val="Malayalam-Heading3"/>
    <w:basedOn w:val="Malayalam-Heading2"/>
    <w:link w:val="Malayalam-Heading3Char"/>
    <w:autoRedefine/>
    <w:qFormat/>
    <w:rsid w:val="008B6A17"/>
  </w:style>
  <w:style w:type="character" w:customStyle="1" w:styleId="Malayalam-Heading3Char">
    <w:name w:val="Malayalam-Heading3 Char"/>
    <w:link w:val="Malayalam-Heading3"/>
    <w:rsid w:val="008B6A17"/>
    <w:rPr>
      <w:rFonts w:ascii="BRH Malayalam RN" w:hAnsi="BRH Malayalam RN" w:cs="Arial"/>
      <w:color w:val="000000"/>
      <w:sz w:val="44"/>
      <w:szCs w:val="28"/>
    </w:rPr>
  </w:style>
  <w:style w:type="paragraph" w:styleId="Subtitle">
    <w:name w:val="Subtitle"/>
    <w:basedOn w:val="Normal"/>
    <w:next w:val="Normal"/>
    <w:link w:val="SubtitleChar"/>
    <w:uiPriority w:val="11"/>
    <w:qFormat/>
    <w:rsid w:val="008B6A17"/>
    <w:pPr>
      <w:spacing w:after="60"/>
      <w:jc w:val="center"/>
      <w:outlineLvl w:val="1"/>
    </w:pPr>
    <w:rPr>
      <w:rFonts w:ascii="Calibri Light" w:eastAsia="Times New Roman" w:hAnsi="Calibri Light" w:cs="Latha"/>
      <w:sz w:val="24"/>
      <w:szCs w:val="24"/>
      <w:lang w:val="x-none" w:eastAsia="x-none" w:bidi="ta-IN"/>
    </w:rPr>
  </w:style>
  <w:style w:type="character" w:customStyle="1" w:styleId="SubtitleChar">
    <w:name w:val="Subtitle Char"/>
    <w:link w:val="Subtitle"/>
    <w:uiPriority w:val="11"/>
    <w:rsid w:val="008B6A17"/>
    <w:rPr>
      <w:rFonts w:ascii="Calibri Light" w:eastAsia="Times New Roman" w:hAnsi="Calibri Light"/>
      <w:sz w:val="24"/>
      <w:szCs w:val="24"/>
    </w:rPr>
  </w:style>
  <w:style w:type="paragraph" w:styleId="FootnoteText">
    <w:name w:val="footnote text"/>
    <w:basedOn w:val="Normal"/>
    <w:link w:val="FootnoteTextChar"/>
    <w:uiPriority w:val="99"/>
    <w:semiHidden/>
    <w:unhideWhenUsed/>
    <w:rsid w:val="008B6A17"/>
    <w:rPr>
      <w:sz w:val="20"/>
      <w:szCs w:val="20"/>
    </w:rPr>
  </w:style>
  <w:style w:type="character" w:customStyle="1" w:styleId="FootnoteTextChar">
    <w:name w:val="Footnote Text Char"/>
    <w:link w:val="FootnoteText"/>
    <w:uiPriority w:val="99"/>
    <w:semiHidden/>
    <w:rsid w:val="008B6A17"/>
  </w:style>
  <w:style w:type="character" w:styleId="FootnoteReference">
    <w:name w:val="footnote reference"/>
    <w:uiPriority w:val="99"/>
    <w:semiHidden/>
    <w:unhideWhenUsed/>
    <w:rsid w:val="008B6A17"/>
    <w:rPr>
      <w:vertAlign w:val="superscript"/>
    </w:rPr>
  </w:style>
  <w:style w:type="paragraph" w:styleId="TOC7">
    <w:name w:val="toc 7"/>
    <w:basedOn w:val="Normal"/>
    <w:next w:val="Normal"/>
    <w:autoRedefine/>
    <w:uiPriority w:val="39"/>
    <w:unhideWhenUsed/>
    <w:rsid w:val="008B6A17"/>
    <w:pPr>
      <w:spacing w:after="0"/>
      <w:ind w:left="1320"/>
    </w:pPr>
    <w:rPr>
      <w:rFonts w:cs="Calibri"/>
      <w:sz w:val="20"/>
      <w:szCs w:val="20"/>
    </w:rPr>
  </w:style>
  <w:style w:type="paragraph" w:styleId="TOC8">
    <w:name w:val="toc 8"/>
    <w:basedOn w:val="Normal"/>
    <w:next w:val="Normal"/>
    <w:autoRedefine/>
    <w:uiPriority w:val="39"/>
    <w:unhideWhenUsed/>
    <w:rsid w:val="008B6A17"/>
    <w:pPr>
      <w:spacing w:after="0"/>
      <w:ind w:left="1540"/>
    </w:pPr>
    <w:rPr>
      <w:rFonts w:cs="Calibri"/>
      <w:sz w:val="20"/>
      <w:szCs w:val="20"/>
    </w:rPr>
  </w:style>
  <w:style w:type="paragraph" w:styleId="TOC9">
    <w:name w:val="toc 9"/>
    <w:basedOn w:val="Normal"/>
    <w:next w:val="Normal"/>
    <w:autoRedefine/>
    <w:uiPriority w:val="39"/>
    <w:unhideWhenUsed/>
    <w:rsid w:val="008B6A17"/>
    <w:pPr>
      <w:spacing w:after="0"/>
      <w:ind w:left="1760"/>
    </w:pPr>
    <w:rPr>
      <w:rFonts w:cs="Calibri"/>
      <w:sz w:val="20"/>
      <w:szCs w:val="20"/>
    </w:rPr>
  </w:style>
  <w:style w:type="paragraph" w:styleId="TOC20">
    <w:name w:val="toc 2"/>
    <w:aliases w:val="SubHeading-VedaVMSTelugu"/>
    <w:basedOn w:val="Normal"/>
    <w:next w:val="Normal"/>
    <w:autoRedefine/>
    <w:uiPriority w:val="39"/>
    <w:unhideWhenUsed/>
    <w:qFormat/>
    <w:rsid w:val="008B6A17"/>
    <w:pPr>
      <w:tabs>
        <w:tab w:val="left" w:pos="1100"/>
        <w:tab w:val="right" w:leader="dot" w:pos="9926"/>
      </w:tabs>
      <w:spacing w:before="120" w:after="0"/>
      <w:ind w:left="1100"/>
    </w:pPr>
    <w:rPr>
      <w:rFonts w:ascii="BRH Telugu RN" w:hAnsi="BRH Telugu RN" w:cs="Calibri"/>
      <w:b/>
      <w:iCs/>
      <w:sz w:val="44"/>
      <w:szCs w:val="20"/>
    </w:rPr>
  </w:style>
  <w:style w:type="paragraph" w:customStyle="1" w:styleId="2-Heading-VedaVMSTelugu">
    <w:name w:val="2-Heading-VedaVMSTelugu"/>
    <w:next w:val="Subtitle"/>
    <w:link w:val="2-Heading-VedaVMSTeluguChar"/>
    <w:autoRedefine/>
    <w:qFormat/>
    <w:rsid w:val="008B6A17"/>
    <w:pPr>
      <w:numPr>
        <w:numId w:val="37"/>
      </w:numPr>
      <w:autoSpaceDE w:val="0"/>
      <w:autoSpaceDN w:val="0"/>
      <w:adjustRightInd w:val="0"/>
      <w:ind w:left="360" w:hanging="360"/>
    </w:pPr>
    <w:rPr>
      <w:rFonts w:ascii="BRH Telugu RN" w:hAnsi="BRH Telugu RN" w:cs="BRH Telugu RN"/>
      <w:color w:val="000000"/>
      <w:sz w:val="40"/>
      <w:szCs w:val="40"/>
      <w:u w:val="single"/>
      <w:lang w:val="en-US" w:eastAsia="en-US" w:bidi="ar-SA"/>
    </w:rPr>
  </w:style>
  <w:style w:type="paragraph" w:customStyle="1" w:styleId="VedaVMSKannada-Title">
    <w:name w:val="VedaVMSKannada-Title"/>
    <w:basedOn w:val="Title"/>
    <w:link w:val="VedaVMSKannada-TitleChar"/>
    <w:autoRedefine/>
    <w:qFormat/>
    <w:rsid w:val="008B6A17"/>
    <w:pPr>
      <w:numPr>
        <w:numId w:val="16"/>
      </w:numPr>
      <w:autoSpaceDE w:val="0"/>
      <w:autoSpaceDN w:val="0"/>
      <w:adjustRightInd w:val="0"/>
      <w:spacing w:before="240"/>
      <w:contextualSpacing w:val="0"/>
      <w:jc w:val="center"/>
      <w:outlineLvl w:val="0"/>
    </w:pPr>
    <w:rPr>
      <w:rFonts w:ascii="BRH Kannada Extra" w:hAnsi="BRH Kannada Extra"/>
      <w:b/>
      <w:bCs/>
      <w:color w:val="000000"/>
      <w:spacing w:val="0"/>
      <w:sz w:val="48"/>
      <w:szCs w:val="40"/>
      <w:u w:val="double"/>
    </w:rPr>
  </w:style>
  <w:style w:type="character" w:customStyle="1" w:styleId="VedaVMSKannada-TitleChar">
    <w:name w:val="VedaVMSKannada-Title Char"/>
    <w:link w:val="VedaVMSKannada-Title"/>
    <w:rsid w:val="008B6A17"/>
    <w:rPr>
      <w:rFonts w:ascii="BRH Kannada Extra" w:eastAsia="Times New Roman" w:hAnsi="BRH Kannada Extra" w:cs="BRH Kannada RN"/>
      <w:b/>
      <w:bCs/>
      <w:color w:val="000000"/>
      <w:kern w:val="28"/>
      <w:sz w:val="48"/>
      <w:szCs w:val="40"/>
      <w:u w:val="double"/>
    </w:rPr>
  </w:style>
  <w:style w:type="paragraph" w:styleId="Title">
    <w:name w:val="Title"/>
    <w:basedOn w:val="Normal"/>
    <w:next w:val="Normal"/>
    <w:link w:val="TitleChar"/>
    <w:uiPriority w:val="10"/>
    <w:qFormat/>
    <w:rsid w:val="008B6A17"/>
    <w:pPr>
      <w:spacing w:after="0" w:line="240" w:lineRule="auto"/>
      <w:contextualSpacing/>
    </w:pPr>
    <w:rPr>
      <w:rFonts w:ascii="Calibri Light" w:eastAsia="Times New Roman" w:hAnsi="Calibri Light" w:cs="Latha"/>
      <w:spacing w:val="-10"/>
      <w:kern w:val="28"/>
      <w:sz w:val="56"/>
      <w:szCs w:val="56"/>
      <w:lang w:val="x-none" w:eastAsia="x-none" w:bidi="ta-IN"/>
    </w:rPr>
  </w:style>
  <w:style w:type="character" w:customStyle="1" w:styleId="TitleChar">
    <w:name w:val="Title Char"/>
    <w:link w:val="Title"/>
    <w:uiPriority w:val="10"/>
    <w:rsid w:val="008B6A17"/>
    <w:rPr>
      <w:rFonts w:ascii="Calibri Light" w:eastAsia="Times New Roman" w:hAnsi="Calibri Light"/>
      <w:spacing w:val="-10"/>
      <w:kern w:val="28"/>
      <w:sz w:val="56"/>
      <w:szCs w:val="56"/>
    </w:rPr>
  </w:style>
  <w:style w:type="paragraph" w:customStyle="1" w:styleId="4-ULine-Subheading-VedaVMSTelugu">
    <w:name w:val="4-ULine-Subheading-VedaVMSTelugu"/>
    <w:basedOn w:val="5-ULine-WordO-SubHding-VedaVMSTelugu"/>
    <w:link w:val="4-ULine-Subheading-VedaVMSTeluguChar"/>
    <w:autoRedefine/>
    <w:qFormat/>
    <w:rsid w:val="008B6A17"/>
  </w:style>
  <w:style w:type="paragraph" w:customStyle="1" w:styleId="VedaVMSTelugu">
    <w:name w:val="VedaVMSTelugu"/>
    <w:basedOn w:val="Normal"/>
    <w:next w:val="Title"/>
    <w:link w:val="VedaVMSTeluguChar"/>
    <w:autoRedefine/>
    <w:qFormat/>
    <w:rsid w:val="008B6A17"/>
    <w:pPr>
      <w:autoSpaceDE w:val="0"/>
      <w:autoSpaceDN w:val="0"/>
      <w:adjustRightInd w:val="0"/>
      <w:spacing w:after="0" w:line="240" w:lineRule="auto"/>
      <w:ind w:left="1080" w:hanging="360"/>
      <w:jc w:val="center"/>
    </w:pPr>
    <w:rPr>
      <w:rFonts w:ascii="BRH Telugu Extra" w:hAnsi="BRH Telugu Extra" w:cs="Latha"/>
      <w:b/>
      <w:color w:val="000000"/>
      <w:sz w:val="48"/>
      <w:szCs w:val="48"/>
      <w:u w:val="double"/>
      <w:lang w:val="x-none" w:eastAsia="x-none" w:bidi="ta-IN"/>
    </w:rPr>
  </w:style>
  <w:style w:type="character" w:customStyle="1" w:styleId="4-ULine-Subheading-VedaVMSTeluguChar">
    <w:name w:val="4-ULine-Subheading-VedaVMSTelugu Char"/>
    <w:link w:val="4-ULine-Subheading-VedaVMSTelugu"/>
    <w:rsid w:val="008B6A17"/>
    <w:rPr>
      <w:rFonts w:ascii="BRH Telugu RN" w:hAnsi="BRH Telugu RN" w:cs="BRH Telugu RN"/>
      <w:b/>
      <w:color w:val="000000"/>
      <w:sz w:val="40"/>
      <w:szCs w:val="40"/>
      <w:u w:val="words"/>
    </w:rPr>
  </w:style>
  <w:style w:type="paragraph" w:customStyle="1" w:styleId="Style2-VedaVMSTelugu">
    <w:name w:val="Style2-VedaVMSTelugu"/>
    <w:basedOn w:val="Normal"/>
    <w:link w:val="Style2-VedaVMSTeluguChar"/>
    <w:qFormat/>
    <w:rsid w:val="008B6A17"/>
    <w:pPr>
      <w:widowControl w:val="0"/>
      <w:autoSpaceDE w:val="0"/>
      <w:autoSpaceDN w:val="0"/>
      <w:adjustRightInd w:val="0"/>
      <w:spacing w:after="0" w:line="264" w:lineRule="auto"/>
      <w:ind w:right="-547"/>
      <w:jc w:val="center"/>
    </w:pPr>
    <w:rPr>
      <w:rFonts w:ascii="BRH Telugu Extra" w:hAnsi="BRH Telugu Extra" w:cs="Latha"/>
      <w:b/>
      <w:color w:val="000000"/>
      <w:sz w:val="40"/>
      <w:szCs w:val="40"/>
      <w:lang w:val="x-none" w:eastAsia="x-none" w:bidi="ta-IN"/>
    </w:rPr>
  </w:style>
  <w:style w:type="character" w:customStyle="1" w:styleId="VedaVMSTeluguChar">
    <w:name w:val="VedaVMSTelugu Char"/>
    <w:link w:val="VedaVMSTelugu"/>
    <w:rsid w:val="008B6A17"/>
    <w:rPr>
      <w:rFonts w:ascii="BRH Telugu Extra" w:hAnsi="BRH Telugu Extra" w:cs="BRH Telugu RN"/>
      <w:b/>
      <w:color w:val="000000"/>
      <w:sz w:val="48"/>
      <w:szCs w:val="48"/>
      <w:u w:val="double"/>
    </w:rPr>
  </w:style>
  <w:style w:type="character" w:customStyle="1" w:styleId="Style2-VedaVMSTeluguChar">
    <w:name w:val="Style2-VedaVMSTelugu Char"/>
    <w:link w:val="Style2-VedaVMSTelugu"/>
    <w:rsid w:val="008B6A17"/>
    <w:rPr>
      <w:rFonts w:ascii="BRH Telugu Extra" w:hAnsi="BRH Telugu Extra" w:cs="BRH Telugu Extra"/>
      <w:b/>
      <w:color w:val="000000"/>
      <w:sz w:val="40"/>
      <w:szCs w:val="40"/>
    </w:rPr>
  </w:style>
  <w:style w:type="paragraph" w:customStyle="1" w:styleId="Subheading-VedaVMSTelugu">
    <w:name w:val="Subheading-VedaVMSTelugu"/>
    <w:basedOn w:val="Normal"/>
    <w:link w:val="Subheading-VedaVMSTeluguChar"/>
    <w:qFormat/>
    <w:rsid w:val="008B6A17"/>
    <w:pPr>
      <w:autoSpaceDE w:val="0"/>
      <w:autoSpaceDN w:val="0"/>
      <w:adjustRightInd w:val="0"/>
      <w:spacing w:after="0" w:line="240" w:lineRule="auto"/>
    </w:pPr>
    <w:rPr>
      <w:rFonts w:ascii="Arial" w:hAnsi="Arial" w:cs="Latha"/>
      <w:b/>
      <w:color w:val="000000"/>
      <w:sz w:val="32"/>
      <w:szCs w:val="40"/>
      <w:u w:val="thick"/>
      <w:lang w:val="x-none" w:eastAsia="x-none" w:bidi="ta-IN"/>
    </w:rPr>
  </w:style>
  <w:style w:type="character" w:customStyle="1" w:styleId="Heading2VedaVMSTeluguChar">
    <w:name w:val="Heading2VedaVMSTelugu Char"/>
    <w:link w:val="Heading2VedaVMSTelugu"/>
    <w:rsid w:val="00F80021"/>
    <w:rPr>
      <w:rFonts w:ascii="BRH Telugu RN" w:hAnsi="BRH Telugu RN" w:cs="Arial Unicode MS"/>
      <w:b/>
      <w:sz w:val="40"/>
      <w:szCs w:val="40"/>
      <w:u w:val="single"/>
      <w:lang w:val="x-none" w:eastAsia="x-none"/>
    </w:rPr>
  </w:style>
  <w:style w:type="character" w:customStyle="1" w:styleId="Subheading-VedaVMSTeluguChar">
    <w:name w:val="Subheading-VedaVMSTelugu Char"/>
    <w:link w:val="Subheading-VedaVMSTelugu"/>
    <w:rsid w:val="008B6A17"/>
    <w:rPr>
      <w:rFonts w:ascii="Arial" w:hAnsi="Arial" w:cs="Century Gothic"/>
      <w:b/>
      <w:color w:val="000000"/>
      <w:sz w:val="32"/>
      <w:szCs w:val="40"/>
      <w:u w:val="thick"/>
    </w:rPr>
  </w:style>
  <w:style w:type="paragraph" w:customStyle="1" w:styleId="5-ULine-WordO-SubHding-VedaVMSTelugu">
    <w:name w:val="5-ULine-WordO-SubHding-VedaVMSTelugu"/>
    <w:basedOn w:val="Normal"/>
    <w:link w:val="5-ULine-WordO-SubHding-VedaVMSTeluguChar"/>
    <w:autoRedefine/>
    <w:qFormat/>
    <w:rsid w:val="008B6A17"/>
    <w:pPr>
      <w:autoSpaceDE w:val="0"/>
      <w:autoSpaceDN w:val="0"/>
      <w:adjustRightInd w:val="0"/>
      <w:spacing w:after="0" w:line="240" w:lineRule="auto"/>
    </w:pPr>
    <w:rPr>
      <w:rFonts w:ascii="BRH Telugu RN" w:hAnsi="BRH Telugu RN" w:cs="Latha"/>
      <w:b/>
      <w:color w:val="000000"/>
      <w:sz w:val="40"/>
      <w:szCs w:val="40"/>
      <w:u w:val="words"/>
      <w:lang w:val="x-none" w:eastAsia="x-none" w:bidi="ta-IN"/>
    </w:rPr>
  </w:style>
  <w:style w:type="paragraph" w:customStyle="1" w:styleId="4-Subheading-VedaVMSTelugu">
    <w:name w:val="4-Subheading-VedaVMSTelugu"/>
    <w:basedOn w:val="Normal"/>
    <w:link w:val="4-Subheading-VedaVMSTeluguChar"/>
    <w:autoRedefine/>
    <w:qFormat/>
    <w:rsid w:val="008B6A17"/>
    <w:pPr>
      <w:autoSpaceDE w:val="0"/>
      <w:autoSpaceDN w:val="0"/>
      <w:adjustRightInd w:val="0"/>
      <w:spacing w:after="0" w:line="240" w:lineRule="auto"/>
    </w:pPr>
    <w:rPr>
      <w:rFonts w:ascii="BRH Telugu RN" w:hAnsi="BRH Telugu RN" w:cs="Latha"/>
      <w:b/>
      <w:color w:val="000000"/>
      <w:sz w:val="40"/>
      <w:szCs w:val="40"/>
      <w:u w:val="single"/>
      <w:lang w:val="x-none" w:eastAsia="x-none" w:bidi="ta-IN"/>
    </w:rPr>
  </w:style>
  <w:style w:type="character" w:customStyle="1" w:styleId="5-ULine-WordO-SubHding-VedaVMSTeluguChar">
    <w:name w:val="5-ULine-WordO-SubHding-VedaVMSTelugu Char"/>
    <w:link w:val="5-ULine-WordO-SubHding-VedaVMSTelugu"/>
    <w:rsid w:val="008B6A17"/>
    <w:rPr>
      <w:rFonts w:ascii="BRH Telugu RN" w:hAnsi="BRH Telugu RN" w:cs="BRH Telugu RN"/>
      <w:b/>
      <w:color w:val="000000"/>
      <w:sz w:val="40"/>
      <w:szCs w:val="40"/>
      <w:u w:val="words"/>
    </w:rPr>
  </w:style>
  <w:style w:type="character" w:customStyle="1" w:styleId="4-Subheading-VedaVMSTeluguChar">
    <w:name w:val="4-Subheading-VedaVMSTelugu Char"/>
    <w:link w:val="4-Subheading-VedaVMSTelugu"/>
    <w:rsid w:val="008B6A17"/>
    <w:rPr>
      <w:rFonts w:ascii="BRH Telugu RN" w:hAnsi="BRH Telugu RN" w:cs="BRH Telugu RN"/>
      <w:b/>
      <w:color w:val="000000"/>
      <w:sz w:val="40"/>
      <w:szCs w:val="40"/>
      <w:u w:val="single"/>
    </w:rPr>
  </w:style>
  <w:style w:type="paragraph" w:customStyle="1" w:styleId="5-SubHeading-VedaVMSTelugu">
    <w:name w:val="5-SubHeading-VedaVMSTelugu"/>
    <w:basedOn w:val="Normal"/>
    <w:link w:val="5-SubHeading-VedaVMSTeluguChar"/>
    <w:autoRedefine/>
    <w:qFormat/>
    <w:rsid w:val="008B6A17"/>
    <w:pPr>
      <w:autoSpaceDE w:val="0"/>
      <w:autoSpaceDN w:val="0"/>
      <w:adjustRightInd w:val="0"/>
      <w:spacing w:after="0" w:line="240" w:lineRule="auto"/>
    </w:pPr>
    <w:rPr>
      <w:rFonts w:ascii="BRH Telugu RN" w:hAnsi="BRH Telugu RN" w:cs="Latha"/>
      <w:b/>
      <w:color w:val="000000"/>
      <w:sz w:val="40"/>
      <w:szCs w:val="40"/>
      <w:u w:val="words"/>
      <w:lang w:val="x-none" w:eastAsia="x-none" w:bidi="ta-IN"/>
    </w:rPr>
  </w:style>
  <w:style w:type="character" w:customStyle="1" w:styleId="5-SubHeading-VedaVMSTeluguChar">
    <w:name w:val="5-SubHeading-VedaVMSTelugu Char"/>
    <w:link w:val="5-SubHeading-VedaVMSTelugu"/>
    <w:rsid w:val="008B6A17"/>
    <w:rPr>
      <w:rFonts w:ascii="BRH Telugu RN" w:hAnsi="BRH Telugu RN" w:cs="BRH Telugu RN"/>
      <w:b/>
      <w:color w:val="000000"/>
      <w:sz w:val="40"/>
      <w:szCs w:val="40"/>
      <w:u w:val="words"/>
    </w:rPr>
  </w:style>
  <w:style w:type="paragraph" w:customStyle="1" w:styleId="Spacing-VedaVMS-Telugu">
    <w:name w:val="Spacing-VedaVMS-Telugu"/>
    <w:basedOn w:val="Normal"/>
    <w:link w:val="Spacing-VedaVMS-TeluguChar"/>
    <w:autoRedefine/>
    <w:qFormat/>
    <w:rsid w:val="008B6A17"/>
    <w:pPr>
      <w:autoSpaceDE w:val="0"/>
      <w:autoSpaceDN w:val="0"/>
      <w:adjustRightInd w:val="0"/>
      <w:spacing w:after="0" w:line="240" w:lineRule="auto"/>
    </w:pPr>
    <w:rPr>
      <w:rFonts w:ascii="BRH Telugu Extra" w:hAnsi="BRH Telugu Extra" w:cs="Latha"/>
      <w:color w:val="000000"/>
      <w:sz w:val="40"/>
      <w:szCs w:val="40"/>
      <w:lang w:val="x-none" w:eastAsia="x-none" w:bidi="ta-IN"/>
    </w:rPr>
  </w:style>
  <w:style w:type="character" w:customStyle="1" w:styleId="Spacing-VedaVMS-TeluguChar">
    <w:name w:val="Spacing-VedaVMS-Telugu Char"/>
    <w:link w:val="Spacing-VedaVMS-Telugu"/>
    <w:rsid w:val="008B6A17"/>
    <w:rPr>
      <w:rFonts w:ascii="BRH Telugu Extra" w:hAnsi="BRH Telugu Extra" w:cs="BRH Telugu Extra"/>
      <w:color w:val="000000"/>
      <w:sz w:val="40"/>
      <w:szCs w:val="40"/>
    </w:rPr>
  </w:style>
  <w:style w:type="paragraph" w:customStyle="1" w:styleId="1Title-VedaVMSKannada">
    <w:name w:val="1Title-VedaVMSKannada"/>
    <w:basedOn w:val="Normal"/>
    <w:next w:val="Title"/>
    <w:link w:val="1Title-VedaVMSKannadaChar"/>
    <w:autoRedefine/>
    <w:qFormat/>
    <w:rsid w:val="008B6A17"/>
    <w:pPr>
      <w:numPr>
        <w:numId w:val="41"/>
      </w:numPr>
      <w:ind w:left="2160" w:hanging="360"/>
      <w:jc w:val="center"/>
    </w:pPr>
    <w:rPr>
      <w:rFonts w:ascii="BRH Kannada RN" w:hAnsi="BRH Kannada RN" w:cs="Latha"/>
      <w:b/>
      <w:color w:val="000000"/>
      <w:sz w:val="48"/>
      <w:szCs w:val="28"/>
      <w:u w:val="double"/>
      <w:lang w:val="x-none" w:eastAsia="x-none" w:bidi="ta-IN"/>
    </w:rPr>
  </w:style>
  <w:style w:type="paragraph" w:styleId="NormalWeb">
    <w:name w:val="Normal (Web)"/>
    <w:basedOn w:val="Normal"/>
    <w:uiPriority w:val="99"/>
    <w:semiHidden/>
    <w:unhideWhenUsed/>
    <w:rsid w:val="008B6A17"/>
    <w:rPr>
      <w:rFonts w:ascii="Times New Roman" w:hAnsi="Times New Roman"/>
      <w:sz w:val="24"/>
      <w:szCs w:val="24"/>
    </w:rPr>
  </w:style>
  <w:style w:type="paragraph" w:customStyle="1" w:styleId="2-Centered-VedaVMSKannada">
    <w:name w:val="2-Centered-VedaVMSKannada"/>
    <w:link w:val="2-Centered-VedaVMSKannadaChar"/>
    <w:autoRedefine/>
    <w:qFormat/>
    <w:rsid w:val="008B6A17"/>
    <w:pPr>
      <w:jc w:val="center"/>
    </w:pPr>
    <w:rPr>
      <w:rFonts w:ascii="BRH Kannada Extra" w:hAnsi="BRH Kannada Extra" w:cs="Arial Unicode MS"/>
      <w:b/>
      <w:color w:val="000000"/>
      <w:sz w:val="40"/>
      <w:szCs w:val="28"/>
      <w:lang w:bidi="ml-IN"/>
    </w:rPr>
  </w:style>
  <w:style w:type="character" w:customStyle="1" w:styleId="2-Centered-VedaVMSKannadaChar">
    <w:name w:val="2-Centered-VedaVMSKannada Char"/>
    <w:link w:val="2-Centered-VedaVMSKannada"/>
    <w:rsid w:val="008B6A17"/>
    <w:rPr>
      <w:rFonts w:ascii="BRH Kannada Extra" w:hAnsi="BRH Kannada Extra" w:cs="Arial Unicode MS"/>
      <w:b/>
      <w:color w:val="000000"/>
      <w:sz w:val="40"/>
      <w:szCs w:val="28"/>
      <w:lang w:bidi="ml-IN"/>
    </w:rPr>
  </w:style>
  <w:style w:type="character" w:customStyle="1" w:styleId="1Title-VedaVMSKannadaChar">
    <w:name w:val="1Title-VedaVMSKannada Char"/>
    <w:link w:val="1Title-VedaVMSKannada"/>
    <w:rsid w:val="008B6A17"/>
    <w:rPr>
      <w:rFonts w:ascii="BRH Kannada RN" w:hAnsi="BRH Kannada RN" w:cs="Arial"/>
      <w:b/>
      <w:color w:val="000000"/>
      <w:sz w:val="48"/>
      <w:szCs w:val="28"/>
      <w:u w:val="double"/>
    </w:rPr>
  </w:style>
  <w:style w:type="paragraph" w:customStyle="1" w:styleId="2-Heading-VedaVMSKannada">
    <w:name w:val="2-Heading-VedaVMSKannada"/>
    <w:basedOn w:val="Normal"/>
    <w:next w:val="Heading1"/>
    <w:link w:val="2-Heading-VedaVMSKannadaChar"/>
    <w:autoRedefine/>
    <w:qFormat/>
    <w:rsid w:val="008B6A17"/>
    <w:pPr>
      <w:tabs>
        <w:tab w:val="num" w:pos="720"/>
      </w:tabs>
      <w:ind w:left="360" w:hanging="360"/>
    </w:pPr>
    <w:rPr>
      <w:rFonts w:ascii="BRH Kannada RN" w:hAnsi="BRH Kannada RN" w:cs="Latha"/>
      <w:b/>
      <w:color w:val="000000"/>
      <w:sz w:val="40"/>
      <w:u w:val="single"/>
      <w:lang w:val="x-none" w:eastAsia="x-none" w:bidi="ta-IN"/>
    </w:rPr>
  </w:style>
  <w:style w:type="character" w:customStyle="1" w:styleId="2-Heading-VedaVMSKannadaChar">
    <w:name w:val="2-Heading-VedaVMSKannada Char"/>
    <w:link w:val="2-Heading-VedaVMSKannada"/>
    <w:rsid w:val="008B6A17"/>
    <w:rPr>
      <w:rFonts w:ascii="BRH Kannada RN" w:hAnsi="BRH Kannada RN" w:cs="BRH Telugu RN"/>
      <w:b/>
      <w:color w:val="000000"/>
      <w:sz w:val="40"/>
      <w:szCs w:val="22"/>
      <w:u w:val="single"/>
    </w:rPr>
  </w:style>
  <w:style w:type="paragraph" w:customStyle="1" w:styleId="4-ULine-Subheading-VedaVMSKannada">
    <w:name w:val="4-ULine-Subheading-VedaVMSKannada"/>
    <w:basedOn w:val="4-ULine-Subheading-VedaVMSTelugu"/>
    <w:link w:val="4-ULine-Subheading-VedaVMSKannadaChar"/>
    <w:autoRedefine/>
    <w:qFormat/>
    <w:rsid w:val="008B6A17"/>
    <w:rPr>
      <w:rFonts w:ascii="BRH Kannada RN" w:hAnsi="BRH Kannada RN"/>
    </w:rPr>
  </w:style>
  <w:style w:type="character" w:customStyle="1" w:styleId="4-ULine-Subheading-VedaVMSKannadaChar">
    <w:name w:val="4-ULine-Subheading-VedaVMSKannada Char"/>
    <w:link w:val="4-ULine-Subheading-VedaVMSKannada"/>
    <w:rsid w:val="008B6A17"/>
    <w:rPr>
      <w:rFonts w:ascii="BRH Kannada RN" w:hAnsi="BRH Kannada RN" w:cs="BRH Telugu RN"/>
      <w:b/>
      <w:color w:val="000000"/>
      <w:sz w:val="40"/>
      <w:szCs w:val="40"/>
      <w:u w:val="words"/>
    </w:rPr>
  </w:style>
  <w:style w:type="paragraph" w:customStyle="1" w:styleId="5-ULine-WordO-SubHding-VedaVMSKannada">
    <w:name w:val="5-ULine-WordO-SubHding-VedaVMSKannada"/>
    <w:basedOn w:val="5-ULine-WordO-SubHding-VedaVMSTelugu"/>
    <w:link w:val="5-ULine-WordO-SubHding-VedaVMSKannadaChar"/>
    <w:autoRedefine/>
    <w:qFormat/>
    <w:rsid w:val="008B6A17"/>
    <w:rPr>
      <w:rFonts w:ascii="BRH Kannada RN" w:hAnsi="BRH Kannada RN"/>
    </w:rPr>
  </w:style>
  <w:style w:type="character" w:customStyle="1" w:styleId="5-ULine-WordO-SubHding-VedaVMSKannadaChar">
    <w:name w:val="5-ULine-WordO-SubHding-VedaVMSKannada Char"/>
    <w:link w:val="5-ULine-WordO-SubHding-VedaVMSKannada"/>
    <w:rsid w:val="008B6A17"/>
    <w:rPr>
      <w:rFonts w:ascii="BRH Kannada RN" w:hAnsi="BRH Kannada RN" w:cs="BRH Telugu RN"/>
      <w:b/>
      <w:color w:val="000000"/>
      <w:sz w:val="40"/>
      <w:szCs w:val="40"/>
      <w:u w:val="words"/>
    </w:rPr>
  </w:style>
  <w:style w:type="paragraph" w:customStyle="1" w:styleId="2-Heading-VedaVMS-Kannada">
    <w:name w:val="2-Heading-VedaVMS-Kannada"/>
    <w:basedOn w:val="Normal"/>
    <w:next w:val="Normal"/>
    <w:link w:val="2-Heading-VedaVMS-KannadaChar"/>
    <w:autoRedefine/>
    <w:qFormat/>
    <w:rsid w:val="008B6A17"/>
    <w:pPr>
      <w:spacing w:line="240" w:lineRule="auto"/>
    </w:pPr>
    <w:rPr>
      <w:rFonts w:ascii="BRH Kannada RN" w:hAnsi="BRH Kannada RN" w:cs="Latha"/>
      <w:b/>
      <w:sz w:val="40"/>
      <w:lang w:val="x-none" w:eastAsia="x-none" w:bidi="ta-IN"/>
    </w:rPr>
  </w:style>
  <w:style w:type="character" w:customStyle="1" w:styleId="2-Heading-VedaVMS-KannadaChar">
    <w:name w:val="2-Heading-VedaVMS-Kannada Char"/>
    <w:link w:val="2-Heading-VedaVMS-Kannada"/>
    <w:rsid w:val="008B6A17"/>
    <w:rPr>
      <w:rFonts w:ascii="BRH Kannada RN" w:hAnsi="BRH Kannada RN"/>
      <w:b/>
      <w:sz w:val="4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davms.in"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Saritha\Anandsoriginals\VedaVMSDocs\Telugu%20BRH\WordFiles\Shanti%20Japam%20Canada-Telugu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AF76A-DCE0-41D0-94C1-7CC78D4D4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Shanti Japam Canada-Telugu_Template</Template>
  <TotalTime>0</TotalTime>
  <Pages>171</Pages>
  <Words>25440</Words>
  <Characters>145013</Characters>
  <Application>Microsoft Office Word</Application>
  <DocSecurity>0</DocSecurity>
  <Lines>1208</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170113</CharactersWithSpaces>
  <SharedDoc>false</SharedDoc>
  <HLinks>
    <vt:vector size="498" baseType="variant">
      <vt:variant>
        <vt:i4>7995513</vt:i4>
      </vt:variant>
      <vt:variant>
        <vt:i4>495</vt:i4>
      </vt:variant>
      <vt:variant>
        <vt:i4>0</vt:i4>
      </vt:variant>
      <vt:variant>
        <vt:i4>5</vt:i4>
      </vt:variant>
      <vt:variant>
        <vt:lpwstr>http://www.vedavms.in/</vt:lpwstr>
      </vt:variant>
      <vt:variant>
        <vt:lpwstr/>
      </vt:variant>
      <vt:variant>
        <vt:i4>1638450</vt:i4>
      </vt:variant>
      <vt:variant>
        <vt:i4>488</vt:i4>
      </vt:variant>
      <vt:variant>
        <vt:i4>0</vt:i4>
      </vt:variant>
      <vt:variant>
        <vt:i4>5</vt:i4>
      </vt:variant>
      <vt:variant>
        <vt:lpwstr/>
      </vt:variant>
      <vt:variant>
        <vt:lpwstr>_Toc535268473</vt:lpwstr>
      </vt:variant>
      <vt:variant>
        <vt:i4>1638450</vt:i4>
      </vt:variant>
      <vt:variant>
        <vt:i4>482</vt:i4>
      </vt:variant>
      <vt:variant>
        <vt:i4>0</vt:i4>
      </vt:variant>
      <vt:variant>
        <vt:i4>5</vt:i4>
      </vt:variant>
      <vt:variant>
        <vt:lpwstr/>
      </vt:variant>
      <vt:variant>
        <vt:lpwstr>_Toc535268472</vt:lpwstr>
      </vt:variant>
      <vt:variant>
        <vt:i4>1638450</vt:i4>
      </vt:variant>
      <vt:variant>
        <vt:i4>476</vt:i4>
      </vt:variant>
      <vt:variant>
        <vt:i4>0</vt:i4>
      </vt:variant>
      <vt:variant>
        <vt:i4>5</vt:i4>
      </vt:variant>
      <vt:variant>
        <vt:lpwstr/>
      </vt:variant>
      <vt:variant>
        <vt:lpwstr>_Toc535268471</vt:lpwstr>
      </vt:variant>
      <vt:variant>
        <vt:i4>1638450</vt:i4>
      </vt:variant>
      <vt:variant>
        <vt:i4>470</vt:i4>
      </vt:variant>
      <vt:variant>
        <vt:i4>0</vt:i4>
      </vt:variant>
      <vt:variant>
        <vt:i4>5</vt:i4>
      </vt:variant>
      <vt:variant>
        <vt:lpwstr/>
      </vt:variant>
      <vt:variant>
        <vt:lpwstr>_Toc535268470</vt:lpwstr>
      </vt:variant>
      <vt:variant>
        <vt:i4>1572914</vt:i4>
      </vt:variant>
      <vt:variant>
        <vt:i4>464</vt:i4>
      </vt:variant>
      <vt:variant>
        <vt:i4>0</vt:i4>
      </vt:variant>
      <vt:variant>
        <vt:i4>5</vt:i4>
      </vt:variant>
      <vt:variant>
        <vt:lpwstr/>
      </vt:variant>
      <vt:variant>
        <vt:lpwstr>_Toc535268469</vt:lpwstr>
      </vt:variant>
      <vt:variant>
        <vt:i4>1572914</vt:i4>
      </vt:variant>
      <vt:variant>
        <vt:i4>458</vt:i4>
      </vt:variant>
      <vt:variant>
        <vt:i4>0</vt:i4>
      </vt:variant>
      <vt:variant>
        <vt:i4>5</vt:i4>
      </vt:variant>
      <vt:variant>
        <vt:lpwstr/>
      </vt:variant>
      <vt:variant>
        <vt:lpwstr>_Toc535268468</vt:lpwstr>
      </vt:variant>
      <vt:variant>
        <vt:i4>1572914</vt:i4>
      </vt:variant>
      <vt:variant>
        <vt:i4>452</vt:i4>
      </vt:variant>
      <vt:variant>
        <vt:i4>0</vt:i4>
      </vt:variant>
      <vt:variant>
        <vt:i4>5</vt:i4>
      </vt:variant>
      <vt:variant>
        <vt:lpwstr/>
      </vt:variant>
      <vt:variant>
        <vt:lpwstr>_Toc535268467</vt:lpwstr>
      </vt:variant>
      <vt:variant>
        <vt:i4>1572914</vt:i4>
      </vt:variant>
      <vt:variant>
        <vt:i4>446</vt:i4>
      </vt:variant>
      <vt:variant>
        <vt:i4>0</vt:i4>
      </vt:variant>
      <vt:variant>
        <vt:i4>5</vt:i4>
      </vt:variant>
      <vt:variant>
        <vt:lpwstr/>
      </vt:variant>
      <vt:variant>
        <vt:lpwstr>_Toc535268466</vt:lpwstr>
      </vt:variant>
      <vt:variant>
        <vt:i4>1572914</vt:i4>
      </vt:variant>
      <vt:variant>
        <vt:i4>440</vt:i4>
      </vt:variant>
      <vt:variant>
        <vt:i4>0</vt:i4>
      </vt:variant>
      <vt:variant>
        <vt:i4>5</vt:i4>
      </vt:variant>
      <vt:variant>
        <vt:lpwstr/>
      </vt:variant>
      <vt:variant>
        <vt:lpwstr>_Toc535268465</vt:lpwstr>
      </vt:variant>
      <vt:variant>
        <vt:i4>1572914</vt:i4>
      </vt:variant>
      <vt:variant>
        <vt:i4>434</vt:i4>
      </vt:variant>
      <vt:variant>
        <vt:i4>0</vt:i4>
      </vt:variant>
      <vt:variant>
        <vt:i4>5</vt:i4>
      </vt:variant>
      <vt:variant>
        <vt:lpwstr/>
      </vt:variant>
      <vt:variant>
        <vt:lpwstr>_Toc535268464</vt:lpwstr>
      </vt:variant>
      <vt:variant>
        <vt:i4>1572914</vt:i4>
      </vt:variant>
      <vt:variant>
        <vt:i4>428</vt:i4>
      </vt:variant>
      <vt:variant>
        <vt:i4>0</vt:i4>
      </vt:variant>
      <vt:variant>
        <vt:i4>5</vt:i4>
      </vt:variant>
      <vt:variant>
        <vt:lpwstr/>
      </vt:variant>
      <vt:variant>
        <vt:lpwstr>_Toc535268463</vt:lpwstr>
      </vt:variant>
      <vt:variant>
        <vt:i4>1572914</vt:i4>
      </vt:variant>
      <vt:variant>
        <vt:i4>422</vt:i4>
      </vt:variant>
      <vt:variant>
        <vt:i4>0</vt:i4>
      </vt:variant>
      <vt:variant>
        <vt:i4>5</vt:i4>
      </vt:variant>
      <vt:variant>
        <vt:lpwstr/>
      </vt:variant>
      <vt:variant>
        <vt:lpwstr>_Toc535268462</vt:lpwstr>
      </vt:variant>
      <vt:variant>
        <vt:i4>1572914</vt:i4>
      </vt:variant>
      <vt:variant>
        <vt:i4>416</vt:i4>
      </vt:variant>
      <vt:variant>
        <vt:i4>0</vt:i4>
      </vt:variant>
      <vt:variant>
        <vt:i4>5</vt:i4>
      </vt:variant>
      <vt:variant>
        <vt:lpwstr/>
      </vt:variant>
      <vt:variant>
        <vt:lpwstr>_Toc535268461</vt:lpwstr>
      </vt:variant>
      <vt:variant>
        <vt:i4>1572914</vt:i4>
      </vt:variant>
      <vt:variant>
        <vt:i4>410</vt:i4>
      </vt:variant>
      <vt:variant>
        <vt:i4>0</vt:i4>
      </vt:variant>
      <vt:variant>
        <vt:i4>5</vt:i4>
      </vt:variant>
      <vt:variant>
        <vt:lpwstr/>
      </vt:variant>
      <vt:variant>
        <vt:lpwstr>_Toc535268460</vt:lpwstr>
      </vt:variant>
      <vt:variant>
        <vt:i4>1769522</vt:i4>
      </vt:variant>
      <vt:variant>
        <vt:i4>404</vt:i4>
      </vt:variant>
      <vt:variant>
        <vt:i4>0</vt:i4>
      </vt:variant>
      <vt:variant>
        <vt:i4>5</vt:i4>
      </vt:variant>
      <vt:variant>
        <vt:lpwstr/>
      </vt:variant>
      <vt:variant>
        <vt:lpwstr>_Toc535268459</vt:lpwstr>
      </vt:variant>
      <vt:variant>
        <vt:i4>1769522</vt:i4>
      </vt:variant>
      <vt:variant>
        <vt:i4>398</vt:i4>
      </vt:variant>
      <vt:variant>
        <vt:i4>0</vt:i4>
      </vt:variant>
      <vt:variant>
        <vt:i4>5</vt:i4>
      </vt:variant>
      <vt:variant>
        <vt:lpwstr/>
      </vt:variant>
      <vt:variant>
        <vt:lpwstr>_Toc535268458</vt:lpwstr>
      </vt:variant>
      <vt:variant>
        <vt:i4>1769522</vt:i4>
      </vt:variant>
      <vt:variant>
        <vt:i4>392</vt:i4>
      </vt:variant>
      <vt:variant>
        <vt:i4>0</vt:i4>
      </vt:variant>
      <vt:variant>
        <vt:i4>5</vt:i4>
      </vt:variant>
      <vt:variant>
        <vt:lpwstr/>
      </vt:variant>
      <vt:variant>
        <vt:lpwstr>_Toc535268457</vt:lpwstr>
      </vt:variant>
      <vt:variant>
        <vt:i4>1769522</vt:i4>
      </vt:variant>
      <vt:variant>
        <vt:i4>386</vt:i4>
      </vt:variant>
      <vt:variant>
        <vt:i4>0</vt:i4>
      </vt:variant>
      <vt:variant>
        <vt:i4>5</vt:i4>
      </vt:variant>
      <vt:variant>
        <vt:lpwstr/>
      </vt:variant>
      <vt:variant>
        <vt:lpwstr>_Toc535268456</vt:lpwstr>
      </vt:variant>
      <vt:variant>
        <vt:i4>1769522</vt:i4>
      </vt:variant>
      <vt:variant>
        <vt:i4>380</vt:i4>
      </vt:variant>
      <vt:variant>
        <vt:i4>0</vt:i4>
      </vt:variant>
      <vt:variant>
        <vt:i4>5</vt:i4>
      </vt:variant>
      <vt:variant>
        <vt:lpwstr/>
      </vt:variant>
      <vt:variant>
        <vt:lpwstr>_Toc535268455</vt:lpwstr>
      </vt:variant>
      <vt:variant>
        <vt:i4>1769522</vt:i4>
      </vt:variant>
      <vt:variant>
        <vt:i4>374</vt:i4>
      </vt:variant>
      <vt:variant>
        <vt:i4>0</vt:i4>
      </vt:variant>
      <vt:variant>
        <vt:i4>5</vt:i4>
      </vt:variant>
      <vt:variant>
        <vt:lpwstr/>
      </vt:variant>
      <vt:variant>
        <vt:lpwstr>_Toc535268454</vt:lpwstr>
      </vt:variant>
      <vt:variant>
        <vt:i4>1769522</vt:i4>
      </vt:variant>
      <vt:variant>
        <vt:i4>368</vt:i4>
      </vt:variant>
      <vt:variant>
        <vt:i4>0</vt:i4>
      </vt:variant>
      <vt:variant>
        <vt:i4>5</vt:i4>
      </vt:variant>
      <vt:variant>
        <vt:lpwstr/>
      </vt:variant>
      <vt:variant>
        <vt:lpwstr>_Toc535268453</vt:lpwstr>
      </vt:variant>
      <vt:variant>
        <vt:i4>1769522</vt:i4>
      </vt:variant>
      <vt:variant>
        <vt:i4>362</vt:i4>
      </vt:variant>
      <vt:variant>
        <vt:i4>0</vt:i4>
      </vt:variant>
      <vt:variant>
        <vt:i4>5</vt:i4>
      </vt:variant>
      <vt:variant>
        <vt:lpwstr/>
      </vt:variant>
      <vt:variant>
        <vt:lpwstr>_Toc535268452</vt:lpwstr>
      </vt:variant>
      <vt:variant>
        <vt:i4>1769522</vt:i4>
      </vt:variant>
      <vt:variant>
        <vt:i4>356</vt:i4>
      </vt:variant>
      <vt:variant>
        <vt:i4>0</vt:i4>
      </vt:variant>
      <vt:variant>
        <vt:i4>5</vt:i4>
      </vt:variant>
      <vt:variant>
        <vt:lpwstr/>
      </vt:variant>
      <vt:variant>
        <vt:lpwstr>_Toc535268451</vt:lpwstr>
      </vt:variant>
      <vt:variant>
        <vt:i4>1769522</vt:i4>
      </vt:variant>
      <vt:variant>
        <vt:i4>350</vt:i4>
      </vt:variant>
      <vt:variant>
        <vt:i4>0</vt:i4>
      </vt:variant>
      <vt:variant>
        <vt:i4>5</vt:i4>
      </vt:variant>
      <vt:variant>
        <vt:lpwstr/>
      </vt:variant>
      <vt:variant>
        <vt:lpwstr>_Toc535268450</vt:lpwstr>
      </vt:variant>
      <vt:variant>
        <vt:i4>1703986</vt:i4>
      </vt:variant>
      <vt:variant>
        <vt:i4>344</vt:i4>
      </vt:variant>
      <vt:variant>
        <vt:i4>0</vt:i4>
      </vt:variant>
      <vt:variant>
        <vt:i4>5</vt:i4>
      </vt:variant>
      <vt:variant>
        <vt:lpwstr/>
      </vt:variant>
      <vt:variant>
        <vt:lpwstr>_Toc535268449</vt:lpwstr>
      </vt:variant>
      <vt:variant>
        <vt:i4>1703986</vt:i4>
      </vt:variant>
      <vt:variant>
        <vt:i4>338</vt:i4>
      </vt:variant>
      <vt:variant>
        <vt:i4>0</vt:i4>
      </vt:variant>
      <vt:variant>
        <vt:i4>5</vt:i4>
      </vt:variant>
      <vt:variant>
        <vt:lpwstr/>
      </vt:variant>
      <vt:variant>
        <vt:lpwstr>_Toc535268448</vt:lpwstr>
      </vt:variant>
      <vt:variant>
        <vt:i4>1703986</vt:i4>
      </vt:variant>
      <vt:variant>
        <vt:i4>332</vt:i4>
      </vt:variant>
      <vt:variant>
        <vt:i4>0</vt:i4>
      </vt:variant>
      <vt:variant>
        <vt:i4>5</vt:i4>
      </vt:variant>
      <vt:variant>
        <vt:lpwstr/>
      </vt:variant>
      <vt:variant>
        <vt:lpwstr>_Toc535268447</vt:lpwstr>
      </vt:variant>
      <vt:variant>
        <vt:i4>1703986</vt:i4>
      </vt:variant>
      <vt:variant>
        <vt:i4>326</vt:i4>
      </vt:variant>
      <vt:variant>
        <vt:i4>0</vt:i4>
      </vt:variant>
      <vt:variant>
        <vt:i4>5</vt:i4>
      </vt:variant>
      <vt:variant>
        <vt:lpwstr/>
      </vt:variant>
      <vt:variant>
        <vt:lpwstr>_Toc535268446</vt:lpwstr>
      </vt:variant>
      <vt:variant>
        <vt:i4>1703986</vt:i4>
      </vt:variant>
      <vt:variant>
        <vt:i4>320</vt:i4>
      </vt:variant>
      <vt:variant>
        <vt:i4>0</vt:i4>
      </vt:variant>
      <vt:variant>
        <vt:i4>5</vt:i4>
      </vt:variant>
      <vt:variant>
        <vt:lpwstr/>
      </vt:variant>
      <vt:variant>
        <vt:lpwstr>_Toc535268445</vt:lpwstr>
      </vt:variant>
      <vt:variant>
        <vt:i4>1703986</vt:i4>
      </vt:variant>
      <vt:variant>
        <vt:i4>314</vt:i4>
      </vt:variant>
      <vt:variant>
        <vt:i4>0</vt:i4>
      </vt:variant>
      <vt:variant>
        <vt:i4>5</vt:i4>
      </vt:variant>
      <vt:variant>
        <vt:lpwstr/>
      </vt:variant>
      <vt:variant>
        <vt:lpwstr>_Toc535268444</vt:lpwstr>
      </vt:variant>
      <vt:variant>
        <vt:i4>1703986</vt:i4>
      </vt:variant>
      <vt:variant>
        <vt:i4>308</vt:i4>
      </vt:variant>
      <vt:variant>
        <vt:i4>0</vt:i4>
      </vt:variant>
      <vt:variant>
        <vt:i4>5</vt:i4>
      </vt:variant>
      <vt:variant>
        <vt:lpwstr/>
      </vt:variant>
      <vt:variant>
        <vt:lpwstr>_Toc535268443</vt:lpwstr>
      </vt:variant>
      <vt:variant>
        <vt:i4>1703986</vt:i4>
      </vt:variant>
      <vt:variant>
        <vt:i4>302</vt:i4>
      </vt:variant>
      <vt:variant>
        <vt:i4>0</vt:i4>
      </vt:variant>
      <vt:variant>
        <vt:i4>5</vt:i4>
      </vt:variant>
      <vt:variant>
        <vt:lpwstr/>
      </vt:variant>
      <vt:variant>
        <vt:lpwstr>_Toc535268442</vt:lpwstr>
      </vt:variant>
      <vt:variant>
        <vt:i4>1703986</vt:i4>
      </vt:variant>
      <vt:variant>
        <vt:i4>296</vt:i4>
      </vt:variant>
      <vt:variant>
        <vt:i4>0</vt:i4>
      </vt:variant>
      <vt:variant>
        <vt:i4>5</vt:i4>
      </vt:variant>
      <vt:variant>
        <vt:lpwstr/>
      </vt:variant>
      <vt:variant>
        <vt:lpwstr>_Toc535268441</vt:lpwstr>
      </vt:variant>
      <vt:variant>
        <vt:i4>1703986</vt:i4>
      </vt:variant>
      <vt:variant>
        <vt:i4>290</vt:i4>
      </vt:variant>
      <vt:variant>
        <vt:i4>0</vt:i4>
      </vt:variant>
      <vt:variant>
        <vt:i4>5</vt:i4>
      </vt:variant>
      <vt:variant>
        <vt:lpwstr/>
      </vt:variant>
      <vt:variant>
        <vt:lpwstr>_Toc535268440</vt:lpwstr>
      </vt:variant>
      <vt:variant>
        <vt:i4>1900594</vt:i4>
      </vt:variant>
      <vt:variant>
        <vt:i4>284</vt:i4>
      </vt:variant>
      <vt:variant>
        <vt:i4>0</vt:i4>
      </vt:variant>
      <vt:variant>
        <vt:i4>5</vt:i4>
      </vt:variant>
      <vt:variant>
        <vt:lpwstr/>
      </vt:variant>
      <vt:variant>
        <vt:lpwstr>_Toc535268439</vt:lpwstr>
      </vt:variant>
      <vt:variant>
        <vt:i4>1900594</vt:i4>
      </vt:variant>
      <vt:variant>
        <vt:i4>278</vt:i4>
      </vt:variant>
      <vt:variant>
        <vt:i4>0</vt:i4>
      </vt:variant>
      <vt:variant>
        <vt:i4>5</vt:i4>
      </vt:variant>
      <vt:variant>
        <vt:lpwstr/>
      </vt:variant>
      <vt:variant>
        <vt:lpwstr>_Toc535268438</vt:lpwstr>
      </vt:variant>
      <vt:variant>
        <vt:i4>1900594</vt:i4>
      </vt:variant>
      <vt:variant>
        <vt:i4>272</vt:i4>
      </vt:variant>
      <vt:variant>
        <vt:i4>0</vt:i4>
      </vt:variant>
      <vt:variant>
        <vt:i4>5</vt:i4>
      </vt:variant>
      <vt:variant>
        <vt:lpwstr/>
      </vt:variant>
      <vt:variant>
        <vt:lpwstr>_Toc535268437</vt:lpwstr>
      </vt:variant>
      <vt:variant>
        <vt:i4>1900594</vt:i4>
      </vt:variant>
      <vt:variant>
        <vt:i4>266</vt:i4>
      </vt:variant>
      <vt:variant>
        <vt:i4>0</vt:i4>
      </vt:variant>
      <vt:variant>
        <vt:i4>5</vt:i4>
      </vt:variant>
      <vt:variant>
        <vt:lpwstr/>
      </vt:variant>
      <vt:variant>
        <vt:lpwstr>_Toc535268436</vt:lpwstr>
      </vt:variant>
      <vt:variant>
        <vt:i4>1900594</vt:i4>
      </vt:variant>
      <vt:variant>
        <vt:i4>260</vt:i4>
      </vt:variant>
      <vt:variant>
        <vt:i4>0</vt:i4>
      </vt:variant>
      <vt:variant>
        <vt:i4>5</vt:i4>
      </vt:variant>
      <vt:variant>
        <vt:lpwstr/>
      </vt:variant>
      <vt:variant>
        <vt:lpwstr>_Toc535268435</vt:lpwstr>
      </vt:variant>
      <vt:variant>
        <vt:i4>1900594</vt:i4>
      </vt:variant>
      <vt:variant>
        <vt:i4>254</vt:i4>
      </vt:variant>
      <vt:variant>
        <vt:i4>0</vt:i4>
      </vt:variant>
      <vt:variant>
        <vt:i4>5</vt:i4>
      </vt:variant>
      <vt:variant>
        <vt:lpwstr/>
      </vt:variant>
      <vt:variant>
        <vt:lpwstr>_Toc535268434</vt:lpwstr>
      </vt:variant>
      <vt:variant>
        <vt:i4>1900594</vt:i4>
      </vt:variant>
      <vt:variant>
        <vt:i4>248</vt:i4>
      </vt:variant>
      <vt:variant>
        <vt:i4>0</vt:i4>
      </vt:variant>
      <vt:variant>
        <vt:i4>5</vt:i4>
      </vt:variant>
      <vt:variant>
        <vt:lpwstr/>
      </vt:variant>
      <vt:variant>
        <vt:lpwstr>_Toc535268433</vt:lpwstr>
      </vt:variant>
      <vt:variant>
        <vt:i4>1900594</vt:i4>
      </vt:variant>
      <vt:variant>
        <vt:i4>242</vt:i4>
      </vt:variant>
      <vt:variant>
        <vt:i4>0</vt:i4>
      </vt:variant>
      <vt:variant>
        <vt:i4>5</vt:i4>
      </vt:variant>
      <vt:variant>
        <vt:lpwstr/>
      </vt:variant>
      <vt:variant>
        <vt:lpwstr>_Toc535268432</vt:lpwstr>
      </vt:variant>
      <vt:variant>
        <vt:i4>1900594</vt:i4>
      </vt:variant>
      <vt:variant>
        <vt:i4>236</vt:i4>
      </vt:variant>
      <vt:variant>
        <vt:i4>0</vt:i4>
      </vt:variant>
      <vt:variant>
        <vt:i4>5</vt:i4>
      </vt:variant>
      <vt:variant>
        <vt:lpwstr/>
      </vt:variant>
      <vt:variant>
        <vt:lpwstr>_Toc535268431</vt:lpwstr>
      </vt:variant>
      <vt:variant>
        <vt:i4>1900594</vt:i4>
      </vt:variant>
      <vt:variant>
        <vt:i4>230</vt:i4>
      </vt:variant>
      <vt:variant>
        <vt:i4>0</vt:i4>
      </vt:variant>
      <vt:variant>
        <vt:i4>5</vt:i4>
      </vt:variant>
      <vt:variant>
        <vt:lpwstr/>
      </vt:variant>
      <vt:variant>
        <vt:lpwstr>_Toc535268430</vt:lpwstr>
      </vt:variant>
      <vt:variant>
        <vt:i4>1835058</vt:i4>
      </vt:variant>
      <vt:variant>
        <vt:i4>224</vt:i4>
      </vt:variant>
      <vt:variant>
        <vt:i4>0</vt:i4>
      </vt:variant>
      <vt:variant>
        <vt:i4>5</vt:i4>
      </vt:variant>
      <vt:variant>
        <vt:lpwstr/>
      </vt:variant>
      <vt:variant>
        <vt:lpwstr>_Toc535268429</vt:lpwstr>
      </vt:variant>
      <vt:variant>
        <vt:i4>1835058</vt:i4>
      </vt:variant>
      <vt:variant>
        <vt:i4>218</vt:i4>
      </vt:variant>
      <vt:variant>
        <vt:i4>0</vt:i4>
      </vt:variant>
      <vt:variant>
        <vt:i4>5</vt:i4>
      </vt:variant>
      <vt:variant>
        <vt:lpwstr/>
      </vt:variant>
      <vt:variant>
        <vt:lpwstr>_Toc535268428</vt:lpwstr>
      </vt:variant>
      <vt:variant>
        <vt:i4>1835058</vt:i4>
      </vt:variant>
      <vt:variant>
        <vt:i4>212</vt:i4>
      </vt:variant>
      <vt:variant>
        <vt:i4>0</vt:i4>
      </vt:variant>
      <vt:variant>
        <vt:i4>5</vt:i4>
      </vt:variant>
      <vt:variant>
        <vt:lpwstr/>
      </vt:variant>
      <vt:variant>
        <vt:lpwstr>_Toc535268427</vt:lpwstr>
      </vt:variant>
      <vt:variant>
        <vt:i4>1835058</vt:i4>
      </vt:variant>
      <vt:variant>
        <vt:i4>206</vt:i4>
      </vt:variant>
      <vt:variant>
        <vt:i4>0</vt:i4>
      </vt:variant>
      <vt:variant>
        <vt:i4>5</vt:i4>
      </vt:variant>
      <vt:variant>
        <vt:lpwstr/>
      </vt:variant>
      <vt:variant>
        <vt:lpwstr>_Toc535268426</vt:lpwstr>
      </vt:variant>
      <vt:variant>
        <vt:i4>1835058</vt:i4>
      </vt:variant>
      <vt:variant>
        <vt:i4>200</vt:i4>
      </vt:variant>
      <vt:variant>
        <vt:i4>0</vt:i4>
      </vt:variant>
      <vt:variant>
        <vt:i4>5</vt:i4>
      </vt:variant>
      <vt:variant>
        <vt:lpwstr/>
      </vt:variant>
      <vt:variant>
        <vt:lpwstr>_Toc535268425</vt:lpwstr>
      </vt:variant>
      <vt:variant>
        <vt:i4>1835058</vt:i4>
      </vt:variant>
      <vt:variant>
        <vt:i4>194</vt:i4>
      </vt:variant>
      <vt:variant>
        <vt:i4>0</vt:i4>
      </vt:variant>
      <vt:variant>
        <vt:i4>5</vt:i4>
      </vt:variant>
      <vt:variant>
        <vt:lpwstr/>
      </vt:variant>
      <vt:variant>
        <vt:lpwstr>_Toc535268424</vt:lpwstr>
      </vt:variant>
      <vt:variant>
        <vt:i4>1835058</vt:i4>
      </vt:variant>
      <vt:variant>
        <vt:i4>188</vt:i4>
      </vt:variant>
      <vt:variant>
        <vt:i4>0</vt:i4>
      </vt:variant>
      <vt:variant>
        <vt:i4>5</vt:i4>
      </vt:variant>
      <vt:variant>
        <vt:lpwstr/>
      </vt:variant>
      <vt:variant>
        <vt:lpwstr>_Toc535268423</vt:lpwstr>
      </vt:variant>
      <vt:variant>
        <vt:i4>1835058</vt:i4>
      </vt:variant>
      <vt:variant>
        <vt:i4>182</vt:i4>
      </vt:variant>
      <vt:variant>
        <vt:i4>0</vt:i4>
      </vt:variant>
      <vt:variant>
        <vt:i4>5</vt:i4>
      </vt:variant>
      <vt:variant>
        <vt:lpwstr/>
      </vt:variant>
      <vt:variant>
        <vt:lpwstr>_Toc535268422</vt:lpwstr>
      </vt:variant>
      <vt:variant>
        <vt:i4>1835058</vt:i4>
      </vt:variant>
      <vt:variant>
        <vt:i4>176</vt:i4>
      </vt:variant>
      <vt:variant>
        <vt:i4>0</vt:i4>
      </vt:variant>
      <vt:variant>
        <vt:i4>5</vt:i4>
      </vt:variant>
      <vt:variant>
        <vt:lpwstr/>
      </vt:variant>
      <vt:variant>
        <vt:lpwstr>_Toc535268421</vt:lpwstr>
      </vt:variant>
      <vt:variant>
        <vt:i4>1835058</vt:i4>
      </vt:variant>
      <vt:variant>
        <vt:i4>170</vt:i4>
      </vt:variant>
      <vt:variant>
        <vt:i4>0</vt:i4>
      </vt:variant>
      <vt:variant>
        <vt:i4>5</vt:i4>
      </vt:variant>
      <vt:variant>
        <vt:lpwstr/>
      </vt:variant>
      <vt:variant>
        <vt:lpwstr>_Toc535268420</vt:lpwstr>
      </vt:variant>
      <vt:variant>
        <vt:i4>2031666</vt:i4>
      </vt:variant>
      <vt:variant>
        <vt:i4>164</vt:i4>
      </vt:variant>
      <vt:variant>
        <vt:i4>0</vt:i4>
      </vt:variant>
      <vt:variant>
        <vt:i4>5</vt:i4>
      </vt:variant>
      <vt:variant>
        <vt:lpwstr/>
      </vt:variant>
      <vt:variant>
        <vt:lpwstr>_Toc535268419</vt:lpwstr>
      </vt:variant>
      <vt:variant>
        <vt:i4>2031666</vt:i4>
      </vt:variant>
      <vt:variant>
        <vt:i4>158</vt:i4>
      </vt:variant>
      <vt:variant>
        <vt:i4>0</vt:i4>
      </vt:variant>
      <vt:variant>
        <vt:i4>5</vt:i4>
      </vt:variant>
      <vt:variant>
        <vt:lpwstr/>
      </vt:variant>
      <vt:variant>
        <vt:lpwstr>_Toc535268418</vt:lpwstr>
      </vt:variant>
      <vt:variant>
        <vt:i4>2031666</vt:i4>
      </vt:variant>
      <vt:variant>
        <vt:i4>152</vt:i4>
      </vt:variant>
      <vt:variant>
        <vt:i4>0</vt:i4>
      </vt:variant>
      <vt:variant>
        <vt:i4>5</vt:i4>
      </vt:variant>
      <vt:variant>
        <vt:lpwstr/>
      </vt:variant>
      <vt:variant>
        <vt:lpwstr>_Toc535268417</vt:lpwstr>
      </vt:variant>
      <vt:variant>
        <vt:i4>2031666</vt:i4>
      </vt:variant>
      <vt:variant>
        <vt:i4>146</vt:i4>
      </vt:variant>
      <vt:variant>
        <vt:i4>0</vt:i4>
      </vt:variant>
      <vt:variant>
        <vt:i4>5</vt:i4>
      </vt:variant>
      <vt:variant>
        <vt:lpwstr/>
      </vt:variant>
      <vt:variant>
        <vt:lpwstr>_Toc535268416</vt:lpwstr>
      </vt:variant>
      <vt:variant>
        <vt:i4>2031666</vt:i4>
      </vt:variant>
      <vt:variant>
        <vt:i4>140</vt:i4>
      </vt:variant>
      <vt:variant>
        <vt:i4>0</vt:i4>
      </vt:variant>
      <vt:variant>
        <vt:i4>5</vt:i4>
      </vt:variant>
      <vt:variant>
        <vt:lpwstr/>
      </vt:variant>
      <vt:variant>
        <vt:lpwstr>_Toc535268415</vt:lpwstr>
      </vt:variant>
      <vt:variant>
        <vt:i4>2031666</vt:i4>
      </vt:variant>
      <vt:variant>
        <vt:i4>134</vt:i4>
      </vt:variant>
      <vt:variant>
        <vt:i4>0</vt:i4>
      </vt:variant>
      <vt:variant>
        <vt:i4>5</vt:i4>
      </vt:variant>
      <vt:variant>
        <vt:lpwstr/>
      </vt:variant>
      <vt:variant>
        <vt:lpwstr>_Toc535268414</vt:lpwstr>
      </vt:variant>
      <vt:variant>
        <vt:i4>2031666</vt:i4>
      </vt:variant>
      <vt:variant>
        <vt:i4>128</vt:i4>
      </vt:variant>
      <vt:variant>
        <vt:i4>0</vt:i4>
      </vt:variant>
      <vt:variant>
        <vt:i4>5</vt:i4>
      </vt:variant>
      <vt:variant>
        <vt:lpwstr/>
      </vt:variant>
      <vt:variant>
        <vt:lpwstr>_Toc535268413</vt:lpwstr>
      </vt:variant>
      <vt:variant>
        <vt:i4>2031666</vt:i4>
      </vt:variant>
      <vt:variant>
        <vt:i4>122</vt:i4>
      </vt:variant>
      <vt:variant>
        <vt:i4>0</vt:i4>
      </vt:variant>
      <vt:variant>
        <vt:i4>5</vt:i4>
      </vt:variant>
      <vt:variant>
        <vt:lpwstr/>
      </vt:variant>
      <vt:variant>
        <vt:lpwstr>_Toc535268412</vt:lpwstr>
      </vt:variant>
      <vt:variant>
        <vt:i4>2031666</vt:i4>
      </vt:variant>
      <vt:variant>
        <vt:i4>116</vt:i4>
      </vt:variant>
      <vt:variant>
        <vt:i4>0</vt:i4>
      </vt:variant>
      <vt:variant>
        <vt:i4>5</vt:i4>
      </vt:variant>
      <vt:variant>
        <vt:lpwstr/>
      </vt:variant>
      <vt:variant>
        <vt:lpwstr>_Toc535268411</vt:lpwstr>
      </vt:variant>
      <vt:variant>
        <vt:i4>2031666</vt:i4>
      </vt:variant>
      <vt:variant>
        <vt:i4>110</vt:i4>
      </vt:variant>
      <vt:variant>
        <vt:i4>0</vt:i4>
      </vt:variant>
      <vt:variant>
        <vt:i4>5</vt:i4>
      </vt:variant>
      <vt:variant>
        <vt:lpwstr/>
      </vt:variant>
      <vt:variant>
        <vt:lpwstr>_Toc535268410</vt:lpwstr>
      </vt:variant>
      <vt:variant>
        <vt:i4>1966130</vt:i4>
      </vt:variant>
      <vt:variant>
        <vt:i4>104</vt:i4>
      </vt:variant>
      <vt:variant>
        <vt:i4>0</vt:i4>
      </vt:variant>
      <vt:variant>
        <vt:i4>5</vt:i4>
      </vt:variant>
      <vt:variant>
        <vt:lpwstr/>
      </vt:variant>
      <vt:variant>
        <vt:lpwstr>_Toc535268409</vt:lpwstr>
      </vt:variant>
      <vt:variant>
        <vt:i4>1966130</vt:i4>
      </vt:variant>
      <vt:variant>
        <vt:i4>98</vt:i4>
      </vt:variant>
      <vt:variant>
        <vt:i4>0</vt:i4>
      </vt:variant>
      <vt:variant>
        <vt:i4>5</vt:i4>
      </vt:variant>
      <vt:variant>
        <vt:lpwstr/>
      </vt:variant>
      <vt:variant>
        <vt:lpwstr>_Toc535268408</vt:lpwstr>
      </vt:variant>
      <vt:variant>
        <vt:i4>1966130</vt:i4>
      </vt:variant>
      <vt:variant>
        <vt:i4>92</vt:i4>
      </vt:variant>
      <vt:variant>
        <vt:i4>0</vt:i4>
      </vt:variant>
      <vt:variant>
        <vt:i4>5</vt:i4>
      </vt:variant>
      <vt:variant>
        <vt:lpwstr/>
      </vt:variant>
      <vt:variant>
        <vt:lpwstr>_Toc535268407</vt:lpwstr>
      </vt:variant>
      <vt:variant>
        <vt:i4>1966130</vt:i4>
      </vt:variant>
      <vt:variant>
        <vt:i4>86</vt:i4>
      </vt:variant>
      <vt:variant>
        <vt:i4>0</vt:i4>
      </vt:variant>
      <vt:variant>
        <vt:i4>5</vt:i4>
      </vt:variant>
      <vt:variant>
        <vt:lpwstr/>
      </vt:variant>
      <vt:variant>
        <vt:lpwstr>_Toc535268406</vt:lpwstr>
      </vt:variant>
      <vt:variant>
        <vt:i4>1966130</vt:i4>
      </vt:variant>
      <vt:variant>
        <vt:i4>80</vt:i4>
      </vt:variant>
      <vt:variant>
        <vt:i4>0</vt:i4>
      </vt:variant>
      <vt:variant>
        <vt:i4>5</vt:i4>
      </vt:variant>
      <vt:variant>
        <vt:lpwstr/>
      </vt:variant>
      <vt:variant>
        <vt:lpwstr>_Toc535268405</vt:lpwstr>
      </vt:variant>
      <vt:variant>
        <vt:i4>1966130</vt:i4>
      </vt:variant>
      <vt:variant>
        <vt:i4>74</vt:i4>
      </vt:variant>
      <vt:variant>
        <vt:i4>0</vt:i4>
      </vt:variant>
      <vt:variant>
        <vt:i4>5</vt:i4>
      </vt:variant>
      <vt:variant>
        <vt:lpwstr/>
      </vt:variant>
      <vt:variant>
        <vt:lpwstr>_Toc535268404</vt:lpwstr>
      </vt:variant>
      <vt:variant>
        <vt:i4>1966130</vt:i4>
      </vt:variant>
      <vt:variant>
        <vt:i4>68</vt:i4>
      </vt:variant>
      <vt:variant>
        <vt:i4>0</vt:i4>
      </vt:variant>
      <vt:variant>
        <vt:i4>5</vt:i4>
      </vt:variant>
      <vt:variant>
        <vt:lpwstr/>
      </vt:variant>
      <vt:variant>
        <vt:lpwstr>_Toc535268403</vt:lpwstr>
      </vt:variant>
      <vt:variant>
        <vt:i4>1966130</vt:i4>
      </vt:variant>
      <vt:variant>
        <vt:i4>62</vt:i4>
      </vt:variant>
      <vt:variant>
        <vt:i4>0</vt:i4>
      </vt:variant>
      <vt:variant>
        <vt:i4>5</vt:i4>
      </vt:variant>
      <vt:variant>
        <vt:lpwstr/>
      </vt:variant>
      <vt:variant>
        <vt:lpwstr>_Toc535268402</vt:lpwstr>
      </vt:variant>
      <vt:variant>
        <vt:i4>1966130</vt:i4>
      </vt:variant>
      <vt:variant>
        <vt:i4>56</vt:i4>
      </vt:variant>
      <vt:variant>
        <vt:i4>0</vt:i4>
      </vt:variant>
      <vt:variant>
        <vt:i4>5</vt:i4>
      </vt:variant>
      <vt:variant>
        <vt:lpwstr/>
      </vt:variant>
      <vt:variant>
        <vt:lpwstr>_Toc535268401</vt:lpwstr>
      </vt:variant>
      <vt:variant>
        <vt:i4>1966130</vt:i4>
      </vt:variant>
      <vt:variant>
        <vt:i4>50</vt:i4>
      </vt:variant>
      <vt:variant>
        <vt:i4>0</vt:i4>
      </vt:variant>
      <vt:variant>
        <vt:i4>5</vt:i4>
      </vt:variant>
      <vt:variant>
        <vt:lpwstr/>
      </vt:variant>
      <vt:variant>
        <vt:lpwstr>_Toc535268400</vt:lpwstr>
      </vt:variant>
      <vt:variant>
        <vt:i4>1507381</vt:i4>
      </vt:variant>
      <vt:variant>
        <vt:i4>44</vt:i4>
      </vt:variant>
      <vt:variant>
        <vt:i4>0</vt:i4>
      </vt:variant>
      <vt:variant>
        <vt:i4>5</vt:i4>
      </vt:variant>
      <vt:variant>
        <vt:lpwstr/>
      </vt:variant>
      <vt:variant>
        <vt:lpwstr>_Toc535268399</vt:lpwstr>
      </vt:variant>
      <vt:variant>
        <vt:i4>1507381</vt:i4>
      </vt:variant>
      <vt:variant>
        <vt:i4>38</vt:i4>
      </vt:variant>
      <vt:variant>
        <vt:i4>0</vt:i4>
      </vt:variant>
      <vt:variant>
        <vt:i4>5</vt:i4>
      </vt:variant>
      <vt:variant>
        <vt:lpwstr/>
      </vt:variant>
      <vt:variant>
        <vt:lpwstr>_Toc535268398</vt:lpwstr>
      </vt:variant>
      <vt:variant>
        <vt:i4>1507381</vt:i4>
      </vt:variant>
      <vt:variant>
        <vt:i4>32</vt:i4>
      </vt:variant>
      <vt:variant>
        <vt:i4>0</vt:i4>
      </vt:variant>
      <vt:variant>
        <vt:i4>5</vt:i4>
      </vt:variant>
      <vt:variant>
        <vt:lpwstr/>
      </vt:variant>
      <vt:variant>
        <vt:lpwstr>_Toc535268397</vt:lpwstr>
      </vt:variant>
      <vt:variant>
        <vt:i4>1507381</vt:i4>
      </vt:variant>
      <vt:variant>
        <vt:i4>26</vt:i4>
      </vt:variant>
      <vt:variant>
        <vt:i4>0</vt:i4>
      </vt:variant>
      <vt:variant>
        <vt:i4>5</vt:i4>
      </vt:variant>
      <vt:variant>
        <vt:lpwstr/>
      </vt:variant>
      <vt:variant>
        <vt:lpwstr>_Toc535268396</vt:lpwstr>
      </vt:variant>
      <vt:variant>
        <vt:i4>1507381</vt:i4>
      </vt:variant>
      <vt:variant>
        <vt:i4>20</vt:i4>
      </vt:variant>
      <vt:variant>
        <vt:i4>0</vt:i4>
      </vt:variant>
      <vt:variant>
        <vt:i4>5</vt:i4>
      </vt:variant>
      <vt:variant>
        <vt:lpwstr/>
      </vt:variant>
      <vt:variant>
        <vt:lpwstr>_Toc535268395</vt:lpwstr>
      </vt:variant>
      <vt:variant>
        <vt:i4>1507381</vt:i4>
      </vt:variant>
      <vt:variant>
        <vt:i4>14</vt:i4>
      </vt:variant>
      <vt:variant>
        <vt:i4>0</vt:i4>
      </vt:variant>
      <vt:variant>
        <vt:i4>5</vt:i4>
      </vt:variant>
      <vt:variant>
        <vt:lpwstr/>
      </vt:variant>
      <vt:variant>
        <vt:lpwstr>_Toc535268394</vt:lpwstr>
      </vt:variant>
      <vt:variant>
        <vt:i4>1507381</vt:i4>
      </vt:variant>
      <vt:variant>
        <vt:i4>8</vt:i4>
      </vt:variant>
      <vt:variant>
        <vt:i4>0</vt:i4>
      </vt:variant>
      <vt:variant>
        <vt:i4>5</vt:i4>
      </vt:variant>
      <vt:variant>
        <vt:lpwstr/>
      </vt:variant>
      <vt:variant>
        <vt:lpwstr>_Toc535268393</vt:lpwstr>
      </vt:variant>
      <vt:variant>
        <vt:i4>1507381</vt:i4>
      </vt:variant>
      <vt:variant>
        <vt:i4>2</vt:i4>
      </vt:variant>
      <vt:variant>
        <vt:i4>0</vt:i4>
      </vt:variant>
      <vt:variant>
        <vt:i4>5</vt:i4>
      </vt:variant>
      <vt:variant>
        <vt:lpwstr/>
      </vt:variant>
      <vt:variant>
        <vt:lpwstr>_Toc535268392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dc:creator>
  <cp:keywords/>
  <cp:lastModifiedBy>Sethuraman Krishnamurthi</cp:lastModifiedBy>
  <cp:revision>2</cp:revision>
  <cp:lastPrinted>2019-03-02T20:26:00Z</cp:lastPrinted>
  <dcterms:created xsi:type="dcterms:W3CDTF">2021-02-07T14:32:00Z</dcterms:created>
  <dcterms:modified xsi:type="dcterms:W3CDTF">2021-02-07T14:32:00Z</dcterms:modified>
</cp:coreProperties>
</file>