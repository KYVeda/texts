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C4" w:rsidRPr="00AD05C4" w:rsidRDefault="00AD05C4" w:rsidP="00AD0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Kannada Extra" w:hAnsi="BRH Kannada Extra" w:cs="BRH Kannada RN"/>
          <w:b/>
          <w:color w:val="000000"/>
          <w:sz w:val="48"/>
          <w:szCs w:val="48"/>
        </w:rPr>
      </w:pPr>
      <w:r w:rsidRPr="00AD05C4">
        <w:rPr>
          <w:rFonts w:ascii="BRH Kannada Extra" w:hAnsi="BRH Kannada Extra" w:cs="BRH Kannada RN"/>
          <w:b/>
          <w:color w:val="000000"/>
          <w:sz w:val="48"/>
          <w:szCs w:val="48"/>
        </w:rPr>
        <w:t>NA £ÀªÀÄB ¥ÀgÀªÀiÁvÀä£ÉÃ, ²æÃ ªÀÄºÁUÀt¥ÀvÀAiÉÄÃ £ÀªÀÄB</w:t>
      </w:r>
    </w:p>
    <w:p w:rsidR="00AD05C4" w:rsidRPr="00AD05C4" w:rsidRDefault="00AD05C4" w:rsidP="00AD0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Kannada Extra" w:hAnsi="BRH Kannada Extra" w:cs="BRH Kannada Extra"/>
          <w:b/>
          <w:color w:val="000000"/>
          <w:sz w:val="48"/>
          <w:szCs w:val="48"/>
        </w:rPr>
      </w:pPr>
      <w:r w:rsidRPr="00AD05C4">
        <w:rPr>
          <w:rFonts w:ascii="BRH Kannada Extra" w:hAnsi="BRH Kannada Extra" w:cs="BRH Kannada Extra"/>
          <w:b/>
          <w:color w:val="000000"/>
          <w:sz w:val="48"/>
          <w:szCs w:val="48"/>
        </w:rPr>
        <w:t>²æÃ UÀÄgÀÄ¨sÉÆåÃ £ÀªÀÄB …ºÀ…jB NA</w:t>
      </w: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3A6437" w:rsidRDefault="003A6437" w:rsidP="003A6437">
      <w:pPr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:rsidR="008B1C3C" w:rsidRPr="008B1C3C" w:rsidRDefault="008B1C3C" w:rsidP="008B1C3C">
      <w:pPr>
        <w:autoSpaceDE w:val="0"/>
        <w:autoSpaceDN w:val="0"/>
        <w:adjustRightInd w:val="0"/>
        <w:spacing w:after="0" w:line="240" w:lineRule="auto"/>
        <w:jc w:val="center"/>
        <w:rPr>
          <w:rFonts w:ascii="BRH Kannada" w:hAnsi="BRH Kannada" w:cs="BRH Kannada"/>
          <w:b/>
          <w:bCs/>
          <w:color w:val="000000"/>
          <w:sz w:val="96"/>
          <w:szCs w:val="96"/>
        </w:rPr>
      </w:pPr>
      <w:proofErr w:type="gramStart"/>
      <w:r w:rsidRPr="008B1C3C">
        <w:rPr>
          <w:rFonts w:ascii="BRH Kannada" w:hAnsi="BRH Kannada" w:cs="BRH Kannada"/>
          <w:b/>
          <w:bCs/>
          <w:color w:val="000000"/>
          <w:sz w:val="96"/>
          <w:szCs w:val="96"/>
        </w:rPr>
        <w:t>vÉÊwÛjÃAiÉÆÃ¥</w:t>
      </w:r>
      <w:proofErr w:type="gramEnd"/>
      <w:r w:rsidRPr="008B1C3C">
        <w:rPr>
          <w:rFonts w:ascii="BRH Kannada" w:hAnsi="BRH Kannada" w:cs="BRH Kannada"/>
          <w:b/>
          <w:bCs/>
          <w:color w:val="000000"/>
          <w:sz w:val="96"/>
          <w:szCs w:val="96"/>
        </w:rPr>
        <w:t>À¤µÀvï</w:t>
      </w:r>
    </w:p>
    <w:p w:rsidR="008B1C3C" w:rsidRPr="008B1C3C" w:rsidRDefault="008B1C3C" w:rsidP="008B1C3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4"/>
          <w:szCs w:val="44"/>
        </w:rPr>
      </w:pPr>
      <w:r w:rsidRPr="008B1C3C">
        <w:rPr>
          <w:rFonts w:ascii="Arial" w:hAnsi="Arial" w:cs="Arial"/>
          <w:b/>
          <w:bCs/>
          <w:color w:val="000000"/>
          <w:sz w:val="44"/>
          <w:szCs w:val="44"/>
        </w:rPr>
        <w:t>(</w:t>
      </w:r>
      <w:proofErr w:type="gramStart"/>
      <w:r w:rsidRPr="008B1C3C">
        <w:rPr>
          <w:rFonts w:ascii="Arial" w:hAnsi="Arial" w:cs="Arial"/>
          <w:b/>
          <w:bCs/>
          <w:color w:val="000000"/>
          <w:sz w:val="44"/>
          <w:szCs w:val="44"/>
        </w:rPr>
        <w:t>with</w:t>
      </w:r>
      <w:proofErr w:type="gramEnd"/>
      <w:r w:rsidRPr="008B1C3C">
        <w:rPr>
          <w:rFonts w:ascii="Arial" w:hAnsi="Arial" w:cs="Arial"/>
          <w:b/>
          <w:bCs/>
          <w:color w:val="000000"/>
          <w:sz w:val="44"/>
          <w:szCs w:val="44"/>
        </w:rPr>
        <w:t xml:space="preserve"> Arunaprashnam and Trinaachiketam)</w:t>
      </w:r>
    </w:p>
    <w:p w:rsidR="00FA648C" w:rsidRDefault="00FA648C" w:rsidP="00477D54">
      <w:pPr>
        <w:jc w:val="center"/>
      </w:pPr>
    </w:p>
    <w:p w:rsidR="00FA648C" w:rsidRPr="00FA648C" w:rsidRDefault="00FA648C" w:rsidP="00FA648C"/>
    <w:p w:rsidR="00FA648C" w:rsidRPr="00FA648C" w:rsidRDefault="00FA648C" w:rsidP="00FA648C"/>
    <w:p w:rsidR="00FA648C" w:rsidRPr="00FA648C" w:rsidRDefault="00FA648C" w:rsidP="00FA648C"/>
    <w:p w:rsidR="00FA648C" w:rsidRPr="00FA648C" w:rsidRDefault="00FA648C" w:rsidP="00FA648C"/>
    <w:p w:rsidR="00FA648C" w:rsidRPr="00FA648C" w:rsidRDefault="00FA648C" w:rsidP="00FA648C">
      <w:pPr>
        <w:tabs>
          <w:tab w:val="left" w:pos="5585"/>
        </w:tabs>
      </w:pPr>
      <w:r>
        <w:tab/>
      </w:r>
    </w:p>
    <w:p w:rsidR="00FA648C" w:rsidRPr="00FA648C" w:rsidRDefault="00FA648C" w:rsidP="00FA648C"/>
    <w:p w:rsidR="00FA648C" w:rsidRPr="00FA648C" w:rsidRDefault="00FA648C" w:rsidP="00FA648C"/>
    <w:p w:rsidR="00FA648C" w:rsidRPr="00FA648C" w:rsidRDefault="00FA648C" w:rsidP="00FA648C"/>
    <w:p w:rsidR="00FA648C" w:rsidRDefault="00FA648C" w:rsidP="00477D54">
      <w:pPr>
        <w:jc w:val="center"/>
      </w:pPr>
    </w:p>
    <w:p w:rsidR="00FA648C" w:rsidRPr="00FA648C" w:rsidRDefault="00FA648C" w:rsidP="00FA648C"/>
    <w:p w:rsidR="00FA648C" w:rsidRDefault="00FA648C" w:rsidP="00FA648C">
      <w:pPr>
        <w:tabs>
          <w:tab w:val="left" w:pos="7576"/>
        </w:tabs>
      </w:pPr>
      <w:r>
        <w:tab/>
      </w:r>
    </w:p>
    <w:p w:rsidR="006F0F11" w:rsidRPr="00477D54" w:rsidRDefault="00477D54" w:rsidP="00477D54">
      <w:pPr>
        <w:jc w:val="center"/>
        <w:rPr>
          <w:rFonts w:ascii="Arial" w:hAnsi="Arial" w:cs="Arial"/>
          <w:b/>
          <w:sz w:val="32"/>
          <w:szCs w:val="32"/>
        </w:rPr>
      </w:pPr>
      <w:r w:rsidRPr="00FA648C">
        <w:br w:type="page"/>
      </w:r>
      <w:r w:rsidR="006F0F11" w:rsidRPr="00477D54">
        <w:rPr>
          <w:rFonts w:ascii="Arial" w:hAnsi="Arial" w:cs="Arial"/>
          <w:b/>
          <w:sz w:val="32"/>
          <w:szCs w:val="32"/>
        </w:rPr>
        <w:lastRenderedPageBreak/>
        <w:t>Contents</w:t>
      </w:r>
    </w:p>
    <w:p w:rsidR="00ED06BE" w:rsidRPr="00B433D0" w:rsidRDefault="00ED06BE" w:rsidP="00ED06BE">
      <w:pPr>
        <w:rPr>
          <w:rFonts w:ascii="BRH Kannada RN" w:hAnsi="BRH Kannada RN"/>
        </w:rPr>
      </w:pPr>
    </w:p>
    <w:p w:rsidR="00365F70" w:rsidRDefault="00FA5AF7">
      <w:pPr>
        <w:pStyle w:val="TOC1"/>
        <w:tabs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\h \z \t "Heading2-Kannada,2,1Title-VedaVMSKannada,1" </w:instrText>
      </w:r>
      <w:r>
        <w:rPr>
          <w:sz w:val="20"/>
        </w:rPr>
        <w:fldChar w:fldCharType="separate"/>
      </w:r>
      <w:hyperlink w:anchor="_Toc5743497" w:history="1">
        <w:r w:rsidR="00365F70" w:rsidRPr="00E77B03">
          <w:rPr>
            <w:rStyle w:val="Hyperlink"/>
            <w:noProof/>
          </w:rPr>
          <w:t>1 ²ÃPÁë ªÀ°èÃ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_Toc5743497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498" w:history="1">
        <w:r w:rsidR="00365F70" w:rsidRPr="00E77B03">
          <w:rPr>
            <w:rStyle w:val="Hyperlink"/>
            <w:noProof/>
          </w:rPr>
          <w:t>1.1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¥ÀÆªÀð±Á¤Û ¥ÁoÀB</w:t>
        </w:r>
        <w:bookmarkStart w:id="0" w:name="_GoBack"/>
        <w:bookmarkEnd w:id="0"/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_Toc5743498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499" w:history="1">
        <w:r w:rsidR="00365F70" w:rsidRPr="00E77B03">
          <w:rPr>
            <w:rStyle w:val="Hyperlink"/>
            <w:noProof/>
          </w:rPr>
          <w:t>1.2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²PÁë±Á¸ÁÛçxÀð ¸ÀYÎçºÀB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_Toc5743499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0" w:history="1">
        <w:r w:rsidR="00365F70" w:rsidRPr="00E77B03">
          <w:rPr>
            <w:rStyle w:val="Hyperlink"/>
            <w:noProof/>
          </w:rPr>
          <w:t>1.3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¸ÀA»vÉÆÃ¥Á¸À£ÀA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1" w:history="1">
        <w:r w:rsidR="00365F70" w:rsidRPr="00E77B03">
          <w:rPr>
            <w:rStyle w:val="Hyperlink"/>
            <w:noProof/>
          </w:rPr>
          <w:t>1.4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ªÉÄÃWÁ¢-¹zÀÞ÷åxÁð DªÀºÀ¤ÛÃ ºÉÆÃªÀÄ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2" w:history="1">
        <w:r w:rsidR="00365F70" w:rsidRPr="00E77B03">
          <w:rPr>
            <w:rStyle w:val="Hyperlink"/>
            <w:noProof/>
          </w:rPr>
          <w:t>1.5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ªÁåºÀÈvÀÄå¥Á¸À£ÀA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12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3" w:history="1">
        <w:r w:rsidR="00365F70" w:rsidRPr="00E77B03">
          <w:rPr>
            <w:rStyle w:val="Hyperlink"/>
            <w:noProof/>
          </w:rPr>
          <w:t>1.6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ªÀÄ£ÉÆÃªÀÄAiÀÄvÁé¢-UÀÄtPÀ-§æºÉÆäÃ¥Á¸À£ÀAiÀiÁ</w:t>
        </w:r>
        <w:r w:rsidR="009C22D7">
          <w:rPr>
            <w:rStyle w:val="Hyperlink"/>
            <w:noProof/>
          </w:rPr>
          <w:br/>
        </w:r>
        <w:r w:rsidR="00365F70" w:rsidRPr="00E77B03">
          <w:rPr>
            <w:rStyle w:val="Hyperlink"/>
            <w:noProof/>
          </w:rPr>
          <w:t xml:space="preserve"> ¸ÁégÁdå-¹¢ÞB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4" w:history="1">
        <w:r w:rsidR="00365F70" w:rsidRPr="00E77B03">
          <w:rPr>
            <w:rStyle w:val="Hyperlink"/>
            <w:noProof/>
          </w:rPr>
          <w:t>1.7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¥ÀÈyªÁå zÀÄå¥Á¢üPÀ-¥ÀkÑ-§æºÉÆäÃ¥Á¸À£ÀA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5" w:history="1">
        <w:r w:rsidR="00365F70" w:rsidRPr="00E77B03">
          <w:rPr>
            <w:rStyle w:val="Hyperlink"/>
            <w:noProof/>
          </w:rPr>
          <w:t>1.8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¥ÀætªÉÇÃ¥Á¸À£ÀªÀiï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6" w:history="1">
        <w:r w:rsidR="00365F70" w:rsidRPr="00E77B03">
          <w:rPr>
            <w:rStyle w:val="Hyperlink"/>
            <w:noProof/>
          </w:rPr>
          <w:t>1.9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¸ÁézsÁåAiÀÄ-¥Àæ±ÀA¸Á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0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7" w:history="1">
        <w:r w:rsidR="00365F70" w:rsidRPr="00E77B03">
          <w:rPr>
            <w:rStyle w:val="Hyperlink"/>
            <w:noProof/>
          </w:rPr>
          <w:t>1.10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§æºÀäeÁÕ£À-¥ÀæPÁ±ÀPÀ-ªÀÄ£ÀÛçB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86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8" w:history="1">
        <w:r w:rsidR="00365F70" w:rsidRPr="00E77B03">
          <w:rPr>
            <w:rStyle w:val="Hyperlink"/>
            <w:noProof/>
          </w:rPr>
          <w:t>1.11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²µÁå£ÀÄ±Á¸À£ÀªÀiï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89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09" w:history="1">
        <w:r w:rsidR="00365F70" w:rsidRPr="00E77B03">
          <w:rPr>
            <w:rStyle w:val="Hyperlink"/>
            <w:noProof/>
          </w:rPr>
          <w:t>1.12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GvÀÛgÀ ±Á¤Û ¥ÁoÀB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_Toc5743509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1"/>
        <w:tabs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510" w:history="1">
        <w:r w:rsidR="00365F70" w:rsidRPr="00E77B03">
          <w:rPr>
            <w:rStyle w:val="Hyperlink"/>
            <w:noProof/>
          </w:rPr>
          <w:t>2 §æºÁä£À£ÀÝ ªÀ°èÃ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18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1" w:history="1">
        <w:r w:rsidR="00365F70" w:rsidRPr="00E77B03">
          <w:rPr>
            <w:rStyle w:val="Hyperlink"/>
            <w:noProof/>
          </w:rPr>
          <w:t>2.1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G¥À¤µÀvÁìgÀ ¸ÀYÎçºÀB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18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7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2" w:history="1">
        <w:r w:rsidR="00365F70" w:rsidRPr="00E77B03">
          <w:rPr>
            <w:rStyle w:val="Hyperlink"/>
            <w:noProof/>
          </w:rPr>
          <w:t>2.2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¥ÀkÑPÉÆÃ±À-«ªÀgÀtA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18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7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3" w:history="1">
        <w:r w:rsidR="00365F70" w:rsidRPr="00E77B03">
          <w:rPr>
            <w:rStyle w:val="Hyperlink"/>
            <w:noProof/>
          </w:rPr>
          <w:t>2.3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C¨sÀAiÀÄ¥ÀæwµÁ×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9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4" w:history="1">
        <w:r w:rsidR="00365F70" w:rsidRPr="00E77B03">
          <w:rPr>
            <w:rStyle w:val="Hyperlink"/>
            <w:noProof/>
          </w:rPr>
          <w:t>2.4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§æºÁä£À£ÀÝ«ÄÃªÀiÁA¸Á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22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1"/>
        <w:tabs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515" w:history="1">
        <w:r w:rsidR="00365F70" w:rsidRPr="00E77B03">
          <w:rPr>
            <w:rStyle w:val="Hyperlink"/>
            <w:noProof/>
          </w:rPr>
          <w:t>3 ¨sÀÈUÀÄ ªÀ°èÃ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6" w:history="1">
        <w:r w:rsidR="00365F70" w:rsidRPr="00E77B03">
          <w:rPr>
            <w:rStyle w:val="Hyperlink"/>
            <w:noProof/>
          </w:rPr>
          <w:t>3.1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§æºÀäfeÁÕ¸Á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7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7" w:history="1">
        <w:r w:rsidR="00365F70" w:rsidRPr="00E77B03">
          <w:rPr>
            <w:rStyle w:val="Hyperlink"/>
            <w:noProof/>
          </w:rPr>
          <w:t>3.2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¥ÀkÑPÉÆÃ±Á£ÀÛB ¹ÜvÀ-§æºÀä¤gÀÆ¥ÀtªÀiï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8" w:history="1">
        <w:r w:rsidR="00365F70" w:rsidRPr="00E77B03">
          <w:rPr>
            <w:rStyle w:val="Hyperlink"/>
            <w:noProof/>
          </w:rPr>
          <w:t>3.3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C£Àß§æºÉÆäÃ¥Á¸À£ÀªÀiï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8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19" w:history="1">
        <w:r w:rsidR="00365F70" w:rsidRPr="00E77B03">
          <w:rPr>
            <w:rStyle w:val="Hyperlink"/>
            <w:noProof/>
          </w:rPr>
          <w:t>3.4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¸ÀzÁZÁgÀ¥ÀæzÀgÀê£ÀªÀiï | §æºÁä£À£ÁÝ£ÀÄ¨sÀªÀB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_Toc5743519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28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1"/>
        <w:tabs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520" w:history="1">
        <w:r w:rsidR="00365F70" w:rsidRPr="00E77B03">
          <w:rPr>
            <w:rStyle w:val="Hyperlink"/>
            <w:noProof/>
          </w:rPr>
          <w:t>4 ªÀÄºÁ £ÁgÁAiÀÄuÉÆÃ¥À¤µÀvï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31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6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1" w:history="1">
        <w:r w:rsidR="00365F70" w:rsidRPr="00E77B03">
          <w:rPr>
            <w:rStyle w:val="Hyperlink"/>
            <w:noProof/>
          </w:rPr>
          <w:t>4.1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CªÀÄã¸Àå¥ÁgÉÃ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31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9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2" w:history="1">
        <w:r w:rsidR="00365F70" w:rsidRPr="00E77B03">
          <w:rPr>
            <w:rStyle w:val="Hyperlink"/>
            <w:noProof/>
          </w:rPr>
          <w:t>4.2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UÁAiÀÄwæÃ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37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8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3" w:history="1">
        <w:r w:rsidR="00365F70" w:rsidRPr="00E77B03">
          <w:rPr>
            <w:rStyle w:val="Hyperlink"/>
            <w:noProof/>
          </w:rPr>
          <w:t>4.3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zÀÆªÁð ¸ÀÆPÀÛA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39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80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4" w:history="1">
        <w:r w:rsidR="00365F70" w:rsidRPr="00E77B03">
          <w:rPr>
            <w:rStyle w:val="Hyperlink"/>
            <w:noProof/>
          </w:rPr>
          <w:t>4.4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ªÀÄÈwÛPÁ ¸ÀÆPÀÛA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39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8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5" w:history="1">
        <w:r w:rsidR="00365F70" w:rsidRPr="00E77B03">
          <w:rPr>
            <w:rStyle w:val="Hyperlink"/>
            <w:noProof/>
          </w:rPr>
          <w:t>4.5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±ÀvÀÄædAiÀÄ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9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6" w:history="1">
        <w:r w:rsidR="00365F70" w:rsidRPr="00E77B03">
          <w:rPr>
            <w:rStyle w:val="Hyperlink"/>
            <w:noProof/>
          </w:rPr>
          <w:t>4.6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CWÀªÀÄgÀët ¸ÀÆPÀÛA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42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9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7" w:history="1">
        <w:r w:rsidR="00365F70" w:rsidRPr="00E77B03">
          <w:rPr>
            <w:rStyle w:val="Hyperlink"/>
            <w:noProof/>
          </w:rPr>
          <w:t>4.7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zÀÄUÁð ¸ÀÆPÀÛA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80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8" w:history="1">
        <w:r w:rsidR="00365F70" w:rsidRPr="00E77B03">
          <w:rPr>
            <w:rStyle w:val="Hyperlink"/>
            <w:noProof/>
          </w:rPr>
          <w:t>4.8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ªÁåºÀÈw ºÉÆÃªÀÄ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79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29" w:history="1">
        <w:r w:rsidR="00365F70" w:rsidRPr="00E77B03">
          <w:rPr>
            <w:rStyle w:val="Hyperlink"/>
            <w:noProof/>
          </w:rPr>
          <w:t>4.9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 xml:space="preserve"> eÁÕ£À¥Áæ¥ÀÛ÷åxÁð ºÉÆÃªÀÄªÀÄ£ÁÛçB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_Toc5743529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4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0" w:history="1">
        <w:r w:rsidR="00365F70" w:rsidRPr="00E77B03">
          <w:rPr>
            <w:rStyle w:val="Hyperlink"/>
            <w:noProof/>
          </w:rPr>
          <w:t>4.10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ªÉÃzÁ«¸ÀägÀuÁAiÀÄ d¥ÀªÀÄ£ÁÛçB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1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1" w:history="1">
        <w:r w:rsidR="00365F70" w:rsidRPr="00E77B03">
          <w:rPr>
            <w:rStyle w:val="Hyperlink"/>
            <w:noProof/>
          </w:rPr>
          <w:t>4.11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vÀ¥ÀB ¥Àæ±ÀA¸Á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4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2" w:history="1">
        <w:r w:rsidR="00365F70" w:rsidRPr="00E77B03">
          <w:rPr>
            <w:rStyle w:val="Hyperlink"/>
            <w:noProof/>
          </w:rPr>
          <w:t>4.12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«»vÁZÀgÀt ¥Àæ±ÀA¸Á ¤¶zÁÞZÀgÀt ¤£ÁÝ ZÀ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3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3" w:history="1">
        <w:r w:rsidR="00365F70" w:rsidRPr="00E77B03">
          <w:rPr>
            <w:rStyle w:val="Hyperlink"/>
            <w:noProof/>
          </w:rPr>
          <w:t>4.13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zÀºÀgÀ «zÁå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47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5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4" w:history="1">
        <w:r w:rsidR="00365F70" w:rsidRPr="00E77B03">
          <w:rPr>
            <w:rStyle w:val="Hyperlink"/>
            <w:noProof/>
          </w:rPr>
          <w:t>4.14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£ÁgÁAiÀÄt ¸ÀÆPÀÛA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3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5" w:history="1">
        <w:r w:rsidR="00365F70" w:rsidRPr="00E77B03">
          <w:rPr>
            <w:rStyle w:val="Hyperlink"/>
            <w:noProof/>
          </w:rPr>
          <w:t>4.15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D¢vÀå ªÀÄtØ¯ÉÃ ¥ÀgÀ§æºÉÆäÃ¥Á¸À£ÀA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52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4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6" w:history="1">
        <w:r w:rsidR="00365F70" w:rsidRPr="00E77B03">
          <w:rPr>
            <w:rStyle w:val="Hyperlink"/>
            <w:noProof/>
          </w:rPr>
          <w:t>4.16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D¢vÀå¥ÀÄgÀÄµÀ¸Àå ¸ÀªÁðvÀäPÀvÀé ¥ÀæzÀ±Àð£ÀA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4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7" w:history="1">
        <w:r w:rsidR="00365F70" w:rsidRPr="00E77B03">
          <w:rPr>
            <w:rStyle w:val="Hyperlink"/>
            <w:noProof/>
          </w:rPr>
          <w:t>4.17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²ªÉÇÃ¥Á¸À£À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5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8" w:history="1">
        <w:r w:rsidR="00365F70" w:rsidRPr="00E77B03">
          <w:rPr>
            <w:rStyle w:val="Hyperlink"/>
            <w:noProof/>
          </w:rPr>
          <w:t>4.18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¥À²ÑªÀÄªÀPÀÛç ¥Àæw¥ÁzÀPÀ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5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39" w:history="1">
        <w:r w:rsidR="00365F70" w:rsidRPr="00E77B03">
          <w:rPr>
            <w:rStyle w:val="Hyperlink"/>
            <w:noProof/>
          </w:rPr>
          <w:t>4.19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GvÀÛgÀ ªÀPÀÛç ¥Àæw¥ÁzÀPÀ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_Toc5743539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0" w:history="1">
        <w:r w:rsidR="00365F70" w:rsidRPr="00E77B03">
          <w:rPr>
            <w:rStyle w:val="Hyperlink"/>
            <w:noProof/>
          </w:rPr>
          <w:t>4.20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zÀQët ªÀPÀÛç ¥Àæw¥ÁzÀPÀ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4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1" w:history="1">
        <w:r w:rsidR="00365F70" w:rsidRPr="00E77B03">
          <w:rPr>
            <w:rStyle w:val="Hyperlink"/>
            <w:noProof/>
          </w:rPr>
          <w:t>4.21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¥ÁæUÀéPÀÛç ¥Àæw¥ÁzÀPÀ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2" w:history="1">
        <w:r w:rsidR="00365F70" w:rsidRPr="00E77B03">
          <w:rPr>
            <w:rStyle w:val="Hyperlink"/>
            <w:noProof/>
          </w:rPr>
          <w:t>4.22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HzsÀéð ªÀPÀÛç ¥Àæw¥ÁzÀPÀ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3" w:history="1">
        <w:r w:rsidR="00365F70" w:rsidRPr="00E77B03">
          <w:rPr>
            <w:rStyle w:val="Hyperlink"/>
            <w:noProof/>
          </w:rPr>
          <w:t>4.23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£ÀªÀÄ¸ÁÌgÁvÀÜð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4" w:history="1">
        <w:r w:rsidR="00365F70" w:rsidRPr="00E77B03">
          <w:rPr>
            <w:rStyle w:val="Hyperlink"/>
            <w:noProof/>
          </w:rPr>
          <w:t>4.24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CVßºÉÆÃvÀæ ºÀªÀuÁåB G¥ÀAiÀÄÄPÀÛ¸Àå ªÀÈPÀë «±ÉÃµÀ-¸Áå©üzsÁ£ÀªÀiï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5" w:history="1">
        <w:r w:rsidR="00365F70" w:rsidRPr="00E77B03">
          <w:rPr>
            <w:rStyle w:val="Hyperlink"/>
            <w:noProof/>
          </w:rPr>
          <w:t>4.25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gÀPÉÆëÃWÀß ªÀÄ£ÀÛç ¤gÀÆ¥ÀtA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6" w:history="1">
        <w:r w:rsidR="00365F70" w:rsidRPr="00E77B03">
          <w:rPr>
            <w:rStyle w:val="Hyperlink"/>
            <w:noProof/>
          </w:rPr>
          <w:t>4.26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¨sÀÆzÉÃªÀvÁPÀ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7" w:history="1">
        <w:r w:rsidR="00365F70" w:rsidRPr="00E77B03">
          <w:rPr>
            <w:rStyle w:val="Hyperlink"/>
            <w:noProof/>
          </w:rPr>
          <w:t>4.27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¸ÀªÁð zÉÃªÀvÁ D¥ÀB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8" w:history="1">
        <w:r w:rsidR="00365F70" w:rsidRPr="00E77B03">
          <w:rPr>
            <w:rStyle w:val="Hyperlink"/>
            <w:noProof/>
          </w:rPr>
          <w:t>4.28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¸À£ÁÞ÷åªÀ£ÀÝ£À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49" w:history="1">
        <w:r w:rsidR="00365F70" w:rsidRPr="00E77B03">
          <w:rPr>
            <w:rStyle w:val="Hyperlink"/>
            <w:noProof/>
          </w:rPr>
          <w:t>4.29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¥ÀætªÀ¸Àå IÄµÁå¢ «ªÀgÀtA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_Toc5743549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58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0" w:history="1">
        <w:r w:rsidR="00365F70" w:rsidRPr="00E77B03">
          <w:rPr>
            <w:rStyle w:val="Hyperlink"/>
            <w:noProof/>
          </w:rPr>
          <w:t>4.30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UÁAiÀÄvÁæ÷åªÁºÀ£À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58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3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1" w:history="1">
        <w:r w:rsidR="00365F70" w:rsidRPr="00E77B03">
          <w:rPr>
            <w:rStyle w:val="Hyperlink"/>
            <w:noProof/>
          </w:rPr>
          <w:t>4.31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UÁAiÀÄwæÃ G¥À¸ÁÜ£À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59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2" w:history="1">
        <w:r w:rsidR="00365F70" w:rsidRPr="00E77B03">
          <w:rPr>
            <w:rStyle w:val="Hyperlink"/>
            <w:noProof/>
          </w:rPr>
          <w:t>4.32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D¢vÀåzÉÃªÀvÁ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3" w:history="1">
        <w:r w:rsidR="00365F70" w:rsidRPr="00E77B03">
          <w:rPr>
            <w:rStyle w:val="Hyperlink"/>
            <w:noProof/>
          </w:rPr>
          <w:t>4.33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wæ¸ÀÄ¥ÀtðªÀÄ£ÁÛçB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4" w:history="1">
        <w:r w:rsidR="00365F70" w:rsidRPr="00E77B03">
          <w:rPr>
            <w:rStyle w:val="Hyperlink"/>
            <w:noProof/>
          </w:rPr>
          <w:t>4.34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ªÉÄÃzsÁ ¸ÀÆPÀÛA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62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5" w:history="1">
        <w:r w:rsidR="00365F70" w:rsidRPr="00E77B03">
          <w:rPr>
            <w:rStyle w:val="Hyperlink"/>
            <w:noProof/>
          </w:rPr>
          <w:t>4.35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ªÀÄÈvÀÄå¤ªÁgÀt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6" w:history="1">
        <w:r w:rsidR="00365F70" w:rsidRPr="00E77B03">
          <w:rPr>
            <w:rStyle w:val="Hyperlink"/>
            <w:noProof/>
          </w:rPr>
          <w:t>4.36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¥ÀæeÁ¥Àw-¥ÁævÀÜð£Á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7" w:history="1">
        <w:r w:rsidR="00365F70" w:rsidRPr="00E77B03">
          <w:rPr>
            <w:rStyle w:val="Hyperlink"/>
            <w:noProof/>
          </w:rPr>
          <w:t>4.37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E£ÀÝç¥ÁævÀÜð£Á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6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8" w:history="1">
        <w:r w:rsidR="00365F70" w:rsidRPr="00E77B03">
          <w:rPr>
            <w:rStyle w:val="Hyperlink"/>
            <w:noProof/>
          </w:rPr>
          <w:t>4.38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ªÀÄÈvÀÄåkÓAiÀÄ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7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59" w:history="1">
        <w:r w:rsidR="00365F70" w:rsidRPr="00E77B03">
          <w:rPr>
            <w:rStyle w:val="Hyperlink"/>
            <w:noProof/>
          </w:rPr>
          <w:t>4.39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¥Á¥À¤ªÁgÀPÁ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_Toc5743559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91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0" w:history="1">
        <w:r w:rsidR="00365F70" w:rsidRPr="00E77B03">
          <w:rPr>
            <w:rStyle w:val="Hyperlink"/>
            <w:noProof/>
          </w:rPr>
          <w:t>4.40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ªÀ¸ÀÄ-¥ÁævÀÜð£Á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5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1" w:history="1">
        <w:r w:rsidR="00365F70" w:rsidRPr="00E77B03">
          <w:rPr>
            <w:rStyle w:val="Hyperlink"/>
            <w:noProof/>
          </w:rPr>
          <w:t>4.41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PÁªÉÆÃ„PÁjëÃvï ªÀÄ£ÀÄågÀPÁjëÃvï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66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2" w:history="1">
        <w:r w:rsidR="00365F70" w:rsidRPr="00E77B03">
          <w:rPr>
            <w:rStyle w:val="Hyperlink"/>
            <w:noProof/>
          </w:rPr>
          <w:t>4.42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«gÀeÁ ºÉÆÃªÀÄ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67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4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3" w:history="1">
        <w:r w:rsidR="00365F70" w:rsidRPr="00E77B03">
          <w:rPr>
            <w:rStyle w:val="Hyperlink"/>
            <w:noProof/>
          </w:rPr>
          <w:t>4.43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ªÉÊ±ÀézÉÃªÀ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70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200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4" w:history="1">
        <w:r w:rsidR="00365F70" w:rsidRPr="00E77B03">
          <w:rPr>
            <w:rStyle w:val="Hyperlink"/>
            <w:noProof/>
          </w:rPr>
          <w:t>4.44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¥ÁæuÁºÀÄw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5" w:history="1">
        <w:r w:rsidR="00365F70" w:rsidRPr="00E77B03">
          <w:rPr>
            <w:rStyle w:val="Hyperlink"/>
            <w:noProof/>
          </w:rPr>
          <w:t>4.45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¨sÀÄPÁÛ£Áß©üªÀÄ£ÀÛçt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72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93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6" w:history="1">
        <w:r w:rsidR="00365F70" w:rsidRPr="00E77B03">
          <w:rPr>
            <w:rStyle w:val="Hyperlink"/>
            <w:noProof/>
          </w:rPr>
          <w:t>4.46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¨sÉÆÃd£Á£ÉÛÃ DvÁä£ÀÄ¸À£ÁÞ£À ªÀÄ£ÁÛçB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8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7" w:history="1">
        <w:r w:rsidR="00365F70" w:rsidRPr="00E77B03">
          <w:rPr>
            <w:rStyle w:val="Hyperlink"/>
            <w:noProof/>
          </w:rPr>
          <w:t>4.47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CªÀAiÀÄªÀ¸Àé¸ÀÜvÁ ¥ÁævÀÜð£Á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9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8" w:history="1">
        <w:r w:rsidR="00365F70" w:rsidRPr="00E77B03">
          <w:rPr>
            <w:rStyle w:val="Hyperlink"/>
            <w:noProof/>
          </w:rPr>
          <w:t>4.48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E£ÀÝç ¸À¥ÀÛjë ¸ÀAªÁzÀ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_Toc5743568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9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69" w:history="1">
        <w:r w:rsidR="00365F70" w:rsidRPr="00E77B03">
          <w:rPr>
            <w:rStyle w:val="Hyperlink"/>
            <w:noProof/>
          </w:rPr>
          <w:t>4.49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ºÀÈzÀAiÀiÁ®A¨sÀ£À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_Toc5743569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9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70" w:history="1">
        <w:r w:rsidR="00365F70" w:rsidRPr="00E77B03">
          <w:rPr>
            <w:rStyle w:val="Hyperlink"/>
            <w:noProof/>
          </w:rPr>
          <w:t>4.50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zÉÃªÀvÁ ¥Áæt¤gÀÆ¥Àt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_Toc5743570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73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37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71" w:history="1">
        <w:r w:rsidR="00365F70" w:rsidRPr="00E77B03">
          <w:rPr>
            <w:rStyle w:val="Hyperlink"/>
            <w:noProof/>
          </w:rPr>
          <w:t>4.51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CVß ¸ÀÄÛw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_Toc5743571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5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72" w:history="1">
        <w:r w:rsidR="00365F70" w:rsidRPr="00E77B03">
          <w:rPr>
            <w:rStyle w:val="Hyperlink"/>
            <w:noProof/>
          </w:rPr>
          <w:t>4.52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C©üÃµÀÖ AiÀiÁZÀ£Á ªÀÄ£ÀÛçB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_Toc5743572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73" w:history="1">
        <w:r w:rsidR="00365F70" w:rsidRPr="00E77B03">
          <w:rPr>
            <w:rStyle w:val="Hyperlink"/>
            <w:noProof/>
          </w:rPr>
          <w:t>4.53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¥ÀgÀ vÀvÀÛ÷é ¤gÀÆ¥ÀtA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_Toc5743573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74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82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74" w:history="1">
        <w:r w:rsidR="00365F70" w:rsidRPr="00E77B03">
          <w:rPr>
            <w:rStyle w:val="Hyperlink"/>
            <w:noProof/>
          </w:rPr>
          <w:t>4.54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eÁÕ£À ¸ÁzsÀ£À ¤gÀÆ¥ÀtA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_Toc5743574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75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2"/>
        <w:tabs>
          <w:tab w:val="left" w:pos="1960"/>
        </w:tabs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5743575" w:history="1">
        <w:r w:rsidR="00365F70" w:rsidRPr="00E77B03">
          <w:rPr>
            <w:rStyle w:val="Hyperlink"/>
            <w:noProof/>
          </w:rPr>
          <w:t>4.55</w:t>
        </w:r>
        <w:r w:rsidR="00365F70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365F70" w:rsidRPr="00E77B03">
          <w:rPr>
            <w:rStyle w:val="Hyperlink"/>
            <w:noProof/>
          </w:rPr>
          <w:t>eÁÕ£ÀAiÀÄdÕB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_Toc5743575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79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1"/>
        <w:tabs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576" w:history="1">
        <w:r w:rsidR="00365F70" w:rsidRPr="00E77B03">
          <w:rPr>
            <w:rStyle w:val="Hyperlink"/>
            <w:noProof/>
          </w:rPr>
          <w:t>5 CgÀÄt¥Àæ±ÀßB-vÉÊwÛjÃAiÀiÁgÀtåPÀA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_Toc5743576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81</w:t>
        </w:r>
        <w:r w:rsidR="00365F70">
          <w:rPr>
            <w:noProof/>
            <w:webHidden/>
          </w:rPr>
          <w:fldChar w:fldCharType="end"/>
        </w:r>
      </w:hyperlink>
    </w:p>
    <w:p w:rsidR="00365F70" w:rsidRDefault="00BE4111">
      <w:pPr>
        <w:pStyle w:val="TOC1"/>
        <w:tabs>
          <w:tab w:val="right" w:leader="dot" w:pos="102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743577" w:history="1">
        <w:r w:rsidR="00365F70" w:rsidRPr="00E77B03">
          <w:rPr>
            <w:rStyle w:val="Hyperlink"/>
            <w:noProof/>
          </w:rPr>
          <w:t>6 wæuÁaPÉÃvÀA</w:t>
        </w:r>
        <w:r w:rsidR="00365F70">
          <w:rPr>
            <w:noProof/>
            <w:webHidden/>
          </w:rPr>
          <w:tab/>
        </w:r>
        <w:r w:rsidR="00365F70">
          <w:rPr>
            <w:noProof/>
            <w:webHidden/>
          </w:rPr>
          <w:fldChar w:fldCharType="begin"/>
        </w:r>
        <w:r w:rsidR="00365F70">
          <w:rPr>
            <w:noProof/>
            <w:webHidden/>
          </w:rPr>
          <w:instrText xml:space="preserve"> PAGEREF _Toc5743577 \h </w:instrText>
        </w:r>
        <w:r w:rsidR="00365F70">
          <w:rPr>
            <w:noProof/>
            <w:webHidden/>
          </w:rPr>
        </w:r>
        <w:r w:rsidR="00365F70">
          <w:rPr>
            <w:noProof/>
            <w:webHidden/>
          </w:rPr>
          <w:fldChar w:fldCharType="separate"/>
        </w:r>
        <w:r w:rsidR="009533DC">
          <w:rPr>
            <w:noProof/>
            <w:webHidden/>
          </w:rPr>
          <w:t>130</w:t>
        </w:r>
        <w:r w:rsidR="00365F70">
          <w:rPr>
            <w:noProof/>
            <w:webHidden/>
          </w:rPr>
          <w:fldChar w:fldCharType="end"/>
        </w:r>
      </w:hyperlink>
    </w:p>
    <w:p w:rsidR="006F0F11" w:rsidRDefault="00FA5AF7">
      <w:r>
        <w:rPr>
          <w:rFonts w:ascii="BRH Kannada RN" w:hAnsi="BRH Kannada RN" w:cs="Calibri"/>
          <w:sz w:val="20"/>
          <w:szCs w:val="20"/>
        </w:rPr>
        <w:fldChar w:fldCharType="end"/>
      </w:r>
    </w:p>
    <w:p w:rsidR="00B828BA" w:rsidRDefault="00B828BA" w:rsidP="00DB14FA">
      <w:pPr>
        <w:pStyle w:val="1Title-VedaVMSTelugu"/>
        <w:numPr>
          <w:ilvl w:val="0"/>
          <w:numId w:val="0"/>
        </w:numPr>
        <w:ind w:left="720"/>
      </w:pPr>
    </w:p>
    <w:p w:rsidR="005628CF" w:rsidRPr="00195CAF" w:rsidRDefault="00B828BA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br w:type="page"/>
      </w:r>
      <w:r w:rsidR="005628CF" w:rsidRPr="00195CAF">
        <w:rPr>
          <w:rFonts w:ascii="Arial" w:hAnsi="Arial" w:cs="Arial"/>
          <w:sz w:val="28"/>
          <w:szCs w:val="28"/>
        </w:rPr>
        <w:lastRenderedPageBreak/>
        <w:t xml:space="preserve">Notes: This first compilation of </w:t>
      </w:r>
      <w:r w:rsidR="005628CF">
        <w:rPr>
          <w:rFonts w:ascii="Arial" w:hAnsi="Arial" w:cs="Arial"/>
          <w:sz w:val="28"/>
          <w:szCs w:val="28"/>
        </w:rPr>
        <w:t>TaittirIya Upanishad</w:t>
      </w:r>
      <w:r w:rsidR="005628CF" w:rsidRPr="00195CAF">
        <w:rPr>
          <w:rFonts w:ascii="Arial" w:hAnsi="Arial" w:cs="Arial"/>
          <w:sz w:val="28"/>
          <w:szCs w:val="28"/>
        </w:rPr>
        <w:t xml:space="preserve"> Book </w:t>
      </w:r>
      <w:r w:rsidR="005628CF" w:rsidRPr="00195CAF">
        <w:rPr>
          <w:rFonts w:ascii="Arial" w:hAnsi="Arial" w:cs="Arial"/>
          <w:b/>
          <w:bCs/>
          <w:sz w:val="28"/>
          <w:szCs w:val="28"/>
        </w:rPr>
        <w:t>in Kannada and Telugu</w:t>
      </w:r>
      <w:r w:rsidR="005628CF" w:rsidRPr="00195CAF">
        <w:rPr>
          <w:rFonts w:ascii="Arial" w:hAnsi="Arial" w:cs="Arial"/>
          <w:sz w:val="28"/>
          <w:szCs w:val="28"/>
        </w:rPr>
        <w:t xml:space="preserve"> has been brought to you with the courtesy of an asthika group based in </w:t>
      </w:r>
      <w:r w:rsidR="005628CF" w:rsidRPr="00195CAF">
        <w:rPr>
          <w:rFonts w:ascii="Arial" w:hAnsi="Arial" w:cs="Arial"/>
          <w:sz w:val="28"/>
          <w:szCs w:val="28"/>
        </w:rPr>
        <w:br/>
        <w:t xml:space="preserve">Canada named </w:t>
      </w:r>
      <w:r w:rsidR="005628CF" w:rsidRPr="00100886">
        <w:rPr>
          <w:rFonts w:ascii="Arial" w:hAnsi="Arial" w:cs="Arial"/>
          <w:b/>
          <w:bCs/>
          <w:sz w:val="28"/>
          <w:szCs w:val="28"/>
        </w:rPr>
        <w:t>‘</w:t>
      </w:r>
      <w:r w:rsidR="005628CF">
        <w:rPr>
          <w:rFonts w:ascii="Arial" w:hAnsi="Arial" w:cs="Arial"/>
          <w:b/>
          <w:bCs/>
          <w:sz w:val="28"/>
          <w:szCs w:val="28"/>
        </w:rPr>
        <w:t>K</w:t>
      </w:r>
      <w:r w:rsidR="005628CF" w:rsidRPr="00100886">
        <w:rPr>
          <w:rFonts w:ascii="Arial" w:hAnsi="Arial" w:cs="Arial"/>
          <w:b/>
          <w:bCs/>
          <w:sz w:val="28"/>
          <w:szCs w:val="28"/>
        </w:rPr>
        <w:t xml:space="preserve">amakshi </w:t>
      </w:r>
      <w:r w:rsidR="005628CF">
        <w:rPr>
          <w:rFonts w:ascii="Arial" w:hAnsi="Arial" w:cs="Arial"/>
          <w:b/>
          <w:bCs/>
          <w:sz w:val="28"/>
          <w:szCs w:val="28"/>
        </w:rPr>
        <w:t>D</w:t>
      </w:r>
      <w:r w:rsidR="005628CF" w:rsidRPr="00100886">
        <w:rPr>
          <w:rFonts w:ascii="Arial" w:hAnsi="Arial" w:cs="Arial"/>
          <w:b/>
          <w:bCs/>
          <w:sz w:val="28"/>
          <w:szCs w:val="28"/>
        </w:rPr>
        <w:t xml:space="preserve">asan </w:t>
      </w:r>
      <w:r w:rsidR="005628CF">
        <w:rPr>
          <w:rFonts w:ascii="Arial" w:hAnsi="Arial" w:cs="Arial"/>
          <w:b/>
          <w:bCs/>
          <w:sz w:val="28"/>
          <w:szCs w:val="28"/>
        </w:rPr>
        <w:t>F</w:t>
      </w:r>
      <w:r w:rsidR="005628CF" w:rsidRPr="00100886">
        <w:rPr>
          <w:rFonts w:ascii="Arial" w:hAnsi="Arial" w:cs="Arial"/>
          <w:b/>
          <w:bCs/>
          <w:sz w:val="28"/>
          <w:szCs w:val="28"/>
        </w:rPr>
        <w:t>amily’</w:t>
      </w:r>
      <w:r w:rsidR="005628CF" w:rsidRPr="00195CAF">
        <w:rPr>
          <w:rFonts w:ascii="Arial" w:hAnsi="Arial" w:cs="Arial"/>
          <w:sz w:val="28"/>
          <w:szCs w:val="28"/>
        </w:rPr>
        <w:t xml:space="preserve"> (KDF) who have collaborated with us to prepare this book. Our heartfelf thanks to the KDF for their dedicated long hours of effort for the Service </w:t>
      </w:r>
      <w:r w:rsidR="005628CF">
        <w:rPr>
          <w:rFonts w:ascii="Arial" w:hAnsi="Arial" w:cs="Arial"/>
          <w:sz w:val="28"/>
          <w:szCs w:val="28"/>
        </w:rPr>
        <w:t>in</w:t>
      </w:r>
      <w:r w:rsidR="005628CF" w:rsidRPr="00195CAF">
        <w:rPr>
          <w:rFonts w:ascii="Arial" w:hAnsi="Arial" w:cs="Arial"/>
          <w:sz w:val="28"/>
          <w:szCs w:val="28"/>
        </w:rPr>
        <w:t xml:space="preserve"> Veda Compilation. 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Please give your feedback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, </w:t>
      </w:r>
      <w:r w:rsidRPr="00195CAF">
        <w:rPr>
          <w:rFonts w:ascii="Arial" w:hAnsi="Arial" w:cs="Arial"/>
          <w:sz w:val="28"/>
          <w:szCs w:val="28"/>
        </w:rPr>
        <w:t>comments and report errors to the e-mail id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kdfdocumentation@gmail.com.</w:t>
      </w:r>
      <w:r w:rsidRPr="00195C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95CAF">
        <w:rPr>
          <w:rFonts w:ascii="Arial" w:hAnsi="Arial" w:cs="Arial"/>
          <w:sz w:val="28"/>
          <w:szCs w:val="28"/>
        </w:rPr>
        <w:t>We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shall strive to make this book more accurate and error-free. The current active members of VedaVMS Group </w:t>
      </w:r>
      <w:r w:rsidRPr="00195CAF">
        <w:rPr>
          <w:rFonts w:ascii="Arial" w:hAnsi="Arial" w:cs="Arial"/>
          <w:sz w:val="28"/>
          <w:szCs w:val="28"/>
        </w:rPr>
        <w:br/>
        <w:t>do not have any knowledge of Kannada or Telugu. So KDF has become our extended family. These books have been transliterated from the latest available Sanskrit version compiled earlier by VedaVMS.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You may note that there are inherent “paata bedhas” when we compare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various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sources and books. We have made constant reference to the Taittiriya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Sakhaa compiled and commented by Shri. Sayanacharya of 13</w:t>
      </w:r>
      <w:r w:rsidRPr="00195CAF">
        <w:rPr>
          <w:rFonts w:ascii="Arial" w:hAnsi="Arial" w:cs="Arial"/>
          <w:sz w:val="18"/>
          <w:szCs w:val="18"/>
        </w:rPr>
        <w:t xml:space="preserve">th </w:t>
      </w:r>
      <w:r w:rsidRPr="00195CAF">
        <w:rPr>
          <w:rFonts w:ascii="Arial" w:hAnsi="Arial" w:cs="Arial"/>
          <w:sz w:val="28"/>
          <w:szCs w:val="28"/>
        </w:rPr>
        <w:t>Century and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Shri Bhatta Bhaskaracharya (period unknown). Their manuscript compilations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were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later converted into books by great Scholars. One of such sets of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“Taittiriya” was printed and published during earlier 1900 A.D. at Govt. Branch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Press, Mysore and another set later published under “Anandaashram Series”.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These Books were referred to by us as our primary source material for this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Book.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This book has not been prepared with any commercial purpose and is purely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for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studies. All our compilations are available for free download at our website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 xml:space="preserve">– </w:t>
      </w:r>
      <w:hyperlink r:id="rId8" w:history="1">
        <w:r w:rsidRPr="00195CAF">
          <w:rPr>
            <w:rStyle w:val="Hyperlink"/>
            <w:rFonts w:ascii="Arial,Bold" w:hAnsi="Arial,Bold" w:cs="Arial,Bold"/>
            <w:b/>
            <w:bCs/>
            <w:color w:val="auto"/>
            <w:sz w:val="36"/>
            <w:szCs w:val="36"/>
          </w:rPr>
          <w:t>www.vedavms.in</w:t>
        </w:r>
      </w:hyperlink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Conventions used in Letters:</w:t>
      </w:r>
    </w:p>
    <w:p w:rsidR="005628CF" w:rsidRPr="00195CAF" w:rsidRDefault="005628CF" w:rsidP="005628CF">
      <w:pPr>
        <w:spacing w:line="252" w:lineRule="auto"/>
        <w:rPr>
          <w:rFonts w:ascii="Arial" w:hAnsi="Arial" w:cs="Arial"/>
          <w:sz w:val="24"/>
          <w:szCs w:val="24"/>
        </w:rPr>
      </w:pPr>
      <w:r w:rsidRPr="00195CAF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195CAF">
        <w:rPr>
          <w:rFonts w:ascii="Arial" w:hAnsi="Arial" w:cs="Arial"/>
          <w:sz w:val="32"/>
          <w:szCs w:val="32"/>
        </w:rPr>
        <w:t xml:space="preserve">– </w:t>
      </w:r>
      <w:proofErr w:type="gramStart"/>
      <w:r w:rsidRPr="00195CAF">
        <w:rPr>
          <w:rFonts w:ascii="Arial" w:hAnsi="Arial" w:cs="Arial"/>
          <w:sz w:val="24"/>
          <w:szCs w:val="24"/>
        </w:rPr>
        <w:t>is</w:t>
      </w:r>
      <w:proofErr w:type="gramEnd"/>
      <w:r w:rsidRPr="00195CAF">
        <w:rPr>
          <w:rFonts w:ascii="Arial" w:hAnsi="Arial" w:cs="Arial"/>
          <w:sz w:val="24"/>
          <w:szCs w:val="24"/>
        </w:rPr>
        <w:t xml:space="preserve"> represented by (</w:t>
      </w:r>
      <w:r w:rsidRPr="00195CAF">
        <w:rPr>
          <w:rFonts w:ascii="BRH Telugu Extra" w:hAnsi="BRH Telugu Extra" w:cs="BRH Telugu Extra"/>
          <w:sz w:val="40"/>
          <w:szCs w:val="40"/>
        </w:rPr>
        <w:t>S³Ø</w:t>
      </w:r>
      <w:r w:rsidRPr="00195CAF">
        <w:rPr>
          <w:rFonts w:ascii="Arial" w:hAnsi="Arial" w:cs="Arial"/>
          <w:sz w:val="24"/>
          <w:szCs w:val="24"/>
        </w:rPr>
        <w:t>)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proofErr w:type="gramStart"/>
      <w:r w:rsidRPr="00195CAF">
        <w:rPr>
          <w:rFonts w:ascii="BRH Devanagari Extra" w:hAnsi="BRH Devanagari Extra" w:cs="BRH Devanagari Extra"/>
          <w:sz w:val="40"/>
          <w:szCs w:val="40"/>
        </w:rPr>
        <w:t>óè</w:t>
      </w:r>
      <w:proofErr w:type="gramEnd"/>
      <w:r w:rsidRPr="00195C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95CAF">
        <w:rPr>
          <w:rFonts w:ascii="Arial" w:hAnsi="Arial" w:cs="Arial"/>
          <w:sz w:val="32"/>
          <w:szCs w:val="32"/>
        </w:rPr>
        <w:t>–</w:t>
      </w:r>
      <w:r w:rsidRPr="00195CAF">
        <w:rPr>
          <w:rFonts w:ascii="Arial" w:hAnsi="Arial" w:cs="Arial"/>
          <w:sz w:val="24"/>
          <w:szCs w:val="24"/>
        </w:rPr>
        <w:t>is represented by (</w:t>
      </w:r>
      <w:r w:rsidRPr="00195CAF">
        <w:rPr>
          <w:rFonts w:ascii="BRH Telugu Extra" w:hAnsi="BRH Telugu Extra" w:cs="BRH Telugu Extra"/>
          <w:sz w:val="40"/>
          <w:szCs w:val="40"/>
        </w:rPr>
        <w:t>S³î</w:t>
      </w:r>
      <w:r w:rsidRPr="00195CAF">
        <w:rPr>
          <w:rFonts w:ascii="Arial" w:hAnsi="Arial" w:cs="Arial"/>
          <w:sz w:val="24"/>
          <w:szCs w:val="24"/>
        </w:rPr>
        <w:t>)</w:t>
      </w:r>
    </w:p>
    <w:p w:rsidR="005628C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7B04BF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B04BF">
        <w:rPr>
          <w:rFonts w:ascii="Arial" w:hAnsi="Arial" w:cs="Arial"/>
          <w:sz w:val="32"/>
          <w:szCs w:val="32"/>
        </w:rPr>
        <w:t xml:space="preserve">– </w:t>
      </w:r>
      <w:proofErr w:type="gramStart"/>
      <w:r w:rsidRPr="007B04BF">
        <w:rPr>
          <w:rFonts w:ascii="Arial" w:hAnsi="Arial" w:cs="Arial"/>
          <w:sz w:val="24"/>
          <w:szCs w:val="24"/>
        </w:rPr>
        <w:t>is</w:t>
      </w:r>
      <w:proofErr w:type="gramEnd"/>
      <w:r w:rsidRPr="007B04BF">
        <w:rPr>
          <w:rFonts w:ascii="Arial" w:hAnsi="Arial" w:cs="Arial"/>
          <w:sz w:val="24"/>
          <w:szCs w:val="24"/>
        </w:rPr>
        <w:t xml:space="preserve"> represented as anunaasikam</w:t>
      </w:r>
    </w:p>
    <w:p w:rsidR="005628CF" w:rsidRPr="00295D2A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24"/>
        </w:rPr>
      </w:pPr>
      <w:r w:rsidRPr="00295D2A">
        <w:rPr>
          <w:rFonts w:ascii="Arial" w:hAnsi="Arial" w:cs="Arial"/>
          <w:b/>
          <w:bCs/>
          <w:sz w:val="24"/>
          <w:szCs w:val="24"/>
        </w:rPr>
        <w:t>AnuswAram at the middle of the word is as represented as ‘m’ due to coding convention taken from Sanskrit.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95D2A">
        <w:rPr>
          <w:rFonts w:ascii="Arial" w:hAnsi="Arial" w:cs="Arial"/>
          <w:b/>
          <w:bCs/>
          <w:sz w:val="24"/>
          <w:szCs w:val="24"/>
        </w:rPr>
        <w:t xml:space="preserve">User feedback is requested.  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(</w:t>
      </w:r>
      <w:proofErr w:type="gramStart"/>
      <w:r w:rsidRPr="00195CAF">
        <w:rPr>
          <w:rFonts w:ascii="Arial" w:hAnsi="Arial" w:cs="Arial"/>
          <w:sz w:val="28"/>
          <w:szCs w:val="28"/>
        </w:rPr>
        <w:t>hyphen</w:t>
      </w:r>
      <w:proofErr w:type="gramEnd"/>
      <w:r w:rsidRPr="00195CAF">
        <w:rPr>
          <w:rFonts w:ascii="Arial" w:hAnsi="Arial" w:cs="Arial"/>
          <w:sz w:val="28"/>
          <w:szCs w:val="28"/>
        </w:rPr>
        <w:t>) – used between words indicate that the words has parts which need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to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be rendered together as per your Guru’s teachings. This sign is used in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areas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to split words which are long or the words has been constructed through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Sandhis which result in “different letters” (which joins the original padam of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words</w:t>
      </w:r>
      <w:proofErr w:type="gramEnd"/>
      <w:r w:rsidRPr="00195CAF">
        <w:rPr>
          <w:rFonts w:ascii="Arial" w:hAnsi="Arial" w:cs="Arial"/>
          <w:sz w:val="28"/>
          <w:szCs w:val="28"/>
        </w:rPr>
        <w:t>) and also for ease of reading/rendering.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The usages of hyphens slightly vary in Sanskrit, Malayalam and Tamil books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based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on the usages in theses languages.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Kindly follow the conventions taught by your Guru.</w:t>
      </w:r>
    </w:p>
    <w:p w:rsidR="005628CF" w:rsidRPr="00195CAF" w:rsidRDefault="005628CF" w:rsidP="005628CF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:rsidR="005628CF" w:rsidRPr="00195CAF" w:rsidRDefault="005628CF" w:rsidP="005628CF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 xml:space="preserve">Version Note: </w:t>
      </w:r>
      <w:r>
        <w:rPr>
          <w:rFonts w:ascii="Arial" w:hAnsi="Arial" w:cs="Arial"/>
          <w:b/>
          <w:bCs/>
          <w:sz w:val="28"/>
          <w:szCs w:val="28"/>
        </w:rPr>
        <w:t>TaittirIya Upanishad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 0.0 dated </w:t>
      </w:r>
      <w:r>
        <w:rPr>
          <w:rFonts w:ascii="Arial" w:hAnsi="Arial" w:cs="Arial"/>
          <w:b/>
          <w:bCs/>
          <w:sz w:val="28"/>
          <w:szCs w:val="28"/>
        </w:rPr>
        <w:t>Ju</w:t>
      </w:r>
      <w:r w:rsidRPr="00195CAF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e 1</w:t>
      </w:r>
      <w:r w:rsidRPr="00195CAF">
        <w:rPr>
          <w:rFonts w:ascii="Arial" w:hAnsi="Arial" w:cs="Arial"/>
          <w:b/>
          <w:bCs/>
          <w:sz w:val="28"/>
          <w:szCs w:val="28"/>
        </w:rPr>
        <w:t>, 2019</w:t>
      </w:r>
    </w:p>
    <w:p w:rsidR="005628CF" w:rsidRPr="00195CAF" w:rsidRDefault="005628CF" w:rsidP="005628CF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 xml:space="preserve">In this Version, we have included the 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source reference </w:t>
      </w:r>
      <w:r w:rsidRPr="00195CAF">
        <w:rPr>
          <w:rFonts w:ascii="Arial" w:hAnsi="Arial" w:cs="Arial"/>
          <w:sz w:val="28"/>
          <w:szCs w:val="28"/>
        </w:rPr>
        <w:t>of mantras from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classic Vedic texts. The reference codes indicated are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TS - Taittiriya Samhita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TB - Taittiriya Braahamanam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TA - Taittiriya Aranyakam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EAK - Ekaagni Kaandam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195CAF">
        <w:rPr>
          <w:rFonts w:ascii="Arial" w:hAnsi="Arial" w:cs="Arial"/>
          <w:b/>
          <w:bCs/>
          <w:sz w:val="28"/>
          <w:szCs w:val="28"/>
        </w:rPr>
        <w:t>RV - Rig Veda Samhita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5628CF" w:rsidRPr="00195CAF" w:rsidRDefault="005628CF" w:rsidP="005628CF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First level number represents the Kandam/Ashtakam Number,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Second level PraSna/Prapaataka Number, Third level the Anuvaakam</w:t>
      </w:r>
      <w:proofErr w:type="gramStart"/>
      <w:r w:rsidRPr="00195CAF"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Fourth level the Dasini or Panchati number.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In Ruk Veda it will be Mandala, Sukta and Mantra &amp; Ruk Number.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195CAF">
        <w:rPr>
          <w:rFonts w:ascii="Arial" w:hAnsi="Arial" w:cs="Arial"/>
          <w:sz w:val="28"/>
          <w:szCs w:val="28"/>
        </w:rPr>
        <w:t>In Ekaagni Kandam it is Prapaatakam, K</w:t>
      </w:r>
      <w:r>
        <w:rPr>
          <w:rFonts w:ascii="Arial" w:hAnsi="Arial" w:cs="Arial"/>
          <w:sz w:val="28"/>
          <w:szCs w:val="28"/>
        </w:rPr>
        <w:t>h</w:t>
      </w:r>
      <w:r w:rsidRPr="00195CAF">
        <w:rPr>
          <w:rFonts w:ascii="Arial" w:hAnsi="Arial" w:cs="Arial"/>
          <w:sz w:val="28"/>
          <w:szCs w:val="28"/>
        </w:rPr>
        <w:t>anda and Mantra Number.</w:t>
      </w:r>
    </w:p>
    <w:p w:rsidR="005628CF" w:rsidRPr="00195CAF" w:rsidRDefault="005628CF" w:rsidP="005628C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5628CF" w:rsidRPr="00195CAF" w:rsidRDefault="005628CF" w:rsidP="005628C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A mantra may appear in one or more source Vedic texts. We have indicated</w:t>
      </w:r>
    </w:p>
    <w:p w:rsidR="005628CF" w:rsidRPr="00195CAF" w:rsidRDefault="005628CF" w:rsidP="005628C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one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convenient reference for Users. For some mantras no definitive Source</w:t>
      </w:r>
    </w:p>
    <w:p w:rsidR="005628CF" w:rsidRPr="00195CAF" w:rsidRDefault="005628CF" w:rsidP="005628C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proofErr w:type="gramStart"/>
      <w:r w:rsidRPr="00195CAF">
        <w:rPr>
          <w:rFonts w:ascii="Arial" w:hAnsi="Arial" w:cs="Arial"/>
          <w:sz w:val="28"/>
          <w:szCs w:val="28"/>
        </w:rPr>
        <w:t>reference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is available. In some places the references are given together at the</w:t>
      </w:r>
    </w:p>
    <w:p w:rsidR="005628CF" w:rsidRPr="00195CAF" w:rsidRDefault="005628CF" w:rsidP="005628C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sz w:val="28"/>
          <w:szCs w:val="28"/>
        </w:rPr>
        <w:sectPr w:rsidR="005628CF" w:rsidRPr="00195CAF" w:rsidSect="000B6E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66" w:right="864" w:bottom="1440" w:left="1440" w:header="720" w:footer="720" w:gutter="0"/>
          <w:cols w:space="720"/>
          <w:noEndnote/>
          <w:titlePg/>
          <w:docGrid w:linePitch="299"/>
        </w:sectPr>
      </w:pPr>
      <w:proofErr w:type="gramStart"/>
      <w:r w:rsidRPr="00195CAF">
        <w:rPr>
          <w:rFonts w:ascii="Arial" w:hAnsi="Arial" w:cs="Arial"/>
          <w:sz w:val="28"/>
          <w:szCs w:val="28"/>
        </w:rPr>
        <w:t>beginning</w:t>
      </w:r>
      <w:proofErr w:type="gramEnd"/>
      <w:r w:rsidRPr="00195CAF">
        <w:rPr>
          <w:rFonts w:ascii="Arial" w:hAnsi="Arial" w:cs="Arial"/>
          <w:sz w:val="28"/>
          <w:szCs w:val="28"/>
        </w:rPr>
        <w:t xml:space="preserve"> of the Mantra/Suktam.</w:t>
      </w:r>
    </w:p>
    <w:p w:rsidR="008C0C1D" w:rsidRDefault="008C0C1D" w:rsidP="005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  <w:sectPr w:rsidR="008C0C1D" w:rsidSect="00AC2AD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166" w:right="562" w:bottom="1166" w:left="1440" w:header="720" w:footer="720" w:gutter="0"/>
          <w:cols w:space="720"/>
          <w:noEndnote/>
          <w:titlePg/>
          <w:docGrid w:linePitch="299"/>
        </w:sectPr>
      </w:pPr>
    </w:p>
    <w:p w:rsidR="00B52D3A" w:rsidRPr="003626D3" w:rsidRDefault="00C86042" w:rsidP="003626D3">
      <w:pPr>
        <w:pStyle w:val="1Title-VedaVMSKannada"/>
      </w:pPr>
      <w:bookmarkStart w:id="1" w:name="_Toc5743497"/>
      <w:r w:rsidRPr="003626D3">
        <w:lastRenderedPageBreak/>
        <w:t xml:space="preserve">1 </w:t>
      </w:r>
      <w:r w:rsidR="00B52D3A" w:rsidRPr="003626D3">
        <w:t>²ÃPÁë ªÀ°èÃ</w:t>
      </w:r>
      <w:bookmarkEnd w:id="1"/>
      <w:r w:rsidR="00B52D3A" w:rsidRPr="003626D3">
        <w:t xml:space="preserve"> </w:t>
      </w:r>
    </w:p>
    <w:p w:rsidR="00B52D3A" w:rsidRPr="00B52D3A" w:rsidRDefault="00B52D3A" w:rsidP="003626D3">
      <w:pPr>
        <w:pStyle w:val="NoSpacing"/>
      </w:pPr>
    </w:p>
    <w:p w:rsidR="00B52D3A" w:rsidRPr="00B52D3A" w:rsidRDefault="00B52D3A" w:rsidP="003626D3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(TA 5.1.1 to TA 5.12.1)</w:t>
      </w:r>
    </w:p>
    <w:p w:rsidR="00B52D3A" w:rsidRPr="00B52D3A" w:rsidRDefault="00B52D3A" w:rsidP="003626D3">
      <w:pPr>
        <w:pStyle w:val="Heading2-Kannada"/>
      </w:pPr>
      <w:bookmarkStart w:id="2" w:name="_Toc5743498"/>
      <w:r w:rsidRPr="00B52D3A">
        <w:t>1.1</w:t>
      </w:r>
      <w:r w:rsidRPr="00B52D3A">
        <w:tab/>
        <w:t xml:space="preserve"> ¥ÀÆªÀð±Á¤Û ¥ÁoÀB</w:t>
      </w:r>
      <w:bookmarkEnd w:id="2"/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 xml:space="preserve">±À†£ÉÆßÃ …«ÄvÀæB ±ÀA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ªÀ†gÀÄtB | ±À†£ÉÆßÃ ¨sÀªÀvÀé…AiÀÄðªÀiÁ | </w:t>
      </w:r>
      <w:r w:rsidR="009C22D7">
        <w:br/>
      </w:r>
      <w:r w:rsidRPr="00B52D3A">
        <w:t>±À…£Àß E…£ÉÆÝçÃ §È…ºÀ¸Àà†wB</w:t>
      </w:r>
      <w:r w:rsidR="00BA56C1">
        <w:t xml:space="preserve"> </w:t>
      </w:r>
      <w:r w:rsidRPr="00B52D3A">
        <w:t xml:space="preserve">| </w:t>
      </w:r>
      <w:r w:rsidRPr="0008240E">
        <w:t xml:space="preserve">±À…£ÉÆßÃ «†µÀÄÚ-gÀÄgÀÄ…PÀæªÀÄB | £À…ªÉÆÃ §æ†ºÀäuÉÃ | £À†ªÀÄ¸ÉÛÃ ªÁAiÉÆÃ | vÀé…ªÉÄÃªÀ …¥ÀævÀå…PÀëA §æ†ºÁä¹ | vÀé…ªÉÄÃªÀ …¥ÀævÀå…PÀëA §æ†ºÀä ªÀ¢µÁå«Ä | …IÄvÀA </w:t>
      </w:r>
      <w:r w:rsidRPr="0008240E">
        <w:rPr>
          <w:rFonts w:cs="BRH Devanagari"/>
        </w:rPr>
        <w:t>Æ</w:t>
      </w:r>
      <w:r w:rsidRPr="0008240E">
        <w:t>†ªÀ¢µÁå«Ä | …¸ÀvÀåA</w:t>
      </w:r>
      <w:r w:rsidRPr="0008240E">
        <w:rPr>
          <w:rFonts w:cs="BRH Devanagari"/>
        </w:rPr>
        <w:t>Æ</w:t>
      </w:r>
      <w:r w:rsidRPr="0008240E">
        <w:t xml:space="preserve">†ªÀ¢µÁå«Ä | vÀ£Áä†ªÀÄªÀvÀÄ | vÀ…zÀéPÁÛ†gÀªÀÄªÀvÀÄ | C†ªÀ…vÀÄ ªÀiÁA | </w:t>
      </w:r>
      <w:r w:rsidRPr="00B52D3A">
        <w:t xml:space="preserve">C†ªÀvÀÄ …ªÀPÁÛ‡gÀA | </w:t>
      </w:r>
    </w:p>
    <w:p w:rsidR="00B52D3A" w:rsidRPr="00B52D3A" w:rsidRDefault="00B52D3A" w:rsidP="0008240E">
      <w:pPr>
        <w:pStyle w:val="Kannada-Veda"/>
      </w:pPr>
      <w:r w:rsidRPr="00B52D3A">
        <w:t xml:space="preserve">NA ±Á…¤ÛB ±Á…¤ÛB ±Á†¤ÛB || </w:t>
      </w:r>
      <w:r w:rsidRPr="006C001F">
        <w:rPr>
          <w:rFonts w:ascii="BRH Kannada RN" w:hAnsi="BRH Kannada RN"/>
        </w:rPr>
        <w:t>1.1</w:t>
      </w:r>
      <w:r w:rsidRPr="00B52D3A">
        <w:t xml:space="preserve"> </w:t>
      </w:r>
    </w:p>
    <w:p w:rsidR="00B52D3A" w:rsidRPr="00B52D3A" w:rsidRDefault="00B52D3A" w:rsidP="00865709">
      <w:pPr>
        <w:pStyle w:val="NoSpacing"/>
      </w:pPr>
    </w:p>
    <w:p w:rsidR="00B52D3A" w:rsidRPr="00B52D3A" w:rsidRDefault="00B52D3A" w:rsidP="007D33F2">
      <w:pPr>
        <w:pStyle w:val="Heading2-Kannada"/>
      </w:pPr>
      <w:bookmarkStart w:id="3" w:name="_Toc5743499"/>
      <w:r w:rsidRPr="00B52D3A">
        <w:t>1.2</w:t>
      </w:r>
      <w:r w:rsidRPr="00B52D3A">
        <w:tab/>
        <w:t xml:space="preserve"> ²PÁë±Á¸ÁÛçxÀð ¸ÀYÎçºÀB</w:t>
      </w:r>
      <w:bookmarkEnd w:id="3"/>
    </w:p>
    <w:p w:rsidR="00B52D3A" w:rsidRPr="00B52D3A" w:rsidRDefault="00B52D3A" w:rsidP="0008240E">
      <w:pPr>
        <w:pStyle w:val="Kannada-Veda"/>
      </w:pPr>
      <w:r w:rsidRPr="00B52D3A">
        <w:t>²ÃPÁëA ‡ªÁåSÁå…¸ÁåªÀÄB | ªÀ…tðB ¸ÀégÀB | ªÀiÁ…vÁæ §®A | ¸Á†ªÀÄ ¸À…£ÁÛ£ÀB</w:t>
      </w:r>
      <w:r w:rsidR="00BA56C1">
        <w:t xml:space="preserve"> </w:t>
      </w:r>
      <w:r w:rsidRPr="00B52D3A">
        <w:t xml:space="preserve">| EvÀÄåPÀÛB ‡²ÃPÁë…zsÁåAiÀÄB || </w:t>
      </w:r>
      <w:r w:rsidRPr="006C001F">
        <w:rPr>
          <w:rFonts w:ascii="BRH Kannada RN" w:hAnsi="BRH Kannada RN"/>
        </w:rPr>
        <w:t>2.1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7D33F2">
      <w:pPr>
        <w:pStyle w:val="Heading2-Kannada"/>
      </w:pPr>
      <w:bookmarkStart w:id="4" w:name="_Toc5743500"/>
      <w:r w:rsidRPr="00B52D3A">
        <w:t>1.3</w:t>
      </w:r>
      <w:r w:rsidRPr="00B52D3A">
        <w:tab/>
        <w:t xml:space="preserve"> ¸ÀA»vÉÆÃ¥Á¸À£ÀA</w:t>
      </w:r>
      <w:bookmarkEnd w:id="4"/>
    </w:p>
    <w:p w:rsidR="00B52D3A" w:rsidRPr="00B52D3A" w:rsidRDefault="00B52D3A" w:rsidP="0008240E">
      <w:pPr>
        <w:pStyle w:val="Kannada-Veda"/>
      </w:pPr>
      <w:r w:rsidRPr="00B52D3A">
        <w:t xml:space="preserve">…¸ÀºÀ …£Ë AiÀÄ±ÀB | …¸ÀºÀ £Ë †§æºÀä…ªÀZÀð¸ÀA | </w:t>
      </w:r>
      <w:r w:rsidRPr="00B52D3A">
        <w:rPr>
          <w:rFonts w:ascii="BRH Kannada RN" w:hAnsi="BRH Kannada RN" w:cs="BRH Kannada RN"/>
        </w:rPr>
        <w:t xml:space="preserve">CxÁvÀB ¸À(Uïä)»vÁAiÀiÁ G¥À¤µÀzÀA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‡ªÁåSÁå…¸ÁåªÀÄB | ¥ÀkÑ¸Àé¢ü†PÀgÀ…uÉÃµÀÄ | </w:t>
      </w:r>
      <w:r w:rsidR="009C22D7">
        <w:br/>
      </w:r>
      <w:r w:rsidRPr="00B52D3A">
        <w:t>C¢ü¯ÉÆÃPÀ-ªÀÄ¢üeËåwµÀ-ªÀÄ¢ü«zÀå-ªÀÄ¢ü¥Àæ†d-ªÀÄ…zsÁåvÀäA |</w:t>
      </w:r>
      <w:r w:rsidR="00BA56C1">
        <w:t xml:space="preserve"> </w:t>
      </w:r>
      <w:r w:rsidR="009C22D7">
        <w:br/>
      </w:r>
      <w:r w:rsidRPr="00B52D3A">
        <w:t xml:space="preserve">vÁ ªÀÄºÁ¸À(Uïä)»vÁ †EvÁå…ZÀPÀëvÉÃ | C†xÁ¢ü …¯ÉÆÃPÀA | </w:t>
      </w:r>
      <w:r w:rsidR="009C22D7">
        <w:br/>
      </w:r>
      <w:r w:rsidRPr="00B52D3A">
        <w:t>¥ÀÈy«Ã ‡¥ÀÆªÀð…gÀÆ¥ÀA |</w:t>
      </w:r>
      <w:r w:rsidR="00BA56C1">
        <w:t xml:space="preserve"> </w:t>
      </w:r>
      <w:r w:rsidRPr="00B52D3A">
        <w:t xml:space="preserve">zËågÀÄ†vÀÛgÀ…gÀÆ¥ÀA | D†PÁ±ÀB …¸À¤ÞB || </w:t>
      </w:r>
      <w:r w:rsidRPr="006C001F">
        <w:rPr>
          <w:rFonts w:ascii="BRH Kannada RN" w:hAnsi="BRH Kannada RN"/>
        </w:rPr>
        <w:t>3.1</w:t>
      </w:r>
      <w:r w:rsidRPr="00B52D3A">
        <w:t xml:space="preserve"> </w:t>
      </w:r>
    </w:p>
    <w:p w:rsidR="00B52D3A" w:rsidRPr="00B52D3A" w:rsidRDefault="00B52D3A" w:rsidP="00BA56C1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ªÁ†AiÀÄÄB ¸À…£ÁÞ£ÀA | E†vÀå¢ü …¯ÉÆÃPÀA | C†xÁ¢ü …eËåwµÀA | CVßB ‡¥ÀÆªÀð …gÀÆ¥ÀA | D¢vÀå G†vÀÛgÀ…gÀÆ¥ÀA | †D¥ÀB …¸À¤ÞB | ªÉÊzÀÄå†vÀB ¸À…£ÁÞ£ÀA | E†vÀå¢ü …eËåwµÀA | C†xÁ¢ü …«zÀåA | DZÁAiÀÄðB ‡¥ÀÆªÀð …gÀÆ¥ÀA || </w:t>
      </w:r>
      <w:r w:rsidRPr="006C001F">
        <w:rPr>
          <w:rFonts w:ascii="BRH Kannada RN" w:hAnsi="BRH Kannada RN"/>
        </w:rPr>
        <w:t>3.2</w:t>
      </w:r>
      <w:r w:rsidRPr="00B52D3A">
        <w:t xml:space="preserve"> </w:t>
      </w:r>
    </w:p>
    <w:p w:rsidR="00B52D3A" w:rsidRPr="00B52D3A" w:rsidRDefault="00B52D3A" w:rsidP="008320A7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C£ÉÛÃªÁ¸ÀÄå†vÀÛgÀ…gÀÆ¥ÀA | †«zÁå …¸À¤ÞB | ¥ÀæªÀZÀ£À(†Uïä) ¸À…£ÁÞ£ÀA | </w:t>
      </w:r>
      <w:r w:rsidR="009C22D7">
        <w:br/>
      </w:r>
      <w:r w:rsidRPr="00B52D3A">
        <w:t xml:space="preserve">E†vÀå¢ü …«zÀåA | CxÁ…¢ü¥ÀædA | ªÀiÁvÁ ‡¥ÀÆªÀð…gÀÆ¥ÀA | ¦vÉÆÃ†vÀÛgÀ…gÀÆ¥ÀA | †¥ÀæeÁ …¸À¤ÞB | ¥Àæd£À£À(†Uïä) ¸À…£ÁÞ£ÀA | </w:t>
      </w:r>
      <w:r w:rsidR="009C22D7">
        <w:br/>
      </w:r>
      <w:r w:rsidRPr="00B52D3A">
        <w:t xml:space="preserve">EvÀå…¢ü¥ÀædA || </w:t>
      </w:r>
      <w:r w:rsidRPr="006C001F">
        <w:rPr>
          <w:rFonts w:ascii="BRH Kannada RN" w:hAnsi="BRH Kannada RN"/>
        </w:rPr>
        <w:t>3.3</w:t>
      </w:r>
      <w:r w:rsidRPr="00B52D3A">
        <w:t xml:space="preserve"> </w:t>
      </w:r>
    </w:p>
    <w:p w:rsidR="00B52D3A" w:rsidRPr="00B52D3A" w:rsidRDefault="00B52D3A" w:rsidP="008320A7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CxÁ…zsÁåvÀäA | CzsÀgÁºÀ£ÀÄB ‡¥ÀÆªÀð …gÀÆ¥ÀA | GvÀÛgÁºÀ£ÀÄ-gÀÄ†vÀÛgÀ…gÀÆ¥ÀA | ªÁSï-…¸À¤ÞB | f†ºÁé ¸À…£ÁÞ£ÀA | EvÀå…zsÁåvÀäA | </w:t>
      </w:r>
      <w:r w:rsidR="009C22D7">
        <w:br/>
      </w:r>
      <w:r w:rsidRPr="00B52D3A">
        <w:t xml:space="preserve">EwÃ ªÀiÁ†ªÀÄºÁ…¸À(…Uïä)»vÁB | AiÀÄ KªÀªÉÄÃvÁ ªÀÄºÁ¸À(Uïä)»vÁ ªÁå†SÁåvÁ …ªÉÃzÀ | ¸À¤ÞÃAiÀÄvÉÃ ¥Àæ†dAiÀiÁ …¥À±ÀÄ©üB | §æºÀäªÀZÀð¸ÉÃ£Á£ÁßzÉåÃ£À ¸ÀÄªÀUÉåÃð†t ¯ÉÆÃ…PÉÃ£À || </w:t>
      </w:r>
      <w:r w:rsidRPr="006C001F">
        <w:rPr>
          <w:rFonts w:ascii="BRH Kannada RN" w:hAnsi="BRH Kannada RN"/>
        </w:rPr>
        <w:t>3.4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5" w:name="_Toc5743501"/>
      <w:r w:rsidRPr="00B52D3A">
        <w:t>1.4</w:t>
      </w:r>
      <w:r w:rsidRPr="00B52D3A">
        <w:tab/>
        <w:t xml:space="preserve"> ªÉÄÃWÁ¢-¹zÀÞ÷åxÁð DªÀºÀ¤ÛÃ ºÉÆÃªÀÄ ªÀÄ£ÁÛçB</w:t>
      </w:r>
      <w:bookmarkEnd w:id="5"/>
    </w:p>
    <w:p w:rsidR="00B52D3A" w:rsidRPr="00B52D3A" w:rsidRDefault="00B52D3A" w:rsidP="0008240E">
      <w:pPr>
        <w:pStyle w:val="Kannada-Veda"/>
      </w:pPr>
      <w:r w:rsidRPr="00B52D3A">
        <w:t>AiÀÄ±ÀÒ†£ÀÝ¸Á-ªÀÄÈ…µÀ¨sÉÆÃ …«±Àé†gÀÆ¥ÀB | bÀ…£ÉÆÝÃ¨sÉÆåÃ-„…zsÀåªÀÄÈ‡vÁxï ¸ÀA…§¨sÀÆ†ªÀ |</w:t>
      </w:r>
      <w:r w:rsidR="008320A7">
        <w:t xml:space="preserve"> </w:t>
      </w:r>
      <w:r w:rsidRPr="00B52D3A">
        <w:t>¸À ªÉÄÃ†£ÉÆÝçÃ …ªÉÄÃzsÀ‡AiÀiÁ ¸ÀàöÈuÉÆÃvÀÄ | …CªÀÄÈ†vÀ¸Àå zÉÃ…ªÀ zsÁ†gÀuÉÆÃ ¨sÀÆAiÀiÁ¸ÀA</w:t>
      </w:r>
      <w:r w:rsidR="008320A7">
        <w:t xml:space="preserve"> </w:t>
      </w:r>
      <w:r w:rsidRPr="00B52D3A">
        <w:t xml:space="preserve">| ±À†jÃgÀA …ªÉÄÃ «†ZÀgÀëtA | …fºÁé …ªÉÄÃ ªÀÄ†zsÀÄªÀÄvÀÛªÀiÁ | PÀ‡uÁð…¨sÁåA ¨sÀÆ…j «†±ÀÄæªÀA | §æ†ºÀätB …PÉÆÃ†±ÉÆÃ„¹ </w:t>
      </w:r>
      <w:r w:rsidRPr="00B52D3A">
        <w:lastRenderedPageBreak/>
        <w:t xml:space="preserve">…ªÉÄÃzsÀAiÀiÁ †¦»vÀB | …±ÀÄævÀA †ªÉÄÃ UÉÆÃ¥ÁAiÀÄ | …DªÀ†ºÀ¤ÛÃ «vÀ…£Áé£Á || </w:t>
      </w:r>
      <w:r w:rsidRPr="006C001F">
        <w:rPr>
          <w:rFonts w:ascii="BRH Kannada RN" w:hAnsi="BRH Kannada RN"/>
        </w:rPr>
        <w:t>4.1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 xml:space="preserve">…PÀÄ…ªÁðuÁ aÃ†gÀ-…ªÀiÁvÀä†£ÀB | ªÁ¸Á(†Uïä)…¹ ªÀÄ…ªÀÄ UÁ†ªÀ±ÀÑ | …C…£Àß…¥Á£ÉÃ †ZÀ ¸À…ªÀðzÁ | vÀ†vÉÆÃ …ªÉÄÃ ²æ…AiÀÄ-ªÀiÁ†ªÀºÀ | …¯ÉÆÃ…ªÀÄ±ÁA …¥À±ÀÄ†©üB …¸ÀºÀ ¸Áé‡ºÁ | D†ªÀiÁAiÀÄ£ÀÄÛ §æºÀä…ZÁj…tB ¸Áé‡ºÁ | «†ªÀiÁ„„AiÀÄ£ÀÄÛ æºÀä…ZÁj…tB ¸Áé‡ºÁ | ¥Àæ†ªÀiÁ„„AiÀÄ£ÀÄÛ §æºÀä…ZÁj…tB ¸Áé‡ºÁ | zÀ†ªÀiÁAiÀÄ£ÀÄÛ æºÀä…ZÁj…tB ¸Áé‡ºÁ | ±À†ªÀiÁAiÀÄ£ÀÄÛ §æºÀä…ZÁj…tB ¸Áé‡ºÁ || </w:t>
      </w:r>
      <w:r w:rsidRPr="006C001F">
        <w:rPr>
          <w:rFonts w:ascii="BRH Kannada RN" w:hAnsi="BRH Kannada RN"/>
        </w:rPr>
        <w:t>4.2</w:t>
      </w:r>
      <w:r w:rsidRPr="00B52D3A">
        <w:t xml:space="preserve"> </w:t>
      </w:r>
    </w:p>
    <w:p w:rsidR="00B52D3A" w:rsidRPr="00B52D3A" w:rsidRDefault="00B52D3A" w:rsidP="00D96ABC">
      <w:pPr>
        <w:pStyle w:val="NoSpacing"/>
      </w:pPr>
    </w:p>
    <w:p w:rsidR="00D96ABC" w:rsidRDefault="00B52D3A" w:rsidP="0008240E">
      <w:pPr>
        <w:pStyle w:val="Kannada-Veda"/>
      </w:pPr>
      <w:r w:rsidRPr="00B52D3A">
        <w:t>AiÀÄ…±ÉÆÃ d†£ÉÃ„¸Á…¤ ¸Áé‡ºÁ | ±ÉæÃ…AiÀiÁ…£ï ªÀ†¸Àå¸ÉÆÃ„¸Á…¤ ¸Áé‡ºÁ |</w:t>
      </w:r>
      <w:r w:rsidR="00D96ABC">
        <w:t xml:space="preserve"> </w:t>
      </w:r>
    </w:p>
    <w:p w:rsidR="00B52D3A" w:rsidRPr="00B52D3A" w:rsidRDefault="00B52D3A" w:rsidP="0008240E">
      <w:pPr>
        <w:pStyle w:val="Kannada-Veda"/>
      </w:pPr>
      <w:r w:rsidRPr="00B52D3A">
        <w:t>vÀA †vÁé ¨sÀ…UÀ ¥Àæ†«±Á…¤ ¸Áé‡ºÁ | ¸À †ªÀiÁ ¨sÀ…UÀ ¥Àæ†«…±À ¸Áé‡ºÁ |</w:t>
      </w:r>
      <w:r w:rsidR="00D96ABC">
        <w:t xml:space="preserve"> </w:t>
      </w:r>
      <w:r w:rsidR="009C22D7">
        <w:br/>
      </w:r>
      <w:r w:rsidRPr="00B52D3A">
        <w:t xml:space="preserve">vÀ‡¹ä£ïxï …¸ÀºÀ†¸Àæ±ÁSÉÃ | ¤†¨sÀ…UÁºÀA vÀé†¬Ä ªÀÄÈ…eÉÃ ¸Áé‡ºÁ | </w:t>
      </w:r>
      <w:r w:rsidR="009C22D7">
        <w:br/>
      </w:r>
      <w:r w:rsidRPr="00B52D3A">
        <w:t xml:space="preserve">AiÀÄxÁ„„…¥ÀB ¥Àæ†ªÀ…vÁ„„AiÀÄ†¤Û | AiÀÄ…xÁ ªÀiÁ†¸Á CºÀ…dðgÀA | </w:t>
      </w:r>
      <w:r w:rsidR="009C22D7">
        <w:br/>
      </w:r>
      <w:r w:rsidRPr="00B52D3A">
        <w:t xml:space="preserve">…KªÀA ªÀiÁA †§æºÀä…ZÁj†tB | zsÁ…vÀgÁ†AiÀÄ£ÀÄÛ …¸ÀªÀð…vÀB ¸Áé‡ºÁ | …¥Àæ…w…ªÉÃ†±ÉÆÃ„…¹ ¥Àæ †ªÀiÁ ¨sÁ…» ¥Àæ †ªÀiÁ ¥ÀzÀå¸Àé || </w:t>
      </w:r>
      <w:r w:rsidRPr="006C001F">
        <w:rPr>
          <w:rFonts w:ascii="BRH Kannada RN" w:hAnsi="BRH Kannada RN"/>
        </w:rPr>
        <w:t>4.3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6" w:name="_Toc5743502"/>
      <w:r w:rsidRPr="00B52D3A">
        <w:t>1.5</w:t>
      </w:r>
      <w:r w:rsidRPr="00B52D3A">
        <w:tab/>
        <w:t xml:space="preserve"> ªÁåºÀÈvÀÄå¥Á¸À£ÀA</w:t>
      </w:r>
      <w:bookmarkEnd w:id="6"/>
    </w:p>
    <w:p w:rsidR="00B52D3A" w:rsidRPr="00B52D3A" w:rsidRDefault="00B52D3A" w:rsidP="0008240E">
      <w:pPr>
        <w:pStyle w:val="Kannada-Veda"/>
      </w:pPr>
      <w:r w:rsidRPr="00B52D3A">
        <w:t>¨sÀÆ-¨sÀÄð…ªÀ-¸ÀÄì…ªÀ-j…w ªÁ …KvÁ …¹Û¸ÉÆæÃ ªÁå†ºÀÈvÀAiÀÄB |</w:t>
      </w:r>
      <w:r w:rsidR="00D96ABC">
        <w:t xml:space="preserve">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vÁ</w:t>
      </w:r>
      <w:proofErr w:type="gramEnd"/>
      <w:r w:rsidRPr="00B52D3A">
        <w:t>†¸ÁªÀÄÄºÀ…¸ÉäöÊ vÁA †ZÀ…vÀÄwÜÃðA | ªÀiÁ†ºÁZÀªÀÄ…¸ÀåB ¥Àæ†ªÉÃzÀAiÀÄvÉÃ |</w:t>
      </w:r>
      <w:r w:rsidR="009C22D7">
        <w:br/>
      </w:r>
      <w:r w:rsidRPr="00B52D3A">
        <w:t>ªÀÄ…ºÀ E†w | vÀzï §æ†ºÀä | ¸À …DvÁä | C‡YõÁÎ…£Àå£Áå …zÉÃªÀ‡vÁB |</w:t>
      </w:r>
      <w:r w:rsidR="00D96ABC">
        <w:t xml:space="preserve"> </w:t>
      </w:r>
      <w:r w:rsidR="009C22D7">
        <w:br/>
      </w:r>
      <w:r w:rsidRPr="00B52D3A">
        <w:t xml:space="preserve">¨sÀÆj…w ªÁ …CAiÀÄA …¯ÉÆÃPÀB | ¨sÀÄ…ªÀ E…vÀå£ÀÛ†jPÀëA | </w:t>
      </w:r>
      <w:r w:rsidR="009C22D7">
        <w:br/>
      </w:r>
      <w:r w:rsidRPr="00B52D3A">
        <w:t xml:space="preserve">¸ÀÄ…ªÀ-j…vÀå¸Ë …¯ÉÆÃPÀB || </w:t>
      </w:r>
      <w:r w:rsidRPr="006C001F">
        <w:rPr>
          <w:rFonts w:ascii="BRH Kannada RN" w:hAnsi="BRH Kannada RN"/>
        </w:rPr>
        <w:t>5.1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lastRenderedPageBreak/>
        <w:t>ªÀÄ…ºÀ E†vÁå…¢vÀåB | …D…¢vÉåÃ…£À ªÁªÀ ¸À†ªÉÃð …¯ÉÆÃPÁ ªÀÄ†»ÃAiÀÄ£ÉÛÃ |</w:t>
      </w:r>
      <w:r w:rsidR="00D96ABC">
        <w:t xml:space="preserve"> </w:t>
      </w:r>
      <w:r w:rsidRPr="00B52D3A">
        <w:t xml:space="preserve">¨sÀÆj…w ªÁ …CVßB | ¨sÀÄ…ªÀ E†w …ªÁAiÀÄÄB | ¸ÀÄ…ªÀj†vÁå…¢vÀåB | </w:t>
      </w:r>
    </w:p>
    <w:p w:rsidR="00B52D3A" w:rsidRPr="00B52D3A" w:rsidRDefault="00B52D3A" w:rsidP="0008240E">
      <w:pPr>
        <w:pStyle w:val="Kannada-Veda"/>
      </w:pPr>
      <w:r w:rsidRPr="00B52D3A">
        <w:t xml:space="preserve">ªÀÄ…ºÀ E†w …ZÀ£ÀÝç‡ªÀiÁB | …ZÀ£ÀÝç†ªÀÄ…¸Á ªÁªÀ ¸À†ªÁð…tÂ </w:t>
      </w:r>
      <w:proofErr w:type="gramStart"/>
      <w:r w:rsidRPr="00B52D3A">
        <w:t>eÉÆåÃwÃ(</w:t>
      </w:r>
      <w:proofErr w:type="gramEnd"/>
      <w:r w:rsidRPr="00B52D3A">
        <w:t xml:space="preserve">†Uïä)…¶ ªÀÄ†»ÃAiÀÄ£ÉÛÃ | ¨sÀÆ-j…w ªÁ IÄ†ZÀB | ¨sÀÄ…ªÀ E…w ¸Á†ªÀiÁ¤ | </w:t>
      </w:r>
      <w:r w:rsidR="009C22D7">
        <w:br/>
      </w:r>
      <w:r w:rsidRPr="00B52D3A">
        <w:t xml:space="preserve">¸ÀÄ…ªÀ j…w AiÀÄdÆ(†Uïä)¶ || </w:t>
      </w:r>
      <w:r w:rsidRPr="006C001F">
        <w:rPr>
          <w:rFonts w:ascii="BRH Kannada RN" w:hAnsi="BRH Kannada RN"/>
        </w:rPr>
        <w:t>5.2</w:t>
      </w:r>
      <w:r w:rsidRPr="00B52D3A">
        <w:t xml:space="preserve"> </w:t>
      </w:r>
    </w:p>
    <w:p w:rsidR="00B52D3A" w:rsidRPr="00B52D3A" w:rsidRDefault="00B52D3A" w:rsidP="00D96ABC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ªÀÄ…ºÀ E…w §æ†ºÀä | §æ†ºÀä…uÁ ªÁªÀ ¸À†ªÉÃð …ªÉÃzÁ ªÀÄ†»ÃAiÀÄ£ÉÛÃ | </w:t>
      </w:r>
      <w:r w:rsidR="009C22D7">
        <w:br/>
      </w:r>
      <w:r w:rsidRPr="00B52D3A">
        <w:t xml:space="preserve">¨sÀÆj…w ªÉÊ …¥ÁætB | ¨sÀÄ…ªÀ E†vÀå…¥Á£ÀB | ¸ÀÄ…ªÀj†w …ªÁå£ÀB | </w:t>
      </w:r>
      <w:r w:rsidR="009C22D7">
        <w:br/>
      </w:r>
      <w:r w:rsidRPr="00B52D3A">
        <w:t xml:space="preserve">ªÀÄ…ºÀ EvÀå‡£ÀßA | C†£ÉßÃ…£À ªÁªÀ ¸À‡ªÉÃð …¥ÁæuÁ ªÀÄ†»ÃAiÀÄ£ÉÛÃ | </w:t>
      </w:r>
      <w:r w:rsidR="009C22D7">
        <w:br/>
      </w:r>
      <w:r w:rsidRPr="00B52D3A">
        <w:t xml:space="preserve">vÁ ªÁ …KvÁ-±ÀÑ†vÀ¸Àæ ±ÀÑ…vÀÄzsÁð | ZÀ†vÀ¸Àæ-±ÀÑvÀ…¸ÉÆæÃ ªÁå†ºÀÈvÀAiÀÄB | </w:t>
      </w:r>
      <w:r w:rsidR="009C22D7">
        <w:br/>
      </w:r>
      <w:r w:rsidRPr="00B52D3A">
        <w:t xml:space="preserve">vÁ AiÉÆÃ ªÉÃ†zÀ | ¸À †ªÉÃ…zÀ §æ†ºÀä | </w:t>
      </w:r>
      <w:r w:rsidR="009C22D7">
        <w:br/>
      </w:r>
      <w:r w:rsidRPr="00B52D3A">
        <w:t xml:space="preserve">¸À‡ªÉÃð„¸ÉäöÊ …zÉÃªÁ …§°ªÀiÁ†ªÀºÀ¤Û || </w:t>
      </w:r>
      <w:r w:rsidRPr="006C001F">
        <w:rPr>
          <w:rFonts w:ascii="BRH Kannada RN" w:hAnsi="BRH Kannada RN"/>
        </w:rPr>
        <w:t>5.3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7" w:name="_Toc5743503"/>
      <w:r w:rsidRPr="00B52D3A">
        <w:t>1.6</w:t>
      </w:r>
      <w:r w:rsidRPr="00B52D3A">
        <w:tab/>
        <w:t xml:space="preserve"> ªÀÄ£ÉÆÃªÀÄAiÀÄvÁé¢-UÀÄtPÀ-§æºÉÆäÃ¥Á¸À£ÀAiÀiÁ </w:t>
      </w:r>
      <w:r w:rsidR="009C22D7">
        <w:br/>
      </w:r>
      <w:r w:rsidRPr="00B52D3A">
        <w:t>¸ÁégÁdå-¹¢ÞB</w:t>
      </w:r>
      <w:bookmarkEnd w:id="7"/>
    </w:p>
    <w:p w:rsidR="00B52D3A" w:rsidRPr="00B52D3A" w:rsidRDefault="00B52D3A" w:rsidP="0008240E">
      <w:pPr>
        <w:pStyle w:val="Kannada-Veda"/>
      </w:pPr>
      <w:r w:rsidRPr="00B52D3A">
        <w:t>¸À AiÀÄ …K‡µÉÆÃ„£ÀÛgï †ºÀÈzÀAiÀÄ D…PÁ±ÀB | vÀ†¹ä…£ÀßAiÀÄA ¥ÀÄ†gÀÄµÉÆÃ ªÀÄ…£ÉÆÃªÀÄ†AiÀÄB</w:t>
      </w:r>
      <w:r w:rsidR="00D96ABC">
        <w:t xml:space="preserve"> </w:t>
      </w:r>
      <w:r w:rsidRPr="00B52D3A">
        <w:t>|</w:t>
      </w:r>
      <w:r w:rsidR="00D96ABC">
        <w:t xml:space="preserve"> </w:t>
      </w:r>
      <w:r w:rsidRPr="00B52D3A">
        <w:t xml:space="preserve">C†ªÀÄÈvÉÆÃ »…gÀtä†AiÀÄB | C†£ÀÛgÉÃ…t vÁ†®ÄPÉÃ | </w:t>
      </w:r>
      <w:r w:rsidR="009C22D7">
        <w:br/>
      </w:r>
      <w:r w:rsidRPr="00B52D3A">
        <w:t xml:space="preserve">AiÀÄ …KµÀ ¸ÀÛ†£À EªÁ…ªÀ®A†§vÉÃ | ‡¸ÉÃ£ÀÝç …AiÉÆÃ¤B | AiÀÄ…vÁæ¸Ë †PÉÃ…±Á£ÉÆÛÃ …«ªÀ†vÀÛðvÉÃ | …ªÀå¥ÉÆÃ†ºÀå ²ÃgÀëPÀ…¥Á¯ÉÃ | ¨sÀÆj…vÀåUËß ¥Àæ†wwµÀ×w | </w:t>
      </w:r>
      <w:r w:rsidR="009C22D7">
        <w:br/>
      </w:r>
      <w:r w:rsidRPr="00B52D3A">
        <w:t>¨sÀÄ…ªÀ E†w …ªÁAiÀiË ||</w:t>
      </w:r>
      <w:r w:rsidR="00D96ABC">
        <w:t xml:space="preserve"> </w:t>
      </w:r>
      <w:r w:rsidRPr="006C001F">
        <w:rPr>
          <w:rFonts w:ascii="BRH Kannada RN" w:hAnsi="BRH Kannada RN"/>
        </w:rPr>
        <w:t>6.1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¸ÀÄ…ªÀj†vÁå…¢vÉåÃ | ªÀÄ…ºÀ E…w §æ†ºÀätÂ | …D¥ÉÆßÃ…w ¸Áé‡gÁdåA | </w:t>
      </w:r>
      <w:r w:rsidR="009C22D7">
        <w:br/>
      </w:r>
      <w:r w:rsidRPr="00B52D3A">
        <w:t>…D¥ÉÆßÃ…w ªÀÄ†£À…¸À¸Àà‡wA | ªÁ†PÀà…w ±ÀÑ†PÀÄëµÀàwB | ±ÉÆæÃ†vÀæ¥Àwgï …«eÁÕ†£À¥ÀwB | …KvÀvï vÀ†vÉÆÃ ¨sÀªÀw | …D…PÁ±À †±ÀjÃ…gÀA §æ†ºÀä |</w:t>
      </w:r>
      <w:r w:rsidR="00D96ABC">
        <w:t xml:space="preserve"> </w:t>
      </w:r>
      <w:r w:rsidRPr="00B52D3A">
        <w:t xml:space="preserve">…¸ÀvÁå†vÀä …¥ÁæuÁ†gÁ…ªÀÄA ªÀÄ†£À D£À£ÀÝA | ±Á†¤Û ¸ÀªÀÄÈzÀÞ-…ªÀÄªÀÄÈ‡vÀA | </w:t>
      </w:r>
      <w:r w:rsidR="009C22D7">
        <w:br/>
      </w:r>
      <w:r w:rsidRPr="00B52D3A">
        <w:t xml:space="preserve">E†w ¥ÁæaÃ£À …AiÉÆÃUÉÆåÃ‡¥Á¸Àì÷é || </w:t>
      </w:r>
      <w:r w:rsidRPr="006C001F">
        <w:rPr>
          <w:rFonts w:ascii="BRH Kannada RN" w:hAnsi="BRH Kannada RN"/>
        </w:rPr>
        <w:t>6.2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8" w:name="_Toc5743504"/>
      <w:r w:rsidRPr="00B52D3A">
        <w:t>1.7</w:t>
      </w:r>
      <w:r w:rsidRPr="00B52D3A">
        <w:tab/>
        <w:t xml:space="preserve"> ¥ÀÈyªÁå zÀÄå¥Á¢üPÀ-¥ÀkÑ-§æºÉÆäÃ¥Á¸À£ÀA</w:t>
      </w:r>
      <w:bookmarkEnd w:id="8"/>
    </w:p>
    <w:p w:rsidR="00B52D3A" w:rsidRPr="00B52D3A" w:rsidRDefault="00B52D3A" w:rsidP="0008240E">
      <w:pPr>
        <w:pStyle w:val="Kannada-Veda"/>
      </w:pPr>
      <w:r w:rsidRPr="00B52D3A">
        <w:t>…¥ÀÈ…y†ªÀå£ÀÛ†j…PÀëA zËågï-¢†±ÉÆÃ„ªÁ£ÀÛgÀ…¢±ÁB | …CVßgï-…ªÁAiÀÄÄ-†gÁ…¢vÀå-…±ÀÑ£ÀÝç…ªÀiÁ £À†PÀëvÁætÂ |</w:t>
      </w:r>
      <w:r w:rsidR="00D96ABC">
        <w:t xml:space="preserve"> </w:t>
      </w:r>
      <w:r w:rsidRPr="00B52D3A">
        <w:t xml:space="preserve">D…¥À N†µÀzsÀ…AiÉÆÃ ªÀ…£À¸Àà†vÀAiÀÄ D…PÁ±À …DvÁä | E†vÀå¢ü…¨sÀÆvÀA | CxÁ…zsÁåvÀäA | …¥ÁæuÉÆÃ …ªÁå†£ÉÆÃ„…¥Á£À †G…zÁ£ÀB †¸À…ªÀiÁ£ÀB | ZÀ…PÀÄëB ±ÉÆæÃ…vÀæA ªÀÄ…£ÉÆÃ ªÁPï vÀéPï | ZÀ†ªÀÄð …ªÀiÁ(…Uïä) ¸À(UïÎ)¸ÁßªÁ†¹Ü …ªÀÄeÁÓ | …KvÀ†zÀ¢ü…«zsÁ…AiÀÄ…jëgÀ†ªÉÇÃZÀvï (IÄ…¶gÀ†ªÉÇÃZÀvï) | ¥ÁYõï…PÀÛA ªÁ …EzÀ(Uïä) ¸À‡ªÀðA | ¥ÁYõï†PÀÛ…£ÉÊªÀ ¥ÁYõïPÀÛ(†UïÎ) ¸ÀàöÈ…uÉÆÃwÃ†w || </w:t>
      </w:r>
      <w:r w:rsidRPr="006C001F">
        <w:rPr>
          <w:rFonts w:ascii="BRH Kannada RN" w:hAnsi="BRH Kannada RN"/>
        </w:rPr>
        <w:t>7.1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9" w:name="_Toc5743505"/>
      <w:r w:rsidRPr="00B52D3A">
        <w:t>1.8</w:t>
      </w:r>
      <w:r w:rsidRPr="00B52D3A">
        <w:tab/>
        <w:t xml:space="preserve"> ¥ÀætªÉÇÃ¥Á¸À£ÀªÀiï</w:t>
      </w:r>
      <w:bookmarkEnd w:id="9"/>
    </w:p>
    <w:p w:rsidR="00B52D3A" w:rsidRPr="00B52D3A" w:rsidRDefault="00B52D3A" w:rsidP="0008240E">
      <w:pPr>
        <w:pStyle w:val="Kannada-Veda"/>
      </w:pPr>
      <w:r w:rsidRPr="00B52D3A">
        <w:t>N-«Ä…w §æ†ºÀä | N-«Ä…wÃzÀ(Uïä) ¸À‡ªÀðA | N«Ä…vÉåÃvÀ-†zÀ£ÀÄPÀÈw ºÀ…¸Àä ªÁ …C¥ÉÆåÃ †±Áæ…ªÀAiÉÄÃvÁå†±ÁæªÀAiÀÄ¤Û |</w:t>
      </w:r>
      <w:r w:rsidR="00D96ABC">
        <w:t xml:space="preserve"> </w:t>
      </w:r>
      <w:r w:rsidRPr="00B52D3A">
        <w:t>N-«Ä…w ¸Á†ªÀiÁ¤ UÁAiÀÄ¤Û | N(Uïä) ±ÉÆÃ«Ä†w …±À¸ÁÛç†tÂ ±À(Uïä)¸À¤Û |</w:t>
      </w:r>
      <w:r w:rsidR="00D96ABC">
        <w:t xml:space="preserve"> </w:t>
      </w:r>
      <w:r w:rsidR="009C22D7">
        <w:br/>
      </w:r>
      <w:r w:rsidRPr="00B52D3A">
        <w:t>N-«Ä†vÀå…zsÀéAiÀÄÄðB †¥Àæw…UÀgÀA ¥Àæ†wUÀÈuÁw | N-«Ä…w §æ…ºÁä ¥Àæ†¸Ëw |</w:t>
      </w:r>
      <w:r w:rsidR="00D96ABC">
        <w:t xml:space="preserve"> </w:t>
      </w:r>
      <w:r w:rsidR="009C22D7">
        <w:br/>
      </w:r>
      <w:r w:rsidRPr="00B52D3A">
        <w:lastRenderedPageBreak/>
        <w:t xml:space="preserve">N-«Ä†vÀåVß…ºÉÆÃvÀæ-ªÀÄ†£ÀÄeÁ£Áw | N-«Ä†w ¨Áæ…ºÀätB †¥Àæ…ªÀPÀë÷å†£Áß…ºÀ §æºÉÆäÃ‡¥Á¥Àß…ªÁ¤Ã†w | §æ…ºÉäöÊªÉÇÃ-‡¥Á¥ÉÆßÃw || </w:t>
      </w:r>
      <w:r w:rsidRPr="006C001F">
        <w:rPr>
          <w:rFonts w:ascii="BRH Kannada RN" w:hAnsi="BRH Kannada RN"/>
        </w:rPr>
        <w:t>8.1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0" w:name="_Toc5743506"/>
      <w:r w:rsidRPr="00B52D3A">
        <w:t>1.9</w:t>
      </w:r>
      <w:r w:rsidRPr="00B52D3A">
        <w:tab/>
        <w:t xml:space="preserve"> ¸ÁézsÁåAiÀÄ-¥Àæ±ÀA¸Á</w:t>
      </w:r>
      <w:bookmarkEnd w:id="10"/>
    </w:p>
    <w:p w:rsidR="00B52D3A" w:rsidRPr="00B52D3A" w:rsidRDefault="00B52D3A" w:rsidP="0008240E">
      <w:pPr>
        <w:pStyle w:val="Kannada-Veda"/>
      </w:pPr>
      <w:r w:rsidRPr="00B52D3A">
        <w:t>IÄvÀA ZÀ ¸ÁézsÁåAiÀÄ ¥Àæ†ªÀZÀ…£ÉÃ ZÀ | ¸ÀvÀåA ZÀ ¸ÁézsÁåAiÀÄ ¥Àæ†ªÀZÀ…£ÉÃ ZÀ |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vÀ¥</w:t>
      </w:r>
      <w:proofErr w:type="gramEnd"/>
      <w:r w:rsidRPr="00B52D3A">
        <w:t>À±ÀÑ ¸ÁézsÁåAiÀÄ ¥Àæ†ªÀZÀ…£ÉÃ ZÀ | zÀªÀÄ±ÀÑ ¸ÁézsÁåAiÀÄ ¥Àæ†ªÀZÀ…£ÉÃ ZÀ |</w:t>
      </w:r>
    </w:p>
    <w:p w:rsidR="00B52D3A" w:rsidRPr="00B52D3A" w:rsidRDefault="00B52D3A" w:rsidP="0008240E">
      <w:pPr>
        <w:pStyle w:val="Kannada-Veda"/>
      </w:pPr>
      <w:r w:rsidRPr="00B52D3A">
        <w:t>±ÀªÀÄ±ÀÑ ¸ÁézsÁåAiÀÄ ¥Àæ†ªÀZÀ…£ÉÃ ZÀ | CUÀßAiÀÄ±ÀÑ ¸ÁézsÁåAiÀÄ ¥Àæ†ªÀZÀ…£ÉÃ ZÀ |</w:t>
      </w:r>
    </w:p>
    <w:p w:rsidR="00B52D3A" w:rsidRPr="00B52D3A" w:rsidRDefault="00B52D3A" w:rsidP="0008240E">
      <w:pPr>
        <w:pStyle w:val="Kannada-Veda"/>
      </w:pPr>
      <w:r w:rsidRPr="00B52D3A">
        <w:t>CVßºÉÆÃvÀæA ZÀ ¸ÁézsÁåAiÀÄ ¥Àæ†ªÀZÀ…£ÉÃ ZÀ | CwxÀAiÀÄ±ÀÑ ¸ÁézsÁåAiÀÄ ¥Àæ†ªÀZÀ…£ÉÃ ZÀ</w:t>
      </w:r>
      <w:r w:rsidR="00D96ABC">
        <w:t xml:space="preserve"> </w:t>
      </w:r>
      <w:r w:rsidRPr="00B52D3A">
        <w:t>|</w:t>
      </w:r>
      <w:r w:rsidR="00D96ABC">
        <w:t xml:space="preserve"> </w:t>
      </w:r>
      <w:r w:rsidRPr="00B52D3A">
        <w:t xml:space="preserve">ªÀiÁ£ÀÄµÀA ZÀ ¸ÁézsÁåAiÀÄ ¥Àæ†ªÀZÀ…£ÉÃ ZÀ | </w:t>
      </w:r>
      <w:r w:rsidR="009C22D7">
        <w:br/>
      </w:r>
      <w:r w:rsidRPr="00B52D3A">
        <w:t>¥ÀæeÁ ZÀ ¸ÁézsÁåAiÀÄ ¥Àæ†ªÀZÀ…£ÉÃ ZÀ |</w:t>
      </w:r>
      <w:r w:rsidR="00D96ABC">
        <w:t xml:space="preserve"> </w:t>
      </w:r>
      <w:r w:rsidRPr="00B52D3A">
        <w:t>¥Àæd£À±ÀÑ ¸ÁézsÁåAiÀÄ ¥Àæ†ªÀZÀ…£ÉÃ ZÀ | ¥ÀæeÁw±ÀÑ ¸ÁézsÁåAiÀÄ ¥Àæ†ªÀZÀ…£ÉÃ ZÀ |</w:t>
      </w:r>
      <w:r w:rsidR="00D96ABC">
        <w:t xml:space="preserve"> </w:t>
      </w:r>
      <w:r w:rsidRPr="00B52D3A">
        <w:t xml:space="preserve">¸ÀvÀå«Äw ¸ÀvÀåªÀ†ZÁ gÁ…yÃvÀgÀB | </w:t>
      </w:r>
      <w:r w:rsidR="009C22D7">
        <w:br/>
      </w:r>
      <w:r w:rsidRPr="00B52D3A">
        <w:t>vÀ¥À Ew vÀ¥ÉÆÃ¤vÀåB †¥ËgÀÄ…²¶ÖB |</w:t>
      </w:r>
      <w:r w:rsidR="00D96ABC">
        <w:t xml:space="preserve"> </w:t>
      </w:r>
      <w:r w:rsidRPr="00B52D3A">
        <w:t xml:space="preserve">¸ÁézsÁåAiÀÄ ¥ÀæªÀZÀ£ÉÃ KªÉÃw </w:t>
      </w:r>
      <w:r w:rsidR="009C22D7">
        <w:br/>
      </w:r>
      <w:r w:rsidRPr="00B52D3A">
        <w:t xml:space="preserve">£Á†PÉÆÃ ªÀiËzï…UÀ®åB | vÀ¢Þ vÀ†¥À¸ÀÛ…¢Þ vÀ¥ÀB || </w:t>
      </w:r>
      <w:r w:rsidRPr="006C001F">
        <w:rPr>
          <w:rFonts w:ascii="BRH Kannada RN" w:hAnsi="BRH Kannada RN"/>
        </w:rPr>
        <w:t>9.1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1" w:name="_Toc5743507"/>
      <w:r w:rsidRPr="00B52D3A">
        <w:t>1.10</w:t>
      </w:r>
      <w:r w:rsidRPr="00B52D3A">
        <w:tab/>
        <w:t>§æºÀäeÁÕ£À-¥ÀæPÁ±ÀPÀ-ªÀÄ£ÀÛçB</w:t>
      </w:r>
      <w:bookmarkEnd w:id="11"/>
    </w:p>
    <w:p w:rsidR="00B52D3A" w:rsidRPr="00B52D3A" w:rsidRDefault="00B52D3A" w:rsidP="0008240E">
      <w:pPr>
        <w:pStyle w:val="Kannada-Veda"/>
      </w:pPr>
      <w:r w:rsidRPr="00B52D3A">
        <w:t xml:space="preserve">…CºÀA …ªÀÈPÀë…¸Àå gÉÃ†jªÁ | …QÃwÛðB …¥ÀÈµÀ×A …VgÉÃ†jªÀ | </w:t>
      </w:r>
      <w:r w:rsidR="009C22D7">
        <w:br/>
      </w:r>
      <w:r w:rsidRPr="00B52D3A">
        <w:t>…HzsÀéð †¥À«vÉÆæÃ …ªÁf†¤ÃªÀ …¸ÀéªÀÄÈ†vÀªÀÄ¹ä | zÀæ†«…</w:t>
      </w:r>
      <w:proofErr w:type="gramStart"/>
      <w:r w:rsidRPr="00B52D3A">
        <w:t>t(</w:t>
      </w:r>
      <w:proofErr w:type="gramEnd"/>
      <w:r w:rsidRPr="00B52D3A">
        <w:t xml:space="preserve">…Uïä) ¸À†ªÀZÀð¸ÀA | ¸ÀÄªÉÄÃzsÁ †CªÀÄÈ…vÉÆÃQëvÀB | Ew wæ±ÀYõÉÆÌÃgï-ªÉÃ†zÁ£ÀÄ…ªÀZÀ£ÀA || </w:t>
      </w:r>
      <w:r w:rsidRPr="006C001F">
        <w:rPr>
          <w:rFonts w:ascii="BRH Kannada RN" w:hAnsi="BRH Kannada RN"/>
        </w:rPr>
        <w:t>10.1</w:t>
      </w:r>
      <w:r w:rsidRPr="00B52D3A">
        <w:t xml:space="preserve"> </w:t>
      </w:r>
    </w:p>
    <w:p w:rsidR="009533DC" w:rsidRDefault="009533DC">
      <w:pPr>
        <w:spacing w:after="0" w:line="240" w:lineRule="auto"/>
        <w:rPr>
          <w:rFonts w:eastAsia="Times New Roman" w:cs="Kartika"/>
          <w:lang w:val="en-IN" w:eastAsia="en-IN" w:bidi="ml-IN"/>
        </w:rPr>
      </w:pPr>
      <w:r>
        <w:br w:type="page"/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2" w:name="_Toc5743508"/>
      <w:r w:rsidRPr="00B52D3A">
        <w:t>1.11</w:t>
      </w:r>
      <w:r w:rsidRPr="00B52D3A">
        <w:tab/>
        <w:t>²µÁå£ÀÄ±Á¸À£ÀªÀiï</w:t>
      </w:r>
      <w:bookmarkEnd w:id="12"/>
    </w:p>
    <w:p w:rsidR="00B52D3A" w:rsidRPr="00B52D3A" w:rsidRDefault="00B52D3A" w:rsidP="0008240E">
      <w:pPr>
        <w:pStyle w:val="Kannada-Veda"/>
      </w:pPr>
      <w:r w:rsidRPr="00B52D3A">
        <w:t xml:space="preserve">ªÉÃzÀªÀÄ£ÀÆZÁå-ZÁAiÉÆÃð£ÉÛÃªÁ¹£À-†ªÀÄ£ÀÄ…±Á¹Û | ¸À…vÀåA ªÀzÀ | </w:t>
      </w:r>
      <w:r w:rsidR="009C22D7">
        <w:br/>
      </w:r>
      <w:r w:rsidRPr="00B52D3A">
        <w:t xml:space="preserve">zsÀ…ªÀÄðA ZÀgÀ | ¸ÁézsÁå‡AiÀiÁ£Áä …¥ÀæªÀÄzÀB | </w:t>
      </w:r>
      <w:r w:rsidR="009C22D7">
        <w:br/>
      </w:r>
      <w:r w:rsidRPr="00B52D3A">
        <w:t xml:space="preserve">DZÁAiÀiÁðAiÀÄ ¦æAiÀÄA zsÀ£ÀªÀiÁºÀÈvÀå ¥ÀæeÁvÀ£ÀÄÛA ªÀiÁ †ªÀåªÀ…ZÉÒÃyìÃB | ¸ÀvÁå£Àß ¥Àæ†ªÀÄ¢…vÀªÀåA | zsÀªÀiÁð£Àß ¥Àæ†ªÀÄ¢…vÀªÀåA | </w:t>
      </w:r>
      <w:r w:rsidR="009C22D7">
        <w:br/>
      </w:r>
      <w:r w:rsidRPr="00B52D3A">
        <w:t xml:space="preserve">PÀÄ±À¯Á£Àß ¥Àæ†ªÀÄ¢…vÀªÀåA | ¨sÀÆvÉåöÊ £À ¥Àæ†ªÀÄ¢…vÀªÀåA | </w:t>
      </w:r>
      <w:r w:rsidR="009C22D7">
        <w:br/>
      </w:r>
      <w:r w:rsidRPr="00B52D3A">
        <w:t xml:space="preserve">¸ÁézsÁåAiÀÄ ¥ÀæªÀZÀ£Á¨sÁåA £À ¥Àæ†ªÀÄ¢…vÀªÀåA || </w:t>
      </w:r>
      <w:r w:rsidRPr="006C001F">
        <w:rPr>
          <w:rFonts w:ascii="BRH Kannada RN" w:hAnsi="BRH Kannada RN"/>
        </w:rPr>
        <w:t>11.1</w:t>
      </w:r>
    </w:p>
    <w:p w:rsidR="00D96ABC" w:rsidRDefault="00D96ABC" w:rsidP="00D96ABC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zÉÃªÀ¦vÀÈPÁAiÀiÁð¨sÁåA £À ¥Àæ†ªÀÄ¢…vÀªÀåA | ªÀiÁ†vÀÈ zÉÃ…ªÉÇÃ ¨sÀªÀ | </w:t>
      </w:r>
      <w:r w:rsidR="009C22D7">
        <w:br/>
      </w:r>
      <w:r w:rsidRPr="00B52D3A">
        <w:t xml:space="preserve">¦†vÀÈ zÉÃ…ªÉÇÃ ¨sÀªÀ | DZÁ†AiÀÄð zÉÃ…ªÉÇÃ ¨sÀªÀ | Cw†y zÉÃ…ªÉÇÃ ¨sÀªÀ | AiÀiÁ£Àå£ÀªÀzÁå†¤ PÀ…ªÀiÁðtÂ | vÁ¤ ¸ÉÃ†«vÀ…ªÁå¤ </w:t>
      </w:r>
      <w:proofErr w:type="gramStart"/>
      <w:r w:rsidRPr="00B52D3A">
        <w:t>|</w:t>
      </w:r>
      <w:r w:rsidR="009C22D7">
        <w:t xml:space="preserve"> </w:t>
      </w:r>
      <w:r w:rsidRPr="00B52D3A">
        <w:t xml:space="preserve"> £</w:t>
      </w:r>
      <w:proofErr w:type="gramEnd"/>
      <w:r w:rsidRPr="00B52D3A">
        <w:t xml:space="preserve">ÉÆÃ †EvÀ…gÁtÂ | AiÀiÁ£Àå¸ÁäPÀ(Uïä) ¸ÀÄ†ZÀj…vÁ¤ | vÁ¤ vÀé†AiÉÆÃ¥Á…¸Áå¤ || </w:t>
      </w:r>
      <w:r w:rsidRPr="006C001F">
        <w:rPr>
          <w:rFonts w:ascii="BRH Kannada RN" w:hAnsi="BRH Kannada RN"/>
        </w:rPr>
        <w:t>11.2</w:t>
      </w:r>
      <w:r w:rsidRPr="00B52D3A">
        <w:t xml:space="preserve"> </w:t>
      </w:r>
    </w:p>
    <w:p w:rsidR="00B52D3A" w:rsidRPr="00B52D3A" w:rsidRDefault="00B52D3A" w:rsidP="00D96ABC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£ÉÆÃ †EvÀ…gÁtÂ | AiÉÄÃ PÉÃ ZÁ¸Àä-ZÉÒçÃAiÀiÁ(†Uïä)¸ÉÆÃ …¨ÁæºÀäuÁB | </w:t>
      </w:r>
      <w:r w:rsidR="009C22D7">
        <w:br/>
      </w:r>
      <w:r w:rsidRPr="00B52D3A">
        <w:t xml:space="preserve">vÉÃµÁA vÀéAiÀiÁ„„¸À£ÉÃ £À ¥Àæ†±Àé¹…vÀªÀåA | ±Àæ†zÀÞAiÀiÁ …zÉÃAiÀÄA | C±Àæ†zÀÞAiÀiÁ„…zÉÃAiÀÄA | †²æAiÀiÁ …zÉÃAiÀÄA | †»æAiÀiÁ …zÉÃAiÀÄA | </w:t>
      </w:r>
      <w:r w:rsidR="009C22D7">
        <w:br/>
      </w:r>
      <w:r w:rsidRPr="00B52D3A">
        <w:t xml:space="preserve">†©üAiÀiÁ …zÉÃAiÀÄA | ¸ÀªÀiï†«zÁ …zÉÃAiÀÄA | CxÀ AiÀÄ¢ vÉÃ PÀªÀÄð«aQxÁì </w:t>
      </w:r>
      <w:r w:rsidR="009C22D7">
        <w:br/>
      </w:r>
      <w:r w:rsidRPr="00B52D3A">
        <w:t xml:space="preserve">ªÁ ªÀÈvÀÛ «a†QxÁì …ªÁ ¸Áåvï || </w:t>
      </w:r>
      <w:r w:rsidRPr="006C001F">
        <w:rPr>
          <w:rFonts w:ascii="BRH Kannada RN" w:hAnsi="BRH Kannada RN"/>
        </w:rPr>
        <w:t>11.3</w:t>
      </w:r>
    </w:p>
    <w:p w:rsidR="00B52D3A" w:rsidRPr="00B52D3A" w:rsidRDefault="00B52D3A" w:rsidP="00D96ABC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AiÉÄÃ vÀvÀæ ¨ÁæºÀä‡uÁB ¸À…ªÀÄä…gï²£ÀB | AiÀÄÄ†PÁÛ D…AiÀÄÄPÁÛB | </w:t>
      </w:r>
      <w:r w:rsidR="009C22D7">
        <w:br/>
      </w:r>
      <w:r w:rsidRPr="00B52D3A">
        <w:t xml:space="preserve">C®Æ†PÁë zsÀ†ªÀÄðPÁ…ªÀiÁ¸ÀÄì÷åB | AiÀÄxÁ †vÉÃ vÀ†vÀæ ªÀ…vÉÃðgÀ£ïß | vÀxÁ vÀ†vÀæ </w:t>
      </w:r>
      <w:r w:rsidRPr="00B52D3A">
        <w:lastRenderedPageBreak/>
        <w:t xml:space="preserve">ªÀ…vÉÃðxÁB | CxÁ‡¨sÁåSÁå…vÉÃµÀÄ | AiÉÄÃ vÀvÀæ ¨ÁæºÀä‡uÁB ¸À…ªÀÄä…gï²£ÀB | AiÀÄÄ†PÁÛ D…AiÀÄÄPÁÛB | C®Æ†PÁë zsÀ†ªÀÄð PÁ…ªÀiÁ-¸ÀÄì÷åB | </w:t>
      </w:r>
      <w:r w:rsidR="009C22D7">
        <w:br/>
      </w:r>
      <w:r w:rsidRPr="00B52D3A">
        <w:t xml:space="preserve">AiÀÄxÁ †vÉÃ vÉÃ†µÀÄ ªÀ…vÉÛÃðgÀ£ïß | vÀxÁ vÉÃ†µÀÄ ªÀ…vÉÃðxÁB | K†µÀ D…zÉÃ±ÀB | KµÀ †G¥À…zÉÃ±ÀB | KµÁ †ªÉÃzÉÆÃ…¥À¤µÀvï | KvÀ†zÀ£ÀÄ…±Á¸À£ÀA | </w:t>
      </w:r>
      <w:r w:rsidR="009C22D7">
        <w:br/>
      </w:r>
      <w:r w:rsidRPr="00B52D3A">
        <w:t xml:space="preserve">KªÀ ªÀÄÄ†¥Á¹…vÀªÀåA | KªÀ ªÀÄÄZÉÊ†vÀzÀÄ…¥Á¸ÀåA || </w:t>
      </w:r>
      <w:r w:rsidRPr="006C001F">
        <w:rPr>
          <w:rFonts w:ascii="BRH Kannada RN" w:hAnsi="BRH Kannada RN"/>
        </w:rPr>
        <w:t>11.4</w:t>
      </w:r>
      <w:r w:rsidRPr="00B52D3A">
        <w:t xml:space="preserve"> </w:t>
      </w:r>
    </w:p>
    <w:p w:rsidR="00B52D3A" w:rsidRPr="00B52D3A" w:rsidRDefault="00B52D3A" w:rsidP="007D33F2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3" w:name="_Toc5743509"/>
      <w:r w:rsidRPr="00B52D3A">
        <w:t>1.12</w:t>
      </w:r>
      <w:r w:rsidRPr="00B52D3A">
        <w:tab/>
        <w:t>GvÀÛgÀ ±Á¤Û ¥ÁoÀB</w:t>
      </w:r>
      <w:bookmarkEnd w:id="13"/>
    </w:p>
    <w:p w:rsidR="00D96ABC" w:rsidRDefault="00B52D3A" w:rsidP="0008240E">
      <w:pPr>
        <w:pStyle w:val="Kannada-Veda"/>
      </w:pPr>
      <w:r w:rsidRPr="00B52D3A">
        <w:t xml:space="preserve">±À†£ÉÆßÃ …«ÄvÀæB ±ÀA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ªÀ†gÀÄtB | ±À†£ÉÆßÃ ¨sÀªÀvÀé…AiÀÄðªÀiÁ | </w:t>
      </w:r>
      <w:r w:rsidR="00236C7B">
        <w:br/>
      </w:r>
      <w:r w:rsidRPr="00B52D3A">
        <w:t>±À…£Àß E…£ÉÆÝçÃ §È…ºÀ¸Àà†wB</w:t>
      </w:r>
      <w:r w:rsidR="00D96ABC">
        <w:t xml:space="preserve"> </w:t>
      </w:r>
      <w:r w:rsidRPr="00B52D3A">
        <w:t xml:space="preserve">| ±À…£ÉÆßÃ «†µÀÄÚ gÀÄgÀÄ…PÀæªÀÄB | </w:t>
      </w:r>
      <w:r w:rsidR="00236C7B">
        <w:br/>
      </w:r>
      <w:r w:rsidRPr="00B52D3A">
        <w:t xml:space="preserve">£À…ªÉÆÃ §æ†ºÀäuÉÃ | £À†ªÀÄ¸ÉÛÃ ªÁAiÉÆÃ | vÀé…ªÉÄÃªÀ …¥ÀævÀå…PÀëA §æ†ºÁä¹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vÁé</w:t>
      </w:r>
      <w:proofErr w:type="gramEnd"/>
      <w:r w:rsidRPr="00B52D3A">
        <w:t>…ªÉÄÃªÀ …¥ÀævÀå…PÀëA §æºÁä †ªÁ¢µÀA | …IÄvÀ†ªÀÄªÁ¢µÀA | …</w:t>
      </w:r>
      <w:r w:rsidR="00236C7B">
        <w:br/>
      </w:r>
      <w:r w:rsidRPr="00B52D3A">
        <w:t>¸ÀvÀå†ªÀÄªÁ¢µÀA | vÀ£Áä†ªÀiÁ«Ãvï | vÀzï…ªÀPÁÛ†gÀªÀiÁ«Ãvï | D…«Ã£ÁäA | D‡«Ã…zÀéPÁÛ‡gÀA |</w:t>
      </w:r>
      <w:r w:rsidR="00236C7B">
        <w:t xml:space="preserve"> </w:t>
      </w:r>
    </w:p>
    <w:p w:rsidR="00B52D3A" w:rsidRPr="006C001F" w:rsidRDefault="00236C7B" w:rsidP="0008240E">
      <w:pPr>
        <w:pStyle w:val="Kannada-Veda"/>
        <w:rPr>
          <w:rFonts w:ascii="BRH Kannada RN" w:hAnsi="BRH Kannada RN"/>
        </w:rPr>
      </w:pPr>
      <w:r>
        <w:t xml:space="preserve">                    </w:t>
      </w:r>
      <w:r w:rsidR="00B52D3A" w:rsidRPr="00B52D3A">
        <w:t xml:space="preserve">NA ±Á…¤ÛB ±Á…¤ÛB ±Á†¤ÛB || </w:t>
      </w:r>
      <w:r w:rsidR="00B52D3A" w:rsidRPr="006C001F">
        <w:rPr>
          <w:rFonts w:ascii="BRH Kannada RN" w:hAnsi="BRH Kannada RN"/>
        </w:rPr>
        <w:t>12.1</w:t>
      </w:r>
    </w:p>
    <w:p w:rsidR="00D96ABC" w:rsidRDefault="00B52D3A" w:rsidP="00D96ABC">
      <w:pPr>
        <w:pStyle w:val="Kannada-Veda"/>
        <w:jc w:val="center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 xml:space="preserve">|| </w:t>
      </w:r>
      <w:proofErr w:type="gramStart"/>
      <w:r w:rsidRPr="00B52D3A">
        <w:rPr>
          <w:rFonts w:ascii="BRH Kannada RN" w:hAnsi="BRH Kannada RN" w:cs="BRH Kannada RN"/>
        </w:rPr>
        <w:t>Ew</w:t>
      </w:r>
      <w:proofErr w:type="gramEnd"/>
      <w:r w:rsidRPr="00B52D3A">
        <w:rPr>
          <w:rFonts w:ascii="BRH Kannada RN" w:hAnsi="BRH Kannada RN" w:cs="BRH Kannada RN"/>
        </w:rPr>
        <w:t xml:space="preserve"> ²ÃPÁëªÀ°èÃ ¸ÀªÀiÁ¥ÁÛ ||</w:t>
      </w:r>
    </w:p>
    <w:p w:rsidR="00B52D3A" w:rsidRPr="00B52D3A" w:rsidRDefault="00BE4111" w:rsidP="00D96ABC">
      <w:pPr>
        <w:pStyle w:val="Kannada-Veda"/>
        <w:jc w:val="center"/>
        <w:rPr>
          <w:rFonts w:ascii="BRH Kannada RN" w:hAnsi="BRH Kannada RN" w:cs="BRH Kannada RN"/>
        </w:rPr>
      </w:pPr>
      <w:r>
        <w:rPr>
          <w:rFonts w:ascii="BRH Kannada RN" w:hAnsi="BRH Kannada RN" w:cs="BRH Kannada RN"/>
        </w:rPr>
        <w:pict>
          <v:rect id="_x0000_i1025" style="width:0;height:1.5pt" o:hralign="center" o:hrstd="t" o:hr="t" fillcolor="#a0a0a0" stroked="f"/>
        </w:pict>
      </w: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</w:p>
    <w:p w:rsidR="007D33F2" w:rsidRDefault="007D33F2">
      <w:pPr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  <w:r>
        <w:rPr>
          <w:rFonts w:ascii="BRH Kannada RN" w:hAnsi="BRH Kannada RN" w:cs="BRH Kannada RN"/>
          <w:b/>
          <w:bCs/>
          <w:color w:val="000000"/>
          <w:sz w:val="40"/>
          <w:szCs w:val="40"/>
        </w:rPr>
        <w:br w:type="page"/>
      </w:r>
    </w:p>
    <w:p w:rsidR="00B52D3A" w:rsidRPr="00B52D3A" w:rsidRDefault="00604651" w:rsidP="00604651">
      <w:pPr>
        <w:pStyle w:val="1Title-VedaVMSKannada"/>
      </w:pPr>
      <w:bookmarkStart w:id="14" w:name="_Toc5743510"/>
      <w:r>
        <w:lastRenderedPageBreak/>
        <w:t xml:space="preserve">2 </w:t>
      </w:r>
      <w:r w:rsidR="00B52D3A" w:rsidRPr="00B52D3A">
        <w:t>§æºÁä£À£ÀÝ ªÀ°èÃ</w:t>
      </w:r>
      <w:bookmarkEnd w:id="14"/>
      <w:r w:rsidR="00B52D3A" w:rsidRPr="00B52D3A">
        <w:t xml:space="preserve"> </w:t>
      </w:r>
    </w:p>
    <w:p w:rsidR="00B52D3A" w:rsidRPr="00B52D3A" w:rsidRDefault="00B52D3A" w:rsidP="00E621BC">
      <w:pPr>
        <w:pStyle w:val="NoSpacing"/>
      </w:pPr>
    </w:p>
    <w:p w:rsidR="00B52D3A" w:rsidRPr="00B52D3A" w:rsidRDefault="00B52D3A" w:rsidP="00604651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(TA 5.13.1 to TA 5.14.9)</w:t>
      </w:r>
    </w:p>
    <w:p w:rsidR="00B52D3A" w:rsidRPr="00B52D3A" w:rsidRDefault="00B52D3A" w:rsidP="0008240E">
      <w:pPr>
        <w:pStyle w:val="Kannada-Veda"/>
      </w:pPr>
      <w:r w:rsidRPr="00B52D3A">
        <w:t>…¸ÀºÀ †£Á ªÀªÀvÀÄ | …¸ÀºÀ †£Ë ¨sÀÄ£ÀPÀÄÛ | …¸ÀºÀ …«Ã†AiÀÄðA PÀgÀªÁªÀºÉÊ |</w:t>
      </w:r>
    </w:p>
    <w:p w:rsidR="00B52D3A" w:rsidRPr="00B52D3A" w:rsidRDefault="00B52D3A" w:rsidP="0008240E">
      <w:pPr>
        <w:pStyle w:val="Kannada-Veda"/>
      </w:pPr>
      <w:r w:rsidRPr="00B52D3A">
        <w:t xml:space="preserve">…vÉÃ…d¹é…£Á ªÀ†¢üÃvÀªÀÄ…¸ÀÄÛ ªÀiÁ †«¢é…µÁªÀ‡ºÉÊ | </w:t>
      </w:r>
      <w:r w:rsidR="00236C7B">
        <w:br/>
      </w:r>
      <w:r w:rsidRPr="00B52D3A">
        <w:t>NA ±Á…¤ÛB ±Á…¤ÛB ±Á†¤ÛB ||</w:t>
      </w:r>
    </w:p>
    <w:p w:rsidR="00B52D3A" w:rsidRPr="00B52D3A" w:rsidRDefault="00B52D3A" w:rsidP="00E621BC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5" w:name="_Toc5743511"/>
      <w:r w:rsidRPr="00B52D3A">
        <w:t>2.1</w:t>
      </w:r>
      <w:r w:rsidRPr="00B52D3A">
        <w:tab/>
        <w:t xml:space="preserve"> G¥À¤µÀvÁìgÀ ¸ÀYÎçºÀB</w:t>
      </w:r>
      <w:bookmarkEnd w:id="15"/>
    </w:p>
    <w:p w:rsidR="00B52D3A" w:rsidRPr="00B52D3A" w:rsidRDefault="00B52D3A" w:rsidP="0008240E">
      <w:pPr>
        <w:pStyle w:val="Kannada-Veda"/>
      </w:pPr>
      <w:r w:rsidRPr="00B52D3A">
        <w:t xml:space="preserve">…§æ…ºÀä«‡zÁ¥ÉÆßÃ…w ¥À‡gÀA | vÀ…zÉÃµÁ„†¨sÀÄåPÁÛ | …¸ÀvÀåA …eÁÕ£À-†ªÀÄ…£À£ÀÛA §æ†ºÀä | AiÉÆÃ ªÉÃ…zÀ ¤†»…vÀA UÀÄ†ºÁAiÀiÁA ¥À…gÀªÉÄÃ †ªÉÇåÃªÀÄ£ïß | ‡¸ÉÆÃ„±ÀÄß…vÉÃ ¸À…ªÁð£ï PÁ‡ªÀiÁ£ïÜ …¸ÀºÀ | §æ†ºÀäuÁ «…¥À²ÑvÉÃ†w | </w:t>
      </w:r>
      <w:r w:rsidR="00236C7B">
        <w:br/>
      </w:r>
      <w:r w:rsidRPr="00B52D3A">
        <w:t xml:space="preserve">vÀ…¸ÁäzÁé …KvÀ†¸Áä…zÁvÀä†£À D…PÁ±ÀB ¸ÀA†¨sÀÆvÀB | …D…PÁ±Ázï …ªÁAiÀÄÄB | …ªÁAiÉÆÃ…gÀVßB | …CUÉßÃgÁ†¥ÀB | …CzÀã÷åB †¥ÀÈ…y«Ã | …¥ÀÈ…yªÁå N†µÀzsÀAiÀÄB | N†µÀ…¢üÃ¨sÉÆåÃ„‡£ÀßA | C…£Áßvï ¥ÀÄ†gÀÄµÀB | </w:t>
      </w:r>
      <w:r w:rsidR="00236C7B">
        <w:br/>
      </w:r>
      <w:r w:rsidRPr="00B52D3A">
        <w:t xml:space="preserve">¸À ªÁ KµÀ ¥ÀÄgÀÄµÉÆÃ„†£ÀßgÀ…¸ÀªÀÄAiÀÄB | vÀ¸ÉåÃ†zÀªÉÄÃ…ªÀ ²gÀB | </w:t>
      </w:r>
      <w:r w:rsidR="00236C7B">
        <w:br/>
      </w:r>
      <w:r w:rsidRPr="00B52D3A">
        <w:t>CAiÀÄA zÀ†QëtB …¥ÀPÀëB</w:t>
      </w:r>
      <w:r w:rsidR="00604651">
        <w:t xml:space="preserve"> </w:t>
      </w:r>
      <w:r w:rsidRPr="00B52D3A">
        <w:t xml:space="preserve">| CAiÀÄªÀÄÄ†vÀÛgÀB …¥ÀPÀëB | CAiÀÄªÀiÁ‡vÁä | </w:t>
      </w:r>
      <w:r w:rsidR="00236C7B">
        <w:br/>
      </w:r>
      <w:r w:rsidRPr="00B52D3A">
        <w:t xml:space="preserve">EzÀA ¥ÀÄ†ZÀÒA ¥ÀæwµÁ× | vÀzÀ¥ÉåÃµÀ †±ÉÆèÃPÉÆÃ …¨sÀªÀw || </w:t>
      </w:r>
      <w:r w:rsidRPr="00F37188">
        <w:rPr>
          <w:rFonts w:ascii="BRH Kannada RN" w:hAnsi="BRH Kannada RN"/>
        </w:rPr>
        <w:t>1.1</w:t>
      </w:r>
      <w:r w:rsidRPr="00B52D3A">
        <w:t xml:space="preserve"> </w:t>
      </w:r>
    </w:p>
    <w:p w:rsidR="00B52D3A" w:rsidRPr="00B52D3A" w:rsidRDefault="00B52D3A" w:rsidP="00E621BC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6" w:name="_Toc5743512"/>
      <w:r w:rsidRPr="00B52D3A">
        <w:t>2.2</w:t>
      </w:r>
      <w:r w:rsidRPr="00B52D3A">
        <w:tab/>
        <w:t xml:space="preserve"> ¥ÀkÑPÉÆÃ±À-«ªÀgÀtA</w:t>
      </w:r>
      <w:bookmarkEnd w:id="16"/>
    </w:p>
    <w:p w:rsidR="00B52D3A" w:rsidRPr="00B52D3A" w:rsidRDefault="00B52D3A" w:rsidP="0008240E">
      <w:pPr>
        <w:pStyle w:val="Kannada-Veda"/>
      </w:pPr>
      <w:r w:rsidRPr="00B52D3A">
        <w:t>C…£ÁßzÉéöÊ …¥ÀæeÁB …¥ÀæeÁ†AiÀÄ£ÉÛÃ | AiÀiÁB PÁ†±ÀÑ ¥ÀÈ…y«</w:t>
      </w:r>
      <w:proofErr w:type="gramStart"/>
      <w:r w:rsidRPr="00B52D3A">
        <w:t>Ã(</w:t>
      </w:r>
      <w:proofErr w:type="gramEnd"/>
      <w:r w:rsidRPr="00B52D3A">
        <w:t xml:space="preserve">UïÎ) …²ævÁB | </w:t>
      </w:r>
    </w:p>
    <w:p w:rsidR="00236C7B" w:rsidRDefault="00B52D3A" w:rsidP="0008240E">
      <w:pPr>
        <w:pStyle w:val="Kannada-Veda"/>
      </w:pPr>
      <w:r w:rsidRPr="00B52D3A">
        <w:t>C…xÉÆÃ C†£ÉßÃ…£ÉÊªÀ †fÃªÀ¤Û | C†xÉÊ…£À zÀ†¦AiÀÄ£ÀÛ÷å…£ÀÛvÀB |</w:t>
      </w:r>
    </w:p>
    <w:p w:rsidR="00B52D3A" w:rsidRPr="00B52D3A" w:rsidRDefault="00B52D3A" w:rsidP="0008240E">
      <w:pPr>
        <w:pStyle w:val="Kannada-Veda"/>
      </w:pPr>
      <w:r w:rsidRPr="00B52D3A">
        <w:lastRenderedPageBreak/>
        <w:t>C…£Àß(…Uïä) » …¨sÀÆvÁ…£ÁA eÉåÃ‡µÀ×A | vÀ‡¸Áäxï ¸ÀªËð…µÀzsÀ-†ªÀÄÄZÀåvÉÃ |</w:t>
      </w:r>
      <w:r w:rsidR="00D40F9C">
        <w:t xml:space="preserve"> </w:t>
      </w:r>
      <w:r w:rsidRPr="00B52D3A">
        <w:t xml:space="preserve">¸À…ªÀðA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vÉÃ„†£ÀßªÀiÁ¥ÀÄßªÀ¤Û | AiÉÄÃ„…£ÀßA §æ…ºÉÆäÃ¥Á†¸ÀvÉÃ | </w:t>
      </w:r>
      <w:r w:rsidR="00236C7B">
        <w:br/>
      </w:r>
      <w:r w:rsidRPr="00B52D3A">
        <w:t xml:space="preserve">C…£Àß(…Uïä) » …¨sÀÆvÁ…£ÁA eÉåÃ‡µÀ×A | vÀ‡¸Áäxï ¸ÀªËð…µÀzsÀ-†ªÀÄÄZÀåvÉÃ | C‡£Áßzï …¨sÀÆvÁ…¤ eÁ†AiÀÄ£ÉÛÃ | eÁ…vÁ£Àå†£ÉßÃ£À ªÀzÀÞð£ÉÛÃ | </w:t>
      </w:r>
      <w:r w:rsidR="00236C7B">
        <w:br/>
      </w:r>
      <w:r w:rsidRPr="00B52D3A">
        <w:t xml:space="preserve">CzÀåvÉÃ„wÛ †ZÀ ¨sÀÆ…vÁ¤ | vÀ¸ÁäzÀ£ÀßA vÀzÀÄ†ZÀåvÀ …Ew | </w:t>
      </w:r>
      <w:r w:rsidR="00236C7B">
        <w:br/>
      </w:r>
      <w:r w:rsidRPr="00B52D3A">
        <w:t xml:space="preserve">vÀ¸ÁäzÁé KvÀ¸Áä-zÀ†£ÀßgÀ…¸ÀªÀÄAiÀiÁvï | C£ÉÆåÃ„£ÀÛgÀ D‡vÁä ¥Áæ…t ªÀÄAiÀÄB | vÉÃ†£ÉÊµÀ …¥ÀÆtðB | ¸À ªÁ KµÀ ¥ÀÄgÀÄµÀ†«zsÀ …KªÀ | </w:t>
      </w:r>
      <w:r w:rsidR="00236C7B">
        <w:br/>
      </w:r>
      <w:r w:rsidRPr="00B52D3A">
        <w:t xml:space="preserve">vÀ¸Àå ¥ÀÄ†gÀÄµÀ …«zsÀvÁA | C£Àé†AiÀÄA ¥ÀÄgÀÄ…µÀ «zsÀB | vÀ¸Àå ¥Áæ†t K…ªÀ ²gÀB | ªÁå£ÉÆÃ zÀ†QëtB …¥ÀPÀëB | C¥Á£À G†vÀÛgÀB …¥ÀPÀëB | D†PÁ±À …DvÁä | </w:t>
      </w:r>
      <w:r w:rsidR="00236C7B">
        <w:br/>
      </w:r>
      <w:r w:rsidRPr="00B52D3A">
        <w:t xml:space="preserve">¥ÀÈy«Ã ¥ÀÄ†ZÀÒA ¥Àæ…wµÁ× | vÀzÀ¥ÉåÃµÀ †±ÉÆèÃPÉÆÃ …¨sÀªÀw || </w:t>
      </w:r>
      <w:r w:rsidRPr="00F37188">
        <w:rPr>
          <w:rFonts w:ascii="BRH Kannada RN" w:hAnsi="BRH Kannada RN"/>
        </w:rPr>
        <w:t>2.1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 xml:space="preserve">…¥ÁætA …zÉÃªÁ C…£ÀÄ¥Áæ†t¤Û | …ªÀÄ…£ÀÄ‡µÁåB …¥À±À†ªÀ…±ÀÑ AiÉÄÃ | </w:t>
      </w:r>
      <w:r w:rsidR="00236C7B">
        <w:br/>
      </w:r>
      <w:r w:rsidRPr="00B52D3A">
        <w:t>…¥ÁæuÉÆÃ » …¨sÀÆvÁ…£ÁªÀiÁ†AiÀÄÄB | vÀ‡¸Áäxï ¸ÀªÁð…AiÀÄÄµÀ †ªÀÄÄZÀåvÉÃ | ¸À†ªÀð…ªÉÄÃªÀ …vÀ D†AiÀÄÄAiÀÄð¤Û | AiÉÄÃ …¥ÁætA §æ…ºÉÆäÃ¥Á†¸ÀvÉÃ |</w:t>
      </w:r>
      <w:r w:rsidR="002E253E">
        <w:t xml:space="preserve"> </w:t>
      </w:r>
      <w:r w:rsidR="00236C7B">
        <w:br/>
      </w:r>
      <w:r w:rsidRPr="00B52D3A">
        <w:t xml:space="preserve">¥ÁæuÉÆÃ » ¨sÀÆ†vÁ£Á…ªÀiÁAiÀÄÄB | vÀ¸Áäxï ¸ÀªÁðAiÀÄÄµÀ-ªÀÄÄ†ZÀåvÀ …Ew | vÀ¸ÉåöÊµÀ KªÀ ±Á†jÃgÀ …DvÁä | †AiÀÄB ¥ÀÆ…ªÀð¸Àå | vÀ¸ÁäzÁé KvÀ‡¸Áävï ¥Áæ…tªÀÄAiÀiÁvï | C£ÉÆåÃ„£ÀÛgÀ D†vÁä ªÀÄ…£ÉÆÃªÀÄAiÀÄB | vÉÃ†£ÉÊµÀ …¥ÀÆtðB | ¸À ªÁ KµÀ ¥ÀÄgÀÄµÀ†«zsÀ …KªÀ | vÀ¸Àå ¥ÀÄ†gÀÄµÀ…«zsÀvÁA | </w:t>
      </w:r>
      <w:r w:rsidR="00236C7B">
        <w:br/>
      </w:r>
      <w:r w:rsidRPr="00B52D3A">
        <w:t xml:space="preserve">C£Àé†AiÀÄA ¥ÀÄgÀÄ…µÀ«zsÀB | vÀ¸Àå AiÀÄ†dÄgÉÃ…ªÀ ²gÀB | </w:t>
      </w:r>
    </w:p>
    <w:p w:rsidR="00B52D3A" w:rsidRPr="00B52D3A" w:rsidRDefault="00B52D3A" w:rsidP="0008240E">
      <w:pPr>
        <w:pStyle w:val="Kannada-Veda"/>
      </w:pPr>
      <w:r w:rsidRPr="00B52D3A">
        <w:t xml:space="preserve">IÄUï zÀ†QëtB …¥ÀPÀëB | ¸ÁªÉÆÃ†vÀÛgÀB …¥ÀPÀëB | D†zÉÃ±À …DvÁä | </w:t>
      </w: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CxÀªÁðYÂÎgÀ¸ÀB ¥ÀÄ†ZÀÒA ¥Àæ…wµÁ× | vÀzÀ¥ÉåÃµÀ †±ÉÆèÃPÉÆÃ …¨sÀªÀw || </w:t>
      </w:r>
      <w:r w:rsidRPr="00F37188">
        <w:rPr>
          <w:rFonts w:ascii="BRH Kannada RN" w:hAnsi="BRH Kannada RN"/>
        </w:rPr>
        <w:t>3.1</w:t>
      </w:r>
      <w:r w:rsidRPr="00B52D3A">
        <w:t xml:space="preserve"> </w:t>
      </w:r>
    </w:p>
    <w:p w:rsidR="002E253E" w:rsidRDefault="002E253E" w:rsidP="0008240E">
      <w:pPr>
        <w:pStyle w:val="Kannada-Veda"/>
        <w:rPr>
          <w:rFonts w:ascii="Calibri" w:eastAsia="Times New Roman" w:hAnsi="Calibri" w:cs="Kartika"/>
          <w:bCs w:val="0"/>
          <w:color w:val="auto"/>
          <w:spacing w:val="0"/>
          <w:sz w:val="22"/>
          <w:szCs w:val="22"/>
          <w:lang w:val="en-IN" w:eastAsia="en-IN" w:bidi="ml-IN"/>
        </w:rPr>
      </w:pPr>
    </w:p>
    <w:p w:rsidR="00B52D3A" w:rsidRPr="00B52D3A" w:rsidRDefault="00B52D3A" w:rsidP="0008240E">
      <w:pPr>
        <w:pStyle w:val="Kannada-Veda"/>
      </w:pPr>
      <w:r w:rsidRPr="00B52D3A">
        <w:t xml:space="preserve">AiÀÄ…vÉÆÃ ªÁ…ZÉÆÃ ¤†ªÀvÀð£ÉÛÃ | C‡¥Áæ…¥Àå ªÀÄ†£À¸Á …¸ÀºÀ | </w:t>
      </w:r>
      <w:r w:rsidR="00236C7B">
        <w:br/>
      </w:r>
      <w:r w:rsidRPr="00B52D3A">
        <w:t xml:space="preserve">D£À£ÀÝA §æ†ºÀäuÉÆÃ …«zÁé£ï | £À ©¨sÉÃw PÀ†zÁZÀ…£ÉÃw | vÀ¸ÉåöÊµÀ KªÀ ±Á†jÃgÀ …DvÁä | †AiÀÄB ¥ÀÆ…ªÀð¸Àå | vÀ¸ÁäzÁé KvÀ‡¸Áä£ï </w:t>
      </w:r>
      <w:r w:rsidR="00236C7B">
        <w:br/>
      </w:r>
      <w:r w:rsidRPr="00B52D3A">
        <w:t xml:space="preserve">ªÀÄ…£ÉÆÃªÀÄAiÀiÁvï | C£ÉÆåÃ„£ÀÛgÀ DvÁä †«eÁÕ…£ÀªÀÄAiÀÄB | </w:t>
      </w:r>
      <w:r w:rsidR="00236C7B">
        <w:br/>
      </w:r>
      <w:r w:rsidRPr="00B52D3A">
        <w:t xml:space="preserve">vÉÃ†£ÉÊµÀ …¥ÀÆtðB | ¸À ªÁ KµÀ ¥ÀÄgÀÄµÀ†«zsÀ …KªÀ | </w:t>
      </w:r>
      <w:r w:rsidR="00236C7B">
        <w:br/>
      </w:r>
      <w:r w:rsidRPr="00B52D3A">
        <w:t xml:space="preserve">vÀ¸Àå ¥ÀÄ†gÀÄµÀ …«zsÀvÁA | C£Àé†AiÀÄA ¥ÀÄgÀÄ…µÀ «zsÀB | vÀ¸Àå †±ÀæzÉÞöÊ…ªÀ ²gÀB | IÄvÀA zÀ†QëtB …¥ÀPÀëB | ¸ÀvÀåªÀÄÄ†vÀÛgÀB …¥ÀPÀëB | †AiÉÆÃUÀ …DvÁä | </w:t>
      </w:r>
      <w:r w:rsidR="00236C7B">
        <w:br/>
      </w:r>
      <w:r w:rsidRPr="00B52D3A">
        <w:t>ªÀÄºÀB ¥ÀÄ†ZÀÒA ¥Àæ…wµÁ× |</w:t>
      </w:r>
      <w:r w:rsidR="002E253E">
        <w:t xml:space="preserve"> </w:t>
      </w:r>
      <w:r w:rsidRPr="00B52D3A">
        <w:t xml:space="preserve">vÀzÀ¥ÉåÃµÀ †±ÉÆèÃPÉÆÃ …¨sÀªÀw || </w:t>
      </w:r>
      <w:r w:rsidRPr="00F37188">
        <w:rPr>
          <w:rFonts w:ascii="BRH Kannada RN" w:hAnsi="BRH Kannada RN"/>
        </w:rPr>
        <w:t>4.1</w:t>
      </w:r>
      <w:r w:rsidRPr="00B52D3A">
        <w:t xml:space="preserve"> </w:t>
      </w:r>
    </w:p>
    <w:p w:rsidR="00B52D3A" w:rsidRPr="00B52D3A" w:rsidRDefault="00B52D3A" w:rsidP="002E253E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…«eÁÕ†£ÀA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…AiÀÄdÕA †vÀ£ÀÄvÉÃ | PÀ†ªÀiÁðtÂ vÀ…£ÀÄvÉÃ„†¦ ZÀ | …«eÁÕ†£ÀA …zÉÃªÁB ¸À‡ªÉÃð | §æ…ºÀä eÉåÃ…µÀ×-ªÀÄÄ†¥Á¸ÀvÉÃ | …«eÁÕ…£ÀA §æ…ºÀä ZÉÃzï ªÉÃ†zÀ | vÀ…¸ÁäZÉÑÃ£Àß …¥ÀæªÀiÁ†zÀåw | …±ÀjÃ†gÉÃ ¥Á†¥Àä£ÉÆÃ …»vÁé | </w:t>
      </w:r>
      <w:r w:rsidR="008B2A7E">
        <w:br/>
      </w:r>
      <w:r w:rsidRPr="00B52D3A">
        <w:t xml:space="preserve">¸ÀªÁð£ï-PÁªÀiÁ£ïÜ-¸ÀªÀÄ†±ÀÄßvÀ …Ew | vÀ¸ÉåöÊµÀ KªÀ ±Á†jÃgÀ …DvÁä | </w:t>
      </w:r>
      <w:r w:rsidR="008B2A7E">
        <w:br/>
      </w:r>
      <w:r w:rsidRPr="00B52D3A">
        <w:t xml:space="preserve">†AiÀÄB ¥ÀÆ…ªÀð¸Àå | vÀ¸ÁäzÁé KvÀ¸Áäzï-†«eÁÕ…£ÀªÀÄAiÀiÁvï | </w:t>
      </w:r>
      <w:r w:rsidR="008B2A7E">
        <w:br/>
      </w:r>
      <w:r w:rsidRPr="00B52D3A">
        <w:t xml:space="preserve">C£ÉÆåÃ„£ÀÛgÀ †vÁä„„£À…£ÀÝªÀÄAiÀÄB | vÉÃ†£ÉÊµÀ …¥ÀÆtðB | </w:t>
      </w:r>
      <w:r w:rsidR="008B2A7E">
        <w:br/>
      </w:r>
      <w:r w:rsidRPr="00B52D3A">
        <w:t>¸À ªÁ KµÀ ¥ÀÄgÀÄµÀ†«zsÀ …KªÀ | vÀ¸Àå ¥ÀÄ†gÀÄµÀ…«zsÀvÁA | C£Àé†AiÀÄA ¥ÀÄgÀÄ…µÀ«zsÀB | vÀ¸Àå ¦æ†AiÀÄ-ªÉÄÃ…ªÀ ²gÀB | ªÉÆÃzÉÆÃ zÀ†QëtB …¥ÀPÀëB | ¥ÀæªÉÆÃzÀ G†vÀÛgÀB …¥ÀPÀëB | D†£À£ÀÝ …DvÁä | §æºÀä ¥ÀÄ†ZÀÒA ¥Àæ…wµÁ× |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vÀzÀ¥</w:t>
      </w:r>
      <w:proofErr w:type="gramEnd"/>
      <w:r w:rsidRPr="00B52D3A">
        <w:t xml:space="preserve">ÉåÃµÀ †±ÉÆèÃPÉÆÃ …¨sÀªÀw || </w:t>
      </w:r>
      <w:r w:rsidRPr="00F37188">
        <w:rPr>
          <w:rFonts w:ascii="BRH Kannada RN" w:hAnsi="BRH Kannada RN"/>
        </w:rPr>
        <w:t>5.1</w:t>
      </w:r>
      <w:r w:rsidRPr="00B52D3A">
        <w:t xml:space="preserve"> </w:t>
      </w:r>
    </w:p>
    <w:p w:rsidR="00B52D3A" w:rsidRPr="00B52D3A" w:rsidRDefault="00B52D3A" w:rsidP="002E253E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C†¸À…£ÉßÃªÀ †¸À ¨sÀªÀw | C…¸Àzï §æºÉäÃ…w ªÉÃ…zÀ ZÉÃvï | </w:t>
      </w:r>
      <w:r w:rsidR="008B2A7E">
        <w:br/>
      </w:r>
      <w:r w:rsidRPr="00B52D3A">
        <w:t>C¹Û §æºÉäÃ†w ZÉÃzï …ªÉÃzÀ</w:t>
      </w:r>
      <w:r w:rsidR="00604651">
        <w:t xml:space="preserve"> </w:t>
      </w:r>
      <w:r w:rsidRPr="00B52D3A">
        <w:t xml:space="preserve">| ¸À£ÀÛªÉÄÃ£ÀA vÀvÉÆÃ †«zÀÄ…jw | </w:t>
      </w:r>
      <w:r w:rsidR="008B2A7E">
        <w:br/>
      </w:r>
      <w:r w:rsidRPr="00B52D3A">
        <w:t>vÀ¸ÉåöÊµÀ KªÀ ±Á†jÃgÀ …DvÁä | †AiÀÄB ¥ÀÆ…ªÀð¸Àå |</w:t>
      </w:r>
      <w:r w:rsidR="002E253E">
        <w:t xml:space="preserve"> </w:t>
      </w:r>
      <w:r w:rsidRPr="00B52D3A">
        <w:t xml:space="preserve">CxÁ†vÉÆÃ„£ÀÄ …¥Àæ±ÁßB | …GvÁ …«zÁé …£ÀªÀÄÄA </w:t>
      </w:r>
      <w:r w:rsidRPr="00B52D3A">
        <w:rPr>
          <w:rFonts w:ascii="BRH Devanagari" w:hAnsi="BRH Devanagari" w:cs="BRH Devanagari"/>
        </w:rPr>
        <w:t>Æ</w:t>
      </w:r>
      <w:r w:rsidRPr="00B52D3A">
        <w:t>…¯ÉÆÃPÀA ¥ÉæÃ†vÀå | PÀ…±ÀÑ£À †UÀ…ZÀÒwÃ(</w:t>
      </w:r>
      <w:r w:rsidRPr="00F37188">
        <w:rPr>
          <w:rFonts w:ascii="BRH Kannada RN" w:hAnsi="BRH Kannada RN"/>
        </w:rPr>
        <w:t>3</w:t>
      </w:r>
      <w:r w:rsidRPr="00B52D3A">
        <w:t>) |</w:t>
      </w:r>
      <w:r w:rsidR="002E253E">
        <w:t xml:space="preserve"> </w:t>
      </w:r>
      <w:r w:rsidR="008B2A7E">
        <w:br/>
      </w:r>
      <w:r w:rsidRPr="00B52D3A">
        <w:t xml:space="preserve">D†ºÉÆÃ …«zÁé…£ÀªÀÄÄA </w:t>
      </w:r>
      <w:r w:rsidRPr="00B52D3A">
        <w:rPr>
          <w:rFonts w:ascii="BRH Devanagari" w:hAnsi="BRH Devanagari" w:cs="BRH Devanagari"/>
        </w:rPr>
        <w:t>Æ</w:t>
      </w:r>
      <w:r w:rsidRPr="00B52D3A">
        <w:t>…¯ÉÆÃPÀA ¥ÉæÃ†vÀå | PÀ…²Ñvï ¸À†ªÀÄ…±ÀÄßvÁ(</w:t>
      </w:r>
      <w:r w:rsidRPr="00F37188">
        <w:rPr>
          <w:rFonts w:ascii="BRH Kannada RN" w:hAnsi="BRH Kannada RN"/>
        </w:rPr>
        <w:t>3</w:t>
      </w:r>
      <w:r w:rsidRPr="00B52D3A">
        <w:t>) …G | †¸ÉÆÃ„PÁªÀÄAiÀÄvÀ |</w:t>
      </w:r>
      <w:r w:rsidR="002E253E">
        <w:t xml:space="preserve"> </w:t>
      </w:r>
      <w:r w:rsidRPr="00B52D3A">
        <w:t xml:space="preserve">…§ºÀÄ…¸ÁåA ¥Àæ†eÁ…AiÉÄÃAiÉÄÃ†w | ¸À vÀ†¥ÉÆÃ„vÀ¥ÀåvÀ | </w:t>
      </w:r>
      <w:r w:rsidR="008B2A7E">
        <w:br/>
      </w:r>
      <w:r w:rsidRPr="00B52D3A">
        <w:t xml:space="preserve">¸À vÀ†¥À…¸ÀÛ¥ÁÛ÷é | …EzÀ(Uïä) ¸À†ªÀð-ªÀÄ¸ÀÈdvÀ | AiÀÄ…¢zÀA Q†kÑ | vÀ…xÀìöÈµÁÖ÷é | vÀ…zÉÃªÁ…£ÀÄ ¥Áæ†«±Àvï | vÀ†zÀ£ÀÄ…¥Àæ«†±Àå | ¸À…ZÀÑ vÀå†ZÁÑ¨sÀªÀvï | …¤gÀÄ…PÀÛA ZÁ †¤gÀÄPÀÛA ZÀ | …¤®†AiÀÄ…£ÀA ZÁ †¤®AiÀÄ£ÀA ZÀ | …«eÁÕ…£ÀA ZÁ †«eÁÕ£ÀA ZÀ | ¸ÀvÀåA ZÁ£ÀÈvÀA ZÀ †¸ÀvÀå-…ªÀÄ¨sÀªÀvï | AiÀÄ†¢zÀA …QkÑ | vÀxÀìvÀå-†«ÄvÁå …ZÀPÀëvÉÃ | vÀzÀ¥ÉåÃµÀ †±ÉÆèÃPÉÆÃ …¨sÀªÀw || </w:t>
      </w:r>
      <w:r w:rsidRPr="00F37188">
        <w:rPr>
          <w:rFonts w:ascii="BRH Kannada RN" w:hAnsi="BRH Kannada RN"/>
        </w:rPr>
        <w:t>6.1</w:t>
      </w:r>
      <w:r w:rsidRPr="00B52D3A">
        <w:t xml:space="preserve"> </w:t>
      </w:r>
    </w:p>
    <w:p w:rsidR="00B52D3A" w:rsidRPr="00B52D3A" w:rsidRDefault="00B52D3A" w:rsidP="00E621BC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7" w:name="_Toc5743513"/>
      <w:r w:rsidRPr="00B52D3A">
        <w:t>2.3</w:t>
      </w:r>
      <w:r w:rsidRPr="00B52D3A">
        <w:tab/>
        <w:t xml:space="preserve"> C¨sÀAiÀÄ¥ÀæwµÁ×</w:t>
      </w:r>
      <w:bookmarkEnd w:id="17"/>
    </w:p>
    <w:p w:rsidR="00B52D3A" w:rsidRPr="00B52D3A" w:rsidRDefault="00B52D3A" w:rsidP="0008240E">
      <w:pPr>
        <w:pStyle w:val="Kannada-Veda"/>
      </w:pPr>
      <w:r w:rsidRPr="00B52D3A">
        <w:t>C…¸ÀzÁé …EzÀªÀÄ†UÀæ D¹Ãvï | vÀ…vÉÆÃ ªÉÊ ¸À†zÀeÁAiÀÄvÀ | vÀzÁvÁä£À(UïÎ) ¸Àé†AiÀÄ-ªÀÄ…PÀÄgÀÄvÀ | vÀ¸Áävï vÀxï ¸ÀÄPÀÈvÀªÀÄÄ†ZÀåvÀ …Ew | AiÀÄ†zÉéöÊ vÀxï …¸ÀÄPÀÈvÀA | †gÀ¸ÉÆÃ …ªÉÊ ¸ÀB |</w:t>
      </w:r>
      <w:r w:rsidR="002E253E">
        <w:t xml:space="preserve"> </w:t>
      </w:r>
      <w:r w:rsidRPr="00B52D3A">
        <w:rPr>
          <w:rFonts w:ascii="BRH Kannada RN" w:hAnsi="BRH Kannada RN" w:cs="BRH Kannada RN"/>
        </w:rPr>
        <w:t xml:space="preserve">gÀ¸À(UïÎ) ºÉåÃªÁAiÀÄA </w:t>
      </w:r>
      <w:r w:rsidRPr="00B52D3A">
        <w:rPr>
          <w:rFonts w:ascii="BRH Devanagari" w:hAnsi="BRH Devanagari" w:cs="BRH Devanagari"/>
        </w:rPr>
        <w:t>Æ</w:t>
      </w:r>
      <w:r w:rsidRPr="00B52D3A">
        <w:t>®¨ÁÞ÷é„„†£À¤ÝÃ …¨sÀªÀw | PÉÆÃ ºÉåÃªÁ‡£Áåvï PÀB …¥ÁæuÁåvï</w:t>
      </w:r>
      <w:r w:rsidR="002E253E">
        <w:t xml:space="preserve"> </w:t>
      </w:r>
      <w:r w:rsidRPr="00B52D3A">
        <w:t xml:space="preserve">| AiÀÄzÉÃµÀ DPÁ±À D†£À£ÉÆÝÃ …£À ¸Áåvï | KµÀ ºÉåÃªÁ†£À£ÀÝ…AiÀiÁw | …AiÀÄzÁ †ºÉåÃªÉÊ…µÀ KvÀ¹ä£ï-£ÀzÀÈ±ÉåÃ „£ÁvÉä÷åÃ „¤gÀÄPÉÛÃ „¤®AiÀÄ£ÉÃ „¨sÀAiÀÄA ¥Àæ†wµÁ×A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…«£ÀÝvÉÃ | CxÀ ¸ÉÆÃ„¨sÀAiÀÄA </w:t>
      </w:r>
      <w:r w:rsidRPr="00B52D3A">
        <w:lastRenderedPageBreak/>
        <w:t>†UÀvÉÆÃ …¨sÀªÀw | …AiÀÄzÁ †ºÉåÃªÉÊ…µÀ KvÀ¹ä£ï-£ÀÄzÀgÀ-ªÀÄ†£ÀÛgÀA …PÀÄgÀÄvÉÃ | CxÀ vÀ¸Àå †¨sÀAiÀÄA …¨sÀªÀw</w:t>
      </w:r>
      <w:r w:rsidR="002E253E">
        <w:t xml:space="preserve"> </w:t>
      </w:r>
      <w:r w:rsidRPr="00B52D3A">
        <w:t xml:space="preserve">| </w:t>
      </w:r>
      <w:r w:rsidRPr="00B52D3A">
        <w:rPr>
          <w:rFonts w:ascii="BRH Kannada RN" w:hAnsi="BRH Kannada RN" w:cs="BRH Kannada RN"/>
        </w:rPr>
        <w:t xml:space="preserve">vÀvÉÛ÷éÃªÀ ¨sÀAiÀÄA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«zÀÄµÉÆÃ-„†ªÀÄ£Áé…£À¸Àå | vÀzÀ¥ÉåÃµÀ †±ÉÆèÃPÉÆÃ …¨sÀªÀw || </w:t>
      </w:r>
      <w:r w:rsidRPr="00F37188">
        <w:rPr>
          <w:rFonts w:ascii="BRH Kannada RN" w:hAnsi="BRH Kannada RN"/>
        </w:rPr>
        <w:t>7.1</w:t>
      </w:r>
      <w:r w:rsidRPr="00B52D3A">
        <w:t xml:space="preserve"> </w:t>
      </w:r>
    </w:p>
    <w:p w:rsidR="00B52D3A" w:rsidRPr="00B52D3A" w:rsidRDefault="00B52D3A" w:rsidP="00E621BC">
      <w:pPr>
        <w:pStyle w:val="NoSpacing"/>
      </w:pPr>
    </w:p>
    <w:p w:rsidR="00B52D3A" w:rsidRPr="00B52D3A" w:rsidRDefault="00B52D3A" w:rsidP="00604651">
      <w:pPr>
        <w:pStyle w:val="Heading2-Kannada"/>
      </w:pPr>
      <w:bookmarkStart w:id="18" w:name="_Toc5743514"/>
      <w:r w:rsidRPr="00B52D3A">
        <w:t>2.4</w:t>
      </w:r>
      <w:r w:rsidRPr="00B52D3A">
        <w:tab/>
        <w:t xml:space="preserve"> §æºÁä£À£ÀÝ«ÄÃªÀiÁA¸Á</w:t>
      </w:r>
      <w:bookmarkEnd w:id="18"/>
    </w:p>
    <w:p w:rsidR="00B52D3A" w:rsidRPr="00B52D3A" w:rsidRDefault="00B52D3A" w:rsidP="0008240E">
      <w:pPr>
        <w:pStyle w:val="Kannada-Veda"/>
      </w:pPr>
      <w:r w:rsidRPr="00B52D3A">
        <w:t xml:space="preserve">…©üÃµÁ„…¸Áä-zÁé†vÀB ¥ÀªÀvÉÃ | …©üÃµÉÆÃ†zÉÃ…w ¸ÀÆ†AiÀÄðB | </w:t>
      </w:r>
      <w:r w:rsidR="008B2A7E">
        <w:br/>
      </w:r>
      <w:r w:rsidRPr="00B52D3A">
        <w:t>©üÃµÁ„¸Áä-zÀ†Vß-±ÉÑÃ…£ÀÝç±ÀÑ | ªÀÄÈvÀÄågï zsÁªÀw ¥À†kÑªÀÄ …Ew | ¸ÉÊµÁ„„£À£ÀÝ¸Àå «ÄÃªÀiÁ(†Uïä)¸Á …¨sÀªÀw | AiÀÄÄªÁ ¸Áåxï ¸ÁzsÀÄ †AiÀÄÄªÁ„…zsÁåAiÀÄPÀB | D²µÉÆ×Ã zÀÈrü†µÉÆ×Ã §…°µÀ×B | vÀ¸ÉåÃAiÀÄA ¥ÀÈy«Ã ¸ÀªÁð «vÀÛ†¸Àå ¥ÀÆ…uÁð ¸Áåvï | ¸À KPÉÆÃ ªÀiÁ£ÀÄ†µÀ D…£À£ÀÝB</w:t>
      </w:r>
      <w:r w:rsidR="00604651">
        <w:t xml:space="preserve"> </w:t>
      </w:r>
      <w:r w:rsidRPr="00B52D3A">
        <w:t xml:space="preserve">| </w:t>
      </w:r>
      <w:r w:rsidR="008B2A7E">
        <w:br/>
      </w:r>
      <w:r w:rsidRPr="00B52D3A">
        <w:t xml:space="preserve">vÉÃ AiÉÄÃ ±ÀvÀA ªÀiÁ£ÀÄ†µÁ D…£À£ÁÝB || </w:t>
      </w:r>
      <w:r w:rsidRPr="00F37188">
        <w:rPr>
          <w:rFonts w:ascii="BRH Kannada RN" w:hAnsi="BRH Kannada RN"/>
        </w:rPr>
        <w:t>8.1</w:t>
      </w:r>
      <w:r w:rsidRPr="00B52D3A">
        <w:t xml:space="preserve"> </w:t>
      </w:r>
    </w:p>
    <w:p w:rsidR="00B52D3A" w:rsidRPr="00B52D3A" w:rsidRDefault="00B52D3A" w:rsidP="002E253E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¸À KPÉÆÃ ªÀÄ£ÀÄµÀåUÀ£ÀÞªÁð†uÁ-ªÀiÁ…£À£ÀÝB | ±ÉÆæÃwæAiÀÄ¸Àå ZÁPÁ†ªÀÄºÀ…vÀ¸Àå |</w:t>
      </w:r>
    </w:p>
    <w:p w:rsidR="00B52D3A" w:rsidRPr="00B52D3A" w:rsidRDefault="00B52D3A" w:rsidP="0008240E">
      <w:pPr>
        <w:pStyle w:val="Kannada-Veda"/>
      </w:pPr>
      <w:r w:rsidRPr="00B52D3A">
        <w:t xml:space="preserve">vÉÃ AiÉÄÃ ±ÀvÀA ªÀÄ£ÀÄµÀåUÀ£ÀÞªÁð†uÁ-ªÀiÁ…£À£ÁÝB | </w:t>
      </w:r>
      <w:r w:rsidR="008B2A7E">
        <w:br/>
      </w:r>
      <w:r w:rsidRPr="00B52D3A">
        <w:t xml:space="preserve">¸À KPÉÆÃ zÉÃªÀUÀ£ÀÞªÁð†uÁ-ªÀiÁ…£À£ÀÝB | ±ÉÆæÃwæAiÀÄ¸Àå ZÁPÁ†ªÀÄºÀ…vÀ¸Àå | </w:t>
      </w:r>
      <w:r w:rsidR="008B2A7E">
        <w:br/>
      </w:r>
      <w:r w:rsidRPr="00B52D3A">
        <w:t>vÉÃ AiÉÄÃ ±ÀvÀA zÉÃªÀUÀ£ÀÞªÁð†uÁ-ªÀiÁ…£À£ÁÝB | ¸À KPÀB ¦vÀÈuÁA agÀ¯ÉÆÃPÀ¯ÉÆÃPÁ†£Á-ªÀiÁ…£À£ÀÝB | ±ÉÆæÃwæAiÀÄ¸Àå ZÁPÁ†ªÀÄºÀ…vÀ¸Àå</w:t>
      </w:r>
      <w:r w:rsidR="00604651">
        <w:t xml:space="preserve"> </w:t>
      </w:r>
      <w:r w:rsidRPr="00B52D3A">
        <w:t xml:space="preserve">| </w:t>
      </w:r>
      <w:r w:rsidR="008B2A7E">
        <w:br/>
      </w:r>
      <w:r w:rsidRPr="00B52D3A">
        <w:t xml:space="preserve">vÉÃ AiÉÄÃ ±ÀvÀA ¦vÀÈuÁA agÀ¯ÉÆÃPÀ¯ÉÆÃPÁ†£Á-ªÀiÁ…£À£ÁÝB | </w:t>
      </w:r>
      <w:r w:rsidR="008B2A7E">
        <w:br/>
      </w:r>
      <w:r w:rsidRPr="00B52D3A">
        <w:t xml:space="preserve">¸À KPÀ DeÁ£ÀeÁ£ÁA zÉÃªÁ†£Á-ªÀiÁ…£À£ÀÝB || </w:t>
      </w:r>
      <w:r w:rsidRPr="00F37188">
        <w:rPr>
          <w:rFonts w:ascii="BRH Kannada RN" w:hAnsi="BRH Kannada RN"/>
        </w:rPr>
        <w:t>8.2</w:t>
      </w:r>
      <w:r w:rsidRPr="00B52D3A">
        <w:t xml:space="preserve"> </w:t>
      </w:r>
    </w:p>
    <w:p w:rsidR="00B52D3A" w:rsidRPr="00B52D3A" w:rsidRDefault="00B52D3A" w:rsidP="002E253E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±ÉÆæÃwæAiÀÄ¸Àå ZÁPÁ†ªÀÄºÀ…vÀ¸Àå | vÉÃ AiÉÄÃ ±ÀvÀ-ªÀiÁeÁ£À-eÁ£ÁA zÉÃªÁ†£Á ªÀiÁ…£À£ÁÝB |</w:t>
      </w:r>
      <w:r w:rsidR="002E253E">
        <w:t xml:space="preserve"> </w:t>
      </w:r>
      <w:r w:rsidRPr="00B52D3A">
        <w:t xml:space="preserve">¸À KPÀB PÀªÀÄðzÉÃªÁ£ÁA zÉÃªÁ†£Á-ªÀiÁ…£À£ÀÝB | </w:t>
      </w:r>
      <w:r w:rsidR="008B2A7E">
        <w:br/>
      </w:r>
      <w:r w:rsidRPr="00B52D3A">
        <w:lastRenderedPageBreak/>
        <w:t>AiÉÄÃ PÀªÀÄðuÁ zÉÃªÁ†£À¦ …AiÀÄ¤Û</w:t>
      </w:r>
      <w:r w:rsidR="00E621BC">
        <w:t xml:space="preserve"> </w:t>
      </w:r>
      <w:r w:rsidRPr="00B52D3A">
        <w:t xml:space="preserve">| ±ÉÆæÃwæAiÀÄ¸Àå ZÁPÁ†ªÀÄºÀ…vÀ¸Àå | </w:t>
      </w:r>
      <w:r w:rsidR="008B2A7E">
        <w:br/>
      </w:r>
      <w:r w:rsidRPr="00B52D3A">
        <w:t>vÉÃ AiÉÄÃ ±ÀvÀA PÀªÀÄðzÉÃªÁ£ÁA zÉÃªÁ†£Á-ªÀiÁ…£À£ÁÝB |</w:t>
      </w:r>
      <w:r w:rsidR="002E253E">
        <w:t xml:space="preserve"> </w:t>
      </w:r>
    </w:p>
    <w:p w:rsidR="00B52D3A" w:rsidRPr="00B52D3A" w:rsidRDefault="00B52D3A" w:rsidP="0008240E">
      <w:pPr>
        <w:pStyle w:val="Kannada-Veda"/>
      </w:pPr>
      <w:r w:rsidRPr="00B52D3A">
        <w:t>¸À KPÉÆÃ zÉÃªÁ†£Á-ªÀiÁ…£À£ÀÝB | ±ÉÆæÃwæAiÀÄ¸Àå ZÁPÁ†ªÀÄºÀ…vÀ¸Àå |</w:t>
      </w:r>
      <w:r w:rsidR="002E253E">
        <w:t xml:space="preserve"> </w:t>
      </w:r>
      <w:r w:rsidR="008B2A7E">
        <w:br/>
      </w:r>
      <w:r w:rsidRPr="00B52D3A">
        <w:t xml:space="preserve">vÉÃ AiÉÄÃ ±ÀvÀA zÉÃªÁ†£Á-ªÀiÁ…£À£ÁÝB | ¸À KPÀ E†£ÀÝç¸Áå…£À£ÀÝB || </w:t>
      </w:r>
      <w:r w:rsidRPr="00F37188">
        <w:rPr>
          <w:rFonts w:ascii="BRH Kannada RN" w:hAnsi="BRH Kannada RN"/>
        </w:rPr>
        <w:t>8.3</w:t>
      </w:r>
      <w:r w:rsidRPr="00B52D3A">
        <w:t xml:space="preserve"> </w:t>
      </w:r>
    </w:p>
    <w:p w:rsidR="002E253E" w:rsidRDefault="00B52D3A" w:rsidP="0008240E">
      <w:pPr>
        <w:pStyle w:val="Kannada-Veda"/>
      </w:pPr>
      <w:r w:rsidRPr="00B52D3A">
        <w:t xml:space="preserve">±ÉÆæÃwæAiÀÄ¸Àå ZÁPÁ†ªÀÄºÀ…vÀ¸Àå | vÉÃ AiÉÄÃ ±ÀvÀ«Ä†£ÀÝç-¸Áå„„…£À£ÁÝB | </w:t>
      </w:r>
    </w:p>
    <w:p w:rsidR="00B52D3A" w:rsidRPr="00B52D3A" w:rsidRDefault="00B52D3A" w:rsidP="0008240E">
      <w:pPr>
        <w:pStyle w:val="Kannada-Veda"/>
      </w:pPr>
      <w:r w:rsidRPr="00B52D3A">
        <w:t xml:space="preserve">¸À KPÉÆÃ §ÈºÀ¸Àà†vÉÃ-gÁ…£À£ÀÝB | ±ÉÆæÃwæAiÀÄ¸Àå ZÁPÁ†ªÀÄºÀ…vÀ¸Àå ||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vÉÃ</w:t>
      </w:r>
      <w:proofErr w:type="gramEnd"/>
      <w:r w:rsidRPr="00B52D3A">
        <w:t xml:space="preserve"> AiÉÄÃ ±ÀvÀA §ÈºÀ¸Àà†vÉÃ gÁ…£À£ÁÝB | ¸À KPÀB ¥ÀæeÁ¥À†vÉÃ gÁ…£À£ÀÝB |</w:t>
      </w:r>
      <w:r w:rsidR="002E253E">
        <w:t xml:space="preserve"> </w:t>
      </w:r>
      <w:r w:rsidRPr="00B52D3A">
        <w:t xml:space="preserve">±ÉÆæÃwæAiÀÄ¸Àå ZÁPÁ†ªÀÄºÀ…vÀ¸Àå | vÉÃ AiÉÄÃ ±ÀvÀA ¥ÀæeÁ¥À†vÉÃ-gÁ…£À£ÁÝB | </w:t>
      </w:r>
    </w:p>
    <w:p w:rsidR="00B52D3A" w:rsidRPr="00B52D3A" w:rsidRDefault="00B52D3A" w:rsidP="0008240E">
      <w:pPr>
        <w:pStyle w:val="Kannada-Veda"/>
      </w:pPr>
      <w:r w:rsidRPr="00B52D3A">
        <w:t xml:space="preserve">¸À KPÉÆÃ §æºÀä†t D…£À£ÀÝB | ±ÉÆæÃwæAiÀÄ¸Àå ZÁPÁ†ªÀÄºÀ…vÀ¸Àå || </w:t>
      </w:r>
      <w:r w:rsidRPr="00F37188">
        <w:rPr>
          <w:rFonts w:ascii="BRH Kannada RN" w:hAnsi="BRH Kannada RN"/>
        </w:rPr>
        <w:t>8.4</w:t>
      </w:r>
      <w:r w:rsidRPr="00B52D3A">
        <w:t xml:space="preserve"> </w:t>
      </w:r>
    </w:p>
    <w:p w:rsidR="00B52D3A" w:rsidRPr="00B52D3A" w:rsidRDefault="00B52D3A" w:rsidP="002E253E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¸À AiÀÄ†±ÁÑAiÀÄA …¥ÀÄgÀÄµÉÃ | AiÀÄ±ÁÑ†¸Á-ªÁ…¢vÉåÃ | ¸À K†PÀB | </w:t>
      </w:r>
      <w:r w:rsidR="008B2A7E">
        <w:br/>
      </w:r>
      <w:r w:rsidRPr="00B52D3A">
        <w:t xml:space="preserve">¸À †AiÀÄ K…ªÀA </w:t>
      </w:r>
      <w:r w:rsidRPr="00B52D3A">
        <w:rPr>
          <w:rFonts w:ascii="BRH Devanagari" w:hAnsi="BRH Devanagari" w:cs="BRH Devanagari"/>
        </w:rPr>
        <w:t>Æ</w:t>
      </w:r>
      <w:r w:rsidRPr="00B52D3A">
        <w:t>«vï | C¸Áä†¯ÉÆèÃPÁvï …¥ÉæÃvÀå | KvÀªÀÄ£ÀßªÀÄAiÀÄ-ªÀiÁvÁä£À-ªÀÄÄ†¥À¸À…YõÁÌçªÀÄw | KvÀA ¥ÁætªÀÄAiÀÄ-ªÀiÁvÁä£À-ªÀÄÄ†¥À¸À…YõÁÌçªÀÄw |</w:t>
      </w:r>
    </w:p>
    <w:p w:rsidR="00B52D3A" w:rsidRPr="00B52D3A" w:rsidRDefault="00B52D3A" w:rsidP="0008240E">
      <w:pPr>
        <w:pStyle w:val="Kannada-Veda"/>
      </w:pPr>
      <w:r w:rsidRPr="00B52D3A">
        <w:t xml:space="preserve">KvÀA ªÀÄ£ÉÆÃªÀÄAiÀÄ-ªÀiÁvÁä£À-ªÀÄÄ†¥À¸À…YõÁÌçªÀÄw | </w:t>
      </w:r>
      <w:r w:rsidR="008B2A7E">
        <w:br/>
      </w:r>
      <w:r w:rsidRPr="00B52D3A">
        <w:rPr>
          <w:rFonts w:ascii="BRH Kannada RN" w:hAnsi="BRH Kannada RN" w:cs="BRH Kannada RN"/>
        </w:rPr>
        <w:t xml:space="preserve">KvÀA </w:t>
      </w:r>
      <w:r w:rsidRPr="00B52D3A">
        <w:rPr>
          <w:rFonts w:ascii="BRH Devanagari" w:hAnsi="BRH Devanagari" w:cs="BRH Devanagari"/>
        </w:rPr>
        <w:t>Æ</w:t>
      </w:r>
      <w:r w:rsidRPr="00B52D3A">
        <w:t>«eÁÕ£ÀªÀÄAiÀÄ-ªÀiÁvÁä£À-ªÀÄÄ†¥À¸À…YõÁÌçªÀÄw |</w:t>
      </w:r>
      <w:r w:rsidR="002E253E">
        <w:t xml:space="preserve"> </w:t>
      </w:r>
      <w:r w:rsidR="008B2A7E">
        <w:br/>
      </w:r>
      <w:r w:rsidRPr="00B52D3A">
        <w:t xml:space="preserve">KvÀªÀiÁ£À£ÀÝªÀÄAiÀÄ-ªÀiÁvÁä£À-ªÀÄÄ†¥À¸À…YõÁÌçªÀÄw | </w:t>
      </w:r>
      <w:r w:rsidR="008B2A7E">
        <w:br/>
      </w:r>
      <w:r w:rsidRPr="00B52D3A">
        <w:t xml:space="preserve">vÀzÀ¥ÉåÃµÀ †±ÉÆèÃPÉÆÃ …¨sÀªÀw || </w:t>
      </w:r>
      <w:r w:rsidRPr="00F37188">
        <w:rPr>
          <w:rFonts w:ascii="BRH Kannada RN" w:hAnsi="BRH Kannada RN"/>
        </w:rPr>
        <w:t>8.5</w:t>
      </w:r>
      <w:r w:rsidRPr="00B52D3A">
        <w:t xml:space="preserve"> </w:t>
      </w:r>
    </w:p>
    <w:p w:rsidR="00B52D3A" w:rsidRPr="00B52D3A" w:rsidRDefault="00B52D3A" w:rsidP="002E253E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AiÀÄ…vÉÆÃ ªÁ…ZÉÆÃ ¤†ªÀvÀÛð£ÉÛÃ | C‡¥Áæ…¥Àå ªÀÄ†£À¸Á …¸ÀºÀ | </w:t>
      </w:r>
      <w:r w:rsidR="008B2A7E">
        <w:br/>
      </w:r>
      <w:r w:rsidRPr="00B52D3A">
        <w:t xml:space="preserve">D£À£ÀÝA §æ†ºÀäuÉÆÃ …«zÁé£ï | £À ©¨sÉÃw PÀÄ†vÀ±ÀÑ…£ÉÃw | </w:t>
      </w:r>
      <w:r w:rsidR="008B2A7E">
        <w:br/>
      </w:r>
      <w:r w:rsidRPr="00B52D3A">
        <w:lastRenderedPageBreak/>
        <w:t xml:space="preserve">KvÀ(Uïä) ºÀ ªÁ †ªÀ £À …vÀ¥Àw | QªÀÄºÀ(Uïä) ¸Á†zsÀÄ £Á…PÀgÀªÀA | </w:t>
      </w:r>
      <w:r w:rsidR="008B2A7E">
        <w:br/>
      </w:r>
      <w:r w:rsidRPr="00B52D3A">
        <w:t xml:space="preserve">QªÀÄºÀA ¥Á¥À-ªÀÄPÀ†gÀªÀ-…«Äw | </w:t>
      </w:r>
    </w:p>
    <w:p w:rsidR="00B52D3A" w:rsidRPr="00B52D3A" w:rsidRDefault="00B52D3A" w:rsidP="0008240E">
      <w:pPr>
        <w:pStyle w:val="Kannada-Veda"/>
      </w:pPr>
      <w:r w:rsidRPr="00B52D3A">
        <w:rPr>
          <w:rFonts w:ascii="BRH Kannada RN" w:hAnsi="BRH Kannada RN" w:cs="BRH Kannada RN"/>
        </w:rPr>
        <w:t>¸À AiÀÄ KªÀA ªï</w:t>
      </w:r>
      <w:r w:rsidRPr="00B52D3A">
        <w:rPr>
          <w:rFonts w:ascii="BRH Devanagari" w:hAnsi="BRH Devanagari" w:cs="BRH Devanagari"/>
        </w:rPr>
        <w:t>Æ</w:t>
      </w:r>
      <w:r w:rsidRPr="00B52D3A">
        <w:t>EzÁé£ÉÃvÉÃ D†vÁä£</w:t>
      </w:r>
      <w:proofErr w:type="gramStart"/>
      <w:r w:rsidRPr="00B52D3A">
        <w:t>À(</w:t>
      </w:r>
      <w:proofErr w:type="gramEnd"/>
      <w:r w:rsidRPr="00B52D3A">
        <w:t>UïÎ) …¸ÀàöÈtÄvÉÃ |</w:t>
      </w:r>
      <w:r w:rsidR="002E253E">
        <w:t xml:space="preserve"> </w:t>
      </w:r>
      <w:r w:rsidR="008B2A7E">
        <w:br/>
      </w:r>
      <w:r w:rsidRPr="00B52D3A">
        <w:t xml:space="preserve">…G¨sÉÃ †ºÉåÃªÉÊ…µÀ KvÉÃ D†vÁä£À(UïÎ) …¸ÀàöÈtÄvÉÃ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 ªÉÃ†zÀ | E†vÀÄå…¥À¤†µÀvï || </w:t>
      </w:r>
      <w:r w:rsidRPr="00F37188">
        <w:rPr>
          <w:rFonts w:ascii="BRH Kannada RN" w:hAnsi="BRH Kannada RN"/>
        </w:rPr>
        <w:t>9.1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</w:p>
    <w:p w:rsidR="00B52D3A" w:rsidRPr="00B52D3A" w:rsidRDefault="00B52D3A" w:rsidP="0008240E">
      <w:pPr>
        <w:pStyle w:val="Kannada-Veda"/>
      </w:pPr>
      <w:r w:rsidRPr="00B52D3A">
        <w:t>…¸ÀºÀ †£Á ªÀªÀvÀÄ | …¸ÀºÀ †£Ë ¨sÀÄ£ÀPÀÄÛ | …¸ÀºÀ …«Ã†AiÀÄðA PÀgÀªÁªÀºÉÊ |</w:t>
      </w:r>
    </w:p>
    <w:p w:rsidR="00B52D3A" w:rsidRPr="00B52D3A" w:rsidRDefault="00B52D3A" w:rsidP="0008240E">
      <w:pPr>
        <w:pStyle w:val="Kannada-Veda"/>
      </w:pPr>
      <w:r w:rsidRPr="00B52D3A">
        <w:t xml:space="preserve">…vÉÃ…d¹é…£Á ªÀ†¢üÃvÀªÀÄ…¸ÀÄÛ ªÀiÁ †«¢é…µÁªÀ‡ºÉÊ | </w:t>
      </w:r>
    </w:p>
    <w:p w:rsidR="00B52D3A" w:rsidRPr="00B52D3A" w:rsidRDefault="00B52D3A" w:rsidP="002E253E">
      <w:pPr>
        <w:pStyle w:val="Kannada-Veda"/>
        <w:jc w:val="center"/>
      </w:pPr>
      <w:r w:rsidRPr="00B52D3A">
        <w:t>NA ±Á…¤ÛB ±Á…¤ÛB ±Á†¤ÛB ||</w:t>
      </w:r>
    </w:p>
    <w:p w:rsidR="00B52D3A" w:rsidRPr="00B52D3A" w:rsidRDefault="00B52D3A" w:rsidP="0008240E">
      <w:pPr>
        <w:pStyle w:val="Kannada-Veda"/>
      </w:pPr>
    </w:p>
    <w:p w:rsidR="002E253E" w:rsidRDefault="00B52D3A" w:rsidP="002E253E">
      <w:pPr>
        <w:pStyle w:val="Kannada-Veda"/>
        <w:jc w:val="center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 xml:space="preserve">|| </w:t>
      </w:r>
      <w:proofErr w:type="gramStart"/>
      <w:r w:rsidRPr="00B52D3A">
        <w:rPr>
          <w:rFonts w:ascii="BRH Kannada RN" w:hAnsi="BRH Kannada RN" w:cs="BRH Kannada RN"/>
        </w:rPr>
        <w:t>Ew</w:t>
      </w:r>
      <w:proofErr w:type="gramEnd"/>
      <w:r w:rsidRPr="00B52D3A">
        <w:rPr>
          <w:rFonts w:ascii="BRH Kannada RN" w:hAnsi="BRH Kannada RN" w:cs="BRH Kannada RN"/>
        </w:rPr>
        <w:t xml:space="preserve"> §æºÁä£À£ÀÝªÀ°èÃ ¸ÀªÀiÁ¥ÁÛ ||</w:t>
      </w:r>
    </w:p>
    <w:p w:rsidR="00B52D3A" w:rsidRPr="00B52D3A" w:rsidRDefault="00BE4111" w:rsidP="002E253E">
      <w:pPr>
        <w:pStyle w:val="Kannada-Veda"/>
        <w:jc w:val="center"/>
        <w:rPr>
          <w:rFonts w:ascii="BRH Kannada RN" w:hAnsi="BRH Kannada RN" w:cs="BRH Kannada RN"/>
        </w:rPr>
      </w:pPr>
      <w:r>
        <w:rPr>
          <w:rFonts w:ascii="BRH Kannada RN" w:hAnsi="BRH Kannada RN" w:cs="BRH Kannada RN"/>
        </w:rPr>
        <w:pict>
          <v:rect id="_x0000_i1026" style="width:0;height:1.5pt" o:hralign="center" o:hrstd="t" o:hr="t" fillcolor="#a0a0a0" stroked="f"/>
        </w:pict>
      </w: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</w:p>
    <w:p w:rsidR="00E621BC" w:rsidRDefault="00E621BC">
      <w:pPr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  <w:r>
        <w:rPr>
          <w:rFonts w:ascii="BRH Kannada RN" w:hAnsi="BRH Kannada RN" w:cs="BRH Kannada RN"/>
          <w:b/>
          <w:bCs/>
          <w:color w:val="000000"/>
          <w:sz w:val="40"/>
          <w:szCs w:val="40"/>
        </w:rPr>
        <w:br w:type="page"/>
      </w:r>
    </w:p>
    <w:p w:rsidR="00B52D3A" w:rsidRPr="00B52D3A" w:rsidRDefault="00B52D3A" w:rsidP="00604651">
      <w:pPr>
        <w:pStyle w:val="1Title-VedaVMSKannada"/>
      </w:pPr>
      <w:bookmarkStart w:id="19" w:name="_Toc5743515"/>
      <w:r w:rsidRPr="00B52D3A">
        <w:lastRenderedPageBreak/>
        <w:t>3 ¨sÀÈUÀÄ ªÀ°èÃ</w:t>
      </w:r>
      <w:bookmarkEnd w:id="19"/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>…¸ÀºÀ †£Á ªÀªÀvÀÄ | …¸ÀºÀ †£Ë ¨sÀÄ£ÀPÀÄÛ | …¸ÀºÀ …«Ã†AiÀÄðA PÀgÀªÁªÀºÉÊ |</w:t>
      </w:r>
    </w:p>
    <w:p w:rsidR="00B52D3A" w:rsidRDefault="00B52D3A" w:rsidP="0008240E">
      <w:pPr>
        <w:pStyle w:val="Kannada-Veda"/>
      </w:pPr>
      <w:r w:rsidRPr="00B52D3A">
        <w:t>…vÉÃ…d¹é…£Á ªÀ†¢üÃvÀªÀÄ…¸ÀÄÛ ªÀiÁ †«¢é…µÁªÀ‡ºÉÊ | NA ±Á…¤ÛB ±Á…¤ÛB ±Á†¤ÛB ||</w:t>
      </w:r>
    </w:p>
    <w:p w:rsidR="00604651" w:rsidRPr="00B52D3A" w:rsidRDefault="00604651" w:rsidP="00604651">
      <w:pPr>
        <w:pStyle w:val="NoSpacing"/>
      </w:pPr>
    </w:p>
    <w:p w:rsidR="00B52D3A" w:rsidRPr="00B52D3A" w:rsidRDefault="00B52D3A" w:rsidP="00604651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(TA 5.15.1 to TA 5.15.10)</w:t>
      </w:r>
    </w:p>
    <w:p w:rsidR="00B52D3A" w:rsidRPr="00B52D3A" w:rsidRDefault="00B52D3A" w:rsidP="006E3771">
      <w:pPr>
        <w:pStyle w:val="NoSpacing"/>
      </w:pPr>
    </w:p>
    <w:p w:rsidR="00B52D3A" w:rsidRPr="00B52D3A" w:rsidRDefault="00B52D3A" w:rsidP="00604651">
      <w:pPr>
        <w:pStyle w:val="Heading2-Kannada"/>
      </w:pPr>
      <w:bookmarkStart w:id="20" w:name="_Toc5743516"/>
      <w:r w:rsidRPr="00B52D3A">
        <w:t>3.1</w:t>
      </w:r>
      <w:r w:rsidRPr="00B52D3A">
        <w:tab/>
        <w:t xml:space="preserve"> §æºÀäfeÁÕ¸Á</w:t>
      </w:r>
      <w:bookmarkEnd w:id="20"/>
    </w:p>
    <w:p w:rsidR="00B52D3A" w:rsidRPr="00B52D3A" w:rsidRDefault="00B52D3A" w:rsidP="0008240E">
      <w:pPr>
        <w:pStyle w:val="Kannada-Veda"/>
      </w:pPr>
      <w:r w:rsidRPr="00B52D3A">
        <w:t xml:space="preserve">¨sÀÈ…UÀÄªÉÊð †ªÁ…gÀÄtÂB | ªÀ†gÀÄ…tA ¦†vÀ…gÀ-ªÀÄÄ†¥À¸À¸ÁgÀ | </w:t>
      </w:r>
      <w:r w:rsidR="008B2A7E">
        <w:br/>
      </w:r>
      <w:r w:rsidRPr="00B52D3A">
        <w:t xml:space="preserve">C†¢üÃ» ¨sÀUÀ…ªÉÇÃ §æºÉäÃ†w | vÀ†¸Áä …KvÀvï †¥ÉÆæÃªÁZÀ | </w:t>
      </w:r>
      <w:r w:rsidR="008B2A7E">
        <w:br/>
      </w:r>
      <w:r w:rsidRPr="00B52D3A">
        <w:t>C†£ÀßA …¥ÁætA ZÀ…PÀÄëB ±ÉÆæÃ…vÀæA ªÀÄ…£ÉÆÃ ªÁ…ZÀ«Ä†w | vÀ(Uïä) †ºÉÆÃªÁZÀ | AiÀÄ…vÉÆÃ ªÁ …EªÀiÁ…¤ ¨sÀÆ†vÁ…¤ eÁ†AiÀÄ£ÉÛÃ |</w:t>
      </w:r>
      <w:r w:rsidR="00DF7D7A">
        <w:t xml:space="preserve"> </w:t>
      </w:r>
      <w:r w:rsidRPr="00B52D3A">
        <w:t>AiÉÄÃ…£À eÁ†vÁ…¤ fÃ†ªÀ¤Û | AiÀÄvï ¥Àæ†AiÀÄA…vÀå©ü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†«±À¤Û | vÀzï «†feÁÕ¸À¸Àé | vÀzï §æºÉäÃ†w | </w:t>
      </w:r>
      <w:r w:rsidR="008B2A7E">
        <w:br/>
      </w:r>
      <w:r w:rsidRPr="00B52D3A">
        <w:t xml:space="preserve">¸À vÀ†¥ÉÆÃ„vÀ¥ÀåvÀ | ¸À vÀ†¥À-…¸ÀÛ¥ÁÛ÷é || </w:t>
      </w:r>
      <w:r w:rsidRPr="00F37188">
        <w:rPr>
          <w:rFonts w:ascii="BRH Kannada RN" w:hAnsi="BRH Kannada RN"/>
        </w:rPr>
        <w:t>1.1</w:t>
      </w:r>
      <w:r w:rsidRPr="00B52D3A">
        <w:t xml:space="preserve"> </w:t>
      </w:r>
    </w:p>
    <w:p w:rsidR="00B52D3A" w:rsidRPr="00B52D3A" w:rsidRDefault="00B52D3A" w:rsidP="006E3771">
      <w:pPr>
        <w:pStyle w:val="NoSpacing"/>
      </w:pPr>
    </w:p>
    <w:p w:rsidR="00B52D3A" w:rsidRPr="00B52D3A" w:rsidRDefault="00B52D3A" w:rsidP="00604651">
      <w:pPr>
        <w:pStyle w:val="Heading2-Kannada"/>
      </w:pPr>
      <w:bookmarkStart w:id="21" w:name="_Toc5743517"/>
      <w:r w:rsidRPr="00B52D3A">
        <w:t>3.2</w:t>
      </w:r>
      <w:r w:rsidRPr="00B52D3A">
        <w:tab/>
        <w:t xml:space="preserve"> ¥ÀkÑPÉÆÃ±Á£ÀÛB ¹ÜvÀ-§æºÀä¤gÀÆ¥ÀtªÀiï</w:t>
      </w:r>
      <w:bookmarkEnd w:id="21"/>
    </w:p>
    <w:p w:rsidR="00B52D3A" w:rsidRPr="00B52D3A" w:rsidRDefault="00B52D3A" w:rsidP="0008240E">
      <w:pPr>
        <w:pStyle w:val="Kannada-Veda"/>
      </w:pPr>
      <w:r w:rsidRPr="00B52D3A">
        <w:t>C…£ÀßA §æºÉäÃ…w †ªÀåeÁ£Ávï | …C£Áß†zÉÞ÷åÃªÀ R…°éªÀiÁ…¤ ¨sÀÆ†vÁ…¤ eÁ†AiÀÄ£ÉÛÃ | C†£ÉßÃ…£À eÁ†vÁ…¤ fÃ†ªÀ¤Û | C…£ÀßA ¥Àæ†AiÀÄ…£ÀÛ÷å©ü-¸ÀA†«…±À¤ÛÃ†w | vÀzï …«eÁÕ†AiÀÄ |</w:t>
      </w:r>
      <w:r w:rsidR="00DF7D7A">
        <w:t xml:space="preserve"> </w:t>
      </w:r>
      <w:r w:rsidRPr="00B52D3A">
        <w:t xml:space="preserve">¥ÀÄ†£À…gÉÃªÀ ªÀ†gÀÄ…tA ¦†vÀ…gÀ-ªÀÄÄ†¥À¸À¸ÁgÀ | C†¢üÃ» ¨sÀUÀ…ªÉÇÃ §æºÉäÃ†w | vÀ(Uïä) †ºÉÆÃªÁZÀ | vÀ†¥À…¸Á §æ…ºÀä «†feÁÕ¸À¸Àé | vÀ…¥ÉÆÃ §æºÉäÃ†w | ¸À vÀ†¥ÉÆÃ„vÀ¥ÀåvÀ | ¸À vÀ†¥À-…¸ÀÛ¥ÁÛ÷é || </w:t>
      </w:r>
      <w:r w:rsidRPr="00F37188">
        <w:rPr>
          <w:rFonts w:ascii="BRH Kannada RN" w:hAnsi="BRH Kannada RN"/>
        </w:rPr>
        <w:t>2.1</w:t>
      </w:r>
      <w:r w:rsidRPr="00B52D3A">
        <w:t xml:space="preserve"> </w:t>
      </w:r>
    </w:p>
    <w:p w:rsidR="00B52D3A" w:rsidRPr="00B52D3A" w:rsidRDefault="00B52D3A" w:rsidP="00DF7D7A">
      <w:pPr>
        <w:pStyle w:val="NoSpacing"/>
      </w:pPr>
    </w:p>
    <w:p w:rsidR="00DF7D7A" w:rsidRDefault="00B52D3A" w:rsidP="0008240E">
      <w:pPr>
        <w:pStyle w:val="Kannada-Veda"/>
      </w:pPr>
      <w:r w:rsidRPr="00B52D3A">
        <w:lastRenderedPageBreak/>
        <w:t>…¥ÁæuÉÆÃ …§æºÉäÃ…w †ªÀåeÁ£Ávï | …¥ÁæuÁ-†zÉÞ÷åÃªÀ R…°éªÀiÁ…¤ ¨sÀÆ†vÁ…¤ eÁ†AiÀÄ£ÉÛÃ |</w:t>
      </w:r>
      <w:r w:rsidR="00DF7D7A">
        <w:t xml:space="preserve"> </w:t>
      </w:r>
      <w:r w:rsidRPr="00B52D3A">
        <w:t>…¥ÁæuÉÃ…£À eÁ†vÁ…¤ fÃ†ªÀ¤Û |</w:t>
      </w:r>
    </w:p>
    <w:p w:rsidR="00B52D3A" w:rsidRPr="00B52D3A" w:rsidRDefault="00B52D3A" w:rsidP="0008240E">
      <w:pPr>
        <w:pStyle w:val="Kannada-Veda"/>
      </w:pPr>
      <w:r w:rsidRPr="00B52D3A">
        <w:t>…¥ÁætA ¥Àæ†AiÀÄ…£ÀÛ÷å©ü-¸ÀA</w:t>
      </w:r>
      <w:r w:rsidRPr="00B52D3A">
        <w:rPr>
          <w:rFonts w:ascii="BRH Devanagari" w:hAnsi="BRH Devanagari" w:cs="BRH Devanagari"/>
        </w:rPr>
        <w:t>Æ</w:t>
      </w:r>
      <w:r w:rsidRPr="00B52D3A">
        <w:t>†«…±À¤ÛÃ†w |</w:t>
      </w:r>
      <w:r w:rsidR="00DF7D7A">
        <w:t xml:space="preserve"> </w:t>
      </w:r>
      <w:r w:rsidRPr="00B52D3A">
        <w:t xml:space="preserve">vÀzï…«eÁÕ†AiÀÄ | </w:t>
      </w:r>
      <w:r w:rsidR="008B2A7E">
        <w:br/>
      </w:r>
      <w:r w:rsidRPr="00B52D3A">
        <w:t xml:space="preserve">¥ÀÄ†£À…gÉÃªÀ ªÀ†gÀÄ…tA ¦†vÀ…gÀ-ªÀÄÄ†¥À¸À¸ÁgÀ | C†¢üÃ» ¨sÀUÀ…ªÉÇÃ §æºÉäÃ†w | vÀ(Uïä) †ºÉÆÃªÁZÀ | vÀ†¥À…¸Á §æ…ºÀä «†feÁÕ¸À¸Àé | </w:t>
      </w:r>
      <w:r w:rsidR="008B2A7E">
        <w:br/>
      </w:r>
      <w:r w:rsidRPr="00B52D3A">
        <w:t>vÀ…¥ÉÆÃ §æºÉäÃ†w | ¸À vÀ†¥ÉÆÃ„vÀ¥ÀåvÀ |</w:t>
      </w:r>
      <w:r w:rsidR="008B2A7E">
        <w:t xml:space="preserve"> </w:t>
      </w:r>
      <w:r w:rsidRPr="00B52D3A">
        <w:t xml:space="preserve">¸À vÀ†¥À-…¸ÀÛ¥ÁÛ÷é || </w:t>
      </w:r>
      <w:r w:rsidRPr="00F37188">
        <w:rPr>
          <w:rFonts w:ascii="BRH Kannada RN" w:hAnsi="BRH Kannada RN"/>
        </w:rPr>
        <w:t>3.1</w:t>
      </w:r>
      <w:r w:rsidRPr="00B52D3A">
        <w:t xml:space="preserve"> </w:t>
      </w:r>
    </w:p>
    <w:p w:rsidR="00B52D3A" w:rsidRPr="00B52D3A" w:rsidRDefault="00B52D3A" w:rsidP="00DF7D7A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ªÀÄ…£ÉÆÃ §æºÉäÃ…w †ªÀåeÁ£Ávï | ªÀÄ†£À…¸ÉÆÃ †ºÉåÃªÀ R…°éªÀiÁ…¤ ¨sÀÆ†vÁ…¤ eÁ†AiÀÄ£ÉÛÃ | ªÀÄ†£À…¸Á eÁ†vÁ…¤ fÃ†ªÀ¤Û | ªÀÄ…£ÀB ¥Àæ†AiÀÄ…£ÀÛ÷å©ü-</w:t>
      </w:r>
      <w:r w:rsidR="008B2A7E">
        <w:br/>
      </w:r>
      <w:r w:rsidRPr="00B52D3A">
        <w:t>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†«…±À¤ÛÃ†w | vÀzï …«eÁÕ†AiÀÄ | ¥ÀÄ†£À…gÉÃªÀ ªÀ†gÀÄ…tA ¦†vÀ…gÀ-ªÀÄÄ†¥À¸À¸ÁgÀ | C†¢üÃ» ¨sÀUÀ…ªÉÇÃ §æºÉäÃ†w | vÀ(Uïä) †ºÉÆÃªÁZÀ | </w:t>
      </w:r>
      <w:r w:rsidR="008B2A7E">
        <w:br/>
      </w:r>
      <w:r w:rsidRPr="00B52D3A">
        <w:t>vÀ†¥À…¸Á §æ…ºÀä «†feÁÕ¸À¸Àé | vÀ…¥ÉÆÃ §æºÉäÃ†w |</w:t>
      </w:r>
      <w:r w:rsidR="00DF7D7A">
        <w:t xml:space="preserve"> </w:t>
      </w:r>
      <w:r w:rsidRPr="00B52D3A">
        <w:t xml:space="preserve">¸À vÀ†¥ÉÆÃ„vÀ¥ÀåvÀ | </w:t>
      </w:r>
      <w:r w:rsidR="008B2A7E">
        <w:br/>
      </w:r>
      <w:r w:rsidRPr="00B52D3A">
        <w:t xml:space="preserve">¸À vÀ†¥À-…¸ÀÛ¥ÁÛ÷é || </w:t>
      </w:r>
      <w:r w:rsidRPr="00F37188">
        <w:rPr>
          <w:rFonts w:ascii="BRH Kannada RN" w:hAnsi="BRH Kannada RN"/>
        </w:rPr>
        <w:t>4.1</w:t>
      </w:r>
      <w:r w:rsidRPr="00B52D3A">
        <w:t xml:space="preserve"> </w:t>
      </w:r>
    </w:p>
    <w:p w:rsidR="00B52D3A" w:rsidRPr="00B52D3A" w:rsidRDefault="00B52D3A" w:rsidP="00DF7D7A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…«eÁÕ…£ÀA §æºÉäÃ…w †ªÀåeÁ£Ávï | …«eÁÕ…£Á-†zÉÞ÷åÃªÀ R…°éªÀiÁ…¤ ¨sÀÆ†vÁ…¤ eÁ†AiÀÄ£ÉÛÃ |</w:t>
      </w:r>
      <w:r w:rsidR="00DF7D7A">
        <w:t xml:space="preserve"> </w:t>
      </w:r>
      <w:r w:rsidRPr="00B52D3A">
        <w:t>…«eÁÕ†£ÉÃ…£À eÁ†vÁ…¤ fÃ†ªÀ¤Û | …«eÁÕ…£ÀA ¥Àæ†AiÀÄ…£ÀÛ÷å©ü-¸ÀA</w:t>
      </w:r>
      <w:r w:rsidRPr="00B52D3A">
        <w:rPr>
          <w:rFonts w:ascii="BRH Devanagari" w:hAnsi="BRH Devanagari" w:cs="BRH Devanagari"/>
        </w:rPr>
        <w:t>Æ</w:t>
      </w:r>
      <w:r w:rsidRPr="00B52D3A">
        <w:t>†«…±À¤ÛÃ†w | vÀzï …«eÁÕ†AiÀÄ | ¥ÀÄ†£À…gÉÃªÀ ªÀ†gÀÄ…tA ¦†vÀ…gÀ-ªÀÄÄ†¥À¸À¸ÁgÀ | C†¢üÃ» ¨sÀUÀ…ªÉÇÃ §æºÉäÃ†w |</w:t>
      </w:r>
      <w:r w:rsidR="00DF7D7A">
        <w:t xml:space="preserve"> </w:t>
      </w:r>
      <w:r w:rsidRPr="00B52D3A">
        <w:t>vÀ(Uïä) †ºÉÆÃªÁZÀ | vÀ†¥À…¸Á §æ…ºÀä «†feÁÕ¸À¸Àé | vÀ…¥ÉÆÃ §æºÉäÃ†w |</w:t>
      </w:r>
      <w:r w:rsidR="00DF7D7A">
        <w:t xml:space="preserve"> </w:t>
      </w:r>
      <w:r w:rsidRPr="00B52D3A">
        <w:t xml:space="preserve">¸À vÀ†¥ÉÆÃ„vÀ¥ÀåvÀ | ¸À vÀ†¥À-…¸ÀÛ¥ÁÛ÷é || </w:t>
      </w:r>
      <w:r w:rsidRPr="00F37188">
        <w:rPr>
          <w:rFonts w:ascii="BRH Kannada RN" w:hAnsi="BRH Kannada RN"/>
        </w:rPr>
        <w:t>5.1</w:t>
      </w:r>
      <w:r w:rsidRPr="00B52D3A">
        <w:t xml:space="preserve"> </w:t>
      </w:r>
    </w:p>
    <w:p w:rsidR="00B52D3A" w:rsidRPr="00B52D3A" w:rsidRDefault="00B52D3A" w:rsidP="00DF7D7A">
      <w:pPr>
        <w:pStyle w:val="NoSpacing"/>
      </w:pPr>
    </w:p>
    <w:p w:rsidR="00DF7D7A" w:rsidRDefault="00B52D3A" w:rsidP="0008240E">
      <w:pPr>
        <w:pStyle w:val="Kannada-Veda"/>
      </w:pPr>
      <w:r w:rsidRPr="00B52D3A">
        <w:lastRenderedPageBreak/>
        <w:t>…D…£À£ÉÆÝÃ …§æºÉäÃ…w †ªÀåeÁ£Ávï | …D£À…£ÁÝ-†zÉÞ÷åÃªÀ-R…°éªÀiÁ…¤ ¨sÀÆ†vÁ…¤ eÁ†AiÀÄ£ÉÛÃ |</w:t>
      </w:r>
      <w:r w:rsidR="00DF7D7A">
        <w:t xml:space="preserve"> </w:t>
      </w:r>
      <w:r w:rsidRPr="00B52D3A">
        <w:t>…D…£À£ÉÝÃ…£À eÁ†vÁ…¤ fÃ†ªÀ¤Û | …D…£À£ÀÝA ¥Àæ†AiÀÄ…£ÀÛ÷å©ü-¸ÀA</w:t>
      </w:r>
      <w:r w:rsidRPr="00B52D3A">
        <w:rPr>
          <w:rFonts w:ascii="BRH Devanagari" w:hAnsi="BRH Devanagari" w:cs="BRH Devanagari"/>
        </w:rPr>
        <w:t>Æ</w:t>
      </w:r>
      <w:r w:rsidRPr="00B52D3A">
        <w:t>†«…±À¤ÛÃw †|</w:t>
      </w:r>
      <w:r w:rsidR="00DF7D7A">
        <w:t xml:space="preserve"> </w:t>
      </w:r>
      <w:r w:rsidRPr="00B52D3A">
        <w:t>¸ÉÊµÁ ‡¨sÁ…UÀð«Ã †ªÁ…gÀÄtÂÃ …«zÁå |</w:t>
      </w:r>
    </w:p>
    <w:p w:rsidR="00B52D3A" w:rsidRPr="00B52D3A" w:rsidRDefault="00B52D3A" w:rsidP="0008240E">
      <w:pPr>
        <w:pStyle w:val="Kannada-Veda"/>
      </w:pPr>
      <w:r w:rsidRPr="00B52D3A">
        <w:t>…¥À…gÀªÉÄÃ †ªÉÇåÃ…ªÀÄ£ï ¥Àæ†w¶×vÁ |</w:t>
      </w:r>
      <w:r w:rsidR="00DF7D7A">
        <w:t xml:space="preserve"> </w:t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ªÉÃ…zÀ ¥Àæ†wwµÀ×w | C†£ÀßªÁ£À…£ÁßzÉÆÃ †¨sÀªÀw | …ªÀÄºÁ£ï †¨sÀªÀw …¥Àæd†AiÀiÁ …¥À±ÀÄ†©ügï §æºÀäªÀ…ZÀð¸ÉÃ†£À | …ªÀÄºÁ£ï …QÃvÁåð || </w:t>
      </w:r>
      <w:r w:rsidRPr="00F37188">
        <w:rPr>
          <w:rFonts w:ascii="BRH Kannada RN" w:hAnsi="BRH Kannada RN"/>
        </w:rPr>
        <w:t>6.1</w:t>
      </w:r>
      <w:r w:rsidRPr="00B52D3A">
        <w:t xml:space="preserve"> </w:t>
      </w:r>
    </w:p>
    <w:p w:rsidR="00B52D3A" w:rsidRPr="00B52D3A" w:rsidRDefault="00B52D3A" w:rsidP="006E3771">
      <w:pPr>
        <w:pStyle w:val="NoSpacing"/>
      </w:pPr>
    </w:p>
    <w:p w:rsidR="00B52D3A" w:rsidRPr="00B52D3A" w:rsidRDefault="00B52D3A" w:rsidP="00604651">
      <w:pPr>
        <w:pStyle w:val="Heading2-Kannada"/>
      </w:pPr>
      <w:bookmarkStart w:id="22" w:name="_Toc5743518"/>
      <w:r w:rsidRPr="00B52D3A">
        <w:t>3.3</w:t>
      </w:r>
      <w:r w:rsidRPr="00B52D3A">
        <w:tab/>
        <w:t xml:space="preserve"> C£Àß§æºÉÆäÃ¥Á¸À£ÀªÀiï</w:t>
      </w:r>
      <w:bookmarkEnd w:id="22"/>
    </w:p>
    <w:p w:rsidR="00B52D3A" w:rsidRPr="00B52D3A" w:rsidRDefault="00B52D3A" w:rsidP="0008240E">
      <w:pPr>
        <w:pStyle w:val="Kannada-Veda"/>
      </w:pPr>
      <w:r w:rsidRPr="00B52D3A">
        <w:t xml:space="preserve">C…£ÀßA £À †¤£ÁÝ÷åvï | vÀzï …ªÀævÀA | …¥ÁæuÉÆÃ ªÁ C‡£ÀßA | </w:t>
      </w:r>
      <w:r w:rsidR="008B2A7E">
        <w:br/>
      </w:r>
      <w:r w:rsidRPr="00B52D3A">
        <w:t>±À†jÃgÀªÀÄ…£ÁßzÀA</w:t>
      </w:r>
      <w:r w:rsidR="008B2A7E">
        <w:t xml:space="preserve"> </w:t>
      </w:r>
      <w:r w:rsidRPr="00B52D3A">
        <w:t xml:space="preserve">| …¥ÁæuÉÃ ±À†jÃ…gÀA ¥Àæ†w¶×vÀA | ±À†jÃgÉÃ …¥ÁætB ¥Àæ†w¶×vÀB | vÀ…zÉÃvÀ-zÀ…£Àß-ªÀÄ…£ÉßÃ ¥Àæ†w¶×vÀA | ¸À AiÀÄ …KvÀ-zÀ…£Àß-ªÀÄ…£ÉßÃ ¥Àæ†w¶×…vÀA </w:t>
      </w:r>
      <w:r w:rsidRPr="00B52D3A">
        <w:rPr>
          <w:rFonts w:ascii="BRH Devanagari" w:hAnsi="BRH Devanagari" w:cs="BRH Devanagari"/>
        </w:rPr>
        <w:t>Æ</w:t>
      </w:r>
      <w:r w:rsidRPr="00B52D3A">
        <w:t>ªÉÃ…zÀ ¥Àæ†wwµÀ×w | C†£ÀßªÁ-£À…£ÁßzÉÆÃ †¨sÀªÀw | …</w:t>
      </w:r>
      <w:r w:rsidR="008B2A7E">
        <w:br/>
      </w:r>
      <w:r w:rsidRPr="00B52D3A">
        <w:t xml:space="preserve">ªÀÄºÁ£ï †¨sÀªÀw …¥Àæd†AiÀiÁ …¥À±ÀÄ†©ügï-§æºÀäªÀ…ZÀð¸ÉÃ†£À | </w:t>
      </w:r>
      <w:r w:rsidR="008B2A7E">
        <w:br/>
      </w:r>
      <w:r w:rsidRPr="00B52D3A">
        <w:t xml:space="preserve">…ªÀÄºÁ£ï …QÃvÁåð || </w:t>
      </w:r>
      <w:r w:rsidRPr="00F37188">
        <w:rPr>
          <w:rFonts w:ascii="BRH Kannada RN" w:hAnsi="BRH Kannada RN"/>
        </w:rPr>
        <w:t>7.1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 xml:space="preserve">C…£ÀßA £À ¥À†jZÀQëÃvÀ | vÀzï …ªÀævÀA | D…¥ÉÆÃ ªÁ C‡£ÀßA | eÉÆåÃ†wgÀ…£ÁßzÀA| </w:t>
      </w:r>
    </w:p>
    <w:p w:rsidR="00B52D3A" w:rsidRPr="00B52D3A" w:rsidRDefault="00B52D3A" w:rsidP="0008240E">
      <w:pPr>
        <w:pStyle w:val="Kannada-Veda"/>
      </w:pPr>
      <w:r w:rsidRPr="00B52D3A">
        <w:t xml:space="preserve">…C¥sÀÄì eÉÆåÃ…wB ¥Àæ†w¶×vÀA | eÉÆåÃ…wµÁå…¥ÀB ¥Àæ†w¶×vÁB | vÀ…zÉÃvÀ-zÀ…£Àß-ªÀÄ…£ÉßÃ ¥Àæ†w¶×vÀA | ¸À AiÀÄ …KvÀ-zÀ…£Àß-ªÀÄ…£ÉßÃ ¥Àæ†w¶×…vÀA </w:t>
      </w:r>
      <w:r w:rsidRPr="00B52D3A">
        <w:rPr>
          <w:rFonts w:ascii="BRH Devanagari" w:hAnsi="BRH Devanagari" w:cs="BRH Devanagari"/>
        </w:rPr>
        <w:t>Æ</w:t>
      </w:r>
      <w:r w:rsidRPr="00B52D3A">
        <w:t>ªÉÃ…zÀ ¥Àæ†wwµÀ×w | C†£ÀßªÁ-£À…£ÁßzÉÆÃ †¨sÀªÀw | …ªÀÄºÁ£ï †¨sÀªÀw …¥Àæd†AiÀiÁ …¥À±ÀÄ†©ügï §æºÀäªÀ…ZÀð¸ÉÃ†£À | …ªÀÄºÁ£ï QÃvÁåð ||</w:t>
      </w:r>
      <w:r w:rsidR="008B2A7E">
        <w:t xml:space="preserve"> </w:t>
      </w:r>
      <w:r w:rsidRPr="00F37188">
        <w:rPr>
          <w:rFonts w:ascii="BRH Kannada RN" w:hAnsi="BRH Kannada RN"/>
        </w:rPr>
        <w:t>8.1</w:t>
      </w:r>
      <w:r w:rsidRPr="00B52D3A">
        <w:t xml:space="preserve"> </w:t>
      </w:r>
    </w:p>
    <w:p w:rsidR="00B52D3A" w:rsidRPr="00B52D3A" w:rsidRDefault="00B52D3A" w:rsidP="00DF7D7A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C†£ÀßA …§ºÀÄ †PÀÄ«ÃðvÀ | vÀzï …ªÀævÀA | …¥ÀÈ…y«Ã ªÁ C‡£ÀßA | D…PÁ‡±ÉÆÃ„…£ÁßzÀB | …¥ÀÈ…yªÁå-†ªÀiÁ…PÁ±ÀB ¥Àæ†w¶×vÀB | </w:t>
      </w:r>
      <w:r w:rsidR="00B7176C">
        <w:br/>
      </w:r>
      <w:r w:rsidRPr="00B52D3A">
        <w:t xml:space="preserve">…D…PÁ±ÉÃ †¥ÀÈ…y«Ã ¥Àæ†w¶×vÁ | vÀ…zÉÃvÀ-zÀ…£Àß-ªÀÄ…£ÉßÃ ¥Àæ†w¶×vÀA | </w:t>
      </w:r>
      <w:r w:rsidR="00B7176C">
        <w:br/>
      </w:r>
      <w:r w:rsidRPr="00B52D3A">
        <w:t xml:space="preserve">¸À AiÀÄ …KvÀ-zÀ…£Àß-ªÀÄ…£ÉßÃ ¥Àæ†w¶×…vÀA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ªÉÃ…zÀ ¥Àæ†wwµÀ×w | </w:t>
      </w:r>
      <w:r w:rsidR="00B7176C">
        <w:br/>
      </w:r>
      <w:r w:rsidRPr="00B52D3A">
        <w:t>C†£ÀßªÁ£À…£ÁßzÉÆÃ †¨sÀªÀw | …ªÀÄºÁ£ï †¨sÀªÀw …¥Àæd†AiÀiÁ …¥À±ÀÄ†©ügï §æºÀäªÀ…ZÀð¸ÉÃ†£À | …ªÀÄºÁ£ï …QÃvÁåð ||</w:t>
      </w:r>
      <w:r w:rsidR="00B7176C">
        <w:t xml:space="preserve"> </w:t>
      </w:r>
      <w:r w:rsidRPr="00F37188">
        <w:rPr>
          <w:rFonts w:ascii="BRH Kannada RN" w:hAnsi="BRH Kannada RN"/>
        </w:rPr>
        <w:t>9.1</w:t>
      </w:r>
      <w:r w:rsidRPr="00B52D3A">
        <w:t xml:space="preserve"> </w:t>
      </w:r>
    </w:p>
    <w:p w:rsidR="00B52D3A" w:rsidRPr="00B52D3A" w:rsidRDefault="00B52D3A" w:rsidP="000727E9">
      <w:pPr>
        <w:pStyle w:val="NoSpacing"/>
      </w:pPr>
    </w:p>
    <w:p w:rsidR="00B52D3A" w:rsidRPr="00B52D3A" w:rsidRDefault="00B52D3A" w:rsidP="00604651">
      <w:pPr>
        <w:pStyle w:val="Heading2-Kannada"/>
      </w:pPr>
      <w:bookmarkStart w:id="23" w:name="_Toc5743519"/>
      <w:r w:rsidRPr="00B52D3A">
        <w:t>3.4</w:t>
      </w:r>
      <w:r w:rsidRPr="00B52D3A">
        <w:tab/>
        <w:t xml:space="preserve"> ¸ÀzÁZÁgÀ¥ÀæzÀgÀê£ÀªÀiï | §æºÁä£À£ÁÝ£ÀÄ¨sÀªÀB</w:t>
      </w:r>
      <w:bookmarkEnd w:id="23"/>
    </w:p>
    <w:p w:rsidR="00B52D3A" w:rsidRDefault="00B52D3A" w:rsidP="0008240E">
      <w:pPr>
        <w:pStyle w:val="Kannada-Veda"/>
      </w:pPr>
      <w:r w:rsidRPr="00B52D3A">
        <w:t>£À PÀkÑ£À ªÀ¸ÀvË ¥Àæ†vÁåZÀ…QëÃvÀ | vÀzï …ªÀævÀA | vÀ¸ÁäzÀåAiÀiÁ PÀAiÀiÁ ZÀ «zsÀAiÀiÁ §†ºÀé£ÀßA …¥Áæ¥ÀÄßAiÀiÁvï |</w:t>
      </w:r>
      <w:r w:rsidR="009A6C4F">
        <w:t xml:space="preserve"> </w:t>
      </w:r>
      <w:r w:rsidRPr="00B52D3A">
        <w:t xml:space="preserve">CgÁzsÀå¸Áä C£Àß†«ÄvÁå…ZÀPÀëvÉÃ | KvÀzÉéöÊ ªÀÄÄR‡vÉÆÃ„£Àß(Uïä) …gÁzÀÞA | ªÀÄÄRvÉÆÃ„¸Áä †C£Àß(Uïä) </w:t>
      </w:r>
      <w:r w:rsidR="00B7176C">
        <w:br/>
      </w:r>
      <w:r w:rsidRPr="00B52D3A">
        <w:t xml:space="preserve">…gÁzsÀåvÉÃ | KvÀzÉéöÊ ªÀÄzsÀå‡vÉÆÃ„£Àß(Uïä) …gÁzÀÞA | </w:t>
      </w:r>
      <w:r w:rsidR="00B7176C">
        <w:br/>
      </w:r>
      <w:r w:rsidRPr="00B52D3A">
        <w:t xml:space="preserve">ªÀÄzsÀåvÉÆÃ„¸Áä †C£Àß(Uïä) …gÁzsÀåvÉÃ | KzÀzÁé C£ÀÛ‡vÉÆÃ„£Àß(Uïä) …gÁzÀÞA | C£ÀÛvÉÆÃ„¸Áä †C£Àß(Uïä) …gÁzsÀåvÉÃ || </w:t>
      </w:r>
      <w:r w:rsidRPr="00F37188">
        <w:rPr>
          <w:rFonts w:ascii="BRH Kannada RN" w:hAnsi="BRH Kannada RN"/>
        </w:rPr>
        <w:t>10.1</w:t>
      </w:r>
      <w:r w:rsidRPr="00B52D3A">
        <w:t xml:space="preserve"> </w:t>
      </w:r>
    </w:p>
    <w:p w:rsidR="00B7176C" w:rsidRPr="00B52D3A" w:rsidRDefault="00B7176C" w:rsidP="0008240E">
      <w:pPr>
        <w:pStyle w:val="Kannada-Veda"/>
      </w:pPr>
    </w:p>
    <w:p w:rsidR="00B52D3A" w:rsidRPr="00B52D3A" w:rsidRDefault="00B52D3A" w:rsidP="0008240E">
      <w:pPr>
        <w:pStyle w:val="Kannada-Veda"/>
      </w:pPr>
      <w:r w:rsidRPr="00B52D3A">
        <w:t xml:space="preserve">AiÀÄ †KªÀA </w:t>
      </w:r>
      <w:r w:rsidRPr="00B52D3A">
        <w:rPr>
          <w:rFonts w:ascii="BRH Devanagari" w:hAnsi="BRH Devanagari" w:cs="BRH Devanagari"/>
        </w:rPr>
        <w:t>Æ</w:t>
      </w:r>
      <w:r w:rsidRPr="00B52D3A">
        <w:t>…ªÉÃzÀ | PÉëÃªÀÄ †</w:t>
      </w:r>
      <w:proofErr w:type="gramStart"/>
      <w:r w:rsidRPr="00B52D3A">
        <w:t>Ew</w:t>
      </w:r>
      <w:proofErr w:type="gramEnd"/>
      <w:r w:rsidRPr="00B52D3A">
        <w:t xml:space="preserve"> …ªÁa | AiÉÆÃUÀPÉëÃªÀÄ Ew †¥ÁæuÁ…¥Á£ÀAiÉÆÃB | PÀ†ªÉÄÃðw …ºÀ¸ÀÛAiÉÆÃB | UÀw-†jw …¥ÁzÀAiÉÆÃB | «ªÀÄÄQÛ-†jw …¥ÁAiÀiË | Ew ªÀiÁ£ÀÄ‡¶ÃB ¸À…ªÀiÁeÁÕB | CxÀ …zÉÊ«ÃB | vÀÈ¦Û-†jw …ªÀÈµËÖ | §®-†«Äw …«zÀÄåw || </w:t>
      </w:r>
      <w:r w:rsidRPr="00F37188">
        <w:rPr>
          <w:rFonts w:ascii="BRH Kannada RN" w:hAnsi="BRH Kannada RN"/>
        </w:rPr>
        <w:t>10.2</w:t>
      </w:r>
      <w:r w:rsidRPr="00B52D3A">
        <w:t xml:space="preserve"> </w:t>
      </w:r>
    </w:p>
    <w:p w:rsidR="00B52D3A" w:rsidRPr="00B52D3A" w:rsidRDefault="00B52D3A" w:rsidP="009A6C4F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AiÀÄ±À †Ew …¥À±ÀÄµÀÄ | eÉÆåÃwjw †£ÀPÀë…vÉæÃµÀÄ | ¥ÀæeÁw-gÀªÀÄÈvÀ-ªÀiÁ£À£ÀÝ †EvÀÄå…¥À¸ÉÜÃ | ¸ÀªÀð †«ÄvÁå…PÁ±ÉÃ | vÀvï ¥ÀæwµÉ×Ã-†vÀÄå¥Á…¹ÃvÀ | ¥Àæw†µÁ×ªÁ£ï …¨sÀªÀw | vÀ£ÀäºÀ E†vÀÄå¥Á…¹ÃvÀ | †ªÀÄºÁ£ï …¨sÀªÀw | </w:t>
      </w:r>
      <w:r w:rsidR="00B7176C">
        <w:br/>
      </w:r>
      <w:r w:rsidRPr="00B52D3A">
        <w:t xml:space="preserve">vÀ£Àä£À E†vÀÄå¥Á…¹ÃvÀ | ªÀiÁ†£ÀªÁ£ï …¨sÀªÀw || </w:t>
      </w:r>
      <w:r w:rsidRPr="00F37188">
        <w:rPr>
          <w:rFonts w:ascii="BRH Kannada RN" w:hAnsi="BRH Kannada RN"/>
        </w:rPr>
        <w:t>10.3</w:t>
      </w:r>
      <w:r w:rsidRPr="00B52D3A">
        <w:t xml:space="preserve"> </w:t>
      </w:r>
    </w:p>
    <w:p w:rsidR="00B52D3A" w:rsidRPr="00B52D3A" w:rsidRDefault="00B52D3A" w:rsidP="009A6C4F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vÀ£</w:t>
      </w:r>
      <w:proofErr w:type="gramEnd"/>
      <w:r w:rsidRPr="00B52D3A">
        <w:t xml:space="preserve">ÀßªÀÄ E†vÀÄå¥Á…¹ÃvÀ | £ÀªÀÄå‡£ÉÛÃ„¸ÉäöÊ …PÁªÀiÁB | vÀzÀâçºÉäÃ-†vÀÄå¥Á…¹ÃvÀ | </w:t>
      </w:r>
    </w:p>
    <w:p w:rsidR="00B52D3A" w:rsidRPr="00B52D3A" w:rsidRDefault="00B52D3A" w:rsidP="0008240E">
      <w:pPr>
        <w:pStyle w:val="Kannada-Veda"/>
      </w:pPr>
      <w:r w:rsidRPr="00B52D3A">
        <w:t xml:space="preserve">§æ†ºÀäªÁ£ï …¨sÀªÀw | vÀzï §æºÀätB ¥ÀjªÀÄgÀ E†vÀÄå¥Á…¹ÃvÀ | </w:t>
      </w:r>
    </w:p>
    <w:p w:rsidR="00B52D3A" w:rsidRPr="00B52D3A" w:rsidRDefault="00B52D3A" w:rsidP="0008240E">
      <w:pPr>
        <w:pStyle w:val="Kannada-Veda"/>
      </w:pPr>
      <w:r w:rsidRPr="00B52D3A">
        <w:t xml:space="preserve">¥ÀAiÉÄÃðtA «ÄæAiÀÄ£ÉÛÃ ¢éµÀ†£ÀÛB ¸À…¥ÀvÁßB | ¥Àj ‡AiÉÄÃ„¦æ‡AiÀiÁ ¨sÁæ…vÀÈªÁåB | </w:t>
      </w:r>
    </w:p>
    <w:p w:rsidR="00B52D3A" w:rsidRPr="00B52D3A" w:rsidRDefault="00B52D3A" w:rsidP="0008240E">
      <w:pPr>
        <w:pStyle w:val="Kannada-Veda"/>
      </w:pPr>
      <w:r w:rsidRPr="00B52D3A">
        <w:t xml:space="preserve">¸À AiÀÄ†±ÁÑAiÀÄA …¥ÀÄgÀÄµÉÃ | AiÀÄ±ÁÑ†¸Á-ªÁ…¢vÉåÃ | ¸À K†PÀB || </w:t>
      </w:r>
      <w:r w:rsidRPr="00F37188">
        <w:rPr>
          <w:rFonts w:ascii="BRH Kannada RN" w:hAnsi="BRH Kannada RN"/>
        </w:rPr>
        <w:t>10.4</w:t>
      </w:r>
      <w:r w:rsidRPr="00B52D3A">
        <w:t xml:space="preserve"> </w:t>
      </w:r>
    </w:p>
    <w:p w:rsidR="00B52D3A" w:rsidRPr="00B52D3A" w:rsidRDefault="00B52D3A" w:rsidP="009A6C4F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¸À †AiÀÄ K…ªÀA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«vï | C¸Áä¯ï-†¯ÉÆÃPÁvï …¥ÉæÃvÀå | KvÀªÀÄ£ÀßªÀÄAiÀÄ-ªÀiÁvÁä£À-ªÀÄÄ†¥À¸À…YÌçªÀÄå | KvÀA ¥ÁætªÀÄAiÀÄ-ªÀiÁvÁä£À-ªÀÄÄ†¥À¸À…YÌçªÀÄå | </w:t>
      </w:r>
    </w:p>
    <w:p w:rsidR="00B52D3A" w:rsidRPr="00B52D3A" w:rsidRDefault="00B52D3A" w:rsidP="0008240E">
      <w:pPr>
        <w:pStyle w:val="Kannada-Veda"/>
      </w:pPr>
      <w:r w:rsidRPr="00B52D3A">
        <w:t xml:space="preserve">KvÀA ªÀÄ£ÉÆÃªÀÄAiÀÄ-ªÀiÁvÁä£À-ªÀÄÄ†¥À¸À…YÌçªÀÄå | </w:t>
      </w:r>
      <w:r w:rsidRPr="00B52D3A">
        <w:rPr>
          <w:rFonts w:ascii="BRH Kannada RN" w:hAnsi="BRH Kannada RN" w:cs="BRH Kannada RN"/>
        </w:rPr>
        <w:t xml:space="preserve">KvÀA </w:t>
      </w:r>
      <w:r w:rsidRPr="00B52D3A">
        <w:rPr>
          <w:rFonts w:ascii="BRH Devanagari" w:hAnsi="BRH Devanagari" w:cs="BRH Devanagari"/>
        </w:rPr>
        <w:t>Æ</w:t>
      </w:r>
      <w:r w:rsidRPr="00B52D3A">
        <w:t>«eÁÕ£ÀªÀÄAiÀÄ-ªÀiÁvÁä£À-ªÀÄÄ†¥À¸À…YÌçªÀÄå | KvÀ ªÀiÁ£À£ÀÝªÀÄAiÀÄ ªÀiÁvÁä£À ªÀÄÄ†¥À¸À…YÌçªÀÄå |</w:t>
      </w:r>
    </w:p>
    <w:p w:rsidR="00B52D3A" w:rsidRPr="00B52D3A" w:rsidRDefault="00B52D3A" w:rsidP="0008240E">
      <w:pPr>
        <w:pStyle w:val="Kannada-Veda"/>
      </w:pPr>
      <w:r w:rsidRPr="00B52D3A">
        <w:rPr>
          <w:rFonts w:ascii="BRH Kannada RN" w:hAnsi="BRH Kannada RN" w:cs="BRH Kannada RN"/>
        </w:rPr>
        <w:t xml:space="preserve">EªÀiÁ£ï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¯ÉÆÃPÁ£ï PÁªÀiÁ¤ßÃ PÁªÀÄ-gÀÆ†¥Àå£ÀÄ-…¸ÀkÑgÀ£ï | </w:t>
      </w:r>
      <w:r w:rsidR="00B7176C">
        <w:br/>
      </w:r>
      <w:r w:rsidRPr="00B52D3A">
        <w:t>KvÀvï ¸ÁªÀÄ †UÁAiÀÄ…£Áß¸ÉÛÃ | º</w:t>
      </w:r>
      <w:proofErr w:type="gramStart"/>
      <w:r w:rsidRPr="00B52D3A">
        <w:t>Á(</w:t>
      </w:r>
      <w:proofErr w:type="gramEnd"/>
      <w:r w:rsidRPr="00F37188">
        <w:rPr>
          <w:rFonts w:ascii="BRH Kannada RN" w:hAnsi="BRH Kannada RN"/>
        </w:rPr>
        <w:t>3</w:t>
      </w:r>
      <w:r w:rsidRPr="00B52D3A">
        <w:t>) …ªÀÅ ºÁ(</w:t>
      </w:r>
      <w:r w:rsidRPr="00F37188">
        <w:rPr>
          <w:rFonts w:ascii="BRH Kannada RN" w:hAnsi="BRH Kannada RN"/>
        </w:rPr>
        <w:t>3</w:t>
      </w:r>
      <w:r w:rsidRPr="00B52D3A">
        <w:t>) …ªÀÅ ºÁ(</w:t>
      </w:r>
      <w:r w:rsidRPr="00F37188">
        <w:rPr>
          <w:rFonts w:ascii="BRH Kannada RN" w:hAnsi="BRH Kannada RN"/>
        </w:rPr>
        <w:t>3</w:t>
      </w:r>
      <w:r w:rsidRPr="00B52D3A">
        <w:t xml:space="preserve">) †ªÀÅ || </w:t>
      </w:r>
      <w:r w:rsidRPr="00F37188">
        <w:rPr>
          <w:rFonts w:ascii="BRH Kannada RN" w:hAnsi="BRH Kannada RN"/>
        </w:rPr>
        <w:t>10.5</w:t>
      </w:r>
      <w:r w:rsidRPr="00B52D3A">
        <w:t xml:space="preserve"> </w:t>
      </w:r>
    </w:p>
    <w:p w:rsidR="00B52D3A" w:rsidRPr="00B52D3A" w:rsidRDefault="00B52D3A" w:rsidP="009A6C4F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…CºÀ-ªÀÄ£Àß-…ªÀÄºÀ-ªÀÄ£Àß-…ªÀÄºÀªÀÄ£ÀßA | …CºÀªÀÄ…£ÁßzÉÆÃ(</w:t>
      </w:r>
      <w:r w:rsidRPr="00F37188">
        <w:rPr>
          <w:rFonts w:ascii="BRH Kannada RN" w:hAnsi="BRH Kannada RN"/>
        </w:rPr>
        <w:t>2</w:t>
      </w:r>
      <w:r w:rsidRPr="00B52D3A">
        <w:t>) „ºÀªÀÄ…£ÁßzÉÆÃ(</w:t>
      </w:r>
      <w:r w:rsidRPr="00F37188">
        <w:rPr>
          <w:rFonts w:ascii="BRH Kannada RN" w:hAnsi="BRH Kannada RN"/>
        </w:rPr>
        <w:t>2</w:t>
      </w:r>
      <w:r w:rsidRPr="00B52D3A">
        <w:t>) „ºÀªÀÄ…£ÁßzÀB |</w:t>
      </w:r>
      <w:r w:rsidR="009A6C4F">
        <w:t xml:space="preserve"> </w:t>
      </w:r>
      <w:r w:rsidRPr="00B52D3A">
        <w:t>…CºÀ(UïÎ) ±ÉÆèÃ…PÀPÀÈ-…zÀ†ºÀ(UïÎ) ±ÉÆèÃ…PÀPÀÈ-…zÀºÀ(UïÎ) ±ÉÆèÃ…PÀPÀÈvï |</w:t>
      </w:r>
      <w:r w:rsidR="009A6C4F">
        <w:t xml:space="preserve"> </w:t>
      </w:r>
      <w:r w:rsidRPr="00B52D3A">
        <w:t>…CºÀªÀÄ¹ä ¥ÀæxÀªÀÄeÁ IÄvÁ(</w:t>
      </w:r>
      <w:r w:rsidRPr="009B3D56">
        <w:rPr>
          <w:rFonts w:ascii="BRH Kannada RN" w:hAnsi="BRH Kannada RN"/>
        </w:rPr>
        <w:t>3)</w:t>
      </w:r>
      <w:r w:rsidRPr="00B52D3A">
        <w:t xml:space="preserve"> …¸Àå | ¥ÀÆªÀðA zÉÃªÉÃ¨sÉÆåÃ CªÀÄÈvÀ¸Àå £Á(</w:t>
      </w:r>
      <w:r w:rsidRPr="009B3D56">
        <w:rPr>
          <w:rFonts w:ascii="BRH Kannada RN" w:hAnsi="BRH Kannada RN"/>
        </w:rPr>
        <w:t>3</w:t>
      </w:r>
      <w:r w:rsidRPr="00B52D3A">
        <w:t>) …¨sÁ …E |</w:t>
      </w:r>
      <w:r w:rsidR="009A6C4F">
        <w:t xml:space="preserve"> </w:t>
      </w:r>
      <w:r w:rsidR="00B7176C">
        <w:br/>
      </w:r>
      <w:r w:rsidRPr="00B52D3A">
        <w:lastRenderedPageBreak/>
        <w:t>AiÉÆÃ ªÀiÁ zÀzÁw ¸À EzÉÃªÀ ªÀiÁ(</w:t>
      </w:r>
      <w:r w:rsidRPr="009B3D56">
        <w:rPr>
          <w:rFonts w:ascii="BRH Kannada RN" w:hAnsi="BRH Kannada RN"/>
        </w:rPr>
        <w:t>3</w:t>
      </w:r>
      <w:r w:rsidRPr="00B52D3A">
        <w:t>)…ªÁB | …</w:t>
      </w:r>
      <w:r w:rsidR="00B7176C">
        <w:br/>
      </w:r>
      <w:r w:rsidRPr="00B52D3A">
        <w:t>CºÀ-ªÀÄ…£Àß-ªÀÄ†£Àß-…ªÀÄzÀ…£ÀÛ-ªÀiÁ(</w:t>
      </w:r>
      <w:r w:rsidRPr="009B3D56">
        <w:rPr>
          <w:rFonts w:ascii="BRH Kannada RN" w:hAnsi="BRH Kannada RN"/>
        </w:rPr>
        <w:t>3</w:t>
      </w:r>
      <w:r w:rsidRPr="00B52D3A">
        <w:t>) …¢ä |</w:t>
      </w:r>
      <w:r w:rsidR="009A6C4F">
        <w:t xml:space="preserve"> </w:t>
      </w:r>
      <w:r w:rsidR="00B7176C">
        <w:br/>
      </w:r>
      <w:r w:rsidRPr="00B52D3A">
        <w:t xml:space="preserve">…CºÀA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«…±ÀéA ¨sÀÄ†ªÀ…£À-ªÀÄ†¨sÀå…¨sÀªÁA | ¸ÀÄ…ªÀ£Àð eÉÆåÃ‡wÃB | </w:t>
      </w:r>
      <w:r w:rsidR="00B7176C">
        <w:br/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E†vÀÄå…¥À¤†µÀvï || </w:t>
      </w:r>
      <w:r w:rsidRPr="009B3D56">
        <w:rPr>
          <w:rFonts w:ascii="BRH Kannada RN" w:hAnsi="BRH Kannada RN"/>
        </w:rPr>
        <w:t>10.6</w:t>
      </w:r>
      <w:r w:rsidRPr="00B52D3A">
        <w:t xml:space="preserve"> </w:t>
      </w:r>
    </w:p>
    <w:p w:rsidR="00B52D3A" w:rsidRPr="00B52D3A" w:rsidRDefault="00B52D3A" w:rsidP="009A6C4F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…¸ÀºÀ †£Á ªÀªÀvÀÄ | …¸ÀºÀ †£Ë ¨sÀÄ£ÀPÀÄÛ | …¸ÀºÀ …«Ã†AiÀÄðA PÀgÀªÁªÀºÉÊ |</w:t>
      </w:r>
      <w:r w:rsidR="009A6C4F">
        <w:t xml:space="preserve"> </w:t>
      </w:r>
    </w:p>
    <w:p w:rsidR="00B52D3A" w:rsidRPr="00B52D3A" w:rsidRDefault="00B52D3A" w:rsidP="0008240E">
      <w:pPr>
        <w:pStyle w:val="Kannada-Veda"/>
      </w:pPr>
      <w:r w:rsidRPr="00B52D3A">
        <w:t>…vÉÃ…d¹é…£Á ªÀ†¢üÃvÀªÀÄ…¸ÀÄÛ ªÀiÁ †«¢é…µÁªÀ‡ºÉÊ |</w:t>
      </w:r>
    </w:p>
    <w:p w:rsidR="00B52D3A" w:rsidRPr="00B52D3A" w:rsidRDefault="00B52D3A" w:rsidP="009A6C4F">
      <w:pPr>
        <w:pStyle w:val="Kannada-Veda"/>
        <w:jc w:val="center"/>
      </w:pPr>
      <w:r w:rsidRPr="00B52D3A">
        <w:t>NA ±Á…¤ÛB ±Á…¤ÛB ±Á†¤ÛB ||</w:t>
      </w:r>
    </w:p>
    <w:p w:rsidR="009A6C4F" w:rsidRDefault="00B52D3A" w:rsidP="009A6C4F">
      <w:pPr>
        <w:pStyle w:val="Kannada-Veda"/>
        <w:jc w:val="center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 xml:space="preserve">|| </w:t>
      </w:r>
      <w:proofErr w:type="gramStart"/>
      <w:r w:rsidRPr="00B52D3A">
        <w:rPr>
          <w:rFonts w:ascii="BRH Kannada RN" w:hAnsi="BRH Kannada RN" w:cs="BRH Kannada RN"/>
        </w:rPr>
        <w:t>Ew</w:t>
      </w:r>
      <w:proofErr w:type="gramEnd"/>
      <w:r w:rsidRPr="00B52D3A">
        <w:rPr>
          <w:rFonts w:ascii="BRH Kannada RN" w:hAnsi="BRH Kannada RN" w:cs="BRH Kannada RN"/>
        </w:rPr>
        <w:t xml:space="preserve"> ¨sÀÈUÀÄªÀ°èÃ ¸ÀªÀiÁ¥ÁÛ ||</w:t>
      </w:r>
    </w:p>
    <w:p w:rsidR="00B52D3A" w:rsidRPr="00B52D3A" w:rsidRDefault="00BE4111" w:rsidP="009A6C4F">
      <w:pPr>
        <w:pStyle w:val="Kannada-Veda"/>
        <w:jc w:val="center"/>
        <w:rPr>
          <w:rFonts w:ascii="BRH Kannada RN" w:hAnsi="BRH Kannada RN" w:cs="BRH Kannada RN"/>
        </w:rPr>
      </w:pPr>
      <w:r>
        <w:rPr>
          <w:rFonts w:ascii="BRH Kannada RN" w:hAnsi="BRH Kannada RN" w:cs="BRH Kannada RN"/>
        </w:rPr>
        <w:pict>
          <v:rect id="_x0000_i1027" style="width:0;height:1.5pt" o:hralign="center" o:hrstd="t" o:hr="t" fillcolor="#a0a0a0" stroked="f"/>
        </w:pict>
      </w:r>
    </w:p>
    <w:p w:rsidR="00B7176C" w:rsidRDefault="00B7176C">
      <w:pPr>
        <w:spacing w:after="0" w:line="240" w:lineRule="auto"/>
        <w:rPr>
          <w:rFonts w:ascii="BRH Kannada RN" w:hAnsi="BRH Kannada RN" w:cs="Arial"/>
          <w:b/>
          <w:color w:val="000000"/>
          <w:spacing w:val="14"/>
          <w:sz w:val="48"/>
          <w:szCs w:val="28"/>
          <w:u w:val="double"/>
        </w:rPr>
      </w:pPr>
      <w:bookmarkStart w:id="24" w:name="_Toc5743520"/>
      <w:r>
        <w:br w:type="page"/>
      </w:r>
    </w:p>
    <w:p w:rsidR="00B52D3A" w:rsidRPr="00B52D3A" w:rsidRDefault="005A4D73" w:rsidP="005A4D73">
      <w:pPr>
        <w:pStyle w:val="1Title-VedaVMSKannada"/>
      </w:pPr>
      <w:r>
        <w:lastRenderedPageBreak/>
        <w:t xml:space="preserve">4 </w:t>
      </w:r>
      <w:r w:rsidR="00B52D3A" w:rsidRPr="00B52D3A">
        <w:t>ªÀÄºÁ £ÁgÁAiÀÄuÉÆÃ¥À¤µÀvï</w:t>
      </w:r>
      <w:bookmarkEnd w:id="24"/>
      <w:r w:rsidR="00B52D3A"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 xml:space="preserve">…¸ÀºÀ †£Á ªÀªÀvÀÄ | …¸ÀºÀ †£Ë ¨sÀÄ£ÀPÀÄÛ | …¸ÀºÀ …«Ã†AiÀÄðA PÀgÀªÁªÀºÉÊ | </w:t>
      </w:r>
    </w:p>
    <w:p w:rsidR="00B52D3A" w:rsidRPr="00B52D3A" w:rsidRDefault="00B52D3A" w:rsidP="0008240E">
      <w:pPr>
        <w:pStyle w:val="Kannada-Veda"/>
      </w:pPr>
      <w:r w:rsidRPr="00B52D3A">
        <w:t>…vÉÃ…d¹é…£Á ªÀ†¢üÃvÀªÀÄ…¸ÀÄÛ ªÀiÁ †«¢é…µÁªÀ‡ºÉÊ |</w:t>
      </w:r>
    </w:p>
    <w:p w:rsidR="00B52D3A" w:rsidRDefault="00B52D3A" w:rsidP="0008240E">
      <w:pPr>
        <w:pStyle w:val="Kannada-Veda"/>
      </w:pPr>
      <w:r w:rsidRPr="00B52D3A">
        <w:t>NA ±Á…¤ÛB ±Á…¤ÛB ±Á†¤ÛB ||</w:t>
      </w:r>
    </w:p>
    <w:p w:rsidR="005A4D73" w:rsidRPr="00B52D3A" w:rsidRDefault="005A4D73" w:rsidP="005A4D73">
      <w:pPr>
        <w:pStyle w:val="NoSpacing"/>
      </w:pPr>
    </w:p>
    <w:p w:rsidR="00B52D3A" w:rsidRPr="00B52D3A" w:rsidRDefault="00B52D3A" w:rsidP="005A4D73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(TA 6.1.1 to TA 6.80.1)</w:t>
      </w:r>
    </w:p>
    <w:p w:rsidR="00B52D3A" w:rsidRPr="00B52D3A" w:rsidRDefault="00B52D3A" w:rsidP="003F4513">
      <w:pPr>
        <w:pStyle w:val="NoSpacing"/>
      </w:pPr>
    </w:p>
    <w:p w:rsidR="00B52D3A" w:rsidRPr="00B52D3A" w:rsidRDefault="00B52D3A" w:rsidP="005A4D73">
      <w:pPr>
        <w:pStyle w:val="Heading2-Kannada"/>
      </w:pPr>
      <w:bookmarkStart w:id="25" w:name="_Toc5743521"/>
      <w:r w:rsidRPr="00B52D3A">
        <w:t>4.1</w:t>
      </w:r>
      <w:r w:rsidRPr="00B52D3A">
        <w:tab/>
        <w:t xml:space="preserve"> CªÀÄã¸Àå¥ÁgÉÃ</w:t>
      </w:r>
      <w:bookmarkEnd w:id="25"/>
    </w:p>
    <w:p w:rsidR="00B52D3A" w:rsidRPr="00B52D3A" w:rsidRDefault="00B52D3A" w:rsidP="0008240E">
      <w:pPr>
        <w:pStyle w:val="Kannada-Veda"/>
      </w:pPr>
      <w:r w:rsidRPr="00B52D3A">
        <w:t xml:space="preserve">CA†¨sÀ¸Àå …¥ÁgÉÃ ¨sÀÄ†ªÀ£À…¸Àå ªÀÄ…zsÉåÃ £Á†PÀ¸Àå …¥ÀÈµÉ×Ã †ªÀÄ…ºÀvÉÆÃ </w:t>
      </w:r>
      <w:r w:rsidR="00B7176C">
        <w:br/>
      </w:r>
      <w:r w:rsidRPr="00B52D3A">
        <w:t>ªÀÄ†»ÃAiÀiÁ£ï |</w:t>
      </w:r>
      <w:r w:rsidR="00C17044">
        <w:t xml:space="preserve"> </w:t>
      </w:r>
      <w:r w:rsidRPr="00B52D3A">
        <w:t xml:space="preserve">…±ÀÄPÉæÃ…t </w:t>
      </w:r>
      <w:proofErr w:type="gramStart"/>
      <w:r w:rsidRPr="00B52D3A">
        <w:t>eÉÆåÃwÃ(</w:t>
      </w:r>
      <w:proofErr w:type="gramEnd"/>
      <w:r w:rsidRPr="00B52D3A">
        <w:t>†Uïä)¶ ¸ÀªÀÄ…£ÀÄ¥Àæ†«µÀÖB …</w:t>
      </w:r>
      <w:r w:rsidR="00B7176C">
        <w:br/>
      </w:r>
      <w:r w:rsidRPr="00B52D3A">
        <w:t xml:space="preserve">¥ÀæeÁ†¥Àw±ÀÑgÀ…w UÀ†¨sÉÃð …C£ÀÛB || </w:t>
      </w:r>
      <w:r w:rsidRPr="008A14D8">
        <w:rPr>
          <w:rFonts w:ascii="BRH Kannada RN" w:hAnsi="BRH Kannada RN"/>
        </w:rPr>
        <w:t>1.1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AiÀÄ†¹ä…¤</w:t>
      </w:r>
      <w:proofErr w:type="gramStart"/>
      <w:r w:rsidRPr="00B52D3A">
        <w:t>ßzÀ(</w:t>
      </w:r>
      <w:proofErr w:type="gramEnd"/>
      <w:r w:rsidRPr="00B52D3A">
        <w:t xml:space="preserve">Uïä) ¸À…kÑ «ZÉÊ…w ¸À…ªÀðA </w:t>
      </w:r>
      <w:r w:rsidRPr="00B52D3A">
        <w:rPr>
          <w:rFonts w:ascii="BRH Devanagari" w:hAnsi="BRH Devanagari" w:cs="BRH Devanagari"/>
        </w:rPr>
        <w:t>Æ</w:t>
      </w:r>
      <w:r w:rsidRPr="00B52D3A">
        <w:t>AiÀÄ†¹ä£ï …zÉÃªÁ C…¢ü «†±ÉéÃ ¤…µÉÃzÀÄB |</w:t>
      </w:r>
      <w:r w:rsidR="00C17044">
        <w:t xml:space="preserve"> </w:t>
      </w:r>
      <w:r w:rsidRPr="00B52D3A">
        <w:t xml:space="preserve">vÀ…zÉÃªÀ ……¨sÀÆvÀA vÀ…zÀÄ ¨sÀ†ªÀåªÀiÁ …EzÀA vÀ…zÀPÀë†gÉÃ ¥À…gÀªÉÄÃ †ªÉÇåÃªÀÄ£ïß || </w:t>
      </w:r>
      <w:r w:rsidRPr="008A14D8">
        <w:rPr>
          <w:rFonts w:ascii="BRH Kannada RN" w:hAnsi="BRH Kannada RN"/>
        </w:rPr>
        <w:t xml:space="preserve">1.2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AiÉÄÃ†£Á …ªÀÈvÀA R…kÑ ¢†ªÀA …ªÀÄ»Ã…kÑ AiÉÄÃ†£Á…¢vÀå-¸ÀÛ†¥À…w vÉÃ†d…¸Á ¨sÁæ†d¸Á ZÀ</w:t>
      </w:r>
      <w:r w:rsidR="003F4513">
        <w:t xml:space="preserve"> </w:t>
      </w:r>
      <w:r w:rsidRPr="00B52D3A">
        <w:t>|</w:t>
      </w:r>
      <w:r w:rsidR="00C17044">
        <w:t xml:space="preserve"> </w:t>
      </w:r>
      <w:r w:rsidRPr="00B52D3A">
        <w:t xml:space="preserve">AiÀÄ…ªÀÄ£ÀÛB †¸À…ªÀÄÄzÉæÃ …PÀªÀ…AiÉÆÃ ªÀ†AiÀÄ…¤Û AiÀÄ…zÀPÀë†gÉÃ ¥À…gÀªÉÄÃ …¥ÀæeÁB || </w:t>
      </w:r>
      <w:r w:rsidRPr="008A14D8">
        <w:rPr>
          <w:rFonts w:ascii="BRH Kannada RN" w:hAnsi="BRH Kannada RN"/>
        </w:rPr>
        <w:t>1.3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C17044" w:rsidRDefault="00B52D3A" w:rsidP="0008240E">
      <w:pPr>
        <w:pStyle w:val="Kannada-Veda"/>
      </w:pPr>
      <w:r w:rsidRPr="00B52D3A">
        <w:t>AiÀÄ†vÀB ¥Àæ…¸ÀÆvÁ …dUÀ†vÀB ¥Àæ¸ÀÆ…wÃ vÉÆÃ†AiÉÄÃ£À …fÃªÁ£ï ªÀå†ZÀ¸À…dð ¨sÀÆ‡ªÀiÁåA |</w:t>
      </w:r>
      <w:r w:rsidR="00C17044">
        <w:t xml:space="preserve"> </w:t>
      </w:r>
      <w:r w:rsidRPr="00B52D3A">
        <w:t>AiÀÄzÉÆÃ†µÀ¢üÃ©üB …¥ÀÄgÀÄ‡µÁ£ï …¥À±</w:t>
      </w:r>
      <w:proofErr w:type="gramStart"/>
      <w:r w:rsidRPr="00B52D3A">
        <w:t>ÀÆ(</w:t>
      </w:r>
      <w:proofErr w:type="gramEnd"/>
      <w:r w:rsidRPr="00B52D3A">
        <w:t xml:space="preserve">UïÎ)…±ÀÑ </w:t>
      </w:r>
    </w:p>
    <w:p w:rsidR="00B52D3A" w:rsidRPr="00B52D3A" w:rsidRDefault="00B52D3A" w:rsidP="0008240E">
      <w:pPr>
        <w:pStyle w:val="Kannada-Veda"/>
      </w:pPr>
      <w:r w:rsidRPr="00B52D3A">
        <w:lastRenderedPageBreak/>
        <w:t>«†ªÉÃ±À …¨sÀÆvÁ†¤ ZÀgÁ…ZÀgÁ†tÂ ||</w:t>
      </w:r>
      <w:r w:rsidRPr="008A14D8">
        <w:rPr>
          <w:rFonts w:ascii="BRH Kannada RN" w:hAnsi="BRH Kannada RN"/>
        </w:rPr>
        <w:t>1.4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C†vÀB ¥À…gÀA £Á…£Àå-zÀ†tÂÃAiÀÄ¸</w:t>
      </w:r>
      <w:proofErr w:type="gramStart"/>
      <w:r w:rsidRPr="00B52D3A">
        <w:t>À(</w:t>
      </w:r>
      <w:proofErr w:type="gramEnd"/>
      <w:r w:rsidRPr="00B52D3A">
        <w:t xml:space="preserve">Uïä)…» ¥À‡gÁvï ¥À…gÀA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AiÀÄ£ï </w:t>
      </w:r>
      <w:r w:rsidR="00B7176C">
        <w:br/>
      </w:r>
      <w:r w:rsidRPr="00B52D3A">
        <w:t>ªÀÄ†ºÀvÉÆÃ …ªÀÄºÁ‡£ÀÛA</w:t>
      </w:r>
      <w:r w:rsidR="003F4513">
        <w:t xml:space="preserve"> </w:t>
      </w:r>
      <w:r w:rsidRPr="00B52D3A">
        <w:t>|</w:t>
      </w:r>
      <w:r w:rsidR="00C17044">
        <w:t xml:space="preserve"> </w:t>
      </w:r>
      <w:r w:rsidRPr="00B52D3A">
        <w:t xml:space="preserve">AiÀÄ†zÉÃPÀ-…ªÀÄªÀå…PÀÛ-ªÀÄ†£À£ÀÛgÀÆ…¥ÀA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«†±ÀéA ¥ÀÄ…gÁuÁA vÀ†ªÀÄ…¸ÀB ¥À†gÀ¸ÁÛvï || </w:t>
      </w:r>
      <w:r w:rsidRPr="008A14D8">
        <w:rPr>
          <w:rFonts w:ascii="BRH Kannada RN" w:hAnsi="BRH Kannada RN"/>
        </w:rPr>
        <w:t>1.5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vÀ…</w:t>
      </w:r>
      <w:proofErr w:type="gramEnd"/>
      <w:r w:rsidRPr="00B52D3A">
        <w:t>zÉÃªÀvÀðA vÀ†zÀÄ …¸ÀvÀå†ªÀiÁ…ºÀÄ-¸ÀÛ…zÉÃªÀ §æ†ºÀä ¥À…gÀªÀÄA †PÀ…«Ã£ÁA |</w:t>
      </w:r>
    </w:p>
    <w:p w:rsidR="00B52D3A" w:rsidRPr="00B52D3A" w:rsidRDefault="00B52D3A" w:rsidP="0008240E">
      <w:pPr>
        <w:pStyle w:val="Kannada-Veda"/>
      </w:pPr>
      <w:r w:rsidRPr="00B52D3A">
        <w:t xml:space="preserve">…E…µÁÖ…¥ÀÆvÀðA †§…ºÀÄzsÁ …eÁvÀA eÁ†AiÀÄªÀiÁ£ÀA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…«±ÀéA †©¨sÀ…wð </w:t>
      </w:r>
      <w:r w:rsidR="00B7176C">
        <w:br/>
      </w:r>
      <w:r w:rsidRPr="00B52D3A">
        <w:t xml:space="preserve">¨sÀÄ†ªÀ£À…¸Àå £Á†©üB || </w:t>
      </w:r>
      <w:r w:rsidRPr="008A14D8">
        <w:rPr>
          <w:rFonts w:ascii="BRH Kannada RN" w:hAnsi="BRH Kannada RN"/>
        </w:rPr>
        <w:t>1.6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vÀ…</w:t>
      </w:r>
      <w:proofErr w:type="gramEnd"/>
      <w:r w:rsidRPr="00B52D3A">
        <w:t>zÉÃªÁVß-¸ÀÛ…zÁéAiÀÄÄ-¸ÀÛxÀÆì…AiÀÄð-¸ÀÛ†zÀÄ …ZÀ£ÀÝç‡ªÀiÁB |</w:t>
      </w:r>
      <w:r w:rsidR="00C17044">
        <w:t xml:space="preserve"> </w:t>
      </w:r>
      <w:r w:rsidR="00B7176C">
        <w:br/>
      </w:r>
      <w:r w:rsidRPr="00B52D3A">
        <w:t xml:space="preserve">vÀ…zÉÃªÀ …±ÀÄPÀæ…ªÀÄªÀÄÈ…vÀA vÀzÀâç…ºÀä vÀzÁ…¥ÀB ¸À …¥ÀæeÁ¥À†wB || </w:t>
      </w:r>
      <w:r w:rsidRPr="008A14D8">
        <w:rPr>
          <w:rFonts w:ascii="BRH Kannada RN" w:hAnsi="BRH Kannada RN"/>
        </w:rPr>
        <w:t>1.7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¸À†ªÉÃð ¤…ªÉÄÃµÁ …dfÕ†gÉÃ …«zÀÄå…vÀB ¥ÀÄ†gÀÄ…µÁzÀ†¢ü |</w:t>
      </w:r>
    </w:p>
    <w:p w:rsidR="00B52D3A" w:rsidRPr="00B52D3A" w:rsidRDefault="00B52D3A" w:rsidP="0008240E">
      <w:pPr>
        <w:pStyle w:val="Kannada-Veda"/>
      </w:pPr>
      <w:r w:rsidRPr="00B52D3A">
        <w:t xml:space="preserve">…PÀ¯Á †ªÀÄÄ…ºÀÆvÁðB PÁ‡µÁ×±ÁÑ-ºÉÆÃ…gÁvÁæ†±ÀÑ ¸À…ªÀð±ÀB || </w:t>
      </w:r>
      <w:r w:rsidRPr="008A14D8">
        <w:rPr>
          <w:rFonts w:ascii="BRH Kannada RN" w:hAnsi="BRH Kannada RN"/>
        </w:rPr>
        <w:t>1.8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…C…zsÀð…ªÀiÁ¸Á ªÀiÁ†¸Á …IÄvÀ†ªÀB ¸ÀA</w:t>
      </w:r>
      <w:r w:rsidRPr="00B52D3A">
        <w:rPr>
          <w:rFonts w:ascii="BRH Devanagari" w:hAnsi="BRH Devanagari" w:cs="BRH Devanagari"/>
        </w:rPr>
        <w:t>Æ</w:t>
      </w:r>
      <w:r w:rsidRPr="00B52D3A">
        <w:t>ªÀ…xÀìgÀ†±ÀÑ PÀ®à£ÁÛA |</w:t>
      </w:r>
    </w:p>
    <w:p w:rsidR="00B52D3A" w:rsidRPr="00B52D3A" w:rsidRDefault="00B52D3A" w:rsidP="0008240E">
      <w:pPr>
        <w:pStyle w:val="Kannada-Veda"/>
      </w:pPr>
      <w:r w:rsidRPr="00B52D3A">
        <w:t xml:space="preserve">¸À D†¥ÀB ¥Àæ…zÀÄWÉÃ …G¨sÉÃ …EªÉÄÃ …C£ÀÛ†j…PÀë-ªÀÄ…xÉÆÃ ¸ÀÄ†ªÀB || </w:t>
      </w:r>
      <w:r w:rsidRPr="008A14D8">
        <w:rPr>
          <w:rFonts w:ascii="BRH Kannada RN" w:hAnsi="BRH Kannada RN"/>
        </w:rPr>
        <w:t>1.9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£ÉÊ†£À-…ªÀÄÆzÀÞ÷éðA £À …wAiÀÄðA …ZÀ £À ªÀÄ…zsÉåÃ ¥À†jdUÀæ¨sÀvï |</w:t>
      </w:r>
    </w:p>
    <w:p w:rsidR="00B52D3A" w:rsidRPr="00B52D3A" w:rsidRDefault="00B52D3A" w:rsidP="0008240E">
      <w:pPr>
        <w:pStyle w:val="Kannada-Veda"/>
      </w:pPr>
      <w:r w:rsidRPr="00B52D3A">
        <w:t xml:space="preserve">£À vÀ†¸ÉåÃ…±ÉÃ PÀ…±ÀÑ£À vÀ†¸Àå £ÁªÀÄ …ªÀÄºÀzÀå†±ÀB || </w:t>
      </w:r>
      <w:r w:rsidRPr="008A14D8">
        <w:rPr>
          <w:rFonts w:ascii="BRH Kannada RN" w:hAnsi="BRH Kannada RN"/>
        </w:rPr>
        <w:t>1.10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£À …¸ÀAzÀÈ†±ÉÃ wµÀ×…w gÀÆ†¥ÀªÀÄ…¸Àå £À ZÀ†PÀÄëµÁ ¥À±Àå…w PÀ…±ÀÑ£ÉÊ‡£ÀA |</w:t>
      </w: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…ºÀÈzÁ †ªÀÄ…¤ÃµÁ ªÀÄ†£À…¸Á©ü †PÀèöÈ…¥ÉÆÛÃ AiÀÄ †K£ÀA </w:t>
      </w:r>
      <w:r w:rsidRPr="00B52D3A">
        <w:rPr>
          <w:rFonts w:ascii="BRH Devanagari" w:hAnsi="BRH Devanagari" w:cs="BRH Devanagari"/>
        </w:rPr>
        <w:t>Æ</w:t>
      </w:r>
      <w:r w:rsidRPr="00B52D3A">
        <w:t>…«zÀÄ-gÀ†ªÀÄÈ…vÁ¸ÉÛÃ †¨sÀªÀ¤Û ||</w:t>
      </w:r>
      <w:r w:rsidR="003F4513">
        <w:t xml:space="preserve"> </w:t>
      </w:r>
      <w:r w:rsidRPr="008A14D8">
        <w:rPr>
          <w:rFonts w:ascii="BRH Kannada RN" w:hAnsi="BRH Kannada RN"/>
        </w:rPr>
        <w:t>1.11</w:t>
      </w:r>
      <w:r w:rsidRPr="00B52D3A">
        <w:t xml:space="preserve"> </w:t>
      </w:r>
    </w:p>
    <w:p w:rsidR="00B52D3A" w:rsidRPr="00B52D3A" w:rsidRDefault="00B52D3A" w:rsidP="00C17044">
      <w:pPr>
        <w:pStyle w:val="NoSpacing"/>
      </w:pP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…CzÀã÷å¸ÀìA†¨sÀÆvÀB ¥ÀÈ…yªÉåöÊ gÀ‡¸ÁZÀÑ | …«±Àé†PÀªÀÄð…tB ¸À†ªÀÄªÀ…vÀðvÁ†¢ü |</w:t>
      </w: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52D3A">
        <w:t>vÀ</w:t>
      </w:r>
      <w:proofErr w:type="gramEnd"/>
      <w:r w:rsidRPr="00B52D3A">
        <w:t xml:space="preserve">…¸Àå vÀé†µÁÖ …«zÀ†zsÀ…zÀÆæ¥À†ªÉÄÃw | vÀvÀÄà†gÀÄµÀ…¸Àå «…±ÀéªÀiÁ†eÁ…£ÀªÀÄ‡UÉæÃ | </w:t>
      </w:r>
      <w:r w:rsidRPr="008A14D8">
        <w:rPr>
          <w:rFonts w:ascii="BRH Kannada RN" w:hAnsi="BRH Kannada RN"/>
        </w:rPr>
        <w:t>1</w:t>
      </w:r>
      <w:r w:rsidRPr="00B52D3A">
        <w:t xml:space="preserve"> |</w:t>
      </w:r>
    </w:p>
    <w:p w:rsidR="00B52D3A" w:rsidRPr="00B52D3A" w:rsidRDefault="00B52D3A" w:rsidP="00C170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ªÉÃ…zÁºÀ…ªÉÄÃvÀA ¥ÀÄ†gÀÄµÀA …ªÀÄºÁ‡£ÀÛA | …D…¢vÀå †ªÀ…tðA vÀ†ªÀÄ…¸ÀB </w:t>
      </w:r>
      <w:r w:rsidR="00B7176C">
        <w:br/>
      </w:r>
      <w:r w:rsidRPr="00B52D3A">
        <w:t>¥À†gÀ¸ÁÛvï</w:t>
      </w:r>
      <w:r w:rsidR="00B7176C">
        <w:t xml:space="preserve"> </w:t>
      </w:r>
      <w:r w:rsidRPr="00B52D3A">
        <w:t>|</w:t>
      </w:r>
      <w:r w:rsidR="00B7176C">
        <w:t xml:space="preserve"> </w:t>
      </w:r>
      <w:r w:rsidRPr="00B52D3A">
        <w:t xml:space="preserve">vÀ…ªÉÄÃªÀA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…«zÁé…£ÀªÀÄÈ†vÀ …EºÀ †¨sÀªÀw | </w:t>
      </w:r>
      <w:r w:rsidR="00B7176C">
        <w:br/>
      </w:r>
      <w:r w:rsidRPr="00B52D3A">
        <w:t xml:space="preserve">£Á£ÀåB ¥À†£ÁÜ «…zÀåvÉÃ„†AiÀÄ£ÁAiÀÄ | </w:t>
      </w:r>
      <w:r w:rsidRPr="008A14D8">
        <w:rPr>
          <w:rFonts w:ascii="BRH Kannada RN" w:hAnsi="BRH Kannada RN"/>
        </w:rPr>
        <w:t>2</w:t>
      </w:r>
      <w:r w:rsidRPr="00B52D3A">
        <w:t xml:space="preserve"> |</w:t>
      </w:r>
    </w:p>
    <w:p w:rsidR="00B52D3A" w:rsidRPr="00C17044" w:rsidRDefault="00B52D3A" w:rsidP="00C170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…¥ÀæeÁ†¥Àw±ÀÑgÀ…w UÀ†¨sÉÃð …C£ÀÛB | …CeÁ†AiÀÄªÀiÁ£ÉÆÃ §…ºÀÄzsÁ «†eÁAiÀÄvÉÃ |</w:t>
      </w: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52D3A">
        <w:t>vÀ</w:t>
      </w:r>
      <w:proofErr w:type="gramEnd"/>
      <w:r w:rsidRPr="00B52D3A">
        <w:t xml:space="preserve">…¸Àå ¢üÃ…gÁB ¥À†jeÁ£À…¤Û AiÉÆÃ‡¤A | </w:t>
      </w:r>
      <w:r w:rsidR="00B7176C">
        <w:br/>
      </w:r>
      <w:r w:rsidRPr="00B52D3A">
        <w:t xml:space="preserve">ªÀÄ†jÃaÃ£ÁA …¥ÀzÀ†«ÄZÀÒ¤Û …ªÉÃzsÀ†¸ÀB | </w:t>
      </w:r>
      <w:r w:rsidRPr="008A14D8">
        <w:rPr>
          <w:rFonts w:ascii="BRH Kannada RN" w:hAnsi="BRH Kannada RN"/>
        </w:rPr>
        <w:t>3</w:t>
      </w:r>
      <w:r w:rsidRPr="00B52D3A">
        <w:t xml:space="preserve"> |</w:t>
      </w:r>
    </w:p>
    <w:p w:rsidR="00B52D3A" w:rsidRPr="00B52D3A" w:rsidRDefault="00B52D3A" w:rsidP="00C170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AiÉÆÃ …zÉÃªÉÃ…¨sÀå D†vÀ¥Àw | AiÉÆÃ …zÉÃªÁ‡£ÁA …¥ÀÄgÉÆÃ†»vÀB | </w:t>
      </w:r>
      <w:r w:rsidR="00B7176C">
        <w:br/>
      </w:r>
      <w:r w:rsidRPr="00B52D3A">
        <w:t>¥ÀÆ…ªÉÇÃð AiÉÆÃ …zÉÃªÉÃ†¨sÉÆåÃ …eÁvÀB |</w:t>
      </w:r>
      <w:r w:rsidR="00C17044">
        <w:t xml:space="preserve"> </w:t>
      </w:r>
      <w:r w:rsidR="00B7176C">
        <w:br/>
      </w:r>
      <w:r w:rsidRPr="00B52D3A">
        <w:t xml:space="preserve">£À†ªÉÆÃ …gÀÄZÁ…AiÀÄ ¨Áæ†ºÀäAiÉÄÃ | </w:t>
      </w:r>
      <w:r w:rsidRPr="008A14D8">
        <w:rPr>
          <w:rFonts w:ascii="BRH Kannada RN" w:hAnsi="BRH Kannada RN"/>
        </w:rPr>
        <w:t>4</w:t>
      </w:r>
      <w:r w:rsidRPr="00B52D3A">
        <w:t xml:space="preserve"> |</w:t>
      </w:r>
    </w:p>
    <w:p w:rsidR="00B52D3A" w:rsidRPr="00B52D3A" w:rsidRDefault="00B52D3A" w:rsidP="00C170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52D3A">
        <w:t>gÀÄ†</w:t>
      </w:r>
      <w:proofErr w:type="gramEnd"/>
      <w:r w:rsidRPr="00B52D3A">
        <w:t xml:space="preserve">ZÀA …¨ÁæºÀäA …d£À†AiÀÄ£ÀÛB | …zÉÃªÁ C…UÉæÃ vÀ†zÀ§ÄæªÀ£ï | </w:t>
      </w: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AiÀÄ…¸ÉÛ÷éöÊªÀA ‡¨Áæ…ºÀäuÉÆÃ …«zÁåvï | vÀ†¸Àå …zÉÃªÁ C…¸À£ï ªÀ‡±ÉÃ | </w:t>
      </w:r>
      <w:r w:rsidRPr="008A14D8">
        <w:rPr>
          <w:rFonts w:ascii="BRH Kannada RN" w:hAnsi="BRH Kannada RN"/>
        </w:rPr>
        <w:t>5</w:t>
      </w:r>
      <w:r w:rsidRPr="00B52D3A">
        <w:t xml:space="preserve"> |</w:t>
      </w:r>
    </w:p>
    <w:p w:rsidR="00B52D3A" w:rsidRPr="00B52D3A" w:rsidRDefault="00B52D3A" w:rsidP="00C170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»æÃ†±ÀÑvÉÃ …®Që÷äÃ…±ÀÑ ¥À‡vËß÷å | …C…ºÉÆÃ…gÁvÉæÃ …¥Á±ÉéÃð | £À†PÀëvÁætÂ …gÀÆ¥ÀA |</w:t>
      </w: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lastRenderedPageBreak/>
        <w:t xml:space="preserve">…C²é…£Ë ªÁå‡vÀÛA | …EµÀÖA †ªÀÄ¤µÁt | …CªÀÄÄA †ªÀÄ¤µÁt | ¸À†ªÀðA ªÀÄ¤µÁt | </w:t>
      </w:r>
      <w:r w:rsidRPr="008A14D8">
        <w:rPr>
          <w:rFonts w:ascii="BRH Kannada RN" w:hAnsi="BRH Kannada RN"/>
        </w:rPr>
        <w:t>6</w:t>
      </w:r>
      <w:r w:rsidRPr="00B52D3A">
        <w:t xml:space="preserve"> |</w:t>
      </w:r>
    </w:p>
    <w:p w:rsidR="00B52D3A" w:rsidRPr="00B52D3A" w:rsidRDefault="00B52D3A" w:rsidP="00C17044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Kannada RN" w:hAnsi="BRH Kannada RN" w:cs="BRH Kannada RN"/>
        </w:rPr>
      </w:pPr>
      <w:r w:rsidRPr="00B52D3A">
        <w:rPr>
          <w:rFonts w:ascii="Arial" w:hAnsi="Arial" w:cs="Arial"/>
          <w:sz w:val="28"/>
          <w:szCs w:val="28"/>
        </w:rPr>
        <w:t>Ref - T.A.3.13.1 to T.A.3.13.2</w:t>
      </w:r>
    </w:p>
    <w:p w:rsidR="00B52D3A" w:rsidRPr="00B52D3A" w:rsidRDefault="00B52D3A" w:rsidP="001C6028">
      <w:pPr>
        <w:pStyle w:val="NoSpacing"/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…»…gÀ…tå…UÀ¨sÀðB ¸À†ªÀÄªÀ…vÀðvÁ†UÉæÃ …¨sÀÆvÀ†¸Àå …eÁvÀB ¥À…wgÉÃ†PÀ D¹Ãvï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¸À †zÁzsÁgÀ ¥ÀÈ…y«ÃA zÁå…ªÀÄÄvÉÃªÀiÁA PÀ†¸Éä</w:t>
      </w:r>
      <w:r w:rsidR="003F4513">
        <w:t xml:space="preserve">öÊ …zÉÃªÁ†AiÀÄ </w:t>
      </w:r>
      <w:r w:rsidR="00B7176C">
        <w:br/>
      </w:r>
      <w:r w:rsidR="003F4513">
        <w:t>…ºÀ«†µÁ «zsÉÃªÀÄ</w:t>
      </w:r>
      <w:r w:rsidRPr="00B52D3A">
        <w:t xml:space="preserve">|| </w:t>
      </w:r>
      <w:r w:rsidRPr="008A14D8">
        <w:rPr>
          <w:rFonts w:ascii="BRH Kannada RN" w:hAnsi="BRH Kannada RN"/>
        </w:rPr>
        <w:t>1</w:t>
      </w:r>
      <w:r w:rsidRPr="00B52D3A">
        <w:t xml:space="preserve"> ||</w:t>
      </w:r>
    </w:p>
    <w:p w:rsidR="00B52D3A" w:rsidRPr="00B52D3A" w:rsidRDefault="00B52D3A" w:rsidP="001C60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AiÀÄB †¥Áæ…tvÉÆÃ †¤«Ä…µÀvÉÆÃ †ªÀÄ…»vÉéöÊ…PÀ EzÁæ…eÁ d†UÀvÉÆÃ …§¨sÀÆ†ªÀ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AiÀÄ F†±ÉÃ …C¸Àå …¢é¥À…zÀ-±ÀÑ†vÀÄ…µÀàzÀB PÀ†¸ÉäöÊ …zÉÃªÁ†AiÀÄ </w:t>
      </w:r>
      <w:r w:rsidR="00B7176C">
        <w:br/>
      </w:r>
      <w:r w:rsidRPr="00B52D3A">
        <w:t xml:space="preserve">…ºÀ«†µÁ «zsÉÃªÀÄ || </w:t>
      </w:r>
      <w:r w:rsidRPr="008A14D8">
        <w:rPr>
          <w:rFonts w:ascii="BRH Kannada RN" w:hAnsi="BRH Kannada RN"/>
        </w:rPr>
        <w:t>2</w:t>
      </w:r>
      <w:r w:rsidRPr="00B52D3A">
        <w:t xml:space="preserve"> ||</w:t>
      </w:r>
    </w:p>
    <w:p w:rsidR="00B52D3A" w:rsidRPr="00B52D3A" w:rsidRDefault="00B52D3A" w:rsidP="001C60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AiÀÄ ‡D…vÀäzÁ †§…®zÁ AiÀÄ…¸Àå «†±Àé G…¥Á†¸ÀvÉÃ …¥Àæ²…µÀA </w:t>
      </w:r>
      <w:r w:rsidRPr="00B52D3A">
        <w:rPr>
          <w:rFonts w:ascii="BRH Devanagari" w:hAnsi="BRH Devanagari" w:cs="BRH Devanagari"/>
        </w:rPr>
        <w:t>Æ</w:t>
      </w:r>
      <w:r w:rsidRPr="00B52D3A">
        <w:t>AiÀÄ†¸Àå …zÉÃªÁB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AiÀÄ†¸Àå …ZÁÒAiÀiÁªÀÄÈ…vÀA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AiÀÄ†¸Àå …ªÀÄÈvÀÄåB PÀ†¸ÉäöÊ …zÉÃªÁ†AiÀÄ </w:t>
      </w:r>
      <w:r w:rsidR="00B7176C">
        <w:br/>
      </w:r>
      <w:r w:rsidRPr="00B52D3A">
        <w:t xml:space="preserve">…ºÀ«†µÁ «zsÉÃªÀÄ || </w:t>
      </w:r>
      <w:r w:rsidRPr="008A14D8">
        <w:rPr>
          <w:rFonts w:ascii="BRH Kannada RN" w:hAnsi="BRH Kannada RN"/>
        </w:rPr>
        <w:t>3</w:t>
      </w:r>
      <w:r w:rsidRPr="00B52D3A">
        <w:t xml:space="preserve"> ||</w:t>
      </w:r>
    </w:p>
    <w:p w:rsidR="00B52D3A" w:rsidRPr="00B52D3A" w:rsidRDefault="00B52D3A" w:rsidP="001C60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AiÀÄ…¸ÉåÃªÉÄÃ …»ªÀÄ†ªÀ£ÉÆÛÃ ªÀÄ…»vÁé AiÀÄ†¸Àå ¸À…ª</w:t>
      </w:r>
      <w:proofErr w:type="gramStart"/>
      <w:r w:rsidRPr="00B52D3A">
        <w:t>ÀÄÄzÀæ(</w:t>
      </w:r>
      <w:proofErr w:type="gramEnd"/>
      <w:r w:rsidRPr="00B52D3A">
        <w:t>Uïä) …gÀ¸À†AiÀiÁ …¸ÀºÁ„„ºÀÄB |</w:t>
      </w:r>
      <w:r w:rsidR="00B7176C">
        <w:t xml:space="preserve"> </w:t>
      </w:r>
      <w:r w:rsidRPr="00B52D3A">
        <w:t>AiÀÄ…¸ÉåÃªÀiÁB …¥Àæ¢…±ÉÆÃ AiÀÄ†¸Àå …¨ÁºÀÆ PÀ†¸ÉäöÊ …zÉÃªÁ†AiÀÄ …ºÀ«†µÁ «zsÉÃªÀÄ</w:t>
      </w:r>
      <w:r w:rsidR="003F4513">
        <w:t xml:space="preserve"> </w:t>
      </w:r>
      <w:r w:rsidRPr="00B52D3A">
        <w:t xml:space="preserve">|| </w:t>
      </w:r>
      <w:r w:rsidRPr="008A14D8">
        <w:rPr>
          <w:rFonts w:ascii="BRH Kannada RN" w:hAnsi="BRH Kannada RN"/>
        </w:rPr>
        <w:t>4</w:t>
      </w:r>
      <w:r w:rsidRPr="00B52D3A">
        <w:t xml:space="preserve"> ||</w:t>
      </w:r>
    </w:p>
    <w:p w:rsidR="00B52D3A" w:rsidRPr="00B52D3A" w:rsidRDefault="00B52D3A" w:rsidP="001C60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AiÀÄA PÀæ†£ÀÝ…¹Ã C†ªÀ¸Á vÀ¸ÀÛ…¨sÁ£ÉÃ …C¨sÉåöÊ†PÉëÃ…vÁA ªÀÄ†£À…¸Á gÉÃ†dªÀiÁ£ÉÃ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AiÀÄvÁæ…¢ü¸ÀÆ…gÀ G†¢…vË ªÉåÃ…w PÀ†¸ÉäöÊ …zÉÃªÁ†AiÀÄ …ºÀ«†µÁ «zsÉÃªÀÄ || </w:t>
      </w:r>
      <w:r w:rsidRPr="008A14D8">
        <w:rPr>
          <w:rFonts w:ascii="BRH Kannada RN" w:hAnsi="BRH Kannada RN"/>
        </w:rPr>
        <w:t>5</w:t>
      </w:r>
      <w:r w:rsidRPr="00B52D3A">
        <w:t xml:space="preserve"> ||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lastRenderedPageBreak/>
        <w:t xml:space="preserve">AiÉÄÃ…£À zËå…gÀÄUÁæ †¥ÀÈ…y«Ã †ZÀ …zÀÈqsÉÃ AiÉÄÃ…£À ¸ÀÄ†ªÀ¸ï ¸ÀÛ…©üvÀA </w:t>
      </w:r>
      <w:r w:rsidRPr="00B52D3A">
        <w:rPr>
          <w:rFonts w:ascii="BRH Devanagari" w:hAnsi="BRH Devanagari" w:cs="BRH Devanagari"/>
        </w:rPr>
        <w:t>Æ</w:t>
      </w:r>
      <w:r w:rsidRPr="00B52D3A">
        <w:t>AiÉÄÃ…£À £Á†PÀB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AiÉÆÃ …C£ÀÛ†j…PÉëÃ gÀ†d¸ÉÆÃ …«ªÀiÁ…£ÀB PÀ†¸ÉäöÊ …zÉÃªÁ†AiÀÄ …ºÀ«†µÁ «zsÉÃªÀÄ || </w:t>
      </w:r>
      <w:r w:rsidRPr="008A14D8">
        <w:rPr>
          <w:rFonts w:ascii="BRH Kannada RN" w:hAnsi="BRH Kannada RN"/>
        </w:rPr>
        <w:t>6</w:t>
      </w:r>
      <w:r w:rsidRPr="00B52D3A">
        <w:t xml:space="preserve"> ||</w:t>
      </w:r>
    </w:p>
    <w:p w:rsidR="00B52D3A" w:rsidRPr="00B52D3A" w:rsidRDefault="00B52D3A" w:rsidP="001C60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D†¥ÉÆÃ …ºÀ AiÀÄ†£Àä…ºÀwÃ «…±ÀéªÀiÁ…AiÀÄ-£ÀÝ…PÀë£ÀÝ†zsÁ£Á …d£À†AiÀÄ¤ÛÃ-…gÀVßA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52D3A">
        <w:t>vÀ†</w:t>
      </w:r>
      <w:proofErr w:type="gramEnd"/>
      <w:r w:rsidRPr="00B52D3A">
        <w:t>vÉÆÃ …zÉÃªÁ…£Á-¤ß†gÀªÀ…vÀðvÁ…¸ÀÄgÉÃ…PÀB PÀ†¸Éä</w:t>
      </w:r>
      <w:r w:rsidR="003F4513">
        <w:t>öÊ …zÉÃªÁ†AiÀÄ …ºÀ«†µÁ «zsÉÃªÀÄ|</w:t>
      </w:r>
      <w:r w:rsidRPr="00B52D3A">
        <w:t xml:space="preserve">| </w:t>
      </w:r>
      <w:r w:rsidRPr="008A14D8">
        <w:rPr>
          <w:rFonts w:ascii="BRH Kannada RN" w:hAnsi="BRH Kannada RN"/>
        </w:rPr>
        <w:t>7</w:t>
      </w:r>
      <w:r w:rsidRPr="00B52D3A">
        <w:t xml:space="preserve"> ||</w:t>
      </w:r>
    </w:p>
    <w:p w:rsidR="00B52D3A" w:rsidRPr="00B52D3A" w:rsidRDefault="00B52D3A" w:rsidP="001C60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AiÀÄ…²ÑzÁ†¥ÉÆÃ ªÀÄ…»£Á …¥ÀAiÀÄð†¥À…±Àå-zÀÝ…PÀë£ÀÝ†zsÁ£Á …d£À†AiÀÄ¤ÛÃ-…gÀVßA |</w:t>
      </w:r>
    </w:p>
    <w:p w:rsidR="00B52D3A" w:rsidRP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AiÉÆÃ …zÉÃªÉÃµÀé†¢ü …zÉÃªÀ AiÉÄÃ…PÀ D…¹Ãvï PÀ†¸ÉäöÊ …zÉÃªÁ†AiÀÄ …ºÀ«†µÁ «zsÉÃªÀÄ</w:t>
      </w:r>
      <w:r w:rsidR="003F4513">
        <w:t xml:space="preserve"> ||</w:t>
      </w:r>
      <w:r w:rsidRPr="008A14D8">
        <w:rPr>
          <w:rFonts w:ascii="BRH Kannada RN" w:hAnsi="BRH Kannada RN"/>
        </w:rPr>
        <w:t>8</w:t>
      </w:r>
      <w:r w:rsidRPr="00B52D3A">
        <w:t>||</w:t>
      </w:r>
    </w:p>
    <w:p w:rsidR="00B52D3A" w:rsidRDefault="00B52D3A" w:rsidP="001C6028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 w:rsidRPr="00B52D3A">
        <w:rPr>
          <w:rFonts w:ascii="Arial" w:hAnsi="Arial" w:cs="Arial"/>
          <w:sz w:val="28"/>
          <w:szCs w:val="28"/>
        </w:rPr>
        <w:t>Ref TS 4.1.8.3 to TS 4.1.8.6</w:t>
      </w:r>
    </w:p>
    <w:p w:rsidR="004B6DC5" w:rsidRDefault="004B6DC5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…CzÀã÷åB ¸ÀA†¨sÀÆvÉÆÃ »gÀtå…UÀ¨sÀð E…vÀåµËÖ ||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…KµÀ » …zÉÃªÀB …¥Àæ¢±ÉÆÃ„…£ÀÄ ¸À…ªÁðB ¥ÀÆ†ªÉÇÃð » …eÁvÀB ¸À …G UÀ†¨sÉÃð …C£ÀÛB|</w:t>
      </w:r>
    </w:p>
    <w:p w:rsidR="00B52D3A" w:rsidRPr="00B52D3A" w:rsidRDefault="00B52D3A" w:rsidP="0008240E">
      <w:pPr>
        <w:pStyle w:val="Kannada-Veda"/>
      </w:pPr>
      <w:r w:rsidRPr="00B52D3A">
        <w:t>¸À …«eÁ†AiÀÄªÀiÁ£ÀB ¸Àd…¤µÀå†ªÀiÁtB …¥ÀævÀåYõï-ªÀÄÄ‡SÁ ¹ÛµÀ×w …«±Àé†vÉÆÃªÀÄÄRB</w:t>
      </w:r>
      <w:r w:rsidR="00DC2C66">
        <w:t xml:space="preserve"> </w:t>
      </w:r>
      <w:r w:rsidRPr="00B52D3A">
        <w:t>||</w:t>
      </w:r>
      <w:r w:rsidR="00DC2C66">
        <w:t xml:space="preserve"> </w:t>
      </w:r>
      <w:r w:rsidRPr="008A14D8">
        <w:rPr>
          <w:rFonts w:ascii="BRH Kannada RN" w:hAnsi="BRH Kannada RN"/>
        </w:rPr>
        <w:t>1.12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…«±Àé†vÀ±ÀÑ-PÀÄë…gÀÄvÀ …«±Àé†vÉÆÃ ªÀÄÄSÉÆÃ …«±Àé†vÉÆÃ ºÀ¸ÀÛ …GvÀ …«±Àé†vÀ¸Áàvï |</w:t>
      </w:r>
    </w:p>
    <w:p w:rsidR="00B52D3A" w:rsidRPr="00B52D3A" w:rsidRDefault="00B52D3A" w:rsidP="0008240E">
      <w:pPr>
        <w:pStyle w:val="Kannada-Veda"/>
      </w:pPr>
      <w:r w:rsidRPr="00B52D3A">
        <w:lastRenderedPageBreak/>
        <w:t xml:space="preserve">¸ÀA …¨ÁºÀÄ…¨sÁåA £À†ªÀÄ…w ¸ÀA ¥À†vÀ…vÉæöÊgï zÁå†ªÁ¥ÀÈ…y«Ã …d£À†AiÀÄ£ï </w:t>
      </w:r>
      <w:r w:rsidR="00B7176C">
        <w:br/>
      </w:r>
      <w:r w:rsidRPr="00B52D3A">
        <w:t xml:space="preserve">…zÉÃªÀ K†PÀB || </w:t>
      </w:r>
      <w:r w:rsidRPr="008A14D8">
        <w:rPr>
          <w:rFonts w:ascii="BRH Kannada RN" w:hAnsi="BRH Kannada RN"/>
        </w:rPr>
        <w:t>1.13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…ªÉÃ£À¸ÀÛvï ¥À…±Àå£ï «…±Áé ¨sÀÄ†ªÀ£Á¤ …«zÁé£ï AiÀÄ…vÀæ «…±ÀéA ¨sÀ…ªÀvÉåÃ†PÀ-¤Ã¼ÀA |</w:t>
      </w:r>
      <w:r w:rsidR="00B7176C">
        <w:t xml:space="preserve"> </w:t>
      </w:r>
      <w:r w:rsidRPr="00B52D3A">
        <w:t>AiÀÄ†¹ä…¤</w:t>
      </w:r>
      <w:proofErr w:type="gramStart"/>
      <w:r w:rsidRPr="00B52D3A">
        <w:t>ßzÀ(</w:t>
      </w:r>
      <w:proofErr w:type="gramEnd"/>
      <w:r w:rsidRPr="00B52D3A">
        <w:t xml:space="preserve">Uïä) ¸À…kÑ «ZÉÊ…PÀ(Uïä) ¸À N…vÀB ¥ÉÆæÃ†vÀ±ÀÑ …«¨sÀÄB …¥ÀæeÁ†¸ÀÄ || </w:t>
      </w:r>
      <w:r w:rsidRPr="008A14D8">
        <w:rPr>
          <w:rFonts w:ascii="BRH Kannada RN" w:hAnsi="BRH Kannada RN"/>
        </w:rPr>
        <w:t>1.14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¥ÀævÀ†zÉÆéÃZÉÃ …CªÀÄÈ…vÀ£ÀÄß …«zÁé£ï †UÀ…£ÀÞªÉÇÃð £Á…ªÀÄ ¤†»…vÀA UÀÄ†ºÁ¸ÀÄ |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wæÃ†</w:t>
      </w:r>
      <w:proofErr w:type="gramEnd"/>
      <w:r w:rsidRPr="00B52D3A">
        <w:t xml:space="preserve">tÂ …¥ÀzÁ ¤†»…vÁ UÀÄ†ºÁ…¸ÀÄ AiÀÄ¸ÀÛzÉéÃ†zÀ ¸À…«vÀÄB …¦vÁ„†¸Àvï || </w:t>
      </w:r>
      <w:r w:rsidRPr="008A14D8">
        <w:rPr>
          <w:rFonts w:ascii="BRH Kannada RN" w:hAnsi="BRH Kannada RN"/>
        </w:rPr>
        <w:t>1.15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¸À …£ÉÆÃ §†£ÀÄÞgï-d…¤vÁ ¸À†«…zsÁvÁ zsÁ†ªÀiÁ…¤ ªÉÃ…zÀ ¨sÀÄ†ªÀ£Á…¤ «‡±Áé |</w:t>
      </w:r>
    </w:p>
    <w:p w:rsidR="00B52D3A" w:rsidRPr="00B52D3A" w:rsidRDefault="00B52D3A" w:rsidP="0008240E">
      <w:pPr>
        <w:pStyle w:val="Kannada-Veda"/>
      </w:pPr>
      <w:r w:rsidRPr="00B52D3A">
        <w:t xml:space="preserve">AiÀÄ†vÀæ …zÉÃªÁ …CªÀÄÈ†vÀªÀiÁ£À-…±Á£Á¸ï …vÀÈwÃ…AiÉÄÃ </w:t>
      </w:r>
      <w:r w:rsidR="00B7176C">
        <w:br/>
      </w:r>
      <w:r w:rsidRPr="00B52D3A">
        <w:t xml:space="preserve">zsÁ‡ªÀiÁ…£Àå¨sÉåöÊ†gÀAiÀÄ£ÀÛ || </w:t>
      </w:r>
      <w:r w:rsidRPr="008A14D8">
        <w:rPr>
          <w:rFonts w:ascii="BRH Kannada RN" w:hAnsi="BRH Kannada RN"/>
        </w:rPr>
        <w:t>1.16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¥À…j zÁå†ªÁ¥ÀÈ…y«Ã †AiÀÄ¤Û …¸ÀzÀåB ¥À†j …¯ÉÆÃPÁ£ï ¥À…j ¢…±ÀB ¥À…j ¸ÀÄ†ªÀB |</w:t>
      </w:r>
    </w:p>
    <w:p w:rsidR="00B52D3A" w:rsidRPr="00B52D3A" w:rsidRDefault="00B52D3A" w:rsidP="0008240E">
      <w:pPr>
        <w:pStyle w:val="Kannada-Veda"/>
      </w:pPr>
      <w:r w:rsidRPr="00B52D3A">
        <w:t xml:space="preserve">…IÄvÀ…¸Àå vÀ†£ÀÄÛA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«vÀvÀA …«ZÀÈ…vÀå vÀ†zÀ¥À…±Àåvï vÀ†zÀ¨sÀªÀvï …¥ÀæeÁ†¸ÀÄ || </w:t>
      </w:r>
      <w:r w:rsidRPr="008A14D8">
        <w:rPr>
          <w:rFonts w:ascii="BRH Kannada RN" w:hAnsi="BRH Kannada RN"/>
        </w:rPr>
        <w:t>1.17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…¥ÀjÃ†vÀå …¯ÉÆÃPÁ£ï …¥ÀjÃ†vÀå …¨sÀÆvÁ†¤ …¥ÀjÃ…vÀå ¸À‡ªÁðB …¥Àæ¢…±ÉÆÃ ¢†±À±ÀÑ |</w:t>
      </w:r>
    </w:p>
    <w:p w:rsidR="00B52D3A" w:rsidRPr="00B52D3A" w:rsidRDefault="00B52D3A" w:rsidP="0008240E">
      <w:pPr>
        <w:pStyle w:val="Kannada-Veda"/>
      </w:pPr>
      <w:r w:rsidRPr="00B52D3A">
        <w:t>…¥ÀæeÁ†¥ÀwB ¥ÀæxÀ…ªÀÄeÁ …IÄvÀ…¸ÁåvÀä…£Á-„„vÁä†£À-…ªÀÄ©ü-¸ÀA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†§¨sÀÆªÀ || </w:t>
      </w:r>
      <w:r w:rsidRPr="00BC43CB">
        <w:rPr>
          <w:rFonts w:ascii="BRH Kannada RN" w:hAnsi="BRH Kannada RN"/>
        </w:rPr>
        <w:t>1.18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¸À†zÀ…¸À¸Àà…w-ªÀÄ†zÀÄãvÀA …¦æAiÀÄ«Ä†£ÀÝç…¸Àå PÁ‡ªÀÄåA | </w:t>
      </w:r>
    </w:p>
    <w:p w:rsidR="00B52D3A" w:rsidRPr="00B52D3A" w:rsidRDefault="00B52D3A" w:rsidP="0008240E">
      <w:pPr>
        <w:pStyle w:val="Kannada-Veda"/>
      </w:pPr>
      <w:r w:rsidRPr="00B52D3A">
        <w:t xml:space="preserve">¸À†¤A …ªÉÄÃzsÁ †ªÀÄAiÀiÁ¹µÀA || </w:t>
      </w:r>
      <w:r w:rsidRPr="00BC43CB">
        <w:rPr>
          <w:rFonts w:ascii="BRH Kannada RN" w:hAnsi="BRH Kannada RN"/>
        </w:rPr>
        <w:t>1.19</w:t>
      </w:r>
      <w:r w:rsidRPr="00B52D3A">
        <w:t xml:space="preserve"> </w:t>
      </w:r>
    </w:p>
    <w:p w:rsidR="00B52D3A" w:rsidRDefault="00B52D3A" w:rsidP="004B6DC5">
      <w:pPr>
        <w:pStyle w:val="NoSpacing"/>
      </w:pPr>
    </w:p>
    <w:p w:rsidR="009533DC" w:rsidRPr="00B52D3A" w:rsidRDefault="009533DC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lastRenderedPageBreak/>
        <w:t>G‡¢ÝÃ¥Àå¸Àé eÁvÀªÉÃzÉÆÃ „…¥ÀWÀß¤ß†gÀÈ…</w:t>
      </w:r>
      <w:proofErr w:type="gramStart"/>
      <w:r w:rsidRPr="00B52D3A">
        <w:t>wA</w:t>
      </w:r>
      <w:proofErr w:type="gramEnd"/>
      <w:r w:rsidRPr="00B52D3A">
        <w:t xml:space="preserve"> ªÀÄ†ªÀÄ | </w:t>
      </w:r>
    </w:p>
    <w:p w:rsidR="00B52D3A" w:rsidRPr="00B52D3A" w:rsidRDefault="00B52D3A" w:rsidP="0008240E">
      <w:pPr>
        <w:pStyle w:val="Kannada-Veda"/>
      </w:pPr>
      <w:r w:rsidRPr="00B52D3A">
        <w:t>…¥À±</w:t>
      </w:r>
      <w:proofErr w:type="gramStart"/>
      <w:r w:rsidRPr="00B52D3A">
        <w:t>ÀÆ(</w:t>
      </w:r>
      <w:proofErr w:type="gramEnd"/>
      <w:r w:rsidRPr="00B52D3A">
        <w:t xml:space="preserve">UïÎ)…±ÀÑ ªÀÄ…ºÀåªÀiÁ†ªÀ…ºÀ fÃ†ªÀ£À…kÑ ¢†±ÉÆÃ ¢±À || </w:t>
      </w:r>
      <w:r w:rsidRPr="00BC43CB">
        <w:rPr>
          <w:rFonts w:ascii="BRH Kannada RN" w:hAnsi="BRH Kannada RN"/>
        </w:rPr>
        <w:t>1.20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ªÀiÁ†£ÉÆÃ </w:t>
      </w:r>
      <w:proofErr w:type="gramStart"/>
      <w:r w:rsidRPr="00B52D3A">
        <w:t>»(</w:t>
      </w:r>
      <w:proofErr w:type="gramEnd"/>
      <w:r w:rsidRPr="00B52D3A">
        <w:t>Uïä)¹Ã eÁÓvÀªÉÃ…zÉÆÃ UÁªÀÄ…±ÀéA ¥ÀÄ†gÀÄ…µÀA d†UÀvï |</w:t>
      </w:r>
    </w:p>
    <w:p w:rsidR="00B52D3A" w:rsidRPr="00B52D3A" w:rsidRDefault="00B52D3A" w:rsidP="0008240E">
      <w:pPr>
        <w:pStyle w:val="Kannada-Veda"/>
      </w:pPr>
      <w:r w:rsidRPr="00B52D3A">
        <w:t xml:space="preserve">C†©…¨sÀæzÀ…UÀß D†UÀ» …²æAiÀiÁ …ªÀiÁ ¥À†j¥ÁvÀAiÀÄ || </w:t>
      </w:r>
      <w:r w:rsidRPr="00BC43CB">
        <w:rPr>
          <w:rFonts w:ascii="BRH Kannada RN" w:hAnsi="BRH Kannada RN"/>
        </w:rPr>
        <w:t>1.21</w:t>
      </w:r>
      <w:r w:rsidRPr="00B52D3A">
        <w:t xml:space="preserve"> </w:t>
      </w:r>
    </w:p>
    <w:p w:rsidR="00B52D3A" w:rsidRPr="00B52D3A" w:rsidRDefault="00B52D3A" w:rsidP="00DC2C66">
      <w:pPr>
        <w:pStyle w:val="NoSpacing"/>
      </w:pPr>
    </w:p>
    <w:p w:rsidR="00B52D3A" w:rsidRPr="00B52D3A" w:rsidRDefault="00B52D3A" w:rsidP="00590921">
      <w:pPr>
        <w:pStyle w:val="Heading2-Kannada"/>
      </w:pPr>
      <w:bookmarkStart w:id="26" w:name="_Toc5743522"/>
      <w:r w:rsidRPr="00B52D3A">
        <w:t>4.2</w:t>
      </w:r>
      <w:r w:rsidRPr="00B52D3A">
        <w:tab/>
        <w:t xml:space="preserve"> UÁAiÀÄwæÃ ªÀÄ£ÁÛçB</w:t>
      </w:r>
      <w:bookmarkEnd w:id="26"/>
      <w:r w:rsidRPr="00B52D3A">
        <w:t xml:space="preserve"> </w:t>
      </w:r>
    </w:p>
    <w:p w:rsidR="00B52D3A" w:rsidRPr="00B52D3A" w:rsidRDefault="00B52D3A" w:rsidP="0008240E">
      <w:pPr>
        <w:pStyle w:val="Kannada-Veda"/>
      </w:pPr>
      <w:r w:rsidRPr="00B52D3A">
        <w:t xml:space="preserve">¥ÀÄ†gÀÄµÀ¸Àå «zÀä ¸ÀºÀ…¸ÁæPÀë†¸Àå ªÀÄºÁ…zÉÃªÀ†¸Àå ¢üÃªÀÄ»|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gÀÄzÀæB ¥Àæ…ZÉÆÃzÀ‡AiÀiÁvï || </w:t>
      </w:r>
      <w:r w:rsidRPr="00BC43CB">
        <w:rPr>
          <w:rFonts w:ascii="BRH Kannada RN" w:hAnsi="BRH Kannada RN"/>
        </w:rPr>
        <w:t>1.22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vÀvÀÄà†</w:t>
      </w:r>
      <w:proofErr w:type="gramEnd"/>
      <w:r w:rsidRPr="00B52D3A">
        <w:t xml:space="preserve">gÀÄµÁAiÀÄ …«zÀä†ºÉÃ ªÀÄºÁ…zÉÃªÁ†AiÀÄ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gÀÄzÀæB ¥Àæ…ZÉÆÃzÀ‡AiÀiÁvï || </w:t>
      </w:r>
      <w:r w:rsidRPr="00BC43CB">
        <w:rPr>
          <w:rFonts w:ascii="BRH Kannada RN" w:hAnsi="BRH Kannada RN"/>
        </w:rPr>
        <w:t>1.23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vÀvÀÄà†</w:t>
      </w:r>
      <w:proofErr w:type="gramEnd"/>
      <w:r w:rsidRPr="00B52D3A">
        <w:t xml:space="preserve">gÀÄµÁAiÀÄ …«zÀä†ºÉÃ ªÀPÀæ…vÀÄuÁØ†AiÀÄ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zÀ¤ÛB ¥Àæ…ZÉÆÃzÀ‡AiÀiÁvï || </w:t>
      </w:r>
      <w:r w:rsidRPr="00BC43CB">
        <w:rPr>
          <w:rFonts w:ascii="BRH Kannada RN" w:hAnsi="BRH Kannada RN"/>
        </w:rPr>
        <w:t>1.24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vÀvÀÄà†</w:t>
      </w:r>
      <w:proofErr w:type="gramEnd"/>
      <w:r w:rsidRPr="00B52D3A">
        <w:t xml:space="preserve">gÀÄµÁAiÀÄ …«zÀä†ºÉÃ ZÀPÀæ…vÀÄuÁØ†AiÀÄ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£À¤ÝB ¥Àæ…ZÉÆÃzÀ‡AiÀiÁvï || </w:t>
      </w:r>
      <w:r w:rsidRPr="00BC43CB">
        <w:rPr>
          <w:rFonts w:ascii="BRH Kannada RN" w:hAnsi="BRH Kannada RN"/>
        </w:rPr>
        <w:t>1.25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proofErr w:type="gramStart"/>
      <w:r w:rsidRPr="00B52D3A">
        <w:t>vÀvÀÄà†</w:t>
      </w:r>
      <w:proofErr w:type="gramEnd"/>
      <w:r w:rsidRPr="00B52D3A">
        <w:t xml:space="preserve">gÀÄµÁAiÀÄ …«zÀä†ºÉÃ ªÀÄºÁ…¸ÉÃ£Á†AiÀÄ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†£ÀßB µÀtÄäRB ¥Àæ…ZÉÆÃzÀ‡AiÀiÁvï || </w:t>
      </w:r>
      <w:r w:rsidRPr="00BC43CB">
        <w:rPr>
          <w:rFonts w:ascii="BRH Kannada RN" w:hAnsi="BRH Kannada RN"/>
        </w:rPr>
        <w:t xml:space="preserve">1.26 </w:t>
      </w:r>
    </w:p>
    <w:p w:rsidR="00B52D3A" w:rsidRPr="00B52D3A" w:rsidRDefault="00B52D3A" w:rsidP="004B6DC5">
      <w:pPr>
        <w:pStyle w:val="NoSpacing"/>
      </w:pPr>
    </w:p>
    <w:p w:rsidR="009533DC" w:rsidRDefault="009533DC" w:rsidP="0008240E">
      <w:pPr>
        <w:pStyle w:val="Kannada-Veda"/>
      </w:pPr>
    </w:p>
    <w:p w:rsidR="00B52D3A" w:rsidRPr="00B52D3A" w:rsidRDefault="00B52D3A" w:rsidP="0008240E">
      <w:pPr>
        <w:pStyle w:val="Kannada-Veda"/>
      </w:pPr>
      <w:proofErr w:type="gramStart"/>
      <w:r w:rsidRPr="00B52D3A">
        <w:lastRenderedPageBreak/>
        <w:t>vÀvÀÄà†</w:t>
      </w:r>
      <w:proofErr w:type="gramEnd"/>
      <w:r w:rsidRPr="00B52D3A">
        <w:t xml:space="preserve">gÀÄµÁAiÀÄ …«zÀä†ºÉÃ ¸ÀÄªÀtð…¥ÀPÁë†AiÀÄ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UÀgÀÄqÀB ¥Àæ…ZÉÆÃzÀ‡AiÀiÁvï || </w:t>
      </w:r>
      <w:r w:rsidRPr="00BC43CB">
        <w:rPr>
          <w:rFonts w:ascii="BRH Kannada RN" w:hAnsi="BRH Kannada RN"/>
        </w:rPr>
        <w:t>1.27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…ªÉÃ…zÁ…vÀä£Á†AiÀÄ …«zÀä†ºÉÃ »gÀtå…UÀ¨sÁð†AiÀÄ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‡£ÉÆßÃ §æºÀä ¥Àæ…ZÉÆÃzÀ‡AiÀiÁvï || </w:t>
      </w:r>
      <w:r w:rsidRPr="00BC43CB">
        <w:rPr>
          <w:rFonts w:ascii="BRH Kannada RN" w:hAnsi="BRH Kannada RN"/>
        </w:rPr>
        <w:t>1.28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…£Á…gÁ…AiÀÄuÁ†AiÀÄ …«zÀä†ºÉÃ ªÁ¸ÀÄ…zÉÃªÁ†AiÀÄ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«µÀÄÚB ¥Àæ…ZÉÆÃzÀ‡AiÀiÁvï || </w:t>
      </w:r>
      <w:r w:rsidRPr="00BC43CB">
        <w:rPr>
          <w:rFonts w:ascii="BRH Kannada RN" w:hAnsi="BRH Kannada RN"/>
        </w:rPr>
        <w:t>1.29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>…ªÀ…dæ…£ÀSÁ†AiÀÄ …«zÀä†ºÉÃ wÃPÀë÷Ú-…</w:t>
      </w:r>
      <w:proofErr w:type="gramStart"/>
      <w:r w:rsidRPr="00B52D3A">
        <w:t>zÀ(</w:t>
      </w:r>
      <w:proofErr w:type="gramEnd"/>
      <w:r w:rsidRPr="00B52D3A">
        <w:t xml:space="preserve">…UïÎ)µÁÖç†AiÀÄ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£ÁgÀ¹(Uïä)ºÀB ¥Àæ…ZÉÆÃzÀ‡AiÀiÁvï || </w:t>
      </w:r>
      <w:r w:rsidRPr="00BC43CB">
        <w:rPr>
          <w:rFonts w:ascii="BRH Kannada RN" w:hAnsi="BRH Kannada RN"/>
        </w:rPr>
        <w:t>1.30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…¨sÁ…¸ÀÌgÁ†AiÀÄ …«zÀä†ºÉÃ ªÀÄºÀzÀÄÝ÷åw…PÀgÁ†AiÀÄ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D¢vÀåB ¥Àæ…ZÉÆÃzÀ‡AiÀiÁvï || </w:t>
      </w:r>
      <w:r w:rsidRPr="00BC43CB">
        <w:rPr>
          <w:rFonts w:ascii="BRH Kannada RN" w:hAnsi="BRH Kannada RN"/>
        </w:rPr>
        <w:t>1.31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…ªÉÊ…±Áé…£ÀgÁ†AiÀÄ …«zÀä†ºÉÃ ¯Á…°Ã¯Á†AiÀÄ ¢üÃªÀÄ»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CVßB ¥Àæ…ZÉÆÃzÀ‡AiÀiÁvï || </w:t>
      </w:r>
      <w:r w:rsidRPr="00BC43CB">
        <w:rPr>
          <w:rFonts w:ascii="BRH Kannada RN" w:hAnsi="BRH Kannada RN"/>
        </w:rPr>
        <w:t>1.32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…PÁ…vÁå…AiÀÄ£Á†AiÀÄ …«zÀä†ºÉÃ PÀ£Áå…PÀÄªÀiÁ†j ¢üÃªÀÄ» | </w:t>
      </w:r>
    </w:p>
    <w:p w:rsid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†£ÉÆßÃ zÀÄVðB ¥Àæ…ZÉÆÃzÀ‡AiÀiÁvï || </w:t>
      </w:r>
      <w:r w:rsidRPr="00BC43CB">
        <w:rPr>
          <w:rFonts w:ascii="BRH Kannada RN" w:hAnsi="BRH Kannada RN"/>
        </w:rPr>
        <w:t>1.33</w:t>
      </w:r>
      <w:r w:rsidRPr="00B52D3A">
        <w:t xml:space="preserve"> </w:t>
      </w:r>
    </w:p>
    <w:p w:rsidR="009533DC" w:rsidRDefault="009533DC" w:rsidP="0008240E">
      <w:pPr>
        <w:pStyle w:val="Kannada-Veda"/>
      </w:pPr>
    </w:p>
    <w:p w:rsidR="009533DC" w:rsidRDefault="009533DC" w:rsidP="0008240E">
      <w:pPr>
        <w:pStyle w:val="Kannada-Veda"/>
      </w:pPr>
    </w:p>
    <w:p w:rsidR="009533DC" w:rsidRPr="00B52D3A" w:rsidRDefault="009533DC" w:rsidP="0008240E">
      <w:pPr>
        <w:pStyle w:val="Kannada-Veda"/>
      </w:pPr>
    </w:p>
    <w:p w:rsidR="00B52D3A" w:rsidRPr="00B52D3A" w:rsidRDefault="00B52D3A" w:rsidP="00DC2C66">
      <w:pPr>
        <w:pStyle w:val="NoSpacing"/>
      </w:pPr>
    </w:p>
    <w:p w:rsidR="00B52D3A" w:rsidRPr="00B52D3A" w:rsidRDefault="00B52D3A" w:rsidP="00590921">
      <w:pPr>
        <w:pStyle w:val="Heading2-Kannada"/>
      </w:pPr>
      <w:bookmarkStart w:id="27" w:name="_Toc5743523"/>
      <w:r w:rsidRPr="00B52D3A">
        <w:lastRenderedPageBreak/>
        <w:t>4.3</w:t>
      </w:r>
      <w:r w:rsidRPr="00B52D3A">
        <w:tab/>
        <w:t xml:space="preserve"> zÀÆªÁð ¸ÀÆPÀÛA</w:t>
      </w:r>
      <w:bookmarkEnd w:id="27"/>
    </w:p>
    <w:p w:rsidR="00B52D3A" w:rsidRPr="00B52D3A" w:rsidRDefault="00B52D3A" w:rsidP="0008240E">
      <w:pPr>
        <w:pStyle w:val="Kannada-Veda"/>
      </w:pPr>
      <w:r w:rsidRPr="00B52D3A">
        <w:t xml:space="preserve">…¸À…ºÀ…¸Àæ¥À†gÀªÀiÁ …zÉÃ…«Ã …±ÀvÀ†ªÀÄÆ¯Á …±ÀvÁ†YÄÌgÁ | </w:t>
      </w:r>
    </w:p>
    <w:p w:rsidR="00B52D3A" w:rsidRPr="00B52D3A" w:rsidRDefault="00B52D3A" w:rsidP="0008240E">
      <w:pPr>
        <w:pStyle w:val="Kannada-Veda"/>
      </w:pPr>
      <w:r w:rsidRPr="00B52D3A">
        <w:t>¸Àª</w:t>
      </w:r>
      <w:proofErr w:type="gramStart"/>
      <w:r w:rsidRPr="00B52D3A">
        <w:t>Àð(</w:t>
      </w:r>
      <w:proofErr w:type="gramEnd"/>
      <w:r w:rsidRPr="00B52D3A">
        <w:t xml:space="preserve">†Uïä) ºÀgÀ†vÀÄ ªÉÄÃ …¥Á…¥ÀA …zÀÆªÁð †zÀÄ¸Àì÷é…¥Àß £Á†±À¤Ã || </w:t>
      </w:r>
      <w:r w:rsidRPr="00BC43CB">
        <w:rPr>
          <w:rFonts w:ascii="BRH Kannada RN" w:hAnsi="BRH Kannada RN"/>
        </w:rPr>
        <w:t>1.34</w:t>
      </w:r>
      <w:r w:rsidRPr="00B52D3A">
        <w:t xml:space="preserve"> </w:t>
      </w:r>
    </w:p>
    <w:p w:rsidR="00B52D3A" w:rsidRPr="00B52D3A" w:rsidRDefault="00B52D3A" w:rsidP="0008240E">
      <w:pPr>
        <w:pStyle w:val="Kannada-Veda"/>
      </w:pPr>
    </w:p>
    <w:p w:rsidR="00B52D3A" w:rsidRPr="00B52D3A" w:rsidRDefault="00B52D3A" w:rsidP="0008240E">
      <w:pPr>
        <w:pStyle w:val="Kannada-Veda"/>
      </w:pPr>
      <w:r w:rsidRPr="00B52D3A">
        <w:t xml:space="preserve">PÁ‡uÁØvï PÁuÁØvï …¥ÀægÉÆÃ†ºÀ…¤ÛÃ ¥À†gÀÄµÀB ¥ÀgÀÄ…µÀB ¥À†j | </w:t>
      </w:r>
    </w:p>
    <w:p w:rsidR="00B52D3A" w:rsidRPr="00B52D3A" w:rsidRDefault="00B52D3A" w:rsidP="0008240E">
      <w:pPr>
        <w:pStyle w:val="Kannada-Veda"/>
      </w:pPr>
      <w:r w:rsidRPr="00B52D3A">
        <w:t xml:space="preserve">…KªÁ †£ÉÆÃ zÀÆ…ªÉÃð ¥Àæ†vÀ£ÀÄ …¸ÀºÀ†¸ÉæÃt …±ÀvÉÃ†£À ZÀ || </w:t>
      </w:r>
      <w:r w:rsidRPr="00BC43CB">
        <w:rPr>
          <w:rFonts w:ascii="BRH Kannada RN" w:hAnsi="BRH Kannada RN"/>
        </w:rPr>
        <w:t>1.35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AiÀiÁ …±ÀvÉÃ†£À ¥Àæ…vÀ£ÉÆÃ†¶ …¸ÀºÀ†¸ÉæÃt …«gÉÆÃ†ºÀ¹ | </w:t>
      </w:r>
    </w:p>
    <w:p w:rsidR="00B52D3A" w:rsidRPr="00B52D3A" w:rsidRDefault="00B52D3A" w:rsidP="0008240E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‡¸Áå¸ÉÛÃ zÉÃ«ÃµÀÖPÉÃ …«zsÉÃ†ªÀÄ …ºÀ«†µÁ …ªÀAiÀÄA || </w:t>
      </w:r>
      <w:r w:rsidRPr="00BC43CB">
        <w:rPr>
          <w:rFonts w:ascii="BRH Kannada RN" w:hAnsi="BRH Kannada RN"/>
        </w:rPr>
        <w:t>1.36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08240E">
      <w:pPr>
        <w:pStyle w:val="Kannada-Veda"/>
      </w:pPr>
      <w:r w:rsidRPr="00B52D3A">
        <w:t xml:space="preserve">C†±Àé…PÁæ£ÉÛÃ †gÀxÀ…PÁæ…£ÉÛÃ …«µÀÄÚ‡PÁæ£ÉÛÃ …ªÀ¸ÀÄ†£ÀÞgÁ | </w:t>
      </w:r>
    </w:p>
    <w:p w:rsidR="00B52D3A" w:rsidRPr="00B52D3A" w:rsidRDefault="00B52D3A" w:rsidP="0008240E">
      <w:pPr>
        <w:pStyle w:val="Kannada-Veda"/>
      </w:pPr>
      <w:r w:rsidRPr="00B52D3A">
        <w:t xml:space="preserve">²gÀ†¸Á zsÁ†gÀ¬Ä…µÁå…«Ä …gÀ…PÀë¸Àé ‡ªÀiÁA ¥À…zÉÃ ¥ÀzÉÃ || </w:t>
      </w:r>
      <w:r w:rsidRPr="00BC43CB">
        <w:rPr>
          <w:rFonts w:ascii="BRH Kannada RN" w:hAnsi="BRH Kannada RN"/>
        </w:rPr>
        <w:t>1.37</w:t>
      </w:r>
      <w:r w:rsidRPr="00B52D3A">
        <w:t xml:space="preserve"> </w:t>
      </w:r>
    </w:p>
    <w:p w:rsidR="00B52D3A" w:rsidRPr="00B52D3A" w:rsidRDefault="00B52D3A" w:rsidP="00DC2C66">
      <w:pPr>
        <w:pStyle w:val="NoSpacing"/>
      </w:pPr>
    </w:p>
    <w:p w:rsidR="00B52D3A" w:rsidRPr="00B52D3A" w:rsidRDefault="00B52D3A" w:rsidP="00590921">
      <w:pPr>
        <w:pStyle w:val="Heading2-Kannada"/>
      </w:pPr>
      <w:bookmarkStart w:id="28" w:name="_Toc5743524"/>
      <w:r w:rsidRPr="00B52D3A">
        <w:t>4.4</w:t>
      </w:r>
      <w:r w:rsidRPr="00B52D3A">
        <w:tab/>
        <w:t xml:space="preserve"> ªÀÄÈwÛPÁ ¸ÀÆPÀÛA</w:t>
      </w:r>
      <w:bookmarkEnd w:id="28"/>
    </w:p>
    <w:p w:rsidR="00B52D3A" w:rsidRPr="00B52D3A" w:rsidRDefault="00B52D3A" w:rsidP="00541C16">
      <w:pPr>
        <w:pStyle w:val="Kannada-Veda"/>
      </w:pPr>
      <w:r w:rsidRPr="00B52D3A">
        <w:t xml:space="preserve">¨sÀÆ«Ägï-zsÉÃ£ÀÄgï zsÀgÀtÂÃ †¯ÉÆÃPÀ…zsÁjtÂÃ | …GzsÀÈ†vÁ„¹ †ªÀgÁ…ºÉÃ…t …PÀÈ…µÉÚÃ£À †±ÀvÀ …¨ÁºÀÄ£Á | </w:t>
      </w:r>
    </w:p>
    <w:p w:rsidR="00B52D3A" w:rsidRPr="00B52D3A" w:rsidRDefault="00B52D3A" w:rsidP="00541C16">
      <w:pPr>
        <w:pStyle w:val="Kannada-Veda"/>
      </w:pPr>
      <w:r w:rsidRPr="00B52D3A">
        <w:t xml:space="preserve">…ªÀÄÈwÛ†PÉÃ ºÀ†£À ªÉÄÃ …¥Á…¥ÀA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…AiÀÄ…£ÀäAiÀiÁ †zÀÄµÀÌöÈ…vÀA PÀÈvÀA | </w:t>
      </w:r>
      <w:r w:rsidRPr="00BC43CB">
        <w:rPr>
          <w:rFonts w:ascii="BRH Kannada RN" w:hAnsi="BRH Kannada RN"/>
        </w:rPr>
        <w:t>1.38</w:t>
      </w:r>
    </w:p>
    <w:p w:rsidR="00B52D3A" w:rsidRPr="00B52D3A" w:rsidRDefault="00B52D3A" w:rsidP="00541C16">
      <w:pPr>
        <w:pStyle w:val="Kannada-Veda"/>
      </w:pPr>
      <w:r w:rsidRPr="00B52D3A">
        <w:t>…ªÀÄÈwÛ‡PÉÃ §æ†ºÀäzÀ…vÁÛ„…¹ …PÁ±Àå†¥ÉÃ£Á…©üªÀÄ†¤ÛçvÁ |</w:t>
      </w:r>
    </w:p>
    <w:p w:rsidR="00B52D3A" w:rsidRPr="00B52D3A" w:rsidRDefault="00B52D3A" w:rsidP="00541C16">
      <w:pPr>
        <w:pStyle w:val="Kannada-Veda"/>
      </w:pPr>
      <w:r w:rsidRPr="00B52D3A">
        <w:t xml:space="preserve">…ªÀÄÈwÛ†PÉÃ zÉÃ†» ªÉÄÃ …¥ÀÄ…¶ÖA …vÀé¬Ä †¸ÀªÀðA …¥Àæw†¶×vÀA || </w:t>
      </w:r>
      <w:r w:rsidRPr="00BC43CB">
        <w:rPr>
          <w:rFonts w:ascii="BRH Kannada RN" w:hAnsi="BRH Kannada RN"/>
        </w:rPr>
        <w:t>1.39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…ªÀÄÈwÛ‡PÉÃ ¥Àæw†¶×vÉÃ …¸À…ªÀðA …vÀ£ÉäÃ †¤tÄð…zÀ ªÀÄÈ†wÛPÉÃ | 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vÀ†</w:t>
      </w:r>
      <w:proofErr w:type="gramEnd"/>
      <w:r w:rsidRPr="00B52D3A">
        <w:t xml:space="preserve">AiÀiÁ …ºÀvÉÃ†£À ¥Á…¥ÉÃ…£À …UÀ…ZÁÒ«Ä †¥ÀgÀ…ªÀiÁA UÀwA || </w:t>
      </w:r>
      <w:r w:rsidRPr="00BC43CB">
        <w:rPr>
          <w:rFonts w:ascii="BRH Kannada RN" w:hAnsi="BRH Kannada RN"/>
        </w:rPr>
        <w:t>1.40</w:t>
      </w:r>
      <w:r w:rsidRPr="00B52D3A">
        <w:t xml:space="preserve"> </w:t>
      </w:r>
    </w:p>
    <w:p w:rsidR="00B52D3A" w:rsidRPr="00B52D3A" w:rsidRDefault="00B52D3A" w:rsidP="00DC2C66">
      <w:pPr>
        <w:pStyle w:val="NoSpacing"/>
      </w:pPr>
    </w:p>
    <w:p w:rsidR="00B52D3A" w:rsidRPr="00B52D3A" w:rsidRDefault="00B52D3A" w:rsidP="00590921">
      <w:pPr>
        <w:pStyle w:val="Heading2-Kannada"/>
      </w:pPr>
      <w:bookmarkStart w:id="29" w:name="_Toc5743525"/>
      <w:r w:rsidRPr="00B52D3A">
        <w:t>4.5</w:t>
      </w:r>
      <w:r w:rsidRPr="00B52D3A">
        <w:tab/>
        <w:t xml:space="preserve"> ±ÀvÀÄædAiÀÄ ªÀÄ£ÁÛçB</w:t>
      </w:r>
      <w:bookmarkEnd w:id="29"/>
    </w:p>
    <w:p w:rsidR="00B52D3A" w:rsidRPr="00B52D3A" w:rsidRDefault="00B52D3A" w:rsidP="00541C16">
      <w:pPr>
        <w:pStyle w:val="Kannada-Veda"/>
      </w:pPr>
      <w:r w:rsidRPr="00B52D3A">
        <w:t xml:space="preserve">AiÀÄ†vÀ E…£ÀÝç ¨sÀ†AiÀiÁªÀÄ…ºÉÃ vÀ†vÉÆÃ …£ÉÆÃ C†¨sÀAiÀÄA PÀÈ¢ü | </w:t>
      </w:r>
    </w:p>
    <w:p w:rsidR="00B52D3A" w:rsidRPr="00B52D3A" w:rsidRDefault="00B52D3A" w:rsidP="00541C16">
      <w:pPr>
        <w:pStyle w:val="Kannada-Veda"/>
      </w:pPr>
      <w:r w:rsidRPr="00B52D3A">
        <w:t xml:space="preserve">ªÀÄ†WÀªÀ£ï …bÀVÞ vÀ…ªÀ vÀ†£Àß …HvÀ…AiÉÄÃ «¢é…µÉÆÃ «ªÀÄÈ†zsÉÆÃ d» || </w:t>
      </w:r>
      <w:r w:rsidRPr="00BC43CB">
        <w:rPr>
          <w:rFonts w:ascii="BRH Kannada RN" w:hAnsi="BRH Kannada RN"/>
        </w:rPr>
        <w:t>1.41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 xml:space="preserve">…¸Àé…¹ÛzÁ …«±À¸Àà†wgï-ªÀÈ…vÀæºÁ «ªÀÄÈ†zsÉÆÃ …ªÀ²Ã | </w:t>
      </w:r>
    </w:p>
    <w:p w:rsidR="00B52D3A" w:rsidRPr="00B52D3A" w:rsidRDefault="00B52D3A" w:rsidP="00541C16">
      <w:pPr>
        <w:pStyle w:val="Kannada-Veda"/>
      </w:pPr>
      <w:r w:rsidRPr="00B52D3A">
        <w:t xml:space="preserve">ªÀÈµÉÃ†£ÀÝçB …¥ÀÄgÀ †KvÀÄ £ÀB ¸Àé…¹ÛzÁ †C¨sÀAiÀÄ…YÌgÀB || </w:t>
      </w:r>
      <w:r w:rsidRPr="00BC43CB">
        <w:rPr>
          <w:rFonts w:ascii="BRH Kannada RN" w:hAnsi="BRH Kannada RN"/>
        </w:rPr>
        <w:t>1.42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…¸Àé¹Û …£À E†£ÉÆÝçÃ …ªÀÈzÀÞ†±ÀæªÁB …¸Àé¹Û †£ÀB …¥ÀÆµÁ …«±Àé†ªÉÃzÁB |</w:t>
      </w:r>
    </w:p>
    <w:p w:rsidR="00B52D3A" w:rsidRPr="00B52D3A" w:rsidRDefault="00B52D3A" w:rsidP="00541C16">
      <w:pPr>
        <w:pStyle w:val="Kannada-Veda"/>
      </w:pPr>
      <w:r w:rsidRPr="00B52D3A">
        <w:t xml:space="preserve">…¸Àé¹Û …£À¸ÁÛ…PÉÆë÷åÃð C†jµÀÖ£ÉÃ«ÄB …¸Àé¹Û …£ÉÆÃ §È…ºÀ¸Àà†wgï zÀzsÁvÀÄ || </w:t>
      </w:r>
      <w:r w:rsidRPr="00BC43CB">
        <w:rPr>
          <w:rFonts w:ascii="BRH Kannada RN" w:hAnsi="BRH Kannada RN"/>
        </w:rPr>
        <w:t>1.43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D‡¥Á£ÀÛ-ªÀÄ£ÀÄå¸ï-…vÀÈ¥À†®¥Àæ¨sÀ…ªÀiÁð zsÀÄ…¤B ²†«ÄÃ…ªÁkõï-bÀ†gÀÄª</w:t>
      </w:r>
      <w:proofErr w:type="gramStart"/>
      <w:r w:rsidRPr="00B52D3A">
        <w:t>ÀiÁ(</w:t>
      </w:r>
      <w:proofErr w:type="gramEnd"/>
      <w:r w:rsidRPr="00B52D3A">
        <w:t>Uïä) IÄ…fÃ¶Ã |</w:t>
      </w:r>
      <w:r w:rsidR="00B7176C">
        <w:t xml:space="preserve"> </w:t>
      </w:r>
      <w:r w:rsidRPr="00B52D3A">
        <w:t xml:space="preserve">¸ÉÆÃ…ªÉÆÃ «‡±Áé£Àå…vÀ¸ÁªÀ†£Á…¤ £ÁªÁðV†£ÀÝçA ¥Àæ…wªÀiÁ†£Á ¤zÉÃ¨sÀÄB || </w:t>
      </w:r>
      <w:r w:rsidRPr="00BC43CB">
        <w:rPr>
          <w:rFonts w:ascii="BRH Kannada RN" w:hAnsi="BRH Kannada RN"/>
        </w:rPr>
        <w:t>1.44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§æ†ºÀäd…eÁÕ£ÀA †¥Àæ…xÀªÀÄA …¥ÀÄgÀ…¸ÁÛzï-«†¹Ã…ªÀÄvÀB …¸ÀÄgÀÄ†ZÉÆÃ …ªÉÃ£À †DªÀB |</w:t>
      </w:r>
    </w:p>
    <w:p w:rsidR="00B52D3A" w:rsidRPr="00B52D3A" w:rsidRDefault="00B52D3A" w:rsidP="00541C16">
      <w:pPr>
        <w:pStyle w:val="Kannada-Veda"/>
      </w:pPr>
      <w:r w:rsidRPr="00B52D3A">
        <w:t xml:space="preserve">¸À …§Ä¢üß†AiÀiÁ G…¥ÀªÀiÁ †C¸Àå …«µÁ×B …¸ÀvÀ…±ÀÑ AiÉÆÃ…¤-ªÀÄ†¸ÀvÀ…±ÀÑ «†ªÀB || </w:t>
      </w:r>
      <w:r w:rsidRPr="00BC43CB">
        <w:rPr>
          <w:rFonts w:ascii="BRH Kannada RN" w:hAnsi="BRH Kannada RN"/>
        </w:rPr>
        <w:t>1.45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 xml:space="preserve">…¸ÉÆåÃ£Á †¥ÀÈy…« ¨sÀ†ªÁ £ÀÈ…PÀëgÁ …¤ªÉÃ†±À¤Ã | AiÀÄ†ZÁÒ …£ÀB ±À†ªÀÄð …¸À¥Àæ‡xÁB || </w:t>
      </w:r>
      <w:r w:rsidRPr="00BC43CB">
        <w:rPr>
          <w:rFonts w:ascii="BRH Kannada RN" w:hAnsi="BRH Kannada RN"/>
        </w:rPr>
        <w:t>1.46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…UÀ…£ÀÞ…zÁégÁA †zÀÄgÁ…zsÀ…gï…µÁA …¤vÀå†¥ÀÄµÁÖA PÀ…jÃ¶‡tÂÃA |</w:t>
      </w:r>
    </w:p>
    <w:p w:rsidR="00B52D3A" w:rsidRPr="00B52D3A" w:rsidRDefault="00B52D3A" w:rsidP="00541C16">
      <w:pPr>
        <w:pStyle w:val="Kannada-Veda"/>
      </w:pPr>
      <w:r w:rsidRPr="00B52D3A">
        <w:t>…F±</w:t>
      </w:r>
      <w:proofErr w:type="gramStart"/>
      <w:r w:rsidRPr="00B52D3A">
        <w:t>ÀéjÃ(</w:t>
      </w:r>
      <w:proofErr w:type="gramEnd"/>
      <w:r w:rsidRPr="00B52D3A">
        <w:t xml:space="preserve">†Uïä) ¸À†ªÀð ¨sÀÆ…vÁ…£ÁA vÁ…«ÄºÉÆÃ†¥À-ºÀé…AiÉÄÃ ²æAiÀÄA || </w:t>
      </w:r>
      <w:r w:rsidRPr="00BC43CB">
        <w:rPr>
          <w:rFonts w:ascii="BRH Kannada RN" w:hAnsi="BRH Kannada RN"/>
        </w:rPr>
        <w:t>1.47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lastRenderedPageBreak/>
        <w:t>‡²æÃªÉÄÃð …¨sÀdvÀÄ | C®‡Që÷äÃªÉÄÃð …£À±ÀåvÀÄ |</w:t>
      </w:r>
      <w:r w:rsidR="004B6DC5">
        <w:t xml:space="preserve"> </w:t>
      </w:r>
      <w:r w:rsidRPr="00B52D3A">
        <w:t xml:space="preserve">«†µÀÄÚªÀÄÄ…SÁ ªÉÊ …zÉÃªÁ±ÀÒ†£ÉÆÝÃ-©ü…jªÀiÁ </w:t>
      </w:r>
      <w:r w:rsidRPr="00B52D3A">
        <w:rPr>
          <w:rFonts w:ascii="BRH Devanagari" w:hAnsi="BRH Devanagari" w:cs="BRH Devanagari"/>
        </w:rPr>
        <w:t>Æ</w:t>
      </w:r>
      <w:r w:rsidRPr="00B52D3A">
        <w:t>…¯ÉÆÃPÁ-</w:t>
      </w:r>
      <w:r w:rsidR="00DC2C66">
        <w:t xml:space="preserve">†£À£À¥À…dAiÀÄå-…ªÀÄ†¨sÀådAiÀÄ£ï </w:t>
      </w:r>
      <w:r w:rsidRPr="00B52D3A">
        <w:t>|</w:t>
      </w:r>
      <w:r w:rsidR="00DC2C66">
        <w:t xml:space="preserve"> </w:t>
      </w:r>
      <w:r w:rsidRPr="00BC43CB">
        <w:rPr>
          <w:rFonts w:ascii="BRH Kannada RN" w:hAnsi="BRH Kannada RN"/>
        </w:rPr>
        <w:t>1.48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…ªÀÄº</w:t>
      </w:r>
      <w:proofErr w:type="gramStart"/>
      <w:r w:rsidRPr="00B52D3A">
        <w:t>Á(</w:t>
      </w:r>
      <w:proofErr w:type="gramEnd"/>
      <w:r w:rsidRPr="00B52D3A">
        <w:t xml:space="preserve">Uïä) E…£ÉÆÝçÃ ªÀ†dæ¨ÁºÀÄB µÉÆÃ…qÀ²Ã ±À†ªÀÄð AiÀÄZÀÒvÀÄ || </w:t>
      </w:r>
    </w:p>
    <w:p w:rsidR="00B52D3A" w:rsidRPr="00B52D3A" w:rsidRDefault="00B52D3A" w:rsidP="00541C16">
      <w:pPr>
        <w:pStyle w:val="Kannada-Veda"/>
      </w:pPr>
      <w:r w:rsidRPr="00B52D3A">
        <w:t xml:space="preserve">…¸Àé¹Û †£ÉÆÃ …ªÀÄWÀ†ªÁ PÀgÉÆÃ…vÀÄ ºÀ†£ÀÄÛ …¥Á¥Áä…£ÀA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‡AiÉÆÃ„¸Áä£ï </w:t>
      </w:r>
      <w:r w:rsidR="00B7176C">
        <w:br/>
      </w:r>
      <w:r w:rsidRPr="00B52D3A">
        <w:t xml:space="preserve">zÉéÃ†¶Ö || </w:t>
      </w:r>
      <w:r w:rsidRPr="00BC43CB">
        <w:rPr>
          <w:rFonts w:ascii="BRH Kannada RN" w:hAnsi="BRH Kannada RN"/>
        </w:rPr>
        <w:t>1.49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…¸ÉÆÃªÀiÁ…£</w:t>
      </w:r>
      <w:proofErr w:type="gramStart"/>
      <w:r w:rsidRPr="00B52D3A">
        <w:t>À(</w:t>
      </w:r>
      <w:proofErr w:type="gramEnd"/>
      <w:r w:rsidRPr="00B52D3A">
        <w:t xml:space="preserve">…UïÎ) ¸Àé†gÀtA PÀÈ…tÄ» †§æºÀät¸ÀàvÉÃ | …PÀQëÃ†ªÀ…£ÀÛA </w:t>
      </w:r>
      <w:r w:rsidRPr="00B52D3A">
        <w:rPr>
          <w:rFonts w:ascii="BRH Devanagari" w:hAnsi="BRH Devanagari" w:cs="BRH Devanagari"/>
        </w:rPr>
        <w:t>Æ</w:t>
      </w:r>
      <w:r w:rsidRPr="00B52D3A">
        <w:t>AiÀÄ †O…²dA|</w:t>
      </w:r>
    </w:p>
    <w:p w:rsidR="00B52D3A" w:rsidRPr="00B52D3A" w:rsidRDefault="00B52D3A" w:rsidP="00541C16">
      <w:pPr>
        <w:pStyle w:val="Kannada-Veda"/>
      </w:pPr>
      <w:r w:rsidRPr="00B52D3A">
        <w:t xml:space="preserve">±À†jÃgÀA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AiÀÄdÕ±À…ªÀÄ®A PÀÄ†¹Ã…zÀA vÀ‡¹ä£ï yìÃzÀ…vÀÄ ‡AiÉÆÃ„¸Áä£ï zÉéÃ†¶Ö || </w:t>
      </w:r>
      <w:r w:rsidRPr="00BC43CB">
        <w:rPr>
          <w:rFonts w:ascii="BRH Kannada RN" w:hAnsi="BRH Kannada RN"/>
        </w:rPr>
        <w:t>1.50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ZÀ†gÀtA …¥À«…vÀæA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«†vÀvÀA ¥ÀÄ…gÁtA </w:t>
      </w:r>
      <w:r w:rsidRPr="00B52D3A">
        <w:rPr>
          <w:rFonts w:ascii="BRH Devanagari" w:hAnsi="BRH Devanagari" w:cs="BRH Devanagari"/>
        </w:rPr>
        <w:t>Æ</w:t>
      </w:r>
      <w:r w:rsidRPr="00B52D3A">
        <w:t>AiÉÄÃ†£À …¥ÀÆvÀ-¸ÀÛ†gÀw zÀÄ…µÀÌöÈvÁ†¤ |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vÉÃ</w:t>
      </w:r>
      <w:proofErr w:type="gramEnd"/>
      <w:r w:rsidRPr="00B52D3A">
        <w:t xml:space="preserve">†£À …¥À«†vÉæÃt …±ÀÄzÉÞÃ†£À …¥ÀÆvÁ C†w …¥Á¥Áä…£À-ªÀÄ†gÁwA vÀgÉÃªÀÄ || </w:t>
      </w:r>
      <w:r w:rsidRPr="00BC43CB">
        <w:rPr>
          <w:rFonts w:ascii="BRH Kannada RN" w:hAnsi="BRH Kannada RN"/>
        </w:rPr>
        <w:t>1.51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…¸ÀeÉÆÃ†µÁ E…£ÀÝç ¸À†UÀuÉÆÃ …ªÀÄgÀÄ…¢ãB ¸ÉÆÃ†ªÀÄA ¦§ ªÀÈvÀæºÀkÆÒgÀ …«zÁé£ï |</w:t>
      </w:r>
      <w:r w:rsidR="00B7176C">
        <w:t xml:space="preserve"> </w:t>
      </w:r>
      <w:r w:rsidRPr="00B52D3A">
        <w:t>…d» ±À…</w:t>
      </w:r>
      <w:proofErr w:type="gramStart"/>
      <w:r w:rsidRPr="00B52D3A">
        <w:t>vÀÆæ(</w:t>
      </w:r>
      <w:proofErr w:type="gramEnd"/>
      <w:r w:rsidRPr="00B52D3A">
        <w:t xml:space="preserve">…Uïä) gÀ…¥À ªÀÄÈ†zsÉÆÃ £ÀÄ…zÀ¸ÁéxÁ †¨sÀAiÀÄA PÀÈtÄ» …«±Àé†vÉÆÃ £ÀB || </w:t>
      </w:r>
      <w:r w:rsidRPr="00BC43CB">
        <w:rPr>
          <w:rFonts w:ascii="BRH Kannada RN" w:hAnsi="BRH Kannada RN"/>
        </w:rPr>
        <w:t>1.52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 xml:space="preserve">…¸ÀÄ…«ÄvÁæ …£À D…¥À N†µÀzsÀAiÀÄB ¸À£ÀÄÛ zÀÄ…«ÄðvÁæ¸ï-vÀ†¸ÉäöÊ ¨sÀÆAiÀiÁ-…¸ÀÄ‡AiÉÆÃð¸Áä£ï zÉéÃ…¶Ö AiÀÄ†kÑ …ªÀAiÀÄA …¢éµÀäB || </w:t>
      </w:r>
      <w:r w:rsidRPr="00BC43CB">
        <w:rPr>
          <w:rFonts w:ascii="BRH Kannada RN" w:hAnsi="BRH Kannada RN"/>
        </w:rPr>
        <w:t>1.53</w:t>
      </w:r>
      <w:r w:rsidRPr="00B52D3A">
        <w:t xml:space="preserve"> </w:t>
      </w:r>
    </w:p>
    <w:p w:rsidR="00B52D3A" w:rsidRPr="00B52D3A" w:rsidRDefault="00B52D3A" w:rsidP="004B6DC5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D…¥ÉÆÃ »µÁ× †ªÀÄ…AiÉÆÃ ¨sÀÄ…ªÀ¸ÁÛ †£À …HeÉÃð †zÀzsÁvÀ£À | …ªÀÄºÉÃgÀ†uÁ…AiÀÄ ZÀ†PÀë¸ÉÃ</w:t>
      </w:r>
      <w:r w:rsidR="001364BA">
        <w:t xml:space="preserve"> </w:t>
      </w:r>
      <w:r w:rsidRPr="00B52D3A">
        <w:t xml:space="preserve">| AiÉÆÃ †ªÀB …²ªÀ†vÀ…ªÉÆÃ gÀ…¸À-¸ÀÛ†¸Àå ¨sÁdAiÀÄ…vÉÃ ºÀ †£ÀB | </w:t>
      </w:r>
      <w:r w:rsidR="009533DC">
        <w:br/>
      </w:r>
      <w:r w:rsidRPr="00B52D3A">
        <w:lastRenderedPageBreak/>
        <w:t xml:space="preserve">…G…±ÀwÃ-†jªÀ …ªÀiÁvÀ†gÀB | vÀ…¸Áä C†gÀYÎªÀiÁªÀÄ…ªÉÇÃ AiÀÄ…¸Àå PÀë†AiÀiÁ…AiÀÄ f†£ÀéxÀ | D†¥ÉÆÃ …d£À†AiÀÄxÁ ZÀ £ÀB || </w:t>
      </w:r>
      <w:r w:rsidRPr="00BC43CB">
        <w:rPr>
          <w:rFonts w:ascii="BRH Kannada RN" w:hAnsi="BRH Kannada RN"/>
        </w:rPr>
        <w:t>1.54</w:t>
      </w:r>
    </w:p>
    <w:p w:rsidR="00B52D3A" w:rsidRPr="00B52D3A" w:rsidRDefault="00B52D3A" w:rsidP="001364BA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0" w:name="_Toc5743526"/>
      <w:r w:rsidRPr="00B52D3A">
        <w:t>4.6</w:t>
      </w:r>
      <w:r w:rsidRPr="00B52D3A">
        <w:tab/>
        <w:t xml:space="preserve"> CWÀªÀÄgÀët ¸ÀÆPÀÛA</w:t>
      </w:r>
      <w:bookmarkEnd w:id="30"/>
    </w:p>
    <w:p w:rsidR="00B52D3A" w:rsidRPr="00B52D3A" w:rsidRDefault="00B52D3A" w:rsidP="00541C16">
      <w:pPr>
        <w:pStyle w:val="Kannada-Veda"/>
      </w:pPr>
      <w:r w:rsidRPr="00B52D3A">
        <w:t xml:space="preserve">»†gÀtå±ÀÈ…YA </w:t>
      </w:r>
      <w:r w:rsidRPr="00B52D3A">
        <w:rPr>
          <w:rFonts w:ascii="BRH Devanagari" w:hAnsi="BRH Devanagari" w:cs="BRH Devanagari"/>
        </w:rPr>
        <w:t>Æ</w:t>
      </w:r>
      <w:r w:rsidRPr="00B52D3A">
        <w:t>ªÀ†gÀÄ…tA ¥Àæ†¥ÀzÉåÃ …wÃvÀÜðA †ªÉÄÃ zÉÃ…» AiÀiÁ†avÀB |</w:t>
      </w:r>
    </w:p>
    <w:p w:rsidR="00B52D3A" w:rsidRPr="00BC43CB" w:rsidRDefault="00B52D3A" w:rsidP="00541C16">
      <w:pPr>
        <w:pStyle w:val="Kannada-Veda"/>
        <w:rPr>
          <w:rFonts w:ascii="BRH Kannada RN" w:hAnsi="BRH Kannada RN"/>
        </w:rPr>
      </w:pPr>
      <w:r w:rsidRPr="00B52D3A">
        <w:t xml:space="preserve">…AiÀÄ£Àä†AiÀiÁ …¨sÀÄPÀÛ-…ªÀÄ¸Á†zsÀÆ£ÁA …¥Á¥ÉÃ†¨sÀå±ÀÑ …¥Àæw†UÀæºÀB || </w:t>
      </w:r>
      <w:r w:rsidRPr="00BC43CB">
        <w:rPr>
          <w:rFonts w:ascii="BRH Kannada RN" w:hAnsi="BRH Kannada RN"/>
        </w:rPr>
        <w:t xml:space="preserve">1.55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AiÀÄ…£ÉäÃ ªÀÄ†£À¸Á …ªÁ…ZÁ …PÀ…ªÀÄðuÁ ªÁ †zÀÄµÀÌöÈ…vÀA PÀÈvÀA |</w:t>
      </w:r>
    </w:p>
    <w:p w:rsidR="00B52D3A" w:rsidRDefault="00B52D3A" w:rsidP="00541C16">
      <w:pPr>
        <w:pStyle w:val="Kannada-Veda"/>
        <w:rPr>
          <w:rFonts w:ascii="BRH Kannada RN" w:hAnsi="BRH Kannada RN"/>
        </w:rPr>
      </w:pPr>
      <w:proofErr w:type="gramStart"/>
      <w:r w:rsidRPr="00B52D3A">
        <w:t>vÀ</w:t>
      </w:r>
      <w:proofErr w:type="gramEnd"/>
      <w:r w:rsidRPr="00B52D3A">
        <w:t xml:space="preserve">…£Àß E…£ÉÆÝçÃ ªÀ†gÀÄ…uÉÆÃ §È…ºÀ¸Àà†wB ¸À…«vÁ †ZÀ ¥ÀÄ£À…£ÀÄÛ ¥ÀÄ†£ÀB ¥ÀÄ£ÀB || </w:t>
      </w:r>
      <w:r w:rsidRPr="00BC43CB">
        <w:rPr>
          <w:rFonts w:ascii="BRH Kannada RN" w:hAnsi="BRH Kannada RN"/>
        </w:rPr>
        <w:t>1.56</w:t>
      </w:r>
    </w:p>
    <w:p w:rsidR="00B52D3A" w:rsidRPr="00B52D3A" w:rsidRDefault="00B52D3A" w:rsidP="00541C16">
      <w:pPr>
        <w:pStyle w:val="Kannada-Veda"/>
      </w:pPr>
      <w:r w:rsidRPr="00B52D3A">
        <w:t xml:space="preserve">£À…ªÉÆÃ„UÀß‡AiÉÄÃ-„…¥sÀÄìªÀÄ…vÉÃ £À…ªÀÄ E†£ÁÝç…AiÀÄ £À…ªÉÆÃ ªÀ†gÀÄuÁ…AiÀÄ £ÀªÉÆÃ </w:t>
      </w:r>
    </w:p>
    <w:p w:rsidR="00B52D3A" w:rsidRPr="00B52D3A" w:rsidRDefault="00B52D3A" w:rsidP="00541C16">
      <w:pPr>
        <w:pStyle w:val="Kannada-Veda"/>
      </w:pPr>
      <w:r w:rsidRPr="00B52D3A">
        <w:t xml:space="preserve">ªÁgÀÄ†uÉåöÊ £À…ªÉÆÃ„zÀã÷åB || </w:t>
      </w:r>
      <w:r w:rsidRPr="00BC43CB">
        <w:rPr>
          <w:rFonts w:ascii="BRH Kannada RN" w:hAnsi="BRH Kannada RN"/>
        </w:rPr>
        <w:t>1.57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AiÀÄ…zÀ¥ÁA …PÀÆægÀA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AiÀÄ†zÀ…ªÉÄÃzsÀåA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AiÀÄ†zÀ…±Á£ÀÛA vÀzÀ†¥ÀUÀZÀÒvÁvï || </w:t>
      </w:r>
      <w:r w:rsidRPr="00BC43CB">
        <w:rPr>
          <w:rFonts w:ascii="BRH Kannada RN" w:hAnsi="BRH Kannada RN"/>
        </w:rPr>
        <w:t>1.58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…C…vÁå…±À£Á-†zÀwÃ…¥Á…£Á-…zÀåZÀÑ …GUÁævï †¥Àæ…wUÀæ‡ºÁvï |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…£ÉÆßÃ ªÀ†gÀÄuÉÆÃ …gÁ…eÁ …¥ÁtÂ‡£Á ºÀå…ªÀªÀÄ†gÀêvÀÄ || </w:t>
      </w:r>
      <w:r w:rsidRPr="00BC43CB">
        <w:rPr>
          <w:rFonts w:ascii="BRH Kannada RN" w:hAnsi="BRH Kannada RN"/>
        </w:rPr>
        <w:t>1.59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†¸ÉÆÃ„ºÀ†ªÀÄ…¥Á¥ÉÆÃ …«gÀ…eÉÆÃ ¤…ªÀÄÄðPÉÆÛÃ †ªÀÄÄPÀÛ…Q°âµÀB |</w:t>
      </w:r>
    </w:p>
    <w:p w:rsidR="00B52D3A" w:rsidRPr="00B52D3A" w:rsidRDefault="00B52D3A" w:rsidP="00541C16">
      <w:pPr>
        <w:pStyle w:val="Kannada-Veda"/>
      </w:pPr>
      <w:r w:rsidRPr="00B52D3A">
        <w:t xml:space="preserve">£Á†PÀ¸Àå …¥ÀÈµÀ×ªÀiÁ†gÀÄ…ºÀå UÀ…ZÉÒÃzï §æ†ºÀä-¸À…¯ÉÆÃPÀvÁA || </w:t>
      </w:r>
      <w:r w:rsidRPr="00BC43CB">
        <w:rPr>
          <w:rFonts w:ascii="BRH Kannada RN" w:hAnsi="BRH Kannada RN"/>
        </w:rPr>
        <w:t>1.60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AiÀÄ…†±ÁÑ¥sÀÄì ªÀ†gÀÄ…tB ¸À …¥ÀÄ£Á†vÀéWÀªÀÄ…gÀëtB || </w:t>
      </w:r>
      <w:r w:rsidRPr="00BC43CB">
        <w:rPr>
          <w:rFonts w:ascii="BRH Kannada RN" w:hAnsi="BRH Kannada RN"/>
        </w:rPr>
        <w:t>1.61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lastRenderedPageBreak/>
        <w:t>…EªÀÄA †ªÉÄÃ UÀAUÉÃ AiÀÄªÀÄÄ£ÉÃ ¸ÀgÀ¸Àé…w ±ÀÄ†vÀÄ…¢æ ¸ÉÆÛÃª</w:t>
      </w:r>
      <w:proofErr w:type="gramStart"/>
      <w:r w:rsidRPr="00B52D3A">
        <w:t>ÀÄ(</w:t>
      </w:r>
      <w:proofErr w:type="gramEnd"/>
      <w:r w:rsidRPr="00B52D3A">
        <w:t>†Uïä) ¸ÀZÀ…vÁ ¥À…gÀÄ¶ÚAiÀiÁ |</w:t>
      </w:r>
      <w:r w:rsidR="00B7176C">
        <w:t xml:space="preserve"> </w:t>
      </w:r>
      <w:r w:rsidRPr="00B52D3A">
        <w:t xml:space="preserve">…C…¹…QßAiÀiÁ †ªÀÄgÀÄzïªÀÈzsÉÃ …«vÀ…¸ÀÛAiÀiÁ-„„†fÃðQÃAiÉÄÃ ±ÀÈ…tÄºÁå …¸ÀÄµÉÆÃ†ªÀÄAiÀiÁ || </w:t>
      </w:r>
      <w:r w:rsidRPr="00BC43CB">
        <w:rPr>
          <w:rFonts w:ascii="BRH Kannada RN" w:hAnsi="BRH Kannada RN"/>
        </w:rPr>
        <w:t>1.62</w:t>
      </w:r>
    </w:p>
    <w:p w:rsidR="00B52D3A" w:rsidRPr="00B52D3A" w:rsidRDefault="00B52D3A" w:rsidP="00541C16">
      <w:pPr>
        <w:pStyle w:val="Kannada-Veda"/>
      </w:pPr>
      <w:r w:rsidRPr="00B52D3A">
        <w:t>…IÄvÀ†kÑ …¸ÀvÀå…kõÁÑ-‡©üÃ…zÁÞ vÀÛ…¥À¸ÉÆÃ „†zsÀåeÁAiÀÄvÀ |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vÀ…</w:t>
      </w:r>
      <w:proofErr w:type="gramEnd"/>
      <w:r w:rsidRPr="00B52D3A">
        <w:t xml:space="preserve">vÉÆÃ gÁ†wæ-gÀeÁAiÀÄ…vÀ vÀ†vÀB ¸À…ªÀÄÄzÉÆæÃ †C…tðªÀB || </w:t>
      </w:r>
      <w:r w:rsidRPr="00BC43CB">
        <w:rPr>
          <w:rFonts w:ascii="BRH Kannada RN" w:hAnsi="BRH Kannada RN"/>
        </w:rPr>
        <w:t>1.63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…¸À…ªÀÄÄzÁæ-†zÀ…tðªÁ-zÀ†¢ü ¸ÀA</w:t>
      </w:r>
      <w:r w:rsidRPr="00B52D3A">
        <w:rPr>
          <w:rFonts w:ascii="BRH Devanagari" w:hAnsi="BRH Devanagari" w:cs="BRH Devanagari"/>
        </w:rPr>
        <w:t>Æ</w:t>
      </w:r>
      <w:r w:rsidRPr="00B52D3A">
        <w:t>ªÀ…xÀìgÉÆÃ †CeÁAiÀÄvÀ |</w:t>
      </w:r>
    </w:p>
    <w:p w:rsidR="00B52D3A" w:rsidRPr="00B52D3A" w:rsidRDefault="00B52D3A" w:rsidP="00541C16">
      <w:pPr>
        <w:pStyle w:val="Kannada-Veda"/>
      </w:pPr>
      <w:r w:rsidRPr="00B52D3A">
        <w:t xml:space="preserve">…C…ºÉÆÃ…gÁvÁæ†tÂ …«zÀzsÀzï …«†±Àé¸Àå «Ä…µÀvÉÆÃ …ªÀ²Ã || </w:t>
      </w:r>
      <w:r w:rsidRPr="00BC43CB">
        <w:rPr>
          <w:rFonts w:ascii="BRH Kannada RN" w:hAnsi="BRH Kannada RN"/>
        </w:rPr>
        <w:t>1.64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…¸ÀÆ…AiÀiÁð…ZÀ…£ÀÝçªÀÄ†¸Ë …zsÁvÁ †AiÀÄxÁ …¥ÀÆªÀð †ªÀÄPÀ®àAiÀÄvï |</w:t>
      </w:r>
    </w:p>
    <w:p w:rsidR="00B52D3A" w:rsidRPr="00B52D3A" w:rsidRDefault="00B52D3A" w:rsidP="00541C16">
      <w:pPr>
        <w:pStyle w:val="Kannada-Veda"/>
      </w:pPr>
      <w:r w:rsidRPr="00B52D3A">
        <w:t xml:space="preserve">¢†ªÀkÑ ¥ÀÈ…y«ÃA …ZÁ£ÀÛ†j…PÀë ªÀÄ…xÉÆÃ ¸ÀÄ†ªÀB || </w:t>
      </w:r>
      <w:r w:rsidRPr="00BC43CB">
        <w:rPr>
          <w:rFonts w:ascii="BRH Kannada RN" w:hAnsi="BRH Kannada RN"/>
        </w:rPr>
        <w:t>1.65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AiÀÄvï †¥ÀÈ…yªÁå(Uïä) gÀ†d…¸Àì÷é ªÀiÁ£ÀÛ†jPÉëÃ …«gÉÆÃ†zÀ¹Ã |</w:t>
      </w:r>
      <w:r w:rsidR="009C4F43">
        <w:t xml:space="preserve"> </w:t>
      </w:r>
      <w:r w:rsidRPr="00B52D3A">
        <w:t>…EªÀiÁ(UïÎ) ¸ÀÛ…zÁ¥ÉÆÃ †ªÀgÀÄtB …¥ÀÄ£Á†vÀéWÀªÀÄ…gÀëtB |</w:t>
      </w:r>
      <w:r w:rsidR="009C4F43">
        <w:t xml:space="preserve"> </w:t>
      </w:r>
      <w:r w:rsidRPr="00B52D3A">
        <w:t>…¥ÀÄ£À…£ÀÄÛ ªÀ†¸ÀªÀB …¥ÀÄ£Á…vÀÄ ªÀ†gÀÄtB …¥ÀÄ£Á†vÀéWÀªÀÄ…gÀëtB |</w:t>
      </w:r>
      <w:r w:rsidR="009C4F43">
        <w:t xml:space="preserve"> </w:t>
      </w:r>
      <w:r w:rsidRPr="00B52D3A">
        <w:t>…KµÀ …¨sÀÆvÀ†¸Àå …ªÀÄzsÉåÃ ¨sÀÄ†ªÀ£À¸Àå …UÉÆÃ¥ÁÛ |</w:t>
      </w:r>
    </w:p>
    <w:p w:rsidR="00B52D3A" w:rsidRPr="00B52D3A" w:rsidRDefault="00B52D3A" w:rsidP="00541C16">
      <w:pPr>
        <w:pStyle w:val="Kannada-Veda"/>
      </w:pPr>
      <w:r w:rsidRPr="00B52D3A">
        <w:t xml:space="preserve">…KµÀ …¥ÀÄtå†PÀÈvÁA </w:t>
      </w:r>
      <w:r w:rsidRPr="00B52D3A">
        <w:rPr>
          <w:rFonts w:ascii="BRH Devanagari" w:hAnsi="BRH Devanagari" w:cs="BRH Devanagari"/>
        </w:rPr>
        <w:t>Æ</w:t>
      </w:r>
      <w:r w:rsidRPr="00B52D3A">
        <w:t>…¯ÉÆÃ…PÁ…£ÉÃµÀ …ªÀÄÈvÉÆåÃgï †»…gÀtä‡AiÀÄA |</w:t>
      </w:r>
      <w:r w:rsidR="009C4F43">
        <w:t xml:space="preserve"> 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zÁå</w:t>
      </w:r>
      <w:proofErr w:type="gramEnd"/>
      <w:r w:rsidRPr="00B52D3A">
        <w:t>†ªÁ¥ÀÈ…yªÉÇåÃgï †»…gÀtä…AiÀÄ(…Uïä) ¸À(UïÎ) †²æ…vÀ(…Uïä) ¸ÀÄ†ªÀB |</w:t>
      </w:r>
      <w:r w:rsidR="009C4F43">
        <w:t xml:space="preserve"> </w:t>
      </w:r>
      <w:r w:rsidR="00B7176C">
        <w:br/>
      </w:r>
      <w:r w:rsidRPr="00B52D3A">
        <w:t xml:space="preserve">¸À …£ÀB ¸ÀÄ…ªÀB ¸À(Uïä) †²±Á¢ü || </w:t>
      </w:r>
      <w:r w:rsidRPr="00BC43CB">
        <w:rPr>
          <w:rFonts w:ascii="BRH Kannada RN" w:hAnsi="BRH Kannada RN"/>
        </w:rPr>
        <w:t>1.66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D…zÀæðA dé†®…w eÉÆåÃ†w-…gÀºÀ†ªÀÄ¹ä | eÉÆåÃ…wgï-dé†®…w §æ…ºÁäºÀ†ªÀÄ¹ä |</w:t>
      </w:r>
    </w:p>
    <w:p w:rsidR="00B52D3A" w:rsidRPr="00B52D3A" w:rsidRDefault="00B52D3A" w:rsidP="00541C16">
      <w:pPr>
        <w:pStyle w:val="Kannada-Veda"/>
      </w:pPr>
      <w:r w:rsidRPr="00B52D3A">
        <w:lastRenderedPageBreak/>
        <w:t xml:space="preserve">†AiÉÆÃ„ºÀ†ªÀÄ…¹ä §æ…ºÁäºÀ†ªÀÄ¹ä | …CºÀ†ªÀÄ…¹ä §æ…ºÁäºÀ†ªÀÄ¹ä | </w:t>
      </w:r>
      <w:r w:rsidR="00B7176C">
        <w:br/>
      </w:r>
      <w:r w:rsidRPr="00B52D3A">
        <w:t xml:space="preserve">…CºÀ…ªÉÄÃªÁºÀA ªÀiÁA †dÄºÉÆÃ…«Ä ¸Áé‡ºÁ || </w:t>
      </w:r>
      <w:r w:rsidRPr="00BC43CB">
        <w:rPr>
          <w:rFonts w:ascii="BRH Kannada RN" w:hAnsi="BRH Kannada RN"/>
        </w:rPr>
        <w:t>1.67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…C…PÁ…AiÀÄð-…PÁ†AiÀÄðªÀ …QÃtÂÃð …¸ÉÛÃ£ÉÆÃ †¨sÀÆæ…tºÁ †UÀÄgÀÄ…vÀ®àUÀB |</w:t>
      </w:r>
    </w:p>
    <w:p w:rsidR="00B52D3A" w:rsidRPr="00B52D3A" w:rsidRDefault="00B52D3A" w:rsidP="00541C16">
      <w:pPr>
        <w:pStyle w:val="Kannada-Veda"/>
      </w:pPr>
      <w:r w:rsidRPr="00B52D3A">
        <w:t xml:space="preserve">ªÀ†gÀÄ…uÉÆÃ-„¥Á†ªÀÄWÀªÀÄ…gÀët-¸ÀÛ‡¸Áävï …¥Á¥Ávï ¥Àæ†ªÀÄÄZÀåvÉÃ || </w:t>
      </w:r>
      <w:r w:rsidRPr="00BC43CB">
        <w:rPr>
          <w:rFonts w:ascii="BRH Kannada RN" w:hAnsi="BRH Kannada RN"/>
        </w:rPr>
        <w:t>1.68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…gÀeÉÆÃ¨sÀÆ†«Ä¸ï-…vÀéª</w:t>
      </w:r>
      <w:proofErr w:type="gramStart"/>
      <w:r w:rsidRPr="00B52D3A">
        <w:t>ÀiÁ(</w:t>
      </w:r>
      <w:proofErr w:type="gramEnd"/>
      <w:r w:rsidRPr="00B52D3A">
        <w:t xml:space="preserve">Uïä) gÉÆÃ†zÀAiÀÄ…¸Àé ¥Àæ†ªÀzÀ…¤Û ¢üÃ‡gÁB || </w:t>
      </w:r>
      <w:r w:rsidRPr="00BC43CB">
        <w:rPr>
          <w:rFonts w:ascii="BRH Kannada RN" w:hAnsi="BRH Kannada RN"/>
        </w:rPr>
        <w:t>1.69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D‡PÁæ£ïÜ-¸À…ªÀÄÄzÀæB †¥Àæ…xÀªÉÄÃ «†zsÀªÀÄð-…kÓ£À†AiÀÄ£ï …¥ÀæeÁ </w:t>
      </w:r>
      <w:r w:rsidR="00B7176C">
        <w:br/>
      </w:r>
      <w:r w:rsidRPr="00B52D3A">
        <w:t>¨sÀÄ†ªÀ£À…¸Àå gÁ‡eÁ</w:t>
      </w:r>
      <w:r w:rsidR="009C4F43">
        <w:t xml:space="preserve"> </w:t>
      </w:r>
      <w:r w:rsidRPr="00B52D3A">
        <w:t>|</w:t>
      </w:r>
      <w:r w:rsidR="00B7176C">
        <w:t xml:space="preserve"> </w:t>
      </w:r>
      <w:r w:rsidRPr="00B52D3A">
        <w:t xml:space="preserve">ªÀÈ†µÁ …¥À«…vÉæÃ C…¢ü¸Á…£ÉÆÃ C†ªÉåÃ …§ÈºÀxï </w:t>
      </w:r>
      <w:r w:rsidR="00B7176C">
        <w:br/>
      </w:r>
      <w:r w:rsidRPr="00B52D3A">
        <w:t xml:space="preserve">¸ÉÆÃ†ªÉÆÃ ªÁªÀÈzsÉÃ ¸ÀÄ…ªÁ£À E†£ÀÄÝB || </w:t>
      </w:r>
      <w:r w:rsidRPr="00BC43CB">
        <w:rPr>
          <w:rFonts w:ascii="BRH Kannada RN" w:hAnsi="BRH Kannada RN"/>
        </w:rPr>
        <w:t>1.70</w:t>
      </w:r>
      <w:r w:rsidRPr="00B52D3A">
        <w:t xml:space="preserve"> </w:t>
      </w:r>
    </w:p>
    <w:p w:rsidR="00B7176C" w:rsidRDefault="00B7176C" w:rsidP="00590921">
      <w:pPr>
        <w:pStyle w:val="NoSpacing"/>
      </w:pPr>
    </w:p>
    <w:p w:rsidR="00B7176C" w:rsidRDefault="00B7176C" w:rsidP="00590921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1" w:name="_Toc5743527"/>
      <w:r w:rsidRPr="00B52D3A">
        <w:t>4.7</w:t>
      </w:r>
      <w:r w:rsidRPr="00B52D3A">
        <w:tab/>
        <w:t xml:space="preserve"> zÀÄUÁð ¸ÀÆPÀÛA</w:t>
      </w:r>
      <w:bookmarkEnd w:id="31"/>
    </w:p>
    <w:p w:rsidR="00B52D3A" w:rsidRPr="00B52D3A" w:rsidRDefault="00B52D3A" w:rsidP="00541C16">
      <w:pPr>
        <w:pStyle w:val="Kannada-Veda"/>
      </w:pPr>
      <w:r w:rsidRPr="00B52D3A">
        <w:t>…eÁvÀ†ªÉÃzÀ¸ÉÃ ¸ÀÄ£ÀªÁ…ªÀÄ ¸ÉÆÃ†ªÀÄ-ªÀÄgÁwÃ…AiÀÄvÉÆÃ ¤†zÀºÁ…w ªÉÃ†zÀB |</w:t>
      </w:r>
    </w:p>
    <w:p w:rsidR="00B52D3A" w:rsidRPr="00B52D3A" w:rsidRDefault="00B52D3A" w:rsidP="00541C16">
      <w:pPr>
        <w:pStyle w:val="Kannada-Veda"/>
      </w:pPr>
      <w:r w:rsidRPr="00B52D3A">
        <w:t xml:space="preserve">¸À †£ÀB ¥À…gÀëzÀ†w …zÀÄUÁð…tÂ «†±Áé …£ÁªÉÃ…ªÀ ¹†£ÀÄÞA zÀÄ…jvÁ„…vÀåVßB || </w:t>
      </w:r>
      <w:r w:rsidRPr="00BC43CB">
        <w:rPr>
          <w:rFonts w:ascii="BRH Kannada RN" w:hAnsi="BRH Kannada RN"/>
        </w:rPr>
        <w:t>2.1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proofErr w:type="gramStart"/>
      <w:r w:rsidRPr="00B52D3A">
        <w:t>vÁ</w:t>
      </w:r>
      <w:proofErr w:type="gramEnd"/>
      <w:r w:rsidRPr="00B52D3A">
        <w:t xml:space="preserve">…ªÀÄVß†ªÀ…uÁðA vÀ†¥À¸Á dé…®¤ÛÃA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†ªÉÊgÉÆÃ…ZÀ¤ÃA †PÀªÀÄð…¥sÀ¯ÉÃ…µÀÄ </w:t>
      </w:r>
      <w:r w:rsidR="00B7176C">
        <w:br/>
      </w:r>
      <w:r w:rsidRPr="00B52D3A">
        <w:t>dÄ‡µÁÖA</w:t>
      </w:r>
      <w:r w:rsidR="009C4F43">
        <w:t xml:space="preserve"> </w:t>
      </w:r>
      <w:r w:rsidRPr="00B52D3A">
        <w:t>|</w:t>
      </w:r>
      <w:r w:rsidR="00B7176C">
        <w:t xml:space="preserve"> </w:t>
      </w:r>
      <w:r w:rsidRPr="00B52D3A">
        <w:t xml:space="preserve">…zÀÄUÁðA …zÉÃ«Ã(Uïä) ±À†gÀt…ªÀÄºÀA ¥Àæ†¥ÀzÉåÃ …¸ÀÄvÀ†gÀ¹ </w:t>
      </w:r>
      <w:r w:rsidR="00B7176C">
        <w:br/>
      </w:r>
      <w:r w:rsidRPr="00B52D3A">
        <w:t xml:space="preserve">vÀgÀ…¸ÉÃ £À†ªÀÄB || </w:t>
      </w:r>
      <w:r w:rsidRPr="00BC43CB">
        <w:rPr>
          <w:rFonts w:ascii="BRH Kannada RN" w:hAnsi="BRH Kannada RN"/>
        </w:rPr>
        <w:t>2.2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C…UÉßÃ vÀéA †¥ÁgÀ…AiÀiÁ £À†ªÉÇåÃ …C¸Áä£ïÜ …¸Àé¹Û…©ügÀ†w …zÀÄUÁð…tÂ «‡±Áé |</w:t>
      </w:r>
    </w:p>
    <w:p w:rsidR="00B52D3A" w:rsidRPr="00B52D3A" w:rsidRDefault="00B52D3A" w:rsidP="00541C16">
      <w:pPr>
        <w:pStyle w:val="Kannada-Veda"/>
      </w:pPr>
      <w:r w:rsidRPr="00B52D3A">
        <w:t xml:space="preserve">¥ÀÆ†±ÀÑ …¥ÀÈyéÃ †§…ºÀÄ¯Á †£À …G«Ãð ¨sÀ†ªÁ …vÉÆÃPÁ…AiÀÄ vÀ†£ÀAiÀiÁ…AiÀÄ </w:t>
      </w:r>
      <w:r w:rsidR="00B7176C">
        <w:br/>
      </w:r>
      <w:r w:rsidRPr="00B52D3A">
        <w:t xml:space="preserve">±ÀA AiÉÆÃB || </w:t>
      </w:r>
      <w:r w:rsidRPr="00BC43CB">
        <w:rPr>
          <w:rFonts w:ascii="BRH Kannada RN" w:hAnsi="BRH Kannada RN"/>
        </w:rPr>
        <w:t>2.3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lastRenderedPageBreak/>
        <w:t>«†±Áé¤ £ÉÆÃ …zÀÄUÀð†ºÁ eÁvÀªÉÃ…zÀB ¹…£ÀÄÞA £À …£ÁªÁ †zÀÄ…jvÁ„†w ¥Àjë |</w:t>
      </w:r>
    </w:p>
    <w:p w:rsidR="00B52D3A" w:rsidRPr="00B52D3A" w:rsidRDefault="00B52D3A" w:rsidP="00541C16">
      <w:pPr>
        <w:pStyle w:val="Kannada-Veda"/>
      </w:pPr>
      <w:r w:rsidRPr="00B52D3A">
        <w:t xml:space="preserve">C†UÉßÃ C…wæªÀ£ï ªÀÄ†£À¸Á UÀÈ…uÁ‡£ÉÆÃ„¸Áä†PÀA ¨ÉÆÃzsÀå…«vÁ …vÀ£ÀÆ‡£ÁA || </w:t>
      </w:r>
      <w:r w:rsidRPr="00BC43CB">
        <w:rPr>
          <w:rFonts w:ascii="BRH Kannada RN" w:hAnsi="BRH Kannada RN"/>
        </w:rPr>
        <w:t>2.4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…¥ÀÈ…vÀ…£Áf…</w:t>
      </w:r>
      <w:proofErr w:type="gramStart"/>
      <w:r w:rsidRPr="00B52D3A">
        <w:t>vÀ(</w:t>
      </w:r>
      <w:proofErr w:type="gramEnd"/>
      <w:r w:rsidRPr="00B52D3A">
        <w:t>…Uïä) ¸À†ºÀªÀiÁ£À-…ªÀÄÄUÀæ…ªÀÄVß(Uïä) †ºÀÄªÉÃªÀÄ ¥À…gÀªÀiÁxï …¸ÀzsÀ‡¸ÁÜvï |</w:t>
      </w:r>
      <w:r w:rsidR="00B7176C">
        <w:t xml:space="preserve"> </w:t>
      </w:r>
      <w:r w:rsidRPr="00B52D3A">
        <w:t xml:space="preserve">¸À †£ÀB ¥À…gÀëzÀ†w …zÀÄUÁð…tÂ «…±Áé PÁë†ªÀÄ…zÉÝÃªÉÇÃ C†w zÀÄ…jvÁ„…vÀåVßB || </w:t>
      </w:r>
      <w:r w:rsidRPr="00BC43CB">
        <w:rPr>
          <w:rFonts w:ascii="BRH Kannada RN" w:hAnsi="BRH Kannada RN"/>
        </w:rPr>
        <w:t>2.5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…¥ÀævÉÆßÃ†¶-…PÀ«ÄÃ†qÉÆåÃ C…zsÀégÉÃ†µÀÄ …¸À£Á…ZÀÑ ºÉÆÃ…vÁ £À†ªÀå…±ÀÑ ¸À†yì |</w:t>
      </w:r>
    </w:p>
    <w:p w:rsidR="00B52D3A" w:rsidRPr="00B52D3A" w:rsidRDefault="00B52D3A" w:rsidP="00541C16">
      <w:pPr>
        <w:pStyle w:val="Kannada-Veda"/>
      </w:pPr>
      <w:r w:rsidRPr="00B52D3A">
        <w:t xml:space="preserve">¸Áé‡kõÁÑUÉßÃ …vÀ£ÀÄ†ªÀA …¦¥Àæ†AiÀÄ…¸Áé ¸Àä†¨sÀå…kÑ ¸Ë†¨sÀ…UÀªÀiÁ†AiÀÄd¸Àé || </w:t>
      </w:r>
      <w:r w:rsidRPr="00BC43CB">
        <w:rPr>
          <w:rFonts w:ascii="BRH Kannada RN" w:hAnsi="BRH Kannada RN"/>
        </w:rPr>
        <w:t>2.6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UÉÆÃ…©ügï-dÄ†µÀÖ…ªÀÄAiÀÄÄ…eÉÆÃ ¤†¶…PÀÛA vÀ‡ªÉÃ£ÀÝç «…µÉÆÚÃ-gÀ…£ÀÄ¸À†kÑgÉÃªÀÄ |</w:t>
      </w:r>
    </w:p>
    <w:p w:rsidR="00B52D3A" w:rsidRPr="00B52D3A" w:rsidRDefault="00B52D3A" w:rsidP="00541C16">
      <w:pPr>
        <w:pStyle w:val="Kannada-Veda"/>
      </w:pPr>
      <w:r w:rsidRPr="00B52D3A">
        <w:t>£Á†PÀ¸Àå …¥ÀÈµÀ×…ªÀÄ©ü …¸ÀA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ªÀ†¸Á…£ÉÆÃ ªÉÊ†µÀÚ«ÃA …¯ÉÆÃPÀ …EºÀ †ªÀiÁzÀAiÀÄ£ÁÛA || </w:t>
      </w:r>
      <w:r w:rsidRPr="00BC43CB">
        <w:rPr>
          <w:rFonts w:ascii="BRH Kannada RN" w:hAnsi="BRH Kannada RN"/>
        </w:rPr>
        <w:t>2.7</w:t>
      </w:r>
      <w:r w:rsidRPr="00B52D3A">
        <w:t xml:space="preserve"> </w:t>
      </w:r>
    </w:p>
    <w:p w:rsidR="00BC43CB" w:rsidRDefault="00BC43CB" w:rsidP="009C4F43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2" w:name="_Toc5743528"/>
      <w:r w:rsidRPr="00B52D3A">
        <w:t>4.8</w:t>
      </w:r>
      <w:r w:rsidRPr="00B52D3A">
        <w:tab/>
        <w:t xml:space="preserve"> ªÁåºÀÈw ºÉÆÃªÀÄ ªÀÄ£ÁÛçB</w:t>
      </w:r>
      <w:bookmarkEnd w:id="32"/>
      <w:r w:rsidRPr="00B52D3A">
        <w:t xml:space="preserve"> </w:t>
      </w:r>
    </w:p>
    <w:p w:rsidR="009C4F43" w:rsidRDefault="00B52D3A" w:rsidP="00541C16">
      <w:pPr>
        <w:pStyle w:val="Kannada-Veda"/>
      </w:pPr>
      <w:r w:rsidRPr="00B52D3A">
        <w:t>¨sÀÆ-gÀ†£Àß-</w:t>
      </w:r>
      <w:r w:rsidR="008150F0">
        <w:t>…ªÀÄUÀß†AiÉÄÃ ¥ÀÈ…yªÉåöÊ ¸Áé…ºÁ</w:t>
      </w:r>
      <w:r w:rsidRPr="00B52D3A">
        <w:t xml:space="preserve">, </w:t>
      </w:r>
    </w:p>
    <w:p w:rsidR="00B52D3A" w:rsidRPr="00B52D3A" w:rsidRDefault="00B52D3A" w:rsidP="00541C16">
      <w:pPr>
        <w:pStyle w:val="Kannada-Veda"/>
      </w:pPr>
      <w:r w:rsidRPr="00B52D3A">
        <w:t xml:space="preserve">¨sÀÄªÉÇÃ„†£ÀßA </w:t>
      </w:r>
      <w:r w:rsidRPr="00B52D3A">
        <w:rPr>
          <w:rFonts w:ascii="BRH Devanagari" w:hAnsi="BRH Devanagari" w:cs="BRH Devanagari"/>
        </w:rPr>
        <w:t>Æ</w:t>
      </w:r>
      <w:r w:rsidRPr="00B52D3A">
        <w:t>…ªÁAiÀÄ…ªÉÃ„£ÀÛ†jPÁë…AiÀÄ ¸Áé…ºÁ, ¸ÀÄ…ªÀgÀ†</w:t>
      </w:r>
      <w:r w:rsidR="008150F0">
        <w:t>£Àß-ªÀiÁ…¢vÁå†AiÀÄ …¢ªÉÃ ¸Áé…ºÁ</w:t>
      </w:r>
      <w:r w:rsidRPr="00B52D3A">
        <w:t>,</w:t>
      </w:r>
      <w:r w:rsidR="009C4F43">
        <w:t xml:space="preserve"> </w:t>
      </w:r>
      <w:r w:rsidRPr="00B52D3A">
        <w:t>¨sÀÆ¨sÀÄð…ªÀ¸ÀÄì…ªÀ-gÀ†£ÀßA</w:t>
      </w:r>
      <w:r w:rsidR="008150F0">
        <w:t xml:space="preserve"> …ZÀ£ÀÝç†ªÀÄ¸ÉÃ …¢UÀã÷åB ¸Áé…ºÁ</w:t>
      </w:r>
      <w:r w:rsidRPr="00B52D3A">
        <w:t>,</w:t>
      </w:r>
      <w:r w:rsidR="009C4F43">
        <w:t xml:space="preserve"> </w:t>
      </w:r>
      <w:r w:rsidRPr="00B52D3A">
        <w:t xml:space="preserve">£À†ªÉÆÃ …zÉÃªÉÃ†¨sÀåB …¸ÀézsÁ …¦vÀÈ…¨sÉÆåÃ ¨sÀÆ¨sÀÄð…ªÀ¸ÀÄì…ªÀ-gÀ…£ÀßªÉÆÃA || </w:t>
      </w:r>
      <w:r w:rsidRPr="00BC43CB">
        <w:rPr>
          <w:rFonts w:ascii="BRH Kannada RN" w:hAnsi="BRH Kannada RN"/>
        </w:rPr>
        <w:t>3.1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¨sÀÆ-…gÀUÀß†AiÉÄÃ ¥ÀÈ…yªÉåöÊ ¸Áé…ºÁ, ¨sÀÄ†ªÉÇÃ …</w:t>
      </w:r>
      <w:r w:rsidR="008150F0">
        <w:t>ªÁAiÀÄ…ªÉÃ„£ÀÛ†jPÁë…AiÀÄ ¸Áé…ºÁ</w:t>
      </w:r>
      <w:r w:rsidRPr="00B52D3A">
        <w:t>,</w:t>
      </w:r>
    </w:p>
    <w:p w:rsidR="009533DC" w:rsidRDefault="00B52D3A" w:rsidP="00541C16">
      <w:pPr>
        <w:pStyle w:val="Kannada-Veda"/>
      </w:pPr>
      <w:r w:rsidRPr="00B52D3A">
        <w:t>¸ÀÄ†ªÀgÁ…¢vÁå†AiÀÄ …¢ªÉÃ ¸Áé…ºÁ, ¨sÀÆ-¨sÀÄð…ªÀ¸ÀÄì†ªÀ-</w:t>
      </w:r>
      <w:r w:rsidR="008150F0">
        <w:t xml:space="preserve">…±ÀÑ£ÀÝç†ªÀÄ¸ÉÃ …¢UÀã÷åB </w:t>
      </w:r>
    </w:p>
    <w:p w:rsidR="00B52D3A" w:rsidRPr="00B52D3A" w:rsidRDefault="008150F0" w:rsidP="00541C16">
      <w:pPr>
        <w:pStyle w:val="Kannada-Veda"/>
      </w:pPr>
      <w:r>
        <w:lastRenderedPageBreak/>
        <w:t>¸Áé…ºÁ</w:t>
      </w:r>
      <w:r w:rsidR="00B52D3A" w:rsidRPr="00B52D3A">
        <w:t>,</w:t>
      </w:r>
      <w:r w:rsidR="009C4F43">
        <w:t xml:space="preserve"> </w:t>
      </w:r>
      <w:r w:rsidR="00B52D3A" w:rsidRPr="00B52D3A">
        <w:t xml:space="preserve">£À†ªÉÆÃ …zÉÃªÉÃ†¨sÀåB …¸ÀézsÁ …¦vÀÈ…¨sÉÆåÃ </w:t>
      </w:r>
      <w:r w:rsidR="00B7176C">
        <w:br/>
      </w:r>
      <w:r w:rsidR="00B52D3A" w:rsidRPr="00B52D3A">
        <w:t xml:space="preserve">¨sÀÆ¨sÀÄð…ªÀ¸ÀÄì…ªÀ-gÀ…UÀß NA || </w:t>
      </w:r>
      <w:r w:rsidR="00B52D3A" w:rsidRPr="00BC43CB">
        <w:rPr>
          <w:rFonts w:ascii="BRH Kannada RN" w:hAnsi="BRH Kannada RN"/>
        </w:rPr>
        <w:t>4.1</w:t>
      </w:r>
      <w:r w:rsidR="00B52D3A"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9C4F43" w:rsidRDefault="00B52D3A" w:rsidP="00541C16">
      <w:pPr>
        <w:pStyle w:val="Kannada-Veda"/>
      </w:pPr>
      <w:r w:rsidRPr="00B52D3A">
        <w:t>¨sÀÆ-…gÀUÀß†AiÉÄÃ ZÀ ¥ÀÈ…</w:t>
      </w:r>
      <w:r w:rsidR="008150F0">
        <w:t>yªÉåöÊ †ZÀ ªÀÄ…ºÀvÉÃ …ZÀ ¸Áé…ºÁ</w:t>
      </w:r>
      <w:r w:rsidRPr="00B52D3A">
        <w:t>,</w:t>
      </w:r>
      <w:r w:rsidR="009C4F43">
        <w:t xml:space="preserve"> </w:t>
      </w:r>
      <w:r w:rsidRPr="00B52D3A">
        <w:t>¨sÀÄ†ªÉÇÃ …ªÁAiÀÄ†ªÉÃ …ZÁ£ÀÛ†j</w:t>
      </w:r>
      <w:r w:rsidR="008150F0">
        <w:t>PÁëAiÀÄ ZÀ ªÀÄ…ºÀvÉÃ …ZÀ ¸Áé…ºÁ</w:t>
      </w:r>
      <w:r w:rsidRPr="00B52D3A">
        <w:t>,</w:t>
      </w:r>
      <w:r w:rsidR="009C4F43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¸ÀÄ†ªÀgÁ…¢vÁå†AiÀÄ ZÀ</w:t>
      </w:r>
      <w:r w:rsidR="008150F0">
        <w:t xml:space="preserve"> …¢ªÉÃ †ZÀ ªÀÄ…ºÀvÉÃ …ZÀ ¸Áé…ºÁ</w:t>
      </w:r>
      <w:r w:rsidRPr="00B52D3A">
        <w:t>,</w:t>
      </w:r>
      <w:r w:rsidR="009C4F43">
        <w:t xml:space="preserve"> </w:t>
      </w:r>
      <w:r w:rsidRPr="00B52D3A">
        <w:t xml:space="preserve">¨sÀÆ-¨sÀÄð…ªÀ¸ÀÄì†ªÀ-…±ÀÑ£ÀÝç†ªÀÄ¸ÉÃ …ZÀ £À†PÀëvÉæÃ¨sÀå±ÀÑ …¢UÀã÷å†±ÀÑ ªÀÄ…ºÀvÉÃ …ZÀ ¸Áé…ºÁ, £À†ªÉÆÃ …zÉÃªÉÃ†¨sÀåB …¸ÀézsÁ …¦vÀÈ…¨sÉÆåÃ ¨sÀÆ¨sÀÄð…ªÀ¸ÀÄì…ªÀgï ªÀÄ…ºÀgÉÆÃA || </w:t>
      </w:r>
      <w:r w:rsidRPr="00BC43CB">
        <w:rPr>
          <w:rFonts w:ascii="BRH Kannada RN" w:hAnsi="BRH Kannada RN"/>
        </w:rPr>
        <w:t>5.1</w:t>
      </w:r>
      <w:r w:rsidRPr="00B52D3A">
        <w:t xml:space="preserve"> </w:t>
      </w:r>
    </w:p>
    <w:p w:rsidR="00B52D3A" w:rsidRDefault="00B52D3A" w:rsidP="008150F0">
      <w:pPr>
        <w:pStyle w:val="NoSpacing"/>
      </w:pPr>
    </w:p>
    <w:p w:rsidR="00B7176C" w:rsidRPr="00B52D3A" w:rsidRDefault="00B7176C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3" w:name="_Toc5743529"/>
      <w:r w:rsidRPr="00B52D3A">
        <w:t>4.9</w:t>
      </w:r>
      <w:r w:rsidRPr="00B52D3A">
        <w:tab/>
        <w:t xml:space="preserve"> eÁÕ£À¥Áæ¥ÀÛ÷åxÁð ºÉÆÃªÀÄªÀÄ£ÁÛçB</w:t>
      </w:r>
      <w:bookmarkEnd w:id="33"/>
    </w:p>
    <w:p w:rsidR="00B52D3A" w:rsidRPr="00B52D3A" w:rsidRDefault="00B52D3A" w:rsidP="00541C16">
      <w:pPr>
        <w:pStyle w:val="Kannada-Veda"/>
      </w:pPr>
      <w:r w:rsidRPr="00B52D3A">
        <w:t xml:space="preserve">¥Á» £ÉÆÃ CUÀß K†£À¸ÉÃ …¸ÁéºÁ | ¥Á» £ÉÆÃ «±Àé ªÉÃ†zÀ¸ÉÃ …¸ÁéºÁ | </w:t>
      </w:r>
    </w:p>
    <w:p w:rsidR="00B52D3A" w:rsidRPr="00B52D3A" w:rsidRDefault="00B52D3A" w:rsidP="00541C16">
      <w:pPr>
        <w:pStyle w:val="Kannada-Veda"/>
      </w:pPr>
      <w:r w:rsidRPr="00B52D3A">
        <w:t xml:space="preserve">AiÀÄdÕA ¥Á» «¨sÁ†ªÀ¸ÉÆÃ …¸ÁéºÁ | ¸ÀªÀðA ¥Á» ±ÀvÀ†PÀævÉÆÃ …¸ÁéºÁ || </w:t>
      </w:r>
      <w:r w:rsidRPr="00BC43CB">
        <w:rPr>
          <w:rFonts w:ascii="BRH Kannada RN" w:hAnsi="BRH Kannada RN"/>
        </w:rPr>
        <w:t>6.1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…¥Á» †£ÉÆÃ C…UÀß K†PÀAiÀiÁ | …¥Á†ºÀÄåvÀ …¢éwÃ†AiÀÄAiÀiÁ | …¥ÁºÀÆå†dðA …vÀÈwÃ†AiÀÄAiÀiÁ</w:t>
      </w:r>
      <w:r w:rsidR="00590921">
        <w:t xml:space="preserve"> </w:t>
      </w:r>
      <w:r w:rsidRPr="00B52D3A">
        <w:t>|</w:t>
      </w:r>
      <w:r w:rsidR="009C4F43">
        <w:t xml:space="preserve"> </w:t>
      </w:r>
      <w:r w:rsidRPr="00B52D3A">
        <w:t xml:space="preserve">…¥Á» …VÃ©ü†±ÀÑ…vÀ¸ÀÈ†©ügï ªÀ…¸ÉÆÃ ¸Áé‡ºÁ || </w:t>
      </w:r>
      <w:r w:rsidRPr="00BC43CB">
        <w:rPr>
          <w:rFonts w:ascii="BRH Kannada RN" w:hAnsi="BRH Kannada RN"/>
        </w:rPr>
        <w:t>7.1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4" w:name="_Toc5743530"/>
      <w:r w:rsidRPr="00B52D3A">
        <w:t>4.10</w:t>
      </w:r>
      <w:r w:rsidRPr="00B52D3A">
        <w:tab/>
        <w:t>ªÉÃzÁ«¸ÀägÀuÁAiÀÄ d¥ÀªÀÄ£ÁÛçB</w:t>
      </w:r>
      <w:bookmarkEnd w:id="34"/>
    </w:p>
    <w:p w:rsidR="00B52D3A" w:rsidRPr="00B52D3A" w:rsidRDefault="00B52D3A" w:rsidP="00541C16">
      <w:pPr>
        <w:pStyle w:val="Kannada-Veda"/>
      </w:pPr>
      <w:r w:rsidRPr="00B52D3A">
        <w:t>AiÀÄ±ÀÒ†£ÀÝ¸Á-ªÀÄÈ…µÀ¨sÉÆÃ …«±Àé†gÀÆ…¥À-±ÀÒ‡£ÉÆÝÃ…¨sÀå-±ÀÒ£</w:t>
      </w:r>
      <w:proofErr w:type="gramStart"/>
      <w:r w:rsidRPr="00B52D3A">
        <w:t>ÁÝ(</w:t>
      </w:r>
      <w:proofErr w:type="gramEnd"/>
      <w:r w:rsidRPr="00B52D3A">
        <w:t xml:space="preserve">†UïÎ)¸Áå …«ªÉÃ†±À | </w:t>
      </w:r>
    </w:p>
    <w:p w:rsidR="00B52D3A" w:rsidRPr="00B52D3A" w:rsidRDefault="00B52D3A" w:rsidP="00541C16">
      <w:pPr>
        <w:pStyle w:val="Kannada-Veda"/>
      </w:pPr>
      <w:r w:rsidRPr="00B52D3A">
        <w:t>¸</w:t>
      </w:r>
      <w:proofErr w:type="gramStart"/>
      <w:r w:rsidRPr="00B52D3A">
        <w:t>ÀZÁ(</w:t>
      </w:r>
      <w:proofErr w:type="gramEnd"/>
      <w:r w:rsidRPr="00B52D3A">
        <w:t xml:space="preserve">Uïä) ²PÀåB ¥ÀÄgÉÆÃ ªÁ†ZÉÆÃ¥À…¤µÀ-¢‡£ÉÆÝçÃ …eÉåÃµÀ× †E…¤ÝçAiÀiÁ…AiÀÄ IÄ†¶…¨sÉÆåÃ £À†ªÉÆÃ …zÉÃªÉÃ†¨sÀåB …¸ÀézsÁ …¦vÀÈ…¨sÉÆåÃ ¨sÀÆ¨sÀÄð…ªÀ¸ÀÄì…ªÀ-±ÀÒ…£ÀÝ NA || </w:t>
      </w:r>
      <w:r w:rsidRPr="00BC43CB">
        <w:rPr>
          <w:rFonts w:ascii="BRH Kannada RN" w:hAnsi="BRH Kannada RN"/>
        </w:rPr>
        <w:t>8.1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lastRenderedPageBreak/>
        <w:t xml:space="preserve">£À…ªÉÆÃ §æ†ºÀäuÉÃ …zsÁgÀ†tA ªÉÄÃ …C¸ÀÛ÷é-†¤gÁPÀgÀtA-…zsÁgÀ†¬ÄvÁ </w:t>
      </w:r>
    </w:p>
    <w:p w:rsidR="00B52D3A" w:rsidRPr="00B52D3A" w:rsidRDefault="00B52D3A" w:rsidP="00541C16">
      <w:pPr>
        <w:pStyle w:val="Kannada-Veda"/>
      </w:pPr>
      <w:r w:rsidRPr="00B52D3A">
        <w:t xml:space="preserve">¨sÀÆAiÀiÁ…¸ÀA PÀ†tðAiÉÆÃB …±ÀÄævÀA ªÀiÁ‡ZÉÆåÃ…qsÀéA ªÀÄ…ªÀiÁªÀÄÄ…µÀå NA || </w:t>
      </w:r>
      <w:r w:rsidRPr="00BC43CB">
        <w:rPr>
          <w:rFonts w:ascii="BRH Kannada RN" w:hAnsi="BRH Kannada RN"/>
        </w:rPr>
        <w:t>9.1</w:t>
      </w:r>
      <w:r w:rsidRPr="00B52D3A">
        <w:t xml:space="preserve"> </w:t>
      </w:r>
    </w:p>
    <w:p w:rsidR="009C4F43" w:rsidRDefault="009C4F43" w:rsidP="00590921">
      <w:pPr>
        <w:pStyle w:val="Heading2-Kannada"/>
      </w:pPr>
    </w:p>
    <w:p w:rsidR="00B52D3A" w:rsidRDefault="00B52D3A" w:rsidP="00590921">
      <w:pPr>
        <w:pStyle w:val="Heading2-Kannada"/>
      </w:pPr>
      <w:bookmarkStart w:id="35" w:name="_Toc5743531"/>
      <w:r w:rsidRPr="00B52D3A">
        <w:t>4.11</w:t>
      </w:r>
      <w:r w:rsidRPr="00B52D3A">
        <w:tab/>
        <w:t>vÀ¥ÀB ¥Àæ±ÀA¸Á</w:t>
      </w:r>
      <w:bookmarkEnd w:id="35"/>
    </w:p>
    <w:p w:rsidR="00B52D3A" w:rsidRDefault="00B52D3A" w:rsidP="00541C16">
      <w:pPr>
        <w:pStyle w:val="Kannada-Veda"/>
      </w:pPr>
      <w:r w:rsidRPr="00B52D3A">
        <w:t xml:space="preserve">…IÄvÀA vÀ†¥ÀB …¸ÀvÀåA vÀ†¥ÀB …±ÀÄævÀA vÀ†¥ÀB …±Á£ÀÛA vÀ…¥ÉÆÃ zÀ…ªÀÄ ¸ÀÛ…¥ÀB ±À…ªÀÄ¸ÀÛ…¥ÉÆÃ zÁ…£ÀA vÀ…¥ÉÆÃ AiÀÄ…dÕA vÀ…¥ÉÆÃ ¨sÀÆ¨sÀÄð…ªÀ¸ÀÄìªÀgï -§æ…ºÉäöÊ-vÀzÀÄ‡¥Á…¸ÉåöÊ-vÀvÀÛ†¥ÀB || </w:t>
      </w:r>
      <w:r w:rsidRPr="00BC43CB">
        <w:rPr>
          <w:rFonts w:ascii="BRH Kannada RN" w:hAnsi="BRH Kannada RN"/>
        </w:rPr>
        <w:t>10.1</w:t>
      </w:r>
      <w:r w:rsidRPr="00B52D3A">
        <w:t xml:space="preserve"> </w:t>
      </w:r>
    </w:p>
    <w:p w:rsidR="00B7176C" w:rsidRPr="00B52D3A" w:rsidRDefault="00B7176C" w:rsidP="00541C16">
      <w:pPr>
        <w:pStyle w:val="Kannada-Veda"/>
      </w:pP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6" w:name="_Toc5743532"/>
      <w:r w:rsidRPr="00B52D3A">
        <w:t>4.12</w:t>
      </w:r>
      <w:r w:rsidRPr="00B52D3A">
        <w:tab/>
        <w:t>«»vÁZÀgÀt ¥Àæ±ÀA¸Á ¤¶zÁÞZÀgÀt ¤£ÁÝ ZÀ</w:t>
      </w:r>
      <w:bookmarkEnd w:id="36"/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 xml:space="preserve">AiÀÄ†xÁ …ªÀÈPÀë†¸Àå …¸ÀA¥ÀÄ†¶àvÀ¸Àå …zÀÆgÁzï …UÀ£ÉÆÞÃ ‡ªÁ…vÉåÃªÀA ¥ÀÄ†tå¸Àå …PÀªÀÄð†uÉÆÃ …zÀÆgÁzï …UÀ£ÉÆÞÃ †ªÁ…w AiÀÄ†xÁ„¹…zsÁgÁA …PÀvÉÃð„†ªÀ»vÁ-ªÀÄ…ªÀPÁæ…ªÉÄÃ AiÀÄzÀÄå…ªÉÃ AiÀÄÄ…ªÉÃ ºÀ†ªÁ …«ºÀé†¬ÄµÁå«Ä …PÀvÀðA †¥Àw…µÁå«ÄÃ…vÉåÃªÀ-…ªÀÄªÀÄÈ†vÁ-…zÁvÁä†£ÀA …dÄUÀÄ‡¥ÉìÃvï || </w:t>
      </w:r>
      <w:r w:rsidRPr="00BC43CB">
        <w:rPr>
          <w:rFonts w:ascii="BRH Kannada RN" w:hAnsi="BRH Kannada RN"/>
        </w:rPr>
        <w:t>11.1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7" w:name="_Toc5743533"/>
      <w:r w:rsidRPr="00B52D3A">
        <w:t>4.13</w:t>
      </w:r>
      <w:r w:rsidRPr="00B52D3A">
        <w:tab/>
        <w:t>zÀºÀgÀ «zÁå</w:t>
      </w:r>
      <w:bookmarkEnd w:id="37"/>
    </w:p>
    <w:p w:rsidR="00B52D3A" w:rsidRPr="00B52D3A" w:rsidRDefault="00B52D3A" w:rsidP="00541C16">
      <w:pPr>
        <w:pStyle w:val="Kannada-Veda"/>
      </w:pPr>
      <w:r w:rsidRPr="00B52D3A">
        <w:t>…CuÉÆÃ-gÀ†tÂÃAiÀiÁ£ï ªÀÄ…ºÀvÉÆÃ ªÀÄ†»ÃAiÀiÁ-…£ÁvÁä UÀÄ†ºÁ…AiÀiÁA ¤†»vÉÆÃ„¸Àå …d£ÉÆÛÃB |</w:t>
      </w:r>
      <w:r w:rsidR="00B7176C">
        <w:t xml:space="preserve"> </w:t>
      </w:r>
      <w:r w:rsidRPr="00B52D3A">
        <w:t>vÀ†ªÀÄPÀævÀÄA ¥À±Àåw «ÃvÀ…±ÉÆÃPÉÆÃ …zsÁvÀÄB …¥Àæ¸Á‡zÁ£ï-ªÀÄ…»ªÀiÁ†£À«ÄÃ±ÀA ||</w:t>
      </w:r>
      <w:r w:rsidR="00B7176C">
        <w:t xml:space="preserve"> </w:t>
      </w:r>
      <w:r w:rsidRPr="00BC43CB">
        <w:rPr>
          <w:rFonts w:ascii="BRH Kannada RN" w:hAnsi="BRH Kannada RN"/>
        </w:rPr>
        <w:t>12.1</w:t>
      </w:r>
      <w:r w:rsidRPr="00B52D3A">
        <w:t xml:space="preserve"> </w:t>
      </w:r>
    </w:p>
    <w:p w:rsidR="00B52D3A" w:rsidRDefault="00B52D3A" w:rsidP="009C4F43">
      <w:pPr>
        <w:pStyle w:val="NoSpacing"/>
      </w:pPr>
    </w:p>
    <w:p w:rsidR="009533DC" w:rsidRDefault="009533DC" w:rsidP="009C4F43">
      <w:pPr>
        <w:pStyle w:val="NoSpacing"/>
      </w:pPr>
    </w:p>
    <w:p w:rsidR="009533DC" w:rsidRDefault="009533DC" w:rsidP="009C4F43">
      <w:pPr>
        <w:pStyle w:val="NoSpacing"/>
      </w:pPr>
    </w:p>
    <w:p w:rsidR="009533DC" w:rsidRPr="00B52D3A" w:rsidRDefault="009533DC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lastRenderedPageBreak/>
        <w:t>…¸À¥ÀÛ …¥ÁæuÁB …¥Àæ¨sÀ†ªÀ…¤Û vÀ‡¸Áäxï …¸À¥ÁÛað†µÀB …¸À«Ä†zsÀB …¸À¥ÀÛ …fºÁéB |</w:t>
      </w:r>
    </w:p>
    <w:p w:rsidR="00B52D3A" w:rsidRPr="00B52D3A" w:rsidRDefault="00B52D3A" w:rsidP="00541C16">
      <w:pPr>
        <w:pStyle w:val="Kannada-Veda"/>
      </w:pPr>
      <w:r w:rsidRPr="00B52D3A">
        <w:t xml:space="preserve">…¸À¥ÀÛ …EªÉÄÃ …¯ÉÆÃPÁ AiÉÄÃ…µÀÄ ZÀ†gÀ¤Û …¥ÁæuÁ …UÀÄºÁ†±À…AiÀiÁ-¤ß†»vÁB …¸À¥ÀÛ †¸À¥ÀÛ || </w:t>
      </w:r>
      <w:r w:rsidRPr="00BC43CB">
        <w:rPr>
          <w:rFonts w:ascii="BRH Kannada RN" w:hAnsi="BRH Kannada RN"/>
        </w:rPr>
        <w:t>12.2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C†vÀB ¸À…ªÀÄÄzÁæ …VgÀ†AiÀÄ…±ÀÑ ¸À…ªÉÃð„¸Áäxï ¸Àå†£ÀÝ…£ÉÛÃ ¹†£ÀÞ…ªÀB ¸À†ªÀðgÀÆ¥ÁB |</w:t>
      </w:r>
    </w:p>
    <w:p w:rsidR="00B52D3A" w:rsidRPr="00B52D3A" w:rsidRDefault="00B52D3A" w:rsidP="00541C16">
      <w:pPr>
        <w:pStyle w:val="Kannada-Veda"/>
      </w:pPr>
      <w:r w:rsidRPr="00B52D3A">
        <w:t>C†vÀ…±ÀÑ «…±Áé N†µÀzsÀ…AiÉÆÃ gÀ‡¸Á…ZÀÑ AiÉÄÃ†£ÉÊµÀ …¨sÀÆvÀ-†¹ÛµÀ×vÀå£ÀÛ…gÁvÁä ||</w:t>
      </w:r>
      <w:r w:rsidR="009C4F43">
        <w:t xml:space="preserve"> </w:t>
      </w:r>
      <w:r w:rsidRPr="00BC43CB">
        <w:rPr>
          <w:rFonts w:ascii="BRH Kannada RN" w:hAnsi="BRH Kannada RN"/>
        </w:rPr>
        <w:t>12.3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…§æºÁä …zÉÃªÁ‡£ÁA ¥À…zÀ«ÃB †PÀ…«Ã£Á-ªÀÄÈ…¶gï-«†¥ÁæuÁA ªÀÄ…»µÉÆÃ …ªÀÄÈUÁ‡uÁA |</w:t>
      </w:r>
      <w:r w:rsidR="00B7176C">
        <w:t xml:space="preserve"> </w:t>
      </w:r>
      <w:r w:rsidRPr="00B52D3A">
        <w:t>…±ÉåÃ£ÉÆÃ UÀÈ†zsÁæ…</w:t>
      </w:r>
      <w:proofErr w:type="gramStart"/>
      <w:r w:rsidRPr="00B52D3A">
        <w:t>uÁ(</w:t>
      </w:r>
      <w:proofErr w:type="gramEnd"/>
      <w:r w:rsidRPr="00B52D3A">
        <w:t xml:space="preserve">…UïÎ) ¸Àé†¢ü…wgï-ªÀ†£Á…£Á(…Uïä) ¸ÉÆÃ†ªÀÄB …¥À«…vÀæ ªÀÄ†vÉåÃ…wgÉÃ¨sÀ†£ïß || </w:t>
      </w:r>
      <w:r w:rsidRPr="00BC43CB">
        <w:rPr>
          <w:rFonts w:ascii="BRH Kannada RN" w:hAnsi="BRH Kannada RN"/>
        </w:rPr>
        <w:t>12.4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 xml:space="preserve">…CeÁ ªÉÄÃ…PÁA </w:t>
      </w:r>
      <w:r w:rsidRPr="00B52D3A">
        <w:rPr>
          <w:rFonts w:ascii="BRH Devanagari" w:hAnsi="BRH Devanagari" w:cs="BRH Devanagari"/>
        </w:rPr>
        <w:t>Æ</w:t>
      </w:r>
      <w:r w:rsidRPr="00B52D3A">
        <w:t>¯ÉÆÃ†»vÀ-±ÀÄPÀè-…PÀÈµÁÚA …§»éÃA …¥ÀæeÁA …d£À†AiÀÄ…¤</w:t>
      </w:r>
      <w:proofErr w:type="gramStart"/>
      <w:r w:rsidRPr="00B52D3A">
        <w:t>ÛÃ(</w:t>
      </w:r>
      <w:proofErr w:type="gramEnd"/>
      <w:r w:rsidRPr="00B52D3A">
        <w:t>…Uïä) ¸À†gÀÆ¥ÁA |</w:t>
      </w:r>
      <w:r w:rsidR="00B7176C">
        <w:t xml:space="preserve"> </w:t>
      </w:r>
      <w:r w:rsidRPr="00B52D3A">
        <w:t xml:space="preserve">…CeÉÆÃ ºÉåÃ†PÉÆÃ …dÄµÀ†ªÀiÁuÉÆÃ„…£ÀÄ±ÉÃ…vÉÃ d‡ºÁvÉåÃ£ÁA …¨sÀÄPÀÛ-†¨sÉÆÃ…UÁªÀÄ‡eÉÆÃ„£ÀåB || </w:t>
      </w:r>
      <w:r w:rsidRPr="00BC43CB">
        <w:rPr>
          <w:rFonts w:ascii="BRH Kannada RN" w:hAnsi="BRH Kannada RN"/>
        </w:rPr>
        <w:t>12.5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…º</w:t>
      </w:r>
      <w:proofErr w:type="gramStart"/>
      <w:r w:rsidRPr="00B52D3A">
        <w:t>À(</w:t>
      </w:r>
      <w:proofErr w:type="gramEnd"/>
      <w:r w:rsidRPr="00B52D3A">
        <w:t>…Uïä)¸ÀB †±ÀÄ…aµÀzï ªÀ†¸ÀÄ-gÀ£ÀÛj…PÀë-¸ÀzÉÆÞÃ†vÁ ªÉÃ…¢µÀ-zÀ†wygï-zÀÄgÉÆÃ…t¸Àvï |</w:t>
      </w:r>
      <w:r w:rsidR="00B7176C">
        <w:t xml:space="preserve"> </w:t>
      </w:r>
      <w:r w:rsidRPr="00B52D3A">
        <w:t xml:space="preserve">…£ÀÈµÀ†zÀé…gÀ-¸À†zÀÈ…vÀ-¸Àzï †ªÉÇåÃ…ªÀÄ-¸À…zÀ¨ÁÓ …UÉÆÃeÁ †IÄ…vÀeÁ †C…¢æeÁ …IÄvÀA …§ÈºÀvï || </w:t>
      </w:r>
      <w:r w:rsidRPr="00BC43CB">
        <w:rPr>
          <w:rFonts w:ascii="BRH Kannada RN" w:hAnsi="BRH Kannada RN"/>
        </w:rPr>
        <w:t>12.6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…WÀÈvÀA †«Ä«ÄQëgÉÃ …WÀÈvÀ†ªÀÄ…¸Àå AiÉÆÃ†¤gï …WÀÈvÉÃ …²ævÉÆÃ …WÀÈvÀ†ªÀÄÄªÀ…¸Àå zsÁ†ªÀÄ |</w:t>
      </w:r>
      <w:r w:rsidR="00B7176C">
        <w:t xml:space="preserve"> </w:t>
      </w:r>
      <w:r w:rsidRPr="00B52D3A">
        <w:t xml:space="preserve">…C…£ÀÄ…µÀézsÀªÀiÁ†ªÀºÀ …ªÀiÁzÀ†AiÀÄ…¸Àé ¸Áé†ºÁ PÀÈvÀA ªÀÈµÀ¨sÀ ªÀQë …ºÀªÀåA || </w:t>
      </w:r>
      <w:r w:rsidRPr="00BC43CB">
        <w:rPr>
          <w:rFonts w:ascii="BRH Kannada RN" w:hAnsi="BRH Kannada RN"/>
        </w:rPr>
        <w:t>12.7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lastRenderedPageBreak/>
        <w:t>…¸À…ªÀÄÄzÁæ …zÀÆ«Äðgï-ªÀÄ†zsÀÄ…ª</w:t>
      </w:r>
      <w:proofErr w:type="gramStart"/>
      <w:r w:rsidRPr="00B52D3A">
        <w:t>ÀiÁ(</w:t>
      </w:r>
      <w:proofErr w:type="gramEnd"/>
      <w:r w:rsidRPr="00B52D3A">
        <w:t>…Uïä) G†zÁgÀ-zÀÄ…¥Á(…Uïä)±ÀÄ…£Á ¸À†ªÀÄªÀÄÈ…vÀvÀé †ªÀiÁ£Àmï |</w:t>
      </w:r>
      <w:r w:rsidR="00B7176C">
        <w:t xml:space="preserve"> </w:t>
      </w:r>
      <w:r w:rsidRPr="00B52D3A">
        <w:t xml:space="preserve">…WÀÈvÀ…¸Àå £Á…ªÀÄ UÀÄ…ºÀåA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AiÀÄzÀ†¹Û …fºÁé …zÉÃªÁ†£Á-…ªÀÄªÀÄÈ†vÀ…¸Àå £Á†©üB || </w:t>
      </w:r>
      <w:r w:rsidRPr="00BC43CB">
        <w:rPr>
          <w:rFonts w:ascii="BRH Kannada RN" w:hAnsi="BRH Kannada RN"/>
        </w:rPr>
        <w:t>12.8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>…ªÀAiÀÄA £Á…ªÀÄ ¥Àæ†§æªÁªÀiÁ …WÀÈvÉÃ…£Á¹ä£ï …AiÀÄeÉÕÃ †zsÁgÀAiÀiÁ…ªÀiÁ £À†ªÉÆÃ©üB |</w:t>
      </w:r>
      <w:r w:rsidR="00B7176C">
        <w:t xml:space="preserve"> </w:t>
      </w:r>
      <w:r w:rsidRPr="00B52D3A">
        <w:t>G†¥À …§æºÁä †±ÀÈtªÀ…ZÀÒ¸Àå†ªÀiÁ…£ÀA ZÀ†vÀÄB ±ÀÈYõÉÆÎÃ „ªÀ«ÄÃzï …UËgÀ …KvÀvï ||</w:t>
      </w:r>
      <w:r w:rsidRPr="00BC43CB">
        <w:rPr>
          <w:rFonts w:ascii="BRH Kannada RN" w:hAnsi="BRH Kannada RN"/>
        </w:rPr>
        <w:t>12.9</w:t>
      </w:r>
      <w:r w:rsidRPr="00B52D3A">
        <w:t xml:space="preserve"> </w:t>
      </w:r>
    </w:p>
    <w:p w:rsidR="00B52D3A" w:rsidRDefault="00B52D3A" w:rsidP="009C4F43">
      <w:pPr>
        <w:pStyle w:val="NoSpacing"/>
      </w:pPr>
    </w:p>
    <w:p w:rsidR="00B7176C" w:rsidRPr="00B52D3A" w:rsidRDefault="00B7176C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…ZÀvÁé…j ±ÀÈ…YõÁÎ vÀæ†AiÉÆÃ C…¸Àå ¥Á…zÁ zÉéÃ …²Ã…gïµÀ …¸À¥ÀÛ ºÀ†¸ÁÛ </w:t>
      </w:r>
      <w:r w:rsidR="00B7176C">
        <w:br/>
      </w:r>
      <w:r w:rsidRPr="00B52D3A">
        <w:t>¸ÉÆÃ …C¸Àå |</w:t>
      </w:r>
      <w:r w:rsidR="00B7176C">
        <w:t xml:space="preserve"> </w:t>
      </w:r>
      <w:r w:rsidRPr="00B52D3A">
        <w:t>wæ†zsÁ …§zÉÆÞÃ †ªÀÈ…µÀ¨sÉÆÃ †gÉÆÃgÀ«Ãw …ªÀÄºÉÆÃ …zÉÃªÉÇÃ ªÀÄ…</w:t>
      </w:r>
      <w:proofErr w:type="gramStart"/>
      <w:r w:rsidRPr="00B52D3A">
        <w:t>vÁåð(</w:t>
      </w:r>
      <w:proofErr w:type="gramEnd"/>
      <w:r w:rsidRPr="00B52D3A">
        <w:t xml:space="preserve">…Uïä) D†«ªÉÃ±À || </w:t>
      </w:r>
      <w:r w:rsidRPr="00BC43CB">
        <w:rPr>
          <w:rFonts w:ascii="BRH Kannada RN" w:hAnsi="BRH Kannada RN"/>
        </w:rPr>
        <w:t>12.10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proofErr w:type="gramStart"/>
      <w:r w:rsidRPr="00B52D3A">
        <w:t>wæ†</w:t>
      </w:r>
      <w:proofErr w:type="gramEnd"/>
      <w:r w:rsidRPr="00B52D3A">
        <w:t>zsÁ …»vÀA …¥ÀtÂ†©ügï …UÀÄºÀå†ªÀiÁ…£ÀA UÀ†«-…zÉÃªÁ†¸ÉÆÃ …WÀÈvÀªÀÄ†£Àé«£ÀÝ£ïß |</w:t>
      </w:r>
    </w:p>
    <w:p w:rsidR="00B52D3A" w:rsidRPr="00B52D3A" w:rsidRDefault="00B52D3A" w:rsidP="00541C16">
      <w:pPr>
        <w:pStyle w:val="Kannada-Veda"/>
      </w:pPr>
      <w:r w:rsidRPr="00B52D3A">
        <w:t>E…£ÀÝç K…</w:t>
      </w:r>
      <w:proofErr w:type="gramStart"/>
      <w:r w:rsidRPr="00B52D3A">
        <w:t>PÀ(</w:t>
      </w:r>
      <w:proofErr w:type="gramEnd"/>
      <w:r w:rsidRPr="00B52D3A">
        <w:t xml:space="preserve">…Uïä) ¸ÀÆ…AiÀÄð K†PÀA deÁ£À …ªÉÃ£Á zÉÃPÀ(†UïÎ) …¸ÀézsÀ…AiÀiÁ ¤†µÀÖvÀPÀÄëB || </w:t>
      </w:r>
      <w:r w:rsidRPr="00BC43CB">
        <w:rPr>
          <w:rFonts w:ascii="BRH Kannada RN" w:hAnsi="BRH Kannada RN"/>
        </w:rPr>
        <w:t>12.11</w:t>
      </w:r>
      <w:r w:rsidRPr="00B52D3A">
        <w:t xml:space="preserve"> </w:t>
      </w:r>
    </w:p>
    <w:p w:rsidR="00B52D3A" w:rsidRPr="00B52D3A" w:rsidRDefault="00B52D3A" w:rsidP="009C4F43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AiÉÆÃ …zÉÃªÁ‡£ÁA ¥Àæ…xÀªÀÄA …¥ÀÄgÀ…¸ÁÛzï «…±Áé¢ü†AiÉÆÃ …gÀÄzÉÆæÃ …ªÀÄºÀ†jëB | …»…gÀ…tå…UÀ¨sÀðA †¥À±Àå…vÀ eÁ†AiÀÄªÀiÁ…£</w:t>
      </w:r>
      <w:proofErr w:type="gramStart"/>
      <w:r w:rsidRPr="00B52D3A">
        <w:t>À(</w:t>
      </w:r>
      <w:proofErr w:type="gramEnd"/>
      <w:r w:rsidRPr="00B52D3A">
        <w:t>…Uïä) ¸À†£ÉÆÃ …zÉÃªÀB …±ÀÄ¨sÀ…AiÀiÁ ¸ÀäöÈ…vÁå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†AiÀÄÄ£ÀPÀÄÛ || </w:t>
      </w:r>
      <w:r w:rsidRPr="00BC43CB">
        <w:rPr>
          <w:rFonts w:ascii="BRH Kannada RN" w:hAnsi="BRH Kannada RN"/>
        </w:rPr>
        <w:t>12.12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lastRenderedPageBreak/>
        <w:t>AiÀÄ…¸ÁävÀà…gÀA £Á†¥À…gÀ ªÀÄ…¹Û Q…kÂÑzÀå…¸Áä£ï £Á†tÂÃ…AiÉÆÃ £À eÁå‡AiÉÆÃ„…¹Û PÀ†²Ñvï |</w:t>
      </w:r>
      <w:r w:rsidR="00B7176C">
        <w:t xml:space="preserve"> </w:t>
      </w:r>
      <w:r w:rsidRPr="00B52D3A">
        <w:t>…ªÀÈPÀë †EªÀ ¸ÀÛ¨ÉÆÞÃ …¢«†w…µÀ×-vÉåÃ…PÀ¸ÉÛÃ…£ÉÃzÀA …¥ÀÆtðA ¥ÀÄ†gÀÄµÉÃ…t ¸À‡ªÀðA ||</w:t>
      </w:r>
      <w:r w:rsidR="00BC43CB">
        <w:t xml:space="preserve"> </w:t>
      </w:r>
      <w:r w:rsidRPr="00BC43CB">
        <w:rPr>
          <w:rFonts w:ascii="BRH Kannada RN" w:hAnsi="BRH Kannada RN"/>
        </w:rPr>
        <w:t>12.13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(¸À£Áå¸À ¸ÀÆPÀÛªÀiï)</w:t>
      </w:r>
    </w:p>
    <w:p w:rsidR="00B52D3A" w:rsidRPr="00B52D3A" w:rsidRDefault="00B52D3A" w:rsidP="00541C16">
      <w:pPr>
        <w:pStyle w:val="Kannada-Veda"/>
      </w:pPr>
      <w:r w:rsidRPr="00B52D3A">
        <w:t>£À PÀ†ªÀÄðuÁ £À …¥Àæd…AiÀiÁ zsÀ†£ÉÃ…£À vÁå†UÉÃ£ÉÊPÉÃ CªÀÄÈ…vÀvÀé-†ªÀiÁ…£À±ÀÄB |</w:t>
      </w:r>
    </w:p>
    <w:p w:rsidR="00B52D3A" w:rsidRPr="00B52D3A" w:rsidRDefault="00B52D3A" w:rsidP="00541C16">
      <w:pPr>
        <w:pStyle w:val="Kannada-Veda"/>
      </w:pPr>
      <w:r w:rsidRPr="00B52D3A">
        <w:t xml:space="preserve">¥À†gÉÃ…t £Á…PÀA ¤†»…vÀA UÀÄ†ºÁAiÀiÁA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…«¨sÁæ†d…zÉÃvÀ-zÀå†vÀAiÉÆÃ …«±À†¤Û || </w:t>
      </w:r>
      <w:r w:rsidRPr="00BC43CB">
        <w:rPr>
          <w:rFonts w:ascii="BRH Kannada RN" w:hAnsi="BRH Kannada RN"/>
        </w:rPr>
        <w:t>12.14</w:t>
      </w:r>
    </w:p>
    <w:p w:rsidR="00B52D3A" w:rsidRPr="00B52D3A" w:rsidRDefault="00B52D3A" w:rsidP="00742C80">
      <w:pPr>
        <w:pStyle w:val="NoSpacing"/>
      </w:pPr>
    </w:p>
    <w:p w:rsidR="008150F0" w:rsidRDefault="00B52D3A" w:rsidP="00541C16">
      <w:pPr>
        <w:pStyle w:val="Kannada-Veda"/>
      </w:pPr>
      <w:r w:rsidRPr="00B52D3A">
        <w:t>…ªÉÃ…zÁ…£ÀÛ …«eÁÕ…£À-¸ÀÄ†¤²Ñ…vÁxÁðB ¸À†£Áå¸À …AiÉÆÃUÁzÀå†vÀAiÀÄB ±ÀÄ…zÀÞ ¸À‡vÁÛ÷éB |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vÉÃ</w:t>
      </w:r>
      <w:proofErr w:type="gramEnd"/>
      <w:r w:rsidRPr="00B52D3A">
        <w:t xml:space="preserve"> †§æºÀä…¯ÉÆÃPÉÃ …vÀÄ ¥À‡gÁ£ÀÛPÁ…¯ÉÃ ¥À†gÁªÀÄÈ…vÁvï ¥À†jªÀÄÄZÀå…¤Û ¸À‡ªÉÃð || </w:t>
      </w:r>
      <w:r w:rsidRPr="00BC43CB">
        <w:rPr>
          <w:rFonts w:ascii="BRH Kannada RN" w:hAnsi="BRH Kannada RN"/>
        </w:rPr>
        <w:t>12.15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…zÀ…ºÀæA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…«…¥Á¥ÀA …¥ÀgÀ‡ªÉÄÃ±Àä ¨sÀÆ…vÀA </w:t>
      </w:r>
      <w:r w:rsidRPr="00B52D3A">
        <w:rPr>
          <w:rFonts w:ascii="BRH Devanagari" w:hAnsi="BRH Devanagari" w:cs="BRH Devanagari"/>
        </w:rPr>
        <w:t>Æ</w:t>
      </w:r>
      <w:r w:rsidRPr="00B52D3A">
        <w:t>AiÀÄvï †¥ÀÄtØ…jÃPÀA …¥ÀÄgÀ†ªÀÄzsÀå …¸</w:t>
      </w:r>
      <w:proofErr w:type="gramStart"/>
      <w:r w:rsidRPr="00B52D3A">
        <w:t>À(</w:t>
      </w:r>
      <w:proofErr w:type="gramEnd"/>
      <w:r w:rsidRPr="00B52D3A">
        <w:t>…UïÎ)¸ÀÜA |</w:t>
      </w:r>
      <w:r w:rsidR="00B7176C">
        <w:t xml:space="preserve"> </w:t>
      </w:r>
      <w:r w:rsidRPr="00B52D3A">
        <w:t xml:space="preserve">…vÀ…vÁæ…¦ …zÀºÀæA …UÀUÀ†£ÀA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«±ÉÆÃ…PÀ-¸ÀÛ†¹ä£ï AiÀÄ…zÀ£ÀÛ¸ÀÛ-zÀÄ†¥Á¹…vÀªÀåA || </w:t>
      </w:r>
      <w:r w:rsidRPr="00BC43CB">
        <w:rPr>
          <w:rFonts w:ascii="BRH Kannada RN" w:hAnsi="BRH Kannada RN"/>
        </w:rPr>
        <w:t>12.16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AiÉÆÃ ªÉÃzÁzË †¸ÀégÀB …¥ÉÆæÃ…PÉÆÛÃ …ªÉÃzÁ†£ÉÛÃ ZÀ …¥Àæw†¶×vÀB |</w:t>
      </w:r>
    </w:p>
    <w:p w:rsidR="00B52D3A" w:rsidRDefault="00B52D3A" w:rsidP="00541C16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†¸Àå …¥ÀæPÀÈ†w°Ã…£À…¸Àå …AiÀÄB ¥À†gÀ¸Àì …ªÀÄºÉÃ†±ÀégÀB || </w:t>
      </w:r>
      <w:r w:rsidRPr="00BC43CB">
        <w:rPr>
          <w:rFonts w:ascii="BRH Kannada RN" w:hAnsi="BRH Kannada RN"/>
        </w:rPr>
        <w:t>12.17</w:t>
      </w:r>
      <w:r w:rsidRPr="00B52D3A">
        <w:t xml:space="preserve"> </w:t>
      </w:r>
    </w:p>
    <w:p w:rsidR="009533DC" w:rsidRDefault="009533DC" w:rsidP="00541C16">
      <w:pPr>
        <w:pStyle w:val="Kannada-Veda"/>
      </w:pPr>
    </w:p>
    <w:p w:rsidR="009533DC" w:rsidRDefault="009533DC" w:rsidP="00541C16">
      <w:pPr>
        <w:pStyle w:val="Kannada-Veda"/>
      </w:pPr>
    </w:p>
    <w:p w:rsidR="009533DC" w:rsidRPr="00B52D3A" w:rsidRDefault="009533DC" w:rsidP="00541C16">
      <w:pPr>
        <w:pStyle w:val="Kannada-Veda"/>
      </w:pP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8" w:name="_Toc5743534"/>
      <w:r w:rsidRPr="00B52D3A">
        <w:t>4.14</w:t>
      </w:r>
      <w:r w:rsidRPr="00B52D3A">
        <w:tab/>
        <w:t>£ÁgÁAiÀÄt ¸ÀÆPÀÛA</w:t>
      </w:r>
      <w:bookmarkEnd w:id="38"/>
    </w:p>
    <w:p w:rsidR="00B52D3A" w:rsidRPr="00B52D3A" w:rsidRDefault="00B52D3A" w:rsidP="00541C16">
      <w:pPr>
        <w:pStyle w:val="Kannada-Veda"/>
      </w:pPr>
      <w:r w:rsidRPr="00B52D3A">
        <w:t xml:space="preserve">…¸À…ºÀ…¸Àæ²Ã†gÀëA …zÉÃ…ªÀA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…«±Áé†PÀëA …«±Àé †±ÀA ¨sÀÄªÀA | </w:t>
      </w:r>
    </w:p>
    <w:p w:rsidR="00B52D3A" w:rsidRPr="00B52D3A" w:rsidRDefault="00B52D3A" w:rsidP="00541C16">
      <w:pPr>
        <w:pStyle w:val="Kannada-Veda"/>
      </w:pPr>
      <w:r w:rsidRPr="00B52D3A">
        <w:t xml:space="preserve">«†±ÀéA …£ÁgÁ†AiÀÄtA …zÉÃ…ªÀ…ªÀÄPÀë†gÀA ¥À…gÀªÀÄA …¥ÀzÀA || </w:t>
      </w:r>
      <w:r w:rsidRPr="00BC43CB">
        <w:rPr>
          <w:rFonts w:ascii="BRH Kannada RN" w:hAnsi="BRH Kannada RN"/>
        </w:rPr>
        <w:t>13.1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…«±Àé…vÀB ¥À†gÀªÀiÁ…¤ß…vÀåA </w:t>
      </w:r>
      <w:r w:rsidRPr="00B52D3A">
        <w:rPr>
          <w:rFonts w:ascii="BRH Devanagari" w:hAnsi="BRH Devanagari" w:cs="BRH Devanagari"/>
        </w:rPr>
        <w:t>Æ</w:t>
      </w:r>
      <w:r w:rsidRPr="00B52D3A">
        <w:t>…«±ÀéA †£ÁgÁ…</w:t>
      </w:r>
      <w:proofErr w:type="gramStart"/>
      <w:r w:rsidRPr="00B52D3A">
        <w:t>AiÀÄt(</w:t>
      </w:r>
      <w:proofErr w:type="gramEnd"/>
      <w:r w:rsidRPr="00B52D3A">
        <w:t>Uïä) †ºÀjA |</w:t>
      </w:r>
    </w:p>
    <w:p w:rsidR="00B52D3A" w:rsidRPr="00B52D3A" w:rsidRDefault="00B52D3A" w:rsidP="00541C16">
      <w:pPr>
        <w:pStyle w:val="Kannada-Veda"/>
      </w:pPr>
      <w:r w:rsidRPr="00B52D3A">
        <w:t xml:space="preserve">«†±Àé…ªÉÄÃªÉÃzÀA ¥ÀÄ†gÀÄ…µÀ-¸ÀÛ¢é…±Àé-ªÀÄÄ†¥ÀfÃªÀw || </w:t>
      </w:r>
      <w:r w:rsidRPr="00BC43CB">
        <w:rPr>
          <w:rFonts w:ascii="BRH Kannada RN" w:hAnsi="BRH Kannada RN"/>
        </w:rPr>
        <w:t>13.2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¥À…wA </w:t>
      </w:r>
      <w:r w:rsidRPr="00B52D3A">
        <w:rPr>
          <w:rFonts w:ascii="BRH Devanagari" w:hAnsi="BRH Devanagari" w:cs="BRH Devanagari"/>
        </w:rPr>
        <w:t>Æ</w:t>
      </w:r>
      <w:r w:rsidRPr="00B52D3A">
        <w:t>«†±Àé…¸ÁåvÉäÃ†±Àé…</w:t>
      </w:r>
      <w:proofErr w:type="gramStart"/>
      <w:r w:rsidRPr="00B52D3A">
        <w:t>gÀ(</w:t>
      </w:r>
      <w:proofErr w:type="gramEnd"/>
      <w:r w:rsidRPr="00B52D3A">
        <w:t>…Uïä) ±Á†±ÀévÀ(Uïä) …²ªÀ†ªÀÄZÀÄåvÀA |</w:t>
      </w:r>
    </w:p>
    <w:p w:rsidR="00B52D3A" w:rsidRPr="00B52D3A" w:rsidRDefault="00B52D3A" w:rsidP="00541C16">
      <w:pPr>
        <w:pStyle w:val="Kannada-Veda"/>
      </w:pPr>
      <w:r w:rsidRPr="00B52D3A">
        <w:t xml:space="preserve">…£ÁgÁ…AiÀÄtA †ªÀÄºÁ…eÉÕÃ…AiÀÄA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…«±Áé†vÁä£ÀA …¥ÀgÁ†AiÀÄtA || </w:t>
      </w:r>
      <w:r w:rsidRPr="00BC43CB">
        <w:rPr>
          <w:rFonts w:ascii="BRH Kannada RN" w:hAnsi="BRH Kannada RN"/>
        </w:rPr>
        <w:t>13.3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 xml:space="preserve">…£ÁgÁ…AiÀÄt †¥ÀgÉÆÃ …eÉÆåÃ…w…gÁvÁä †£ÁgÀ…AiÀÄtB †¥ÀgÀB || </w:t>
      </w:r>
      <w:r w:rsidRPr="00BC43CB">
        <w:rPr>
          <w:rFonts w:ascii="BRH Kannada RN" w:hAnsi="BRH Kannada RN"/>
        </w:rPr>
        <w:t>13.4</w:t>
      </w:r>
      <w:r w:rsidRPr="00B52D3A">
        <w:t xml:space="preserve"> </w:t>
      </w:r>
    </w:p>
    <w:p w:rsidR="00B52D3A" w:rsidRPr="00B52D3A" w:rsidRDefault="00B52D3A" w:rsidP="00541C16">
      <w:pPr>
        <w:pStyle w:val="Kannada-Veda"/>
      </w:pPr>
      <w:r w:rsidRPr="00B52D3A">
        <w:t xml:space="preserve">…£ÁgÁ…AiÀÄt †¥ÀgÀA …§æ…ºÀä …vÀvÀÛ÷éA †£ÁgÁ…AiÀÄtB †¥ÀgÀB | </w:t>
      </w:r>
    </w:p>
    <w:p w:rsidR="00B52D3A" w:rsidRPr="00B52D3A" w:rsidRDefault="00B52D3A" w:rsidP="00541C16">
      <w:pPr>
        <w:pStyle w:val="Kannada-Veda"/>
      </w:pPr>
      <w:r w:rsidRPr="00B52D3A">
        <w:t>…£ÁgÁ…AiÀÄt †¥ÀgÉÆÃ …zsÁå…vÁ …zsÁå£ÀA †£ÁgÁ…AiÀÄtB †¥ÀgÀB |</w:t>
      </w:r>
    </w:p>
    <w:p w:rsidR="00B52D3A" w:rsidRPr="00B52D3A" w:rsidRDefault="00B52D3A" w:rsidP="00541C16">
      <w:pPr>
        <w:pStyle w:val="Kannada-Veda"/>
      </w:pPr>
      <w:r w:rsidRPr="00B52D3A">
        <w:t>AiÀÄ†ZÀÑ …QkÂÑeï-†dUÀxï …¸À…ªÀðA …zÀÈ±Àå‡vÉÃ ±ÀÆæ…AiÀÄvÉÃ„†¦ ªÁ |</w:t>
      </w:r>
    </w:p>
    <w:p w:rsidR="00B52D3A" w:rsidRPr="00B52D3A" w:rsidRDefault="00B52D3A" w:rsidP="00541C16">
      <w:pPr>
        <w:pStyle w:val="Kannada-Veda"/>
      </w:pPr>
      <w:r w:rsidRPr="00B52D3A">
        <w:t xml:space="preserve">C†£ÀÛgï …§»†±ÀÑ vÀxï …¸À…ªÀðA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…ªÁå¥Àå †£ÁgÁ…AiÀÄtB †¹ÜvÀB || </w:t>
      </w:r>
      <w:r w:rsidRPr="00BC43CB">
        <w:rPr>
          <w:rFonts w:ascii="BRH Kannada RN" w:hAnsi="BRH Kannada RN"/>
        </w:rPr>
        <w:t>13.5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C†£À…£ÀÛ ªÀÄ†ªÀåAiÀÄA …PÀ</w:t>
      </w:r>
      <w:proofErr w:type="gramStart"/>
      <w:r w:rsidRPr="00B52D3A">
        <w:t>«(</w:t>
      </w:r>
      <w:proofErr w:type="gramEnd"/>
      <w:r w:rsidRPr="00B52D3A">
        <w:t xml:space="preserve">Uïä) †¸À…ªÀÄÄzÉæÃ„†£ÀÛA </w:t>
      </w:r>
      <w:r w:rsidRPr="00B52D3A">
        <w:rPr>
          <w:rFonts w:ascii="BRH Devanagari" w:hAnsi="BRH Devanagari" w:cs="BRH Devanagari"/>
        </w:rPr>
        <w:t>Æ</w:t>
      </w:r>
      <w:r w:rsidRPr="00B52D3A">
        <w:t>…«±Àé †±ÀA¨sÀÄªÀA |</w:t>
      </w:r>
    </w:p>
    <w:p w:rsidR="00B52D3A" w:rsidRPr="00B52D3A" w:rsidRDefault="00B52D3A" w:rsidP="00541C16">
      <w:pPr>
        <w:pStyle w:val="Kannada-Veda"/>
      </w:pPr>
      <w:r w:rsidRPr="00B52D3A">
        <w:t>…¥À…zÀä…PÉÆÃ±À-†¥ÀæwÃ…PÁ…±</w:t>
      </w:r>
      <w:proofErr w:type="gramStart"/>
      <w:r w:rsidRPr="00B52D3A">
        <w:t>À(</w:t>
      </w:r>
      <w:proofErr w:type="gramEnd"/>
      <w:r w:rsidRPr="00B52D3A">
        <w:t xml:space="preserve">…Uïä) …ºÀÈzÀ†AiÀÄA ZÁ…¥ÀåzsÉÆÃ†ªÀÄÄRA || </w:t>
      </w:r>
      <w:r w:rsidRPr="00BC43CB">
        <w:rPr>
          <w:rFonts w:ascii="BRH Kannada RN" w:hAnsi="BRH Kannada RN"/>
        </w:rPr>
        <w:t>13.6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C†zsÉÆÃ …¤µÁÖ÷å †«vÀ…¸ÁÛ÷å…£ÉÛÃ …£Á¨sÁå†ªÀÄÄ¥À…j w†µÀ×w |</w:t>
      </w:r>
    </w:p>
    <w:p w:rsidR="00B52D3A" w:rsidRPr="00B52D3A" w:rsidRDefault="00B52D3A" w:rsidP="00541C16">
      <w:pPr>
        <w:pStyle w:val="Kannada-Veda"/>
      </w:pPr>
      <w:r w:rsidRPr="00B52D3A">
        <w:t xml:space="preserve">…eÁé…®…ªÀiÁ¯Á †PÀÄ®A …¨sÁ…wÃ …«±Àé†¸ÁåAiÀÄ…vÀ£ÀA †ªÀÄºÀvï || </w:t>
      </w:r>
      <w:r w:rsidRPr="00BC43CB">
        <w:rPr>
          <w:rFonts w:ascii="BRH Kannada RN" w:hAnsi="BRH Kannada RN"/>
        </w:rPr>
        <w:t>13.7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lastRenderedPageBreak/>
        <w:t>¸À†£</w:t>
      </w:r>
      <w:proofErr w:type="gramStart"/>
      <w:r w:rsidRPr="00B52D3A">
        <w:t>ÀÛvÀ(</w:t>
      </w:r>
      <w:proofErr w:type="gramEnd"/>
      <w:r w:rsidRPr="00B52D3A">
        <w:t>Uïä) …²¯Á†©ü…¸ÀÄÛ ®A†§vÁå PÉÆÃ…±À¸À†¤ß¨sÀA |</w:t>
      </w:r>
    </w:p>
    <w:p w:rsidR="00B52D3A" w:rsidRPr="00B52D3A" w:rsidRDefault="00B52D3A" w:rsidP="00541C16">
      <w:pPr>
        <w:pStyle w:val="Kannada-Veda"/>
      </w:pPr>
      <w:r w:rsidRPr="00B52D3A">
        <w:t>vÀ¸Áå†£ÉÛÃ ¸ÀÄ…¶</w:t>
      </w:r>
      <w:proofErr w:type="gramStart"/>
      <w:r w:rsidRPr="00B52D3A">
        <w:t>gÀ(</w:t>
      </w:r>
      <w:proofErr w:type="gramEnd"/>
      <w:r w:rsidRPr="00B52D3A">
        <w:t xml:space="preserve">Uïä) …¸ÀÆPÀë÷äA vÀ‡¹ä£ïÜ …¸ÀªÀðA ¥Àæ†w¶×vÀA || </w:t>
      </w:r>
      <w:r w:rsidRPr="00BC43CB">
        <w:rPr>
          <w:rFonts w:ascii="BRH Kannada RN" w:hAnsi="BRH Kannada RN"/>
        </w:rPr>
        <w:t>13.8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proofErr w:type="gramStart"/>
      <w:r w:rsidRPr="00B52D3A">
        <w:t>vÀ</w:t>
      </w:r>
      <w:proofErr w:type="gramEnd"/>
      <w:r w:rsidRPr="00B52D3A">
        <w:t>…¸Àå ªÀÄ†zsÉåÃ …ªÀÄºÁ†£ÀVßgï …«±Áé†aðgï …«±Àé†vÉÆÃ ªÀÄÄRB |</w:t>
      </w:r>
    </w:p>
    <w:p w:rsidR="00B52D3A" w:rsidRPr="00B52D3A" w:rsidRDefault="00B52D3A" w:rsidP="00541C16">
      <w:pPr>
        <w:pStyle w:val="Kannada-Veda"/>
      </w:pPr>
      <w:r w:rsidRPr="00B52D3A">
        <w:t xml:space="preserve">¸ÉÆÃ„†UÀæ…¨sÀÄUï «†¨sÀd£ï …w…µÀ×£ï-£Á†ºÁgÀ-ªÀÄ…dgÀB …PÀ«B | </w:t>
      </w:r>
    </w:p>
    <w:p w:rsidR="00B52D3A" w:rsidRPr="00B52D3A" w:rsidRDefault="00B52D3A" w:rsidP="00541C16">
      <w:pPr>
        <w:pStyle w:val="Kannada-Veda"/>
      </w:pPr>
      <w:r w:rsidRPr="00B52D3A">
        <w:t xml:space="preserve">…w…AiÀÄð…UÀÆzsÀéð †ªÀÄzsÀ…±Áê…¬ÄÃ …gÀ±Àä†AiÀÄ¸ÀÛ…¸Àå ¸À†£ÀÛvÁ || </w:t>
      </w:r>
      <w:r w:rsidRPr="00BC43CB">
        <w:rPr>
          <w:rFonts w:ascii="BRH Kannada RN" w:hAnsi="BRH Kannada RN"/>
        </w:rPr>
        <w:t>13.9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…¸À…£ÁÛ¥À†AiÀÄw ¸ÀéA …zÉÃºÀªÀiÁ†¥ÁzÀvÀ…® ªÀÄ†¸ÀÛPÀB |</w:t>
      </w:r>
    </w:p>
    <w:p w:rsidR="00B52D3A" w:rsidRPr="00B52D3A" w:rsidRDefault="00B52D3A" w:rsidP="00541C16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…¸Àå ªÀÄ…zsÉåÃ ªÀ†»ß ²SÁ …CtÂÃ‡AiÉÆÃzsÁéð …ªÀåªÀ†¹ÜvÀB || </w:t>
      </w:r>
      <w:r w:rsidRPr="00BC43CB">
        <w:rPr>
          <w:rFonts w:ascii="BRH Kannada RN" w:hAnsi="BRH Kannada RN"/>
        </w:rPr>
        <w:t>13.10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r w:rsidRPr="00B52D3A">
        <w:t>…¤Ã®†vÉÆÃ AiÀÄ†zÀ ªÀÄ…zsÀå…¸ÁÜzï …«zÀÄå†¯ÉèÃSÉÃ…ªÀ ¨sÁ†¸ÀégÁ |</w:t>
      </w:r>
    </w:p>
    <w:p w:rsidR="00B52D3A" w:rsidRPr="00B52D3A" w:rsidRDefault="00B52D3A" w:rsidP="00541C16">
      <w:pPr>
        <w:pStyle w:val="Kannada-Veda"/>
      </w:pPr>
      <w:r w:rsidRPr="00B52D3A">
        <w:t xml:space="preserve">…¤ÃªÁ…gÀ ±ÀÆ†PÀªÀ…vÀ…¤éÃ …¦ÃvÁ ‡¨sÁ¸Àé…vÀåtÆ†¥ÀªÀiÁ || </w:t>
      </w:r>
      <w:r w:rsidRPr="00BC43CB">
        <w:rPr>
          <w:rFonts w:ascii="BRH Kannada RN" w:hAnsi="BRH Kannada RN"/>
        </w:rPr>
        <w:t>13.11</w:t>
      </w:r>
      <w:r w:rsidRPr="00B52D3A">
        <w:t xml:space="preserve"> </w:t>
      </w:r>
    </w:p>
    <w:p w:rsidR="00B52D3A" w:rsidRPr="00B52D3A" w:rsidRDefault="00B52D3A" w:rsidP="00742C80">
      <w:pPr>
        <w:pStyle w:val="NoSpacing"/>
      </w:pPr>
    </w:p>
    <w:p w:rsidR="00B52D3A" w:rsidRPr="00B52D3A" w:rsidRDefault="00B52D3A" w:rsidP="00541C16">
      <w:pPr>
        <w:pStyle w:val="Kannada-Veda"/>
      </w:pPr>
      <w:proofErr w:type="gramStart"/>
      <w:r w:rsidRPr="00B52D3A">
        <w:t>vÀ</w:t>
      </w:r>
      <w:proofErr w:type="gramEnd"/>
      <w:r w:rsidRPr="00B52D3A">
        <w:t>‡¸ÁåB ²…SÁAiÀiÁ †ªÀÄzsÉåÃ …¥ÀgÀ‡ªÀiÁvÁä …ªÀåªÀ†¹ÜvÀB |</w:t>
      </w:r>
    </w:p>
    <w:p w:rsidR="00B52D3A" w:rsidRPr="00B52D3A" w:rsidRDefault="00B52D3A" w:rsidP="00541C16">
      <w:pPr>
        <w:pStyle w:val="Kannada-Veda"/>
      </w:pPr>
      <w:r w:rsidRPr="00B52D3A">
        <w:t xml:space="preserve">¸À §æ…ºÀä ¸À ²…ªÀB ¸À ºÀ…jB ¸ÉÃ…£ÀÝçB ¸ÉÆÃ„†PÀëgÀB ¥À…gÀªÀÄB …¸ÀégÁmï || </w:t>
      </w:r>
      <w:r w:rsidRPr="00BC43CB">
        <w:rPr>
          <w:rFonts w:ascii="BRH Kannada RN" w:hAnsi="BRH Kannada RN"/>
        </w:rPr>
        <w:t>13.12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39" w:name="_Toc5743535"/>
      <w:r w:rsidRPr="00B52D3A">
        <w:t>4.15</w:t>
      </w:r>
      <w:r w:rsidRPr="00B52D3A">
        <w:tab/>
        <w:t>D¢vÀå ªÀÄtØ¯ÉÃ ¥ÀgÀ§æºÉÆäÃ¥Á¸À£ÀA</w:t>
      </w:r>
      <w:bookmarkEnd w:id="39"/>
    </w:p>
    <w:p w:rsidR="00B52D3A" w:rsidRPr="00B52D3A" w:rsidRDefault="00B52D3A" w:rsidP="00541C16">
      <w:pPr>
        <w:pStyle w:val="Kannada-Veda"/>
      </w:pPr>
      <w:r w:rsidRPr="00B52D3A">
        <w:t xml:space="preserve">…D…¢vÉÆåÃ ªÁ …KµÀ …KvÀ£ï …ªÀÄtØ…®A vÀ†¥À…w vÀ…vÀæ vÁ IÄ…ZÀ¸ÀÛ…zÀÈZÁ †ªÀÄtØ…®(…Uïä) ¸À …IÄZÁA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…¯ÉÆÃPÉÆÃ„…xÀAiÀÄ …KµÀ …KvÀ†¹ä£ï …ªÀÄtØ…¯ÉÃ„að …¢Ãð¥Àå…vÉÃ vÁ…¤ ¸Á†ªÀiÁ…¤ ¸À …¸ÁªÀiÁßA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…¯ÉÆÃPÉÆÃ„…xÀ AiÀÄ …KµÀ …KvÀ†¹ä£ï …ªÀÄtØ…¯ÉÃ„að…¶ ¥ÀÄ†gÀÄ…µÀ¸ÁÛ…¤ AiÀÄdÆ(†Uïä)…¶ ¸À AiÀÄ†dÄµÁ ªÀÄtØ…®(…Uïä) ¸À AiÀÄ†dÄµÁA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…¯ÉÆÃPÀ-¸ÉìöÊµÁ …vÀæAiÉÄåÃ†ªÀ …«zÁå †vÀ¥À…w AiÀÄ …K‡µÉÆÃ„£ÀÛ-†gÁ…¢vÉåÃ †»…gÀtä…AiÀÄB ¥ÀÄ†gÀÄµÀB || </w:t>
      </w:r>
      <w:r w:rsidRPr="00BC43CB">
        <w:rPr>
          <w:rFonts w:ascii="BRH Kannada RN" w:hAnsi="BRH Kannada RN"/>
        </w:rPr>
        <w:t>14.1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0" w:name="_Toc5743536"/>
      <w:r w:rsidRPr="00B52D3A">
        <w:t>4.16</w:t>
      </w:r>
      <w:r w:rsidRPr="00B52D3A">
        <w:tab/>
        <w:t>D¢vÀå¥ÀÄgÀÄµÀ¸Àå ¸ÀªÁðvÀäPÀvÀé ¥ÀæzÀ±Àð£ÀA</w:t>
      </w:r>
      <w:bookmarkEnd w:id="40"/>
    </w:p>
    <w:p w:rsidR="00B52D3A" w:rsidRPr="00B52D3A" w:rsidRDefault="00B52D3A" w:rsidP="00A26224">
      <w:pPr>
        <w:pStyle w:val="Kannada-Veda"/>
      </w:pPr>
      <w:r w:rsidRPr="00B52D3A">
        <w:t xml:space="preserve">…D…¢vÉÆåÃ ªÉÊ vÉÃ…d N…eÉÆÃ §…®A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AiÀÄ±À-±ÀÑ…PÀÄë-±ÉÆæÃ†vÀæ…ªÀiÁvÁä ªÀÄ†£ÉÆÃ …ªÀÄ£ÀÄå-ªÀÄð†£ÀÄgï-…ªÀÄÈvÀÄå-…¸ÀìvÉÆåÃ …«ÄvÉÆæÃ …ªÁAiÀÄÄ†gÁ…PÁ±ÀB …¥ÁæuÉÆÃ †¯ÉÆÃPÀ…¥Á®B PÀB QA PÀA vÀxï …¸ÀvÀåªÀÄ†£Àß-…ªÀÄªÀÄÈ†vÁ …fÃªÉÇÃ «†±ÀéB PÀ…vÀªÀÄB †¸Àé…AiÀÄA¨sÀÄ §æ…ºÉäöÊ vÀzÀ†ªÀÄÈvÀ …KµÀ ¥ÀÄ†gÀÄµÀ …KµÀ …¨sÀÆvÁ…£Á-ªÀÄ†¢ü¥À…wgï-§æ†ºÀä…tB ¸Á†AiÀÄÄdå(Uïä) ¸À…¯ÉÆÃPÀ†vÁ-ªÀiÁ¥ÉÆßÃ-…vÉåÃvÁ†¸Á-…ªÉÄÃªÀ </w:t>
      </w:r>
    </w:p>
    <w:p w:rsidR="00B52D3A" w:rsidRPr="00B52D3A" w:rsidRDefault="00B52D3A" w:rsidP="00A26224">
      <w:pPr>
        <w:pStyle w:val="Kannada-Veda"/>
      </w:pPr>
      <w:r w:rsidRPr="00B52D3A">
        <w:t>…zÉÃªÀ†vÁ…£</w:t>
      </w:r>
      <w:proofErr w:type="gramStart"/>
      <w:r w:rsidRPr="00B52D3A">
        <w:t>Á(</w:t>
      </w:r>
      <w:proofErr w:type="gramEnd"/>
      <w:r w:rsidRPr="00B52D3A">
        <w:t xml:space="preserve">…Uïä) ¸Á†AiÀÄÄdå(Uïä) …¸Á¶ÖðvÁ(†Uïä) ¸ÀªÀiÁ£À …¯ÉÆÃPÀ†vÁ-ªÀiÁ¥ÉÆßÃ…w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ªÉÃ‡zÉÃvÀÄå…¥À¤µÀvï || </w:t>
      </w:r>
      <w:r w:rsidRPr="00BC43CB">
        <w:rPr>
          <w:rFonts w:ascii="BRH Kannada RN" w:hAnsi="BRH Kannada RN"/>
        </w:rPr>
        <w:t>15.1</w:t>
      </w:r>
      <w:r w:rsidRPr="00B52D3A">
        <w:t xml:space="preserve"> </w:t>
      </w:r>
    </w:p>
    <w:p w:rsid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1" w:name="_Toc5743537"/>
      <w:r w:rsidRPr="00B52D3A">
        <w:t>4.17</w:t>
      </w:r>
      <w:r w:rsidRPr="00B52D3A">
        <w:tab/>
        <w:t>²ªÉÇÃ¥Á¸À£À ªÀÄ£ÁÛçB</w:t>
      </w:r>
      <w:bookmarkEnd w:id="41"/>
    </w:p>
    <w:p w:rsidR="00B52D3A" w:rsidRPr="00B52D3A" w:rsidRDefault="00B52D3A" w:rsidP="00A26224">
      <w:pPr>
        <w:pStyle w:val="Kannada-Veda"/>
      </w:pPr>
      <w:r w:rsidRPr="00B52D3A">
        <w:t xml:space="preserve">¤†zsÀ£À¥ÀvÀ…AiÉÄÃ £ÀªÀÄB | ¤†zsÀ£À¥ÀvÁ¤ÛPÁ…AiÀÄ £ÀªÀÄB | </w:t>
      </w:r>
    </w:p>
    <w:p w:rsidR="00B52D3A" w:rsidRPr="00B52D3A" w:rsidRDefault="00B52D3A" w:rsidP="00A26224">
      <w:pPr>
        <w:pStyle w:val="Kannada-Veda"/>
      </w:pPr>
      <w:r w:rsidRPr="00B52D3A">
        <w:t>HzsÁéð…AiÀÄ £ÀªÀÄB | HzsÀéð °YõÁÎ…AiÀÄ £ÀªÀÄB |</w:t>
      </w:r>
    </w:p>
    <w:p w:rsidR="00B52D3A" w:rsidRPr="00B52D3A" w:rsidRDefault="00B52D3A" w:rsidP="00A26224">
      <w:pPr>
        <w:pStyle w:val="Kannada-Veda"/>
      </w:pPr>
      <w:r w:rsidRPr="00B52D3A">
        <w:t xml:space="preserve">»gÀuÁå…AiÀÄ £ÀªÀÄB | »gÀtå °YõÁÎ…AiÀÄ £ÀªÀÄB | </w:t>
      </w:r>
    </w:p>
    <w:p w:rsidR="00B52D3A" w:rsidRPr="00B52D3A" w:rsidRDefault="00B52D3A" w:rsidP="00A26224">
      <w:pPr>
        <w:pStyle w:val="Kannada-Veda"/>
      </w:pPr>
      <w:r w:rsidRPr="00B52D3A">
        <w:t>¸ÀÄªÀuÁð…AiÀÄ £ÀªÀÄB | ¸ÀÄªÀtð °YõÁÎ…AiÀÄ £ÀªÀÄB |</w:t>
      </w:r>
    </w:p>
    <w:p w:rsidR="00B52D3A" w:rsidRPr="00B52D3A" w:rsidRDefault="00B52D3A" w:rsidP="00A26224">
      <w:pPr>
        <w:pStyle w:val="Kannada-Veda"/>
      </w:pPr>
      <w:r w:rsidRPr="00B52D3A">
        <w:t xml:space="preserve">¢ªÁå…AiÀÄ £ÀªÀÄB | ¢ªÀå °YõÁÎ…AiÀÄ £ÀªÀÄB | </w:t>
      </w:r>
    </w:p>
    <w:p w:rsidR="00B52D3A" w:rsidRPr="00B52D3A" w:rsidRDefault="00B52D3A" w:rsidP="00A26224">
      <w:pPr>
        <w:pStyle w:val="Kannada-Veda"/>
      </w:pPr>
      <w:r w:rsidRPr="00B52D3A">
        <w:t>¨sÀªÁ…AiÀÄ £ÀªÀÄB | ¨sÀªÀ °YõÁÎ…AiÀÄ £ÀªÀÄB |</w:t>
      </w:r>
    </w:p>
    <w:p w:rsidR="00B52D3A" w:rsidRPr="00B52D3A" w:rsidRDefault="00B52D3A" w:rsidP="00A26224">
      <w:pPr>
        <w:pStyle w:val="Kannada-Veda"/>
      </w:pPr>
      <w:r w:rsidRPr="00B52D3A">
        <w:t xml:space="preserve">±ÀªÁð…AiÀÄ £ÀªÀÄB | ±ÀªÀð °YõÁÎ…AiÀÄ £ÀªÀÄB | </w:t>
      </w:r>
    </w:p>
    <w:p w:rsidR="00B52D3A" w:rsidRPr="00B52D3A" w:rsidRDefault="00B52D3A" w:rsidP="00A26224">
      <w:pPr>
        <w:pStyle w:val="Kannada-Veda"/>
      </w:pPr>
      <w:r w:rsidRPr="00B52D3A">
        <w:t>²ªÁ…AiÀÄ £ÀªÀÄB | ²ªÀ °YõÁÎ…AiÀÄ £ÀªÀÄB |</w:t>
      </w:r>
    </w:p>
    <w:p w:rsidR="00B52D3A" w:rsidRPr="00B52D3A" w:rsidRDefault="00B52D3A" w:rsidP="00A26224">
      <w:pPr>
        <w:pStyle w:val="Kannada-Veda"/>
      </w:pPr>
      <w:r w:rsidRPr="00B52D3A">
        <w:t xml:space="preserve">dé¯Á…AiÀÄ £ÀªÀÄB | dé® °YõÁÎ…AiÀÄ £ÀªÀÄB | </w:t>
      </w:r>
    </w:p>
    <w:p w:rsidR="00B52D3A" w:rsidRPr="00B52D3A" w:rsidRDefault="00B52D3A" w:rsidP="00A26224">
      <w:pPr>
        <w:pStyle w:val="Kannada-Veda"/>
      </w:pPr>
      <w:r w:rsidRPr="00B52D3A">
        <w:t>DvÁä…AiÀÄ £ÀªÀÄB | DvÀä °YõÁÎ…AiÀÄ £ÀªÀÄB |</w:t>
      </w:r>
    </w:p>
    <w:p w:rsidR="00B52D3A" w:rsidRPr="00B52D3A" w:rsidRDefault="00B52D3A" w:rsidP="00A26224">
      <w:pPr>
        <w:pStyle w:val="Kannada-Veda"/>
      </w:pPr>
      <w:r w:rsidRPr="00B52D3A">
        <w:lastRenderedPageBreak/>
        <w:t>¥ÀgÀªÀiÁ…AiÀÄ £ÀªÀÄB | ¥ÀgÀªÀÄ °YõÁÎ…AiÀÄ £ÀªÀÄB |</w:t>
      </w:r>
    </w:p>
    <w:p w:rsidR="00B52D3A" w:rsidRPr="00B52D3A" w:rsidRDefault="00B52D3A" w:rsidP="00A26224">
      <w:pPr>
        <w:pStyle w:val="Kannada-Veda"/>
      </w:pPr>
      <w:r w:rsidRPr="00B52D3A">
        <w:t>KvÀxÉÆìÃªÀÄ†¸Àå ¸ÀÆ…AiÀÄð…¸Àå ¸ÀªÀð °</w:t>
      </w:r>
      <w:proofErr w:type="gramStart"/>
      <w:r w:rsidRPr="00B52D3A">
        <w:t>YÎ(</w:t>
      </w:r>
      <w:proofErr w:type="gramEnd"/>
      <w:r w:rsidRPr="00B52D3A">
        <w:t xml:space="preserve">†UïÎ) ¸ÁÜ…¥À…AiÀÄ…w </w:t>
      </w:r>
      <w:r w:rsidR="00B7176C">
        <w:br/>
      </w:r>
      <w:r w:rsidRPr="00B52D3A">
        <w:t xml:space="preserve">¥ÁtÂªÀÄ†£ÀÛçA ¥À…«vÀæA || </w:t>
      </w:r>
      <w:r w:rsidRPr="00BC43CB">
        <w:rPr>
          <w:rFonts w:ascii="BRH Kannada RN" w:hAnsi="BRH Kannada RN"/>
        </w:rPr>
        <w:t>16.1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2" w:name="_Toc5743538"/>
      <w:r w:rsidRPr="00B52D3A">
        <w:t>4.18</w:t>
      </w:r>
      <w:r w:rsidRPr="00B52D3A">
        <w:tab/>
        <w:t>¥À²ÑªÀÄªÀPÀÛç ¥Àæw¥ÁzÀPÀ ªÀÄ£ÀÛçB</w:t>
      </w:r>
      <w:bookmarkEnd w:id="42"/>
      <w:r w:rsidRPr="00B52D3A">
        <w:t xml:space="preserve"> </w:t>
      </w:r>
    </w:p>
    <w:p w:rsidR="00B52D3A" w:rsidRPr="00B52D3A" w:rsidRDefault="00B52D3A" w:rsidP="00A26224">
      <w:pPr>
        <w:pStyle w:val="Kannada-Veda"/>
      </w:pPr>
      <w:r w:rsidRPr="00B52D3A">
        <w:t>…¸ÀzÉÆåÃ…eÁvÀA †¥Àæ¥À…zÁå…«Ä …¸ÀzÉÆåÃ…eÁvÁ…AiÀÄ ªÉÊ £À…ªÉÆÃ £À†ªÀÄB |</w:t>
      </w:r>
    </w:p>
    <w:p w:rsidR="00B52D3A" w:rsidRPr="00B52D3A" w:rsidRDefault="00B52D3A" w:rsidP="00A26224">
      <w:pPr>
        <w:pStyle w:val="Kannada-Veda"/>
      </w:pPr>
      <w:r w:rsidRPr="00B52D3A">
        <w:t xml:space="preserve">…¨sÀªÉÃ †¨sÀ…ªÉÃ £Á†w¨sÀªÉÃ ¨sÀªÀ…¸Àé ªÀiÁA | …¨sÀªÉÇÃzï †¨sÀªÁ…AiÀÄ £À†ªÀÄB || </w:t>
      </w:r>
      <w:r w:rsidRPr="008234C4">
        <w:rPr>
          <w:rFonts w:ascii="BRH Kannada RN" w:hAnsi="BRH Kannada RN"/>
        </w:rPr>
        <w:t>17.1</w:t>
      </w:r>
      <w:r w:rsidRPr="00B52D3A">
        <w:t xml:space="preserve"> </w:t>
      </w:r>
    </w:p>
    <w:p w:rsid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3" w:name="_Toc5743539"/>
      <w:r w:rsidRPr="00B52D3A">
        <w:t>4.19</w:t>
      </w:r>
      <w:r w:rsidRPr="00B52D3A">
        <w:tab/>
        <w:t>GvÀÛgÀ ªÀPÀÛç ¥Àæw¥ÁzÀPÀ ªÀÄ£ÀÛçB</w:t>
      </w:r>
      <w:bookmarkEnd w:id="43"/>
      <w:r w:rsidRPr="00B52D3A">
        <w:t xml:space="preserve"> </w:t>
      </w:r>
    </w:p>
    <w:p w:rsidR="00B52D3A" w:rsidRPr="00B52D3A" w:rsidRDefault="00B52D3A" w:rsidP="00A26224">
      <w:pPr>
        <w:pStyle w:val="Kannada-Veda"/>
      </w:pPr>
      <w:r w:rsidRPr="00B52D3A">
        <w:t xml:space="preserve">…ªÁ…ªÀÄ…zÉÃªÁ…AiÀÄ £À‡ªÉÆÃ …eÉåÃµÁ×…AiÀÄ £À†ªÀÄB …±ÉæÃµÁ×…AiÀÄ £À†ªÉÆÃ </w:t>
      </w:r>
      <w:r w:rsidR="00B7176C">
        <w:br/>
      </w:r>
      <w:r w:rsidRPr="00B52D3A">
        <w:t xml:space="preserve">…gÀÄzÁæ…AiÀÄ £À…ªÀÄB PÁ†¯Á…AiÀÄ £À…ªÀÄB PÀ†®«PÀgÀuÁ…AiÀÄ £À…ªÉÆÃ </w:t>
      </w:r>
      <w:r w:rsidR="00B7176C">
        <w:br/>
      </w:r>
      <w:r w:rsidRPr="00B52D3A">
        <w:t xml:space="preserve">§†®«PÀgÀuÁ…AiÀÄ £À…ªÉÆÃ §†¯Á…AiÀÄ £À…ªÉÆÃ §†®¥ÀæªÀÄxÀ£Á…AiÀÄ £À…ªÀÄB ¸À†ªÀð¨sÀÆvÀzÀªÀÄ£Á…AiÀÄ £À†ªÉÆÃ …ªÀÄ£ÉÆÃ†£Àä£Á…AiÀÄ £À†ªÀÄB || </w:t>
      </w:r>
      <w:r w:rsidRPr="00FB1AFA">
        <w:rPr>
          <w:rFonts w:ascii="BRH Kannada RN" w:hAnsi="BRH Kannada RN"/>
        </w:rPr>
        <w:t>18.1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4" w:name="_Toc5743540"/>
      <w:r w:rsidRPr="00B52D3A">
        <w:t>4.20</w:t>
      </w:r>
      <w:r w:rsidRPr="00B52D3A">
        <w:tab/>
        <w:t>zÀQët ªÀPÀÛç ¥Àæw¥ÁzÀPÀ ªÀÄ£ÀÛçB</w:t>
      </w:r>
      <w:bookmarkEnd w:id="44"/>
      <w:r w:rsidRPr="00B52D3A">
        <w:t xml:space="preserve"> </w:t>
      </w:r>
    </w:p>
    <w:p w:rsidR="00B52D3A" w:rsidRPr="00B52D3A" w:rsidRDefault="00B52D3A" w:rsidP="00A26224">
      <w:pPr>
        <w:pStyle w:val="Kannada-Veda"/>
      </w:pPr>
      <w:r w:rsidRPr="00B52D3A">
        <w:t xml:space="preserve">…CWÉÆÃ‡gÉÃ¨sÉÆåÃ„…xÀ WÉÆÃ‡gÉÃ…¨sÉÆåÃ WÉÆÃ…gÀWÉÆÃ†gÀ vÀgÉÃ¨sÀåB | </w:t>
      </w:r>
    </w:p>
    <w:p w:rsidR="00B52D3A" w:rsidRPr="00FB1AFA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¸À‡ªÉÃð¨sÀåB ¸À…ªÀð ±À‡ªÉÃð…¨sÉÆåÃ £À†ªÀÄ¸ÉÛÃ C¸ÀÄÛ …gÀÄzÀæ†gÀÆ¥ÉÃ¨sÀåB || </w:t>
      </w:r>
      <w:r w:rsidRPr="00FB1AFA">
        <w:rPr>
          <w:rFonts w:ascii="BRH Kannada RN" w:hAnsi="BRH Kannada RN"/>
        </w:rPr>
        <w:t xml:space="preserve">19.1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5" w:name="_Toc5743541"/>
      <w:r w:rsidRPr="00B52D3A">
        <w:t>4.21</w:t>
      </w:r>
      <w:r w:rsidRPr="00B52D3A">
        <w:tab/>
        <w:t>¥ÁæUÀéPÀÛç ¥Àæw¥ÁzÀPÀ ªÀÄ£ÀÛçB</w:t>
      </w:r>
      <w:bookmarkEnd w:id="45"/>
    </w:p>
    <w:p w:rsidR="00B52D3A" w:rsidRDefault="00B52D3A" w:rsidP="00A26224">
      <w:pPr>
        <w:pStyle w:val="Kannada-Veda"/>
      </w:pPr>
      <w:proofErr w:type="gramStart"/>
      <w:r w:rsidRPr="00B52D3A">
        <w:t>vÀvÀÄà†</w:t>
      </w:r>
      <w:proofErr w:type="gramEnd"/>
      <w:r w:rsidRPr="00B52D3A">
        <w:t xml:space="preserve">gÀÄµÁAiÀÄ …«zÀä†ºÉÃ ªÀÄºÁ…zÉÃªÁ†AiÀÄ ¢üÃªÀÄ» | vÀ†£ÉÆßÃ gÀÄzÀæB ¥Àæ…ZÉÆÃzÀ‡AiÀiÁvï || </w:t>
      </w:r>
      <w:r w:rsidRPr="00FB1AFA">
        <w:rPr>
          <w:rFonts w:ascii="BRH Kannada RN" w:hAnsi="BRH Kannada RN"/>
        </w:rPr>
        <w:t>20.1</w:t>
      </w:r>
      <w:r w:rsidRPr="00B52D3A">
        <w:t xml:space="preserve"> </w:t>
      </w:r>
    </w:p>
    <w:p w:rsidR="009533DC" w:rsidRPr="00B52D3A" w:rsidRDefault="009533DC" w:rsidP="00A26224">
      <w:pPr>
        <w:pStyle w:val="Kannada-Veda"/>
      </w:pPr>
    </w:p>
    <w:p w:rsidR="00B52D3A" w:rsidRPr="00B52D3A" w:rsidRDefault="00B52D3A" w:rsidP="00590921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6" w:name="_Toc5743542"/>
      <w:r w:rsidRPr="00B52D3A">
        <w:lastRenderedPageBreak/>
        <w:t>4.22</w:t>
      </w:r>
      <w:r w:rsidRPr="00B52D3A">
        <w:tab/>
        <w:t>HzsÀéð ªÀPÀÛç ¥Àæw¥ÁzÀPÀ ªÀÄ£ÀÛçB</w:t>
      </w:r>
      <w:bookmarkEnd w:id="46"/>
    </w:p>
    <w:p w:rsidR="00B52D3A" w:rsidRPr="00B52D3A" w:rsidRDefault="00B52D3A" w:rsidP="00A26224">
      <w:pPr>
        <w:pStyle w:val="Kannada-Veda"/>
      </w:pPr>
      <w:r w:rsidRPr="00B52D3A">
        <w:t>F±Á£ÀB ¸À†ªÀð«…zÁå…£Á-«ÄÃ±ÀégÀB ¸À†ªÀð¨sÀÆ…vÁ…£ÁA</w:t>
      </w:r>
      <w:r w:rsidR="0037279C">
        <w:t xml:space="preserve"> </w:t>
      </w:r>
      <w:r w:rsidRPr="00B52D3A">
        <w:t>§æºÁä†¢ü¥À…wgï-§æ…ºÀäuÉÆÃ„†¢ü¥À…wgï-§æ†ºÁä …²ªÉÇÃ †ªÉÄÃ C¸ÀÄÛ ¸ÀzÁ…²ªÉÇÃA ||</w:t>
      </w:r>
      <w:r w:rsidR="008150F0">
        <w:t xml:space="preserve"> </w:t>
      </w:r>
      <w:r w:rsidRPr="00FB1AFA">
        <w:rPr>
          <w:rFonts w:ascii="BRH Kannada RN" w:hAnsi="BRH Kannada RN"/>
        </w:rPr>
        <w:t>21.1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7" w:name="_Toc5743543"/>
      <w:r w:rsidRPr="00B52D3A">
        <w:t>4.23</w:t>
      </w:r>
      <w:r w:rsidRPr="00B52D3A">
        <w:tab/>
        <w:t>£ÀªÀÄ¸ÁÌgÁvÀÜð ªÀÄ£ÁÛçB</w:t>
      </w:r>
      <w:bookmarkEnd w:id="47"/>
    </w:p>
    <w:p w:rsidR="00B52D3A" w:rsidRPr="00B52D3A" w:rsidRDefault="00B52D3A" w:rsidP="00A26224">
      <w:pPr>
        <w:pStyle w:val="Kannada-Veda"/>
      </w:pPr>
      <w:r w:rsidRPr="00B52D3A">
        <w:t xml:space="preserve">£ÀªÉÆÃ »gÀtå¨ÁºÀªÉÃ »gÀtåªÀuÁðAiÀÄ »gÀtågÀÆ¥ÁAiÀÄ »gÀtå¥ÀvÀAiÉÄÃ „«ÄâPÁ¥ÀvÀAiÀÄ GªÀiÁ¥ÀvÀAiÉÄÃ ¥À±ÀÄ¥ÀvÀ†AiÉÄÃ £À…ªÉÆÃ £À†ªÀÄB || </w:t>
      </w:r>
      <w:r w:rsidRPr="00B7176C">
        <w:rPr>
          <w:rFonts w:ascii="BRH Kannada RN" w:hAnsi="BRH Kannada RN"/>
        </w:rPr>
        <w:t xml:space="preserve">22.1 </w:t>
      </w:r>
    </w:p>
    <w:p w:rsidR="00B52D3A" w:rsidRDefault="00B52D3A" w:rsidP="0037279C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…</w:t>
      </w:r>
      <w:proofErr w:type="gramStart"/>
      <w:r w:rsidRPr="00B52D3A">
        <w:t>IÄvÀ(</w:t>
      </w:r>
      <w:proofErr w:type="gramEnd"/>
      <w:r w:rsidRPr="00B52D3A">
        <w:t>Uïä) …¸ÀvÀåA †¥ÀgÀA …§æ…ºÀä …¥ÀÄgÀÄ†µÀA PÀÈ…µÀÚ ¦†YÎ®A |</w:t>
      </w:r>
    </w:p>
    <w:p w:rsidR="00B52D3A" w:rsidRPr="00B52D3A" w:rsidRDefault="00B52D3A" w:rsidP="00A26224">
      <w:pPr>
        <w:pStyle w:val="Kannada-Veda"/>
      </w:pPr>
      <w:r w:rsidRPr="00B52D3A">
        <w:t xml:space="preserve">…HzsÀéð†gÉÃvÀA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†«gÀÆ…¥Á…PÀëA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…«±Àé†gÀÆ¥Á…AiÀÄ ªÉÊ £À…ªÉÆÃ £À†ªÀÄB || </w:t>
      </w:r>
      <w:r w:rsidRPr="00B7176C">
        <w:rPr>
          <w:rFonts w:ascii="BRH Kannada RN" w:hAnsi="BRH Kannada RN"/>
        </w:rPr>
        <w:t>23.1</w:t>
      </w:r>
      <w:r w:rsidRPr="00B52D3A">
        <w:t xml:space="preserve"> </w:t>
      </w:r>
    </w:p>
    <w:p w:rsidR="00B52D3A" w:rsidRPr="00B52D3A" w:rsidRDefault="00B52D3A" w:rsidP="0037279C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¸À…ªÉÇÃð ªÉÊ …gÀÄzÀæ¸ÀÛ†¸ÉäöÊ …gÀÄzÁæ…AiÀÄ £À†ªÉÆÃ C¸ÀÄÛ | ¥ÀÄ†gÀÄ…µÉÆÃ ªÉÊ …gÀÄzÀæ-¸Àì…£ÀäºÉÆÃ £À…ªÉÆÃ £À†ªÀÄB |</w:t>
      </w:r>
      <w:r w:rsidR="0037279C">
        <w:t xml:space="preserve"> </w:t>
      </w:r>
      <w:r w:rsidRPr="00B52D3A">
        <w:t>«†±ÀéA …¨sÀÆvÀA ¨sÀÄ†ªÀ£ÀA …avÀæA †§…ºÀÄzsÁ …eÁvÀA eÁ†AiÀÄªÀiÁ£ÀA …ZÀ AiÀÄvï |</w:t>
      </w:r>
      <w:r w:rsidR="0037279C">
        <w:t xml:space="preserve"> </w:t>
      </w:r>
      <w:r w:rsidRPr="00B52D3A">
        <w:t xml:space="preserve">¸À…ªÉÇÃð †ºÉåÃµÀ …gÀÄzÀæ-¸ÀÛ†¸ÉäöÊ …gÀÄzÁæ…AiÀÄ £À†ªÉÆÃ C¸ÀÄÛ || </w:t>
      </w:r>
      <w:r w:rsidRPr="00B7176C">
        <w:rPr>
          <w:rFonts w:ascii="BRH Kannada RN" w:hAnsi="BRH Kannada RN"/>
        </w:rPr>
        <w:t>24.1</w:t>
      </w:r>
      <w:r w:rsidRPr="00B52D3A">
        <w:t xml:space="preserve"> </w:t>
      </w:r>
    </w:p>
    <w:p w:rsidR="00B52D3A" w:rsidRPr="00B52D3A" w:rsidRDefault="00B52D3A" w:rsidP="0037279C">
      <w:pPr>
        <w:pStyle w:val="NoSpacing"/>
      </w:pPr>
    </w:p>
    <w:p w:rsidR="00B52D3A" w:rsidRDefault="00B52D3A" w:rsidP="00A26224">
      <w:pPr>
        <w:pStyle w:val="Kannada-Veda"/>
        <w:rPr>
          <w:rFonts w:ascii="BRH Kannada RN" w:hAnsi="BRH Kannada RN"/>
        </w:rPr>
      </w:pPr>
      <w:r w:rsidRPr="00B52D3A">
        <w:t>PÀ…zÀÄæzÁæ…AiÀÄ ¥Àæ†ZÉÃvÀ¸ÉÃ …«ÄÃqsÀÄ†µÀÖªÀiÁ…AiÀÄ vÀ†ªÀå¸ÉÃ | …ªÉÇÃZÉÃ…ªÀÄ ±À†£ÀÛª</w:t>
      </w:r>
      <w:proofErr w:type="gramStart"/>
      <w:r w:rsidRPr="00B52D3A">
        <w:t>ÀÄ(</w:t>
      </w:r>
      <w:proofErr w:type="gramEnd"/>
      <w:r w:rsidRPr="00B52D3A">
        <w:t>Uïä) …ºÀÈzÉÃ |</w:t>
      </w:r>
      <w:r w:rsidR="0037279C">
        <w:t xml:space="preserve"> </w:t>
      </w:r>
      <w:r w:rsidRPr="00B52D3A">
        <w:t xml:space="preserve">¸À…ªÉÇÃð†ºÉåÃµÀ …gÀÄzÀæ-¸ÀÛ†¸ÉäöÊ …gÀÄzÁæ…AiÀÄ </w:t>
      </w:r>
      <w:r w:rsidR="001F5648">
        <w:br/>
      </w:r>
      <w:r w:rsidRPr="00B52D3A">
        <w:t xml:space="preserve">£À†ªÉÆÃ C¸ÀÄÛ || </w:t>
      </w:r>
      <w:r w:rsidRPr="00B7176C">
        <w:rPr>
          <w:rFonts w:ascii="BRH Kannada RN" w:hAnsi="BRH Kannada RN"/>
        </w:rPr>
        <w:t xml:space="preserve">25.1 </w:t>
      </w:r>
    </w:p>
    <w:p w:rsidR="009533DC" w:rsidRDefault="009533DC" w:rsidP="00A26224">
      <w:pPr>
        <w:pStyle w:val="Kannada-Veda"/>
        <w:rPr>
          <w:rFonts w:ascii="BRH Kannada RN" w:hAnsi="BRH Kannada RN"/>
        </w:rPr>
      </w:pPr>
    </w:p>
    <w:p w:rsidR="009533DC" w:rsidRPr="00B52D3A" w:rsidRDefault="009533DC" w:rsidP="00A26224">
      <w:pPr>
        <w:pStyle w:val="Kannada-Veda"/>
      </w:pPr>
    </w:p>
    <w:p w:rsidR="00B52D3A" w:rsidRPr="00B52D3A" w:rsidRDefault="00B52D3A" w:rsidP="00590921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8" w:name="_Toc5743544"/>
      <w:r w:rsidRPr="00B52D3A">
        <w:lastRenderedPageBreak/>
        <w:t>4.24</w:t>
      </w:r>
      <w:r w:rsidRPr="00B52D3A">
        <w:tab/>
        <w:t>CVßºÉÆÃvÀæ ºÀªÀuÁåB G¥ÀAiÀÄÄPÀÛ¸Àå ªÀÈPÀë «±ÉÃµÀ-¸Áå©üzsÁ£ÀªÀiï</w:t>
      </w:r>
      <w:bookmarkEnd w:id="48"/>
    </w:p>
    <w:p w:rsidR="00B52D3A" w:rsidRPr="00B52D3A" w:rsidRDefault="00B52D3A" w:rsidP="00A26224">
      <w:pPr>
        <w:pStyle w:val="Kannada-Veda"/>
      </w:pPr>
      <w:r w:rsidRPr="00B52D3A">
        <w:t>AiÀÄ…¸Àå ªÉÊ †PÀYÌvÀåVß-ºÉÆÃ…vÀæºÀ†ªÀtÂÃ ¨sÀªÀ…w ¥Àæ…vÉåÃªÁ-¸Áå†ºÀÄvÀAiÀÄ-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¹Û…µÀ×£ÀÛ÷å…xÉÆÃ ¥Àæ†w¶×vÉåöÊ || </w:t>
      </w:r>
      <w:r w:rsidRPr="00FE6E99">
        <w:rPr>
          <w:rFonts w:ascii="BRH Kannada RN" w:hAnsi="BRH Kannada RN"/>
        </w:rPr>
        <w:t>26.1</w:t>
      </w:r>
    </w:p>
    <w:p w:rsidR="00FE6E99" w:rsidRPr="00B52D3A" w:rsidRDefault="00FE6E99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49" w:name="_Toc5743545"/>
      <w:r w:rsidRPr="00B52D3A">
        <w:t>4.25</w:t>
      </w:r>
      <w:r w:rsidRPr="00B52D3A">
        <w:tab/>
        <w:t>gÀPÉÆëÃWÀß ªÀÄ£ÀÛç ¤gÀÆ¥ÀtA</w:t>
      </w:r>
      <w:bookmarkEnd w:id="49"/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…PÀÈ…tÄµÀé ¥Á…dB ¥Àæ†¹…w£Àß …¥ÀÈyéÃA </w:t>
      </w:r>
      <w:r w:rsidRPr="00B52D3A">
        <w:rPr>
          <w:rFonts w:ascii="BRH Devanagari" w:hAnsi="BRH Devanagari" w:cs="BRH Devanagari"/>
        </w:rPr>
        <w:t>Æ</w:t>
      </w:r>
      <w:r w:rsidRPr="00B52D3A">
        <w:t>AiÀiÁ» gÁ…eÉÃ †ªÁªÀÄ…ª</w:t>
      </w:r>
      <w:proofErr w:type="gramStart"/>
      <w:r w:rsidRPr="00B52D3A">
        <w:t>Á(</w:t>
      </w:r>
      <w:proofErr w:type="gramEnd"/>
      <w:r w:rsidRPr="00B52D3A">
        <w:t>…Uïä) E†¨sÉÃ£À |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…vÀÈ¶éÃªÀÄ…£ÀÄ ¥Àæ†¹</w:t>
      </w:r>
      <w:proofErr w:type="gramStart"/>
      <w:r w:rsidRPr="00B52D3A">
        <w:t>wA</w:t>
      </w:r>
      <w:proofErr w:type="gramEnd"/>
      <w:r w:rsidRPr="00B52D3A">
        <w:t xml:space="preserve"> zÀÆæ…uÁ£ÉÆÃ„†¸ÁÛ„…¹ «†zsÀå …gÀPÀë …¸À¸ÀÛ†¦µÉ×öÊB || </w:t>
      </w:r>
      <w:r w:rsidRPr="00FE6E99">
        <w:rPr>
          <w:rFonts w:ascii="BRH Kannada RN" w:hAnsi="BRH Kannada RN"/>
        </w:rPr>
        <w:t>27.1</w:t>
      </w:r>
    </w:p>
    <w:p w:rsidR="00B52D3A" w:rsidRPr="00B52D3A" w:rsidRDefault="00B52D3A" w:rsidP="003727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52D3A">
        <w:t>vÀ</w:t>
      </w:r>
      <w:proofErr w:type="gramEnd"/>
      <w:r w:rsidRPr="00B52D3A">
        <w:t>†ªÀ …¨sÀæªÀiÁ†¸À D…±ÀÄAiÀiÁ †¥À…vÀ£ÀÛ÷å†£ÀÄ ¸ÀàöÈ±À zsÀÈ…µÀvÁ ±ÉÆÃ†±ÀÄZÁ£ÀB |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52D3A">
        <w:t>vÀ¥</w:t>
      </w:r>
      <w:proofErr w:type="gramEnd"/>
      <w:r w:rsidRPr="00B52D3A">
        <w:t>ÀÆ(†UïÎ)µÀåUÉßÃ …dÄ†ºÁé ¥À…vÀAUÁ£À †¸À¤Ý…vÉÆÃ «†¸ÀÈ…d «†µÀé …UÀÄ¯ÁÌB ||</w:t>
      </w:r>
      <w:r w:rsidRPr="00FE6E99">
        <w:rPr>
          <w:rFonts w:ascii="BRH Kannada RN" w:hAnsi="BRH Kannada RN"/>
        </w:rPr>
        <w:t>27.2</w:t>
      </w:r>
      <w:r w:rsidRPr="00B52D3A">
        <w:t xml:space="preserve"> </w:t>
      </w:r>
    </w:p>
    <w:p w:rsidR="00B52D3A" w:rsidRPr="00B52D3A" w:rsidRDefault="00B52D3A" w:rsidP="003727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¥Àæ…w¸Àà…±ÉÆÃ «†¸ÀÈ…d vÀÆ†tÂð vÀ…ªÉÆÃ ¨sÀ†ªÁ …¥ÁAiÀÄÄgï …«±ÉÆÃ …C¸Áå C†zÀ§ÞB |</w:t>
      </w:r>
      <w:r w:rsidR="001F5648">
        <w:t xml:space="preserve"> </w:t>
      </w:r>
      <w:r w:rsidRPr="00B52D3A">
        <w:t>AiÉÆÃ †£ÉÆÃ …zÀÆgÉÃ …CWÀ±</w:t>
      </w:r>
      <w:proofErr w:type="gramStart"/>
      <w:r w:rsidRPr="00B52D3A">
        <w:t>À(</w:t>
      </w:r>
      <w:proofErr w:type="gramEnd"/>
      <w:r w:rsidRPr="00B52D3A">
        <w:t xml:space="preserve">†Uïä) …¸ÉÆÃAiÉÆÃ C†£ÀÛ÷å…UÉßÃ ªÀiÁ†Q…µÉÖÃ ªÀå…ygÁ †zÀzsÀjëÃvï || </w:t>
      </w:r>
      <w:r w:rsidRPr="00FE6E99">
        <w:rPr>
          <w:rFonts w:ascii="BRH Kannada RN" w:hAnsi="BRH Kannada RN"/>
        </w:rPr>
        <w:t>27.3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 G†zÀUÉßÃ w…µÀ× ¥ÀævÁå †vÀ£ÀÄ…µÀé†£Àå «</w:t>
      </w:r>
      <w:proofErr w:type="gramStart"/>
      <w:r w:rsidRPr="00B52D3A">
        <w:t>ÄvÁæ(</w:t>
      </w:r>
      <w:proofErr w:type="gramEnd"/>
      <w:r w:rsidRPr="00B52D3A">
        <w:t>†Uïä) NµÀvÁvï wUÀäºÉÃvÉÃ |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AiÉÆÃ …£ÉÆÃ C†</w:t>
      </w:r>
      <w:proofErr w:type="gramStart"/>
      <w:r w:rsidRPr="00B52D3A">
        <w:t>gÁw(</w:t>
      </w:r>
      <w:proofErr w:type="gramEnd"/>
      <w:r w:rsidRPr="00B52D3A">
        <w:t xml:space="preserve">Uïä) ¸À«ÄzsÁ£À …ZÀPÉæÃ …¤ÃZÁvÀA †zsÀPÀë÷å…vÀ ¸À£Àß </w:t>
      </w:r>
      <w:r w:rsidR="001F5648">
        <w:br/>
      </w:r>
      <w:r w:rsidRPr="00B52D3A">
        <w:t xml:space="preserve">±ÀÄ‡µÀÌA || </w:t>
      </w:r>
      <w:r w:rsidRPr="00FE6E99">
        <w:rPr>
          <w:rFonts w:ascii="BRH Kannada RN" w:hAnsi="BRH Kannada RN"/>
        </w:rPr>
        <w:t>27.4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>…HzsÉÆéÃð †¨sÀ…ªÀ ¥Àæ†w…«zsÁå-…zsÀå¸Àä…zÁ «†µÀÌöÈtÄ…µÀé zÉÊ‡ªÁå£ÀåUÉßÃ |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2D3A">
        <w:t xml:space="preserve">C†ªÀ…¹ÜgÁ †vÀ£ÀÄ» AiÀiÁ…vÀÄ dÆ‡£ÁA …eÁ«ÄªÀÄ†eÁ…«ÄA ¥Àæ†ªÀÄÈtÂÃ…» </w:t>
      </w:r>
      <w:r w:rsidR="001F5648">
        <w:br/>
      </w:r>
      <w:r w:rsidRPr="00B52D3A">
        <w:t xml:space="preserve">±ÀvÀÆæ†£ï || </w:t>
      </w:r>
      <w:r w:rsidRPr="00FE6E99">
        <w:rPr>
          <w:rFonts w:ascii="BRH Kannada RN" w:hAnsi="BRH Kannada RN"/>
        </w:rPr>
        <w:t>27.5</w:t>
      </w:r>
      <w:r w:rsidRPr="00B52D3A">
        <w:t xml:space="preserve"> ||</w:t>
      </w:r>
    </w:p>
    <w:p w:rsidR="00B52D3A" w:rsidRPr="00B52D3A" w:rsidRDefault="00B52D3A" w:rsidP="0037279C">
      <w:pPr>
        <w:pStyle w:val="Kannada-Ved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Kannada RN" w:hAnsi="BRH Kannada RN" w:cs="BRH Kannada RN"/>
        </w:rPr>
      </w:pPr>
      <w:r w:rsidRPr="00B52D3A">
        <w:rPr>
          <w:rFonts w:ascii="Arial" w:hAnsi="Arial" w:cs="Arial"/>
          <w:sz w:val="28"/>
          <w:szCs w:val="28"/>
        </w:rPr>
        <w:t>Ref TS 1.2.14.1 &amp; 2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lastRenderedPageBreak/>
        <w:t>…PÀÈ…tÄµÀé ¥Á…d E…w ¥À†kÑ |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0" w:name="_Toc5743546"/>
      <w:r w:rsidRPr="00B52D3A">
        <w:t>4.26</w:t>
      </w:r>
      <w:r w:rsidRPr="00B52D3A">
        <w:tab/>
        <w:t>¨sÀÆzÉÃªÀvÁPÀ ªÀÄ£ÀÛçB</w:t>
      </w:r>
      <w:bookmarkEnd w:id="50"/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C†¢wgï-…zÉÃªÁ †UÀ…£ÀÞªÁð †ªÀÄ…£ÀÄ‡µÁåB …¦vÀgÉÆÃ-„†¸ÀÄ…gÁ-¸ÉÛÃµÁ(†Uïä) ¸ÀªÀð …¨sÀÆvÁ‡£ÁA …ªÀiÁvÁ …ªÉÄÃ¢†¤Ã ªÀÄ…ºÀvÁ …ªÀÄ»Ã †¸Á…«wæÃ †UÁ…AiÀÄwæÃ d†UÀ…vÀÄå«Ãð …¥ÀÈyéÃ †§…ºÀÄ¯Á «†±Áé …¨sÀÆvÁ †PÀ…vÀªÀiÁ PÁAiÀiÁ ¸Á …¸ÀvÉåÃ-…vÀåªÀÄÈvÉÃ†w ªÀ…¹µÀ×B || </w:t>
      </w:r>
      <w:r w:rsidRPr="00FE6E99">
        <w:rPr>
          <w:rFonts w:ascii="BRH Kannada RN" w:hAnsi="BRH Kannada RN"/>
        </w:rPr>
        <w:t>28.1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1" w:name="_Toc5743547"/>
      <w:r w:rsidRPr="00B52D3A">
        <w:t>4.27</w:t>
      </w:r>
      <w:r w:rsidRPr="00B52D3A">
        <w:tab/>
        <w:t>¸ÀªÁð zÉÃªÀvÁ D¥ÀB</w:t>
      </w:r>
      <w:bookmarkEnd w:id="51"/>
    </w:p>
    <w:p w:rsidR="00B52D3A" w:rsidRPr="00B52D3A" w:rsidRDefault="00B52D3A" w:rsidP="00A26224">
      <w:pPr>
        <w:pStyle w:val="Kannada-Veda"/>
      </w:pPr>
      <w:r w:rsidRPr="00B52D3A">
        <w:t xml:space="preserve">D…¥ÉÆÃ ªÁ …EzÀ(Uïä) ¸À…ªÀðA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«†±Áé …¨sÀÆvÁ£Áå†¥ÀB …¥ÁæuÁ ªÁ D†¥ÀB …¥À±À…ªÀ D¥ÉÆÃ„…£ÀßªÀiÁ¥ÉÆÃ -„†ªÀÄÈ…vÀªÀiÁ†¥À-…¸ÀìªÀiÁæqÁ†¥ÉÆÃ …«gÁqÁ†¥À-…¸Àì÷égÁqÁ…¥À-±ÀÒ…£ÁÝ(…UïÎ)-¸Áå…¥ÉÆÃ eÉÆåÃ…wÃ(…UïÎ)µÁå…¥ÉÆÃ AiÀÄ…dÆ(…UïÎ)µÁå†¥ÀB …¸ÀvÀåªÀiÁ…¥ÀB ¸À†ªÁð …zÉÃªÀ…vÁ D…¥ÉÆÃ ¨sÀÆ¨sÀÄð…ªÀ¸ÀÄì…ªÀgÁ…¥À NA || </w:t>
      </w:r>
      <w:r w:rsidRPr="00FE6E99">
        <w:rPr>
          <w:rFonts w:ascii="BRH Kannada RN" w:hAnsi="BRH Kannada RN"/>
        </w:rPr>
        <w:t>29.1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2" w:name="_Toc5743548"/>
      <w:r w:rsidRPr="00B52D3A">
        <w:t>4.28</w:t>
      </w:r>
      <w:r w:rsidRPr="00B52D3A">
        <w:tab/>
        <w:t>¸À£ÁÞ÷åªÀ£ÀÝ£À ªÀÄ£ÁÛçB</w:t>
      </w:r>
      <w:bookmarkEnd w:id="52"/>
    </w:p>
    <w:p w:rsidR="00B52D3A" w:rsidRPr="00B52D3A" w:rsidRDefault="00B52D3A" w:rsidP="00A26224">
      <w:pPr>
        <w:pStyle w:val="Kannada-Veda"/>
      </w:pPr>
      <w:r w:rsidRPr="00B52D3A">
        <w:t>D†¥ÀB ¥ÀÄ£À£ÀÄÛ ¥ÀÈ…y«ÃA †¥ÀÈ…y«Ã …¥ÀÆvÁ †¥ÀÄ£Á…vÀÄ ªÀiÁA |</w:t>
      </w:r>
    </w:p>
    <w:p w:rsidR="00B52D3A" w:rsidRPr="00B52D3A" w:rsidRDefault="00B52D3A" w:rsidP="00A26224">
      <w:pPr>
        <w:pStyle w:val="Kannada-Veda"/>
      </w:pPr>
      <w:r w:rsidRPr="00B52D3A">
        <w:t xml:space="preserve">…¥ÀÄ£À…£ÀÄÛ §æ†ºÀä…t¸Àà…wgï-§æ†ºÀä …¥ÀÆvÁ †¥ÀÄ£Á…vÀÄ ªÀiÁA || </w:t>
      </w:r>
      <w:r w:rsidRPr="00FE6E99">
        <w:rPr>
          <w:rFonts w:ascii="BRH Kannada RN" w:hAnsi="BRH Kannada RN"/>
        </w:rPr>
        <w:t>30.1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AiÀÄzÀÄ†aÒ…µÀÖ-ªÀÄ‡¨sÉÆÃ…dåA </w:t>
      </w:r>
      <w:r w:rsidRPr="00B52D3A">
        <w:rPr>
          <w:rFonts w:ascii="BRH Devanagari" w:hAnsi="BRH Devanagari" w:cs="BRH Devanagari"/>
        </w:rPr>
        <w:t>Æ</w:t>
      </w:r>
      <w:r w:rsidRPr="00B52D3A">
        <w:t>AiÀÄ†zÁé …zÀÄ±ÀÑ†j…vÀA ªÀÄ†ªÀÄ |</w:t>
      </w:r>
    </w:p>
    <w:p w:rsidR="00B52D3A" w:rsidRPr="00B52D3A" w:rsidRDefault="00B52D3A" w:rsidP="00A26224">
      <w:pPr>
        <w:pStyle w:val="Kannada-Veda"/>
      </w:pPr>
      <w:r w:rsidRPr="00B52D3A">
        <w:t>¸À†ªÀðA ¥ÀÄ£À…£ÀÄÛ ªÀiÁªÀiÁ†¥ÉÆÃ-„…¸ÀvÁ†kÑ ¥Àæ…wUÀæ…º</w:t>
      </w:r>
      <w:proofErr w:type="gramStart"/>
      <w:r w:rsidRPr="00B52D3A">
        <w:t>À(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30.2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94742F" w:rsidRDefault="00B52D3A" w:rsidP="00A26224">
      <w:pPr>
        <w:pStyle w:val="Kannada-Veda"/>
      </w:pPr>
      <w:r w:rsidRPr="00B52D3A">
        <w:lastRenderedPageBreak/>
        <w:t>CVß±ÀÑ ªÀiÁ ªÀÄ£ÀÄå±ÀÑ ªÀÄ£ÀÄå¥ÀvÀAiÀÄ±ÀÑ ªÀÄ†£ÀÄå PÀÈ…vÉÃ¨sÀåB |</w:t>
      </w:r>
      <w:r w:rsidR="0094742F">
        <w:t xml:space="preserve"> </w:t>
      </w:r>
      <w:r w:rsidRPr="00B52D3A">
        <w:t>¥Á¥ÉÃ†¨sÉÆåÃ gÀ…PÀë£ÁÛA | AiÀÄzÀºÁß ¥Á†¥ÀªÀÄ…PÁgÀëA |</w:t>
      </w:r>
      <w:r w:rsidR="0094742F">
        <w:t xml:space="preserve"> </w:t>
      </w:r>
      <w:r w:rsidRPr="00B52D3A">
        <w:t xml:space="preserve">ªÀÄ£À¸Á ªÁ†ZÁ ºÀ…¸ÁÛ¨sÁåA | </w:t>
      </w:r>
    </w:p>
    <w:p w:rsidR="00B52D3A" w:rsidRPr="00B52D3A" w:rsidRDefault="00B52D3A" w:rsidP="00A26224">
      <w:pPr>
        <w:pStyle w:val="Kannada-Veda"/>
      </w:pPr>
      <w:r w:rsidRPr="00B52D3A">
        <w:t>¥ÀzÁã÷å-ªÀÄÄzÀ†gÉÃt …²±Áß |</w:t>
      </w:r>
      <w:r w:rsidR="0094742F">
        <w:t xml:space="preserve"> </w:t>
      </w:r>
      <w:r w:rsidRPr="00B52D3A">
        <w:t xml:space="preserve">C…ºÀ¸ÀÛ†zÀªÀ…®ÄA¥ÀvÀÄ | </w:t>
      </w:r>
      <w:r w:rsidR="001F5648">
        <w:br/>
      </w:r>
      <w:r w:rsidRPr="00B52D3A">
        <w:t>AiÀÄwÌ†kÑ zÀÄ…jvÀA ªÀÄ†¬Ä |</w:t>
      </w:r>
      <w:r w:rsidR="0094742F">
        <w:t xml:space="preserve"> </w:t>
      </w:r>
      <w:r w:rsidRPr="00B52D3A">
        <w:t xml:space="preserve">EzÀªÀÄºÀ-ªÀiÁªÀÄ†ªÀÄÈvÀ …AiÉÆÃ£Ë | </w:t>
      </w:r>
      <w:r w:rsidR="001F5648">
        <w:br/>
      </w:r>
      <w:r w:rsidRPr="00B52D3A">
        <w:t xml:space="preserve">¸ÀvÉåÃ eÉÆåÃw¶ dÄ†ºÉÆÃ«Ä …¸ÁéºÁ || </w:t>
      </w:r>
      <w:r w:rsidRPr="00FE6E99">
        <w:rPr>
          <w:rFonts w:ascii="BRH Kannada RN" w:hAnsi="BRH Kannada RN"/>
        </w:rPr>
        <w:t>31.1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¸ÀÆAiÀÄð±ÀÑ ªÀiÁ ªÀÄ£ÀÄå±ÀÑ ªÀÄ£ÀÄå¥ÀvÀAiÀÄ±ÀÑ ªÀÄ†£ÀÄå PÀÈ…vÉÃ¨sÀåB |</w:t>
      </w:r>
      <w:r w:rsidR="0094742F">
        <w:t xml:space="preserve"> </w:t>
      </w:r>
      <w:r w:rsidR="001F5648">
        <w:br/>
      </w:r>
      <w:r w:rsidRPr="00B52D3A">
        <w:t>¥Á¥ÉÃ†¨sÉÆåÃ gÀ…PÀë£ÁÛA | AiÀÄzï gÁwæAiÀiÁ ¥Á†¥ÀªÀÄ…PÁgÀëA |</w:t>
      </w:r>
      <w:r w:rsidR="0094742F">
        <w:t xml:space="preserve"> </w:t>
      </w:r>
      <w:r w:rsidR="001F5648">
        <w:br/>
      </w:r>
      <w:r w:rsidRPr="00B52D3A">
        <w:t>ªÀÄ£À¸Á ªÁ†ZÁ ºÀ…¸ÁÛ¨sÁåA | ¥ÀzÁã÷å-ªÀÄÄzÀ†gÉÃt …²±Áß |</w:t>
      </w:r>
      <w:r w:rsidR="0094742F">
        <w:t xml:space="preserve"> </w:t>
      </w:r>
      <w:r w:rsidR="001F5648">
        <w:br/>
      </w:r>
      <w:r w:rsidRPr="00B52D3A">
        <w:t>gÁ…wæ-¸ÀÛ†zÀªÀ…®ÄA¥ÀvÀÄ | AiÀÄwÌ†kÑ zÀÄ…jvÀA</w:t>
      </w:r>
      <w:r w:rsidR="0094742F">
        <w:t xml:space="preserve"> ªÀÄ†¬Ä | </w:t>
      </w:r>
      <w:r w:rsidRPr="00B52D3A">
        <w:t>EzÀªÀÄºÀ-ªÀiÁªÀÄ†ªÀÄÈvÀ …AiÉÆÃ£Ë | ¸ÀÆAiÉÄÃð eÉÆåÃw¶ dÄ†ºÉÆÃ«Ä …¸ÁéºÁ ||</w:t>
      </w:r>
      <w:r w:rsidR="008150F0">
        <w:t xml:space="preserve"> </w:t>
      </w:r>
      <w:r w:rsidRPr="00FE6E99">
        <w:rPr>
          <w:rFonts w:ascii="BRH Kannada RN" w:hAnsi="BRH Kannada RN"/>
        </w:rPr>
        <w:t>32.1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3" w:name="_Toc5743549"/>
      <w:r w:rsidRPr="00B52D3A">
        <w:t>4.29</w:t>
      </w:r>
      <w:r w:rsidRPr="00B52D3A">
        <w:tab/>
        <w:t>¥ÀætªÀ¸Àå IÄµÁå¢ «ªÀgÀtA</w:t>
      </w:r>
      <w:bookmarkEnd w:id="53"/>
    </w:p>
    <w:p w:rsidR="00B52D3A" w:rsidRPr="00B52D3A" w:rsidRDefault="00B52D3A" w:rsidP="00A26224">
      <w:pPr>
        <w:pStyle w:val="Kannada-Veda"/>
      </w:pPr>
      <w:r w:rsidRPr="00B52D3A">
        <w:t>N«ÄvÉåÃPÁ†PÀëgÀA …§æºÀä | CVßzÉÃðªÀvÁ §æ†ºÀä E…vÁågÀëA |</w:t>
      </w:r>
      <w:r w:rsidR="0094742F">
        <w:t xml:space="preserve"> </w:t>
      </w:r>
      <w:r w:rsidR="001F5648">
        <w:br/>
      </w:r>
      <w:r w:rsidRPr="00B52D3A">
        <w:t xml:space="preserve">UÁAiÀÄvÀæA bÀ£ÀÝA ¥ÀgÀªÀiÁ†vÀäA ¸À…gÀÆ¥ÀA | ¸ÁAiÀÄÄdåA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†«¤…AiÉÆÃUÀA || </w:t>
      </w:r>
      <w:r w:rsidRPr="00FE6E99">
        <w:rPr>
          <w:rFonts w:ascii="BRH Kannada RN" w:hAnsi="BRH Kannada RN"/>
        </w:rPr>
        <w:t>33.1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4" w:name="_Toc5743550"/>
      <w:r w:rsidRPr="00B52D3A">
        <w:t>4.30</w:t>
      </w:r>
      <w:r w:rsidRPr="00B52D3A">
        <w:tab/>
        <w:t>UÁAiÀÄvÁæ÷åªÁºÀ£À ªÀÄ£ÁÛçB</w:t>
      </w:r>
      <w:bookmarkEnd w:id="54"/>
    </w:p>
    <w:p w:rsidR="00B52D3A" w:rsidRPr="00B52D3A" w:rsidRDefault="00B52D3A" w:rsidP="00A26224">
      <w:pPr>
        <w:pStyle w:val="Kannada-Veda"/>
      </w:pPr>
      <w:r w:rsidRPr="00B52D3A">
        <w:t>D†AiÀiÁ…vÀÄ ªÀ†gÀzÁ …zÉÃ…«Ã …CPÀë†gÀA §æ…ºÀä ¸ÀA†«ÄvÀA |</w:t>
      </w:r>
    </w:p>
    <w:p w:rsidR="00B52D3A" w:rsidRPr="00B52D3A" w:rsidRDefault="00B52D3A" w:rsidP="009533DC">
      <w:pPr>
        <w:pStyle w:val="Kannada-Veda"/>
      </w:pPr>
      <w:r w:rsidRPr="00B52D3A">
        <w:t xml:space="preserve">…UÁ…AiÀÄ‡wæÃA-bÀ†£ÀÝ¸ÁA …ªÀiÁvÉÃzÀA †§æºÀä …dÄµÀ†¸Àé ªÉÄÃ || </w:t>
      </w:r>
      <w:r w:rsidRPr="00FE6E99">
        <w:rPr>
          <w:rFonts w:ascii="BRH Kannada RN" w:hAnsi="BRH Kannada RN"/>
        </w:rPr>
        <w:t>34.1</w:t>
      </w:r>
      <w:r w:rsidRPr="00B52D3A">
        <w:t xml:space="preserve"> 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>AiÀÄzÀ‡ºÁßvï PÀÄ†gÀÄvÉÃ …¥Á…¥ÀA vÀzÀ‡ºÁßvï ¥Àæ…wªÀÄÄ†ZÀåvÉÃ |</w:t>
      </w:r>
      <w:r w:rsidR="0094742F">
        <w:t xml:space="preserve"> </w:t>
      </w:r>
      <w:r w:rsidRPr="00B52D3A">
        <w:t>AiÀÄzï gÁwæ‡AiÀiÁvï PÀÄ†gÀÄvÉÃ …¥Á…¥ÀA vÀzï gÁwæ‡AiÀiÁvï ¥Àæ…wªÀÄÄ†ZÀåvÉÃ |</w:t>
      </w:r>
      <w:r w:rsidR="0094742F">
        <w:t xml:space="preserve"> </w:t>
      </w:r>
      <w:r w:rsidR="001F5648">
        <w:br/>
      </w:r>
      <w:r w:rsidRPr="00B52D3A">
        <w:t xml:space="preserve">¸À†ªÀð …ªÀuÉÃð †ªÀÄºÁ…zÉÃ…« …¸À£ÁÞ÷å †«zÉåÃ …¸ÀgÀ†¸Àéw || </w:t>
      </w:r>
      <w:r w:rsidRPr="00FE6E99">
        <w:rPr>
          <w:rFonts w:ascii="BRH Kannada RN" w:hAnsi="BRH Kannada RN"/>
        </w:rPr>
        <w:t xml:space="preserve">34.2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N†eÉÆÃ„…¹ ¸À†ºÉÆÃ„…¹ §†®ªÀÄ…¹ ¨sÁæ†eÉÆÃ„¹ …zÉÃªÁ…£ÁA zsÁ…ªÀÄ £Á†ªÀiÁ…¹ </w:t>
      </w:r>
    </w:p>
    <w:p w:rsidR="00B52D3A" w:rsidRPr="00B52D3A" w:rsidRDefault="00B52D3A" w:rsidP="00A26224">
      <w:pPr>
        <w:pStyle w:val="Kannada-Veda"/>
      </w:pPr>
      <w:r w:rsidRPr="00B52D3A">
        <w:t xml:space="preserve">«†±ÀéªÀÄ¹ …«±Áé…AiÀÄÄB ¸À†ªÀðªÀÄ¹ …¸ÀªÁðAiÀÄÄ-gÀ©ü¨sÀÆgÉÆÃA-UÁAiÀÄwæÃ-ªÀiÁ†ªÁºÀ…AiÀiÁ…«Ä ¸Á«wæÃ-ªÀiÁ†ªÁºÀ…AiÀiÁ…«Ä ¸ÀgÀ¸ÀéwÃ-ªÀiÁ†ªÁºÀ…AiÀiÁ…«Ä bÀ£ÀÝIÄ¶Ã-£Á†ªÁºÀ…AiÀiÁ…«Ä ²æAiÀÄ-ªÀiÁ†ªÁºÀ…AiÀiÁ…«Ä UÁAiÀÄwæAiÀiÁ UÁAiÀÄwæÃ ZÀÒ£ÉÆÝÃ «±Áé«ÄvÀæ </w:t>
      </w:r>
      <w:r w:rsidRPr="00B52D3A">
        <w:rPr>
          <w:rFonts w:ascii="BRH Kannada RN" w:hAnsi="BRH Kannada RN" w:cs="BRH Kannada RN"/>
        </w:rPr>
        <w:t>IÄ¶B ¸À«vÁ zÉÃªÀvÁ„VßªÀÄÄðRA §æºÁä ²gÉÆÃ «µÀÄÚ-ºÀÈðzÀAiÀÄ(Uïä) gÀÄzÀæB</w:t>
      </w:r>
      <w:r w:rsidR="0094742F">
        <w:rPr>
          <w:rFonts w:ascii="BRH Kannada RN" w:hAnsi="BRH Kannada RN" w:cs="BRH Kannada RN"/>
        </w:rPr>
        <w:t xml:space="preserve"> </w:t>
      </w:r>
      <w:r w:rsidRPr="00B52D3A">
        <w:rPr>
          <w:rFonts w:ascii="BRH Kannada RN" w:hAnsi="BRH Kannada RN" w:cs="BRH Kannada RN"/>
        </w:rPr>
        <w:t xml:space="preserve">²SÁ ¥ÀÈy«ÃAiÉÆÃ¤B ¥ÁæuÁ¥Á£À-ªÁå£ÉÆÃzÁ£À-¸ÀªÀiÁ£Á ¸À¥ÁæuÁ ±ÉéÃvÀªÀuÁð </w:t>
      </w:r>
      <w:r w:rsidRPr="00B52D3A">
        <w:t>¸ÁYõÁÍ÷åAiÀÄ£À-¸ÀUÉÆÃvÁæ UÁAiÀÄwæÃ ZÀvÀÄ«ð(Uïä) ±ÀvÀåPÀëgÁ wæ¥À†zÁ µÀ…lÄÌ…QëB ¥ÀkÑ ²ÃgÉÆëÃ¥À£ÀAiÀÄ</w:t>
      </w:r>
      <w:r w:rsidR="008150F0">
        <w:t>£ÉÃ †«¤…AiÉÆÃ…UÀ</w:t>
      </w:r>
      <w:r w:rsidRPr="00B52D3A">
        <w:t>, (</w:t>
      </w:r>
      <w:r w:rsidRPr="00FE6E99">
        <w:rPr>
          <w:rFonts w:ascii="BRH Kannada RN" w:hAnsi="BRH Kannada RN"/>
        </w:rPr>
        <w:t>35.1</w:t>
      </w:r>
      <w:r w:rsidRPr="00B52D3A">
        <w:t xml:space="preserve">)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 xml:space="preserve">NA ¨sÀÆB | NA ¨sÀÄªÀB | </w:t>
      </w:r>
      <w:proofErr w:type="gramStart"/>
      <w:r w:rsidRPr="00B52D3A">
        <w:rPr>
          <w:rFonts w:ascii="BRH Kannada RN" w:hAnsi="BRH Kannada RN" w:cs="BRH Kannada RN"/>
        </w:rPr>
        <w:t>N(</w:t>
      </w:r>
      <w:proofErr w:type="gramEnd"/>
      <w:r w:rsidRPr="00B52D3A">
        <w:rPr>
          <w:rFonts w:ascii="BRH Kannada RN" w:hAnsi="BRH Kannada RN" w:cs="BRH Kannada RN"/>
        </w:rPr>
        <w:t xml:space="preserve">Uïä) ¸ÀÄªÀB | NA ªÀÄºÀB | NA d£ÀB | </w:t>
      </w:r>
    </w:p>
    <w:p w:rsidR="00B52D3A" w:rsidRPr="00B52D3A" w:rsidRDefault="00B52D3A" w:rsidP="00A26224">
      <w:pPr>
        <w:pStyle w:val="Kannada-Veda"/>
      </w:pPr>
      <w:r w:rsidRPr="00B52D3A">
        <w:t xml:space="preserve">NA vÀ¥ÀB | </w:t>
      </w:r>
      <w:proofErr w:type="gramStart"/>
      <w:r w:rsidRPr="00B52D3A">
        <w:t>N(</w:t>
      </w:r>
      <w:proofErr w:type="gramEnd"/>
      <w:r w:rsidRPr="00B52D3A">
        <w:t xml:space="preserve">Uïä) …¸ÀvÀåA | NA vÀxï †¸À…«vÀÄªÀð‡gÉÃ…tåA ¨sÀ†UÉÆÃð </w:t>
      </w:r>
      <w:r w:rsidR="00115C1E">
        <w:br/>
      </w:r>
      <w:r w:rsidRPr="00B52D3A">
        <w:t>…zÉÃªÀ†¸Àå ¢üÃªÀÄ» |</w:t>
      </w:r>
      <w:r w:rsidR="0094742F">
        <w:t xml:space="preserve"> </w:t>
      </w:r>
      <w:r w:rsidRPr="00B52D3A">
        <w:t xml:space="preserve">¢ü…AiÉÆÃ AiÉÆÃ †£ÀB ¥Àæ…ZÉÆÃzÀ‡AiÀiÁvï | </w:t>
      </w:r>
      <w:r w:rsidR="00115C1E">
        <w:br/>
      </w:r>
      <w:r w:rsidRPr="00B52D3A">
        <w:t xml:space="preserve">NªÀiÁ…¥ÉÆÃ eÉÆåÃ…wÃ gÀ…¸ÉÆÃ„ªÀÄÈ…vÀA §æ…ºÀä ¨sÀÆ¨sÀÄð…ªÀ¸ÀÄì…ªÀgÉÆÃA || </w:t>
      </w:r>
      <w:r w:rsidRPr="00FE6E99">
        <w:rPr>
          <w:rFonts w:ascii="BRH Kannada RN" w:hAnsi="BRH Kannada RN"/>
        </w:rPr>
        <w:t>35.2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5" w:name="_Toc5743551"/>
      <w:r w:rsidRPr="00B52D3A">
        <w:t>4.31</w:t>
      </w:r>
      <w:r w:rsidRPr="00B52D3A">
        <w:tab/>
        <w:t>UÁAiÀÄwæÃ G¥À¸ÁÜ£À ªÀÄ£ÁÛçB</w:t>
      </w:r>
      <w:bookmarkEnd w:id="55"/>
    </w:p>
    <w:p w:rsidR="00B52D3A" w:rsidRPr="00B52D3A" w:rsidRDefault="00B52D3A" w:rsidP="00A26224">
      <w:pPr>
        <w:pStyle w:val="Kannada-Veda"/>
      </w:pPr>
      <w:r w:rsidRPr="00B52D3A">
        <w:t>…GvÀÛ†ªÉÄÃ ²†RgÉÃ …eÁ…vÉÃ …¨sÀÆªÀiÁåA †¥ÀªÀð…vÀ ªÀÄÆ†zsÀð¤ |</w:t>
      </w:r>
    </w:p>
    <w:p w:rsidR="00B52D3A" w:rsidRPr="00B52D3A" w:rsidRDefault="00B52D3A" w:rsidP="00A26224">
      <w:pPr>
        <w:pStyle w:val="Kannada-Veda"/>
      </w:pPr>
      <w:r w:rsidRPr="00B52D3A">
        <w:t xml:space="preserve">…¨ÁæºÀä‡uÉÃ¨sÉÆåÃ-„†¨sÀå£ÀÄ…eÁÕ…vÁ …UÀZÀÒ †zÉÃ« …AiÀÄxÁ†¸ÀÄRA || </w:t>
      </w:r>
      <w:r w:rsidRPr="00FE6E99">
        <w:rPr>
          <w:rFonts w:ascii="BRH Kannada RN" w:hAnsi="BRH Kannada RN"/>
        </w:rPr>
        <w:t>36.1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¸ÀÄÛvÉÆÃ ªÀÄAiÀiÁ ªÀgÀzÁ †ªÉÃzÀ…ªÀiÁ…vÁ ¥ÀæZÉÆÃzÀAiÀÄ¤ÛÃ ¥ÀªÀ‡£ÉÃ ¢é…eÁvÁ |</w:t>
      </w: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DAiÀÄÄB ¥ÀÈyªÁåA-zÀæ«tA †§æºÀä…ªÀ…ZÀð…¸ÀA ªÀÄºÀåA zÀvÁé ¥ÀæeÁvÀÄA †§æºÀä…¯ÉÆÃPÀA || </w:t>
      </w:r>
      <w:r w:rsidRPr="00FE6E99">
        <w:rPr>
          <w:rFonts w:ascii="BRH Kannada RN" w:hAnsi="BRH Kannada RN"/>
        </w:rPr>
        <w:t>36.2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6" w:name="_Toc5743552"/>
      <w:r w:rsidRPr="00B52D3A">
        <w:t>4.32</w:t>
      </w:r>
      <w:r w:rsidRPr="00B52D3A">
        <w:tab/>
        <w:t>D¢vÀåzÉÃªÀvÁ ªÀÄ£ÀÛçB</w:t>
      </w:r>
      <w:bookmarkEnd w:id="56"/>
    </w:p>
    <w:p w:rsidR="00B52D3A" w:rsidRPr="00B52D3A" w:rsidRDefault="00B52D3A" w:rsidP="00A26224">
      <w:pPr>
        <w:pStyle w:val="Kannada-Veda"/>
      </w:pPr>
      <w:r w:rsidRPr="00B52D3A">
        <w:t xml:space="preserve">WÀÈ…tÂB ¸ÀÆ†AiÀÄð D…¢vÉÆåÃ £À ¥Àæ†¨sÁ-…ªÁvÀå†PÀëgÀA | </w:t>
      </w:r>
      <w:r w:rsidR="00115C1E">
        <w:br/>
      </w:r>
      <w:r w:rsidRPr="00B52D3A">
        <w:t>ªÀÄ†zsÀÄPÀëgÀ…¤Û vÀzï †gÀ¸ÀA |</w:t>
      </w:r>
      <w:r w:rsidR="0094742F">
        <w:t xml:space="preserve"> </w:t>
      </w:r>
      <w:r w:rsidRPr="00B52D3A">
        <w:t xml:space="preserve">…¸ÀvÀåA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vÀzï gÀ…¸À-ªÀiÁ…¥ÉÆÃ eÉÆåÃ…wÃgÀ…¸ÉÆÃ„ªÀÄÈ…vÀA §æ…ºÀä ¨sÀÆ¨sÀÄð…ªÀ¸ÀÄì…ªÀgÉÆÃA || </w:t>
      </w:r>
      <w:r w:rsidRPr="00FE6E99">
        <w:rPr>
          <w:rFonts w:ascii="BRH Kannada RN" w:hAnsi="BRH Kannada RN"/>
        </w:rPr>
        <w:t>37.1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590921">
      <w:pPr>
        <w:pStyle w:val="Heading2-Kannada"/>
      </w:pPr>
      <w:bookmarkStart w:id="57" w:name="_Toc5743553"/>
      <w:r w:rsidRPr="00B52D3A">
        <w:t>4.33</w:t>
      </w:r>
      <w:r w:rsidRPr="00B52D3A">
        <w:tab/>
        <w:t>wæ¸ÀÄ¥ÀtðªÀÄ£ÁÛçB</w:t>
      </w:r>
      <w:bookmarkEnd w:id="57"/>
      <w:r w:rsidRPr="00B52D3A">
        <w:t xml:space="preserve"> 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>§æ†ºÀä ªÉÄÃ……vÀÄ ªÀiÁA | ªÀÄ†zsÀÄ ªÉÄÃ…vÀÄ ªÀiÁA | §æ†ºÀä-…ªÉÄÃªÀ ªÀÄ†zsÀÄ ªÉÄÃ…vÀÄ ªÀiÁA</w:t>
      </w:r>
      <w:r w:rsidR="00590921">
        <w:t xml:space="preserve"> </w:t>
      </w:r>
      <w:r w:rsidRPr="00B52D3A">
        <w:t xml:space="preserve">| AiÀiÁ†¸ÉÛÃ ¸ÉÆÃªÀÄ …¥ÀæeÁ…ªÀxÉÆìÃ-„…©ü¸ÉÆÃ …CºÀA | zÀÄ†µÀé…¥ÀßºÀ£ï †zÀÄgÀÄµÀéºÀ | AiÀiÁ†¸ÉÛÃ ¸ÉÆÃªÀÄ …¥ÁæuÁ(UïÎ)¸ÁÛA †dÄºÉÆÃ«Ä | wæ†¸ÀÄ¥À…tð ªÀÄ†AiÀiÁavÀA ¨Áæ…ºÀäuÁ†AiÀÄ zÀzÁåvï | …§æ…ºÀä…ºÀvÁåA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…KvÉÃ †WÀß¤Û | AiÉÄÃ ‡¨Áæ…ºÀäuÁ-¹Ûç†¸ÀÄ¥À…tðA ¥À†oÀ¤Û | vÉÃ ¸ÉÆÃ…ªÀÄA ¥Áæ†¥ÀÄßªÀ¤Û | …D…¸À…ºÀ¸Áævï …¥ÀAQÛA ¥ÀÄ†£À¤Û | NA || </w:t>
      </w:r>
      <w:r w:rsidRPr="00FE6E99">
        <w:rPr>
          <w:rFonts w:ascii="BRH Kannada RN" w:hAnsi="BRH Kannada RN"/>
        </w:rPr>
        <w:t xml:space="preserve">38.1 </w:t>
      </w:r>
    </w:p>
    <w:p w:rsidR="00B52D3A" w:rsidRPr="00FE6E99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§æ†ºÀä …ªÉÄÃzsÀ‡AiÀiÁ | ªÀÄ†zsÀÄ …ªÉÄÃzsÀ‡AiÀiÁ | §æ†ºÀä…ªÉÄÃªÀ ªÀÄ†zsÀÄ …ªÉÄÃzsÀ‡AiÀiÁ | </w:t>
      </w:r>
    </w:p>
    <w:p w:rsidR="00B52D3A" w:rsidRPr="00B52D3A" w:rsidRDefault="00B52D3A" w:rsidP="00A26224">
      <w:pPr>
        <w:pStyle w:val="Kannada-Veda"/>
      </w:pPr>
      <w:r w:rsidRPr="00B52D3A">
        <w:t xml:space="preserve">…CzÁå †£ÉÆÃ zÉÃªÀ ¸À«vÀB …¥ÀæeÁ†ªÀxÁì…«Ã-¸Ëì†¨sÀUÀA | </w:t>
      </w:r>
      <w:r w:rsidR="00115C1E">
        <w:br/>
      </w:r>
      <w:r w:rsidRPr="00B52D3A">
        <w:t>¥À†gÁ …zÀÄµÀé†¦</w:t>
      </w:r>
      <w:proofErr w:type="gramStart"/>
      <w:r w:rsidRPr="00B52D3A">
        <w:t>ßAiÀÄ(</w:t>
      </w:r>
      <w:proofErr w:type="gramEnd"/>
      <w:r w:rsidRPr="00B52D3A">
        <w:t xml:space="preserve">Uïä) ¸ÀÄªÀ | «†±Áé¤ zÉÃªÀ ¸À«vÀgï-zÀÄ…jvÁ…¤ </w:t>
      </w:r>
      <w:r w:rsidR="00115C1E">
        <w:br/>
      </w:r>
      <w:r w:rsidRPr="00B52D3A">
        <w:t xml:space="preserve">¥À†gÁ¸ÀÄªÀ | AiÀÄzï …¨sÀzÀæA vÀ…£Àä D†¸ÀÄªÀ | || </w:t>
      </w:r>
      <w:r w:rsidRPr="00FE6E99">
        <w:rPr>
          <w:rFonts w:ascii="BRH Kannada RN" w:hAnsi="BRH Kannada RN"/>
        </w:rPr>
        <w:t>39.1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ªÀÄ…zsÀÄªÁ†vÁ IÄvÁ…AiÀÄvÉÃ ªÀÄ†zsÀÄPÀëgÀ…¤Û ¹†£ÀÞªÀB | </w:t>
      </w:r>
      <w:r w:rsidR="00115C1E">
        <w:br/>
      </w:r>
      <w:r w:rsidRPr="00B52D3A">
        <w:t xml:space="preserve">ªÀiÁ‡¢Þ÷éÃ£Àð-…¸Àì£ÉÆÛ÷éÃ†µÀ¢üÃB || </w:t>
      </w:r>
      <w:r w:rsidRPr="00FE6E99">
        <w:rPr>
          <w:rFonts w:ascii="BRH Kannada RN" w:hAnsi="BRH Kannada RN"/>
        </w:rPr>
        <w:t>39.2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ªÀÄ…zsÀÄ£À†PÀÛ …ªÀÄÄvÉÆÃµÀ…¹ ªÀÄ†zsÀÄ…ªÀÄvï ¥Á†wÜð…ª</w:t>
      </w:r>
      <w:proofErr w:type="gramStart"/>
      <w:r w:rsidRPr="00B52D3A">
        <w:t>À(</w:t>
      </w:r>
      <w:proofErr w:type="gramEnd"/>
      <w:r w:rsidRPr="00B52D3A">
        <w:t xml:space="preserve">…Uïä) gÀ†dB | ªÀÄ…zsÀÄzËå†gÀ¸ÀÄÛ £ÀB …¦vÁ || </w:t>
      </w:r>
      <w:r w:rsidRPr="00FE6E99">
        <w:rPr>
          <w:rFonts w:ascii="BRH Kannada RN" w:hAnsi="BRH Kannada RN"/>
        </w:rPr>
        <w:t>39.3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ªÀÄ†zsÀÄªÀiÁ…£ÉÆßÃ ªÀ…£À¸Àà…wgï-ªÀÄ†zsÀÄª</w:t>
      </w:r>
      <w:proofErr w:type="gramStart"/>
      <w:r w:rsidRPr="00B52D3A">
        <w:t>ÀiÁ(</w:t>
      </w:r>
      <w:proofErr w:type="gramEnd"/>
      <w:r w:rsidRPr="00B52D3A">
        <w:t xml:space="preserve">Uïä) C…¸ÀÄÛ ¸ÀÆ†AiÀÄðB | ªÀiÁ…¢üéÃ UÁð†ªÉÇÃ ¨sÀªÀ£ÀÄÛ £ÀB || </w:t>
      </w:r>
      <w:r w:rsidRPr="00FE6E99">
        <w:rPr>
          <w:rFonts w:ascii="BRH Kannada RN" w:hAnsi="BRH Kannada RN"/>
        </w:rPr>
        <w:t>39.4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AiÀÄ …EªÀÄA wæ†¸ÀÄ¥À…tð-ªÀÄ†AiÀiÁavÀA ¨Áæ…ºÀäuÁ†AiÀÄ zÀzÁåvï | || </w:t>
      </w:r>
      <w:r w:rsidRPr="00FE6E99">
        <w:rPr>
          <w:rFonts w:ascii="BRH Kannada RN" w:hAnsi="BRH Kannada RN"/>
        </w:rPr>
        <w:t>39.5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…¨sÀÆæ…t…ºÀvÁåA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…KvÉÃ †WÀß¤Û | AiÉÄÃ ‡¨Áæ…ºÀäuÁ-¹Ûç†¸ÀÄ¥À…tðA ¥À†oÀ¤Û | || </w:t>
      </w:r>
      <w:r w:rsidRPr="00FE6E99">
        <w:rPr>
          <w:rFonts w:ascii="BRH Kannada RN" w:hAnsi="BRH Kannada RN"/>
        </w:rPr>
        <w:t>39.6</w:t>
      </w:r>
      <w:r w:rsidRPr="00B52D3A">
        <w:t xml:space="preserve"> 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vÉÃ</w:t>
      </w:r>
      <w:proofErr w:type="gramEnd"/>
      <w:r w:rsidRPr="00B52D3A">
        <w:t xml:space="preserve"> ¸ÉÆÃ…ªÀÄA ¥Áæ†¥ÀÄßªÀ¤Û | …D…¸À…ºÀ¸Áævï …¥ÀAQÛA ¥ÀÄ†£À¤Û | NA || </w:t>
      </w:r>
      <w:r w:rsidRPr="00FE6E99">
        <w:rPr>
          <w:rFonts w:ascii="BRH Kannada RN" w:hAnsi="BRH Kannada RN"/>
        </w:rPr>
        <w:t>39.7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§æ†ºÀä …ªÉÄÃzsÀ‡ªÁ | ªÀÄ†zsÀÄ …ªÉÄÃzsÀ‡ªÁ | §æ†ºÀä …ªÉÄÃªÀ ªÀÄ†zsÀÄ …ªÉÄÃzsÀ‡ªÁ | || </w:t>
      </w:r>
      <w:r w:rsidRPr="00FE6E99">
        <w:rPr>
          <w:rFonts w:ascii="BRH Kannada RN" w:hAnsi="BRH Kannada RN"/>
        </w:rPr>
        <w:t>40.1</w:t>
      </w:r>
      <w:r w:rsidRPr="00B52D3A">
        <w:t xml:space="preserve"> </w:t>
      </w:r>
    </w:p>
    <w:p w:rsidR="00B52D3A" w:rsidRPr="00B52D3A" w:rsidRDefault="00B52D3A" w:rsidP="00A26224">
      <w:pPr>
        <w:pStyle w:val="Kannada-Veda"/>
      </w:pPr>
      <w:r w:rsidRPr="00B52D3A">
        <w:t>…§æºÁä …zÉÃªÁ‡£ÁA ¥À…zÀ«ÃB †PÀ…«Ã£Á-ªÀÄÈ…¶gï «†¥ÁæuÁA ªÀÄ…»µÉÆÃ …ªÀÄÈUÁ‡uÁA | …±ÉåÃ£ÉÆÃ UÀÈ†zÁÞç…</w:t>
      </w:r>
      <w:proofErr w:type="gramStart"/>
      <w:r w:rsidRPr="00B52D3A">
        <w:t>uÁ(</w:t>
      </w:r>
      <w:proofErr w:type="gramEnd"/>
      <w:r w:rsidRPr="00B52D3A">
        <w:t xml:space="preserve">…UïÎ) ¸Àé†¢ü…wgï-ªÀ†£Á…£Á(…Uïä) ¸ÉÆÃ†ªÀÄB …¥À«…vÀæ-ªÀÄ†vÉåÃ…w gÉÃ¨sÀ†£ïß || </w:t>
      </w:r>
      <w:r w:rsidRPr="00FE6E99">
        <w:rPr>
          <w:rFonts w:ascii="BRH Kannada RN" w:hAnsi="BRH Kannada RN"/>
        </w:rPr>
        <w:t>40.2</w:t>
      </w:r>
      <w:r w:rsidRPr="00B52D3A">
        <w:t xml:space="preserve"> </w:t>
      </w:r>
    </w:p>
    <w:p w:rsidR="00B52D3A" w:rsidRPr="00B52D3A" w:rsidRDefault="008150F0" w:rsidP="0094742F">
      <w:pPr>
        <w:pStyle w:val="NoSpacing"/>
      </w:pPr>
      <w:r>
        <w:tab/>
      </w:r>
    </w:p>
    <w:p w:rsidR="00B52D3A" w:rsidRPr="00B52D3A" w:rsidRDefault="00B52D3A" w:rsidP="00A26224">
      <w:pPr>
        <w:pStyle w:val="Kannada-Veda"/>
      </w:pPr>
      <w:r w:rsidRPr="00B52D3A">
        <w:lastRenderedPageBreak/>
        <w:t>…º</w:t>
      </w:r>
      <w:proofErr w:type="gramStart"/>
      <w:r w:rsidRPr="00B52D3A">
        <w:t>À(</w:t>
      </w:r>
      <w:proofErr w:type="gramEnd"/>
      <w:r w:rsidRPr="00B52D3A">
        <w:t xml:space="preserve">…Uïä) ¸À-†±ÀÄê…aµÀzï ªÀ†¸ÀÄgÀ£ÀÛj…PÀë ¸ÀzÉÆÞÃ†vÁ-ªÉÃ…¢µÀ-zÀ†wygï-zÀÄgÉÆÃ…t¸Àvï | …£ÀÈµÀ†zÀé…gÀ-¸À†zÀÈ…vÀ-¸Àzï †ªÉÇåÃ…ªÀÄ-¸À…zÀ¨ÁÓ-…UÉÆÃeÁ †IÄ…vÀeÁ †C…¢æeÁ …IÄvÀA …§ÈºÀvï || </w:t>
      </w:r>
      <w:r w:rsidRPr="00FE6E99">
        <w:rPr>
          <w:rFonts w:ascii="BRH Kannada RN" w:hAnsi="BRH Kannada RN"/>
        </w:rPr>
        <w:t>40.3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…IÄZÉÃ†vÁé …gÀÄZÉÃ…vÁé ¸À«Äxï †¸ÀæªÀ¤Û …¸Àj…vÉÆÃ £À zsÉÃ‡£ÁB | </w:t>
      </w:r>
      <w:r w:rsidR="00115C1E">
        <w:br/>
      </w:r>
      <w:r w:rsidRPr="00B52D3A">
        <w:t xml:space="preserve">…C£ÀÛgï …ºÀÈzÁ ªÀÄ†£À¸Á …¥ÀÆAiÀÄ†ªÀiÁ£ÁB | …WÀÈvÀ…¸Àå zsÁ†gÁ …C©ü†ZÁPÀ²Ã«Ä | …»…gÀtå†AiÉÆÃ ªÉÃ…vÀ¸ÉÆÃ ªÀÄ†zsÀå D¸ÁA | || </w:t>
      </w:r>
      <w:r w:rsidRPr="00FE6E99">
        <w:rPr>
          <w:rFonts w:ascii="BRH Kannada RN" w:hAnsi="BRH Kannada RN"/>
        </w:rPr>
        <w:t>40.4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proofErr w:type="gramStart"/>
      <w:r w:rsidRPr="00B52D3A">
        <w:t>vÀ‡</w:t>
      </w:r>
      <w:proofErr w:type="gramEnd"/>
      <w:r w:rsidRPr="00B52D3A">
        <w:t xml:space="preserve">¹ä£ïÜ ¸ÀÄ…¥ÀuÉÆÃð †ªÀÄ…zsÀÄPÀÈvï †PÀÄ…¯Á¬ÄÃ ¨sÀ†d£Áß…¸ÉÛÃ ªÀÄ†zsÀÄ …zÉÃªÀ‡vÁ¨sÀåB | vÀ†¸Áå ¸À…vÉÃ ºÀ†gÀAiÀÄ-…¸Àì¥ÀÛwÃ‡gÉÃ …¸ÀézsÁA zÀÄ†ºÁ£Á …CªÀÄÈ†vÀ…¸Àå zsÁ‡gÁA | || </w:t>
      </w:r>
      <w:r w:rsidRPr="00FE6E99">
        <w:rPr>
          <w:rFonts w:ascii="BRH Kannada RN" w:hAnsi="BRH Kannada RN"/>
        </w:rPr>
        <w:t xml:space="preserve">40.5 </w:t>
      </w:r>
    </w:p>
    <w:p w:rsidR="00B52D3A" w:rsidRDefault="00B52D3A" w:rsidP="00A26224">
      <w:pPr>
        <w:pStyle w:val="Kannada-Veda"/>
      </w:pPr>
      <w:r w:rsidRPr="00B52D3A">
        <w:t xml:space="preserve">AiÀÄ …EzÀA wæ†¸ÀÄ¥À…tð-ªÀÄ†AiÀiÁavÀA ¨Áæ…ºÀäuÁ†AiÀÄ zÀzÁåvï | …«Ã…gÀ…ºÀvÁåA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…KvÉÃ †WÀß¤Û | AiÉÄÃ ‡¨Áæ…ºÀäuÁ-¹Ûç†¸ÀÄ¥À…tðA ¥À†oÀ¤Û | vÉÃ ¸ÉÆÃ…ªÀÄA ¥Áæ†¥ÀÄßªÀ¤Û | …D…¸À…ºÀ¸Áævï …¥ÀAQÛA ¥ÀÄ†£À¤Û | NA || </w:t>
      </w:r>
      <w:r w:rsidRPr="00FE6E99">
        <w:rPr>
          <w:rFonts w:ascii="BRH Kannada RN" w:hAnsi="BRH Kannada RN"/>
        </w:rPr>
        <w:t>40.6</w:t>
      </w:r>
      <w:r w:rsidRPr="00B52D3A">
        <w:t xml:space="preserve"> </w:t>
      </w:r>
    </w:p>
    <w:p w:rsidR="00B52D3A" w:rsidRPr="00B52D3A" w:rsidRDefault="00B52D3A" w:rsidP="008150F0">
      <w:pPr>
        <w:pStyle w:val="NoSpacing"/>
      </w:pPr>
    </w:p>
    <w:p w:rsidR="00B52D3A" w:rsidRPr="00B52D3A" w:rsidRDefault="00B52D3A" w:rsidP="003401F2">
      <w:pPr>
        <w:pStyle w:val="Heading2-Kannada"/>
      </w:pPr>
      <w:bookmarkStart w:id="58" w:name="_Toc5743554"/>
      <w:r w:rsidRPr="00B52D3A">
        <w:t>4.34</w:t>
      </w:r>
      <w:r w:rsidRPr="00B52D3A">
        <w:tab/>
        <w:t>ªÉÄÃzsÁ ¸ÀÆPÀÛA</w:t>
      </w:r>
      <w:bookmarkEnd w:id="58"/>
    </w:p>
    <w:p w:rsidR="00B52D3A" w:rsidRPr="00B52D3A" w:rsidRDefault="00B52D3A" w:rsidP="00A26224">
      <w:pPr>
        <w:pStyle w:val="Kannada-Veda"/>
      </w:pPr>
      <w:r w:rsidRPr="00B52D3A">
        <w:t>…ªÉÄÃzsÁ…zÉÃ«Ã …dÄµÀ†ªÀiÁuÁ …£À D‡UÁzï …«±Áé†aÃ …¨sÀzÁæ †¸ÀÄªÀÄ…£À¸Àå †ªÀiÁ£Á|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vÀé…</w:t>
      </w:r>
      <w:proofErr w:type="gramEnd"/>
      <w:r w:rsidRPr="00B52D3A">
        <w:t>AiÀiÁ dÄ†µÁÖ …£ÀÄzÀ†ªÀiÁ£Á …zÀÄgÀÄ‡PÁÛ£ï …§ÈºÀ†zÀézÉÃªÀÄ …«zÀ†xÉÃ …¸ÀÄ«Ã‡gÁB|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vÀé…</w:t>
      </w:r>
      <w:proofErr w:type="gramEnd"/>
      <w:r w:rsidRPr="00B52D3A">
        <w:t>AiÀiÁ dÄ†µÀÖ …IÄ¶gï †¨sÀªÀw zÉÃ…« vÀé…AiÀiÁ §æ†ºÁä „„…UÀvÀ†²æÃ …gÀÄvÀ vÀé‡AiÀiÁ |</w:t>
      </w:r>
      <w:r w:rsidR="0094742F">
        <w:t xml:space="preserve"> </w:t>
      </w:r>
      <w:r w:rsidRPr="00B52D3A">
        <w:t xml:space="preserve">vÀé…AiÀiÁ dÄ†µÀÖ…²ÑvÀæA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†«£ÀÝvÉÃ ªÀ…¸ÀÄ ¸Á †£ÉÆÃ dÄµÀ…¸Àé zÀæ†«uÉÆÃ £ÀªÉÄÃzsÉÃ || </w:t>
      </w:r>
      <w:r w:rsidRPr="00FE6E99">
        <w:rPr>
          <w:rFonts w:ascii="BRH Kannada RN" w:hAnsi="BRH Kannada RN"/>
        </w:rPr>
        <w:t>41.1</w:t>
      </w:r>
    </w:p>
    <w:p w:rsidR="00B52D3A" w:rsidRPr="00B52D3A" w:rsidRDefault="00B52D3A" w:rsidP="0094742F">
      <w:pPr>
        <w:pStyle w:val="NoSpacing"/>
      </w:pPr>
    </w:p>
    <w:p w:rsidR="0094742F" w:rsidRDefault="00B52D3A" w:rsidP="00A26224">
      <w:pPr>
        <w:pStyle w:val="Kannada-Veda"/>
      </w:pPr>
      <w:r w:rsidRPr="00B52D3A">
        <w:lastRenderedPageBreak/>
        <w:t>…ªÉÄÃzsÁA …ªÀÄ E†£ÉÆÝçÃ zÀzÁvÀÄ …ªÉÄÃzsÁA …zÉÃ«Ã ¸À†gÀ¸ÀéwÃ |</w:t>
      </w:r>
      <w:r w:rsidR="0094742F">
        <w:t xml:space="preserve"> </w:t>
      </w:r>
      <w:r w:rsidRPr="00B52D3A">
        <w:t>…</w:t>
      </w:r>
      <w:r w:rsidR="00115C1E">
        <w:br/>
      </w:r>
      <w:r w:rsidRPr="00B52D3A">
        <w:t>ªÉÄÃzsÁA †ªÉÄÃ …C²é†£Á…ªÀÅ¨sÁ-ªÁ†zsÀ…vÁÛA ¥ÀÄ†µÀÌgÀ¸ÀæeÁ |</w:t>
      </w:r>
      <w:r w:rsidR="0094742F">
        <w:t xml:space="preserve"> </w:t>
      </w:r>
    </w:p>
    <w:p w:rsidR="00B52D3A" w:rsidRPr="00B52D3A" w:rsidRDefault="00B52D3A" w:rsidP="00A26224">
      <w:pPr>
        <w:pStyle w:val="Kannada-Veda"/>
      </w:pPr>
      <w:r w:rsidRPr="00B52D3A">
        <w:t>…C…¥sÀìgÁ†¸ÀÄ …ZÀ AiÀiÁ …ªÉÄÃzsÁ †UÀ…£ÀÞªÉÃð†µÀÄ …ZÀ AiÀÄ£Àä†£ÀB | zÉÊ‡«ÃA …ªÉÄÃzsÁ ¸À†gÀ¸Àé…wÃ ¸Á ‡ªÀiÁA …ªÉÄÃzsÁ …¸ÀÄgÀ†©ügï dÄµÀ…</w:t>
      </w:r>
      <w:proofErr w:type="gramStart"/>
      <w:r w:rsidRPr="00B52D3A">
        <w:t>vÁ(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42.1</w:t>
      </w:r>
      <w:r w:rsidRPr="00B52D3A">
        <w:t xml:space="preserve"> 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D‡ªÀiÁA …ªÉÄÃzsÁ …¸ÀÄgÀ†©ügï …«±Àé†gÀÆ…¥Á »†gÀtåªÀ…uÁð d†UÀwÃ d…UÀªÀiÁå |</w:t>
      </w:r>
    </w:p>
    <w:p w:rsidR="00B52D3A" w:rsidRPr="00B52D3A" w:rsidRDefault="00B52D3A" w:rsidP="00A26224">
      <w:pPr>
        <w:pStyle w:val="Kannada-Veda"/>
      </w:pPr>
      <w:r w:rsidRPr="00B52D3A">
        <w:t>H†dð¸Àé…wÃ ¥À†AiÀÄ…¸Á ¦†£ÀéªÀiÁ…£Á ¸Á ‡ªÀiÁA …ªÉÄÃzsÁ …¸ÀÄ¥Àæ†wÃPÁ dÄµÀ£ÁÛA |</w:t>
      </w:r>
      <w:proofErr w:type="gramStart"/>
      <w:r w:rsidRPr="00B52D3A">
        <w:t>|</w:t>
      </w:r>
      <w:r w:rsidR="00FE6E99">
        <w:t xml:space="preserve">  </w:t>
      </w:r>
      <w:r w:rsidRPr="00FE6E99">
        <w:rPr>
          <w:rFonts w:ascii="BRH Kannada RN" w:hAnsi="BRH Kannada RN"/>
        </w:rPr>
        <w:t>43.1</w:t>
      </w:r>
      <w:proofErr w:type="gramEnd"/>
      <w:r w:rsidRPr="00B52D3A">
        <w:t xml:space="preserve"> </w:t>
      </w:r>
    </w:p>
    <w:p w:rsidR="00B52D3A" w:rsidRPr="00B52D3A" w:rsidRDefault="00B52D3A" w:rsidP="00A26224">
      <w:pPr>
        <w:pStyle w:val="Kannada-Veda"/>
      </w:pPr>
      <w:r w:rsidRPr="00B52D3A">
        <w:t xml:space="preserve">ªÀÄ†¬Ä …ªÉÄÃzsÁA ªÀÄ†¬Ä …¥ÀæeÁA ªÀÄ…AiÀÄåVß¸ÉÛÃ†eÉÆÃ zÀzsÁ…vÀÄ ªÀÄ†¬Ä …ªÉÄÃzsÁA ªÀÄ†¬Ä …¥ÀæeÁA ªÀÄ¬ÄÃ†£ÀÝç E…¤ÝçAiÀÄA †zÀzsÁ…vÀÄ ªÀÄ†¬Ä …ªÉÄÃzsÁA ªÀÄ†¬Ä …¥ÀæeÁA ªÀÄ…¬Ä ¸ÀÆ…AiÉÆÃð ¨sÁæ†eÉÆÃ zÀzsÁvÀÄ || </w:t>
      </w:r>
      <w:r w:rsidRPr="00FE6E99">
        <w:rPr>
          <w:rFonts w:ascii="BRH Kannada RN" w:hAnsi="BRH Kannada RN"/>
        </w:rPr>
        <w:t>44.1</w:t>
      </w:r>
      <w:r w:rsidRPr="00B52D3A">
        <w:t xml:space="preserve"> </w:t>
      </w:r>
    </w:p>
    <w:p w:rsidR="00B52D3A" w:rsidRDefault="00B52D3A" w:rsidP="008150F0">
      <w:pPr>
        <w:pStyle w:val="NoSpacing"/>
      </w:pPr>
    </w:p>
    <w:p w:rsidR="00FE6E99" w:rsidRDefault="00FE6E99" w:rsidP="0094742F">
      <w:pPr>
        <w:pStyle w:val="NoSpacing"/>
      </w:pPr>
    </w:p>
    <w:p w:rsidR="00B52D3A" w:rsidRPr="00B52D3A" w:rsidRDefault="00B52D3A" w:rsidP="003401F2">
      <w:pPr>
        <w:pStyle w:val="Heading2-Kannada"/>
      </w:pPr>
      <w:bookmarkStart w:id="59" w:name="_Toc5743555"/>
      <w:r w:rsidRPr="00B52D3A">
        <w:t>4.35</w:t>
      </w:r>
      <w:r w:rsidRPr="00B52D3A">
        <w:tab/>
        <w:t>ªÀÄÈvÀÄå¤ªÁgÀt ªÀÄ£ÁÛçB</w:t>
      </w:r>
      <w:bookmarkEnd w:id="59"/>
    </w:p>
    <w:p w:rsidR="00B52D3A" w:rsidRPr="00B52D3A" w:rsidRDefault="00B52D3A" w:rsidP="00A26224">
      <w:pPr>
        <w:pStyle w:val="Kannada-Veda"/>
      </w:pPr>
      <w:r w:rsidRPr="00B52D3A">
        <w:t xml:space="preserve">C†¥ÉÊvÀÄ …ªÀÄÈvÀÄå-…gÀªÀÄÈ†vÀ…£Àß D†UÀ£ï ªÉÊªÀ…¸ÀévÉÆÃ …£ÉÆÃ </w:t>
      </w:r>
      <w:r w:rsidR="00115C1E">
        <w:br/>
      </w:r>
      <w:r w:rsidRPr="00B52D3A">
        <w:t>C†¨sÀAiÀÄYÌöÈuÉÆÃvÀÄ</w:t>
      </w:r>
      <w:r w:rsidR="0094742F">
        <w:t xml:space="preserve"> </w:t>
      </w:r>
      <w:r w:rsidRPr="00B52D3A">
        <w:t xml:space="preserve">| …¥ÀtðA </w:t>
      </w:r>
      <w:r w:rsidRPr="00B52D3A">
        <w:rPr>
          <w:rFonts w:ascii="BRH Devanagari" w:hAnsi="BRH Devanagari" w:cs="BRH Devanagari"/>
        </w:rPr>
        <w:t>Æ</w:t>
      </w:r>
      <w:r w:rsidRPr="00B52D3A">
        <w:t>ªÀ…£À¸Àà†vÉÃ j…ªÁ©ü†£À-</w:t>
      </w:r>
      <w:proofErr w:type="gramStart"/>
      <w:r w:rsidRPr="00B52D3A">
        <w:t>²êÃAiÀÄvÁ(</w:t>
      </w:r>
      <w:proofErr w:type="gramEnd"/>
      <w:r w:rsidRPr="00B52D3A">
        <w:t xml:space="preserve">Uïä) </w:t>
      </w:r>
      <w:r w:rsidR="00115C1E">
        <w:br/>
      </w:r>
      <w:r w:rsidRPr="00B52D3A">
        <w:t xml:space="preserve">…gÀ¬Ä-¸Àì†ZÀvÁ…£Àß ±Àê…aÃ¥À†wB || </w:t>
      </w:r>
      <w:r w:rsidRPr="00FE6E99">
        <w:rPr>
          <w:rFonts w:ascii="BRH Kannada RN" w:hAnsi="BRH Kannada RN"/>
        </w:rPr>
        <w:t>45.1</w:t>
      </w:r>
    </w:p>
    <w:p w:rsidR="00B52D3A" w:rsidRPr="00B52D3A" w:rsidRDefault="00B52D3A" w:rsidP="0094742F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¥À†gÀA ªÀÄÈ…vÉÆåÃ C…£ÀÄ¥À†gÉÃ…» ¥À…£ÁÜA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AiÀÄ…¸ÉÛÃ¸Àé E†vÀgÉÆÃ zÉÃ…ªÀAiÀiÁ‡£Ávï | </w:t>
      </w:r>
    </w:p>
    <w:p w:rsidR="00B52D3A" w:rsidRPr="00B52D3A" w:rsidRDefault="00B52D3A" w:rsidP="00A26224">
      <w:pPr>
        <w:pStyle w:val="Kannada-Veda"/>
      </w:pPr>
      <w:r w:rsidRPr="00B52D3A">
        <w:t>ZÀ†PÀÄëµÀävÉÃ ±ÀÈ…tévÉÃ ‡vÉÃ §æ«Ã…«Ä ªÀiÁ†£ÀB …¥</w:t>
      </w:r>
      <w:proofErr w:type="gramStart"/>
      <w:r w:rsidRPr="00B52D3A">
        <w:t>ÀæeÁ(</w:t>
      </w:r>
      <w:proofErr w:type="gramEnd"/>
      <w:r w:rsidRPr="00B52D3A">
        <w:t xml:space="preserve">Uïä) †jÃj…µÉÆÃ ªÉÆÃvÀ …«ÃgÁ£ï || </w:t>
      </w:r>
      <w:r w:rsidRPr="00FE6E99">
        <w:rPr>
          <w:rFonts w:ascii="BRH Kannada RN" w:hAnsi="BRH Kannada RN"/>
        </w:rPr>
        <w:t>46.1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ªÁ†vÀA …¥ÁætA ªÀÄ†£À…¸Á£ï ªÁ†gÀ¨sÁªÀÄºÉÃ …¥ÀæeÁ†¥À…wA </w:t>
      </w:r>
      <w:r w:rsidRPr="00B52D3A">
        <w:rPr>
          <w:rFonts w:ascii="BRH Devanagari" w:hAnsi="BRH Devanagari" w:cs="BRH Devanagari"/>
        </w:rPr>
        <w:t>Æ</w:t>
      </w:r>
      <w:r w:rsidRPr="00B52D3A">
        <w:t>AiÉÆÃ ¨sÀÄ†ªÀ£À¸Àå …UÉÆÃ¥ÁB</w:t>
      </w:r>
      <w:r w:rsidR="00115C1E">
        <w:t xml:space="preserve"> </w:t>
      </w:r>
      <w:r w:rsidRPr="00B52D3A">
        <w:t>|</w:t>
      </w:r>
      <w:r w:rsidR="00115C1E">
        <w:t xml:space="preserve"> </w:t>
      </w:r>
      <w:r w:rsidRPr="00B52D3A">
        <w:t>¸À†£ÉÆÃ …ªÀÄÈvÉÆåÃ †¸ÁÛçAiÀÄ…vÁA ¥</w:t>
      </w:r>
      <w:proofErr w:type="gramStart"/>
      <w:r w:rsidRPr="00B52D3A">
        <w:t>ÁvÀé(</w:t>
      </w:r>
      <w:proofErr w:type="gramEnd"/>
      <w:r w:rsidRPr="00B52D3A">
        <w:t xml:space="preserve">Uïä) †ºÀ…¸ÉÆÃ eÉÆåÃUï …fÃªÁ …dgÁ †ªÀÄ²ÃªÀÄ» || </w:t>
      </w:r>
      <w:r w:rsidRPr="00FE6E99">
        <w:rPr>
          <w:rFonts w:ascii="BRH Kannada RN" w:hAnsi="BRH Kannada RN"/>
        </w:rPr>
        <w:t>47.1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…C…ªÀÄÄ…vÀæ ¨sÀÆ…AiÀiÁzÀ…zsÀ AiÀÄ…zsÀåªÀÄ…¸Àå §È†ºÀ¸ÀàvÉÃ …C©ü†±À…¸ÉÛÃgÀ †ªÀÄÄkÑB | </w:t>
      </w:r>
    </w:p>
    <w:p w:rsidR="00B52D3A" w:rsidRPr="00B52D3A" w:rsidRDefault="00B52D3A" w:rsidP="00A26224">
      <w:pPr>
        <w:pStyle w:val="Kannada-Veda"/>
      </w:pPr>
      <w:r w:rsidRPr="00B52D3A">
        <w:t xml:space="preserve">¥Àæ†vËåºÀvÁ …ªÀÄ²é†£Á …ªÀÄÈvÀÄå †ªÀÄ¸Áä …zÉÝÃªÁ†£ÁªÀÄUÉßÃ …©üµÀ…eÁ ±À†aÃ©üB || </w:t>
      </w:r>
      <w:r w:rsidRPr="00FE6E99">
        <w:rPr>
          <w:rFonts w:ascii="BRH Kannada RN" w:hAnsi="BRH Kannada RN"/>
        </w:rPr>
        <w:t>48.1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ºÀ…</w:t>
      </w:r>
      <w:proofErr w:type="gramStart"/>
      <w:r w:rsidRPr="00B52D3A">
        <w:t>j(</w:t>
      </w:r>
      <w:proofErr w:type="gramEnd"/>
      <w:r w:rsidRPr="00B52D3A">
        <w:t xml:space="preserve">…Uïä) ºÀ†gÀ…£ÀÛ- ªÀÄ†£ÀÄAiÀÄ¤Û …zÉÃªÁ «…±Àé¸ÉåÃ†±Á£ÀA ªÀÈ…µÀ¨sÀA †ªÀÄ…wÃ£ÁA| </w:t>
      </w:r>
    </w:p>
    <w:p w:rsidR="00B52D3A" w:rsidRPr="00B52D3A" w:rsidRDefault="00B52D3A" w:rsidP="00A26224">
      <w:pPr>
        <w:pStyle w:val="Kannada-Veda"/>
      </w:pPr>
      <w:r w:rsidRPr="00B52D3A">
        <w:t xml:space="preserve">§æ…ºÀä¸À†gÀÆ…¥À ªÀÄ†£ÀÄ…ªÉÄÃzÀ†ªÀiÁ…UÁ-zÀ†AiÀÄ…£ÀA ªÀiÁ «†ªÀ…¢üÃgï «†PÀæªÀÄ¸Àé || </w:t>
      </w:r>
      <w:r w:rsidRPr="00FE6E99">
        <w:rPr>
          <w:rFonts w:ascii="BRH Kannada RN" w:hAnsi="BRH Kannada RN"/>
        </w:rPr>
        <w:t>49.1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±À†¯ÉÌöÊ…gÀVß †«Ä…£ÁÞ£À …G¨sË …¯ÉÆÃPË †¸À£ÉÃ…ªÀÄºÀA | </w:t>
      </w:r>
    </w:p>
    <w:p w:rsidR="00B52D3A" w:rsidRPr="00B52D3A" w:rsidRDefault="00B52D3A" w:rsidP="00A26224">
      <w:pPr>
        <w:pStyle w:val="Kannada-Veda"/>
      </w:pPr>
      <w:r w:rsidRPr="00B52D3A">
        <w:t xml:space="preserve">…G¨sÀ‡AiÉÆÃ …¯ÉÆÃðPÀ†AiÀiÁgï …IÄzsÁÝ÷é„†w …ªÀÄÈvÀÄåA †vÀgÁ…ªÀÄåºÀA || </w:t>
      </w:r>
      <w:r w:rsidRPr="00FE6E99">
        <w:rPr>
          <w:rFonts w:ascii="BRH Kannada RN" w:hAnsi="BRH Kannada RN"/>
        </w:rPr>
        <w:t>50.1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ªÀiÁ†aÒzÉÆÃ ªÀÄÈ…vÉÆåÃ ªÀiÁ†ªÀ…¢üÃgï-ªÀiÁ…ªÉÄÃ §…®A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«†ªÀÈ…ºÉÆÃ </w:t>
      </w:r>
      <w:r w:rsidR="00115C1E">
        <w:br/>
      </w:r>
      <w:r w:rsidRPr="00B52D3A">
        <w:t xml:space="preserve">ªÀiÁ ¥Àæ†ªÉÆÃ¶ÃB | …¥ÀæeÁA ªÀiÁ†ªÉÄÃ jÃj…µÀ D†AiÀÄÄgÀÄUÀæ …£ÀÈZÀ†PÀë¸ÀA </w:t>
      </w:r>
      <w:r w:rsidR="00115C1E">
        <w:br/>
      </w:r>
      <w:r w:rsidRPr="00B52D3A">
        <w:t xml:space="preserve">vÁé …ºÀ«†µÁ «zsÉÃªÀÄ || </w:t>
      </w:r>
      <w:r w:rsidRPr="00FE6E99">
        <w:rPr>
          <w:rFonts w:ascii="BRH Kannada RN" w:hAnsi="BRH Kannada RN"/>
        </w:rPr>
        <w:t>51.1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ªÀiÁ †£ÉÆÃ …ªÀÄºÁ†£ÀÛ…ªÀÄÄvÀ ªÀiÁ †£ÉÆÃ C…¨sÀðPÀA ªÀiÁ …£À G†PÀë£ÀÛ…ªÀÄÄvÀ </w:t>
      </w:r>
      <w:r w:rsidR="00115C1E">
        <w:br/>
      </w:r>
      <w:r w:rsidRPr="00B52D3A">
        <w:t xml:space="preserve">ªÀiÁ †£À G…QëvÀA | ªÀiÁ †£ÉÆÃ ªÀ¢üÃB …¦vÀ…gÀA ªÉÆÃvÀ …ªÀiÁvÀ†gÀA …¦æAiÀiÁ ªÀiÁ †£À…¸ÀÛ£ÀÄ†ªÉÇÃ gÀÄzÀæ jÃjµÀB || </w:t>
      </w:r>
      <w:r w:rsidRPr="00FE6E99">
        <w:rPr>
          <w:rFonts w:ascii="BRH Kannada RN" w:hAnsi="BRH Kannada RN"/>
        </w:rPr>
        <w:t>52.1</w:t>
      </w:r>
      <w:r w:rsidRPr="00B52D3A">
        <w:t xml:space="preserve"> 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lastRenderedPageBreak/>
        <w:t xml:space="preserve">ªÀiÁ †£À…¸ÉÆÛÃPÉÃ vÀ†£À…AiÉÄÃ ªÀiÁ …£À D†AiÀÄÄ…¶ ªÀiÁ …£ÉÆÃ UÉÆÃ…µÀÄ </w:t>
      </w:r>
      <w:r w:rsidR="00115C1E">
        <w:br/>
      </w:r>
      <w:r w:rsidRPr="00B52D3A">
        <w:t xml:space="preserve">ªÀiÁ …£ÉÆÃ C†±ÉéÃµÀÄ jÃjµÀB| …«ÃgÁ£Áä †£ÉÆÃ gÀÄzÀæ ¨sÁ…«ÄvÉÆÃ†ªÀ¢üÃgï-…ºÀ«†µÀä…£ÉÆÛÃ £À†ªÀÄ¸Á «zsÉÃªÀÄ vÉÃ || </w:t>
      </w:r>
      <w:r w:rsidRPr="00FE6E99">
        <w:rPr>
          <w:rFonts w:ascii="BRH Kannada RN" w:hAnsi="BRH Kannada RN"/>
        </w:rPr>
        <w:t>53.1</w:t>
      </w:r>
    </w:p>
    <w:p w:rsidR="00D1163F" w:rsidRDefault="00D1163F" w:rsidP="003401F2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0" w:name="_Toc5743556"/>
      <w:r w:rsidRPr="00B52D3A">
        <w:t>4.36</w:t>
      </w:r>
      <w:r w:rsidRPr="00B52D3A">
        <w:tab/>
        <w:t>¥ÀæeÁ¥Àw-¥ÁævÀÜð£Á ªÀÄ£ÀÛçB</w:t>
      </w:r>
      <w:bookmarkEnd w:id="60"/>
    </w:p>
    <w:p w:rsidR="00B52D3A" w:rsidRPr="00B52D3A" w:rsidRDefault="00B52D3A" w:rsidP="00A26224">
      <w:pPr>
        <w:pStyle w:val="Kannada-Veda"/>
      </w:pPr>
      <w:r w:rsidRPr="00B52D3A">
        <w:t xml:space="preserve">¥Àæ†eÁ¥À…vÉÃ £À vÀé…zÉÃvÁ-…£Àå£ÉÆåÃ «†±Áé …eÁvÁ…¤ ¥À…jvÁ †§¨sÀÆªÀ | </w:t>
      </w:r>
    </w:p>
    <w:p w:rsidR="00B52D3A" w:rsidRPr="00B52D3A" w:rsidRDefault="00B52D3A" w:rsidP="00A26224">
      <w:pPr>
        <w:pStyle w:val="Kannada-Veda"/>
      </w:pPr>
      <w:r w:rsidRPr="00B52D3A">
        <w:t>AiÀÄvï †PÁªÀiÁ¸ÉÛÃ dÄ…ºÀÄªÀÄ¸ÀÛ†£ÉÆßÃ C¸ÀÄÛ …ª</w:t>
      </w:r>
      <w:proofErr w:type="gramStart"/>
      <w:r w:rsidRPr="00B52D3A">
        <w:t>ÀAiÀÄ(</w:t>
      </w:r>
      <w:proofErr w:type="gramEnd"/>
      <w:r w:rsidRPr="00B52D3A">
        <w:t xml:space="preserve">UïÎ) †¸Áå…ªÀÄ ¥À†vÀAiÉÆÃ gÀ…¬ÄÃuÁA || </w:t>
      </w:r>
      <w:r w:rsidRPr="00FE6E99">
        <w:rPr>
          <w:rFonts w:ascii="BRH Kannada RN" w:hAnsi="BRH Kannada RN"/>
        </w:rPr>
        <w:t>54.1</w:t>
      </w:r>
      <w:r w:rsidRPr="00B52D3A">
        <w:t xml:space="preserve"> </w:t>
      </w:r>
    </w:p>
    <w:p w:rsidR="00B52D3A" w:rsidRPr="00B52D3A" w:rsidRDefault="00B52D3A" w:rsidP="00D1163F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1" w:name="_Toc5743557"/>
      <w:r w:rsidRPr="00B52D3A">
        <w:t>4.37</w:t>
      </w:r>
      <w:r w:rsidRPr="00B52D3A">
        <w:tab/>
        <w:t>E£ÀÝç¥ÁævÀÜð£Á ªÀÄ£ÀÛçB</w:t>
      </w:r>
      <w:bookmarkEnd w:id="61"/>
    </w:p>
    <w:p w:rsidR="00B52D3A" w:rsidRPr="00B52D3A" w:rsidRDefault="00B52D3A" w:rsidP="00A26224">
      <w:pPr>
        <w:pStyle w:val="Kannada-Veda"/>
      </w:pPr>
      <w:r w:rsidRPr="00B52D3A">
        <w:t xml:space="preserve">…¸Àé…¹ÛzÁ …«±À¸Àà†wgï ªÀÈ…vÀæºÁ «ªÀÄÈ†zsÉÆÃ …ªÀ²Ã | </w:t>
      </w:r>
    </w:p>
    <w:p w:rsidR="00B52D3A" w:rsidRDefault="00B52D3A" w:rsidP="00A26224">
      <w:pPr>
        <w:pStyle w:val="Kannada-Veda"/>
      </w:pPr>
      <w:r w:rsidRPr="00B52D3A">
        <w:t xml:space="preserve">ªÀÈµÉÃ†£ÀÝçB …¥ÀÄgÀ †KvÀÄ£À ¸Àé…¹ÛzÁ †C¨sÀAiÀÄA …PÀgÀB || </w:t>
      </w:r>
      <w:r w:rsidRPr="00FE6E99">
        <w:rPr>
          <w:rFonts w:ascii="BRH Kannada RN" w:hAnsi="BRH Kannada RN"/>
        </w:rPr>
        <w:t>55.1</w:t>
      </w:r>
      <w:r w:rsidRPr="00B52D3A">
        <w:t xml:space="preserve"> </w:t>
      </w:r>
    </w:p>
    <w:p w:rsidR="00115C1E" w:rsidRPr="00B52D3A" w:rsidRDefault="00115C1E" w:rsidP="00A26224">
      <w:pPr>
        <w:pStyle w:val="Kannada-Veda"/>
      </w:pPr>
    </w:p>
    <w:p w:rsidR="00B52D3A" w:rsidRPr="00B52D3A" w:rsidRDefault="00B52D3A" w:rsidP="003401F2">
      <w:pPr>
        <w:pStyle w:val="Heading2-Kannada"/>
      </w:pPr>
      <w:bookmarkStart w:id="62" w:name="_Toc5743558"/>
      <w:r w:rsidRPr="00B52D3A">
        <w:t>4.38</w:t>
      </w:r>
      <w:r w:rsidRPr="00B52D3A">
        <w:tab/>
        <w:t>ªÀÄÈvÀÄåkÓAiÀÄ ªÀÄ£ÁÛçB</w:t>
      </w:r>
      <w:bookmarkEnd w:id="62"/>
    </w:p>
    <w:p w:rsidR="00B52D3A" w:rsidRPr="00B52D3A" w:rsidRDefault="00B52D3A" w:rsidP="00A26224">
      <w:pPr>
        <w:pStyle w:val="Kannada-Veda"/>
      </w:pPr>
      <w:r w:rsidRPr="00B52D3A">
        <w:t xml:space="preserve">†vÀæ÷åA§PÀA </w:t>
      </w:r>
      <w:r w:rsidRPr="00B52D3A">
        <w:rPr>
          <w:rFonts w:ascii="BRH Devanagari" w:hAnsi="BRH Devanagari" w:cs="BRH Devanagari"/>
        </w:rPr>
        <w:t>Æ</w:t>
      </w:r>
      <w:r w:rsidRPr="00B52D3A">
        <w:t>AiÀÄeÁªÀÄºÉÃ ¸ÀÄ…UÀ¤ÞA †¥ÀÄ…¶ÖªÀ†zsÀð£ÀA |</w:t>
      </w:r>
    </w:p>
    <w:p w:rsidR="00B52D3A" w:rsidRPr="00B52D3A" w:rsidRDefault="00B52D3A" w:rsidP="00A26224">
      <w:pPr>
        <w:pStyle w:val="Kannada-Veda"/>
      </w:pPr>
      <w:r w:rsidRPr="00B52D3A">
        <w:t xml:space="preserve">…G…ªÁð…gÀÄPÀ†«Ä…ªÀ §†£ÀÞ£Á£ï-…ªÀÄÈvÉÆåÃgï †ªÀÄÄQëÃ…AiÀÄ ªÀiÁ„ªÀÄÈ‡vÁvï || </w:t>
      </w:r>
      <w:r w:rsidRPr="00FE6E99">
        <w:rPr>
          <w:rFonts w:ascii="BRH Kannada RN" w:hAnsi="BRH Kannada RN"/>
        </w:rPr>
        <w:t>56.1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AiÉÄÃ †vÉÃ …¸ÀºÀ†¸Àæ…ªÀÄAiÀÄÄ…vÀA ¥Á…±Á ªÀÄÈ…vÉÆåÃ ªÀÄ†vÁåð…AiÀÄ ºÀ†£ÀÛªÉÃ | 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vÁ£</w:t>
      </w:r>
      <w:proofErr w:type="gramEnd"/>
      <w:r w:rsidRPr="00B52D3A">
        <w:t xml:space="preserve">ï …AiÀÄdÕ†¸Àå …ªÀiÁAiÀÄ…AiÀiÁ ¸À…ªÁð£À†ªÀ AiÀÄeÁªÀÄºÉÃ || </w:t>
      </w:r>
      <w:r w:rsidRPr="00FE6E99">
        <w:rPr>
          <w:rFonts w:ascii="BRH Kannada RN" w:hAnsi="BRH Kannada RN"/>
        </w:rPr>
        <w:t>57.1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Default="00B52D3A" w:rsidP="00A26224">
      <w:pPr>
        <w:pStyle w:val="Kannada-Veda"/>
      </w:pPr>
      <w:r w:rsidRPr="00B52D3A">
        <w:t xml:space="preserve">…ªÀÄÈvÀå…ªÉÃ ¸Áé†ºÁ …ªÀÄÈvÀå…ªÉÃ ¸Áé‡ºÁ || </w:t>
      </w:r>
      <w:r w:rsidRPr="00FE6E99">
        <w:rPr>
          <w:rFonts w:ascii="BRH Kannada RN" w:hAnsi="BRH Kannada RN"/>
        </w:rPr>
        <w:t>58.1</w:t>
      </w:r>
      <w:r w:rsidRPr="00B52D3A">
        <w:t xml:space="preserve"> </w:t>
      </w:r>
    </w:p>
    <w:p w:rsidR="00FE6E99" w:rsidRPr="00B52D3A" w:rsidRDefault="00FE6E99" w:rsidP="00FE6E99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3" w:name="_Toc5743559"/>
      <w:r w:rsidRPr="00B52D3A">
        <w:lastRenderedPageBreak/>
        <w:t>4.39</w:t>
      </w:r>
      <w:r w:rsidRPr="00B52D3A">
        <w:tab/>
        <w:t>¥Á¥À¤ªÁgÀPÁ ªÀÄ£ÁÛçB</w:t>
      </w:r>
      <w:bookmarkEnd w:id="63"/>
    </w:p>
    <w:p w:rsidR="00B52D3A" w:rsidRPr="00B52D3A" w:rsidRDefault="00B52D3A" w:rsidP="00A26224">
      <w:pPr>
        <w:pStyle w:val="Kannada-Veda"/>
      </w:pPr>
      <w:r w:rsidRPr="00B52D3A">
        <w:t>…zÉÃªÀ†PÀÈ…vÀ¸ÉåöÊ†£À¸ÉÆÃ-„…ªÀAiÀÄ†d£ÀªÀÄ…¹ ¸Áé‡ºÁ | …ªÀÄ…£ÀÄ†µÀåPÀÈ…vÀ¸ÉåöÊ†£À¸ÉÆÃ „…ªÀAiÀÄ†d£ÀªÀÄ…¹ ¸Áé‡ºÁ |</w:t>
      </w:r>
      <w:r w:rsidR="00FA4A05">
        <w:t xml:space="preserve"> </w:t>
      </w:r>
      <w:r w:rsidRPr="00B52D3A">
        <w:t xml:space="preserve">…¦vÀÈ†PÀÈ…vÀ¸ÉåöÊ†£À¸ÉÆÃ „…ªÀAiÀÄ†d£ÀªÀÄ…¹ ¸Áé‡ºÁ | </w:t>
      </w:r>
    </w:p>
    <w:p w:rsidR="00B52D3A" w:rsidRPr="00B52D3A" w:rsidRDefault="00B52D3A" w:rsidP="00A26224">
      <w:pPr>
        <w:pStyle w:val="Kannada-Veda"/>
      </w:pPr>
      <w:r w:rsidRPr="00B52D3A">
        <w:t>…DvÀä†PÀÈ…vÀ¸ÉåöÊ†£À¸ÉÆÃ „…ªÀAiÀÄ†d£ÀªÀÄ…¹ ¸Áé‡ºÁ |</w:t>
      </w:r>
      <w:r w:rsidR="00FA4A05">
        <w:t xml:space="preserve"> </w:t>
      </w:r>
      <w:r w:rsidRPr="00B52D3A">
        <w:t>…C£Àå†PÀÈ…vÀ¸ÉåöÊ†£À¸ÉÆÃ „…ªÀAiÀÄ†d£ÀªÀÄ…¹ ¸Áé‡ºÁ | …C¸Àä†vÀÌöÈ…vÀ¸ÉåöÊ†£À¸ÉÆÃ „…ªÀAiÀÄ†d£ÀªÀÄ…¹ ¸Áé‡ºÁ |</w:t>
      </w:r>
    </w:p>
    <w:p w:rsidR="00B52D3A" w:rsidRDefault="00B52D3A" w:rsidP="00A26224">
      <w:pPr>
        <w:pStyle w:val="Kannada-Veda"/>
      </w:pPr>
      <w:r w:rsidRPr="00B52D3A">
        <w:t>AiÀÄ…¢ÝªÁ …ZÀ £À…PÀÛA ZÉÊ†£À±ÀÑ…PÀÈªÀÄ vÀ†¸Áå …ªÀAiÀÄ†d£ÀªÀÄ…¹ ¸Áé‡ºÁ |</w:t>
      </w:r>
      <w:r w:rsidR="00FA4A05">
        <w:t xml:space="preserve"> </w:t>
      </w:r>
      <w:r w:rsidR="00115C1E">
        <w:br/>
      </w:r>
      <w:r w:rsidRPr="00B52D3A">
        <w:t>AiÀÄxï …¸Àé¥À†£ÀÛ…±ÀÑ eÁ†UÀæ…vÀ-±ÉÑöÊ†£À±ÀÑ-…PÀÈªÀÄ vÀ†¸Áå …ªÀAiÀÄ†d£ÀªÀÄ…¹ ¸Áé‡ºÁ |</w:t>
      </w:r>
      <w:r w:rsidR="00FA4A05">
        <w:t xml:space="preserve"> </w:t>
      </w:r>
      <w:r w:rsidRPr="00B52D3A">
        <w:t>AiÀÄxï …¸ÀÄµÀÄ†¥ÀÛ…±ÀÑ eÁ†UÀæ…vÀ-±ÉÑöÊ†£À±ÀÑ-…PÀÈªÀÄ vÀ†¸Áå …ªÀAiÀÄ†d£ÀªÀÄ…¹ ¸Áé‡ºÁ |</w:t>
      </w:r>
      <w:r w:rsidR="00FA4A05">
        <w:t xml:space="preserve"> </w:t>
      </w:r>
      <w:r w:rsidRPr="00B52D3A">
        <w:t xml:space="preserve">AiÀÄzï …«zÁé(Uïä) …¸À±ÁÑ †«zÁé(Uïä) …¸À±ÉÑöÊ†£À±ÀÑ-…PÀÈªÀÄ vÀ†¸Áå …ªÀAiÀÄ†d£ÀªÀÄ…¹ ¸Áé‡ºÁ | K£À¸À K£À¸ÉÆÃ ªÀAiÀÄd£À†ªÀÄ¹ …¸ÁéºÁ || </w:t>
      </w:r>
      <w:r w:rsidRPr="00FE6E99">
        <w:rPr>
          <w:rFonts w:ascii="BRH Kannada RN" w:hAnsi="BRH Kannada RN"/>
        </w:rPr>
        <w:t>59.1</w:t>
      </w:r>
      <w:r w:rsidRPr="00B52D3A">
        <w:t xml:space="preserve"> </w:t>
      </w:r>
    </w:p>
    <w:p w:rsidR="00115C1E" w:rsidRPr="00B52D3A" w:rsidRDefault="00115C1E" w:rsidP="00A26224">
      <w:pPr>
        <w:pStyle w:val="Kannada-Veda"/>
      </w:pPr>
    </w:p>
    <w:p w:rsidR="00B52D3A" w:rsidRPr="00B52D3A" w:rsidRDefault="00B52D3A" w:rsidP="00D1163F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4" w:name="_Toc5743560"/>
      <w:r w:rsidRPr="00B52D3A">
        <w:t>4.40</w:t>
      </w:r>
      <w:r w:rsidRPr="00B52D3A">
        <w:tab/>
        <w:t>ªÀ¸ÀÄ-¥ÁævÀÜð£Á ªÀÄ£ÀÛçB</w:t>
      </w:r>
      <w:bookmarkEnd w:id="64"/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>AiÀÄ†zÉÆéÃ zÉÃªÁ±ÀÑ…PÀÈªÀÄ …fºÀé†AiÀiÁ …UÀÄgÀÄªÀÄ†£À¸ÉÆÃ …ªÁ ¥Àæ†AiÀÄÄwÃ zÉÃ…ªÀ ºÉÃ†qÀ£ÀA</w:t>
      </w:r>
      <w:r w:rsidR="003401F2">
        <w:t xml:space="preserve"> </w:t>
      </w:r>
      <w:r w:rsidRPr="00B52D3A">
        <w:t>|</w:t>
      </w:r>
      <w:r w:rsidR="00115C1E">
        <w:t xml:space="preserve"> </w:t>
      </w:r>
      <w:r w:rsidRPr="00B52D3A">
        <w:t xml:space="preserve">C†gÁ…ªÁ AiÉÆÃ †£ÉÆÃ …C©ü†zÀÄZÀÄÒ…£ÁAiÀÄ…vÉÃ vÀ…¹ä£ï vÀzÉÃ†£ÉÆÃ ªÀ¸À…ªÉÇÃ ¤†zsÉÃvÀ…£À ¸Áé‡ºÁ || </w:t>
      </w:r>
      <w:r w:rsidRPr="00FE6E99">
        <w:rPr>
          <w:rFonts w:ascii="BRH Kannada RN" w:hAnsi="BRH Kannada RN"/>
        </w:rPr>
        <w:t xml:space="preserve">60.1 </w:t>
      </w:r>
    </w:p>
    <w:p w:rsidR="00B52D3A" w:rsidRPr="00B52D3A" w:rsidRDefault="00B52D3A" w:rsidP="00D1163F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5" w:name="_Toc5743561"/>
      <w:r w:rsidRPr="00B52D3A">
        <w:t>4.41</w:t>
      </w:r>
      <w:r w:rsidRPr="00B52D3A">
        <w:tab/>
        <w:t>PÁªÉÆÃ„PÁjëÃv</w:t>
      </w:r>
      <w:r w:rsidR="00D1163F">
        <w:t xml:space="preserve">ï </w:t>
      </w:r>
      <w:r w:rsidRPr="00B52D3A">
        <w:t>ªÀÄ£ÀÄågÀPÁjëÃvï ªÀÄ£ÀÛçB</w:t>
      </w:r>
      <w:bookmarkEnd w:id="65"/>
    </w:p>
    <w:p w:rsidR="00B52D3A" w:rsidRPr="00B52D3A" w:rsidRDefault="00B52D3A" w:rsidP="00A26224">
      <w:pPr>
        <w:pStyle w:val="Kannada-Veda"/>
      </w:pPr>
      <w:r w:rsidRPr="00B52D3A">
        <w:t xml:space="preserve">PÁªÉÆÃ„PÁ‡¶Ãð£Àß…ªÉÆÃ £ÀªÀÄB | PÁªÉÆÃ„PÁjëÃvï PÁªÀÄB PÀgÉÆÃw £ÁºÀA PÀgÉÆÃ«Ä PÁªÀÄB PÀvÁð £ÁºÀA PÀvÁð PÁ†ªÀÄB PÁ…gÀ¬ÄvÁ £Á†ºÀA PÁ…gÀ¬ÄvÁ KµÀ vÉÃ PÁªÀÄ PÁ†ªÀiÁAiÀÄ …¸ÁéºÁ || </w:t>
      </w:r>
      <w:r w:rsidRPr="00FE6E99">
        <w:rPr>
          <w:rFonts w:ascii="BRH Kannada RN" w:hAnsi="BRH Kannada RN"/>
        </w:rPr>
        <w:t>61.1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lastRenderedPageBreak/>
        <w:t xml:space="preserve">ªÀÄ£ÀÄågÀPÁ‡¶Ãð£Àß…ªÉÆÃ £ÀªÀÄB | ªÀÄ£ÀÄågÀPÁjëÃ£ï ªÀÄ£ÀÄåB PÀgÉÆÃw £ÁºÀA PÀgÉÆÃ«Ä ªÀÄ£ÀÄåB PÀvÁð £ÁºÀA PÀvÁð ªÀÄ†£ÀÄåB PÁ…gÀ¬ÄvÁ £Á†ºÀA PÁ…gÀ¬ÄvÁ KµÀ vÉÃ ªÀÄ£ÉÆåÃ ªÀÄ†£ÀåªÉÃ …¸ÁéºÁ || </w:t>
      </w:r>
      <w:r w:rsidRPr="00FE6E99">
        <w:rPr>
          <w:rFonts w:ascii="BRH Kannada RN" w:hAnsi="BRH Kannada RN"/>
        </w:rPr>
        <w:t xml:space="preserve">62.1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6" w:name="_Toc5743562"/>
      <w:r w:rsidRPr="00B52D3A">
        <w:t>4.42</w:t>
      </w:r>
      <w:r w:rsidRPr="00B52D3A">
        <w:tab/>
        <w:t>«gÀeÁ ºÉÆÃªÀÄ ªÀÄ£ÁÛçB</w:t>
      </w:r>
      <w:bookmarkEnd w:id="66"/>
    </w:p>
    <w:p w:rsidR="00B52D3A" w:rsidRPr="00B52D3A" w:rsidRDefault="00B52D3A" w:rsidP="00A26224">
      <w:pPr>
        <w:pStyle w:val="Kannada-Veda"/>
      </w:pPr>
      <w:r w:rsidRPr="00B52D3A">
        <w:t>w¯ÁkÄÓºÉÆÃ«Ä ¸ÀgÀ¸</w:t>
      </w:r>
      <w:proofErr w:type="gramStart"/>
      <w:r w:rsidRPr="00B52D3A">
        <w:t>Á(</w:t>
      </w:r>
      <w:proofErr w:type="gramEnd"/>
      <w:r w:rsidRPr="00B52D3A">
        <w:t xml:space="preserve">Uïä) ¸À¦µÁÖ£ï UÀ£ÁÞgÀ ªÀÄªÀÄ avÉÛÃ gÀ†ªÀÄ£ÀÄÛ …¸ÁéºÁ || </w:t>
      </w:r>
      <w:r w:rsidRPr="00FE6E99">
        <w:rPr>
          <w:rFonts w:ascii="BRH Kannada RN" w:hAnsi="BRH Kannada RN"/>
        </w:rPr>
        <w:t>63.1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UÁªÉÇÃ »gÀtåA zsÀ£ÀªÀÄ£Àß¥Á£</w:t>
      </w:r>
      <w:proofErr w:type="gramStart"/>
      <w:r w:rsidRPr="00B52D3A">
        <w:t>À(</w:t>
      </w:r>
      <w:proofErr w:type="gramEnd"/>
      <w:r w:rsidRPr="00B52D3A">
        <w:t xml:space="preserve">Uïä) ¸ÀªÉÃðµÁ(UïÎ) †²æAiÉÄÊ …¸ÁéºÁ || </w:t>
      </w:r>
      <w:r w:rsidRPr="00FE6E99">
        <w:rPr>
          <w:rFonts w:ascii="BRH Kannada RN" w:hAnsi="BRH Kannada RN"/>
        </w:rPr>
        <w:t>63.2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²æAiÀÄkÑ ®Që÷äkÑ ¥ÀÄ¶ÖkÑ QÃ†wðA ZÁ …£ÀÈtåvÁA | </w:t>
      </w:r>
    </w:p>
    <w:p w:rsidR="00B52D3A" w:rsidRPr="00B52D3A" w:rsidRDefault="00B52D3A" w:rsidP="00A26224">
      <w:pPr>
        <w:pStyle w:val="Kannada-Veda"/>
      </w:pPr>
      <w:r w:rsidRPr="00B52D3A">
        <w:t>§æºÀätåA †§ºÀÄ-…¥ÀÄvÀævÁA | ±ÀæzÁÞªÉÄÃzsÉÃ ¥ÀæeÁB ¸À£ÀÝ†zÁvÀÄ …¸ÁéºÁ ||</w:t>
      </w:r>
      <w:r w:rsidRPr="00FE6E99">
        <w:rPr>
          <w:rFonts w:ascii="BRH Kannada RN" w:hAnsi="BRH Kannada RN"/>
        </w:rPr>
        <w:t>63.3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proofErr w:type="gramStart"/>
      <w:r w:rsidRPr="00B52D3A">
        <w:t>w¯ÁB</w:t>
      </w:r>
      <w:proofErr w:type="gramEnd"/>
      <w:r w:rsidRPr="00B52D3A">
        <w:t xml:space="preserve"> PÀÈµÁÚ-†¹Û¯ÁB …±ÉéÃ…vÁ-¹Û¯ÁB ¸ËªÀiÁå †ªÀ±Á…£ÀÄUÁB |</w:t>
      </w:r>
    </w:p>
    <w:p w:rsidR="00B52D3A" w:rsidRPr="00B52D3A" w:rsidRDefault="00B52D3A" w:rsidP="00A26224">
      <w:pPr>
        <w:pStyle w:val="Kannada-Veda"/>
      </w:pPr>
      <w:r w:rsidRPr="00B52D3A">
        <w:t xml:space="preserve">w¯ÁB ¥ÀÄ£À†£ÀÄÛ ªÉÄÃ …¥Á…¥ÀA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AiÀÄwÌkÂÑzï zÀÄjvÀA †ªÀÄ¬Ä …¸ÁéºÁ || </w:t>
      </w:r>
      <w:r w:rsidRPr="00FE6E99">
        <w:rPr>
          <w:rFonts w:ascii="BRH Kannada RN" w:hAnsi="BRH Kannada RN"/>
        </w:rPr>
        <w:t>64.1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ZÉÆÃ…gÀ¸Áå£ÀßA †£ÀªÀ…±Áæ…zÀÞA …§æ…ºÀäºÁ †UÀÄgÀÄ…vÀ®àUÀB |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>UÉÆÃ¸</w:t>
      </w:r>
      <w:proofErr w:type="gramStart"/>
      <w:r w:rsidRPr="00B52D3A">
        <w:t>ÉÛÃAiÀÄ(</w:t>
      </w:r>
      <w:proofErr w:type="gramEnd"/>
      <w:r w:rsidRPr="00B52D3A">
        <w:t xml:space="preserve">Uïä) ¸ÀÄ†gÁ…¥Á…£ÀA ¨sÀÆætºÀvÁå w¯Á ±Á¤Û(Uïä) ±ÀªÀÄ†AiÀÄ£ÀÄÛ …¸ÁéºÁ || </w:t>
      </w:r>
      <w:r w:rsidRPr="00FE6E99">
        <w:rPr>
          <w:rFonts w:ascii="BRH Kannada RN" w:hAnsi="BRH Kannada RN"/>
        </w:rPr>
        <w:t xml:space="preserve">64.2 </w:t>
      </w:r>
    </w:p>
    <w:p w:rsidR="00B52D3A" w:rsidRPr="00B52D3A" w:rsidRDefault="00B52D3A" w:rsidP="00A26224">
      <w:pPr>
        <w:pStyle w:val="Kannada-Veda"/>
      </w:pPr>
      <w:r w:rsidRPr="00B52D3A">
        <w:t>²æÃ±ÀÑ ®Që÷äÃ±ÀÑ ¥ÀÄ¶ÖÃ±ÀÑ QÃ†wðA ZÁ …£ÀÈtåvÁA |</w:t>
      </w:r>
      <w:r w:rsidR="00FA4A05">
        <w:t xml:space="preserve"> </w:t>
      </w:r>
      <w:r w:rsidRPr="00B52D3A">
        <w:t xml:space="preserve">§æºÀätåA †§ºÀÄ …¥ÀÄvÀævÁA | ±ÀæzÁÞªÉÄÃzsÉÃ ¥ÀæeÁÕvÀÄ eÁvÀªÉÃzÀB ¸ÀAzÀ†zÁvÀÄ …¸ÁéºÁ || </w:t>
      </w:r>
      <w:r w:rsidRPr="00FE6E99">
        <w:rPr>
          <w:rFonts w:ascii="BRH Kannada RN" w:hAnsi="BRH Kannada RN"/>
        </w:rPr>
        <w:t>64.3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¥ÁæuÁ¥Á£À-ªÁå£ÉÆÃzÁ£À-¸ÀªÀiÁ£Á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65.1</w:t>
      </w:r>
    </w:p>
    <w:p w:rsidR="00B52D3A" w:rsidRPr="00B52D3A" w:rsidRDefault="00B52D3A" w:rsidP="00A26224">
      <w:pPr>
        <w:pStyle w:val="Kannada-Veda"/>
      </w:pPr>
      <w:r w:rsidRPr="00B52D3A">
        <w:t xml:space="preserve">ªÁYõï ªÀÄ£À±ÀÑPÀÄëB-±ÉÆæÃvÀæ-fºÁé-WÁæt-gÉÃvÉÆÃ-§ÄzÁÞ÷åPÀÆwB ¸ÀYÌ¯Áà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</w:t>
      </w:r>
      <w:r w:rsidR="00115C1E">
        <w:br/>
      </w:r>
      <w:r w:rsidRPr="00B52D3A">
        <w:t xml:space="preserve">¸Áé‡ºÁ || </w:t>
      </w:r>
      <w:r w:rsidRPr="00FE6E99">
        <w:rPr>
          <w:rFonts w:ascii="BRH Kannada RN" w:hAnsi="BRH Kannada RN"/>
        </w:rPr>
        <w:t>65.2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vÀéPï-ZÀªÀÄð-ª</w:t>
      </w:r>
      <w:proofErr w:type="gramStart"/>
      <w:r w:rsidRPr="00B52D3A">
        <w:t>ÀiÁ(</w:t>
      </w:r>
      <w:proofErr w:type="gramEnd"/>
      <w:r w:rsidRPr="00B52D3A">
        <w:t xml:space="preserve">Uïä) ¸À-gÀÄ¢ügÀ-ªÉÄÃzÉÆÃ-ªÀÄeÁÓ-¸ÁßAiÀÄªÉÇÃ-„¹ÜÃ¤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…«gÀ†eÁ «…¥Á¥Áä †¨sÀÆAiÀiÁ…¸À(…UïÎ) </w:t>
      </w:r>
      <w:r w:rsidR="00115C1E">
        <w:br/>
      </w:r>
      <w:r w:rsidRPr="00B52D3A">
        <w:t xml:space="preserve">¸Áé‡ºÁ || </w:t>
      </w:r>
      <w:r w:rsidRPr="00FE6E99">
        <w:rPr>
          <w:rFonts w:ascii="BRH Kannada RN" w:hAnsi="BRH Kannada RN"/>
        </w:rPr>
        <w:t>65.3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²gÀB ¥ÁtÂ ¥ÁzÀ ¥Á±Àéð ¥ÀÈµÉÆ×Ã-gÀÆzÀgÀ-dYÏ-²±ÉÆæ÷ßÃ¥À¸ÀÜ ¥ÁAiÀÄªÉÇÃ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</w:t>
      </w:r>
      <w:r w:rsidR="00115C1E">
        <w:br/>
      </w:r>
      <w:r w:rsidRPr="00B52D3A">
        <w:t xml:space="preserve">¸Áé‡ºÁ || </w:t>
      </w:r>
      <w:r w:rsidRPr="00FE6E99">
        <w:rPr>
          <w:rFonts w:ascii="BRH Kannada RN" w:hAnsi="BRH Kannada RN"/>
        </w:rPr>
        <w:t>65.4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GwÛµÀ× ¥ÀÄgÀÄµÀ ºÀjvÀ-¦YÎ® ¯ÉÆÃ»vÁQë zÉÃ» zÉÃ» zÀzÁ¥À¬ÄvÁ †</w:t>
      </w:r>
      <w:r w:rsidR="00115C1E">
        <w:br/>
      </w:r>
      <w:r w:rsidRPr="00B52D3A">
        <w:t xml:space="preserve">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</w:t>
      </w:r>
      <w:r w:rsidR="00115C1E">
        <w:br/>
      </w:r>
      <w:r w:rsidRPr="00B52D3A">
        <w:t xml:space="preserve">¸Áé‡ºÁ || </w:t>
      </w:r>
      <w:r w:rsidRPr="00FE6E99">
        <w:rPr>
          <w:rFonts w:ascii="BRH Kannada RN" w:hAnsi="BRH Kannada RN"/>
        </w:rPr>
        <w:t>65.5</w:t>
      </w:r>
    </w:p>
    <w:p w:rsidR="00B52D3A" w:rsidRPr="00B52D3A" w:rsidRDefault="00B52D3A" w:rsidP="00A26224">
      <w:pPr>
        <w:pStyle w:val="Kannada-Veda"/>
      </w:pPr>
      <w:r w:rsidRPr="00B52D3A">
        <w:t xml:space="preserve">¥ÀÈyªÁå¥À ¸ÉÛÃeÉÆÃ ªÁAiÀÄÄ-gÁPÁ±Á †ªÉÄÃ ±ÀÄ…zsÀå…£ÁÛA 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eÉÆåÃ†</w:t>
      </w:r>
      <w:proofErr w:type="gramEnd"/>
      <w:r w:rsidRPr="00B52D3A">
        <w:t xml:space="preserve">w …gÀºÀA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…«gÀ†eÁ «…¥Á¥Áä †¨sÀÆAiÀiÁ…¸À(…UïÎ) ¸Áé‡ºÁ || </w:t>
      </w:r>
      <w:r w:rsidRPr="00FE6E99">
        <w:rPr>
          <w:rFonts w:ascii="BRH Kannada RN" w:hAnsi="BRH Kannada RN"/>
        </w:rPr>
        <w:t>66.1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±À§Ý-¸ÀàgÀê-gÀÆ¥ÀgÀ¸À-UÀ£ÁÞ †ªÉÄÃ ±ÀÄ…zsÀå…£ÁÛA 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eÉÆåÃ†</w:t>
      </w:r>
      <w:proofErr w:type="gramEnd"/>
      <w:r w:rsidRPr="00B52D3A">
        <w:t xml:space="preserve">w …gÀºÀA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…«gÀ†eÁ «…¥Á¥Áä †¨sÀÆAiÀiÁ…¸À(…UïÎ) ¸Áé‡ºÁ || </w:t>
      </w:r>
      <w:r w:rsidRPr="00FE6E99">
        <w:rPr>
          <w:rFonts w:ascii="BRH Kannada RN" w:hAnsi="BRH Kannada RN"/>
        </w:rPr>
        <w:t>66.2</w:t>
      </w:r>
      <w:r w:rsidRPr="00B52D3A">
        <w:t xml:space="preserve"> </w:t>
      </w:r>
    </w:p>
    <w:p w:rsidR="00B52D3A" w:rsidRPr="00B52D3A" w:rsidRDefault="00366446" w:rsidP="00FA4A05">
      <w:pPr>
        <w:pStyle w:val="NoSpacing"/>
      </w:pPr>
      <w:r>
        <w:tab/>
      </w: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ªÀÄ£ÉÆÃ-ªÁPï-PÁAiÀÄ-PÀªÀiÁðtÂ †ªÉÄÃ ±ÀÄ…zsÀå…£ÁÛA 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eÉÆåÃ†</w:t>
      </w:r>
      <w:proofErr w:type="gramEnd"/>
      <w:r w:rsidRPr="00B52D3A">
        <w:t xml:space="preserve">w …gÀºÀA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…«gÀ†eÁ «…¥Á¥Áä †¨sÀÆAiÀiÁ…¸À(…UïÎ) ¸Áé‡ºÁ || </w:t>
      </w:r>
      <w:r w:rsidRPr="00FE6E99">
        <w:rPr>
          <w:rFonts w:ascii="BRH Kannada RN" w:hAnsi="BRH Kannada RN"/>
        </w:rPr>
        <w:t>66.3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CªÀåPÀÛ-¨sÁªÉÊ-†gÀºÀ…YõÁÌ…gÉÊgï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¸Áé‡ºÁ </w:t>
      </w:r>
      <w:r w:rsidRPr="00FE6E99">
        <w:rPr>
          <w:rFonts w:ascii="BRH Kannada RN" w:hAnsi="BRH Kannada RN"/>
        </w:rPr>
        <w:t>|| 66.4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DvÁä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66.5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C£ÀÛgÁvÁä †ªÉÄÃ ±ÀÄ…zsÀå…£ÁÛA eÉÆåÃ†w …gÀºÀA …«gÀ†eÁ </w:t>
      </w:r>
      <w:r w:rsidRPr="00B52D3A">
        <w:rPr>
          <w:rFonts w:ascii="BRH Devanagari" w:hAnsi="BRH Devanagari" w:cs="BRH Devanagari"/>
        </w:rPr>
        <w:t>Æ</w:t>
      </w:r>
      <w:r w:rsidRPr="00B52D3A">
        <w:t>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66.6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¥ÀgÀªÀiÁvÁä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66.7</w:t>
      </w:r>
      <w:r w:rsidRPr="00B52D3A">
        <w:t xml:space="preserve"> </w:t>
      </w:r>
    </w:p>
    <w:p w:rsidR="00B52D3A" w:rsidRPr="00B52D3A" w:rsidRDefault="00B52D3A" w:rsidP="00FA4A05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…PÀÄëzsÉÃ ¸Áé‡ºÁ | PÀÄë†wà¥Á¸Á…AiÀÄ ¸Áé‡ºÁ | «†«…mÉåöÊ ¸Áé‡ºÁ | </w:t>
      </w:r>
    </w:p>
    <w:p w:rsidR="00B52D3A" w:rsidRPr="00B52D3A" w:rsidRDefault="00B52D3A" w:rsidP="00A26224">
      <w:pPr>
        <w:pStyle w:val="Kannada-Veda"/>
      </w:pPr>
      <w:r w:rsidRPr="00B52D3A">
        <w:t xml:space="preserve">IÄ†VézsÁ£Á…AiÀÄ ¸Áé‡ºÁ | …PÀ‡µÉÆÃvÁÌ…AiÀÄ ¸Áé‡ºÁ || </w:t>
      </w:r>
      <w:r w:rsidRPr="00FE6E99">
        <w:rPr>
          <w:rFonts w:ascii="BRH Kannada RN" w:hAnsi="BRH Kannada RN"/>
        </w:rPr>
        <w:t>66.8</w:t>
      </w:r>
      <w:r w:rsidRPr="00B52D3A">
        <w:t xml:space="preserve"> </w:t>
      </w:r>
    </w:p>
    <w:p w:rsidR="00B52D3A" w:rsidRPr="00B52D3A" w:rsidRDefault="00B52D3A" w:rsidP="00A26224">
      <w:pPr>
        <w:pStyle w:val="Kannada-Veda"/>
      </w:pPr>
      <w:r w:rsidRPr="00B52D3A">
        <w:t>…PÀÄë…wà…¥Á¸Á†ªÀÄ®A …eÉåÃ…µÁ×…ªÀÄ…®Që÷äÃgï †£Á±À…AiÀiÁªÀÄåºÀA |</w:t>
      </w:r>
    </w:p>
    <w:p w:rsidR="00B52D3A" w:rsidRPr="00B52D3A" w:rsidRDefault="00B52D3A" w:rsidP="00A26224">
      <w:pPr>
        <w:pStyle w:val="Kannada-Veda"/>
      </w:pPr>
      <w:r w:rsidRPr="00B52D3A">
        <w:t>C†¨sÀÆ…w-ªÀÄ†¸ÀªÀÄÈ…¢Þ…kÑ ¸ÀªÁðA ¤tÄðzÀ ªÉÄÃ ¥Á†¥Áä£</w:t>
      </w:r>
      <w:proofErr w:type="gramStart"/>
      <w:r w:rsidRPr="00B52D3A">
        <w:t>À(</w:t>
      </w:r>
      <w:proofErr w:type="gramEnd"/>
      <w:r w:rsidRPr="00B52D3A">
        <w:t xml:space="preserve">UïÎ) </w:t>
      </w:r>
      <w:r w:rsidR="00115C1E">
        <w:br/>
      </w:r>
      <w:r w:rsidRPr="00B52D3A">
        <w:t xml:space="preserve">…¸ÁéºÁ || </w:t>
      </w:r>
      <w:r w:rsidRPr="00FE6E99">
        <w:rPr>
          <w:rFonts w:ascii="BRH Kannada RN" w:hAnsi="BRH Kannada RN"/>
        </w:rPr>
        <w:t xml:space="preserve">66.9 </w:t>
      </w: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C£ÀßªÀÄAiÀÄ-¥ÁætªÀÄAiÀÄ-ªÀÄ£ÉÆÃªÀÄAiÀÄ-«eÁÕ£ÀªÀÄAiÀÄ-ªÀiÁ£À£ÀÝªÀÄAiÀÄ-ªÀiÁvÁä †ªÉÄÃ ±ÀÄ…zsÀå…£ÁÛA eÉÆåÃ†w …gÀºÀA </w:t>
      </w:r>
      <w:r w:rsidRPr="00B52D3A">
        <w:rPr>
          <w:rFonts w:ascii="BRH Devanagari" w:hAnsi="BRH Devanagari" w:cs="BRH Devanagari"/>
        </w:rPr>
        <w:t>Æ</w:t>
      </w:r>
      <w:r w:rsidRPr="00B52D3A">
        <w:t>…«gÀ†eÁ «…¥Á¥Áä †¨sÀÆAiÀiÁ…¸</w:t>
      </w:r>
      <w:proofErr w:type="gramStart"/>
      <w:r w:rsidRPr="00B52D3A">
        <w:t>À(</w:t>
      </w:r>
      <w:proofErr w:type="gramEnd"/>
      <w:r w:rsidRPr="00B52D3A">
        <w:t xml:space="preserve">…UïÎ) ¸Áé‡ºÁ || </w:t>
      </w:r>
      <w:r w:rsidRPr="00FE6E99">
        <w:rPr>
          <w:rFonts w:ascii="BRH Kannada RN" w:hAnsi="BRH Kannada RN"/>
        </w:rPr>
        <w:t>66.10</w:t>
      </w:r>
      <w:r w:rsidRPr="00B52D3A">
        <w:t xml:space="preserve">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7" w:name="_Toc5743563"/>
      <w:r w:rsidRPr="00B52D3A">
        <w:t>4.43</w:t>
      </w:r>
      <w:r w:rsidRPr="00B52D3A">
        <w:tab/>
        <w:t>ªÉÊ±ÀézÉÃªÀ ªÀÄ£ÁÛçB</w:t>
      </w:r>
      <w:bookmarkEnd w:id="67"/>
    </w:p>
    <w:p w:rsidR="00115C1E" w:rsidRDefault="00B52D3A" w:rsidP="00A26224">
      <w:pPr>
        <w:pStyle w:val="Kannada-Veda"/>
      </w:pPr>
      <w:r w:rsidRPr="00B52D3A">
        <w:t>…CUÀß…AiÉÄÃ ¸Áé‡ºÁ | «‡±ÉéÃ¨sÉÆåÃ …zÉÃªÉÃ…¨sÀåB ¸Áé‡ºÁ | …zsÀÄæªÁ†AiÀÄ …¨sÀÆªÀiÁ…AiÀÄ ¸Áé‡ºÁ |</w:t>
      </w:r>
      <w:r w:rsidR="002A3F2E">
        <w:t xml:space="preserve"> </w:t>
      </w:r>
      <w:r w:rsidRPr="00B52D3A">
        <w:t>…zsÀÄæ…ªÀQë†vÀ…AiÉÄÃ ¸Áé‡ºÁ | …C…ZÀÄå…vÀQë†vÀ…AiÉÄÃ ¸Áé‡ºÁ | …CUÀß‡AiÉÄÃ ¹é…µÀÖPÀÈ…vÉÃ ¸Áé‡ºÁ |</w:t>
      </w:r>
      <w:r w:rsidR="002A3F2E">
        <w:t xml:space="preserve"> </w:t>
      </w:r>
      <w:r w:rsidRPr="00B52D3A">
        <w:t xml:space="preserve">zsÀ†ªÀiÁð…AiÀÄ ¸Áé‡ºÁ | </w:t>
      </w:r>
      <w:r w:rsidR="00115C1E">
        <w:br/>
      </w:r>
      <w:r w:rsidRPr="00B52D3A">
        <w:t>C†zsÀªÀiÁð…AiÀÄ ¸Áé‡ºÁ | …CzÀã÷åB ¸Áé‡ºÁ |</w:t>
      </w:r>
      <w:r w:rsidR="002A3F2E">
        <w:t xml:space="preserve"> </w:t>
      </w:r>
      <w:r w:rsidRPr="00B52D3A">
        <w:t>…N…µÀ…¢ü…ªÀ…£À…¸Ààw…¨sÀåB ¸Áé‡ºÁ | …gÀ…PÉÆëÃ …zÉÃ…ªÀ…d£ÉÃ…¨sÀåB ¸Áé‡ºÁ |</w:t>
      </w:r>
      <w:r w:rsidR="002A3F2E">
        <w:t xml:space="preserve"> </w:t>
      </w:r>
      <w:r w:rsidRPr="00B52D3A">
        <w:t xml:space="preserve">UÀÈ‡ºÁå…¨sÀåB ¸Áé‡ºÁ | </w:t>
      </w:r>
      <w:r w:rsidR="00115C1E">
        <w:br/>
      </w:r>
      <w:r w:rsidRPr="00B52D3A">
        <w:t xml:space="preserve">…C…ªÀ¸Á‡£ÉÃ…¨sÀåB ¸Áé‡ºÁ | …C…ªÀ¸Á†£À¥Àw…¨sÀåB ¸Áé‡ºÁ | </w:t>
      </w:r>
      <w:r w:rsidR="00115C1E">
        <w:br/>
      </w:r>
      <w:r w:rsidRPr="00B52D3A">
        <w:t xml:space="preserve">…¸À…ªÀð …¨sÀÆvÉÃ…¨sÀåB ¸Áé‡ºÁ | PÁ†ªÀiÁ…AiÀÄ ¸Áé‡ºÁ | …C£ÀÛ†jPÁë…AiÀÄ ¸Áé‡ºÁ | AiÀÄzÉÃ†d…w d†UÀ…w AiÀÄ…ZÀÑ ZÉÃ†µÀÖ…w £Á†ªÉÆßÃ …¨sÁUÉÆÃ„AiÀÄA </w:t>
      </w:r>
      <w:r w:rsidR="00115C1E">
        <w:br/>
      </w:r>
      <w:r w:rsidRPr="00B52D3A">
        <w:t xml:space="preserve">£Á…ªÉÄßÃ ¸Áé‡ºÁ | …¥ÀÈ…yªÉåöÊ ¸Áé‡ºÁ | …C£ÀÛ†jPÁë…AiÀÄ ¸Áé‡ºÁ | </w:t>
      </w:r>
      <w:r w:rsidR="00115C1E">
        <w:br/>
      </w:r>
      <w:r w:rsidRPr="00B52D3A">
        <w:t>…¢ªÉÃ ¸Áé‡ºÁ | ¸ÀÆ†AiÀiÁð…AiÀÄ ¸Áé‡ºÁ | …ZÀ£ÀÝç†ªÀÄ…¸ÉÃ ¸Áé‡ºÁ |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£À†PÀëvÉæÃ…¨sÀåB ¸Áé‡ºÁ | E†£ÁÝç…AiÀÄ ¸Áé‡ºÁ | §È…ºÀ¸Àà†vÀ…AiÉÄÃ ¸Áé‡ºÁ | …¥ÀæeÁ†¥ÀvÀ…AiÉÄÃ ¸Áé‡ºÁ | §æ†ºÀä…uÉÃ ¸Áé‡ºÁ | …¸ÀézsÁ …¦vÀÈ…¨sÀåB ¸Áé‡ºÁ | £À†ªÉÆÃ …gÀÄzÁæ†AiÀÄ ¥À…±ÀÄ¥À†vÀ…AiÉÄÃ ¸Áé‡ºÁ | …zÉÃªÉÃ…¨sÀåB ¸Áé‡ºÁ | </w:t>
      </w:r>
      <w:r w:rsidR="00115C1E">
        <w:br/>
      </w:r>
      <w:r w:rsidRPr="00B52D3A">
        <w:t xml:space="preserve">…¦vÀÈ†¨sÀåB …¸ÀézsÁ„†¸ÀÄÛ | …¨sÀÆvÉÃ…¨sÉÆåÃ £À†ªÀÄB | …ªÀÄ…£ÀÄ‡µÉåÃ…¨sÉÆåÃ ºÀ‡£ÁÛ | …¥ÀæeÁ†¥ÀvÀ…AiÉÄÃ ¸Áé‡ºÁ | …¥À…gÀ…ªÉÄÃ¶×…£ÉÃ ¸Áé‡ºÁ || </w:t>
      </w:r>
      <w:r w:rsidRPr="00FE6E99">
        <w:rPr>
          <w:rFonts w:ascii="BRH Kannada RN" w:hAnsi="BRH Kannada RN"/>
        </w:rPr>
        <w:t xml:space="preserve">67.1 </w:t>
      </w:r>
    </w:p>
    <w:p w:rsidR="00B52D3A" w:rsidRPr="00B52D3A" w:rsidRDefault="00B52D3A" w:rsidP="002A3F2E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lastRenderedPageBreak/>
        <w:t>AiÀÄxÁ †PÀÆ¥ÀB …±ÀvÀ†zsÁgÀB …¸ÀºÀ†¸ÀæzsÁ…gÉÆÃ C†QëvÀB |</w:t>
      </w:r>
      <w:r w:rsidR="002A3F2E">
        <w:t xml:space="preserve"> </w:t>
      </w:r>
      <w:r w:rsidRPr="00B52D3A">
        <w:t>…KªÁ †ªÉÄÃ C¸ÀÄÛ …zsÁ£</w:t>
      </w:r>
      <w:proofErr w:type="gramStart"/>
      <w:r w:rsidRPr="00B52D3A">
        <w:t>Àå(</w:t>
      </w:r>
      <w:proofErr w:type="gramEnd"/>
      <w:r w:rsidRPr="00B52D3A">
        <w:t>Uïä) …¸ÀºÀ†¸ÀæzsÁ…gÀ-ªÀÄ†QëvÀA | zsÀ†£ÀzsÁ…£ÉåöÊ ¸Áé‡ºÁ ||</w:t>
      </w:r>
      <w:r w:rsidRPr="00FE6E99">
        <w:rPr>
          <w:rFonts w:ascii="BRH Kannada RN" w:hAnsi="BRH Kannada RN"/>
        </w:rPr>
        <w:t>67.2</w:t>
      </w:r>
      <w:r w:rsidRPr="00B52D3A">
        <w:t xml:space="preserve"> </w:t>
      </w:r>
    </w:p>
    <w:p w:rsidR="00B52D3A" w:rsidRPr="00B52D3A" w:rsidRDefault="00B52D3A" w:rsidP="002A3F2E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AiÉÄÃ …¨sÀÆvÁB …¥ÀæZÀ†gÀ…¤Û ¢…ªÁ£À…PÀÛA §†°-…«ÄZÀÒ†£ÉÆÛÃ …«vÀÄ†zÀ…¸Àå ¥ÉæÃ‡µÁåB | </w:t>
      </w:r>
    </w:p>
    <w:p w:rsidR="00B52D3A" w:rsidRPr="00B52D3A" w:rsidRDefault="00B52D3A" w:rsidP="00A26224">
      <w:pPr>
        <w:pStyle w:val="Kannada-Veda"/>
      </w:pPr>
      <w:proofErr w:type="gramStart"/>
      <w:r w:rsidRPr="00B52D3A">
        <w:t>vÉÃ</w:t>
      </w:r>
      <w:proofErr w:type="gramEnd"/>
      <w:r w:rsidRPr="00B52D3A">
        <w:t xml:space="preserve">†¨sÉÆåÃ …§°A †¥ÀÄ…¶Ö PÁ†ªÉÆÃ ºÀgÁ…«Ä ªÀÄ…¬Ä ¥ÀÄ…¶ÖA ¥ÀÄ†¶Ö¥Àwgï zÀzsÁ…vÀÄ ¸Áé‡ºÁ || </w:t>
      </w:r>
      <w:r w:rsidRPr="00FE6E99">
        <w:rPr>
          <w:rFonts w:ascii="BRH Kannada RN" w:hAnsi="BRH Kannada RN"/>
        </w:rPr>
        <w:t>67.3</w:t>
      </w:r>
      <w:r w:rsidRPr="00B52D3A">
        <w:t xml:space="preserve"> </w:t>
      </w:r>
    </w:p>
    <w:p w:rsidR="00B52D3A" w:rsidRPr="00B52D3A" w:rsidRDefault="00B52D3A" w:rsidP="002A3F2E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‡NA vÀzï …§æºÀä | ‡NA vÀzï …ªÁAiÀÄÄB | ‡NA vÀ…zÁvÁä | ‡NA vÀxï …¸ÀvÀåA | 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‡NA vÀxï ¸À‡ªÀðA | ‡NA vÀvï ¥ÀÄ…gÉÆÃgï £ÀªÀÄB || </w:t>
      </w:r>
      <w:r w:rsidRPr="00FE6E99">
        <w:rPr>
          <w:rFonts w:ascii="BRH Kannada RN" w:hAnsi="BRH Kannada RN"/>
        </w:rPr>
        <w:t xml:space="preserve">68.1 </w:t>
      </w:r>
    </w:p>
    <w:p w:rsidR="00B52D3A" w:rsidRPr="00B52D3A" w:rsidRDefault="00B52D3A" w:rsidP="002A3F2E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 xml:space="preserve">C£ÀÛ±ÀÑgÀ†w ¨sÀÆ…vÉÃ…µÀÄ UÀÄºÁAiÀiÁA †«±Àé …ªÀÄÆwðµÀÄ | vÀéA </w:t>
      </w:r>
      <w:r w:rsidRPr="00B52D3A">
        <w:rPr>
          <w:rFonts w:ascii="BRH Devanagari" w:hAnsi="BRH Devanagari" w:cs="BRH Devanagari"/>
        </w:rPr>
        <w:t>Æ</w:t>
      </w:r>
      <w:r w:rsidRPr="00B52D3A">
        <w:t>AiÀÄdÕ¸ÀÛ÷éA ªÀµÀmÁÌgÀ¸ÀÛ÷é-«ÄzÀæ¸ÀÛ÷</w:t>
      </w:r>
      <w:proofErr w:type="gramStart"/>
      <w:r w:rsidRPr="00B52D3A">
        <w:t>é(</w:t>
      </w:r>
      <w:proofErr w:type="gramEnd"/>
      <w:r w:rsidRPr="00B52D3A">
        <w:t xml:space="preserve">Uïä) gÀÄzÀæ¸ÀÛ÷éA-«µÀÄÚ¸ÀÛ÷éA §æºÀä†vÀéA ¥Àæ…eÁ¥ÀwB| </w:t>
      </w:r>
    </w:p>
    <w:p w:rsidR="00B52D3A" w:rsidRDefault="00B52D3A" w:rsidP="00A26224">
      <w:pPr>
        <w:pStyle w:val="Kannada-Veda"/>
      </w:pPr>
      <w:proofErr w:type="gramStart"/>
      <w:r w:rsidRPr="00B52D3A">
        <w:t>vÀéA</w:t>
      </w:r>
      <w:proofErr w:type="gramEnd"/>
      <w:r w:rsidRPr="00B52D3A">
        <w:t xml:space="preserve"> †vÀzÁ…¥À D…¥ÉÆÃ eÉÆåÃ…wÃ gÀ…¸ÉÆÃ„ªÀÄÈ…vÀA §æ…ºÀä ¨sÀÆ¨sÀÄð…ªÀ¸ÀÄì…ªÀgÉÆÃA ||</w:t>
      </w:r>
      <w:r w:rsidR="00366446">
        <w:t xml:space="preserve"> </w:t>
      </w:r>
      <w:r w:rsidRPr="00FE6E99">
        <w:rPr>
          <w:rFonts w:ascii="BRH Kannada RN" w:hAnsi="BRH Kannada RN"/>
        </w:rPr>
        <w:t>68.2</w:t>
      </w:r>
      <w:r w:rsidRPr="00B52D3A">
        <w:t xml:space="preserve"> </w:t>
      </w:r>
    </w:p>
    <w:p w:rsidR="003401F2" w:rsidRDefault="003401F2" w:rsidP="00FE6E99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8" w:name="_Toc5743564"/>
      <w:r w:rsidRPr="00B52D3A">
        <w:t>4.44</w:t>
      </w:r>
      <w:r w:rsidRPr="00B52D3A">
        <w:tab/>
        <w:t>¥ÁæuÁºÀÄw ªÀÄ£ÁÛçB</w:t>
      </w:r>
      <w:bookmarkEnd w:id="68"/>
    </w:p>
    <w:p w:rsidR="00B52D3A" w:rsidRPr="00B52D3A" w:rsidRDefault="00B52D3A" w:rsidP="00A26224">
      <w:pPr>
        <w:pStyle w:val="Kannada-Veda"/>
      </w:pPr>
      <w:r w:rsidRPr="00B52D3A">
        <w:t>…±ÀæzÁÞ‡AiÀiÁA …¥ÁæuÉÃ ¤†«…µÉÆÖÃ„ªÀÄÈ†vÀA dÄºÉÆÃ«Ä | …±ÀæzÁÞ†AiÀiÁªÀÄ…¥Á£ÉÃ ¤†«…µÉÆÖÃ„ªÀÄÈ†vÀA dÄºÉÆÃ«Ä |</w:t>
      </w:r>
      <w:r w:rsidR="002A3F2E">
        <w:t xml:space="preserve"> </w:t>
      </w:r>
      <w:r w:rsidRPr="00B52D3A">
        <w:t>…±ÀæzÁÞ‡AiÀiÁA …ªÁå£ÉÃ ¤†«…µÉÆÖÃ„ªÀÄÈ†vÀA dÄºÉÆÃ«Ä | …±ÀæzÁÞ†AiÀiÁªÀÄÄ…zÁ£ÉÃ ¤†«…µÉÆÖÃ„ªÀÄÈ†vÀA dÄºÉÆÃ«Ä |</w:t>
      </w:r>
    </w:p>
    <w:p w:rsidR="00B52D3A" w:rsidRPr="00B52D3A" w:rsidRDefault="00B52D3A" w:rsidP="00A26224">
      <w:pPr>
        <w:pStyle w:val="Kannada-Veda"/>
      </w:pPr>
      <w:r w:rsidRPr="00B52D3A">
        <w:t>…±</w:t>
      </w:r>
      <w:proofErr w:type="gramStart"/>
      <w:r w:rsidRPr="00B52D3A">
        <w:t>ÀæzÁÞAiÀiÁ(</w:t>
      </w:r>
      <w:proofErr w:type="gramEnd"/>
      <w:r w:rsidRPr="00B52D3A">
        <w:t xml:space="preserve">†Uïä) ¸À…ªÀiÁ£ÉÃ ¤†«…µÉÆÖÃ„ªÀÄÈ†vÀA dÄºÉÆÃ«Ä | §æ†ºÀätÂ ªÀÄ …DvÁä„†ªÀÄÈ…vÀvÁé†AiÀÄ || </w:t>
      </w:r>
      <w:r w:rsidRPr="00FE6E99">
        <w:rPr>
          <w:rFonts w:ascii="BRH Kannada RN" w:hAnsi="BRH Kannada RN"/>
        </w:rPr>
        <w:t>69.1</w:t>
      </w:r>
      <w:r w:rsidRPr="00B52D3A">
        <w:t xml:space="preserve"> </w:t>
      </w:r>
    </w:p>
    <w:p w:rsidR="00B52D3A" w:rsidRPr="00B52D3A" w:rsidRDefault="00B52D3A" w:rsidP="002A3F2E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lastRenderedPageBreak/>
        <w:t xml:space="preserve">…C…ªÀÄÈ…vÉÆÃ…¥À¸ÀÛ†gÀtªÀÄ¹ || </w:t>
      </w:r>
      <w:r w:rsidRPr="00FE6E99">
        <w:rPr>
          <w:rFonts w:ascii="BRH Kannada RN" w:hAnsi="BRH Kannada RN"/>
        </w:rPr>
        <w:t>69.2</w:t>
      </w:r>
      <w:r w:rsidRPr="00B52D3A">
        <w:t xml:space="preserve"> </w:t>
      </w:r>
    </w:p>
    <w:p w:rsidR="00B52D3A" w:rsidRPr="00B52D3A" w:rsidRDefault="00B52D3A" w:rsidP="002A3F2E">
      <w:pPr>
        <w:pStyle w:val="NoSpacing"/>
      </w:pPr>
    </w:p>
    <w:p w:rsidR="00B52D3A" w:rsidRPr="00B52D3A" w:rsidRDefault="00B52D3A" w:rsidP="00A26224">
      <w:pPr>
        <w:pStyle w:val="Kannada-Veda"/>
      </w:pPr>
      <w:r w:rsidRPr="00B52D3A">
        <w:t>…±ÀæzÁÞ‡AiÀiÁA …¥ÁæuÉÃ ¤†«…µÉÆÖÃ„ªÀÄÈ†vÀA dÄºÉÆÃ«Ä | …²ªÉÇÃ †ªÀiÁ</w:t>
      </w:r>
      <w:r w:rsidR="00366446">
        <w:t xml:space="preserve"> </w:t>
      </w:r>
      <w:r w:rsidRPr="00B52D3A">
        <w:t xml:space="preserve">…«±Á†¥ÀæzÁºÁAiÀÄ | …¥ÁæuÁ…AiÀÄ ¸Áé‡ºÁ | …±ÀæzÁÞ†AiÀiÁªÀÄ…¥Á£ÉÃ ¤†«…µÉÆÖÃ„ªÀÄÈ†vÀA dÄºÉÆÃ«Ä | </w:t>
      </w:r>
      <w:r w:rsidR="00366446">
        <w:t>…²ªÉÇÃ †ªÀiÁ …«±Á†¥ÀæzÁºÁAiÀÄ |</w:t>
      </w:r>
      <w:r w:rsidR="002A3F2E">
        <w:t xml:space="preserve"> </w:t>
      </w:r>
      <w:r w:rsidRPr="00B52D3A">
        <w:t>…C…¥Á£Á…AiÀÄ ¸Áé‡ºÁ |</w:t>
      </w:r>
      <w:r w:rsidR="002A3F2E">
        <w:t xml:space="preserve"> </w:t>
      </w:r>
      <w:r w:rsidRPr="00B52D3A">
        <w:t xml:space="preserve">…±ÀæzÁÞ‡AiÀiÁA …ªÁå£ÉÃ ¤†«…µÉÆÖÃ„ªÀÄÈ†vÀA dÄºÉÆÃ«Ä | …²ªÉÇÃ †ªÀiÁ …«±Á†¥ÀæzÁºÁAiÀÄ | …ªÁå£Á…AiÀÄ ¸Áé‡ºÁ | …±ÀæzÁÞ†AiÀiÁ-ªÀÄÄ…zÁ£ÉÃ ¤†«…µÉÆÖÃ„ªÀÄÈ†vÀA dÄºÉÆÃ«Ä | …²ªÉÇÃ †ªÀiÁ …«±Á†¥ÀæzÁºÁAiÀÄ | </w:t>
      </w:r>
    </w:p>
    <w:p w:rsidR="00B52D3A" w:rsidRPr="00B52D3A" w:rsidRDefault="00B52D3A" w:rsidP="00A26224">
      <w:pPr>
        <w:pStyle w:val="Kannada-Veda"/>
      </w:pPr>
      <w:r w:rsidRPr="00B52D3A">
        <w:t>…G…zÁ£Á…AiÀÄ ¸Áé‡ºÁ |</w:t>
      </w:r>
      <w:r w:rsidR="002A3F2E">
        <w:t xml:space="preserve"> </w:t>
      </w:r>
      <w:r w:rsidRPr="00B52D3A">
        <w:t>…±</w:t>
      </w:r>
      <w:proofErr w:type="gramStart"/>
      <w:r w:rsidRPr="00B52D3A">
        <w:t>ÀæzÁÞAiÀiÁ(</w:t>
      </w:r>
      <w:proofErr w:type="gramEnd"/>
      <w:r w:rsidRPr="00B52D3A">
        <w:t xml:space="preserve">†Uïä) ¸À…ªÀiÁ£ÉÃ ¤†«…µÉÆÖÃ„ªÀÄÈ†vÀA dÄºÉÆÃ«Ä | …²ªÉÇÃ †ªÀiÁ …«±Á†¥ÀæzÁºÁAiÀÄ | …¸À…ªÀiÁ£Á…AiÀÄ ¸Áé‡ºÁ | 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§æ†ºÀätÂ ªÀÄ …DvÁä„†ªÀÄÈ…vÀvÁé†AiÀÄ || </w:t>
      </w:r>
      <w:r w:rsidRPr="00FE6E99">
        <w:rPr>
          <w:rFonts w:ascii="BRH Kannada RN" w:hAnsi="BRH Kannada RN"/>
        </w:rPr>
        <w:t xml:space="preserve">69.3 </w:t>
      </w:r>
    </w:p>
    <w:p w:rsidR="00B52D3A" w:rsidRPr="00B52D3A" w:rsidRDefault="00B52D3A" w:rsidP="002A3F2E">
      <w:pPr>
        <w:pStyle w:val="NoSpacing"/>
      </w:pPr>
    </w:p>
    <w:p w:rsidR="00B52D3A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…C…ªÀÄÈ…vÁ…¦…zsÁ£À†ªÀÄ¹ || </w:t>
      </w:r>
      <w:r w:rsidRPr="00FE6E99">
        <w:rPr>
          <w:rFonts w:ascii="BRH Kannada RN" w:hAnsi="BRH Kannada RN"/>
        </w:rPr>
        <w:t xml:space="preserve">69.4 </w:t>
      </w:r>
    </w:p>
    <w:p w:rsidR="00115C1E" w:rsidRPr="00FE6E99" w:rsidRDefault="00115C1E" w:rsidP="00A26224">
      <w:pPr>
        <w:pStyle w:val="Kannada-Veda"/>
        <w:rPr>
          <w:rFonts w:ascii="BRH Kannada RN" w:hAnsi="BRH Kannada RN"/>
        </w:rPr>
      </w:pPr>
    </w:p>
    <w:p w:rsidR="00FE6E99" w:rsidRPr="00B52D3A" w:rsidRDefault="00FE6E99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69" w:name="_Toc5743565"/>
      <w:r w:rsidRPr="00B52D3A">
        <w:t>4.45</w:t>
      </w:r>
      <w:r w:rsidRPr="00B52D3A">
        <w:tab/>
        <w:t>¨sÀÄPÁÛ£Áß©üªÀÄ£ÀÛçt ªÀÄ£ÁÛçB</w:t>
      </w:r>
      <w:bookmarkEnd w:id="69"/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>…±ÀæzÁÞ‡AiÀiÁA …¥ÁæuÉÃ ¤†«…±Áå„ªÀÄÈvÀ(†Uïä) …ºÀÄvÀA | …¥Áæt</w:t>
      </w:r>
      <w:r w:rsidR="002A3F2E">
        <w:t xml:space="preserve"> </w:t>
      </w:r>
      <w:r w:rsidRPr="00B52D3A">
        <w:t>ªÀÄ†£ÉßÃ£Á¥ÁåAiÀÄ¸Àé |</w:t>
      </w:r>
      <w:r w:rsidR="002A3F2E">
        <w:t xml:space="preserve"> </w:t>
      </w:r>
      <w:r w:rsidRPr="00B52D3A">
        <w:t>…±ÀæzÁÞ†AiÀiÁªÀÄ…¥Á£ÉÃ ¤†«…±Áå„ªÀÄÈvÀ(†Uïä) …ºÀÄvÀA | …C…¥Á£À ªÀÄ†£ÉßÃ£Á¥ÁåAiÀÄ¸Àé |</w:t>
      </w:r>
      <w:r w:rsidR="002A3F2E">
        <w:t xml:space="preserve"> </w:t>
      </w:r>
      <w:r w:rsidRPr="00B52D3A">
        <w:t xml:space="preserve">…±ÀæzÁÞ‡AiÀiÁA </w:t>
      </w:r>
      <w:r w:rsidRPr="00B52D3A">
        <w:rPr>
          <w:rFonts w:ascii="BRH Devanagari" w:hAnsi="BRH Devanagari" w:cs="BRH Devanagari"/>
        </w:rPr>
        <w:t>Æ</w:t>
      </w:r>
      <w:r w:rsidRPr="00B52D3A">
        <w:t>…ªÁå£ÉÃ ¤†«…±Áå„ªÀÄÈvÀ(†Uïä) …ºÀÄvÀA | …ªÁå£À ªÀÄ†£ÉßÃ£Á¥ÁåAiÀÄ¸Àé |</w:t>
      </w:r>
      <w:r w:rsidR="002A3F2E">
        <w:t xml:space="preserve"> </w:t>
      </w:r>
      <w:r w:rsidRPr="00B52D3A">
        <w:t>…±ÀæzÁÞ†AiÀiÁ ªÀÄÄ…zÁ£ÉÃ ¤†«…±Áå„ªÀÄÈvÀ(†Uïä) …ºÀÄvÀA | …G…zÁ£À ªÀÄ†£ÉßÃ£Á¥ÁåAiÀÄ¸Àé |</w:t>
      </w:r>
      <w:r w:rsidR="002A3F2E">
        <w:t xml:space="preserve"> </w:t>
      </w:r>
      <w:r w:rsidRPr="00B52D3A">
        <w:lastRenderedPageBreak/>
        <w:t xml:space="preserve">…±ÀæzÁÞAiÀiÁ(†Uïä) ¸À…ªÀiÁ£ÉÃ ¤†«…±Áå„ªÀÄÈvÀ(†Uïä) …ºÀÄvÀA | </w:t>
      </w:r>
      <w:r w:rsidR="00115C1E">
        <w:br/>
      </w:r>
      <w:r w:rsidRPr="00B52D3A">
        <w:t xml:space="preserve">…¸ÀªÀiÁ…£À ªÀÄ†£ÉßÃ£Á¥ÁåAiÀÄ¸Àé || </w:t>
      </w:r>
      <w:r w:rsidRPr="00FE6E99">
        <w:rPr>
          <w:rFonts w:ascii="BRH Kannada RN" w:hAnsi="BRH Kannada RN"/>
        </w:rPr>
        <w:t xml:space="preserve">70.1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0" w:name="_Toc5743566"/>
      <w:r w:rsidRPr="00B52D3A">
        <w:t>4.46</w:t>
      </w:r>
      <w:r w:rsidRPr="00B52D3A">
        <w:tab/>
        <w:t>¨sÉÆÃd£Á£ÉÛÃ DvÁä£ÀÄ¸À£ÁÞ£À ªÀÄ£ÁÛçB</w:t>
      </w:r>
      <w:bookmarkEnd w:id="70"/>
    </w:p>
    <w:p w:rsidR="00B52D3A" w:rsidRPr="00B52D3A" w:rsidRDefault="00B52D3A" w:rsidP="00A26224">
      <w:pPr>
        <w:pStyle w:val="Kannada-Veda"/>
      </w:pPr>
      <w:r w:rsidRPr="00B52D3A">
        <w:t xml:space="preserve">CYÄÎµÀ×ªÀiÁvÀæB ¥ÀÄgÀÄµÉÆÃ„YÄÎµÀ×†kÑ ¸À…ªÀiÁ²ævÀB | </w:t>
      </w:r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 xml:space="preserve">F±ÀB ¸ÀªÀð¸Àå dUÀvÀB ¥Àæ¨sÀÄB ¦æÃuÁ†w «…±Àé¨sÀÄPï || </w:t>
      </w:r>
      <w:r w:rsidRPr="00FE6E99">
        <w:rPr>
          <w:rFonts w:ascii="BRH Kannada RN" w:hAnsi="BRH Kannada RN"/>
        </w:rPr>
        <w:t xml:space="preserve">71.1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1" w:name="_Toc5743567"/>
      <w:r w:rsidRPr="00B52D3A">
        <w:t>4.47</w:t>
      </w:r>
      <w:r w:rsidRPr="00B52D3A">
        <w:tab/>
        <w:t>CªÀAiÀÄªÀ¸Àé¸ÀÜvÁ ¥ÁævÀÜð£Á ªÀÄ£ÀÛçB</w:t>
      </w:r>
      <w:bookmarkEnd w:id="71"/>
    </w:p>
    <w:p w:rsidR="00B52D3A" w:rsidRDefault="00B52D3A" w:rsidP="00A26224">
      <w:pPr>
        <w:pStyle w:val="Kannada-Veda"/>
      </w:pPr>
      <w:r w:rsidRPr="00B52D3A">
        <w:t xml:space="preserve">ªÁ†Yä …D¸À£ï | …£À¸ÉÆÃB …¥ÁætB | …CPÉÆë÷åÃ-±ÀÑ†PÀÄëB | PÀ†tð…AiÉÆÃB ±ÉÆæÃ‡vÀæA | …¨Á…ºÀÄªÉÇÃgï §‡®A | …H…gÀÄªÉÇÃ gÉÆÃ†dB | C†j…µÁÖ «…±Áé£Àå†YõÁÎ¤ …vÀ£ÀÆB | …vÀ£ÀÄ†ªÁ ªÉÄÃ …¸ÀºÀ £À†ªÀÄ¸ÉÛÃ C…¸ÀÄÛ ªÀiÁ †ªÀiÁ </w:t>
      </w:r>
      <w:proofErr w:type="gramStart"/>
      <w:r w:rsidRPr="00B52D3A">
        <w:t>»(</w:t>
      </w:r>
      <w:proofErr w:type="gramEnd"/>
      <w:r w:rsidRPr="00B52D3A">
        <w:t xml:space="preserve">Uïä)¹ÃB || </w:t>
      </w:r>
      <w:r w:rsidRPr="00FE6E99">
        <w:rPr>
          <w:rFonts w:ascii="BRH Kannada RN" w:hAnsi="BRH Kannada RN"/>
        </w:rPr>
        <w:t>72.1</w:t>
      </w:r>
      <w:r w:rsidRPr="00B52D3A">
        <w:t xml:space="preserve"> </w:t>
      </w:r>
    </w:p>
    <w:p w:rsidR="00115C1E" w:rsidRPr="00B52D3A" w:rsidRDefault="00115C1E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2" w:name="_Toc5743568"/>
      <w:r w:rsidRPr="00B52D3A">
        <w:t>4.48</w:t>
      </w:r>
      <w:r w:rsidRPr="00B52D3A">
        <w:tab/>
        <w:t>E£ÀÝç ¸À¥ÀÛjë ¸ÀAªÁzÀ ªÀÄ£ÀÛçB</w:t>
      </w:r>
      <w:bookmarkEnd w:id="72"/>
    </w:p>
    <w:p w:rsidR="00B52D3A" w:rsidRPr="00FE6E99" w:rsidRDefault="00B52D3A" w:rsidP="00A26224">
      <w:pPr>
        <w:pStyle w:val="Kannada-Veda"/>
        <w:rPr>
          <w:rFonts w:ascii="BRH Kannada RN" w:hAnsi="BRH Kannada RN"/>
        </w:rPr>
      </w:pPr>
      <w:r w:rsidRPr="00B52D3A">
        <w:t>ªÀ†AiÀÄB ¸ÀÄ…¥ÀuÁð G†¥À¸ÉÃ…zÀÄ-j†£ÀÝçA …¦æAiÀÄ †ªÉÄÃ…zsÁ IÄ†µÀ…AiÉÆÃ £Á†zsÀªÀiÁ£ÁB |</w:t>
      </w:r>
      <w:r w:rsidR="002A3F2E">
        <w:t xml:space="preserve"> </w:t>
      </w:r>
      <w:r w:rsidRPr="00B52D3A">
        <w:t xml:space="preserve">C†¥À…zsÁé£ÀÛ ‡ªÀÄÆ…tÄð» …¥ÀÆ¢üð ZÀ†PÀÄëgï-ªÀÄÄ…ªÀÄÄ†UÀÞ÷å¸Áä£ï …¤zsÀ†AiÉÄÃªÀ …§zÁÞ£ï || </w:t>
      </w:r>
      <w:r w:rsidRPr="00FE6E99">
        <w:rPr>
          <w:rFonts w:ascii="BRH Kannada RN" w:hAnsi="BRH Kannada RN"/>
        </w:rPr>
        <w:t xml:space="preserve">73.1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3" w:name="_Toc5743569"/>
      <w:r w:rsidRPr="00B52D3A">
        <w:t>4.49</w:t>
      </w:r>
      <w:r w:rsidRPr="00B52D3A">
        <w:tab/>
        <w:t>ºÀÈzÀAiÀiÁ®A¨sÀ£À ªÀÄ£ÀÛçB</w:t>
      </w:r>
      <w:bookmarkEnd w:id="73"/>
    </w:p>
    <w:p w:rsidR="00B52D3A" w:rsidRPr="00FE6E99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¥ÁæuÁ£ÁA UÀæ¤ÜgÀ¹ gÀÄzÉÆæÃ †ªÀiÁ «…±Á£ÀÛPÀB | vÉÃ£Á£ÉßÃ‡£Á-¥Áå…AiÀÄ¸Àé || </w:t>
      </w:r>
      <w:r w:rsidRPr="00FE6E99">
        <w:rPr>
          <w:rFonts w:ascii="BRH Kannada RN" w:hAnsi="BRH Kannada RN"/>
        </w:rPr>
        <w:t xml:space="preserve">74.1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4" w:name="_Toc5743570"/>
      <w:r w:rsidRPr="00B52D3A">
        <w:t>4.50</w:t>
      </w:r>
      <w:r w:rsidRPr="00B52D3A">
        <w:tab/>
        <w:t>zÉÃªÀvÁ ¥Áæt¤gÀÆ¥Àt ªÀÄ£ÀÛçB</w:t>
      </w:r>
      <w:bookmarkEnd w:id="74"/>
    </w:p>
    <w:p w:rsidR="00B52D3A" w:rsidRPr="00FE6E99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£ÀªÉÆÃ gÀÄzÁæAiÀÄ «µÀÚªÉÃ ªÀÄÈ†vÀÄåªÉÄÃð …¥Á» || </w:t>
      </w:r>
      <w:r w:rsidRPr="00FE6E99">
        <w:rPr>
          <w:rFonts w:ascii="BRH Kannada RN" w:hAnsi="BRH Kannada RN"/>
        </w:rPr>
        <w:t xml:space="preserve">75.1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5" w:name="_Toc5743571"/>
      <w:r w:rsidRPr="00B52D3A">
        <w:lastRenderedPageBreak/>
        <w:t>4.51</w:t>
      </w:r>
      <w:r w:rsidRPr="00B52D3A">
        <w:tab/>
        <w:t>CVß ¸ÀÄÛw ªÀÄ£ÀÛçB</w:t>
      </w:r>
      <w:bookmarkEnd w:id="75"/>
    </w:p>
    <w:p w:rsidR="00B52D3A" w:rsidRPr="00B52D3A" w:rsidRDefault="00B52D3A" w:rsidP="004D317F">
      <w:pPr>
        <w:pStyle w:val="Kannada-Veda"/>
      </w:pPr>
      <w:proofErr w:type="gramStart"/>
      <w:r w:rsidRPr="00B52D3A">
        <w:t>vÀé</w:t>
      </w:r>
      <w:proofErr w:type="gramEnd"/>
      <w:r w:rsidRPr="00B52D3A">
        <w:t>†ªÀÄ…UÉßÃ zÀÄå…©ü-¸ÀÛ÷é†ªÀiÁ±ÀÄ-…±ÀÄPÀë…tÂ-¸ÀÛ÷é…ªÀÄzÀã÷å-¸ÀÛ÷éªÀÄ†±Àä…£À¸Àà†j |</w:t>
      </w:r>
    </w:p>
    <w:p w:rsidR="00B52D3A" w:rsidRPr="00B52D3A" w:rsidRDefault="00B52D3A" w:rsidP="004D317F">
      <w:pPr>
        <w:pStyle w:val="Kannada-Veda"/>
      </w:pPr>
      <w:proofErr w:type="gramStart"/>
      <w:r w:rsidRPr="00B52D3A">
        <w:rPr>
          <w:rFonts w:ascii="BRH Kannada RN" w:hAnsi="BRH Kannada RN" w:cs="BRH Kannada RN"/>
        </w:rPr>
        <w:t>vÀéA</w:t>
      </w:r>
      <w:proofErr w:type="gramEnd"/>
      <w:r w:rsidRPr="00B52D3A">
        <w:rPr>
          <w:rFonts w:ascii="BRH Kannada RN" w:hAnsi="BRH Kannada RN" w:cs="BRH Kannada RN"/>
        </w:rPr>
        <w:t xml:space="preserve">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ªÀ‡£ÉÃ…¨sÀå-¸ÀÛ÷éªÉÆÃ†µÀ¢üÃ…¨sÀå-¸ÀÛ÷éA …£ÀÈuÁA †£ÀÈ¥ÀvÉÃ </w:t>
      </w:r>
      <w:r w:rsidR="00115C1E">
        <w:br/>
      </w:r>
      <w:r w:rsidRPr="00B52D3A">
        <w:t>eÁAiÀÄ…¸ÉÃ ±ÀÄ†aB ||</w:t>
      </w:r>
      <w:r w:rsidR="00366446">
        <w:t xml:space="preserve"> </w:t>
      </w:r>
      <w:r w:rsidRPr="00FE6E99">
        <w:rPr>
          <w:rFonts w:ascii="BRH Kannada RN" w:hAnsi="BRH Kannada RN"/>
        </w:rPr>
        <w:t>76.1</w:t>
      </w:r>
      <w:r w:rsidRPr="00B52D3A">
        <w:t xml:space="preserve"> </w:t>
      </w: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6" w:name="_Toc5743572"/>
      <w:r w:rsidRPr="00B52D3A">
        <w:t>4.52</w:t>
      </w:r>
      <w:r w:rsidRPr="00B52D3A">
        <w:tab/>
        <w:t>C©üÃµÀÖ AiÀiÁZÀ£Á ªÀÄ£ÀÛçB</w:t>
      </w:r>
      <w:bookmarkEnd w:id="76"/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…²ªÉÃ†£À …ªÉÄÃ ¸À†¤ÛµÀ×¸Àé …¸ÉÆåÃ£ÉÃ†£À …ªÉÄÃ ¸À†¤ÛµÀ×¸Àé ¸ÀÄ…¨sÀÆvÉÃ†£À …ªÉÄÃ ¸À†¤ÛµÀ×¸Àé §æºÀäªÀ…ZÀð¸ÉÃ†£À …ªÉÄÃ ¸À†¤ÛµÀ×¸Àé …AiÀÄdÕ¸Àå…¢üð ªÀÄ…£ÀÄ ¸À†¤Û…µÀ× ¸ÉÆéÃ†¥À vÉÃ AiÀÄ…dÕ £À…ªÀÄ G†¥À …vÉÃ £À…ªÀÄ G†¥À …vÉÃ £À†ªÀÄB || </w:t>
      </w:r>
      <w:r w:rsidRPr="00FE6E99">
        <w:rPr>
          <w:rFonts w:ascii="BRH Kannada RN" w:hAnsi="BRH Kannada RN"/>
        </w:rPr>
        <w:t xml:space="preserve">77.1 </w:t>
      </w:r>
    </w:p>
    <w:p w:rsidR="00115C1E" w:rsidRPr="00FE6E99" w:rsidRDefault="00115C1E" w:rsidP="004D317F">
      <w:pPr>
        <w:pStyle w:val="Kannada-Veda"/>
        <w:rPr>
          <w:rFonts w:ascii="BRH Kannada RN" w:hAnsi="BRH Kannada RN"/>
        </w:rPr>
      </w:pPr>
    </w:p>
    <w:p w:rsidR="00B52D3A" w:rsidRPr="00B52D3A" w:rsidRDefault="00B52D3A" w:rsidP="00366446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7" w:name="_Toc5743573"/>
      <w:r w:rsidRPr="00B52D3A">
        <w:t>4.53</w:t>
      </w:r>
      <w:r w:rsidRPr="00B52D3A">
        <w:tab/>
        <w:t>¥ÀgÀ vÀvÀÛ÷é ¤gÀÆ¥ÀtA</w:t>
      </w:r>
      <w:bookmarkEnd w:id="77"/>
    </w:p>
    <w:p w:rsidR="00B52D3A" w:rsidRPr="00B52D3A" w:rsidRDefault="00B52D3A" w:rsidP="004D317F">
      <w:pPr>
        <w:pStyle w:val="Kannada-Veda"/>
      </w:pPr>
      <w:r w:rsidRPr="00B52D3A">
        <w:t>…¸ÀvÀåA ¥À…gÀA ¥</w:t>
      </w:r>
      <w:proofErr w:type="gramStart"/>
      <w:r w:rsidRPr="00B52D3A">
        <w:t>ÀgÀ(</w:t>
      </w:r>
      <w:proofErr w:type="gramEnd"/>
      <w:r w:rsidRPr="00B52D3A">
        <w:t xml:space="preserve">†Uïä) …¸ÀvÀå(Uïä) …¸ÀvÉåÃ…£À £À †¸ÀÄ…ªÀUÁð-…¯ÉÆèÃPÁ†ZÀÑ÷åªÀ£ÉÛÃ </w:t>
      </w:r>
    </w:p>
    <w:p w:rsidR="00B52D3A" w:rsidRPr="00B52D3A" w:rsidRDefault="00B52D3A" w:rsidP="004D317F">
      <w:pPr>
        <w:pStyle w:val="Kannada-Veda"/>
      </w:pPr>
      <w:r w:rsidRPr="00B52D3A">
        <w:t>…PÀzÁ…ZÀ£À …¸</w:t>
      </w:r>
      <w:proofErr w:type="gramStart"/>
      <w:r w:rsidRPr="00B52D3A">
        <w:t>ÀvÁ(</w:t>
      </w:r>
      <w:proofErr w:type="gramEnd"/>
      <w:r w:rsidRPr="00B52D3A">
        <w:t>Uïä) » …¸ÀvÀ</w:t>
      </w:r>
      <w:r w:rsidR="00366446">
        <w:t>åA vÀ‡¸Áäxï …¸ÀvÉåÃ †gÀªÀÄ…£ÉÛÃ</w:t>
      </w:r>
      <w:r w:rsidRPr="00B52D3A">
        <w:t>, (</w:t>
      </w:r>
      <w:r w:rsidRPr="00FE6E99">
        <w:rPr>
          <w:rFonts w:ascii="BRH Kannada RN" w:hAnsi="BRH Kannada RN"/>
        </w:rPr>
        <w:t>78.1</w:t>
      </w:r>
      <w:r w:rsidRPr="00B52D3A">
        <w:t xml:space="preserve">) 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…¥À E…w vÀ…¥ÉÆÃ £Á£À†±À…£Ávï ¥À…gÀA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AiÀÄ¢üÝ ¥À…gÀA vÀ…¥À¸ÀÛzï zÀÄ†zsÀð…gÀëA vÀzÀÄÝ†gÁzsÀ…gÀëA </w:t>
      </w:r>
      <w:r w:rsidR="00366446">
        <w:t>vÀ…¸Áä-vÀÛ†¥À¹ gÀªÀÄ…£ÉÛÃ</w:t>
      </w:r>
      <w:r w:rsidRPr="00B52D3A">
        <w:t>, (</w:t>
      </w:r>
      <w:r w:rsidRPr="00FE6E99">
        <w:rPr>
          <w:rFonts w:ascii="BRH Kannada RN" w:hAnsi="BRH Kannada RN"/>
        </w:rPr>
        <w:t>78.2</w:t>
      </w:r>
      <w:r w:rsidRPr="00B52D3A">
        <w:t>)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zÀ</w:t>
      </w:r>
      <w:proofErr w:type="gramEnd"/>
      <w:r w:rsidRPr="00B52D3A">
        <w:t>…ªÀÄ E…w ¤†AiÀÄvÀA §æºÀä…ZÁj…t-¸ÀÛ…¸Áäzï zÀ†ªÉÄÃ gÀªÀÄ…£ÉÛÃ,</w:t>
      </w:r>
      <w:r w:rsidR="00366446">
        <w:t xml:space="preserve"> </w:t>
      </w:r>
      <w:r w:rsidRPr="00B52D3A">
        <w:t>(</w:t>
      </w:r>
      <w:r w:rsidRPr="00FE6E99">
        <w:rPr>
          <w:rFonts w:ascii="BRH Kannada RN" w:hAnsi="BRH Kannada RN"/>
        </w:rPr>
        <w:t>78.3</w:t>
      </w:r>
      <w:r w:rsidRPr="00B52D3A">
        <w:t>)</w:t>
      </w:r>
      <w:r w:rsidRPr="00B52D3A">
        <w:tab/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±À…ªÀÄ EvÀå†gÀuÉåÃ …ªÀÄÄ£À…AiÀÄ-¸ÀÛ…¸ÁäZÀÒ†ªÉÄÃ gÀªÀÄ£ÉÛÃ,</w:t>
      </w:r>
      <w:r w:rsidR="00366446">
        <w:t xml:space="preserve"> </w:t>
      </w:r>
      <w:r w:rsidRPr="00B52D3A">
        <w:t>(</w:t>
      </w:r>
      <w:r w:rsidRPr="00FE6E99">
        <w:rPr>
          <w:rFonts w:ascii="BRH Kannada RN" w:hAnsi="BRH Kannada RN"/>
        </w:rPr>
        <w:t>78.4</w:t>
      </w:r>
      <w:r w:rsidRPr="00B52D3A">
        <w:t>)</w:t>
      </w:r>
      <w:r w:rsidRPr="00B52D3A">
        <w:tab/>
      </w:r>
    </w:p>
    <w:p w:rsidR="00B52D3A" w:rsidRPr="00366446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…zÁ£À«Ä…w ¸À†ªÁðtÂ …¨sÀÆvÁ†¤ …¥Àæ±</w:t>
      </w:r>
      <w:proofErr w:type="gramStart"/>
      <w:r w:rsidRPr="00B52D3A">
        <w:t>À(</w:t>
      </w:r>
      <w:proofErr w:type="gramEnd"/>
      <w:r w:rsidRPr="00B52D3A">
        <w:t xml:space="preserve">Uïä)†¸À¤Û …zÁ£Á£Áß†w …zÀÄ±ÀÑ…gÀA </w:t>
      </w:r>
    </w:p>
    <w:p w:rsidR="00B52D3A" w:rsidRPr="00B52D3A" w:rsidRDefault="00366446" w:rsidP="004D317F">
      <w:pPr>
        <w:pStyle w:val="Kannada-Veda"/>
      </w:pPr>
      <w:proofErr w:type="gramStart"/>
      <w:r>
        <w:t>vÀ</w:t>
      </w:r>
      <w:proofErr w:type="gramEnd"/>
      <w:r>
        <w:t>‡¸Áäzï …zÁ£ÉÃ †gÀªÀÄ£ÉÛÃ</w:t>
      </w:r>
      <w:r w:rsidR="00B52D3A" w:rsidRPr="00B52D3A">
        <w:t>, (</w:t>
      </w:r>
      <w:r w:rsidR="00B52D3A" w:rsidRPr="00FE6E99">
        <w:rPr>
          <w:rFonts w:ascii="BRH Kannada RN" w:hAnsi="BRH Kannada RN"/>
        </w:rPr>
        <w:t>78.5</w:t>
      </w:r>
      <w:r w:rsidR="00B52D3A"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lastRenderedPageBreak/>
        <w:t xml:space="preserve">…zsÀªÀÄð E…w zsÀ†ªÉÄÃð…t ¸À†ªÀð…«ÄzÀA ¥À†jUÀÈ»ÃvÀA …zsÀªÀiÁð£Áß†w-…zÀÄµÀÌ…gÀA </w:t>
      </w:r>
    </w:p>
    <w:p w:rsidR="00B52D3A" w:rsidRPr="00B52D3A" w:rsidRDefault="00366446" w:rsidP="004D317F">
      <w:pPr>
        <w:pStyle w:val="Kannada-Veda"/>
      </w:pPr>
      <w:proofErr w:type="gramStart"/>
      <w:r>
        <w:t>vÀ</w:t>
      </w:r>
      <w:proofErr w:type="gramEnd"/>
      <w:r>
        <w:t>‡¸Áäzï -…zsÀªÉÄÃð †gÀªÀÄ£ÉÛÃ</w:t>
      </w:r>
      <w:r w:rsidR="00B52D3A" w:rsidRPr="00B52D3A">
        <w:t>,</w:t>
      </w:r>
      <w:r>
        <w:t xml:space="preserve"> </w:t>
      </w:r>
      <w:r w:rsidR="00B52D3A" w:rsidRPr="00B52D3A">
        <w:t>(</w:t>
      </w:r>
      <w:r w:rsidR="00B52D3A" w:rsidRPr="00FE6E99">
        <w:rPr>
          <w:rFonts w:ascii="BRH Kannada RN" w:hAnsi="BRH Kannada RN"/>
        </w:rPr>
        <w:t>78.6</w:t>
      </w:r>
      <w:r w:rsidR="00B52D3A"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…¥Àæd…£À E…w ¨</w:t>
      </w:r>
      <w:proofErr w:type="gramStart"/>
      <w:r w:rsidRPr="00B52D3A">
        <w:t>sÀÆAiÀiÁ(</w:t>
      </w:r>
      <w:proofErr w:type="gramEnd"/>
      <w:r w:rsidRPr="00B52D3A">
        <w:t xml:space="preserve">†Uïä)…¸À-¸ÀÛ…¸Áäzï ¨sÀÆ†¬Ä…µÁ×B ¥Àæ†eÁAiÀÄ…£ÉÛÃ vÀ…¸Áäzï ¨sÀÆ†¬ÄµÁ×B </w:t>
      </w:r>
      <w:r w:rsidR="00366446">
        <w:t>…¥Àæd†£À£ÉÃ gÀªÀÄ…£ÉÛÃ</w:t>
      </w:r>
      <w:r w:rsidRPr="00B52D3A">
        <w:t>,</w:t>
      </w:r>
      <w:r w:rsidR="00366446">
        <w:t xml:space="preserve"> </w:t>
      </w:r>
      <w:r w:rsidRPr="00B52D3A">
        <w:t>(</w:t>
      </w:r>
      <w:r w:rsidRPr="00FE6E99">
        <w:rPr>
          <w:rFonts w:ascii="BRH Kannada RN" w:hAnsi="BRH Kannada RN"/>
        </w:rPr>
        <w:t>78.7</w:t>
      </w:r>
      <w:r w:rsidRPr="00B52D3A">
        <w:t>)</w:t>
      </w:r>
    </w:p>
    <w:p w:rsidR="00B52D3A" w:rsidRPr="00B52D3A" w:rsidRDefault="00B52D3A" w:rsidP="004D317F">
      <w:pPr>
        <w:pStyle w:val="Kannada-Veda"/>
      </w:pPr>
      <w:r w:rsidRPr="00B52D3A">
        <w:t xml:space="preserve">„UÀß…AiÀÄ E†vÁå…ºÀ vÀ†¸Áä-…zÀUÀß…AiÀÄ D†zsÁvÀªÁå CVß…ºÉÆÃvÀæ-«Ä†vÁå…ºÀ 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vÀ</w:t>
      </w:r>
      <w:proofErr w:type="gramEnd"/>
      <w:r w:rsidRPr="00B52D3A">
        <w:t>†¸Áä-zÀVß…ºÉÆÃvÉæÃ †gÀªÀÄ£ÉÛÃ, (</w:t>
      </w:r>
      <w:r w:rsidRPr="00FE6E99">
        <w:rPr>
          <w:rFonts w:ascii="BRH Kannada RN" w:hAnsi="BRH Kannada RN"/>
        </w:rPr>
        <w:t>78.8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…AiÀÄdÕ E†w …AiÀÄeÉÆÕÃ » …zÉÃªÁ ¸ÀÛ‡¸Áäzï …AiÀ</w:t>
      </w:r>
      <w:r w:rsidR="0065127F">
        <w:t>ÄeÉÕÃ †gÀªÀÄ£ÉÛÃ</w:t>
      </w:r>
      <w:r w:rsidRPr="00B52D3A">
        <w:t>,</w:t>
      </w:r>
      <w:r w:rsidR="0065127F">
        <w:t xml:space="preserve"> </w:t>
      </w:r>
      <w:r w:rsidRPr="00B52D3A">
        <w:t>(</w:t>
      </w:r>
      <w:r w:rsidRPr="00FE6E99">
        <w:rPr>
          <w:rFonts w:ascii="BRH Kannada RN" w:hAnsi="BRH Kannada RN"/>
        </w:rPr>
        <w:t>78.9</w:t>
      </w:r>
      <w:r w:rsidRPr="00B52D3A">
        <w:t>)</w:t>
      </w:r>
      <w:r w:rsidRPr="00B52D3A">
        <w:tab/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ªÀiÁ…£À¸À«Ä†w …«</w:t>
      </w:r>
      <w:proofErr w:type="gramStart"/>
      <w:r w:rsidRPr="00B52D3A">
        <w:t>zÁé(</w:t>
      </w:r>
      <w:proofErr w:type="gramEnd"/>
      <w:r w:rsidRPr="00B52D3A">
        <w:t>Uïä)…¸À-¸ÀÛ‡¸Áäzï …«zÁé(Uïä)†¸À …KªÀ †ªÀiÁ…£À¸ÉÃ †gÀªÀÄ£ÉÛÃ,</w:t>
      </w:r>
      <w:r w:rsidR="0065127F">
        <w:t xml:space="preserve"> </w:t>
      </w:r>
      <w:r w:rsidRPr="00B52D3A">
        <w:t>(</w:t>
      </w:r>
      <w:r w:rsidRPr="00FE6E99">
        <w:rPr>
          <w:rFonts w:ascii="BRH Kannada RN" w:hAnsi="BRH Kannada RN"/>
        </w:rPr>
        <w:t>78.10</w:t>
      </w:r>
      <w:r w:rsidRPr="00B52D3A">
        <w:t>)</w:t>
      </w:r>
    </w:p>
    <w:p w:rsidR="00B52D3A" w:rsidRPr="00B52D3A" w:rsidRDefault="00B52D3A" w:rsidP="004D317F">
      <w:pPr>
        <w:pStyle w:val="Kannada-Veda"/>
      </w:pPr>
      <w:r w:rsidRPr="00B52D3A">
        <w:t>…£Áå¸À E†w …§æºÁä …§æºÁä » ¥À…gÀB ¥À†gÉÆÃ » …§æºÁä vÁ…¤ ªÁ …KvÁ£Àå†ªÀgÁ…tÂ ¥</w:t>
      </w:r>
      <w:proofErr w:type="gramStart"/>
      <w:r w:rsidRPr="00B52D3A">
        <w:t>ÀgÁ(</w:t>
      </w:r>
      <w:proofErr w:type="gramEnd"/>
      <w:r w:rsidRPr="00B52D3A">
        <w:t xml:space="preserve">†Uïä)¹ …£Áå¸À …KªÁ†vÀågÉÃZÀ …AiÀÄzÀå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ªÉÃ‡zÉÃvÀÄå…¥À¤µÀvï || </w:t>
      </w:r>
      <w:r w:rsidRPr="00FE6E99">
        <w:rPr>
          <w:rFonts w:ascii="BRH Kannada RN" w:hAnsi="BRH Kannada RN"/>
        </w:rPr>
        <w:t>78.11</w:t>
      </w:r>
      <w:r w:rsidRPr="00B52D3A">
        <w:t xml:space="preserve"> </w:t>
      </w:r>
    </w:p>
    <w:p w:rsidR="00B52D3A" w:rsidRPr="00B52D3A" w:rsidRDefault="00B52D3A" w:rsidP="003401F2">
      <w:pPr>
        <w:pStyle w:val="Heading2-Kannada"/>
      </w:pPr>
      <w:bookmarkStart w:id="78" w:name="_Toc5743574"/>
      <w:r w:rsidRPr="00B52D3A">
        <w:t>4.54</w:t>
      </w:r>
      <w:r w:rsidRPr="00B52D3A">
        <w:tab/>
        <w:t>eÁÕ£À ¸ÁzsÀ£À ¤gÀÆ¥ÀtA</w:t>
      </w:r>
      <w:bookmarkEnd w:id="78"/>
    </w:p>
    <w:p w:rsidR="00B52D3A" w:rsidRPr="00B52D3A" w:rsidRDefault="00B52D3A" w:rsidP="004D317F">
      <w:pPr>
        <w:pStyle w:val="Kannada-Veda"/>
      </w:pPr>
      <w:r w:rsidRPr="00B52D3A">
        <w:t xml:space="preserve">…¥Áæ…eÁ…¥ÀvÉÆåÃ ºÁ†gÀÄtÂB ¸ÀÄ…¥ÀuÉÃð†AiÀÄB …¥ÀæeÁ†¥ÀwA …¦vÀ…gÀ-ªÀÄÄ†¥À¸À¸Á…gÀ QA †¨sÀUÀ…ªÀ£ÀÛB †¥À…gÀªÀÄA </w:t>
      </w:r>
      <w:r w:rsidRPr="00B52D3A">
        <w:rPr>
          <w:rFonts w:ascii="BRH Devanagari" w:hAnsi="BRH Devanagari" w:cs="BRH Devanagari"/>
        </w:rPr>
        <w:t>Æ</w:t>
      </w:r>
      <w:r w:rsidR="0065127F">
        <w:t>†ªÀ…zÀ¤ÛÃ…w vÀ…¸ÉäöÊ †¥ÉÆæÃªÁZÀ</w:t>
      </w:r>
      <w:r w:rsidRPr="00B52D3A">
        <w:t>, (</w:t>
      </w:r>
      <w:r w:rsidRPr="00FE6E99">
        <w:rPr>
          <w:rFonts w:ascii="BRH Kannada RN" w:hAnsi="BRH Kannada RN"/>
        </w:rPr>
        <w:t>79.1</w:t>
      </w:r>
      <w:r w:rsidRPr="00B52D3A">
        <w:t>)</w:t>
      </w:r>
    </w:p>
    <w:p w:rsidR="00B52D3A" w:rsidRPr="00B52D3A" w:rsidRDefault="00B52D3A" w:rsidP="004D317F">
      <w:pPr>
        <w:pStyle w:val="Kannada-Veda"/>
      </w:pPr>
      <w:r w:rsidRPr="00B52D3A">
        <w:t xml:space="preserve">…¸ÀvÉåÃ†£À …ªÁAiÀÄÄgÁ†ªÁw …¸ÀvÉåÃ-†£Á…¢vÉÆåÃ †gÉÆÃZÀvÉÃ …¢« …¸ÀvÀåA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…ªÁZÀB †¥Àæ…wµÁ× …¸ÀvÉåÃ …¸ÀªÀðA ¥Àæ†w¶×…vÀA vÀ‡¸Áäxï …¸ÀvÀåA †¥À…gÀªÀÄA </w:t>
      </w:r>
      <w:r w:rsidRPr="00B52D3A">
        <w:rPr>
          <w:rFonts w:ascii="BRH Devanagari" w:hAnsi="BRH Devanagari" w:cs="BRH Devanagari"/>
        </w:rPr>
        <w:t>Æ</w:t>
      </w:r>
      <w:r w:rsidR="0065127F">
        <w:t>ªÀ†zÀ…¤Û</w:t>
      </w:r>
      <w:r w:rsidRPr="00B52D3A">
        <w:t>, (</w:t>
      </w:r>
      <w:r w:rsidRPr="00FE6E99">
        <w:rPr>
          <w:rFonts w:ascii="BRH Kannada RN" w:hAnsi="BRH Kannada RN"/>
        </w:rPr>
        <w:t>79.2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lastRenderedPageBreak/>
        <w:t xml:space="preserve">vÀ†¥À¸Á …zÉÃªÁ …zÉÃªÀ…vÁ-ªÀÄ†UÀæ D…AiÀÄ£ï vÀ…¥À¸À†gÀë…AiÀÄB ¸ÀÄ…ªÀgÀ†£Àé-«…£ÀÝ£ï vÀ†¥À¸Á …¸À¥À…vÁß£ï ¥Àæ†tÄ…zÁ-ªÀiÁ†gÁ…wÃ ¸ÀÛ†¥À¹ …¸ÀªÀðA ¥Àæ†w¶×…vÀA vÀ…¸Áävï vÀ†¥ÀB ¥À…gÀªÀÄA </w:t>
      </w:r>
      <w:r w:rsidRPr="00B52D3A">
        <w:rPr>
          <w:rFonts w:ascii="BRH Devanagari" w:hAnsi="BRH Devanagari" w:cs="BRH Devanagari"/>
        </w:rPr>
        <w:t>Æ</w:t>
      </w:r>
      <w:r w:rsidR="0065127F">
        <w:t>ªÀ†zÀ…¤Û</w:t>
      </w:r>
      <w:r w:rsidRPr="00B52D3A">
        <w:t>, (</w:t>
      </w:r>
      <w:r w:rsidRPr="00FE6E99">
        <w:rPr>
          <w:rFonts w:ascii="BRH Kannada RN" w:hAnsi="BRH Kannada RN"/>
        </w:rPr>
        <w:t>79.3</w:t>
      </w:r>
      <w:r w:rsidRPr="00B52D3A">
        <w:t>)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zÀ</w:t>
      </w:r>
      <w:proofErr w:type="gramEnd"/>
      <w:r w:rsidRPr="00B52D3A">
        <w:t xml:space="preserve">†ªÉÄÃ£À …zÁ£ÁÛB …Q°â†µÀ-ªÀÄªÀ…zsÀÆ£Àé…¤Û zÀ†ªÉÄÃ£À §æºÀä…ZÁj…tB ¸ÀÄ†ªÀgÀUÀ…ZÀÒ£ï zÀ†ªÉÆÃ …¨sÀÆvÁ‡£ÁA zÀÄ…gÁzsÀ…gÀëA zÀ†ªÉÄÃ …¸ÀªÀðA ¥Àæ†w¶×…vÀA vÀ…¸Áäzï zÀ†ªÀÄB ¥À…gÀªÀÄA </w:t>
      </w:r>
      <w:r w:rsidRPr="00B52D3A">
        <w:rPr>
          <w:rFonts w:ascii="BRH Devanagari" w:hAnsi="BRH Devanagari" w:cs="BRH Devanagari"/>
        </w:rPr>
        <w:t>Æ</w:t>
      </w:r>
      <w:r w:rsidRPr="00B52D3A">
        <w:t>ªÀ†zÀ…¤Û,</w:t>
      </w:r>
      <w:r w:rsidR="0065127F">
        <w:t xml:space="preserve"> </w:t>
      </w:r>
      <w:r w:rsidRPr="00B52D3A">
        <w:t>(</w:t>
      </w:r>
      <w:r w:rsidRPr="00FE6E99">
        <w:rPr>
          <w:rFonts w:ascii="BRH Kannada RN" w:hAnsi="BRH Kannada RN"/>
        </w:rPr>
        <w:t>79.4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 xml:space="preserve">±À†ªÉÄÃ£À …±Á£ÁÛB …²ªÀ-…ªÀiÁZÀ†gÀ…¤Û ±À†ªÉÄÃ£À …£ÁPÀA …ªÀÄÄ£À…AiÉÆÃ-„£Àé†«…£ÀÝ£ï bÀ†ªÉÆÃ …¨sÀÆvÁ‡£ÁA zÀÄ…gÁzsÀ…gÀëA bÀ†ªÉÄÃ …¸ÀªÀðA ¥Àæ†w¶×…vÀA vÀ…¸ÁäZÀÒ†ªÀÄB ¥À…gÀªÀÄA </w:t>
      </w:r>
      <w:r w:rsidRPr="00B52D3A">
        <w:rPr>
          <w:rFonts w:ascii="BRH Devanagari" w:hAnsi="BRH Devanagari" w:cs="BRH Devanagari"/>
        </w:rPr>
        <w:t>Æ</w:t>
      </w:r>
      <w:r w:rsidRPr="00B52D3A">
        <w:t>ªÀ†zÀ¤Û, (</w:t>
      </w:r>
      <w:r w:rsidRPr="00FE6E99">
        <w:rPr>
          <w:rFonts w:ascii="BRH Kannada RN" w:hAnsi="BRH Kannada RN"/>
        </w:rPr>
        <w:t>79.5</w:t>
      </w:r>
      <w:r w:rsidRPr="00B52D3A">
        <w:t>)</w:t>
      </w:r>
    </w:p>
    <w:p w:rsidR="00B52D3A" w:rsidRPr="00B52D3A" w:rsidRDefault="00B52D3A" w:rsidP="004D317F">
      <w:pPr>
        <w:pStyle w:val="Kannada-Veda"/>
      </w:pPr>
      <w:r w:rsidRPr="00B52D3A">
        <w:t xml:space="preserve">…zÁ£ÀA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…AiÀÄeÁÕ…£ÁA ªÀ†gÀÆ…xÀA zÀ†QëuÁ …¯ÉÆÃPÉÃ …zÁvÁgÀ(†Uïä) ¸ÀªÀð …¨sÀÆvÁ†£ÀÄå¥À …fÃªÀ†¤Û …zÁ£ÉÃ£Á†gÁ…wÃ-gÀ†¥Á£ÀÄzÀ£ÀÛ …zÁ£ÉÃ†£À ¢é…µÀ£ÉÆÛÃ …«ÄvÁæ †¨sÀªÀ¤Û …zÁ£ÉÃ …¸ÀªÀðA ¥Àæ†w¶×…vÀA vÀ‡¸Áäzï …zÁ£ÀA †¥À…gÀªÀÄA </w:t>
      </w:r>
      <w:r w:rsidRPr="00B52D3A">
        <w:rPr>
          <w:rFonts w:ascii="BRH Devanagari" w:hAnsi="BRH Devanagari" w:cs="BRH Devanagari"/>
        </w:rPr>
        <w:t>Æ</w:t>
      </w:r>
      <w:r w:rsidRPr="00B52D3A">
        <w:t>†¤Û, (</w:t>
      </w:r>
      <w:r w:rsidRPr="00FE6E99">
        <w:rPr>
          <w:rFonts w:ascii="BRH Kannada RN" w:hAnsi="BRH Kannada RN"/>
        </w:rPr>
        <w:t>79.6)</w:t>
      </w:r>
    </w:p>
    <w:p w:rsidR="00B52D3A" w:rsidRPr="00B52D3A" w:rsidRDefault="00B52D3A" w:rsidP="003A2D99">
      <w:pPr>
        <w:pStyle w:val="NoSpacing"/>
      </w:pPr>
    </w:p>
    <w:p w:rsidR="003A2D99" w:rsidRDefault="00B52D3A" w:rsidP="004D317F">
      <w:pPr>
        <w:pStyle w:val="Kannada-Veda"/>
      </w:pPr>
      <w:r w:rsidRPr="00B52D3A">
        <w:t xml:space="preserve">…zsÀªÉÆÃð «†±Àé…¸Àå d†UÀvÀB ¥Àæ…wµÁ× …¯ÉÆÃPÉÃ …zsÀ«Äð†µÀ×A …¥ÀæeÁ †G¥À…¸À¥Àð†¤Û …zsÀªÉÄÃð†t …¥Á¥À†ªÀÄ…¥À£ÀÄ†zÀw …zsÀªÉÄÃð …¸ÀªÀðA ¥Àæ†w¶×…vÀA 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‡¸Áäzï …zsÀªÀÄðA †¥À…gÀªÀÄA </w:t>
      </w:r>
      <w:r w:rsidRPr="00B52D3A">
        <w:rPr>
          <w:rFonts w:ascii="BRH Devanagari" w:hAnsi="BRH Devanagari" w:cs="BRH Devanagari"/>
        </w:rPr>
        <w:t>Æ</w:t>
      </w:r>
      <w:r w:rsidRPr="00B52D3A">
        <w:t>ªÀ†zÀ¤Û, (</w:t>
      </w:r>
      <w:r w:rsidRPr="001E45A0">
        <w:rPr>
          <w:rFonts w:ascii="BRH Kannada RN" w:hAnsi="BRH Kannada RN"/>
        </w:rPr>
        <w:t>79.7</w:t>
      </w:r>
      <w:r w:rsidRPr="00B52D3A">
        <w:t>)</w:t>
      </w:r>
    </w:p>
    <w:p w:rsidR="00B52D3A" w:rsidRPr="0065127F" w:rsidRDefault="0065127F" w:rsidP="003A2D99">
      <w:pPr>
        <w:pStyle w:val="NoSpacing"/>
      </w:pPr>
      <w:r>
        <w:tab/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lastRenderedPageBreak/>
        <w:t xml:space="preserve">…¥Àæd†£À…£ÀA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†¥Àæ…wµÁ× …¯ÉÆÃPÉÃ …¸ÁzsÀÄ …¥ÀæeÁ‡AiÀiÁ …¸ÀÛ£ÀÄÛA-†vÀ…£Áé£ÀB †¦…vÀÈuÁ †ªÀÄ…£ÀÈuÉÆÃ ¨sÀ†ªÀ…w vÀ†zÉÃªÀ …vÀ¸Áå C†£ÀÈ…tA vÀ‡¸Áävï …¥Àæd†£À£ÀA ¥À…gÀªÀÄA </w:t>
      </w:r>
      <w:r w:rsidRPr="00B52D3A">
        <w:rPr>
          <w:rFonts w:ascii="BRH Devanagari" w:hAnsi="BRH Devanagari" w:cs="BRH Devanagari"/>
        </w:rPr>
        <w:t>Æ</w:t>
      </w:r>
      <w:r w:rsidRPr="00B52D3A">
        <w:t>ªÀ†zÀ…£ÀÛ÷</w:t>
      </w:r>
      <w:proofErr w:type="gramStart"/>
      <w:r w:rsidRPr="00B52D3A">
        <w:t>å</w:t>
      </w:r>
      <w:r w:rsidR="0065127F">
        <w:t xml:space="preserve"> </w:t>
      </w:r>
      <w:r w:rsidRPr="00B52D3A">
        <w:t>,</w:t>
      </w:r>
      <w:proofErr w:type="gramEnd"/>
      <w:r w:rsidR="0065127F">
        <w:t xml:space="preserve"> </w:t>
      </w:r>
      <w:r w:rsidRPr="00B52D3A">
        <w:t>(</w:t>
      </w:r>
      <w:r w:rsidRPr="001E45A0">
        <w:rPr>
          <w:rFonts w:ascii="BRH Kannada RN" w:hAnsi="BRH Kannada RN"/>
        </w:rPr>
        <w:t>79.8)</w:t>
      </w:r>
    </w:p>
    <w:p w:rsidR="00B52D3A" w:rsidRPr="00B52D3A" w:rsidRDefault="00B52D3A" w:rsidP="004D317F">
      <w:pPr>
        <w:pStyle w:val="Kannada-Veda"/>
      </w:pPr>
      <w:r w:rsidRPr="00B52D3A">
        <w:t xml:space="preserve">UÀß…AiÉÆÃ ªÉÊ vÀæ†¬ÄÃ …«zÁå †zÉÃ…ªÀAiÀiÁ…£ÀB ¥À†£ÁÜ UÁgÀí…¥ÀvÀå IÄPï-†¥ÀÈ…y«Ã †gÀxÀ…£ÀÛgÀ-†ªÀÄ£ÁéºÁgï …AiÀÄ¥À†ZÀ…£ÀA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AiÀÄ†dÄ…gÀ£ÀÛ†jPÀëA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ªÁªÀÄ…zÉÃªÀå †ªÀiÁºÀ…ªÀ¤Ã…AiÀÄB ¸Á†ªÀÄ¸ÀÄ…ªÀUÉÆÃð …¯ÉÆÃPÉÆÃ </w:t>
      </w:r>
    </w:p>
    <w:p w:rsidR="00B52D3A" w:rsidRPr="00B52D3A" w:rsidRDefault="00B52D3A" w:rsidP="004D317F">
      <w:pPr>
        <w:pStyle w:val="Kannada-Veda"/>
      </w:pPr>
      <w:r w:rsidRPr="00B52D3A">
        <w:t xml:space="preserve">…§ÈºÀvï-vÀ†¸Áä-…zÀVßÃ£ï †¥À…gÀªÀÄA </w:t>
      </w:r>
      <w:r w:rsidRPr="00B52D3A">
        <w:rPr>
          <w:rFonts w:ascii="BRH Devanagari" w:hAnsi="BRH Devanagari" w:cs="BRH Devanagari"/>
        </w:rPr>
        <w:t>Æ</w:t>
      </w:r>
      <w:r w:rsidR="0065127F">
        <w:t>ªÀ†zÀ£ÀÛ÷å</w:t>
      </w:r>
      <w:r w:rsidRPr="00B52D3A">
        <w:t>, (</w:t>
      </w:r>
      <w:r w:rsidRPr="001E45A0">
        <w:rPr>
          <w:rFonts w:ascii="BRH Kannada RN" w:hAnsi="BRH Kannada RN"/>
        </w:rPr>
        <w:t>79.9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Vß…º</w:t>
      </w:r>
      <w:proofErr w:type="gramStart"/>
      <w:r w:rsidRPr="00B52D3A">
        <w:t>ÉÆÃvÀæ(</w:t>
      </w:r>
      <w:proofErr w:type="gramEnd"/>
      <w:r w:rsidRPr="00B52D3A">
        <w:t xml:space="preserve">Uïä) †¸ÁAiÀÄA …¥ÁævÀgï-…UÀÈºÁ…uÁA-¤†µÀÌöÈ…wB †¹éµÀÖ(Uïä) ¸ÀÄ…ºÀÄvÀA </w:t>
      </w:r>
      <w:r w:rsidRPr="00B52D3A">
        <w:rPr>
          <w:rFonts w:ascii="BRH Devanagari" w:hAnsi="BRH Devanagari" w:cs="BRH Devanagari"/>
        </w:rPr>
        <w:t>Æ</w:t>
      </w:r>
      <w:r w:rsidRPr="00B52D3A">
        <w:t>†AiÀÄdÕPÀæ…vÀÆ£ÁA ¥Áæ†AiÀÄt(Uïä) ¸ÀÄ…ªÀUÀð†¸Àå …¯ÉÆÃPÀ…¸Àå eÉÆåÃ…w-¸ÀÛ†¸Áä-zÀVß…ºÉÆÃvÀæA †¥À…gÀªÀÄA ªÀ†</w:t>
      </w:r>
      <w:r w:rsidR="0065127F">
        <w:t>zÀ¤Û</w:t>
      </w:r>
      <w:r w:rsidRPr="00B52D3A">
        <w:t>, (</w:t>
      </w:r>
      <w:r w:rsidRPr="001E45A0">
        <w:rPr>
          <w:rFonts w:ascii="BRH Kannada RN" w:hAnsi="BRH Kannada RN"/>
        </w:rPr>
        <w:t>79.10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 xml:space="preserve">…AiÀÄdÕ E†w …AiÀÄeÉÕÃ…£À » …zÉÃªÁ ¢†ªÀA …UÀvÁ …AiÀÄeÉÕÃ£Á-†¸ÀÄ…gÁ-£À†¥Á£ÀÄzÀ£ÀÛ …AiÀÄeÉÕÃ†£À ¢é…µÀ£ÉÆÛÃ …«ÄvÁæ †¨sÀªÀ¤Û …AiÀÄeÉÕÃ …¸ÀªÀðA ¥Àæ†w¶×…vÀA vÀ‡¸Áäzï …AiÀÄdÕA †¥À…gÀªÀÄA </w:t>
      </w:r>
      <w:r w:rsidRPr="00B52D3A">
        <w:rPr>
          <w:rFonts w:ascii="BRH Devanagari" w:hAnsi="BRH Devanagari" w:cs="BRH Devanagari"/>
        </w:rPr>
        <w:t>Æ</w:t>
      </w:r>
      <w:r w:rsidR="0065127F">
        <w:t>ªÀ†zÀ¤Û</w:t>
      </w:r>
      <w:r w:rsidRPr="00B52D3A">
        <w:t>, (</w:t>
      </w:r>
      <w:r w:rsidRPr="001E45A0">
        <w:rPr>
          <w:rFonts w:ascii="BRH Kannada RN" w:hAnsi="BRH Kannada RN"/>
        </w:rPr>
        <w:t>79.11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 xml:space="preserve">ªÀiÁ…£À¸ÀA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†¥ÁæeÁ…¥ÀvÀåA …¥À«†vÀæA ªÀiÁ…£À¸ÉÃ…£À ªÀÄ†£À¸Á …¸ÁzsÀÄ †¥À±Àåw ªÀiÁ…£À¸Á IÄ†µÀAiÀÄB …¥ÀæeÁ †C¸ÀÈd£ÀÛ ªÀiÁ…£À¸ÉÃ …¸ÀªÀðA ¥Àæ†w¶×…vÀA vÀ‡¸Áä£ï </w:t>
      </w:r>
    </w:p>
    <w:p w:rsidR="00B52D3A" w:rsidRPr="00B52D3A" w:rsidRDefault="00B52D3A" w:rsidP="004D317F">
      <w:pPr>
        <w:pStyle w:val="Kannada-Veda"/>
      </w:pPr>
      <w:r w:rsidRPr="00B52D3A">
        <w:t xml:space="preserve">ªÀiÁ…£À¸ÀA †¥À…gÀªÀÄA </w:t>
      </w:r>
      <w:r w:rsidRPr="00B52D3A">
        <w:rPr>
          <w:rFonts w:ascii="BRH Devanagari" w:hAnsi="BRH Devanagari" w:cs="BRH Devanagari"/>
        </w:rPr>
        <w:t>Æ</w:t>
      </w:r>
      <w:r w:rsidRPr="00B52D3A">
        <w:t>ªÀ†zÀ¤Û, (</w:t>
      </w:r>
      <w:r w:rsidRPr="001E45A0">
        <w:rPr>
          <w:rFonts w:ascii="BRH Kannada RN" w:hAnsi="BRH Kannada RN"/>
        </w:rPr>
        <w:t>79.12</w:t>
      </w:r>
      <w:r w:rsidRPr="00B52D3A">
        <w:t>)</w:t>
      </w:r>
    </w:p>
    <w:p w:rsidR="00B52D3A" w:rsidRPr="00B52D3A" w:rsidRDefault="00B52D3A" w:rsidP="004D317F">
      <w:pPr>
        <w:pStyle w:val="Kannada-Veda"/>
      </w:pPr>
      <w:r w:rsidRPr="00B52D3A">
        <w:t xml:space="preserve">…£Áå¸À …EvÁå†ºÀÄgï ªÀÄ…¤Ã¶‡uÉÆÃ …§æºÁä†tA …§æºÁä «†±ÀéB PÀ…vÀªÀÄB </w:t>
      </w:r>
    </w:p>
    <w:p w:rsidR="00B52D3A" w:rsidRPr="00B52D3A" w:rsidRDefault="00B52D3A" w:rsidP="004D317F">
      <w:pPr>
        <w:pStyle w:val="Kannada-Veda"/>
      </w:pPr>
      <w:r w:rsidRPr="00B52D3A">
        <w:t>†¸Àé…AiÀÄA¨sÀÄB …¥ÀæeÁ†¥ÀwB ¸ÀªÀiï</w:t>
      </w:r>
      <w:r w:rsidRPr="00B52D3A">
        <w:rPr>
          <w:rFonts w:ascii="BRH Devanagari" w:hAnsi="BRH Devanagari" w:cs="BRH Devanagari"/>
        </w:rPr>
        <w:t>Æ</w:t>
      </w:r>
      <w:r w:rsidR="0065127F">
        <w:t>ªÀxÀì…gÀ E†w</w:t>
      </w:r>
      <w:r w:rsidRPr="00B52D3A">
        <w:t>, (</w:t>
      </w:r>
      <w:r w:rsidRPr="001E45A0">
        <w:rPr>
          <w:rFonts w:ascii="BRH Kannada RN" w:hAnsi="BRH Kannada RN"/>
        </w:rPr>
        <w:t>79.13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rPr>
          <w:rFonts w:ascii="BRH Kannada RN" w:hAnsi="BRH Kannada RN" w:cs="BRH Kannada RN"/>
        </w:rPr>
        <w:t>¸ÀªÀiï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ªÀ…xÀì†gÉÆÃ „¸Á†ªÁ…¢vÉÆåÃ AiÀÄ …KµÀ †D…¢vÉåÃ ¥ÀÄ†gÀÄ…µÀB </w:t>
      </w:r>
    </w:p>
    <w:p w:rsidR="00B52D3A" w:rsidRPr="00B52D3A" w:rsidRDefault="0065127F" w:rsidP="004D317F">
      <w:pPr>
        <w:pStyle w:val="Kannada-Veda"/>
      </w:pPr>
      <w:r>
        <w:t>¸À †¥ÀgÀ…ªÉÄÃ¶×Ã §æ…ºÁävÁä</w:t>
      </w:r>
      <w:r w:rsidR="00B52D3A" w:rsidRPr="00B52D3A">
        <w:t>, (</w:t>
      </w:r>
      <w:r w:rsidR="00B52D3A" w:rsidRPr="001E45A0">
        <w:rPr>
          <w:rFonts w:ascii="BRH Kannada RN" w:hAnsi="BRH Kannada RN"/>
        </w:rPr>
        <w:t>79.14</w:t>
      </w:r>
      <w:r w:rsidR="00B52D3A"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 xml:space="preserve">AiÀiÁ†©ügÁ…¢vÀå-¸ÀÛ†¥Àw …gÀ²ä…©ü¸ÁÛ†©üB …¥Àdð†£ÉÆåÃ ªÀgÀëw …¥Àdð†£ÉåÃ-£ËµÀ¢ü- ªÀ£À…¸ÀàvÀ…AiÀÄB ¥Àæ†eÁAiÀÄ£ÀÛ NµÀ¢ü-ªÀ£À…¸Ààw…©ü-gÀ†£ÀßA ¨sÀ…ªÀvÀå†£ÉßÃ£À …¥ÁæuÁB …¥ÁæuÉÊgï §…®A §†¯ÉÃ…£À vÀ…¥À-¸ÀÛ†¥À¸Á …±ÀæzÁÞ …±ÀæzÀÞ†AiÀiÁ …ªÉÄÃzsÁ …ªÉÄÃzsÀ†AiÀiÁ ªÀÄ…¤ÃµÁ †ªÀÄ…¤ÃµÀ…AiÀiÁ ªÀÄ…£ÉÆÃ ªÀÄ†£À…¸Á ±Á…¤ÛB ±Á†£ÁÛ÷å …avÀÛA …avÉÛÃ…£À ¸ÀäöÈ…w(…UïÎ) ¸ÀäöÈ…vÁå ¸Áä…gÀ(…UïÎ) ¸Áä†gÉÃt …«eÁÕ†£ÀA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…«eÁÕ†£ÉÃ-…£ÁvÁä†£ÀA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ªÉÃzÀAiÀÄ…w vÀ†¸Áä…zÀ£ÀßA zÀ…zÀ£ïÜ ¸À‡ªÁð…uÉåÃvÁ†¤ zÀ…zÁ-vÀå‡£Áßvï …¥ÁæuÁ †¨sÀªÀ¤Û …¨sÀÆvÁ‡£ÁA …¥ÁæuÉÊgï ªÀÄ…£ÉÆÃ ªÀÄ†£À¸À±ÀÑ …«eÁÕ†£ÀA </w:t>
      </w:r>
      <w:r w:rsidRPr="00B52D3A">
        <w:rPr>
          <w:rFonts w:ascii="BRH Devanagari" w:hAnsi="BRH Devanagari" w:cs="BRH Devanagari"/>
        </w:rPr>
        <w:t>Æ</w:t>
      </w:r>
      <w:r w:rsidRPr="00B52D3A">
        <w:t>…«eÁÕ†£Á-zÁ…£À£ÉÆÝÃ †§æºÀä …AiÉÆÃ¤B, (</w:t>
      </w:r>
      <w:r w:rsidRPr="001E45A0">
        <w:rPr>
          <w:rFonts w:ascii="BRH Kannada RN" w:hAnsi="BRH Kannada RN"/>
        </w:rPr>
        <w:t>79.15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¸À ªÁ …KµÀ ¥ÀÄ†gÀÄµÀB ¥À…kÑzsÁ †¥À…kõÁÑvÁä AiÉÄÃ…£À ¸À†ªÀð…«ÄzÀA ¥ÉÆæÃ†vÀA ¥ÀÈ…y«Ã …ZÁ£ÀÛ†jPÀëA …ZÀ zËå…±ÀÑ ¢†±À±ÁÑªÁ£ÀÛgÀ …¢±Á…±ÀÑ ¸À ªÉÊ ¸À†ªÀð…«ÄzÀA d…UÀxÀì …¸À¨sÀÆvÀ(†Uïä) ¸À …¨sÀªÀåA †feÁÕ¸À …PÀèöÈ¥ÀÛ †IÄ…vÀeÁ gÀ†¬ÄµÁ× …±ÀæzÁÞ …¸ÀvÉÆåÃ ªÀÄ†ºÀ¸Áé£ï …vÀ¥À…¸ÉÆÃ ¥À†j…µÁÖzï, (</w:t>
      </w:r>
      <w:r w:rsidRPr="001E45A0">
        <w:rPr>
          <w:rFonts w:ascii="BRH Kannada RN" w:hAnsi="BRH Kannada RN"/>
        </w:rPr>
        <w:t>79.16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proofErr w:type="gramStart"/>
      <w:r w:rsidRPr="00B52D3A">
        <w:t>eÁÕ†</w:t>
      </w:r>
      <w:proofErr w:type="gramEnd"/>
      <w:r w:rsidRPr="00B52D3A">
        <w:t>vÁé vÀ…ªÉÄÃªÀA ªÀÄ†£À¸Á …ºÀÈzÁ …ZÀ ¨sÀÆ†AiÉÆÃ £À …ªÀÄÈvÀÄå-ªÀÄÄ†¥ÀAiÀiÁ» …«zÁé£ï (</w:t>
      </w:r>
      <w:r w:rsidRPr="001E45A0">
        <w:rPr>
          <w:rFonts w:ascii="BRH Kannada RN" w:hAnsi="BRH Kannada RN"/>
        </w:rPr>
        <w:t>79.17</w:t>
      </w:r>
      <w:r w:rsidRPr="00B52D3A">
        <w:t>)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vÀ</w:t>
      </w:r>
      <w:proofErr w:type="gramEnd"/>
      <w:r w:rsidRPr="00B52D3A">
        <w:t>‡¸Áä-…£Áß÷å¸À-…ªÉÄÃµÁA vÀ†¥À¸Á-ªÀÄwj…PÀÛªÀiÁ†ºÀÄgï, (</w:t>
      </w:r>
      <w:r w:rsidRPr="001E45A0">
        <w:rPr>
          <w:rFonts w:ascii="BRH Kannada RN" w:hAnsi="BRH Kannada RN"/>
        </w:rPr>
        <w:t>79.18</w:t>
      </w:r>
      <w:r w:rsidRPr="00B52D3A">
        <w:t>)</w:t>
      </w:r>
    </w:p>
    <w:p w:rsidR="00B52D3A" w:rsidRPr="00B52D3A" w:rsidRDefault="00B52D3A" w:rsidP="004D317F">
      <w:pPr>
        <w:pStyle w:val="Kannada-Veda"/>
      </w:pPr>
      <w:r w:rsidRPr="00B52D3A">
        <w:lastRenderedPageBreak/>
        <w:t>ªÀ¸ÀÄ…gÀ†uÉÆéÃ …«¨sÀÆ†gÀ¹ …¥ÁæuÉÃ vÀéªÀÄ†¹ ¸À…£ÁÞvÁ §æ†ºÀä£ï vÀéªÀÄ†¹ «…±ÀézsÀÈ†vÉÛÃ-…eÉÆÃzÁ¸ï vÀé†ªÀÄ…¸ÀåVß-†gÀ¹ ªÀ…ZÉÆÃðzÁ-¸ÀÛ÷é†ªÀÄ…¹ ¸ÀÆ†AiÀÄð¸Àå zÀÄå…ªÉÆßÃzÁ ¸ÀÛ÷é†ªÀÄ¹ …ZÀ£ÀÝç†ªÀÄ¸À G¥À…AiÀiÁªÀÄ†UÀÈ»Ã</w:t>
      </w:r>
      <w:r w:rsidR="0065127F">
        <w:t>vÉÆÃ„¹ …§æºÀä‡uÉÃ …vÁé ªÀÄºÀ…¸À</w:t>
      </w:r>
      <w:r w:rsidRPr="00B52D3A">
        <w:t>, (</w:t>
      </w:r>
      <w:r w:rsidRPr="001E45A0">
        <w:rPr>
          <w:rFonts w:ascii="BRH Kannada RN" w:hAnsi="BRH Kannada RN"/>
        </w:rPr>
        <w:t>79.19</w:t>
      </w:r>
      <w:r w:rsidRPr="00B52D3A">
        <w:t>)</w:t>
      </w:r>
    </w:p>
    <w:p w:rsidR="00B52D3A" w:rsidRPr="00B52D3A" w:rsidRDefault="00B52D3A" w:rsidP="003A2D99">
      <w:pPr>
        <w:pStyle w:val="NoSpacing"/>
      </w:pPr>
    </w:p>
    <w:p w:rsidR="00B52D3A" w:rsidRDefault="00B52D3A" w:rsidP="004D317F">
      <w:pPr>
        <w:pStyle w:val="Kannada-Veda"/>
      </w:pPr>
      <w:r w:rsidRPr="00B52D3A">
        <w:t xml:space="preserve">N«Ä…vÁåvÁä†£ÀA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AiÀÄÄkÂÓÃ…vÉÊvÀzÉéöÊ †ªÀÄºÉÆÃ…¥À¤†µÀzÀA …zÉÃªÁ…£ÁA UÀÄ…ºÀåA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…§æºÀä†uÉÆÃ ªÀÄ…»ªÀiÁ†£À-ªÀiÁ¥ÉÆßÃ…w vÀ‡¸Áäzï …§æºÀä†uÉÆÃ ªÀÄ…»ªÀiÁ†£À-«ÄvÀÄå…¥À¤µÀvï ||</w:t>
      </w:r>
      <w:r w:rsidR="0065127F">
        <w:t xml:space="preserve"> </w:t>
      </w:r>
      <w:r w:rsidRPr="001E45A0">
        <w:rPr>
          <w:rFonts w:ascii="BRH Kannada RN" w:hAnsi="BRH Kannada RN"/>
        </w:rPr>
        <w:t>79.20</w:t>
      </w:r>
      <w:r w:rsidRPr="00B52D3A">
        <w:t xml:space="preserve"> </w:t>
      </w:r>
    </w:p>
    <w:p w:rsidR="00B52D3A" w:rsidRPr="00B52D3A" w:rsidRDefault="00B52D3A" w:rsidP="0065127F">
      <w:pPr>
        <w:pStyle w:val="NoSpacing"/>
      </w:pPr>
    </w:p>
    <w:p w:rsidR="00B52D3A" w:rsidRPr="00B52D3A" w:rsidRDefault="00B52D3A" w:rsidP="003401F2">
      <w:pPr>
        <w:pStyle w:val="Heading2-Kannada"/>
      </w:pPr>
      <w:bookmarkStart w:id="79" w:name="_Toc5743575"/>
      <w:r w:rsidRPr="00B52D3A">
        <w:t>4.55</w:t>
      </w:r>
      <w:r w:rsidRPr="00B52D3A">
        <w:tab/>
        <w:t>eÁÕ£ÀAiÀÄdÕB</w:t>
      </w:r>
      <w:bookmarkEnd w:id="79"/>
    </w:p>
    <w:p w:rsidR="00B52D3A" w:rsidRP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t xml:space="preserve">vÀ…¸ÉåöÊªÀA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…«zÀÄ†µÉÆÃ …AiÀÄdÕ…¸ÁåvÁä AiÀÄ†dªÀiÁ£À-…±ÀæzÁÞ¥À…wßÃ ±À†jÃgÀ-…«ÄzsÀäªÀÄÄ…gÉÆÃ ªÉÃ…¢gï-¯ÉÆÃ†ªÀiÁ¤ …§…gÀ»gï -…ªÉÃzÀ-²ê…SÁ ºÀÈ†zÀ…AiÀÄA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AiÀÄÆ…¥ÀB PÁ…ªÀÄ D†dåA …ªÀÄ£ÀÄåB …¥À±ÀÄ-¸ÀÛ…¥ÉÆÃ„Vßgï-zÀ†ªÀÄ-±ÀêªÀÄ…¬ÄvÁ zÀ†Që…uÁ-ªÁUÉÆÏÃ‡vÁ …¥Áæt †G…zÁÎvÁ ZÀ†PÀÄëgÀ…zsÀéAiÀÄÄðgï-ªÀÄ…£ÉÆÃ §æ…ºÁä ±ÉÆæÃ†vÀæ…ªÀÄVßÃ-zsÁå…ªÀ¢Þç†AiÀÄ…vÉÃ ¸Á …¢ÃPÁë AiÀÄzÀ†±Áæ÷ß…w vÀzÀÞ…«gï-AiÀÄwà†§…w vÀ†zÀ¸Àå ¸ÉÆÃªÀÄ…¥Á£ÀA </w:t>
      </w:r>
      <w:r w:rsidRPr="00B52D3A">
        <w:rPr>
          <w:rFonts w:ascii="BRH Devanagari" w:hAnsi="BRH Devanagari" w:cs="BRH Devanagari"/>
        </w:rPr>
        <w:t>Æ</w:t>
      </w:r>
      <w:r w:rsidRPr="00B52D3A">
        <w:t>AiÀÄzÀæ†ªÀÄ…vÉÃ vÀ†zÀÄ…¥À¸À…zÉÆÃ AiÀÄxï …¸ÀAZÀ†gÀ-vÀÄå…¥À«†±À-…vÀÄåwÛ†µÀ×vÉÃ …ZÀ ¸À†¥Àæ…ªÀ†UÉÆåÃð AiÀÄ£ÀÄä…RA vÀ†zÁºÀ…ªÀ¤Ã…AiÉÆÃ AiÀi</w:t>
      </w:r>
      <w:r w:rsidR="0065127F">
        <w:t>Á ªÁå†ºÀÈw-gÁ…ºÀÄwgï-AiÀÄ†zÀ¸Àå</w:t>
      </w:r>
      <w:r w:rsidRPr="00B52D3A">
        <w:t>,</w:t>
      </w:r>
      <w:r w:rsidR="003A2D99">
        <w:t xml:space="preserve"> </w:t>
      </w:r>
      <w:r w:rsidRPr="00B52D3A">
        <w:t xml:space="preserve">…«eÁÕ…£ÀA vÀ…dÄÓºÉÆÃ…w AiÀÄ…xÁìAiÀÄA …¥ÁævÀ†gÀ…wÛ vÀ…xÀì«Ä…zsÀA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AiÀÄ…vÁàçvÀgï …ªÀÄzsÀå†¤Ý£À(Uïä) …¸ÁAiÀÄA …ZÀ vÁ…¤ ¸À†ªÀ£Á…¤ AiÉÄÃ †CºÉÆÃ…gÁvÉæÃ vÉÃ †zÀgÀê¥ÀÆtð…ªÀiÁ¸Ë ‡AiÉÄÃzÀÞð …ªÀiÁ¸Á…±ÀÑ </w:t>
      </w:r>
      <w:r w:rsidRPr="00B52D3A">
        <w:lastRenderedPageBreak/>
        <w:t>ªÀiÁ‡¸Á…±ÀÑ vÉÃ †ZÁvÀÄ…ªÀiÁð¸Áå…¤ AiÀÄ …IÄvÀ…ªÀ¸ÉÛÃ †¥À±ÀÄ…§£ÁÞ AiÉÄÃ †¸ÀªÀiï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ªÀ…xÀìgÁ†±ÀÑ ¥ÀjªÀ…xÀìgÁ…±ÀÑ vÉÃ„†ºÀgï-…UÀuÁ-†¸ÀìªÀð ªÉÃ…zÀ¸ÀA </w:t>
      </w:r>
      <w:r w:rsidRPr="00B52D3A">
        <w:rPr>
          <w:rFonts w:ascii="BRH Devanagari" w:hAnsi="BRH Devanagari" w:cs="BRH Devanagari"/>
        </w:rPr>
        <w:t>Æ</w:t>
      </w:r>
      <w:r w:rsidRPr="00B52D3A">
        <w:rPr>
          <w:rFonts w:ascii="BRH Kannada RN" w:hAnsi="BRH Kannada RN" w:cs="BRH Kannada RN"/>
        </w:rPr>
        <w:t xml:space="preserve">ªÁ </w:t>
      </w:r>
    </w:p>
    <w:p w:rsidR="00B52D3A" w:rsidRPr="00B52D3A" w:rsidRDefault="00B52D3A" w:rsidP="004D317F">
      <w:pPr>
        <w:pStyle w:val="Kannada-Veda"/>
      </w:pPr>
      <w:r w:rsidRPr="00B52D3A">
        <w:t xml:space="preserve">…KvÀxï …¸ÀvÀæA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AiÀÄ£Àä†gÀ…tA vÀ†zÀ…ªÀ¨sÀÈ†xÀ …KvÀzÉéöÊ †dgÁªÀÄAiÀÄð-ªÀÄVß…ºÉÆÃvÀæ(Uïä) …¸ÀvÀæA AiÀÄ …KªÀA </w:t>
      </w:r>
      <w:r w:rsidRPr="00B52D3A">
        <w:rPr>
          <w:rFonts w:ascii="BRH Devanagari" w:hAnsi="BRH Devanagari" w:cs="BRH Devanagari"/>
        </w:rPr>
        <w:t>Æ</w:t>
      </w:r>
      <w:r w:rsidRPr="00B52D3A">
        <w:t>…«zÁé-†£ÀÄ…zÀUÀ†AiÀÄ£ÉÃ …¥Àæ«ÄÃ†AiÀÄvÉÃ …zÉÃªÁ†£Á…ªÉÄÃªÀ †ªÀÄ…»ªÀiÁ†£ÀA …UÀvÁé„„…¢vÀå…¸Àå ¸Á†AiÀÄÄdåA UÀ…ZÀÒvÀå…xÀ AiÉÆÃ †zÀ…QëuÉÃ …¥Àæ«ÄÃ†AiÀÄvÉÃ ¦…vÀÈuÁ-…ªÉÄÃªÀ †ªÀÄ…»ªÀiÁ†£ÀA …UÀvÁé …ZÀ£ÀÝç†ªÀÄ…¸ÀB ¸Á†AiÀÄÄdå(Uïä) ¸À…¯ÉÆÃPÀ†vÁ-ªÀiÁ¥ÉÆßÃ…vÉåÃvË ªÉÊ ‡¸ÀÆAiÀiÁð ZÀ…£ÀÝçªÀÄ‡¸Ëgï-ªÀÄ…»ªÀiÁ‡£Ë ¨Áæ…ºÀäuÉÆÃ …«zÁé-…£À©ü†dAiÀÄ…w vÀ‡¸Áäzï …§æºÀä†uÉÆÃ ªÀÄ…»ªÀiÁ†£À ªÀiÁ¥ÉÆßÃ…w vÀ‡¸Áäzï …§æºÀä†uÉÆÃ ªÀÄ…»ªÀiÁ†£À-</w:t>
      </w:r>
      <w:r w:rsidR="00115C1E">
        <w:br/>
      </w:r>
      <w:r w:rsidRPr="00B52D3A">
        <w:t xml:space="preserve">«ÄvÀÄå…¥À¤µÀvï || </w:t>
      </w:r>
      <w:r w:rsidRPr="001E45A0">
        <w:rPr>
          <w:rFonts w:ascii="BRH Kannada RN" w:hAnsi="BRH Kannada RN"/>
        </w:rPr>
        <w:t>80.1</w:t>
      </w:r>
      <w:r w:rsidRPr="00B52D3A">
        <w:t xml:space="preserve"> </w:t>
      </w:r>
    </w:p>
    <w:p w:rsidR="00B52D3A" w:rsidRPr="00B52D3A" w:rsidRDefault="00B52D3A" w:rsidP="003A2D99">
      <w:pPr>
        <w:pStyle w:val="NoSpacing"/>
      </w:pPr>
    </w:p>
    <w:p w:rsidR="00B52D3A" w:rsidRPr="00B52D3A" w:rsidRDefault="00B52D3A" w:rsidP="004D317F">
      <w:pPr>
        <w:pStyle w:val="Kannada-Veda"/>
      </w:pPr>
      <w:r w:rsidRPr="00B52D3A">
        <w:t>…¸ÀºÀ †£Á ªÀªÀvÀÄ | …¸ÀºÀ †£Ë ¨sÀÄ£ÀPÀÄÛ | …¸ÀºÀ …«Ã†AiÀÄðA PÀgÀªÁªÀºÉÊ |</w:t>
      </w:r>
    </w:p>
    <w:p w:rsidR="003A2D99" w:rsidRDefault="00B52D3A" w:rsidP="004D317F">
      <w:pPr>
        <w:pStyle w:val="Kannada-Veda"/>
      </w:pPr>
      <w:r w:rsidRPr="00B52D3A">
        <w:t>…vÉÃ…d¹é…£Á ªÀ†¢üÃvÀªÀÄ…¸ÀÄÛ ªÀiÁ †«¢é…µÁªÀ‡ºÉÊ |</w:t>
      </w:r>
      <w:r w:rsidR="003A2D99">
        <w:t xml:space="preserve"> </w:t>
      </w:r>
    </w:p>
    <w:p w:rsidR="00B52D3A" w:rsidRPr="00B52D3A" w:rsidRDefault="00B52D3A" w:rsidP="003A2D99">
      <w:pPr>
        <w:pStyle w:val="Kannada-Veda"/>
        <w:jc w:val="center"/>
      </w:pPr>
      <w:r w:rsidRPr="00B52D3A">
        <w:t>NA ±Á…¤ÛB ±Á…¤ÛB ±Á†¤ÛB</w:t>
      </w:r>
    </w:p>
    <w:p w:rsidR="003A2D99" w:rsidRDefault="00B52D3A" w:rsidP="003A2D99">
      <w:pPr>
        <w:pStyle w:val="Kannada-Veda"/>
        <w:jc w:val="center"/>
      </w:pPr>
      <w:r w:rsidRPr="004D317F">
        <w:t xml:space="preserve">|| </w:t>
      </w:r>
      <w:proofErr w:type="gramStart"/>
      <w:r w:rsidRPr="004D317F">
        <w:t>Ew</w:t>
      </w:r>
      <w:proofErr w:type="gramEnd"/>
      <w:r w:rsidRPr="004D317F">
        <w:t xml:space="preserve"> ªÀÄºÁ£ÁgÁAiÀÄuÉÆÃ¥À¤µÀvï ¸ÀªÀiÁ¥ÁÛ ||</w:t>
      </w:r>
    </w:p>
    <w:p w:rsidR="00B52D3A" w:rsidRPr="004D317F" w:rsidRDefault="00BE4111" w:rsidP="003A2D99">
      <w:pPr>
        <w:pStyle w:val="Kannada-Veda"/>
        <w:jc w:val="center"/>
      </w:pPr>
      <w:r>
        <w:rPr>
          <w:rFonts w:ascii="BRH Kannada RN" w:hAnsi="BRH Kannada RN" w:cs="BRH Kannada RN"/>
        </w:rPr>
        <w:pict>
          <v:rect id="_x0000_i1028" style="width:0;height:1.5pt" o:hralign="center" o:hrstd="t" o:hr="t" fillcolor="#a0a0a0" stroked="f"/>
        </w:pict>
      </w: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</w:p>
    <w:p w:rsidR="001E45A0" w:rsidRDefault="001E45A0">
      <w:pPr>
        <w:spacing w:after="0" w:line="240" w:lineRule="auto"/>
        <w:rPr>
          <w:rFonts w:ascii="BRH Kannada RN" w:hAnsi="BRH Kannada RN" w:cs="Arial"/>
          <w:b/>
          <w:color w:val="000000"/>
          <w:sz w:val="48"/>
          <w:szCs w:val="28"/>
          <w:u w:val="double"/>
        </w:rPr>
      </w:pPr>
      <w:r>
        <w:br w:type="page"/>
      </w:r>
    </w:p>
    <w:p w:rsidR="00B52D3A" w:rsidRPr="00B52D3A" w:rsidRDefault="003401F2" w:rsidP="003401F2">
      <w:pPr>
        <w:pStyle w:val="1Title-VedaVMSKannada"/>
      </w:pPr>
      <w:bookmarkStart w:id="80" w:name="_Toc5743576"/>
      <w:r>
        <w:lastRenderedPageBreak/>
        <w:t xml:space="preserve">5 </w:t>
      </w:r>
      <w:r w:rsidR="00B52D3A" w:rsidRPr="00B52D3A">
        <w:t>CgÀÄt¥Àæ±ÀßB-vÉÊwÛjÃAiÀiÁgÀtåPÀA</w:t>
      </w:r>
      <w:bookmarkEnd w:id="80"/>
      <w:r w:rsidR="00B52D3A" w:rsidRPr="00B52D3A">
        <w:t xml:space="preserve"> </w:t>
      </w:r>
    </w:p>
    <w:p w:rsidR="00B52D3A" w:rsidRPr="00B52D3A" w:rsidRDefault="00B52D3A" w:rsidP="004D317F">
      <w:pPr>
        <w:pStyle w:val="Kannada-Veda"/>
      </w:pPr>
      <w:r w:rsidRPr="00B52D3A">
        <w:rPr>
          <w:rFonts w:ascii="BRH Kannada RN" w:hAnsi="BRH Kannada RN" w:cs="BRH Kannada RN"/>
        </w:rPr>
        <w:t>NA |</w:t>
      </w:r>
      <w:r w:rsidRPr="00B52D3A">
        <w:t xml:space="preserve">…¨sÀzÀæA PÀ†uÉÃð©üB ±ÀÈ…tÄAiÀiÁ†ªÀÄ zÉÃªÁB | …¨sÀzÀæA †¥À±ÉåÃ…ªÀiÁPÀë…©ü AiÀÄð†dvÁæB| …¹ÜgÉÊgÀ‡YõÉÎöÊ¸ÀÄÛ…µÀÄÖªÁ(Uïä) †¸À…¸ÀÛ£ÀÆ†©üB | </w:t>
      </w:r>
      <w:r w:rsidR="00115C1E">
        <w:br/>
      </w:r>
      <w:r w:rsidRPr="00B52D3A">
        <w:t xml:space="preserve">ªÀå†±ÉÃªÀÄ …zÉÃªÀ†»…vÀA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AiÀÄzÁ†AiÀÄÄB | …¸Àé¹Û …£À E†£ÉÆÝçÃ …ªÀÈzÀÞ†±ÀæªÁB | </w:t>
      </w:r>
      <w:r w:rsidR="00115C1E">
        <w:br/>
      </w:r>
      <w:r w:rsidRPr="00B52D3A">
        <w:t xml:space="preserve">…¸Àé¹Û †£ÀB …¥ÀÆµÁ …«±Àé†ªÉÃzÁB | …¸Àé¹Û …£À¸ÁÛ…PÉÆë÷åÃð C†jµÀÖ£ÉÃ«ÄB | </w:t>
      </w:r>
      <w:r w:rsidR="00115C1E">
        <w:br/>
      </w:r>
      <w:r w:rsidRPr="00B52D3A">
        <w:t>…¸Àé¹Û …£ÉÆÃ §È…ºÀ¸Àà†wgï-zÀzsÁvÀÄ ||</w:t>
      </w:r>
    </w:p>
    <w:p w:rsidR="00B52D3A" w:rsidRDefault="00B52D3A" w:rsidP="004D317F">
      <w:pPr>
        <w:pStyle w:val="Kannada-Veda"/>
      </w:pPr>
      <w:r w:rsidRPr="00B52D3A">
        <w:t>NA ±Á…¤ÛB ±Á…¤ÛB ±Á†¤ÛB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T.A.1.1.1</w:t>
      </w:r>
    </w:p>
    <w:p w:rsidR="00B52D3A" w:rsidRDefault="00B52D3A" w:rsidP="004D317F">
      <w:pPr>
        <w:pStyle w:val="Kannada-Veda"/>
      </w:pPr>
      <w:r w:rsidRPr="00B52D3A">
        <w:t xml:space="preserve">…¨sÀzÀæA PÀ†uÉÃð©üB ±ÀÈ…tÄAiÀiÁ†ªÀÄ zÉÃªÁB | …¨sÀzÀæA †¥À±ÉåÃ…ªÀiÁPÀë…©ügï AiÀÄ†dvÁæB | …¹ÜgÉÊgÀ‡YõÉÎöÊ¸ÀÄÛ…µÀÄÖªÁ(Uïä) †¸À…¸ÀÛ£ÀÆ†©üB | </w:t>
      </w:r>
      <w:r w:rsidR="00115C1E">
        <w:br/>
      </w:r>
      <w:r w:rsidRPr="00B52D3A">
        <w:t xml:space="preserve">ªÀå†±ÉÃªÀÄ …zÉÃªÀ†»…vÀA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AiÀÄzÁ†AiÀÄÄB | …¸Àé¹Û …£À E†£ÉÆÝçÃ …ªÀÈzÀÞ†±ÀæªÁB | </w:t>
      </w:r>
      <w:r w:rsidR="00115C1E">
        <w:br/>
      </w:r>
      <w:r w:rsidRPr="00B52D3A">
        <w:t xml:space="preserve">…¸Àé¹Û †£ÀB …¥ÀÆµÁ …«±Àé†ªÉÃzÁB | …¸Àé¹Û …£À¸ÁÛ…PÉÆë÷åÃð C†jµÀÖ£ÉÃ«ÄB | </w:t>
      </w:r>
      <w:r w:rsidR="00115C1E">
        <w:br/>
      </w:r>
      <w:r w:rsidRPr="00B52D3A">
        <w:t xml:space="preserve">…¸Àé¹Û …£ÉÆÃ §È…ºÀ¸Àà†wgï-zÀzsÁvÀÄ | D†¥ÀªÀiÁ¥Á…ªÀÄ¥ÀB ¸À‡ªÁðB | </w:t>
      </w:r>
      <w:r w:rsidR="00115C1E">
        <w:br/>
      </w:r>
      <w:r w:rsidRPr="00B52D3A">
        <w:t xml:space="preserve">…C¸Áä-…zÀ¸Áä-…¢vÉÆÃ„ªÀÄÄ†vÀB | </w:t>
      </w:r>
      <w:r w:rsidRPr="00856055">
        <w:rPr>
          <w:rFonts w:ascii="BRH Kannada RN" w:hAnsi="BRH Kannada RN"/>
        </w:rPr>
        <w:t>1 (10</w:t>
      </w:r>
      <w:r w:rsidRPr="00B52D3A">
        <w:t xml:space="preserve">) 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T.A.1.1.2</w:t>
      </w:r>
    </w:p>
    <w:p w:rsidR="00B52D3A" w:rsidRPr="00B52D3A" w:rsidRDefault="00B52D3A" w:rsidP="004D317F">
      <w:pPr>
        <w:pStyle w:val="Kannada-Veda"/>
      </w:pPr>
      <w:r w:rsidRPr="00B52D3A">
        <w:t xml:space="preserve">…CVß…ªÁðAiÀÄÄ…±ÀÑ ¸ÀÆ†AiÀÄð±ÀÑ | …¸ÀºÀ †¸ÀkÑ-…¸ÀÌgÀ†¢ÞðAiÀiÁ | …ªÁAiÀÄé†±Áé 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gÀ…</w:t>
      </w:r>
      <w:proofErr w:type="gramEnd"/>
      <w:r w:rsidRPr="00B52D3A">
        <w:t xml:space="preserve">²ä¥À†vÀAiÀÄB | ªÀÄ‡jÃZÁåvÁä…£ÉÆÃ C†zÀÄæºÀB | …zÉÃ«Ãgï †¨sÀÄªÀ…£À ¸ÀÆ†ªÀjÃB | </w:t>
      </w:r>
    </w:p>
    <w:p w:rsidR="009533DC" w:rsidRDefault="00B52D3A" w:rsidP="004D317F">
      <w:pPr>
        <w:pStyle w:val="Kannada-Veda"/>
      </w:pPr>
      <w:r w:rsidRPr="00B52D3A">
        <w:t xml:space="preserve">…¥ÀÄ…vÀæ…ªÀvÁé†AiÀÄ ªÉÄÃ ¸ÀÄvÀ | ªÀÄºÁ£Á«ÄßÃgï-†ªÀÄºÁ…ªÀiÁ£ÁB | </w:t>
      </w:r>
      <w:r w:rsidR="00115C1E">
        <w:br/>
      </w:r>
    </w:p>
    <w:p w:rsidR="00944FE2" w:rsidRDefault="00B52D3A" w:rsidP="004D317F">
      <w:pPr>
        <w:pStyle w:val="Kannada-Veda"/>
      </w:pPr>
      <w:r w:rsidRPr="00B52D3A">
        <w:lastRenderedPageBreak/>
        <w:t>…ªÀÄ…ºÀ¸ÉÆÃ †ªÀÄºÀ…¸ÀB †¸ÀéB | …zÉÃ«ÃB †¥Àdð…£Àå ¸ÀÆ†ªÀjÃB |</w:t>
      </w:r>
    </w:p>
    <w:p w:rsidR="00B52D3A" w:rsidRDefault="00B52D3A" w:rsidP="004D317F">
      <w:pPr>
        <w:pStyle w:val="Kannada-Veda"/>
      </w:pPr>
      <w:r w:rsidRPr="00B52D3A">
        <w:t xml:space="preserve">…¥ÀÄ…vÀæ…ªÀvÁé†AiÀÄ ªÉÄÃ ¸ÀÄvÀ | </w:t>
      </w:r>
      <w:r w:rsidRPr="00856055">
        <w:rPr>
          <w:rFonts w:ascii="BRH Kannada RN" w:hAnsi="BRH Kannada RN"/>
        </w:rPr>
        <w:t>2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T.A.1.1.3</w:t>
      </w:r>
    </w:p>
    <w:p w:rsidR="00B52D3A" w:rsidRPr="00B52D3A" w:rsidRDefault="00B52D3A" w:rsidP="004D317F">
      <w:pPr>
        <w:pStyle w:val="Kannada-Veda"/>
      </w:pPr>
      <w:r w:rsidRPr="00B52D3A">
        <w:t>…C¥Á†±ÀÄß÷å¶Ú-…ªÀÄ¥Á gÀ†PÀëB | …C¥Á†±ÀÄß÷å¶Ú-…ªÀÄ¥Á gÀ‡WÀA | C‡¥Á…WÁæªÀÄ†¥À …ZÁªÀ‡wÛðA | C†¥À …zÉÃ«Ã…jvÉÆÃ †»vÀ | ªÀ†dæA …zÉÃ«ÃgÀ†</w:t>
      </w:r>
      <w:proofErr w:type="gramStart"/>
      <w:r w:rsidRPr="00B52D3A">
        <w:t>fÃvÁ(</w:t>
      </w:r>
      <w:proofErr w:type="gramEnd"/>
      <w:r w:rsidRPr="00B52D3A">
        <w:t xml:space="preserve">UïÎ)±ÀÑ | </w:t>
      </w:r>
    </w:p>
    <w:p w:rsidR="00B52D3A" w:rsidRPr="00B52D3A" w:rsidRDefault="00B52D3A" w:rsidP="004D317F">
      <w:pPr>
        <w:pStyle w:val="Kannada-Veda"/>
      </w:pPr>
      <w:r w:rsidRPr="00B52D3A">
        <w:t>¨sÀÄ†ªÀ£ÀA zÉÃ…ªÀ¸ÀÆ†ªÀjÃB | …D…¢vÁå£À†¢</w:t>
      </w:r>
      <w:proofErr w:type="gramStart"/>
      <w:r w:rsidRPr="00B52D3A">
        <w:t>wA</w:t>
      </w:r>
      <w:proofErr w:type="gramEnd"/>
      <w:r w:rsidRPr="00B52D3A">
        <w:t xml:space="preserve"> …zÉÃ«ÃA | AiÉÆÃ†¤£ÉÆÃzsÀéð-…ªÀÄÄ¢Ã†µÀvÀ | …²ªÁ …£ÀB ±À†£ÀÛªÀiÁ ¨sÀªÀ£ÀÄÛ | …¢ªÁå D…¥À N†µÀzsÀAiÀÄB | </w:t>
      </w:r>
    </w:p>
    <w:p w:rsidR="00B52D3A" w:rsidRPr="00B52D3A" w:rsidRDefault="00B52D3A" w:rsidP="004D317F">
      <w:pPr>
        <w:pStyle w:val="Kannada-Veda"/>
      </w:pPr>
      <w:r w:rsidRPr="00B52D3A">
        <w:t xml:space="preserve">…¸ÀÄ…ªÀÄÈ…rÃPÁ ¸À†gÀ¸Àéw | ªÀiÁ …vÉÃ †ªÉÇåÃªÀÄ …¸À£ÀÝöÈ†² | </w:t>
      </w:r>
      <w:r w:rsidRPr="00856055">
        <w:rPr>
          <w:rFonts w:ascii="BRH Kannada RN" w:hAnsi="BRH Kannada RN"/>
        </w:rPr>
        <w:t>3 (12</w:t>
      </w:r>
      <w:r w:rsidRPr="00B52D3A">
        <w:t>)</w:t>
      </w:r>
    </w:p>
    <w:p w:rsidR="00B52D3A" w:rsidRPr="00984D86" w:rsidRDefault="00B52D3A" w:rsidP="00984D86">
      <w:pPr>
        <w:pStyle w:val="Kannada-Veda"/>
      </w:pPr>
      <w:r w:rsidRPr="00984D86">
        <w:t xml:space="preserve">²æÃ bÁAiÀiÁ-¸ÀÄªÀZÀð¯ÁªÀiÁâ ¸ÀªÉÄÃvÀ ²æÃ ¸ÀÆAiÀÄð£ÁgÁAiÀÄt ¸Áé«Ä£ÉÃ £ÀªÀÄB | NA £ÀªÉÆÃ £ÁgÁAiÀÄuÁAiÀÄ || </w:t>
      </w:r>
      <w:r w:rsidRPr="00115C1E">
        <w:rPr>
          <w:rFonts w:ascii="BRH Kannada RN" w:hAnsi="BRH Kannada RN"/>
        </w:rPr>
        <w:t xml:space="preserve">1 </w:t>
      </w:r>
      <w:r w:rsidRPr="00984D86">
        <w:t>||</w:t>
      </w:r>
    </w:p>
    <w:p w:rsidR="00485EA2" w:rsidRPr="00485EA2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T.A.1.2.1</w:t>
      </w:r>
      <w:r w:rsidR="00351FF8">
        <w:tab/>
      </w:r>
    </w:p>
    <w:p w:rsidR="00B52D3A" w:rsidRDefault="00B52D3A" w:rsidP="004D317F">
      <w:pPr>
        <w:pStyle w:val="Kannada-Veda"/>
      </w:pPr>
      <w:r w:rsidRPr="00B52D3A">
        <w:t xml:space="preserve">¸ÀäöÈ†wB …¥ÀævÀå†PÀë-ªÉÄÊ…w‡ºÀåA | C†£ÀÄªÀiÁ£À-±ÀÑvÀÄ…µÀÖAiÀÄA | …KvÉÊgÁ†¢vÀå ªÀÄtØ®A | ¸À†ªÉÊðgÉÃ…ªÀ «‡zsÁ¸ÀåvÉÃ | ¸ÀÆ…AiÉÆÃð ªÀÄ†jÃ…aªÀiÁ†zÀvÉÛÃ | ¸ÀªÀð‡¸Áäzï ¨sÀÄ†ªÀ£Á…zÀ¢ü | vÀ¸ÁåB ¥ÁPÀ †«±ÉÃ…µÉÃt | …¸ÀäöÈvÀA †PÁ® …«±ÉÃ†µÀtA | …£À¢Ã…ªÀ ¥Àæ†¨sÀªÁvï …PÁavï | …CPÀë‡AiÀiÁåxï ¸Àå…£ÀÝvÉÃ †AiÀÄxÁ | </w:t>
      </w:r>
      <w:r w:rsidRPr="00856055">
        <w:rPr>
          <w:rFonts w:ascii="BRH Kannada RN" w:hAnsi="BRH Kannada RN"/>
        </w:rPr>
        <w:t>4 (10</w:t>
      </w:r>
      <w:r w:rsidRPr="00B52D3A">
        <w:t>)</w:t>
      </w:r>
    </w:p>
    <w:p w:rsidR="00351FF8" w:rsidRPr="00B52D3A" w:rsidRDefault="00351FF8" w:rsidP="00351FF8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T.A.1.2.2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vÁ£</w:t>
      </w:r>
      <w:proofErr w:type="gramEnd"/>
      <w:r w:rsidRPr="00B52D3A">
        <w:t xml:space="preserve">ÀßzÉÆåÃ„©ü †¸ÀªÀiÁ…AiÀÄ¤Û | …¸ÉÆÃgÀÄB ¸À†wÃ £À …¤ªÀ†vÀðvÉÃ | …KªÀ…£Áß£Á </w:t>
      </w:r>
    </w:p>
    <w:p w:rsidR="00B52D3A" w:rsidRPr="00B52D3A" w:rsidRDefault="00B52D3A" w:rsidP="004D317F">
      <w:pPr>
        <w:pStyle w:val="Kannada-Veda"/>
      </w:pPr>
      <w:r w:rsidRPr="00B52D3A">
        <w:t>†¸ÀªÀÄÄ…vÁÜ£ÁB | …PÁ¯ÁB †¸ÀA</w:t>
      </w:r>
      <w:r w:rsidRPr="00B52D3A">
        <w:rPr>
          <w:rFonts w:ascii="BRH Devanagari" w:hAnsi="BRH Devanagari" w:cs="BRH Devanagari"/>
        </w:rPr>
        <w:t>Æ</w:t>
      </w:r>
      <w:r w:rsidRPr="00B52D3A">
        <w:t>ªÀ…</w:t>
      </w:r>
      <w:proofErr w:type="gramStart"/>
      <w:r w:rsidRPr="00B52D3A">
        <w:t>xÀìgÀ(</w:t>
      </w:r>
      <w:proofErr w:type="gramEnd"/>
      <w:r w:rsidRPr="00B52D3A">
        <w:t xml:space="preserve">UïÎ) †²ævÁB | CtÄ±À±ÀÑ †ªÀÄºÀ…±À±ÀÑ | </w:t>
      </w:r>
    </w:p>
    <w:p w:rsidR="00B52D3A" w:rsidRDefault="00B52D3A" w:rsidP="004D317F">
      <w:pPr>
        <w:pStyle w:val="Kannada-Veda"/>
      </w:pPr>
      <w:r w:rsidRPr="00B52D3A">
        <w:lastRenderedPageBreak/>
        <w:t>¸À†ªÉÃð ¸ÀªÀÄ…ªÀAiÀÄ†¤Ûç vÀA | ¸À ‡vÉÊB …¸ÀªÉÊðB †¸ÀªÀiÁ…«µÀÖB | …HgÀÄB †¸À£Àß …¤ªÀ†vÀðvÉÃ</w:t>
      </w:r>
      <w:r w:rsidR="00485EA2">
        <w:t xml:space="preserve"> </w:t>
      </w:r>
      <w:r w:rsidRPr="00B52D3A">
        <w:t xml:space="preserve">| </w:t>
      </w:r>
      <w:r w:rsidRPr="00B52D3A">
        <w:rPr>
          <w:rFonts w:ascii="BRH Kannada RN" w:hAnsi="BRH Kannada RN" w:cs="BRH Kannada RN"/>
        </w:rPr>
        <w:t>C¢ü¸ÀA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ªÀ†xÀìgÀA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…«zÁåvï | vÀzÉÃ†ªÀ ®…PÀëuÉÃ | </w:t>
      </w:r>
      <w:r w:rsidRPr="00856055">
        <w:rPr>
          <w:rFonts w:ascii="BRH Kannada RN" w:hAnsi="BRH Kannada RN"/>
        </w:rPr>
        <w:t>5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T.A.1.2.3</w:t>
      </w:r>
    </w:p>
    <w:p w:rsidR="00B52D3A" w:rsidRPr="00B52D3A" w:rsidRDefault="00B52D3A" w:rsidP="004D317F">
      <w:pPr>
        <w:pStyle w:val="Kannada-Veda"/>
      </w:pPr>
      <w:r w:rsidRPr="00B52D3A">
        <w:t>CtÄ©ü±ÀÑ †ªÀÄºÀ…¢ã±ÀÑ | …¸ÀªÀiÁ†gÀÆqsÀB …¥ÀæzÀÈ†±ÀåvÉÃ |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ªÀxÀìgÀB †¥ÀævÀå…PÉëÃt | </w:t>
      </w:r>
    </w:p>
    <w:p w:rsidR="00B52D3A" w:rsidRDefault="00B52D3A" w:rsidP="004D317F">
      <w:pPr>
        <w:pStyle w:val="Kannada-Veda"/>
      </w:pPr>
      <w:r w:rsidRPr="00B52D3A">
        <w:t xml:space="preserve">…£Á¢ü†¸ÀvÀéB …¥ÀæzÀÈ†±ÀåvÉÃ | …¥Àl†gÉÆÃ «†QèzsÀB …¦YÎB | …KvÀzï †ªÀgÀÄ…t ®†PÀëtA | AiÀÄ†vÉæöÊ vÀ-zÀÄ…¥ÀzÀÈ†±ÀåvÉÃ | …¸ÀºÀ†¸ÀæA vÀ…vÀæ ¤Ã†AiÀÄvÉÃ | </w:t>
      </w:r>
      <w:proofErr w:type="gramStart"/>
      <w:r w:rsidRPr="00B52D3A">
        <w:t>KPÀ(</w:t>
      </w:r>
      <w:proofErr w:type="gramEnd"/>
      <w:r w:rsidRPr="00B52D3A">
        <w:t xml:space="preserve">Uïä) » ²gÉÆÃ †£Á£Á …ªÀÄÄSÉÃ | …PÀÈxÀì÷ßA †vÀzÀÈ…vÀ ®†PÀëtA | </w:t>
      </w:r>
      <w:r w:rsidRPr="00856055">
        <w:rPr>
          <w:rFonts w:ascii="BRH Kannada RN" w:hAnsi="BRH Kannada RN"/>
        </w:rPr>
        <w:t>6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T.A.1.2.4</w:t>
      </w:r>
    </w:p>
    <w:p w:rsidR="00B52D3A" w:rsidRPr="00B52D3A" w:rsidRDefault="00B52D3A" w:rsidP="004D317F">
      <w:pPr>
        <w:pStyle w:val="Kannada-Veda"/>
      </w:pPr>
      <w:r w:rsidRPr="00B52D3A">
        <w:t xml:space="preserve">G¨sÀAiÀÄvÀB ¸À‡¥ÉÛÃ¤Ýç…AiÀiÁtÂ | …d°à†vÀA vÉéÃ…ªÀ ¢†ºÀåvÉÃ | ±ÀÄPÀèPÀÈµÉÚÃ </w:t>
      </w:r>
    </w:p>
    <w:p w:rsidR="00B52D3A" w:rsidRPr="00B52D3A" w:rsidRDefault="00B52D3A" w:rsidP="004D317F">
      <w:pPr>
        <w:pStyle w:val="Kannada-Veda"/>
      </w:pPr>
      <w:r w:rsidRPr="00B52D3A">
        <w:rPr>
          <w:rFonts w:ascii="BRH Kannada RN" w:hAnsi="BRH Kannada RN" w:cs="BRH Kannada RN"/>
        </w:rPr>
        <w:t>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†ªÀxÀì…gÀ¸Àå | zÀQët ªÁ†ªÀÄAiÉÆÃB …¥Á±ÀéðAiÉÆÃB | vÀ…¸ÉåöÊµÁ ¨sÀ†ªÀw | </w:t>
      </w:r>
    </w:p>
    <w:p w:rsidR="00B52D3A" w:rsidRPr="00B52D3A" w:rsidRDefault="00B52D3A" w:rsidP="004D317F">
      <w:pPr>
        <w:pStyle w:val="Kannada-Veda"/>
      </w:pPr>
      <w:r w:rsidRPr="00B52D3A">
        <w:t xml:space="preserve">…±ÀÄPÀæA †vÉÃ …C£Àåzï†AiÀÄ…dvÀA †vÉÃ …C£Àåvï | «†µÀÄgÀÆ…¥ÉÃ C†ºÀ…¤Ã zËå†jªÁ¹ | </w:t>
      </w:r>
    </w:p>
    <w:p w:rsidR="00B52D3A" w:rsidRPr="00B52D3A" w:rsidRDefault="00B52D3A" w:rsidP="004D317F">
      <w:pPr>
        <w:pStyle w:val="Kannada-Veda"/>
      </w:pPr>
      <w:r w:rsidRPr="00B52D3A">
        <w:t xml:space="preserve">«…±Áé » …ªÀiÁAiÀiÁ C†ªÀ¹ ¸ÀézsÁªÀB | …¨sÀzÁæ †vÉÃ ¥ÀÆµÀ…¤ßºÀ …gÁw…gÀ¹Û÷é†w | </w:t>
      </w:r>
    </w:p>
    <w:p w:rsidR="00B52D3A" w:rsidRPr="00944FE2" w:rsidRDefault="00B52D3A" w:rsidP="00944FE2">
      <w:pPr>
        <w:pStyle w:val="Kannada-Veda"/>
      </w:pPr>
      <w:r w:rsidRPr="00B52D3A">
        <w:t xml:space="preserve">£Á…vÀæ ¨sÀÄ†ªÀ£ÀA | £À …¥ÀÆµÁ | £À …¥À±À†ªÀB | </w:t>
      </w:r>
      <w:r w:rsidRPr="00B52D3A">
        <w:rPr>
          <w:rFonts w:ascii="BRH Kannada RN" w:hAnsi="BRH Kannada RN" w:cs="BRH Kannada RN"/>
        </w:rPr>
        <w:t>£Á¢vÀåB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ªÀxÀìgÀ KªÀ ¥ÀævÀåPÉëÃt ¦æAiÀÄ†vÀªÀÄA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…«zÁåvï | </w:t>
      </w:r>
      <w:r w:rsidRPr="00944FE2">
        <w:t>KvÀzÉéöÊ ¸ÀAÆªÀxÀìgÀ¸Àå ¦æAiÀÄ†vÀª</w:t>
      </w:r>
      <w:proofErr w:type="gramStart"/>
      <w:r w:rsidRPr="00944FE2">
        <w:t>ÀÄ(</w:t>
      </w:r>
      <w:proofErr w:type="gramEnd"/>
      <w:r w:rsidRPr="00944FE2">
        <w:t>Uïä) …gÀÆ¥ÀA | AiÉÆÃ„¸Àå ªÀÄºÁ£ÀxÀð GvÀàxÀì÷å†ªÀiÁ£ÉÆÃ</w:t>
      </w:r>
      <w:r w:rsidRPr="00B52D3A">
        <w:t xml:space="preserve"> …¨sÀªÀw | EzÀA ¥ÀÄtåA </w:t>
      </w:r>
      <w:r w:rsidRPr="00944FE2">
        <w:t xml:space="preserve">†PÀÄgÀÄ…µÉéÃw | vÀªÀiÁºÀ†gÀtA …zÀzÁåvï | </w:t>
      </w:r>
      <w:r w:rsidRPr="00115C1E">
        <w:rPr>
          <w:rFonts w:ascii="BRH Kannada RN" w:hAnsi="BRH Kannada RN"/>
        </w:rPr>
        <w:t>7 (17)</w:t>
      </w:r>
    </w:p>
    <w:p w:rsidR="00B52D3A" w:rsidRDefault="00B52D3A" w:rsidP="00944FE2">
      <w:pPr>
        <w:pStyle w:val="Kannada-Veda"/>
      </w:pPr>
      <w:r w:rsidRPr="00944FE2">
        <w:t xml:space="preserve">²æÃ bÁAiÀiÁ-¸ÀÄªÀZÀð¯ÁªÀiÁâ ¸ÀªÉÄÃvÀ ²æÃ ¸ÀÆAiÀÄð£ÁgÁAiÀÄt ¸Áé«Ä£ÉÃ £ÀªÀÄB | NA £ÀªÉÆÃ £ÁgÁAiÀÄuÁAiÀÄ || </w:t>
      </w:r>
      <w:r w:rsidRPr="00115C1E">
        <w:rPr>
          <w:rFonts w:ascii="BRH Kannada RN" w:hAnsi="BRH Kannada RN"/>
        </w:rPr>
        <w:t xml:space="preserve">2 </w:t>
      </w:r>
      <w:r w:rsidRPr="00944FE2">
        <w:t>||</w:t>
      </w:r>
    </w:p>
    <w:p w:rsidR="009533DC" w:rsidRPr="00944FE2" w:rsidRDefault="009533DC" w:rsidP="00944FE2">
      <w:pPr>
        <w:pStyle w:val="Kannada-Veda"/>
      </w:pPr>
    </w:p>
    <w:p w:rsidR="00944FE2" w:rsidRDefault="00944FE2" w:rsidP="00351FF8">
      <w:pPr>
        <w:pStyle w:val="3-Eng-Subheading-VedaVMSTelugu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T.A.1.3.1</w:t>
      </w:r>
    </w:p>
    <w:p w:rsidR="00B52D3A" w:rsidRPr="00856055" w:rsidRDefault="00B52D3A" w:rsidP="004D317F">
      <w:pPr>
        <w:pStyle w:val="Kannada-Veda"/>
        <w:rPr>
          <w:rFonts w:ascii="BRH Kannada RN" w:hAnsi="BRH Kannada RN"/>
        </w:rPr>
      </w:pPr>
      <w:r w:rsidRPr="00B52D3A">
        <w:t>…¸Á…PÀkõÁÓ£Á(†Uïä) …¸À¥ÀÛ†xÀªÀiÁºÀÄ-gÉÃ…PÀdA | µÀ†qÀÄ…zÀåªÀiÁ IÄ†µÀAiÉÆÃ zÉÃ…ªÀeÁ E†w |</w:t>
      </w:r>
      <w:r w:rsidR="00944FE2">
        <w:t xml:space="preserve"> </w:t>
      </w:r>
      <w:r w:rsidRPr="00B52D3A">
        <w:t xml:space="preserve">vÉÃ†µÁ…«ÄµÁÖ…¤ «†»vÁ¤ zsÁ…ªÀÄ±ÀB | </w:t>
      </w:r>
      <w:r w:rsidR="00115C1E">
        <w:br/>
      </w:r>
      <w:r w:rsidRPr="00B52D3A">
        <w:t xml:space="preserve">…¸ÁÜvÉæÃ †gÉÃd…£ÉÛÃ «†PÀÈvÁ¤ gÀÆ…¥À±ÀB | PÉÆÃ†£ÀÄ ªÀÄ…AiÀiÁð C†«ÄyvÀB | </w:t>
      </w:r>
      <w:r w:rsidR="00115C1E">
        <w:br/>
      </w:r>
      <w:r w:rsidRPr="00B52D3A">
        <w:t>¸À…SÁ ¸À†SÁAiÀÄªÀÄ§æ«Ãvï | d†ºÁPÉÆÃ …C¸Àä†¢ÃµÀvÉÃ |</w:t>
      </w:r>
      <w:r w:rsidR="00944FE2">
        <w:t xml:space="preserve"> </w:t>
      </w:r>
      <w:r w:rsidRPr="00B52D3A">
        <w:t xml:space="preserve">AiÀÄ…¹ÛvÁå†d ¸À…T«…zÀ(…Uïä) ¸À†SÁAiÀÄA | £À vÀ†¸Àå …ªÁZÀå†¦ …¨sÁUÉÆÃ †C¹Û | </w:t>
      </w:r>
      <w:r w:rsidR="00115C1E">
        <w:br/>
      </w:r>
      <w:r w:rsidRPr="00B52D3A">
        <w:t xml:space="preserve">AiÀÄ¢Ã(†Uïä) …±ÀÈuÉÆÃ…vÀå®PÀ(†Uïä) ±ÀÈuÉÆÃw | </w:t>
      </w:r>
      <w:r w:rsidRPr="00856055">
        <w:rPr>
          <w:rFonts w:ascii="BRH Kannada RN" w:hAnsi="BRH Kannada RN"/>
        </w:rPr>
        <w:t>8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T.A.1.3.2</w:t>
      </w:r>
    </w:p>
    <w:p w:rsidR="00B52D3A" w:rsidRPr="00B52D3A" w:rsidRDefault="00B52D3A" w:rsidP="004D317F">
      <w:pPr>
        <w:pStyle w:val="Kannada-Veda"/>
      </w:pPr>
      <w:r w:rsidRPr="00B52D3A">
        <w:t>£À » …¥ÀæªÉÃ†zÀ ¸ÀÄ…PÀÈvÀ…¸Àå ¥À…£ÁÜ«Ä†w | …IÄvÀÄgï †IÄvÀÄ£Á …£ÀÄzÀå†ªÀiÁ£ÀB |</w:t>
      </w:r>
    </w:p>
    <w:p w:rsidR="00B52D3A" w:rsidRPr="00856055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«†£À£Á…zÁ©ü†zsÁªÀB | µÀ¶Ö±ÀÑ wæ(Uïä)†±ÀPÁ …ªÀ¯ÁÎB | …±ÀÄPÀè†PÀÈµËÚ …ZÀ </w:t>
      </w:r>
      <w:r w:rsidR="00115C1E">
        <w:br/>
      </w:r>
      <w:r w:rsidRPr="00B52D3A">
        <w:t>µÁ†¶ÖPË | …¸Á…gÁ…UÀ…ªÀ¸ÉÛçöÊgï-…dgÀ†zÀPÀëB | …ªÀ…¸À£ÉÆÛÃ ªÀ†¸ÀÄ©üB …¸ÀºÀ | …¸ÀA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…ªÀ…xÀìgÀ†¸Àå ¸À…«vÀÄB | …¥ÉæöÊ…µÀPÀÈvï †¥Àæ…xÀªÀÄB †¸ÀäöÈvÀB | </w:t>
      </w:r>
      <w:r w:rsidR="00115C1E">
        <w:br/>
      </w:r>
      <w:r w:rsidRPr="00B52D3A">
        <w:t xml:space="preserve">…CªÀÄÆ…£ÁzÀ†AiÀÄ-vÉÃ…vÀå£Áå£ï | </w:t>
      </w:r>
      <w:r w:rsidRPr="00856055">
        <w:rPr>
          <w:rFonts w:ascii="BRH Kannada RN" w:hAnsi="BRH Kannada RN"/>
        </w:rPr>
        <w:t>9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T.A.1.3.3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>…CªÀÄÆ(UïÎ)†±ÀÑ ¥À…jgÀ†PÀëvÀB | …KvÁ …ªÁZÀB †¥ÀæAiÀÄÄ…då£ÉÛÃ | AiÀÄvÉæöÊ †vÀzÀÄ…¥ÀzÀÈ†±ÀåvÉÃ</w:t>
      </w:r>
      <w:r w:rsidR="00944FE2">
        <w:t xml:space="preserve"> </w:t>
      </w:r>
      <w:r w:rsidRPr="00B52D3A">
        <w:t xml:space="preserve">| …KvÀ…zÉÃªÀ †«eÁ…¤ÃAiÀiÁvï | …¥ÀæªÀiÁ†tA PÁ…®¥À†AiÀÄðAiÉÄÃ | …«…±ÉÃ…µÀtA †vÀÄ ªÀ…PÁë÷åªÀÄB | …IÄvÀÆ‡£ÁA vÀ…¤ß¨ÉÆÃ†zsÀvÀ | ±ÀÄPÀèªÁ†¸Á gÀÄ…zÀæUÀtB | …VæÃµÉäÃ†uÁªÀ…vÀðvÉÃ †¸ÀºÀ | …¤d†ºÀ£ï ¥ÀÈ†y«Ã(Uïä) …¸ÀªÁðA | </w:t>
      </w:r>
      <w:r w:rsidRPr="00856055">
        <w:rPr>
          <w:rFonts w:ascii="BRH Kannada RN" w:hAnsi="BRH Kannada RN"/>
        </w:rPr>
        <w:t>10 (10)</w:t>
      </w: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9533DC" w:rsidRPr="00856055" w:rsidRDefault="009533DC" w:rsidP="004D317F">
      <w:pPr>
        <w:pStyle w:val="Kannada-Veda"/>
        <w:rPr>
          <w:rFonts w:ascii="BRH Kannada RN" w:hAnsi="BRH Kannada RN"/>
        </w:rPr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T.A.1.3.4</w:t>
      </w:r>
    </w:p>
    <w:p w:rsidR="00B52D3A" w:rsidRPr="005532EF" w:rsidRDefault="00B52D3A" w:rsidP="004D317F">
      <w:pPr>
        <w:pStyle w:val="Kannada-Veda"/>
      </w:pPr>
      <w:r w:rsidRPr="00B52D3A">
        <w:t>…eÉÆåÃw‡µÁ „¥Àæ…wSÉåÃ†£À ¸ÀB | …«…±Àé…gÀÆ¥Á†tÂ ªÁ…¸Á(…Uïä)¹ | …D…¢vÁå‡£ÁA …¤¨ÉÆÃ†zsÀvÀ |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ªÀxÀìjÃ†tA PÀ…ªÀÄð¥sÀ®A | ªÀgÁë©ü zÀðzÀ…vÁ(…Uïä) ¸ÀºÀ | CzÀÄB†SÉÆÃ zÀÄBR †ZÀPÀÄë…jªÀ | vÀ†zÁä ¦ÃvÀ E…ªÀ zÀÈ†±ÀåvÉÃ | </w:t>
      </w:r>
      <w:r w:rsidR="006E5D8B">
        <w:br/>
      </w:r>
      <w:r w:rsidRPr="00B52D3A">
        <w:t>²ÃvÉÃ‡£Á ªÀå†xÀAiÀÄ…¤ßªÀ | …gÀÄgÀÄ†zÀPÀë E…ªÀ zÀÈ†±ÀåvÉÃ | ºÁèzÀAiÀÄ‡vÉÃ dé†®vÀ…±ÉÑöÊªÀ | …±ÁªÀÄå†vÀ±ÁÑ…¸Àå ZÀ†PÀÄë¶Ã | AiÀiÁªÉÊ ¥ÀæeÁ ¨sÀæ(†UïÎ)…±Àå£ÉÛÃ | ¸ÀA</w:t>
      </w:r>
      <w:r w:rsidRPr="00B52D3A">
        <w:rPr>
          <w:rFonts w:ascii="BRH Devanagari" w:hAnsi="BRH Devanagari" w:cs="BRH Devanagari"/>
        </w:rPr>
        <w:t>Æ</w:t>
      </w:r>
      <w:r w:rsidRPr="00B52D3A">
        <w:rPr>
          <w:rFonts w:ascii="BRH Kannada RN" w:hAnsi="BRH Kannada RN" w:cs="BRH Kannada RN"/>
        </w:rPr>
        <w:t xml:space="preserve">ªÀxÀìgÁvÁÛ </w:t>
      </w:r>
      <w:r w:rsidRPr="00B52D3A">
        <w:t>¨sÀæ(†UïÎ)…±Àå£ÉÛÃ | …AiÀiÁB ¥Àæ†ww…µÀ×¤Û | ¸ÀA</w:t>
      </w:r>
      <w:r w:rsidRPr="00B52D3A">
        <w:rPr>
          <w:rFonts w:ascii="BRH Devanagari" w:hAnsi="BRH Devanagari" w:cs="BRH Devanagari"/>
        </w:rPr>
        <w:t>Æ</w:t>
      </w:r>
      <w:r w:rsidRPr="00B52D3A">
        <w:t>ªÀxÀìgÉÃ vÁB ¥Àæ†ww…µÀ×¤Û | ……</w:t>
      </w:r>
      <w:r w:rsidRPr="005532EF">
        <w:t>ªÀ…gïµÁ†¨sÀå E…vÀåxÀðB | 11 (16) ²æÃ bÁAiÀiÁ-¸ÀÄªÀZÀð¯ÁªÀiÁâ ¸ÀªÉÄÃvÀ ²æÃ ¸ÀÆAiÀÄð£ÁgÁAiÀÄt ¸Áé«Ä£ÉÃ £ÀªÀÄ</w:t>
      </w:r>
      <w:r w:rsidR="005532EF">
        <w:t xml:space="preserve">B | </w:t>
      </w:r>
      <w:r w:rsidR="006E5D8B">
        <w:br/>
      </w:r>
      <w:r w:rsidR="005532EF">
        <w:t>NA £ÀªÉÆÃ £ÁgÁAiÀÄuÁAiÀÄ ||</w:t>
      </w:r>
      <w:r w:rsidR="006E5D8B">
        <w:t xml:space="preserve"> </w:t>
      </w:r>
      <w:r w:rsidRPr="005532EF">
        <w:rPr>
          <w:rFonts w:ascii="BRH Kannada RN" w:hAnsi="BRH Kannada RN"/>
        </w:rPr>
        <w:t>3</w:t>
      </w:r>
      <w:r w:rsidR="006E5D8B">
        <w:rPr>
          <w:rFonts w:ascii="BRH Kannada RN" w:hAnsi="BRH Kannada RN"/>
        </w:rPr>
        <w:t xml:space="preserve"> </w:t>
      </w:r>
      <w:r w:rsidRPr="005532EF">
        <w:t>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T.A.1.4.1</w:t>
      </w:r>
    </w:p>
    <w:p w:rsidR="00B52D3A" w:rsidRPr="00B52D3A" w:rsidRDefault="00B52D3A" w:rsidP="004D317F">
      <w:pPr>
        <w:pStyle w:val="Kannada-Veda"/>
      </w:pPr>
      <w:r w:rsidRPr="00B52D3A">
        <w:t xml:space="preserve">C†Që…zÀÄBSÉÆÃ†wÜvÀ…¸ÉåöÊªÀ | …«¥Àæ†¸À£ÉßÃ …PÀ¤Ã†¤PÉÃ | DYõÉÌ÷ÛÃ ZÁ†zÀÎtA …£Á¹Û | </w:t>
      </w:r>
    </w:p>
    <w:p w:rsidR="00B52D3A" w:rsidRDefault="00B52D3A" w:rsidP="004D317F">
      <w:pPr>
        <w:pStyle w:val="Kannada-Veda"/>
      </w:pPr>
      <w:r w:rsidRPr="00B52D3A">
        <w:t>…IÄ¨sÀÆ‡uÁA vÀ…¤ß¨ÉÆÃ†zsÀvÀ | …PÀ…£À…PÁ¨sÁ†¤ ªÁ…¸</w:t>
      </w:r>
      <w:proofErr w:type="gramStart"/>
      <w:r w:rsidRPr="00B52D3A">
        <w:t>Á(</w:t>
      </w:r>
      <w:proofErr w:type="gramEnd"/>
      <w:r w:rsidRPr="00B52D3A">
        <w:t xml:space="preserve">…Uïä)¹ | …CºÀ†vÁ¤ …¤¨ÉÆÃ†zsÀvÀ | C£ÀßªÀÄ²æ÷ßÃ†vÀ ªÀÄÈ…fäÃvÀ | …CºÀA </w:t>
      </w:r>
      <w:r w:rsidRPr="00B52D3A">
        <w:rPr>
          <w:rFonts w:ascii="BRH Devanagari" w:hAnsi="BRH Devanagari" w:cs="BRH Devanagari"/>
        </w:rPr>
        <w:t>Æ</w:t>
      </w:r>
      <w:r w:rsidRPr="00B52D3A">
        <w:t>†ªÉÇÃ fÃ…ªÀ£À†¥ÀæzÀB | …KvÁ …ªÁZÀB †¥ÀæAiÀÄÄ…då£ÉÛÃ</w:t>
      </w:r>
      <w:r w:rsidR="00944FE2">
        <w:t xml:space="preserve"> </w:t>
      </w:r>
      <w:r w:rsidRPr="00B52D3A">
        <w:t xml:space="preserve">| …±ÀgÀzï†AiÀÄvÉÆæÃ…¥À zÀÈ†±ÀåvÉÃ | </w:t>
      </w:r>
      <w:r w:rsidRPr="00856055">
        <w:rPr>
          <w:rFonts w:ascii="BRH Kannada RN" w:hAnsi="BRH Kannada RN"/>
        </w:rPr>
        <w:t>12 (10</w:t>
      </w:r>
      <w:r w:rsidRPr="00B52D3A">
        <w:t>)</w:t>
      </w:r>
    </w:p>
    <w:p w:rsidR="00485EA2" w:rsidRDefault="00485EA2" w:rsidP="00485EA2">
      <w:pPr>
        <w:pStyle w:val="NoSpacing"/>
      </w:pPr>
    </w:p>
    <w:p w:rsidR="00856055" w:rsidRPr="00B52D3A" w:rsidRDefault="00856055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T.A.1.4.2</w:t>
      </w:r>
    </w:p>
    <w:p w:rsidR="00B52D3A" w:rsidRPr="00B52D3A" w:rsidRDefault="00B52D3A" w:rsidP="004D317F">
      <w:pPr>
        <w:pStyle w:val="Kannada-Veda"/>
      </w:pPr>
      <w:r w:rsidRPr="00B52D3A">
        <w:t xml:space="preserve">C©üzsÀÆ£Àé£ÉÆÛÃ-„©ü†WÀß£ÀÛ …EªÀ | …ªÁvÀ†ªÀ£ÉÆÛÃ …ªÀÄgÀÄzï†UÀuÁB | </w:t>
      </w:r>
    </w:p>
    <w:p w:rsidR="00B52D3A" w:rsidRPr="00B52D3A" w:rsidRDefault="00B52D3A" w:rsidP="004D317F">
      <w:pPr>
        <w:pStyle w:val="Kannada-Veda"/>
      </w:pPr>
      <w:r w:rsidRPr="00B52D3A">
        <w:t xml:space="preserve">CªÀÄÄvÉÆÃ eÉÃvÀÄ«ÄµÀÄ†ªÀÄÄR…«ÄªÀ | ¸À£ÀßzÁÞB ¸ÀºÀ †zÀzÀÈ…±ÉÃ ºÀ | </w:t>
      </w:r>
    </w:p>
    <w:p w:rsidR="00B52D3A" w:rsidRPr="00B52D3A" w:rsidRDefault="00B52D3A" w:rsidP="004D317F">
      <w:pPr>
        <w:pStyle w:val="Kannada-Veda"/>
      </w:pPr>
      <w:r w:rsidRPr="00B52D3A">
        <w:t xml:space="preserve">C¥ÀzsÀé¸ÉÛöÊgï-ªÀ¹Û†ªÀuÉÊð…jªÀ | …«…²SÁ†¸ÀB PÀ…¥À¢ð£ÀB | </w:t>
      </w:r>
    </w:p>
    <w:p w:rsidR="00B52D3A" w:rsidRPr="00B52D3A" w:rsidRDefault="00B52D3A" w:rsidP="004D317F">
      <w:pPr>
        <w:pStyle w:val="Kannada-Veda"/>
      </w:pPr>
      <w:r w:rsidRPr="00B52D3A">
        <w:lastRenderedPageBreak/>
        <w:t xml:space="preserve">CPÀÄæzÀÞ¸Àå AiÉÆÃ†xÀì÷åªÀiÁ…£À¸Àå | …PÀÈzÀÞ†¸ÉåÃ…ªÀ ¯ÉÆÃ†»¤Ã | </w:t>
      </w:r>
    </w:p>
    <w:p w:rsidR="00B52D3A" w:rsidRDefault="00B52D3A" w:rsidP="004D317F">
      <w:pPr>
        <w:pStyle w:val="Kannada-Veda"/>
      </w:pPr>
      <w:r w:rsidRPr="00B52D3A">
        <w:t xml:space="preserve">ºÉÃªÀÄvÀ±ÀÑ†PÀÄë¶Ã …«zÁåvï | …CPÀë÷Ú‡AiÉÆÃB Që…¥ÀuÉÆÃ†jªÀ | </w:t>
      </w:r>
      <w:r w:rsidRPr="00856055">
        <w:rPr>
          <w:rFonts w:ascii="BRH Kannada RN" w:hAnsi="BRH Kannada RN"/>
        </w:rPr>
        <w:t>13 (10</w:t>
      </w:r>
      <w:r w:rsidRPr="00B52D3A">
        <w:t>)</w:t>
      </w:r>
    </w:p>
    <w:p w:rsidR="00485EA2" w:rsidRDefault="00485EA2" w:rsidP="00485EA2">
      <w:pPr>
        <w:pStyle w:val="NoSpacing"/>
      </w:pPr>
    </w:p>
    <w:p w:rsidR="006E5D8B" w:rsidRPr="00B52D3A" w:rsidRDefault="006E5D8B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T.A.1.4.3</w:t>
      </w:r>
    </w:p>
    <w:p w:rsidR="005532EF" w:rsidRDefault="00B52D3A" w:rsidP="004D317F">
      <w:pPr>
        <w:pStyle w:val="Kannada-Veda"/>
      </w:pPr>
      <w:proofErr w:type="gramStart"/>
      <w:r w:rsidRPr="00B52D3A">
        <w:t>zÀÄ©</w:t>
      </w:r>
      <w:proofErr w:type="gramEnd"/>
      <w:r w:rsidRPr="00B52D3A">
        <w:t xml:space="preserve">üðPÀëA zÉÃ†ªÀ¯ÉÆÃ…PÉÃµÀÄ | …ªÀÄ£ÀÆ†£ÁªÀÄÄ…zÀPÀA †UÀÈºÉÃ | </w:t>
      </w:r>
      <w:r w:rsidR="006E5D8B">
        <w:br/>
      </w:r>
      <w:r w:rsidRPr="00B52D3A">
        <w:t>…KvÁ …ªÁZÀB †¥ÀæªÀ…zÀ¤ÛÃB | …ªÉÊzÀÄå†vÉÆÃ AiÀiÁ…¤Û ±ÉÊ†²jÃB |</w:t>
      </w:r>
    </w:p>
    <w:p w:rsidR="00B52D3A" w:rsidRPr="00B52D3A" w:rsidRDefault="00B52D3A" w:rsidP="00C85034">
      <w:pPr>
        <w:pStyle w:val="Kannada-Veda"/>
      </w:pPr>
      <w:proofErr w:type="gramStart"/>
      <w:r w:rsidRPr="00B52D3A">
        <w:t>vÁ</w:t>
      </w:r>
      <w:proofErr w:type="gramEnd"/>
      <w:r w:rsidRPr="00B52D3A">
        <w:t xml:space="preserve"> …CVßB ¥À†ªÀªÀiÁ…£Á C‡£ÉéöÊPÀëvÀ | …EºÀ †fÃ…«PÁªÀÄ-†¥Àj¥À±Àå£ï | </w:t>
      </w:r>
      <w:r w:rsidR="006E5D8B">
        <w:br/>
      </w:r>
      <w:r w:rsidRPr="00B52D3A">
        <w:t xml:space="preserve">vÀ…¸ÉåöÊµÁ ¨sÀ†ªÀw | …EºÉÃºÀ †ªÀB ¸Àé…vÀ¥À¸ÀB | ªÀÄ†gÀÄ…vÀB ¸ÀÆ†AiÀÄðvÀéZÀB | ±À†ªÀÄð …¸À¥Àæ…xÁ D†ªÀÈuÉÃ | </w:t>
      </w:r>
      <w:r w:rsidRPr="00856055">
        <w:rPr>
          <w:rFonts w:ascii="BRH Kannada RN" w:hAnsi="BRH Kannada RN"/>
        </w:rPr>
        <w:t>14 (10</w:t>
      </w:r>
      <w:r w:rsidRPr="00B52D3A">
        <w:t>)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5532EF">
        <w:t xml:space="preserve">²æÃ bÁAiÀiÁ-¸ÀÄªÀZÀð¯ÁªÀiÁâ ¸ÀªÉÄÃvÀ ²æÃ ¸ÀÆAiÀÄð£ÁgÁAiÀÄt ¸Áé«Ä£ÉÃ £ÀªÀÄB | NA £ÀªÉÆÃ £ÁgÁAiÀÄuÁAiÀÄ </w:t>
      </w:r>
      <w:r w:rsidRPr="00B52D3A">
        <w:rPr>
          <w:rFonts w:ascii="BRH Kannada RN" w:hAnsi="BRH Kannada RN" w:cs="BRH Kannada RN"/>
        </w:rPr>
        <w:t xml:space="preserve">|| </w:t>
      </w:r>
      <w:r w:rsidRPr="00856055">
        <w:rPr>
          <w:rFonts w:ascii="BRH Kannada RN" w:hAnsi="BRH Kannada RN"/>
        </w:rPr>
        <w:t>4</w:t>
      </w:r>
      <w:r w:rsidRPr="00B52D3A">
        <w:rPr>
          <w:rFonts w:ascii="BRH Kannada RN" w:hAnsi="BRH Kannada RN" w:cs="BRH Kannada RN"/>
        </w:rPr>
        <w:t xml:space="preserve">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T.A.1.5.1</w:t>
      </w:r>
    </w:p>
    <w:p w:rsidR="00B52D3A" w:rsidRPr="00B52D3A" w:rsidRDefault="00B52D3A" w:rsidP="004D317F">
      <w:pPr>
        <w:pStyle w:val="Kannada-Veda"/>
      </w:pPr>
      <w:r w:rsidRPr="00B52D3A">
        <w:t>C†w …vÁªÀiÁæ†tÂ ªÁ…¸</w:t>
      </w:r>
      <w:proofErr w:type="gramStart"/>
      <w:r w:rsidRPr="00B52D3A">
        <w:t>Á(</w:t>
      </w:r>
      <w:proofErr w:type="gramEnd"/>
      <w:r w:rsidRPr="00B52D3A">
        <w:t xml:space="preserve">…Uïä)¹ | …C¶Ö†ªÀfæ …±ÀvÀ†Xß ZÀ | «±ÉéÃ zÉÃªÁ </w:t>
      </w:r>
    </w:p>
    <w:p w:rsidR="00B52D3A" w:rsidRPr="00856055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«†¥ÀæºÀ…gÀ¤Û | …CVß†fªÁí …C¸À†±ÀÑvÀ | £ÉÊªÀ zÉÃ†ªÉÇÃ £À …ªÀÄvÀåðB | £À gÁeÁ †ªÀgÀÄ…uÉÆÃ «¨sÀÄB | £ÁVßgï £ÉÃ£ÉÆÝçÃ £À †¥ÀªÀ…ªÀiÁ£ÀB | …ªÀiÁvÀÈ†PÀÌZÀÑ …£À «†zÀåvÉÃ | …¢ªÀå¸ÉåöÊ…PÁ zsÀ†£ÀÄgÁwßðB | …¥ÀÈ…yªÁåªÀÄ†¥ÀgÁ …²ævÁ | </w:t>
      </w:r>
      <w:r w:rsidRPr="00856055">
        <w:rPr>
          <w:rFonts w:ascii="BRH Kannada RN" w:hAnsi="BRH Kannada RN"/>
        </w:rPr>
        <w:t>15 (10)</w:t>
      </w: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T.A.1.5.2</w:t>
      </w:r>
    </w:p>
    <w:p w:rsidR="009533DC" w:rsidRDefault="00B52D3A" w:rsidP="004D317F">
      <w:pPr>
        <w:pStyle w:val="Kannada-Veda"/>
      </w:pPr>
      <w:r w:rsidRPr="00B52D3A">
        <w:t>vÀ¸ÉåÃ£ÉÆÝçÃ ªÀ†«ÄægÀÆ…¥ÉÃt | …zsÀ£ÀÄ†eÁåð-ªÀÄ…c£À†xÀì÷éAiÀÄA | vÀ†¢…£ÀÝçzsÀ†£ÀÄj…vÀådåA | …C¨sÀæ†ªÀuÉÃð…µÀÄ ZÀ†PÀëvÉÃ | KvÀzÉÃªÀ ±ÀA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AiÉÆÃgï-¨Á†gÀí¸Àà…vÀå¸Àå | …KvÀzï †gÀÄzÀæ…¸Àå zsÀ£ÀÄB | …gÀÄzÀæ†¸Àå vÉéÃ…ªÀ zsÀ†£ÀÄgÁwßðB | </w:t>
      </w:r>
      <w:r w:rsidR="006E5D8B">
        <w:br/>
      </w:r>
    </w:p>
    <w:p w:rsidR="00B52D3A" w:rsidRPr="00B52D3A" w:rsidRDefault="00B52D3A" w:rsidP="004D317F">
      <w:pPr>
        <w:pStyle w:val="Kannada-Veda"/>
      </w:pPr>
      <w:r w:rsidRPr="00B52D3A">
        <w:lastRenderedPageBreak/>
        <w:t>²…gÀ G†wà¥ÉÃµÀ | ¸À †¥Àæ…ªÀ†UÉÆåÃð„¨sÀªÀvï | vÀ…¸Áäzï AiÀÄB ¸À†¥Àæ…ªÀUÉåÃð†t …AiÀÄeÉÕÃ…£À AiÀÄ†dvÉÃ | …gÀÄzÀæ…¸Àå ¸À ²…gÀB ¥Àæ†wzÀzsÁw | £ÉÊ£</w:t>
      </w:r>
      <w:proofErr w:type="gramStart"/>
      <w:r w:rsidRPr="00B52D3A">
        <w:t>À(</w:t>
      </w:r>
      <w:proofErr w:type="gramEnd"/>
      <w:r w:rsidRPr="00B52D3A">
        <w:t>†Uïä) …gÀÄzÀæ D†gÀÄPÉÆÃ ¨sÀªÀw | AiÀÄ …KªÀA ªÉÃ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†zÀ | </w:t>
      </w:r>
      <w:r w:rsidRPr="00856055">
        <w:rPr>
          <w:rFonts w:ascii="BRH Kannada RN" w:hAnsi="BRH Kannada RN"/>
        </w:rPr>
        <w:t>16 (13)</w:t>
      </w:r>
    </w:p>
    <w:p w:rsidR="00B52D3A" w:rsidRP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¸ÀÆAiÀÄð£ÁgÁAiÀÄt ¸Áé«Ä£ÉÃ £ÀªÀÄB | NA £ÀªÉÆÃ £ÁgÁAiÀÄuÁAiÀÄ || 5 ||</w:t>
      </w:r>
    </w:p>
    <w:p w:rsidR="00C814D6" w:rsidRDefault="00C814D6" w:rsidP="00351FF8">
      <w:pPr>
        <w:pStyle w:val="3-Eng-Subheading-VedaVMSTelugu"/>
      </w:pPr>
    </w:p>
    <w:p w:rsidR="00351FF8" w:rsidRDefault="00B52D3A" w:rsidP="00351FF8">
      <w:pPr>
        <w:pStyle w:val="3-Eng-Subheading-VedaVMSTelugu"/>
      </w:pPr>
      <w:r w:rsidRPr="00B52D3A">
        <w:t>T.A.1.6.1</w:t>
      </w:r>
    </w:p>
    <w:p w:rsidR="00B52D3A" w:rsidRDefault="00B52D3A" w:rsidP="004D317F">
      <w:pPr>
        <w:pStyle w:val="Kannada-Veda"/>
      </w:pPr>
      <w:r w:rsidRPr="00B52D3A">
        <w:t xml:space="preserve">…C…vÀÆå…zsÁéðPÉÆëÃ„†wgÀ±ÁÑvï | ²†²gÀB …¥ÀæzÀÈ†±ÀåvÉÃ | £ÉÊªÀ gÀÆ¥ÀA †£À ªÁ…¸Á(…Uïä)¹ | £À ZÀ†PÀÄëB ¥Àæ…wzÀÈ†±ÀåvÉÃ | …C£ÉÆåÃ…£ÀåA vÀÄ †£À »(UïÎ)…¸ÁævÀB | …¸ÀvÀ †¸ÀÛzï zÉÃ…ªÀ®†PÀëtA | ¯ÉÆÃ»vÉÆÃ„Që÷Ú †±ÁgÀ…²Ã¶ÚðB | …¸ÀÆAiÀÄð†¸ÉÆåÃzÀ…AiÀÄ£ÀA †¥Àæw | vÀéA PÀgÉÆÃ†¶ £Àå…kÓ°PÁA | </w:t>
      </w:r>
      <w:r w:rsidR="006E5D8B">
        <w:br/>
      </w:r>
      <w:r w:rsidRPr="00B52D3A">
        <w:t xml:space="preserve">…vÀéA PÀ†gÉÆÃ¶ …¤eÁ†£ÀÄPÁA | </w:t>
      </w:r>
      <w:r w:rsidRPr="00CC67A0">
        <w:rPr>
          <w:rFonts w:ascii="BRH Kannada RN" w:hAnsi="BRH Kannada RN"/>
        </w:rPr>
        <w:t>17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T.A.1.6.2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¤eÁ£ÀÄPÁ‡ªÉÄÃ £Àå…kÓ°PÁ | C«ÄÃ ªÁZÀ-ªÀÄÄ¥Á†¸ÀvÁ…«Äw | </w:t>
      </w:r>
      <w:r w:rsidR="006E5D8B">
        <w:br/>
      </w:r>
      <w:r w:rsidRPr="00B52D3A">
        <w:t xml:space="preserve">vÀ¸ÉäöÊ ¸ÀªÀð IÄvÀ†ªÉÇÃ £À…ªÀÄ£ÉÛÃ | ªÀÄAiÀiÁðzÁ PÀgÀvÁévï †¥Àæ¥ÀÄ…gÉÆÃzsÁA | ¨ÁæºÀä†t D…¥ÉÆßÃw | AiÀÄ †KªÀA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…ªÉÃzÀ | ¸À R®Ä ¸ÀªÀiïªÀxÀìgÀ KvÉÊB ¸ÉÃ£Á†¤Ã©üB …¸ÀºÀ | E£ÁÝçAiÀÄ ¸ÀªÁð£ï-PÁªÀiÁ†£À©ü…ªÀºÀw | </w:t>
      </w:r>
      <w:r w:rsidR="006E5D8B">
        <w:br/>
      </w:r>
      <w:r w:rsidRPr="00B52D3A">
        <w:t xml:space="preserve">¸À ……zÀæ¥sÀìB | vÀ…¸ÉåöÊµÁ ¨sÀ†ªÀw | </w:t>
      </w:r>
      <w:r w:rsidRPr="00CC67A0">
        <w:rPr>
          <w:rFonts w:ascii="BRH Kannada RN" w:hAnsi="BRH Kannada RN"/>
        </w:rPr>
        <w:t>18 (10)</w:t>
      </w: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9533DC" w:rsidRPr="00CC67A0" w:rsidRDefault="009533DC" w:rsidP="004D317F">
      <w:pPr>
        <w:pStyle w:val="Kannada-Veda"/>
        <w:rPr>
          <w:rFonts w:ascii="BRH Kannada RN" w:hAnsi="BRH Kannada RN"/>
        </w:rPr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T.A.1.6.3</w:t>
      </w:r>
    </w:p>
    <w:p w:rsidR="00B52D3A" w:rsidRPr="00B52D3A" w:rsidRDefault="00B52D3A" w:rsidP="004D317F">
      <w:pPr>
        <w:pStyle w:val="Kannada-Veda"/>
      </w:pPr>
      <w:r w:rsidRPr="00B52D3A">
        <w:t>C†ªÀ …zÀæ¥sÉÆìÃ C(†Uïä)…±ÀªÀÄ†wÃªÀÄwµÀ×vï | …E…AiÀiÁ£ÀB …PÀÈµÉÆÚÃ …zÀ±À†©üB …¸ÀºÀ‡¸ÉæöÊB | D…ªÀvÀð-«Ä…£ÀÝçB ±À…ZÁå zsÀ†ªÀÄ£ÀÛA | G¥À¸ÀÄß» vÀA £ÀÈªÀÄuÁ-ªÀÄ†xÀzÁæ…«Äw | KvÀAiÉÄÊ ªÉÃ£ÀÝçB ¸À¯Á †ªÀÈPÁå …¸ÀºÀ | C¸ÀÄgÁ£ï †¥Àj…ªÀÈ±ÀÑw | ¥ÀÈ†y…ªÀå(…Uïä) ±ÀÄ†ªÀÄwÃ | vÁ…ªÀÄ£Àé-†ªÀ¹ÜvÀB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ªÀ…xÀìgÉÆÃ …¢ªÀ†kÑ | </w:t>
      </w:r>
    </w:p>
    <w:p w:rsidR="00B52D3A" w:rsidRPr="00B52D3A" w:rsidRDefault="00B52D3A" w:rsidP="004D317F">
      <w:pPr>
        <w:pStyle w:val="Kannada-Veda"/>
      </w:pPr>
      <w:r w:rsidRPr="00B52D3A">
        <w:rPr>
          <w:rFonts w:ascii="BRH Kannada RN" w:hAnsi="BRH Kannada RN" w:cs="BRH Kannada RN"/>
        </w:rPr>
        <w:t xml:space="preserve">£ÉÊªÀA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«zÀÄµÁ-„„ZÁ‡AiÀiÁð£ï vÉÃ…ªÁ¹£Ë | C£ÉÆåÃ£Àå‡¸ÉäöÊ zÀÄæ…ºÁåvÁA | </w:t>
      </w:r>
    </w:p>
    <w:p w:rsidR="00B52D3A" w:rsidRPr="00B52D3A" w:rsidRDefault="00B52D3A" w:rsidP="004D317F">
      <w:pPr>
        <w:pStyle w:val="Kannada-Veda"/>
      </w:pPr>
      <w:r w:rsidRPr="00B52D3A">
        <w:t xml:space="preserve">AiÉÆÃ …zÀÄæºÀåw | ¨sÀæ±ÀåvÉÃ †¸ÀéUÁð¯ï …¯ÉÆÃPÁvï | EvÀæ÷åvÀ †ªÀÄtØ…¯Á¤ | 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¸ÀÆAiÀÄð ªÀÄtØ‡¯Á £Áå…SÁå¬ÄPÁB | CvÀ </w:t>
      </w:r>
      <w:proofErr w:type="gramStart"/>
      <w:r w:rsidRPr="00B52D3A">
        <w:t>HzsÀéð(</w:t>
      </w:r>
      <w:proofErr w:type="gramEnd"/>
      <w:r w:rsidRPr="00B52D3A">
        <w:t xml:space="preserve">Uïä)†¸À¤…ªÀðZÀ£ÁB | </w:t>
      </w:r>
      <w:r w:rsidRPr="00CC67A0">
        <w:rPr>
          <w:rFonts w:ascii="BRH Kannada RN" w:hAnsi="BRH Kannada RN"/>
        </w:rPr>
        <w:t>19 (15)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¸ÀÆAiÀÄð£ÁgÁAiÀÄt ¸Áé«Ä£ÉÃ £ÀªÀÄB | NA £ÀªÉÆÃ £ÁgÁAiÀÄuÁAiÀÄ || 6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T.A.1.7.1</w:t>
      </w:r>
    </w:p>
    <w:p w:rsidR="00B52D3A" w:rsidRDefault="00B52D3A" w:rsidP="004D317F">
      <w:pPr>
        <w:pStyle w:val="Kannada-Veda"/>
      </w:pPr>
      <w:r w:rsidRPr="00B52D3A">
        <w:t xml:space="preserve">DgÉÆÃUÉÆÃ ¨sÁædB ¥Àl†gÀB ¥À…vÀYÎB | ¸ÀétðgÉÆÃ eÉÆåÃw¶ÃªÀiÁ†£ï </w:t>
      </w:r>
      <w:r w:rsidR="006E5D8B">
        <w:br/>
      </w:r>
      <w:r w:rsidRPr="00B52D3A">
        <w:t xml:space="preserve">«…¨sÁ¸ÀB | vÉÃ C¸ÉäöÊ ¸ÀªÉÃð ¢ªÀ†ªÀiÁvÀ…¥À¤Û | HdðA zÀÄºÁ£Á C£À¥À¸ÀÄá†gÀ£ÀÛ …Ew | PÀ†±Àå¥ÉÆÃ„…µÀÖªÀÄB | ¸À ªÀÄºÁªÉÄÃgÀÄA †£À d…ºÁw | vÀ…¸ÉåöÊµÁ ¨sÀ†ªÀw | AiÀÄ…vÉÛÃ ²†®àA PÀ±Àå¥À gÉÆÃ…ZÀ£Á†ªÀvï | …E…¤ÝçAiÀiÁ†ªÀvï ¥ÀÄ…µÀÌ®A …avÀæ†¨sÁ£ÀÄ | AiÀÄ…¹ä£ïÜ ¸ÀÆ…AiÀiÁð C†¦ðvÁB …¸À¥ÀÛ …¸ÁPÀA | </w:t>
      </w:r>
      <w:r w:rsidRPr="00CC67A0">
        <w:rPr>
          <w:rFonts w:ascii="BRH Kannada RN" w:hAnsi="BRH Kannada RN"/>
        </w:rPr>
        <w:t>20 (10</w:t>
      </w:r>
      <w:r w:rsidRPr="00B52D3A">
        <w:t>)</w:t>
      </w: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T.A.1.7.2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vÀ¹ä£ï gÁeÁ£À-ªÀÄ¢ü«±Àæ†AiÉÄÃªÀÄ…«Äw | vÉÃ C¸ÉäöÊ ¸ÀªÉÃð PÀ±Àå¥Á-eÉÆÓ÷åÃ†wgï -®…¨sÀ£ÉÛÃ | vÁ£ÉÆÜ÷ìÃªÀÄB PÀ±Àå¥ÁzÀ†¢ü ¤…zÀÞðªÀÄw | </w:t>
      </w:r>
      <w:r w:rsidR="006E5D8B">
        <w:br/>
      </w:r>
      <w:r w:rsidRPr="00B52D3A">
        <w:lastRenderedPageBreak/>
        <w:t>¨sÀæ¸ÁÛ PÀªÀÄð †PÀÈ¢…ªÉÊªÀA |</w:t>
      </w:r>
      <w:r w:rsidR="00C814D6">
        <w:t xml:space="preserve"> </w:t>
      </w:r>
      <w:r w:rsidRPr="00B52D3A">
        <w:t xml:space="preserve">¥ÁæuÉÆÃ fÃªÁ¤Ã¤Ýç†AiÀÄ fÃ…ªÁ¤ | </w:t>
      </w:r>
      <w:r w:rsidR="006E5D8B">
        <w:br/>
      </w:r>
      <w:r w:rsidRPr="00B52D3A">
        <w:t xml:space="preserve">¸À¥ÀÛ ²Ã†gÀëuÁåB …¥ÁæuÁB | ¸ÀÆAiÀiÁð †EvÁå…ZÁAiÀiÁðB| C¥À±ÀåªÀÄºÀ ªÉÄÃvÁ£ïÜ ¸À¥ÀÛ ‡¸ÀÆAiÀiÁð…¤w | ¥ÀkÑPÀ†uÉÆÃð ªÁ…xÁì÷åAiÀÄ£ÀB | ¸À¥ÀÛPÀ†tð±ÀÑ …¥ÁèQëB | </w:t>
      </w:r>
      <w:r w:rsidRPr="00CC67A0">
        <w:rPr>
          <w:rFonts w:ascii="BRH Kannada RN" w:hAnsi="BRH Kannada RN"/>
        </w:rPr>
        <w:t>21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T.A.1.7.3</w:t>
      </w:r>
    </w:p>
    <w:p w:rsidR="00B52D3A" w:rsidRDefault="00B52D3A" w:rsidP="004D317F">
      <w:pPr>
        <w:pStyle w:val="Kannada-Veda"/>
      </w:pPr>
      <w:r w:rsidRPr="00B52D3A">
        <w:t xml:space="preserve">D£ÀÄ±Àæ«PÀ KªÀ £Ë PÀ†±Àå¥À …Ew | G†¨sË ªÉÃ…zÀ¬ÄvÉÃ | </w:t>
      </w:r>
      <w:r w:rsidR="006E5D8B">
        <w:br/>
      </w:r>
      <w:r w:rsidRPr="00B52D3A">
        <w:t xml:space="preserve">£À » ±ÉÃPÀÄ«ÄªÀ ªÀÄºÁ†ªÉÄÃgÀÄA …UÀ£ÀÄÛA | C¥À±ÀåªÀÄºÀªÉÄÃvÀxï ¸ÀÆAiÀÄðªÀÄtØ®A ¥Àj†ªÀvÀð…ªÀiÁ£ÀA | …UÁUÀåðB †¥Áæt…vÁævÀB | </w:t>
      </w:r>
      <w:r w:rsidR="006E5D8B">
        <w:br/>
      </w:r>
      <w:r w:rsidRPr="00B52D3A">
        <w:t xml:space="preserve">UÀZÀÒ£ÀÛ †ªÀÄºÁ…ªÉÄÃgÀÄA | K†PÀkõÁÑ…dºÀvÀA | ¨sÁæd¥ÀlgÀ ¥À†vÀYõÁÎ …¤ºÀ£ÉÃ | wµÀ×†£ÁßvÀ…¥À¤Û | vÀ†¸Áä…¢ºÀ vÀ†¦Ûç vÀ¥ÁB | </w:t>
      </w:r>
      <w:r w:rsidRPr="00CC67A0">
        <w:rPr>
          <w:rFonts w:ascii="BRH Kannada RN" w:hAnsi="BRH Kannada RN"/>
        </w:rPr>
        <w:t>22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T.A.1.7.4</w:t>
      </w:r>
    </w:p>
    <w:p w:rsidR="00B52D3A" w:rsidRPr="00B52D3A" w:rsidRDefault="00B52D3A" w:rsidP="004D317F">
      <w:pPr>
        <w:pStyle w:val="Kannada-Veda"/>
      </w:pPr>
      <w:r w:rsidRPr="00B52D3A">
        <w:t xml:space="preserve">…CªÀÄÄ…vÉæÃvÀgÉÃ | vÀ†¸Áä…¢ºÁ vÀ†¦Ûç vÀ¥ÁB | vÉÃ†µÁªÉÄÃ…µÁ ¨sÀ†ªÀw | 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…¸À¥ÀÛ ¸ÀÆ…AiÀiÁð ¢…ªÀ-ªÀÄ…£ÀÄ ¥Àæ†«µÁÖB | vÁ…£À£ÉéÃ†w …¥Ày†©ügï </w:t>
      </w:r>
      <w:r w:rsidR="006E5D8B">
        <w:br/>
      </w:r>
      <w:r w:rsidRPr="00B52D3A">
        <w:t xml:space="preserve">zÀ…QëuÁªÁ†£ï | vÉÃ C¸ÉäöÊ ¸ÀªÉÃð WÀÈvÀ†ªÀiÁvÀ…¥À¤Û | </w:t>
      </w:r>
      <w:r w:rsidR="006E5D8B">
        <w:br/>
      </w:r>
      <w:r w:rsidRPr="00B52D3A">
        <w:t xml:space="preserve">HdðA zÀÄºÁ£Á C£À¥À¸ÀÄá†gÀ£ÀÛ …Ew | </w:t>
      </w:r>
      <w:r w:rsidR="006E5D8B">
        <w:br/>
      </w:r>
      <w:r w:rsidRPr="00B52D3A">
        <w:t xml:space="preserve">¸À¥ÀÛwéðdðB ¸ÀÆAiÀiÁð †EvÁå…ZÁAiÀiÁðB | vÉÃ†µÁªÉÄÃ…µÁ ¨sÀ†ªÀw | </w:t>
      </w:r>
      <w:r w:rsidR="006E5D8B">
        <w:br/>
      </w:r>
      <w:r w:rsidRPr="00B52D3A">
        <w:t xml:space="preserve">…¸À¥ÀÛ ¢…±ÉÆÃ £Á†£Á ¸ÀÆAiÀiÁðB | </w:t>
      </w:r>
      <w:r w:rsidRPr="00CC67A0">
        <w:rPr>
          <w:rFonts w:ascii="BRH Kannada RN" w:hAnsi="BRH Kannada RN"/>
        </w:rPr>
        <w:t>23 (10)</w:t>
      </w: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9533DC" w:rsidRPr="00B52D3A" w:rsidRDefault="009533DC" w:rsidP="004D317F">
      <w:pPr>
        <w:pStyle w:val="Kannada-Veda"/>
      </w:pPr>
    </w:p>
    <w:p w:rsidR="00B52D3A" w:rsidRPr="00B52D3A" w:rsidRDefault="00B52D3A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T.A.1.7.5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>…¸À¥ÀÛ ºÉÆÃ†vÁgÀ …IÄwé†dB | zÉÃªÁ D¢†vÁå AiÉÄÃ …¸À¥ÀÛ | vÉÃ©üB ¸ÉÆÃªÀiÁ©üÃ gÀ†PÀët …Ew | vÀ†zÀ¥Áå…ªÀiÁßAiÀÄB | ¢UÁãçd IÄ‡vÀÆ£ï PÀ…gÉÆÃw</w:t>
      </w:r>
      <w:r w:rsidR="00C814D6">
        <w:t xml:space="preserve"> </w:t>
      </w:r>
      <w:r w:rsidRPr="00B52D3A">
        <w:t xml:space="preserve">| K†vÀAiÉÄÊ…ªÁªÀÈvÁ „„¸ÀºÀ¸Àæ¸ÀÆAiÀÄðvÁAiÀiÁ Ew †ªÉÊ±À…ªÀiÁàAiÀÄ£ÀB | </w:t>
      </w:r>
      <w:r w:rsidR="006E5D8B">
        <w:br/>
      </w:r>
      <w:r w:rsidRPr="00B52D3A">
        <w:t xml:space="preserve">vÀ…¸ÉåöÊµÁ ¨sÀ†ªÀw | AiÀÄzÁÝ÷å†ªÀ E£ÀÝç vÉÃ …±ÀvÀ(Uïä) …±ÀvÀA ¨sÀÆ‡«ÄÃB | </w:t>
      </w:r>
      <w:r w:rsidR="006E5D8B">
        <w:br/>
      </w:r>
      <w:r w:rsidRPr="00B52D3A">
        <w:t xml:space="preserve">…GvÀ ¸ÀÄåB | £À †vÁé ªÀfæ£ïxï …¸ÀºÀ…¸Àæ(…Uïä) ¸ÀÆ‡AiÀiÁðB | </w:t>
      </w:r>
      <w:r w:rsidRPr="00CC67A0">
        <w:rPr>
          <w:rFonts w:ascii="BRH Kannada RN" w:hAnsi="BRH Kannada RN"/>
        </w:rPr>
        <w:t>24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T.A.1.7.6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C£ÀÄ £À eÁvÀªÀÄµÀÖ gÉÆÃ†zÀ¹Ã …Ew | £Á£Á °YÎvÁé-zÀÈvÀÆ£ÁA £Á†£Á ¸ÀÆ…AiÀÄðvÀéA | CµËÖ vÀÄ ªÀåªÀ†¹vÁ …Ew | ¸ÀÆAiÀÄðªÀÄtØ¯Á-£Àå†µÁÖvÀ …HzsÀéðA | vÉÃ†µÁªÉÄÃ…µÁ ¨sÀ†ªÀw | …avÀæA …zÉÃªÁ…£Á-ªÀÄÄ†zÀ…UÁzÀ†¤ÃPÀA | ZÀ†PÀÄëgï …«ÄvÀæ…¸Àå ªÀ†gÀÄt…¸ÁåUÉßÃB | D„…¥Áæ zÁå†ªÁ ¥ÀÈ…y«Ã …C£ÀÛ†jPÀëA | ¸ÀÆAiÀÄð DvÁä dUÀvÀ¸ï-vÀ†¸ÀÄÛµÀ…±ÉÑÃw | </w:t>
      </w:r>
      <w:r w:rsidRPr="00CC67A0">
        <w:rPr>
          <w:rFonts w:ascii="BRH Kannada RN" w:hAnsi="BRH Kannada RN"/>
        </w:rPr>
        <w:t xml:space="preserve">25 (9) 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¸ÀÆAiÀÄð£ÁgÁAiÀÄt ¸Áé«Ä£ÉÃ £ÀªÀÄB | NA £ÀªÉÆÃ £ÁgÁAiÀÄuÁAiÀÄ || 7 ||</w:t>
      </w:r>
    </w:p>
    <w:p w:rsidR="00351FF8" w:rsidRPr="00B52D3A" w:rsidRDefault="00351FF8" w:rsidP="00351FF8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T.A.1.8.1</w:t>
      </w:r>
    </w:p>
    <w:p w:rsidR="00B52D3A" w:rsidRPr="00B52D3A" w:rsidRDefault="00B52D3A" w:rsidP="004D317F">
      <w:pPr>
        <w:pStyle w:val="Kannada-Veda"/>
      </w:pPr>
      <w:r w:rsidRPr="00B52D3A">
        <w:t xml:space="preserve">PÉéÃzÀªÀÄ†¨sÀæA ¤…«±ÀvÉÃ | </w:t>
      </w:r>
      <w:proofErr w:type="gramStart"/>
      <w:r w:rsidRPr="00B52D3A">
        <w:t>PÁéAiÀÄ(</w:t>
      </w:r>
      <w:proofErr w:type="gramEnd"/>
      <w:r w:rsidRPr="00B52D3A">
        <w:t>†Uïä) ¸À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ªÀÄé…xÀìgÉÆÃ †«ÄxÀB | PÁéºÀB PÉéÃAiÀÄ£ï †zÉÃªÀ …gÁwæÃ | PÀé ªÀiÁ¸Á †IÄvÀ…ªÀB ²ævÁB | CzÀÞðªÀiÁ†¸Á ªÀÄÄ…ºÀÆvÁðB | ¤ªÉÄÃµÁ†¸ÀÄÛn…©üB ¸ÀºÀ | PÉéÃªÀiÁ D¥ÉÆÃ †¤«…±À£ÉÛÃ| 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…AiÀÄ¢Ã†vÉÆÃ AiÀiÁ…¤Û ¸ÀA†¥Àæw | PÁ¯Á C¥sÀÄì †¤«…±À£ÉÛÃ | </w:t>
      </w:r>
      <w:r w:rsidR="00436B81">
        <w:br/>
      </w:r>
      <w:r w:rsidRPr="00B52D3A">
        <w:t xml:space="preserve">…D¥ÀB ¸ÀÆ†AiÉÄÃð …¸ÀªÀiÁ†»vÁB | </w:t>
      </w:r>
      <w:r w:rsidRPr="00CC67A0">
        <w:rPr>
          <w:rFonts w:ascii="BRH Kannada RN" w:hAnsi="BRH Kannada RN"/>
        </w:rPr>
        <w:t>26 (10)</w:t>
      </w:r>
    </w:p>
    <w:p w:rsidR="009533DC" w:rsidRPr="00CC67A0" w:rsidRDefault="009533DC" w:rsidP="004D317F">
      <w:pPr>
        <w:pStyle w:val="Kannada-Veda"/>
        <w:rPr>
          <w:rFonts w:ascii="BRH Kannada RN" w:hAnsi="BRH Kannada RN"/>
        </w:rPr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T.A.1.8.2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C‡¨sÁæ…tå¥ÀB †¥Àæ¥À…zÀå£ÉÛÃ | …«zÀÄåxÀÆì†AiÉÄÃð …¸ÀªÀiÁ†»vÁ | </w:t>
      </w:r>
      <w:r w:rsidR="00436B81">
        <w:br/>
      </w:r>
      <w:r w:rsidRPr="00B52D3A">
        <w:t xml:space="preserve">C£ÀªÀuÉÃð †EªÉÄÃ …¨sÀÆ«ÄÃ | …EAiÀÄ†kõÁÑ¸Ë …ZÀ gÉÆÃ†zÀ¹Ã | </w:t>
      </w:r>
      <w:r w:rsidR="00436B81">
        <w:br/>
      </w:r>
      <w:r w:rsidRPr="00B52D3A">
        <w:t xml:space="preserve">Q(UïÎ) ¹ézÀvÁæ†£ÀÛgÁ …¨sÀÆvÀA | …AiÉÄÃ£ÉÃªÉÄÃ †«zsÀÈ…vÉÃ G¨sÉÃ | </w:t>
      </w:r>
      <w:r w:rsidR="00436B81">
        <w:br/>
      </w:r>
      <w:r w:rsidRPr="00B52D3A">
        <w:t xml:space="preserve">…«µÀÄÚ†£Á «†zsÀÈvÉÃ …¨sÀÆ«ÄÃ | …Ew †ªÀxÀì…¸Àå ªÉÃ†zÀ£Á | E†gÁªÀwÃ zsÉÃ…£ÀÄªÀÄ…wÃ » …¨sÀÆvÀA | …¸ÀÆ…AiÀÄ…ªÀ¹…¤Ã ªÀÄ†£ÀÄµÉÃ zÀ…±À‡¸ÉåÃ | </w:t>
      </w:r>
      <w:r w:rsidRPr="00CC67A0">
        <w:rPr>
          <w:rFonts w:ascii="BRH Kannada RN" w:hAnsi="BRH Kannada RN"/>
        </w:rPr>
        <w:t>27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T.A.1.8.3</w:t>
      </w:r>
    </w:p>
    <w:p w:rsidR="00B52D3A" w:rsidRPr="00B52D3A" w:rsidRDefault="00B52D3A" w:rsidP="004D317F">
      <w:pPr>
        <w:pStyle w:val="Kannada-Veda"/>
      </w:pPr>
      <w:r w:rsidRPr="00B52D3A">
        <w:t xml:space="preserve">…ªÀåµÀÖ…¨sÁß-zÉÆæÃ†zÀ…¹Ã «†µÀÚ…ªÉÃvÉÃ | …zÁzsÀ†xÀð ¥ÀÈ…y«Ã-…ªÀÄ©ü†vÉÆÃ …ªÀÄAiÀÄÆ‡SÉÊB | Q£ÀÛ-¢éµÉÆÚÃ §ð†®…ªÀiÁºÀÄB | …PÁ ¢Ã†¦ÛB QA …¥ÀgÁ†AiÀÄtA | K†PÉÆÃ …AiÀÄzÁÞ-†gÀAiÀÄ …zÉÝÃªÀB | …gÉÃd†wÃ gÉÆÃ…zÀ¹Ã †G¨sÉÃ | ªÁvÁ¢éµÉÆÚÃgï †§® …ªÀiÁºÀÄB | …CPÀë‡gÁzï ¢Ã…¦Û gÀÄ†ZÀåvÉÃ | </w:t>
      </w:r>
    </w:p>
    <w:p w:rsidR="00B52D3A" w:rsidRDefault="00B52D3A" w:rsidP="004D317F">
      <w:pPr>
        <w:pStyle w:val="Kannada-Veda"/>
      </w:pPr>
      <w:r w:rsidRPr="00B52D3A">
        <w:t xml:space="preserve">…wæ¥À…zÁzÁÞ†gÀAiÀÄzï …zÉÃªÀB | AiÀÄ¢é†µÉÆÚÃgÉÃ…PÀ-ªÀÄÄ†vÀÛªÀÄA | </w:t>
      </w:r>
      <w:r w:rsidRPr="00CC67A0">
        <w:rPr>
          <w:rFonts w:ascii="BRH Kannada RN" w:hAnsi="BRH Kannada RN"/>
        </w:rPr>
        <w:t>28 (10)</w:t>
      </w:r>
    </w:p>
    <w:p w:rsidR="00CC67A0" w:rsidRDefault="00CC67A0" w:rsidP="00351FF8">
      <w:pPr>
        <w:pStyle w:val="3-Eng-Subheading-VedaVMSTelugu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T.A.1.8.4</w:t>
      </w:r>
    </w:p>
    <w:p w:rsidR="00B52D3A" w:rsidRPr="00B52D3A" w:rsidRDefault="00B52D3A" w:rsidP="004D317F">
      <w:pPr>
        <w:pStyle w:val="Kannada-Veda"/>
      </w:pPr>
      <w:r w:rsidRPr="00B52D3A">
        <w:t xml:space="preserve">…CUÀß†AiÉÆÃ ªÁ†AiÀÄªÀ…±ÉÑöÊªÀ | …KvÀ†zÀ¸Àå …¥ÀgÁ†AiÀÄtA | ¥ÀÈZÁÒ«Ä vÁé †¥ÀgÀA …ªÀÄÈvÀÄåA | …CªÀ†ªÀÄA ªÀÄ…zsÀåªÀÄ†kÑvÀÄA | …¯ÉÆÃPÀ…kÑ ¥ÀÄ†tå¥Á…¥Á£ÁA | 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…KvÀvï †¥ÀÈZÁÒ…«Ä ¸ÀA†¥Àæw | …CªÀÄÄ†ªÀiÁºÀÄB †¥ÀgÀA …ªÀÄÈvÀÄåA | …¥ÀªÀ†ªÀiÁ£ÀA …vÀÄ ªÀÄ†zsÀåªÀÄA | …CVß…gÉÃªÁ†ªÀªÉÆÃ …ªÀÄÈvÀÄåB | …ZÀ£ÀÝç‡ªÀiÁ-±ÀÑ…vÀÄgÀÄ†ZÀåvÉÃ | </w:t>
      </w:r>
      <w:r w:rsidRPr="00CC67A0">
        <w:rPr>
          <w:rFonts w:ascii="BRH Kannada RN" w:hAnsi="BRH Kannada RN"/>
        </w:rPr>
        <w:t>29 (10)</w:t>
      </w: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9533DC" w:rsidRDefault="009533DC" w:rsidP="004D317F">
      <w:pPr>
        <w:pStyle w:val="Kannada-Veda"/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T.A.1.8.5</w:t>
      </w:r>
    </w:p>
    <w:p w:rsidR="00B52D3A" w:rsidRPr="00B52D3A" w:rsidRDefault="00B52D3A" w:rsidP="004D317F">
      <w:pPr>
        <w:pStyle w:val="Kannada-Veda"/>
      </w:pPr>
      <w:r w:rsidRPr="00B52D3A">
        <w:t>…C…£Á…¨sÉÆÃUÁB †¥ÀgÀA …ªÀÄÈvÀÄåA | …¥Á¥ÁB †¸ÀA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AiÀÄ…¤Û ¸À†ªÀðzÁ | </w:t>
      </w:r>
    </w:p>
    <w:p w:rsidR="00436B81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t>D¨sÉÆÃUÁ¸ÉÛ÷éÃ†ªÀ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…AiÀÄ¤Û | …AiÀÄvÀæ †¥ÀÄtå…PÀÈvÉÆÃ †d£ÁB | vÀ†vÉÆÃ …ªÀÄzsÀå†ªÀÄªÀiÁ…AiÀÄ¤Û | …ZÀvÀÄ†ªÀÄVß…kÑ ¸ÀA†¥Àæw | ¥ÀÈZÁÒ«Ä †vÁé ¥Á…¥ÀPÀÈvÀB | …AiÀÄvÀæ †AiÀiÁvÀ…AiÀÄvÉÃ †AiÀÄªÀÄB | vÀé£Àß¸ÀÛzï -§æ†ºÀä£ï ¥Àæ…§Ææ» | …AiÀÄ¢ ‡ªÉÃvÁÜ„…¸ÀvÉÆÃ †UÀÈºÁ£ï | </w:t>
      </w:r>
      <w:r w:rsidRPr="00CC67A0">
        <w:rPr>
          <w:rFonts w:ascii="BRH Kannada RN" w:hAnsi="BRH Kannada RN"/>
        </w:rPr>
        <w:t>30 (10)</w:t>
      </w:r>
    </w:p>
    <w:p w:rsidR="00485EA2" w:rsidRPr="00B52D3A" w:rsidRDefault="00485EA2" w:rsidP="006C1DD3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T.A.1.8.6</w:t>
      </w:r>
    </w:p>
    <w:p w:rsidR="00B52D3A" w:rsidRPr="00B52D3A" w:rsidRDefault="00B52D3A" w:rsidP="004D317F">
      <w:pPr>
        <w:pStyle w:val="Kannada-Veda"/>
      </w:pPr>
      <w:r w:rsidRPr="00B52D3A">
        <w:t xml:space="preserve">…PÀ±Àå†¥Á zÀÄ†¢vÁB …¸ÀÆAiÀiÁðB | …¥Á¥Á†¤ßWÀßð…¤Û ¸À†ªÀðzÁ | </w:t>
      </w:r>
    </w:p>
    <w:p w:rsidR="00B52D3A" w:rsidRPr="00B52D3A" w:rsidRDefault="00B52D3A" w:rsidP="004D317F">
      <w:pPr>
        <w:pStyle w:val="Kannada-Veda"/>
      </w:pPr>
      <w:r w:rsidRPr="00B52D3A">
        <w:t xml:space="preserve">gÉÆÃzÀ¸ÉÆåÃgÀ†£ÀÛgï zÉÃ…±ÉÃµÀÄ | vÀvÀæ £Àå¸Àå†£ÉÛÃ ªÁ…¸ÀªÉÊB | vÉÃ „±ÀjÃgÁB †¥Àæ¥À…zÀå£ÉÛÃ | …AiÀÄxÁ „†¥ÀÄtå…¸Àå PÀ†ªÀÄðtB | C‡¥Á…tå¥Á†zÀ PÉÃ…±Á¸ÀB | </w:t>
      </w:r>
    </w:p>
    <w:p w:rsidR="00B52D3A" w:rsidRPr="00B52D3A" w:rsidRDefault="00B52D3A" w:rsidP="004D317F">
      <w:pPr>
        <w:pStyle w:val="Kannada-Veda"/>
      </w:pPr>
      <w:r w:rsidRPr="00B52D3A">
        <w:t xml:space="preserve">…vÀvÀæ †vÉÃ„AiÉÆÃ…¤eÁ †d£ÁB | ªÀÄÈvÁé ¥ÀÄ£ÀgÀäöÈvÀÄå-†ªÀiÁ¥À…zÀå£ÉÛÃ | 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…CzÀå†ªÀiÁ£ÁB …¸ÀéPÀ†ªÀÄð©üB | </w:t>
      </w:r>
      <w:r w:rsidRPr="00CC67A0">
        <w:rPr>
          <w:rFonts w:ascii="BRH Kannada RN" w:hAnsi="BRH Kannada RN"/>
        </w:rPr>
        <w:t>31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T.A.1.8.7</w:t>
      </w:r>
    </w:p>
    <w:p w:rsidR="00B52D3A" w:rsidRPr="00B52D3A" w:rsidRDefault="00B52D3A" w:rsidP="00436B81">
      <w:pPr>
        <w:pStyle w:val="Kannada-Veda"/>
        <w:ind w:right="-112"/>
      </w:pPr>
      <w:r w:rsidRPr="00B52D3A">
        <w:t xml:space="preserve">D±ÁwPÁB Qæ†ªÀÄAiÀÄ …EªÀ | vÀvÀB ¥ÀÆAiÀÄ†£ÉÛÃ ªÁ…¸ÀªÉÊB | </w:t>
      </w:r>
      <w:r w:rsidR="00436B81">
        <w:br/>
      </w:r>
      <w:r w:rsidRPr="00B52D3A">
        <w:t xml:space="preserve">C†¥ÉÊvÀA …ªÀÄÈvÀÄåA †dAiÀÄw|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¸À R¯ÉéöÊ†ªÀA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«…zÁâçºÀätB | …¢ÃWÀð†±ÀÄævÀÛ…ªÉÆÃ ¨sÀ†ªÀw | PÀ†±Àå…¥À¸Áå†w…yB ¹zÀÞ†UÀªÀÄ…£ÀB ¹zÁÞ†UÀªÀÄ£ÀB | 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proofErr w:type="gramStart"/>
      <w:r w:rsidRPr="00B52D3A">
        <w:t>vÀ</w:t>
      </w:r>
      <w:proofErr w:type="gramEnd"/>
      <w:r w:rsidRPr="00B52D3A">
        <w:t xml:space="preserve">…¸ÉåöÊµÁ ¨sÀ†ªÀw | DAiÀÄ¹ä‡£ïÜ-…¸À¥ÀÛ †ªÁ…¸ÀªÁB | gÉÆÃ†ºÀ¤Û …¥ÀÆ†ªÁåð gÀÄ†ºÀB | </w:t>
      </w:r>
      <w:r w:rsidRPr="00CC67A0">
        <w:rPr>
          <w:rFonts w:ascii="BRH Kannada RN" w:hAnsi="BRH Kannada RN"/>
        </w:rPr>
        <w:t>32 (10)</w:t>
      </w: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9533DC" w:rsidRDefault="009533DC" w:rsidP="004D317F">
      <w:pPr>
        <w:pStyle w:val="Kannada-Veda"/>
        <w:rPr>
          <w:rFonts w:ascii="BRH Kannada RN" w:hAnsi="BRH Kannada RN"/>
        </w:rPr>
      </w:pPr>
    </w:p>
    <w:p w:rsidR="00CC67A0" w:rsidRDefault="00CC67A0" w:rsidP="00CC67A0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T.A.1.8.8</w:t>
      </w:r>
    </w:p>
    <w:p w:rsidR="00B52D3A" w:rsidRPr="00B52D3A" w:rsidRDefault="00B52D3A" w:rsidP="004D317F">
      <w:pPr>
        <w:pStyle w:val="Kannada-Veda"/>
      </w:pPr>
      <w:r w:rsidRPr="00B52D3A">
        <w:t xml:space="preserve">IÄ†¶gÀí ¢Ã…WÀð±ÀÄæ†vÀÛªÀÄB | E£ÀÝç¸Àå WÀªÉÆÃð C†wy…jw | </w:t>
      </w:r>
      <w:r w:rsidR="00436B81">
        <w:br/>
      </w:r>
      <w:r w:rsidRPr="00B52D3A">
        <w:t xml:space="preserve">PÀ±Àå¥ÀB ¥À†±ÀåPÉÆÃ …¨sÀªÀw | AiÀÄxÀìªÀðA ¥Àj¥À±Àå†wÃw …¸ËPÁë÷ä÷åvï | CxÁ†UÉßÃgÀµÀÖ†¥ÀÄgÀÄ…µÀ¸Àå | vÀ…¸ÉåöÊµÁ ¨sÀ†ªÀw | C…UÉßÃ £À†AiÀÄ …¸ÀÄ¥À†xÁ </w:t>
      </w:r>
      <w:r w:rsidR="00436B81">
        <w:br/>
      </w:r>
      <w:r w:rsidRPr="00B52D3A">
        <w:t xml:space="preserve">…gÁAiÉÄÃ …C¸Áä£ï | «†±Áé¤ zÉÃªÀ …ªÀAiÀÄÄ†£Á¤ …«zÁé£ï | </w:t>
      </w:r>
      <w:r w:rsidR="00436B81">
        <w:br/>
      </w:r>
      <w:r w:rsidRPr="00B52D3A">
        <w:t xml:space="preserve">…AiÀÄÄ…AiÉÆÃ†zsÀå¸Àä-†dÄÓºÀÄ…gÁtªÉÄÃ†£ÀB | </w:t>
      </w:r>
      <w:r w:rsidR="00436B81">
        <w:br/>
      </w:r>
      <w:r w:rsidRPr="00B52D3A">
        <w:t xml:space="preserve">¨sÀÆ¬ÄµÁ×£ÉÛÃ £ÀªÀÄ GQÛA †«zsÉÃ…ªÉÄÃw | </w:t>
      </w:r>
      <w:r w:rsidRPr="00CC67A0">
        <w:rPr>
          <w:rFonts w:ascii="BRH Kannada RN" w:hAnsi="BRH Kannada RN"/>
        </w:rPr>
        <w:t>33 (10</w:t>
      </w:r>
      <w:r w:rsidRPr="00B52D3A">
        <w:t xml:space="preserve">) 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¸ÀÆAiÀÄð£ÁgÁAiÀÄt ¸Áé«Ä£ÉÃ £ÀªÀÄB | NA £ÀªÉÆÃ £ÁgÁAiÀÄuÁAiÀÄ || 8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T.A.1.9.1</w:t>
      </w:r>
    </w:p>
    <w:p w:rsidR="00B52D3A" w:rsidRPr="00B52D3A" w:rsidRDefault="00B52D3A" w:rsidP="004D317F">
      <w:pPr>
        <w:pStyle w:val="Kannada-Veda"/>
      </w:pPr>
      <w:r w:rsidRPr="00B52D3A">
        <w:t xml:space="preserve">CVß±ÀÑ eÁ†vÀªÉÃ…zÁ±ÀÑ | ¸ÀºÉÆÃeÁ †Cf…gÁ¥Àæ¨sÀÄB | ªÉÊ±Áé£ÀgÉÆÃ †£ÀAiÀiÁð…¥Á±ÀÑ | …¥ÀYõïQÛ†gÁzsÁ…±ÀÑ ¸À†¥ÀÛªÀÄB | «¸À¥ÉÃð ªÁ†µÀÖªÉÆÃ„…VßÃ£ÁA | </w:t>
      </w:r>
    </w:p>
    <w:p w:rsidR="00B52D3A" w:rsidRPr="00B52D3A" w:rsidRDefault="00B52D3A" w:rsidP="004D317F">
      <w:pPr>
        <w:pStyle w:val="Kannada-Veda"/>
      </w:pPr>
      <w:r w:rsidRPr="00B52D3A">
        <w:t>KvÉÃ„µËÖ ªÀ¸ÀªÀB †QëvÁ …</w:t>
      </w:r>
      <w:proofErr w:type="gramStart"/>
      <w:r w:rsidRPr="00B52D3A">
        <w:t>Ew</w:t>
      </w:r>
      <w:proofErr w:type="gramEnd"/>
      <w:r w:rsidRPr="00B52D3A">
        <w:t xml:space="preserve"> | AiÀÄxÀvÉéÃð-ªÁUÉßÃ-gÀaðªÀð†tð «…±ÉÃµÁB | </w:t>
      </w:r>
    </w:p>
    <w:p w:rsidR="00B52D3A" w:rsidRDefault="00B52D3A" w:rsidP="004D317F">
      <w:pPr>
        <w:pStyle w:val="Kannada-Veda"/>
      </w:pPr>
      <w:r w:rsidRPr="00B52D3A">
        <w:t xml:space="preserve">¤Ã¯Áað±ÀÑ ¦ÃvÀ‡PÁað…±ÉÑÃw | CxÀ ªÁAiÉÆÃ-gÉÃPÁzÀ±À-¥ÀÄgÀÄµÀ¸ÉåöÊPÁzÀ†±À¹ÛçÃ…PÀ¸Àå | ¥Àæ¨sÁædªÀiÁ£Á †ªÀåªÀ…zÁvÁB | </w:t>
      </w:r>
      <w:r w:rsidRPr="00CC67A0">
        <w:rPr>
          <w:rFonts w:ascii="BRH Kannada RN" w:hAnsi="BRH Kannada RN"/>
        </w:rPr>
        <w:t>34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T.A.1.9.2</w:t>
      </w:r>
    </w:p>
    <w:p w:rsidR="00B52D3A" w:rsidRPr="00B52D3A" w:rsidRDefault="00B52D3A" w:rsidP="004D317F">
      <w:pPr>
        <w:pStyle w:val="Kannada-Veda"/>
      </w:pPr>
      <w:r w:rsidRPr="00B52D3A">
        <w:t xml:space="preserve">AiÀiÁ±ÀÑ ªÁ†¸ÀÄQ …ªÉÊzÀÄåvÁB | gÀdvÁB ¥À†gÀÄµÁB …±ÁåªÀiÁB | PÀ¦¯Á </w:t>
      </w:r>
    </w:p>
    <w:p w:rsidR="00B52D3A" w:rsidRPr="00B52D3A" w:rsidRDefault="00B52D3A" w:rsidP="004D317F">
      <w:pPr>
        <w:pStyle w:val="Kannada-Veda"/>
      </w:pPr>
      <w:r w:rsidRPr="00B52D3A">
        <w:t xml:space="preserve">†Cw…¯ÉÆÃ»vÁB | HzsÁéð CªÀ†¥ÀvÀ…£ÁÛ±ÀÑ | ªÉÊzÀÄåvÀ †EvÉåÃ…PÁzÀ±À | </w:t>
      </w:r>
    </w:p>
    <w:p w:rsidR="00B52D3A" w:rsidRDefault="00B52D3A" w:rsidP="004D317F">
      <w:pPr>
        <w:pStyle w:val="Kannada-Veda"/>
      </w:pPr>
      <w:r w:rsidRPr="00B52D3A">
        <w:rPr>
          <w:rFonts w:ascii="BRH Kannada RN" w:hAnsi="BRH Kannada RN" w:cs="BRH Kannada RN"/>
        </w:rPr>
        <w:lastRenderedPageBreak/>
        <w:t xml:space="preserve">£ÉÊ£ÀA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ªÉÊzÀÄå†vÉÆÃ »…£À¹Û | AiÀÄ †KªÀA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…ªÉÃzÀ | ¸À ºÉÆÃªÁZÀ ªÁå¸ÀB †¥ÁgÁ…±ÀAiÀÄðB | «zÀÄåzÀézsÀªÉÄÃªÁºÀA ªÀÄÈvÀÄå‡ªÉÄÊ±ÀÑ…«Äw | </w:t>
      </w:r>
      <w:r w:rsidR="00436B81">
        <w:br/>
      </w:r>
      <w:r w:rsidRPr="00B52D3A">
        <w:t>£À vÀé†PÁª</w:t>
      </w:r>
      <w:proofErr w:type="gramStart"/>
      <w:r w:rsidRPr="00B52D3A">
        <w:t>ÀÄ(</w:t>
      </w:r>
      <w:proofErr w:type="gramEnd"/>
      <w:r w:rsidRPr="00B52D3A">
        <w:t xml:space="preserve">Uïä) …ºÀ¤Û | </w:t>
      </w:r>
      <w:r w:rsidRPr="00CC67A0">
        <w:rPr>
          <w:rFonts w:ascii="BRH Kannada RN" w:hAnsi="BRH Kannada RN"/>
        </w:rPr>
        <w:t>35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T.A.1.9.3</w:t>
      </w:r>
    </w:p>
    <w:p w:rsidR="00B52D3A" w:rsidRDefault="00B52D3A" w:rsidP="004D317F">
      <w:pPr>
        <w:pStyle w:val="Kannada-Veda"/>
      </w:pPr>
      <w:r w:rsidRPr="00B52D3A">
        <w:t xml:space="preserve">AiÀÄ †KªÀA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…ªÉÃzÀ | CxÀ †UÀ£ÀÞ…ªÀðUÀuÁB | ¸Áé…£À ¨sÁæmï | </w:t>
      </w:r>
      <w:r w:rsidR="00436B81">
        <w:br/>
      </w:r>
      <w:r w:rsidRPr="00B52D3A">
        <w:t>CYõïÏ†D…jgï §A†¨sÁjB</w:t>
      </w:r>
      <w:r w:rsidR="006C1DD3">
        <w:t xml:space="preserve"> </w:t>
      </w:r>
      <w:r w:rsidRPr="00B52D3A">
        <w:t xml:space="preserve">| ºÀ…¸ÀÛB ¸ÀÄ†ºÀ¸ÀÛB | PÀÈ†±Á£ÀÄgï …«±Áé†ªÀ¸ÀÄB | ªÀÄÆzsÀð£Áé£ïÜ-‡¸ÀÆAiÀÄð…ªÀZÁðB | PÀÈwjvÉåÃPÁzÀ±À †UÀ£ÀÞ…ªÀðUÀuÁB | zÉÃªÁ±ÀÑ †ªÀÄºÁ…zÉÃªÁB | gÀ±ÀäAiÀÄ±ÀÑ zÉÃ†ªÁ UÀ…gÀVgÀB | </w:t>
      </w:r>
      <w:r w:rsidRPr="00CC67A0">
        <w:rPr>
          <w:rFonts w:ascii="BRH Kannada RN" w:hAnsi="BRH Kannada RN"/>
        </w:rPr>
        <w:t>36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T.A.1.9.4</w:t>
      </w:r>
    </w:p>
    <w:p w:rsidR="00B52D3A" w:rsidRPr="00B52D3A" w:rsidRDefault="00B52D3A" w:rsidP="004D317F">
      <w:pPr>
        <w:pStyle w:val="Kannada-Veda"/>
      </w:pPr>
      <w:r w:rsidRPr="00B52D3A">
        <w:t xml:space="preserve">£ÉÊ£ÀA UÀ†gÉÆÃ »…£À¹Û | AiÀÄ †KªÀA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…ªÉÃzÀ | …UËjÃ †«ÄªÀiÁAiÀÄ ¸À…°¯Á…¤ vÀ†PÀëwÃ | K†PÀ¥À¢Ã …¢é¥À…¢Ã ¸Á ZÀ†vÀÄµÀà¢Ã | …CµÁÖ†¥À…¢Ã £À†ªÀ¥À¢Ã §…¨sÀÆªÀÅ‡¶Ã | ¸ÀºÀ¸ÁæPÀëgÁ ¥ÀgÀªÉÄÃ †ªÉÇåÃªÀÄ…¤ßw | ªÁ†ZÉÆÃ «…±ÉÃµÀtA | </w:t>
      </w:r>
    </w:p>
    <w:p w:rsidR="00B52D3A" w:rsidRDefault="00B52D3A" w:rsidP="004D317F">
      <w:pPr>
        <w:pStyle w:val="Kannada-Veda"/>
      </w:pPr>
      <w:r w:rsidRPr="00B52D3A">
        <w:t xml:space="preserve">CxÀ ¤UÀ†zÀªÁå…SÁåvÁB | vÁ£À£ÀÄ†PÀæ«Ä…µÁåªÀÄB | …ªÀgÁºÀ†ªÀB-¸Àé…vÀ¥À¸ÀB | </w:t>
      </w:r>
      <w:r w:rsidRPr="00CC67A0">
        <w:rPr>
          <w:rFonts w:ascii="BRH Kannada RN" w:hAnsi="BRH Kannada RN"/>
        </w:rPr>
        <w:t>37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T.A.1.9.5</w:t>
      </w:r>
    </w:p>
    <w:p w:rsidR="00B52D3A" w:rsidRPr="00B52D3A" w:rsidRDefault="00B52D3A" w:rsidP="004D317F">
      <w:pPr>
        <w:pStyle w:val="Kannada-Veda"/>
      </w:pPr>
      <w:r w:rsidRPr="00B52D3A">
        <w:t xml:space="preserve">…«zÀÄå£ï †ªÀÄºÀ…¸ÉÆÃ zsÀÆ†¥ÀAiÀÄB | ±Áé¥ÀAiÉÆÃ UÀÈºÀªÉÄÃ‡zsÁ±ÉÑÃ…vÉåÃvÉÃ | </w:t>
      </w:r>
    </w:p>
    <w:p w:rsidR="00B52D3A" w:rsidRPr="00B52D3A" w:rsidRDefault="00B52D3A" w:rsidP="004D317F">
      <w:pPr>
        <w:pStyle w:val="Kannada-Veda"/>
      </w:pPr>
      <w:r w:rsidRPr="00B52D3A">
        <w:t xml:space="preserve">…AiÉÄÃ ZÉÃªÉÄÃ„†²«Ä…«¢éµÀB | ¥Àdð£ÁåB ¸À¥ÀÛ ¥ÀÈy«ÃªÀÄ©ü†ªÀ…gÀë¤Û | </w:t>
      </w:r>
    </w:p>
    <w:p w:rsidR="00B52D3A" w:rsidRPr="00B52D3A" w:rsidRDefault="00B52D3A" w:rsidP="004D317F">
      <w:pPr>
        <w:pStyle w:val="Kannada-Veda"/>
      </w:pPr>
      <w:r w:rsidRPr="00B52D3A">
        <w:t xml:space="preserve">ªÀÈ†¶Ö©ü…jw | KvÀAiÉÄÊªÀ «¨sÀQÛ †«¥À…jÃvÁB | …¸À¥ÀÛ…©üªÁð†vÉÊ gÀÄ…¢ÃjvÁB | </w:t>
      </w:r>
    </w:p>
    <w:p w:rsidR="00B52D3A" w:rsidRDefault="00B52D3A" w:rsidP="004D317F">
      <w:pPr>
        <w:pStyle w:val="Kannada-Veda"/>
      </w:pPr>
      <w:r w:rsidRPr="00B52D3A">
        <w:rPr>
          <w:rFonts w:ascii="BRH Kannada RN" w:hAnsi="BRH Kannada RN" w:cs="BRH Kannada RN"/>
        </w:rPr>
        <w:t xml:space="preserve">CªÀÄÆA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¯ÉÆÃPÁ-£À©ü†ªÀ…gÀë¤Û | vÉÃ†µÁªÉÄÃ…µÁ ¨sÀ†ªÀw | </w:t>
      </w:r>
      <w:r w:rsidR="00436B81">
        <w:br/>
      </w:r>
      <w:r w:rsidRPr="00B52D3A">
        <w:t xml:space="preserve">…¸À…ªÀiÁ£À-…ªÉÄÃvÀzÀÄ†zÀPÀA | </w:t>
      </w:r>
      <w:r w:rsidRPr="00CC67A0">
        <w:rPr>
          <w:rFonts w:ascii="BRH Kannada RN" w:hAnsi="BRH Kannada RN"/>
        </w:rPr>
        <w:t>38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T.A.1.9.6</w:t>
      </w:r>
    </w:p>
    <w:p w:rsidR="00436B81" w:rsidRDefault="00B52D3A" w:rsidP="004D317F">
      <w:pPr>
        <w:pStyle w:val="Kannada-Veda"/>
      </w:pPr>
      <w:r w:rsidRPr="00B52D3A">
        <w:t>…GZÉÑöÊ†vÀå…ªÀ ZÁ†ºÀ©üB | ¨sÀÆ†«ÄA …¥Àdð…£Áå f†£Àé¤Û | ¢ªÀA f£Àé£ï-vÀå†UÀßAiÀÄ …Ew | AiÀÄzÀ†PÀëgÀA …¨sÀÆvÀ†PÀÈvÀA | «†±ÉéÃ zÉÃªÁ …G¥Á†¸ÀvÉÃ | …ªÀÄºÀ†jëªÀÄ¸Àå …UÉÆÃ¥ÁÛ‡gÀA</w:t>
      </w:r>
      <w:r w:rsidR="006C1DD3">
        <w:t xml:space="preserve"> </w:t>
      </w:r>
      <w:r w:rsidRPr="00B52D3A">
        <w:t xml:space="preserve">| …dªÀÄ†zÀ…Vß-ªÀÄ†PÀÄªÀðvÀ | …dªÀÄ†zÀ…Vß-gÁ†¥ÁåAiÀÄvÉÃ | bÀ†£ÉÆÝÃ©ü-±ÀÑvÀÄgÀÄ…vÀÛgÉÊB | gÁ…dÕB ¸ÉÆÃ†ªÀÄ¸Àå …vÀÈ¥ÁÛ†¸ÀB | </w:t>
      </w:r>
      <w:r w:rsidRPr="00CC67A0">
        <w:rPr>
          <w:rFonts w:ascii="BRH Kannada RN" w:hAnsi="BRH Kannada RN"/>
        </w:rPr>
        <w:t>39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T.A.1.9.7</w:t>
      </w:r>
    </w:p>
    <w:p w:rsidR="00B52D3A" w:rsidRPr="00B52D3A" w:rsidRDefault="00B52D3A" w:rsidP="004D317F">
      <w:pPr>
        <w:pStyle w:val="Kannada-Veda"/>
      </w:pPr>
      <w:r w:rsidRPr="00B52D3A">
        <w:t>§æ†ºÀäuÁ …«Ã†AiÀiÁðªÀvÁ | …²ªÁ †£ÀB …¥Àæ¢…±ÉÆÃ ¢†±ÀB | vÀ…ZÀÒ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AiÉÆåÃgÁ †ªÀÈtÂÃªÀÄºÉÃ | …UÁvÀÄA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…AiÀÄeÁÕ†AiÀÄ | …UÁvÀÄA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…AiÀÄdÕ†¥ÀvÀAiÉÄÃ | </w:t>
      </w:r>
      <w:r w:rsidR="00436B81">
        <w:br/>
      </w:r>
      <w:r w:rsidRPr="00B52D3A">
        <w:t>zÉÊ‡«ÃB …¸Àé†¹ÛgÀ¸ÀÄÛ £ÀB | …¸Àé¹Ûgï ªÀiÁ†£ÀÄµÉÃ¨sÀåB | …HzsÀéðA †fUÁvÀÄ ¨sÉÃ…µÀdA | ±À†£ÉÆßÃ C¸ÀÄÛ …¢é¥À‡zÉÃ | ±ÀkÑ†vÀÄµÀàzÉÃ | ¸ÉÆÃªÀÄ¥Á(</w:t>
      </w:r>
      <w:r w:rsidRPr="00CC67A0">
        <w:rPr>
          <w:rFonts w:ascii="BRH Kannada RN" w:hAnsi="BRH Kannada RN"/>
        </w:rPr>
        <w:t>3</w:t>
      </w:r>
      <w:r w:rsidRPr="00B52D3A">
        <w:t>) C¸ÉÆÃªÀÄ¥Á(</w:t>
      </w:r>
      <w:r w:rsidRPr="00CC67A0">
        <w:rPr>
          <w:rFonts w:ascii="BRH Kannada RN" w:hAnsi="BRH Kannada RN"/>
        </w:rPr>
        <w:t>3</w:t>
      </w:r>
      <w:r w:rsidRPr="00B52D3A">
        <w:t xml:space="preserve">) Ew ¤UÀ†zÀªÁå…SÁåvÁB | </w:t>
      </w:r>
      <w:r w:rsidRPr="00CC67A0">
        <w:rPr>
          <w:rFonts w:ascii="BRH Kannada RN" w:hAnsi="BRH Kannada RN"/>
        </w:rPr>
        <w:t>40 (11</w:t>
      </w:r>
      <w:r w:rsidRPr="00B52D3A">
        <w:t xml:space="preserve">) 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¸ÀÆAiÀÄð£ÁgÁAiÀÄt ¸Áé«Ä£ÉÃ £ÀªÀÄB | NA £ÀªÉÆÃ £ÁgÁAiÀÄuÁAiÀÄ || 9 ||</w:t>
      </w:r>
    </w:p>
    <w:p w:rsidR="00485EA2" w:rsidRPr="00B52D3A" w:rsidRDefault="00485EA2" w:rsidP="00485EA2">
      <w:pPr>
        <w:pStyle w:val="NoSpacing"/>
      </w:pPr>
    </w:p>
    <w:p w:rsidR="006C1DD3" w:rsidRDefault="006C1DD3" w:rsidP="00351FF8">
      <w:pPr>
        <w:pStyle w:val="3-Eng-Subheading-VedaVMSTelugu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T.A.1.10.1</w:t>
      </w:r>
    </w:p>
    <w:p w:rsidR="00B52D3A" w:rsidRPr="00B52D3A" w:rsidRDefault="00B52D3A" w:rsidP="004D317F">
      <w:pPr>
        <w:pStyle w:val="Kannada-Veda"/>
      </w:pPr>
      <w:r w:rsidRPr="00B52D3A">
        <w:t xml:space="preserve">…¸À…ºÀ…¸ÀæªÀÈ†¢AiÀÄA …¨sÀÆ«ÄB | …¥ÀgÀA </w:t>
      </w:r>
      <w:r w:rsidRPr="00B52D3A">
        <w:rPr>
          <w:rFonts w:ascii="BRH Devanagari" w:hAnsi="BRH Devanagari" w:cs="BRH Devanagari"/>
        </w:rPr>
        <w:t>Æ</w:t>
      </w:r>
      <w:r w:rsidRPr="00B52D3A">
        <w:t>†ªÉÇåÃªÀÄ …¸ÀºÀ†¸ÀæªÀÈvï | …C²é†£Á ¨sÀÄ†dÆå £Á…¸ÀvÁå | …«±Àé†¸Àå d…UÀvÀ†¸ÀàwÃ | eÁAiÀiÁ ¨sÀÆ«ÄB †¥Àw…ªÉÇåÃðªÀÄ</w:t>
      </w:r>
      <w:r w:rsidR="006C1DD3">
        <w:t xml:space="preserve"> </w:t>
      </w:r>
      <w:r w:rsidRPr="00B52D3A">
        <w:t xml:space="preserve">| </w:t>
      </w:r>
    </w:p>
    <w:p w:rsidR="009533DC" w:rsidRDefault="00B52D3A" w:rsidP="004D317F">
      <w:pPr>
        <w:pStyle w:val="Kannada-Veda"/>
      </w:pPr>
      <w:r w:rsidRPr="00B52D3A">
        <w:t xml:space="preserve">…«ÄxÀÄ†£À£ÁÛ …CvÀÄ†AiÀÄðxÀÄB | ¥ÀÄvÉÆæÃ §ÈºÀ†¸ÀàwÃ …gÀÄzÀæB | 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lastRenderedPageBreak/>
        <w:t xml:space="preserve">…¸ÀgÀ†ªÀiÁ E†w ¹ÛçÃ…¥ÀÄªÀÄA | …±ÀÄPÀæA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†ªÁ…ªÀÄ£Àå†zÀå…dvÀA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†ªÁ…ªÀÄ£Àåvï | «†µÀÄgÀÆ…¥ÉÃ C†ºÀ…¤Ã zËå†jªÀ ¸ÀÜB | </w:t>
      </w:r>
      <w:r w:rsidRPr="00CC67A0">
        <w:rPr>
          <w:rFonts w:ascii="BRH Kannada RN" w:hAnsi="BRH Kannada RN"/>
        </w:rPr>
        <w:t>41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T.A.1.10.2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r w:rsidRPr="00B52D3A">
        <w:t>«…±Áé » …ªÀiÁAiÀiÁ C†ªÀxÀB ¸ÀézsÁªÀ£ËÛ | …¨sÀzÁæ ‡ªÁA ¥ÀÆµÀuÁ…«ºÀ …gÁw†gÀ¸ÀÄÛ |</w:t>
      </w:r>
      <w:r w:rsidR="006C1DD3">
        <w:t xml:space="preserve"> </w:t>
      </w:r>
      <w:r w:rsidRPr="00B52D3A">
        <w:t>ªÁ‡¸ÁvËå …avËæ d†UÀvÉÆÃ …¤zsÁ‡£Ë | zÁå†ªÁ¨sÀÆ«ÄÃ …ZÀgÀ†xÀB …¸À(…Uïä) ¸À†SÁAiÀiË | vÁ…ªÀ²é†£Á …gÁ¸À‡¨sÁ…±Áé ºÀ†ªÀA ªÉÄÃ | …</w:t>
      </w:r>
      <w:r w:rsidR="00436B81">
        <w:br/>
      </w:r>
      <w:r w:rsidRPr="00B52D3A">
        <w:t>±ÀÄ…¨sÀ…¸Àà…wÃ …DUÀvÀ(†Uïä) …¸ÀÆAiÀÄð†AiÀiÁ …¸ÀºÀ</w:t>
      </w:r>
      <w:r w:rsidR="00436B81">
        <w:t xml:space="preserve"> </w:t>
      </w:r>
      <w:r w:rsidRPr="00B52D3A">
        <w:t xml:space="preserve">| </w:t>
      </w:r>
      <w:r w:rsidR="00436B81">
        <w:br/>
      </w:r>
      <w:r w:rsidRPr="00B52D3A">
        <w:t xml:space="preserve">vÀÄå†UÉÆæÃ ºÀ …¨sÀÄdÄå-†ªÀÄ²é£ÉÆÃzÀ …ªÉÄÃWÉÃ | </w:t>
      </w:r>
      <w:r w:rsidR="00436B81">
        <w:br/>
      </w:r>
      <w:r w:rsidRPr="00B52D3A">
        <w:t>…gÀ¬Ä£Àß PÀ†²Ñ£ï ªÀÄ…ªÀÄÈªÁA(</w:t>
      </w:r>
      <w:r w:rsidRPr="00CC67A0">
        <w:rPr>
          <w:rFonts w:ascii="BRH Kannada RN" w:hAnsi="BRH Kannada RN"/>
        </w:rPr>
        <w:t>2</w:t>
      </w:r>
      <w:r w:rsidRPr="00B52D3A">
        <w:t>) C†ªÁºÁB | vÀ†ªÀÄÆºÀxÀÄgï-</w:t>
      </w:r>
      <w:r w:rsidR="00436B81">
        <w:br/>
      </w:r>
      <w:r w:rsidRPr="00B52D3A">
        <w:t xml:space="preserve">…£Ë©ü‡gÁ…vÀä£ï-ªÀ†wÃ©üB | …C…£ÀÛ…j…PÀë ¥ÀÄæ…rãgÀ-†¥ÉÆÃzÀPÁ©üB | </w:t>
      </w:r>
      <w:r w:rsidRPr="00CC67A0">
        <w:rPr>
          <w:rFonts w:ascii="BRH Kannada RN" w:hAnsi="BRH Kannada RN"/>
        </w:rPr>
        <w:t>42 (10)</w:t>
      </w:r>
    </w:p>
    <w:p w:rsidR="00B52D3A" w:rsidRPr="00B52D3A" w:rsidRDefault="00B52D3A" w:rsidP="00351FF8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T.A.1.10.3</w:t>
      </w:r>
    </w:p>
    <w:p w:rsidR="00B52D3A" w:rsidRPr="00B52D3A" w:rsidRDefault="00B52D3A" w:rsidP="004D317F">
      <w:pPr>
        <w:pStyle w:val="Kannada-Veda"/>
      </w:pPr>
      <w:r w:rsidRPr="00B52D3A">
        <w:t xml:space="preserve">…w¸ÀæB PÀë…¥À¹ÛçgÀ†ºÁ „…wªÀæ†d¢ãB | £Á†¸ÀvÁå …¨sÀÄdÄå†ªÀÄÆºÀxÀÄB ¥À…vÀYõÉÎöÊB | </w:t>
      </w:r>
    </w:p>
    <w:p w:rsidR="00B52D3A" w:rsidRPr="00B52D3A" w:rsidRDefault="00B52D3A" w:rsidP="004D317F">
      <w:pPr>
        <w:pStyle w:val="Kannada-Veda"/>
      </w:pPr>
      <w:r w:rsidRPr="00B52D3A">
        <w:t xml:space="preserve">…¸À…ªÀÄÄzÀæ…¸Àå zsÀ†£Àé…£ÁßzÀæð†¸Àå …¥ÁgÉÃ | …wæ©üÃ gÀ‡xÉÊB …±ÀvÀ†¥À…¢ãB µÀ†qÀ±ÉéöÊB | </w:t>
      </w:r>
    </w:p>
    <w:p w:rsidR="00B52D3A" w:rsidRPr="00B52D3A" w:rsidRDefault="00B52D3A" w:rsidP="004D317F">
      <w:pPr>
        <w:pStyle w:val="Kannada-Veda"/>
      </w:pPr>
      <w:r w:rsidRPr="00B52D3A">
        <w:t xml:space="preserve">…¸À…«vÁ…gÀA </w:t>
      </w:r>
      <w:r w:rsidRPr="00B52D3A">
        <w:rPr>
          <w:rFonts w:ascii="BRH Devanagari" w:hAnsi="BRH Devanagari" w:cs="BRH Devanagari"/>
        </w:rPr>
        <w:t>Æ</w:t>
      </w:r>
      <w:r w:rsidRPr="00B52D3A">
        <w:t>«†vÀ£Àé£ÀÛA | C†£ÀÄ§zsÁßw ±ÁA…§gÀB | D¥À¥ÀÆgÀëA-†§gÀ…±ÉÑöÊªÀ |</w:t>
      </w:r>
    </w:p>
    <w:p w:rsidR="00B52D3A" w:rsidRPr="00B52D3A" w:rsidRDefault="00B52D3A" w:rsidP="004D317F">
      <w:pPr>
        <w:pStyle w:val="Kannada-Veda"/>
      </w:pPr>
      <w:r w:rsidRPr="00B52D3A">
        <w:t xml:space="preserve">…¸À«†vÁ „gÉÃ…¥À†¸ÉÆÃ „¨sÀªÀvï | </w:t>
      </w:r>
      <w:proofErr w:type="gramStart"/>
      <w:r w:rsidRPr="00B52D3A">
        <w:t>vÀå(</w:t>
      </w:r>
      <w:proofErr w:type="gramEnd"/>
      <w:r w:rsidRPr="00B52D3A">
        <w:t xml:space="preserve">Uïä) ¸ÀÄvÀÈ¥ÀÛA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†«¢…vÉéöÊªÀ | </w:t>
      </w:r>
    </w:p>
    <w:p w:rsidR="00B52D3A" w:rsidRDefault="00B52D3A" w:rsidP="004D317F">
      <w:pPr>
        <w:pStyle w:val="Kannada-Veda"/>
      </w:pPr>
      <w:r w:rsidRPr="00B52D3A">
        <w:t xml:space="preserve">…§ºÀÄ†¸ÉÆÃªÀÄ …VgÀA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†ªÀ²Ã | </w:t>
      </w:r>
      <w:r w:rsidRPr="00CC67A0">
        <w:rPr>
          <w:rFonts w:ascii="BRH Kannada RN" w:hAnsi="BRH Kannada RN"/>
        </w:rPr>
        <w:t>43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T.A.1.10.4</w:t>
      </w:r>
    </w:p>
    <w:p w:rsidR="00B52D3A" w:rsidRPr="00B52D3A" w:rsidRDefault="00B52D3A" w:rsidP="004D317F">
      <w:pPr>
        <w:pStyle w:val="Kannada-Veda"/>
      </w:pPr>
      <w:r w:rsidRPr="00B52D3A">
        <w:t xml:space="preserve">C£ÉéÃw vÀÄUÉÆæÃ †ªÀQæ…AiÀiÁ£ÀÛA | DAiÀÄ¸ÀÆAiÀiÁ£ïÜ ¸ÉÆÃ†ªÀÄvÀÈ…¥sÀÄìµÀÄ | </w:t>
      </w:r>
    </w:p>
    <w:p w:rsidR="00B52D3A" w:rsidRPr="00B52D3A" w:rsidRDefault="00B52D3A" w:rsidP="004D317F">
      <w:pPr>
        <w:pStyle w:val="Kannada-Veda"/>
      </w:pPr>
      <w:r w:rsidRPr="00B52D3A">
        <w:t xml:space="preserve">¸À ¸ÀYõÁÎçªÀÄ-¸ÀÛ‡ªÉÆÃzÉÆåÃ„…vÉÆåÃvÀB | ªÁZÉÆÃ UÁB †¦¥Á…w vÀvï | </w:t>
      </w:r>
    </w:p>
    <w:p w:rsidR="00B52D3A" w:rsidRPr="00B52D3A" w:rsidRDefault="00B52D3A" w:rsidP="004D317F">
      <w:pPr>
        <w:pStyle w:val="Kannada-Veda"/>
      </w:pPr>
      <w:r w:rsidRPr="00B52D3A">
        <w:t xml:space="preserve">¸À vÀzïUÉÆÃ©üB ¸ÀÛ‡ªÁ „vÉåÃ…vÀå£ÉåÃ | …gÀPÀë†¸Á „£À…¤évÁ†±ÀÑ AiÉÄÃ | </w:t>
      </w:r>
    </w:p>
    <w:p w:rsidR="00B52D3A" w:rsidRDefault="00B52D3A" w:rsidP="004D317F">
      <w:pPr>
        <w:pStyle w:val="Kannada-Veda"/>
      </w:pPr>
      <w:r w:rsidRPr="00B52D3A">
        <w:lastRenderedPageBreak/>
        <w:t xml:space="preserve">…C£ÉéÃ…w ¥À†jªÀÈ…vÁÛ÷å„¸ÀÛB | …KªÀ…ªÉÄÃvË †¸ÉÆÜÃ C²é£Á | </w:t>
      </w:r>
      <w:r w:rsidR="00436B81">
        <w:br/>
      </w:r>
      <w:r w:rsidRPr="00B52D3A">
        <w:t xml:space="preserve">vÉÃ …KvÉÃ †zÀÄåB ¥ÀÈ…yªÉÇåÃB | C†ºÀgÀ…ºÀgï-UÀ†¨sÀð£ÀÝzsÁxÉÃ | </w:t>
      </w:r>
      <w:r w:rsidRPr="00CC67A0">
        <w:rPr>
          <w:rFonts w:ascii="BRH Kannada RN" w:hAnsi="BRH Kannada RN"/>
        </w:rPr>
        <w:t>44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T.A.1.10.5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vÀ†</w:t>
      </w:r>
      <w:proofErr w:type="gramEnd"/>
      <w:r w:rsidRPr="00B52D3A">
        <w:t xml:space="preserve">AiÉÆÃ …gÉÃvË …ªÀxÁì †ªÀºÉÆÃ…gÁvÉæÃ | …¥ÀÈ…yªÁå C†ºÀB | …¢ªÉÇÃ gÁ†wæB | </w:t>
      </w:r>
    </w:p>
    <w:p w:rsidR="00B52D3A" w:rsidRDefault="00B52D3A" w:rsidP="004D317F">
      <w:pPr>
        <w:pStyle w:val="Kannada-Veda"/>
      </w:pPr>
      <w:proofErr w:type="gramStart"/>
      <w:r w:rsidRPr="00B52D3A">
        <w:t>vÁ</w:t>
      </w:r>
      <w:proofErr w:type="gramEnd"/>
      <w:r w:rsidRPr="00B52D3A">
        <w:t xml:space="preserve"> C†«¸ÀÈµËÖ | zÀA†¥ÀwÃ …KªÀ †¨sÀªÀvÀB | vÀ†AiÉÆÃ …gÉÃvË …ªÀxËì | </w:t>
      </w:r>
      <w:r w:rsidR="00436B81">
        <w:br/>
      </w:r>
      <w:r w:rsidRPr="00B52D3A">
        <w:t xml:space="preserve">…CVß†±ÁÑ-…¢vÀå†±ÀÑ | …gÁvÉæÃ…ªÀðxÀìB | …±ÉéÃvÀ †D…¢vÀåB | C…ºÉÆßÃ„VßB | </w:t>
      </w:r>
      <w:r w:rsidRPr="00CC67A0">
        <w:rPr>
          <w:rFonts w:ascii="BRH Kannada RN" w:hAnsi="BRH Kannada RN"/>
        </w:rPr>
        <w:t>45 (10</w:t>
      </w:r>
      <w:r w:rsidRPr="00B52D3A">
        <w:t>)</w:t>
      </w:r>
    </w:p>
    <w:p w:rsidR="00B52D3A" w:rsidRDefault="00B52D3A" w:rsidP="00485EA2">
      <w:pPr>
        <w:pStyle w:val="NoSpacing"/>
      </w:pPr>
    </w:p>
    <w:p w:rsidR="00CC67A0" w:rsidRPr="00B52D3A" w:rsidRDefault="00CC67A0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T.A.1.10.6</w:t>
      </w:r>
    </w:p>
    <w:p w:rsidR="00B52D3A" w:rsidRPr="00B52D3A" w:rsidRDefault="00B52D3A" w:rsidP="004D317F">
      <w:pPr>
        <w:pStyle w:val="Kannada-Veda"/>
      </w:pPr>
      <w:r w:rsidRPr="00B52D3A">
        <w:t xml:space="preserve">…vÁªÉÆæÃ †C…gÀÄtB | vÁ C†«¸ÀÈµËÖ | zÀ†ªÀÄàwÃ …KªÀ †¨sÀªÀvÀB | vÀ†AiÉÆÃ …gÉÃvË </w:t>
      </w:r>
    </w:p>
    <w:p w:rsidR="00B52D3A" w:rsidRPr="00B52D3A" w:rsidRDefault="00B52D3A" w:rsidP="004D317F">
      <w:pPr>
        <w:pStyle w:val="Kannada-Veda"/>
      </w:pPr>
      <w:r w:rsidRPr="00B52D3A">
        <w:t xml:space="preserve">…ªÀxËì | …ªÀÈvÀæ†±ÀÑ ªÉÊ…zÀÄåvÀ†±ÀÑ | …CUÉßÃ…ªÀÈðvÀæB | …ªÉÊzÀÄå†vÀ D…¢vÀå†¸Àå | </w:t>
      </w:r>
    </w:p>
    <w:p w:rsidR="00B52D3A" w:rsidRDefault="00B52D3A" w:rsidP="004D317F">
      <w:pPr>
        <w:pStyle w:val="Kannada-Veda"/>
      </w:pPr>
      <w:proofErr w:type="gramStart"/>
      <w:r w:rsidRPr="00B52D3A">
        <w:t>vÁ</w:t>
      </w:r>
      <w:proofErr w:type="gramEnd"/>
      <w:r w:rsidRPr="00B52D3A">
        <w:t xml:space="preserve"> C†«¸ÀÈµËÖ | zÀ†ªÀÄàwÃ …KªÀ †¨sÀªÀvÀB | vÀ†AiÉÆÃ …gÉÃvË …ªÀxËì | </w:t>
      </w:r>
      <w:r w:rsidRPr="00CC67A0">
        <w:rPr>
          <w:rFonts w:ascii="BRH Kannada RN" w:hAnsi="BRH Kannada RN"/>
        </w:rPr>
        <w:t>46 (10</w:t>
      </w:r>
      <w:r w:rsidRPr="00B52D3A">
        <w:t>)</w:t>
      </w:r>
    </w:p>
    <w:p w:rsidR="00485EA2" w:rsidRPr="00485EA2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T.A.1.10.7</w:t>
      </w:r>
    </w:p>
    <w:p w:rsidR="006C1DD3" w:rsidRDefault="00B52D3A" w:rsidP="004D317F">
      <w:pPr>
        <w:pStyle w:val="Kannada-Veda"/>
      </w:pPr>
      <w:r w:rsidRPr="00B52D3A">
        <w:t>…GµÁä †ZÀ ¤Ã…ºÁgÀ†±ÀÑ | …ªÀÈvÀæ…¸ÉÆåÃµÁä | …ªÉÊ…zÀÄåvÀ†¸Àå ¤Ã…ºÁgÀB | vË vÁ…ªÉÃªÀ ¥Àæ†w¥ÀzÉåÃvÉÃ | ¸ÉÃAiÀÄ(Uïä) gÁ†wæÃ …UÀ©üð†tÂÃ …¥ÀÄvÉæÃ…t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†ªÀ¸Àw | vÀ…¸Áå ªÁ …KvÀ…zÀÄ®â‡tA | AiÀÄzÁæ†vËæ …gÀ±Àä†AiÀÄB | AiÀÄ…xÁ UÉÆÃ…UÀð©üð†uÁå …G®â‡tA | …KªÀ…ªÉÄÃvÀ†¸Áå …G®â‡tA | ¥Àæd¬ÄµÀÄÚB ¥ÀædAiÀiÁ ZÀ ¥À±ÀÄ†©ü±ÀÑ …¨sÀªÀw | AiÀÄ †KªÀA </w:t>
      </w:r>
      <w:r w:rsidRPr="00B52D3A">
        <w:rPr>
          <w:rFonts w:ascii="BRH Devanagari" w:hAnsi="BRH Devanagari" w:cs="BRH Devanagari"/>
        </w:rPr>
        <w:t>Æ</w:t>
      </w:r>
      <w:r w:rsidRPr="00B52D3A">
        <w:t>…ªÉÃzÀ | KvÀªÀÄÄzÀå£ÀÛ-ªÀÄ¦†AiÀÄ£ÀÛ…kõÉÑÃw |</w:t>
      </w:r>
    </w:p>
    <w:p w:rsidR="00B52D3A" w:rsidRPr="00B52D3A" w:rsidRDefault="00B52D3A" w:rsidP="004D317F">
      <w:pPr>
        <w:pStyle w:val="Kannada-Veda"/>
      </w:pPr>
      <w:r w:rsidRPr="00B52D3A">
        <w:t xml:space="preserve">D¢vÀåB ¥ÀÄ†tå¸Àå …ªÀxÀìB | CxÀ ¥À†«vÁæ…YÂÎgÀ¸ÀB | </w:t>
      </w:r>
      <w:r w:rsidRPr="00CC67A0">
        <w:rPr>
          <w:rFonts w:ascii="BRH Kannada RN" w:hAnsi="BRH Kannada RN"/>
        </w:rPr>
        <w:t>47 (14</w:t>
      </w:r>
      <w:r w:rsidRPr="00B52D3A">
        <w:t xml:space="preserve">) 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¸ÀÆAiÀÄð£ÁgÁAiÀÄt ¸Áé«Ä£ÉÃ £ÀªÀÄB | NA £ÀªÉÆÃ £ÁgÁAiÀÄuÁAiÀÄ || 10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T.A.1.11.1</w:t>
      </w:r>
    </w:p>
    <w:p w:rsidR="00B52D3A" w:rsidRPr="00B52D3A" w:rsidRDefault="00B52D3A" w:rsidP="004D317F">
      <w:pPr>
        <w:pStyle w:val="Kannada-Veda"/>
      </w:pPr>
      <w:r w:rsidRPr="00B52D3A">
        <w:t xml:space="preserve">…¥À«†vÀæªÀ…£ÀÛB ¥À…jªÁ…dªÀiÁ†¸ÀvÉÃ | …¦vÉÊ‡µÁA …¥ÀævÉÆßÃ …C©ü†gÀPÀëw …ªÀævÀA | </w:t>
      </w:r>
    </w:p>
    <w:p w:rsidR="00B52D3A" w:rsidRDefault="00B52D3A" w:rsidP="004D317F">
      <w:pPr>
        <w:pStyle w:val="Kannada-Veda"/>
      </w:pPr>
      <w:r w:rsidRPr="00B52D3A">
        <w:t xml:space="preserve">…ªÀÄºÀ†¸Àì…ªÀÄÄzÀæA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ªÀ†gÀÄt …¹ÛgÉÆÃ†zÀzsÉÃ | ¢üÃ†gÁ EZÉÒÃ…PÀÄgï-zsÀ†gÀÄuÉÃ…µÁégÀ‡¨sÀA | …¥À«†vÀæA …vÉÃ «†vÀ…vÀA §æ†ºÀä…t¸Àà‡vÉÃ | </w:t>
      </w:r>
      <w:r w:rsidR="00436B81">
        <w:br/>
      </w:r>
      <w:r w:rsidRPr="00B52D3A">
        <w:t xml:space="preserve">¥Àæ…¨sÀÄUÁð†vÁæ…tÂ ¥À†AiÉÄÃð¶ …«±Àé†vÀB | C†vÀ¥ÀÛvÀ…£ÀÆgï £À vÀ…zÁªÉÆÃ †C±ÀÄßvÉÃ | …±ÀæöÈvÁ…¸À EzÀé†ºÀ£ï-…vÀ¸ÀÛxï ¸À†ªÀiÁ±ÀvÀ | …§æºÁä …zÉÃªÁ‡£ÁA | C†¸ÀvÀB …¸ÀzÉåÃ vÀ†vÀPÀÄëB | </w:t>
      </w:r>
      <w:r w:rsidRPr="00CC67A0">
        <w:rPr>
          <w:rFonts w:ascii="BRH Kannada RN" w:hAnsi="BRH Kannada RN"/>
        </w:rPr>
        <w:t>48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T.A.1.11.2</w:t>
      </w:r>
    </w:p>
    <w:p w:rsidR="00B52D3A" w:rsidRPr="00B52D3A" w:rsidRDefault="00B52D3A" w:rsidP="004D317F">
      <w:pPr>
        <w:pStyle w:val="Kannada-Veda"/>
      </w:pPr>
      <w:r w:rsidRPr="00B52D3A">
        <w:t xml:space="preserve">IÄ†µÀAiÀÄB …¸À¥ÁÛ†wæ…±ÀÑ AiÀÄvï | ¸ÀªÉÃð„vÀæAiÉÆÃ †CUÀ…¸ÀÛ÷å±ÀÑ | £À†PÀë…vÉæöÊB ±À†YÌöÈvÉÆÃ „ªÀ¸À£ïß | C†xÀ ¸À«…vÀÄB ±ÁåªÁ…±Àé¸Áå „ªÀ†wðPÁªÀÄ¸Àå | </w:t>
      </w:r>
    </w:p>
    <w:p w:rsidR="00B52D3A" w:rsidRPr="00B52D3A" w:rsidRDefault="00B52D3A" w:rsidP="004D317F">
      <w:pPr>
        <w:pStyle w:val="Kannada-Veda"/>
      </w:pPr>
      <w:r w:rsidRPr="00B52D3A">
        <w:t xml:space="preserve">…C«ÄÃ AiÀÄ IÄ…PÁë ¤†»vÁ ¸À …GZÁÑ | £À…PÀÛA zÀ†zÀÈ…±ÉæÃ PÀÄ†ºÀ…azï¢†ªÉÃAiÀÄÄB | †CzÀ¨ÁÞ…¤ ªÀ†gÀÄt¸Àå …ªÀævÁ†¤ | …«…ZÁPÀ†±À-…ZÀÑ£ÀÝç…ªÀiÁ £À†PÀëvÀæªÉÄÃw | </w:t>
      </w:r>
    </w:p>
    <w:p w:rsidR="00B52D3A" w:rsidRDefault="00B52D3A" w:rsidP="004D317F">
      <w:pPr>
        <w:pStyle w:val="Kannada-Veda"/>
      </w:pPr>
      <w:proofErr w:type="gramStart"/>
      <w:r w:rsidRPr="00B52D3A">
        <w:t>vÀxï</w:t>
      </w:r>
      <w:proofErr w:type="gramEnd"/>
      <w:r w:rsidRPr="00B52D3A">
        <w:t xml:space="preserve"> †¸À…«vÀÄgï ªÀ‡gÉÃtåA | ¨sÀ†UÉÆÃð …zÉÃªÀ†¸Àå ¢üÃªÀÄ» | </w:t>
      </w:r>
      <w:r w:rsidRPr="00CC67A0">
        <w:rPr>
          <w:rFonts w:ascii="BRH Kannada RN" w:hAnsi="BRH Kannada RN"/>
        </w:rPr>
        <w:t>49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T.A.1.11.3</w:t>
      </w:r>
    </w:p>
    <w:p w:rsidR="00B52D3A" w:rsidRPr="00B52D3A" w:rsidRDefault="00B52D3A" w:rsidP="004D317F">
      <w:pPr>
        <w:pStyle w:val="Kannada-Veda"/>
      </w:pPr>
      <w:r w:rsidRPr="00B52D3A">
        <w:t xml:space="preserve">¢ü…AiÉÆÃ AiÉÆÃ †£ÀB ¥Àæ…ZÉÆÃzÀ‡AiÀiÁvï | vÀ†xÀì…«vÀÄgï †ªÀÈtÂÃªÀÄºÉÃ | </w:t>
      </w:r>
    </w:p>
    <w:p w:rsidR="00B52D3A" w:rsidRDefault="00B52D3A" w:rsidP="004D317F">
      <w:pPr>
        <w:pStyle w:val="Kannada-Veda"/>
      </w:pPr>
      <w:r w:rsidRPr="00B52D3A">
        <w:t xml:space="preserve">…ªÀAiÀÄA …zÉÃªÀ…¸Àå ¨sÉÆÃ†d£ÀA | ±ÉæÃµÀ×(†Uïä) ¸À…ªÀðzsÁ†vÀªÀÄA | vÀÄ…gÀA ¨sÀ†UÀ¸Àå ¢üÃªÀÄ» | C†¥ÁUÀÆºÀvÀ ¸À«…vÁ vÀÈ©üÃ†£ï | ¸À‡ªÁð£ï …¢ªÉÇÃ C†£ÀÞ¸ÀB| £À…PÀÛAvÁ†£Àå¨sÀªÀ£ï …zÀÈ±ÉÃ | C…¸ÀÜ÷å¸ÁÜ÷ß ¸ÀA†¨sÀ«µÁåªÀÄB | </w:t>
      </w:r>
      <w:r w:rsidR="00436B81">
        <w:br/>
      </w:r>
      <w:r w:rsidRPr="00B52D3A">
        <w:t xml:space="preserve">£Á…ªÀÄ £Á…ªÉÄÊªÀ …£ÁªÀÄ ‡ªÉÄÃ | </w:t>
      </w:r>
      <w:r w:rsidRPr="00CC67A0">
        <w:rPr>
          <w:rFonts w:ascii="BRH Kannada RN" w:hAnsi="BRH Kannada RN"/>
        </w:rPr>
        <w:t>50 (10</w:t>
      </w:r>
      <w:r w:rsidRPr="00B52D3A">
        <w:t>)</w:t>
      </w:r>
    </w:p>
    <w:p w:rsidR="009533DC" w:rsidRDefault="009533DC" w:rsidP="004D317F">
      <w:pPr>
        <w:pStyle w:val="Kannada-Veda"/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T.A.1.11.4</w:t>
      </w:r>
    </w:p>
    <w:p w:rsidR="00B52D3A" w:rsidRPr="00B52D3A" w:rsidRDefault="00B52D3A" w:rsidP="004D317F">
      <w:pPr>
        <w:pStyle w:val="Kannada-Veda"/>
      </w:pPr>
      <w:r w:rsidRPr="00B52D3A">
        <w:t>£À¥</w:t>
      </w:r>
      <w:proofErr w:type="gramStart"/>
      <w:r w:rsidRPr="00B52D3A">
        <w:t>ÀÄ(</w:t>
      </w:r>
      <w:proofErr w:type="gramEnd"/>
      <w:r w:rsidRPr="00B52D3A">
        <w:t xml:space="preserve">Uïä)†¸À…PÀA ¥ÀÄ…ªÀiÁ(…UïÎ)†¸ÀÛç÷å¹ä | ¸ÁÜ†ªÀgÉÆÃ„¸Àä÷å…xÀ d†YÎªÀÄB | </w:t>
      </w:r>
    </w:p>
    <w:p w:rsidR="00B52D3A" w:rsidRDefault="00B52D3A" w:rsidP="004D317F">
      <w:pPr>
        <w:pStyle w:val="Kannada-Veda"/>
      </w:pPr>
      <w:r w:rsidRPr="00B52D3A">
        <w:t xml:space="preserve">…AiÀÄeÉÃ„AiÀÄ…Që AiÀÄ…µÁÖºÉÃ †ZÀ | ªÀÄ†AiÀiÁ …¨sÀÆvÁ†£ÀåAiÀÄPÀëvÀ | …¥À±À†ªÉÇÃ ªÀÄ†ªÀÄ ¨sÀÆ…vÁ¤ | C£ÀÆ§£ÉÆÞ÷åÃ „†¸Àä÷åºÀA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…«¨sÀÄB | ¹Ûç†AiÀÄB …¸ÀwÃB | </w:t>
      </w:r>
      <w:r w:rsidR="00436B81">
        <w:br/>
      </w:r>
      <w:r w:rsidRPr="00B52D3A">
        <w:t xml:space="preserve">vÁ †G ªÉÄÃ …¥ÀÄ(…Uïä)¸À †DºÀÄB | ¥À†±ÀåzÀ…PÀëuÁé£Àß-«†ZÉÃvÀ…zÀ£ÀÞB | </w:t>
      </w:r>
      <w:r w:rsidR="00436B81">
        <w:br/>
      </w:r>
      <w:r w:rsidRPr="00B52D3A">
        <w:t xml:space="preserve">…PÀ«AiÀÄðB …¥ÀÄvÀæB ¸À …EªÀiÁ †aPÉÃvÀ | </w:t>
      </w:r>
      <w:r w:rsidRPr="00CC67A0">
        <w:rPr>
          <w:rFonts w:ascii="BRH Kannada RN" w:hAnsi="BRH Kannada RN"/>
        </w:rPr>
        <w:t>51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T.A.1.11.5</w:t>
      </w:r>
    </w:p>
    <w:p w:rsidR="00B52D3A" w:rsidRPr="00B52D3A" w:rsidRDefault="00B52D3A" w:rsidP="004D317F">
      <w:pPr>
        <w:pStyle w:val="Kannada-Veda"/>
      </w:pPr>
      <w:r w:rsidRPr="00B52D3A">
        <w:t xml:space="preserve">AiÀÄ¸ÁÛ †«…eÁ£Áxï †¸À…«vÀÄB …¦vÁ„†¸Àvï | …C£ÉÆÞÃ ªÀÄtÂ†ªÀÄ«£ÀÝvï | </w:t>
      </w:r>
    </w:p>
    <w:p w:rsidR="00B52D3A" w:rsidRPr="00CC67A0" w:rsidRDefault="00B52D3A" w:rsidP="004D317F">
      <w:pPr>
        <w:pStyle w:val="Kannada-Veda"/>
        <w:rPr>
          <w:rFonts w:ascii="BRH Kannada RN" w:hAnsi="BRH Kannada RN"/>
        </w:rPr>
      </w:pPr>
      <w:proofErr w:type="gramStart"/>
      <w:r w:rsidRPr="00B52D3A">
        <w:t>vÀ</w:t>
      </w:r>
      <w:proofErr w:type="gramEnd"/>
      <w:r w:rsidRPr="00B52D3A">
        <w:t xml:space="preserve">†ªÀÄ£ÀYÄÎ…°-gÁ†ªÀAiÀÄvï | …C…VæÃªÀB ¥Àæ†vÀåªÀÄÄkÑvï | vÀªÀÄ†fºÀé …C¸À†±ÀÑvÀ | HzsÀéðªÀÄÆ®-†ªÀÄªÁ…PÁÒRA | …ªÀÈPÀëA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†AiÉÆÃ ªÉÃ…zÀ ¸ÀA†¥Àæw | </w:t>
      </w:r>
      <w:r w:rsidR="00436B81">
        <w:br/>
      </w:r>
      <w:r w:rsidRPr="00B52D3A">
        <w:t xml:space="preserve">£À ¸À eÁvÀÄ d†£ÀB ±Àæ…zÀÝzsÁåvï | …ªÀÄÈvÀÄå†ªÀiÁð ªÀiÁ…gÀAiÀiÁ†¢wB | </w:t>
      </w:r>
      <w:r w:rsidR="00436B81">
        <w:br/>
      </w:r>
      <w:r w:rsidRPr="00B52D3A">
        <w:t xml:space="preserve">ºÀ¹vÀ(Uïä) gÀÄ†¢vÀ…YÂÎÃvÀA | </w:t>
      </w:r>
      <w:r w:rsidRPr="00CC67A0">
        <w:rPr>
          <w:rFonts w:ascii="BRH Kannada RN" w:hAnsi="BRH Kannada RN"/>
        </w:rPr>
        <w:t>52 (10)</w:t>
      </w:r>
    </w:p>
    <w:p w:rsidR="00351FF8" w:rsidRDefault="00351FF8" w:rsidP="00CC67A0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T.A.1.11.6</w:t>
      </w:r>
    </w:p>
    <w:p w:rsidR="00B52D3A" w:rsidRDefault="00B52D3A" w:rsidP="004D317F">
      <w:pPr>
        <w:pStyle w:val="Kannada-Veda"/>
      </w:pPr>
      <w:r w:rsidRPr="00B52D3A">
        <w:t>«Ã†uÁ ¥Àt …ªÀ¯Á†¹vÀA | …ªÀÄÈvÀ…kÂÓÃªÀ†kÑ AiÀÄ…wÌkÂÑvï | …CYõÁÎ†¤ ¸ÉßÃ…ªÀ «†¢Þ vÀvï | C†vÀÈ…µÀå(…UïÎ)¸ÀÛöÈ†µÀå zsÁåAiÀÄvï | …C¸Áä…eÁÓvÁ †ªÉÄÃ «Ä…xÀÆ ZÀgÀ†£ïß | ¥ÀÄvÉÆæÃ ¤gÀÈ†vÁå ªÉÊ…zÉÃºÀB | …CZÉÃ†vÁ AiÀÄ…±ÀÑ ZÉÃ†vÀ£ÀB | …</w:t>
      </w:r>
      <w:r w:rsidR="00BE4111">
        <w:br/>
      </w:r>
      <w:r w:rsidRPr="00B52D3A">
        <w:t xml:space="preserve">¸À vÀA ªÀÄtÂ†ªÀÄ«£ÀÝvï | †¸ÉÆÃ„£ÀYÄÎ…°gÁ†ªÀAiÀÄvï | </w:t>
      </w:r>
      <w:r w:rsidR="00BE4111">
        <w:br/>
      </w:r>
      <w:r w:rsidRPr="00B52D3A">
        <w:t xml:space="preserve">…¸ÉÆÃ„…VæÃªÀB ¥Àæ†vÀåªÀÄÄ£ÀÑvï | </w:t>
      </w:r>
      <w:r w:rsidRPr="00CC67A0">
        <w:rPr>
          <w:rFonts w:ascii="BRH Kannada RN" w:hAnsi="BRH Kannada RN"/>
        </w:rPr>
        <w:t>53 (10</w:t>
      </w:r>
      <w:r w:rsidRPr="00B52D3A">
        <w:t>)</w:t>
      </w:r>
    </w:p>
    <w:p w:rsidR="009533DC" w:rsidRDefault="009533DC" w:rsidP="004D317F">
      <w:pPr>
        <w:pStyle w:val="Kannada-Veda"/>
      </w:pPr>
    </w:p>
    <w:p w:rsidR="009533DC" w:rsidRDefault="009533DC" w:rsidP="004D317F">
      <w:pPr>
        <w:pStyle w:val="Kannada-Veda"/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T.A.1.11.7</w:t>
      </w:r>
    </w:p>
    <w:p w:rsidR="00B52D3A" w:rsidRPr="00B52D3A" w:rsidRDefault="00B52D3A" w:rsidP="004D317F">
      <w:pPr>
        <w:pStyle w:val="Kannada-Veda"/>
      </w:pPr>
      <w:r w:rsidRPr="00B52D3A">
        <w:t xml:space="preserve">¸ÉÆÃ„†fºÉÆéÃ …C¸À†±ÀÑvÀ | £ÉÊvÀªÀÄÈ¶A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«¢vÁé £À†UÀgÀA …¥Àæ«±ÉÃvï | </w:t>
      </w:r>
    </w:p>
    <w:p w:rsidR="00B52D3A" w:rsidRPr="00B52D3A" w:rsidRDefault="00B52D3A" w:rsidP="004D317F">
      <w:pPr>
        <w:pStyle w:val="Kannada-Veda"/>
      </w:pPr>
      <w:r w:rsidRPr="00B52D3A">
        <w:t xml:space="preserve">†AiÀÄ¢ …¥Àæ«±ÉÃvï | …«ÄxË ZÀ†jvÁé …¥Àæ«±ÉÃvï | vÀxÀìA¨sÀ†ªÀ¸Àå …ªÀævÀA | </w:t>
      </w:r>
    </w:p>
    <w:p w:rsidR="00B52D3A" w:rsidRPr="00B52D3A" w:rsidRDefault="00B52D3A" w:rsidP="004D317F">
      <w:pPr>
        <w:pStyle w:val="Kannada-Veda"/>
      </w:pPr>
      <w:r w:rsidRPr="00B52D3A">
        <w:t xml:space="preserve">…D vÀ†ªÀÄUÉßÃ …gÀxÀ†¤ÛµÀ× | K‡PÁ±ÀéªÉÄÃ…PÀ AiÉÆÃ†d£ÀA | KPÀZÀ†PÀæ-ªÉÄÃ…PÀzsÀÄgÀA | </w:t>
      </w:r>
    </w:p>
    <w:p w:rsidR="00B52D3A" w:rsidRDefault="00B52D3A" w:rsidP="004D317F">
      <w:pPr>
        <w:pStyle w:val="Kannada-Veda"/>
      </w:pPr>
      <w:r w:rsidRPr="00B52D3A">
        <w:t xml:space="preserve">…ªÁvÀ †zsÁæf …UÀwA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†«¨sÉÆÃ | …£À …jµÀå†w £À …ªÀåxÀvÉÃ | </w:t>
      </w:r>
      <w:r w:rsidRPr="00CC67A0">
        <w:rPr>
          <w:rFonts w:ascii="BRH Kannada RN" w:hAnsi="BRH Kannada RN"/>
        </w:rPr>
        <w:t>54 (10</w:t>
      </w:r>
      <w:r w:rsidRPr="00B52D3A">
        <w:t>)</w:t>
      </w:r>
    </w:p>
    <w:p w:rsidR="00485EA2" w:rsidRDefault="00485EA2" w:rsidP="00485EA2">
      <w:pPr>
        <w:pStyle w:val="NoSpacing"/>
      </w:pPr>
    </w:p>
    <w:p w:rsidR="00BE4111" w:rsidRPr="00B52D3A" w:rsidRDefault="00BE4111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T.A.1.11.8</w:t>
      </w:r>
    </w:p>
    <w:p w:rsidR="00B52D3A" w:rsidRPr="00B52D3A" w:rsidRDefault="00B52D3A" w:rsidP="004D317F">
      <w:pPr>
        <w:pStyle w:val="Kannada-Veda"/>
      </w:pPr>
      <w:r w:rsidRPr="00B52D3A">
        <w:t>…£Á¸Áå†PÉÆëÃ AiÀiÁ…vÀÄ ¸À†dÓw | AiÀÄZÉÒ÷éÃ‡vÁ£ï gÉÆÃ†»</w:t>
      </w:r>
      <w:proofErr w:type="gramStart"/>
      <w:r w:rsidRPr="00B52D3A">
        <w:t>vÁ(</w:t>
      </w:r>
      <w:proofErr w:type="gramEnd"/>
      <w:r w:rsidRPr="00B52D3A">
        <w:t xml:space="preserve">UïÎ)…±ÁÑUÉßÃB | </w:t>
      </w:r>
    </w:p>
    <w:p w:rsidR="00B52D3A" w:rsidRPr="00B52D3A" w:rsidRDefault="00B52D3A" w:rsidP="004D317F">
      <w:pPr>
        <w:pStyle w:val="Kannada-Veda"/>
      </w:pPr>
      <w:r w:rsidRPr="00B52D3A">
        <w:t xml:space="preserve">…gÀxÉÃ †AiÀÄÄPÁÛ÷é„…¢üw†µÀ×w | KPÀAiÀiÁ ZÀ zÀ±À©ü†±ÀÑ ¸Àé…¨sÀÆvÉÃ | zÁé¨sÁå «ÄµÀÖAiÉÄÃ </w:t>
      </w:r>
      <w:proofErr w:type="gramStart"/>
      <w:r w:rsidRPr="00B52D3A">
        <w:t>«(</w:t>
      </w:r>
      <w:proofErr w:type="gramEnd"/>
      <w:r w:rsidRPr="00B52D3A">
        <w:t>†Uïä)±À…vÁå ZÀ | w¸ÀÈ©ü±ÀÑ ªÀºÀ¸ÉÃ wæ(†Uïä)±À…vÁ ZÀ |</w:t>
      </w:r>
      <w:r w:rsidR="006C1DD3">
        <w:t xml:space="preserve"> </w:t>
      </w:r>
    </w:p>
    <w:p w:rsidR="00B52D3A" w:rsidRPr="00B52D3A" w:rsidRDefault="00B52D3A" w:rsidP="004D317F">
      <w:pPr>
        <w:pStyle w:val="Kannada-Veda"/>
      </w:pPr>
      <w:r w:rsidRPr="00B52D3A">
        <w:t xml:space="preserve">¤AiÀÄÄ¢ãgï-ªÁAiÀÄ«ºÀ †vÁ «…ªÀÄÄkÑ | </w:t>
      </w:r>
      <w:r w:rsidRPr="00CC67A0">
        <w:rPr>
          <w:rFonts w:ascii="BRH Kannada RN" w:hAnsi="BRH Kannada RN"/>
        </w:rPr>
        <w:t>55 (7</w:t>
      </w:r>
      <w:r w:rsidRPr="00B52D3A">
        <w:t xml:space="preserve">) 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 xml:space="preserve">²æÃ bÁAiÀiÁ-¸ÀÄªÀZÀð¯ÁªÀiÁâ ¸ÀªÉÄÃvÀ ²æÃ ¸ÀÆAiÀÄð£ÁgÁAiÀÄt </w:t>
      </w:r>
      <w:r w:rsidR="00BE4111">
        <w:rPr>
          <w:rFonts w:ascii="BRH Kannada RN" w:hAnsi="BRH Kannada RN" w:cs="BRH Kannada RN"/>
        </w:rPr>
        <w:br/>
      </w:r>
      <w:r w:rsidRPr="00B52D3A">
        <w:rPr>
          <w:rFonts w:ascii="BRH Kannada RN" w:hAnsi="BRH Kannada RN" w:cs="BRH Kannada RN"/>
        </w:rPr>
        <w:t>¸Áé«Ä£ÉÃ £ÀªÀÄB | NA £ÀªÉÆÃ £ÁgÁAiÀÄuÁAiÀÄ || 11 ||</w:t>
      </w:r>
    </w:p>
    <w:p w:rsidR="00351FF8" w:rsidRDefault="00351FF8" w:rsidP="00B52D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T.A.1.12.1</w:t>
      </w:r>
    </w:p>
    <w:p w:rsidR="00B52D3A" w:rsidRPr="00B52D3A" w:rsidRDefault="00B52D3A" w:rsidP="004D317F">
      <w:pPr>
        <w:pStyle w:val="Kannada-Veda"/>
      </w:pPr>
      <w:r w:rsidRPr="00B52D3A">
        <w:t xml:space="preserve">D†vÀ£ÀÄ…µÀé ¥Àæ†vÀ£ÀÄµÀé | …GzÀÞªÀiÁ†zsÀ…ªÀÄ ¸À†£ÀÞªÀÄ | D¢vÉåÃ ZÀ†£ÀÝçªÀ…uÁð£ÁA | </w:t>
      </w:r>
    </w:p>
    <w:p w:rsidR="00B52D3A" w:rsidRDefault="00B52D3A" w:rsidP="004D317F">
      <w:pPr>
        <w:pStyle w:val="Kannada-Veda"/>
      </w:pPr>
      <w:r w:rsidRPr="00B52D3A">
        <w:t>UÀ…¨sÀð ªÀiÁ †zsÉÃ…» AiÀÄB ¥ÀÄªÀiÁ†£ï | …EvÀB …</w:t>
      </w:r>
      <w:proofErr w:type="gramStart"/>
      <w:r w:rsidRPr="00B52D3A">
        <w:t>¹PÀÛ(</w:t>
      </w:r>
      <w:proofErr w:type="gramEnd"/>
      <w:r w:rsidRPr="00B52D3A">
        <w:t xml:space="preserve">Uïä) ¸ÀÆ†AiÀÄðUÀvÀA | …ZÀ£ÀÝç†ªÀÄ…¸ÉÃ gÀ†¸ÀYÌöÈ¢ü | ªÁgÁzÀA d†£ÀAiÀiÁ-…UÉæÃ„VßA | </w:t>
      </w:r>
      <w:r w:rsidR="00BE4111">
        <w:br/>
      </w:r>
      <w:r w:rsidRPr="00B52D3A">
        <w:t xml:space="preserve">AiÀÄ K†PÉÆÃ gÀÄ…zÀæ G†ZÀåvÉÃ | …C…¸ÀA …SÁåvÁB †¸ÀºÀ…¸ÁætÂ | </w:t>
      </w:r>
      <w:r w:rsidR="00BE4111">
        <w:br/>
      </w:r>
      <w:r w:rsidRPr="00B52D3A">
        <w:t xml:space="preserve">…¸ÀäAiÀÄð†vÉÃ £À …ZÀ zÀÈ†±ÀåvÉÃ | </w:t>
      </w:r>
      <w:r w:rsidRPr="00CC67A0">
        <w:rPr>
          <w:rFonts w:ascii="BRH Kannada RN" w:hAnsi="BRH Kannada RN"/>
        </w:rPr>
        <w:t>56 (10</w:t>
      </w:r>
      <w:r w:rsidRPr="00B52D3A">
        <w:t>)</w:t>
      </w:r>
    </w:p>
    <w:p w:rsidR="009533DC" w:rsidRDefault="009533DC" w:rsidP="004D317F">
      <w:pPr>
        <w:pStyle w:val="Kannada-Veda"/>
      </w:pPr>
    </w:p>
    <w:p w:rsidR="00485EA2" w:rsidRPr="00B52D3A" w:rsidRDefault="00485EA2" w:rsidP="00485EA2">
      <w:pPr>
        <w:pStyle w:val="NoSpacing"/>
      </w:pPr>
    </w:p>
    <w:p w:rsidR="00F35B3C" w:rsidRDefault="00F35B3C" w:rsidP="00351FF8">
      <w:pPr>
        <w:pStyle w:val="3-Eng-Subheading-VedaVMSTelugu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T.A.1.12.2</w:t>
      </w:r>
    </w:p>
    <w:p w:rsidR="00B52D3A" w:rsidRPr="00B52D3A" w:rsidRDefault="00B52D3A" w:rsidP="004D317F">
      <w:pPr>
        <w:pStyle w:val="Kannada-Veda"/>
      </w:pPr>
      <w:r w:rsidRPr="00B52D3A">
        <w:t xml:space="preserve">…KªÀ…ªÉÄÃvÀ†¤ß¨ÉÆÃzsÀvÀ | D …ªÀÄ£ÉÝçöÊ-†j…£ÀÝç ºÀ†j©üB | …AiÀiÁ » …ªÀÄAiÀÄÆ†gÀ-gÉÆÃªÀÄ©üB | ªÀiÁvÁé PÉÃa¤ßAiÉÄÃ ªÀÄÄ†j£Àß …¥Á²£ÀB | …zÀ…zsÀ£ÉéÃ…ªÀ vÁ †E» | </w:t>
      </w:r>
    </w:p>
    <w:p w:rsidR="00B52D3A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ªÀiÁ …ªÀÄ£ÉÝçöÊ-†j…£ÀÝç ºÀ†j©üB | …AiÀiÁ«Ä …ªÀÄAiÀÄÆ†gÀ gÉÆÃªÀÄ©üB | </w:t>
      </w:r>
      <w:r w:rsidR="00BE4111">
        <w:br/>
      </w:r>
      <w:r w:rsidRPr="00B52D3A">
        <w:t xml:space="preserve">ªÀiÁ ªÀiÁ PÉÃa¤ßAiÉÄÃ ªÀÄÄ†j£Àß …¥Á²£ÀB | …¤…zsÀ£ÉéÃ…ªÀ </w:t>
      </w:r>
      <w:proofErr w:type="gramStart"/>
      <w:r w:rsidRPr="00B52D3A">
        <w:t>vÁ</w:t>
      </w:r>
      <w:r w:rsidRPr="00B52D3A">
        <w:rPr>
          <w:rFonts w:ascii="BRH Devanagari" w:hAnsi="BRH Devanagari" w:cs="BRH Devanagari"/>
        </w:rPr>
        <w:t>Æ</w:t>
      </w:r>
      <w:r w:rsidRPr="00B52D3A">
        <w:t>(</w:t>
      </w:r>
      <w:proofErr w:type="gramEnd"/>
      <w:r w:rsidRPr="00CC67A0">
        <w:rPr>
          <w:rFonts w:ascii="BRH Kannada RN" w:hAnsi="BRH Kannada RN"/>
        </w:rPr>
        <w:t>2</w:t>
      </w:r>
      <w:r w:rsidRPr="00B52D3A">
        <w:t xml:space="preserve">) †E«Ä | CtÄ©ü±ÀÑ †ªÀÄºÀ…¢ã±ÀÑ | </w:t>
      </w:r>
      <w:r w:rsidRPr="00CC67A0">
        <w:rPr>
          <w:rFonts w:ascii="BRH Kannada RN" w:hAnsi="BRH Kannada RN"/>
        </w:rPr>
        <w:t>57 (10)</w:t>
      </w:r>
    </w:p>
    <w:p w:rsidR="00CC67A0" w:rsidRDefault="00CC67A0" w:rsidP="00F35B3C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T.A.1.12.3</w:t>
      </w:r>
    </w:p>
    <w:p w:rsidR="00B52D3A" w:rsidRDefault="00B52D3A" w:rsidP="004D317F">
      <w:pPr>
        <w:pStyle w:val="Kannada-Veda"/>
      </w:pPr>
      <w:r w:rsidRPr="00B52D3A">
        <w:t>…¤WÀÈ†µÉéöÊ gÀ…¸ÀªÀiÁ†AiÀÄÄvÉÊB | PÁ¯ÉÊgï ºÀj†vÀéªÀiÁ…¥À£ÉßöÊB | E£ÁÝç†AiÀiÁ» …¸ÀºÀ†¸Àæ AiÀÄÄPï | …CVßgï …«¨sÁæ†¶Ö ªÀ¸À£ÀB | …ªÁAiÀÄÄB ±ÉéÃ†vÀ¹PÀ…zÀÄæPÀB | …¸ÀªÀiïA</w:t>
      </w:r>
      <w:r w:rsidRPr="00B52D3A">
        <w:rPr>
          <w:rFonts w:ascii="BRH Devanagari" w:hAnsi="BRH Devanagari" w:cs="BRH Devanagari"/>
        </w:rPr>
        <w:t>Æ</w:t>
      </w:r>
      <w:r w:rsidRPr="00B52D3A">
        <w:t>…ªÀ…xÀìgÉÆÃ †«…µÀÆ ªÀ‡uÉÊðB |</w:t>
      </w:r>
      <w:r w:rsidR="00F35B3C">
        <w:t xml:space="preserve"> </w:t>
      </w:r>
      <w:r w:rsidRPr="00B52D3A">
        <w:t>¤…vÁå¸ÉÛÃ „£ÀÄ†ZÀgÁ…¸ÀÛªÀ | ¸ÀÄ§æºÀäuÉÆåÃ(Uïä) ¸ÀÄ§æºÀäuÉÆåÃ(Uïä) †¸ÀÄ§æ…ºÀäuÉÆåÃA</w:t>
      </w:r>
      <w:r w:rsidR="00485EA2">
        <w:t xml:space="preserve"> </w:t>
      </w:r>
      <w:r w:rsidRPr="00B52D3A">
        <w:t xml:space="preserve">| E£ÁÝçUÀZÀÒ ºÀjªÀ DUÀZÀÒ †ªÉÄÃzsÁ…wxÉÃB | ªÉÄÃµÀ ªÀÈµÀt†±Àé¸Àå …ªÉÄÃ£ÉÃ | </w:t>
      </w:r>
      <w:r w:rsidRPr="009A6FAB">
        <w:rPr>
          <w:rFonts w:ascii="BRH Kannada RN" w:hAnsi="BRH Kannada RN"/>
        </w:rPr>
        <w:t>58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T.A.1.12.4</w:t>
      </w:r>
    </w:p>
    <w:p w:rsidR="00B52D3A" w:rsidRPr="00B52D3A" w:rsidRDefault="00B52D3A" w:rsidP="004D317F">
      <w:pPr>
        <w:pStyle w:val="Kannada-Veda"/>
      </w:pPr>
      <w:r w:rsidRPr="00B52D3A">
        <w:t>UËgÁªÀ¸ÀÌ¤Ý£Àß-ºÀ†¯ÁåAiÉÄÊ …eÁgÀ | PË²PÀ-¨ÁæºÀät UËvÀ†ªÀÄ§Äæ…ªÁt |</w:t>
      </w:r>
    </w:p>
    <w:p w:rsidR="00B52D3A" w:rsidRPr="00B52D3A" w:rsidRDefault="00B52D3A" w:rsidP="004D317F">
      <w:pPr>
        <w:pStyle w:val="Kannada-Veda"/>
      </w:pPr>
      <w:r w:rsidRPr="00B52D3A">
        <w:t xml:space="preserve">…C…gÀÄuÁ†±Áé …EºÁ†UÀvÁB | ªÀ†¸ÀªÀB ¥ÀÈy…« Që†vÀB | …CµËÖ …¢UÁé†¸À…¸ÉÆÃ „UÀß†AiÀÄB | CVß±ÀÑ eÁvÀªÉÃ‡zÁ±ÉÑÃ…vÉåÃvÉÃ | vÁªÀiÁæ‡±Áé-¸ÁÜ…ªÀÄægÀxÁB | </w:t>
      </w:r>
    </w:p>
    <w:p w:rsidR="00B52D3A" w:rsidRDefault="00B52D3A" w:rsidP="004D317F">
      <w:pPr>
        <w:pStyle w:val="Kannada-Veda"/>
      </w:pPr>
      <w:r w:rsidRPr="00B52D3A">
        <w:t xml:space="preserve">vÁªÀÄæªÀ‡uÁð ¸ÀÛ…xÁ„¹vÁB | zÀtØºÀ‡¸ÁÛB SÁ…zÀUÀÝvÀB | EvÉÆÃ gÀÄ‡zÁæB ¥À…gÁYÎvÁB | </w:t>
      </w:r>
      <w:r w:rsidRPr="009A6FAB">
        <w:rPr>
          <w:rFonts w:ascii="BRH Kannada RN" w:hAnsi="BRH Kannada RN"/>
        </w:rPr>
        <w:t>59 (10</w:t>
      </w:r>
      <w:r w:rsidRPr="00B52D3A">
        <w:t>)</w:t>
      </w:r>
    </w:p>
    <w:p w:rsidR="009533DC" w:rsidRDefault="009533DC" w:rsidP="004D317F">
      <w:pPr>
        <w:pStyle w:val="Kannada-Veda"/>
      </w:pPr>
    </w:p>
    <w:p w:rsidR="009533DC" w:rsidRDefault="009533DC" w:rsidP="004D317F">
      <w:pPr>
        <w:pStyle w:val="Kannada-Veda"/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351FF8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T.A.1.12.5</w:t>
      </w:r>
    </w:p>
    <w:p w:rsidR="00B52D3A" w:rsidRPr="00B52D3A" w:rsidRDefault="00B52D3A" w:rsidP="004D317F">
      <w:pPr>
        <w:pStyle w:val="Kannada-Veda"/>
      </w:pPr>
      <w:proofErr w:type="gramStart"/>
      <w:r w:rsidRPr="00B52D3A">
        <w:t>GPÀÛ(</w:t>
      </w:r>
      <w:proofErr w:type="gramEnd"/>
      <w:r w:rsidRPr="00B52D3A">
        <w:t>UïÎ) ¸ÁÜ£ÀA ¥ÀæªÀiÁt†kÑ ¥ÀÄ…gÀ EvÀ | §È…ºÀ¸Àà†w±ÀÑ ¸À…«vÁ †ZÀ |</w:t>
      </w:r>
    </w:p>
    <w:p w:rsidR="00B52D3A" w:rsidRPr="00B52D3A" w:rsidRDefault="00B52D3A" w:rsidP="004D317F">
      <w:pPr>
        <w:pStyle w:val="Kannada-Veda"/>
      </w:pPr>
      <w:r w:rsidRPr="00B52D3A">
        <w:t>…«±Àé†gÀÆ¥ÉÊ-…jºÁ†UÀvÁA | gÀ†xÉÃ£ÉÆÃzÀ…PÀªÀ†vÀäð£Á | …C¥sÀÄì†µÁ E…w vÀ†zÀÝ÷éAiÉÆÃB | GPÉÆÛÃ ªÉÃ†µÉÆÃ ªÁ…¸</w:t>
      </w:r>
      <w:proofErr w:type="gramStart"/>
      <w:r w:rsidRPr="00B52D3A">
        <w:t>Á(</w:t>
      </w:r>
      <w:proofErr w:type="gramEnd"/>
      <w:r w:rsidRPr="00B52D3A">
        <w:t xml:space="preserve">…Uïä)¹ ZÀ | PÁ¯ÁªÀAiÀÄªÁ£Á-«Ä†vÀB ¥Àæ…wÃeÁå | ªÁ¸Á†vÁå E…vÀå²é£ÉÆÃB | PÉÆÃ„£ÀÛjPÉëÃ ±À§Ý†YÌgÉÆÃ…wÃw | </w:t>
      </w:r>
    </w:p>
    <w:p w:rsidR="00B52D3A" w:rsidRPr="00B52D3A" w:rsidRDefault="00B52D3A" w:rsidP="004D317F">
      <w:pPr>
        <w:pStyle w:val="Kannada-Veda"/>
      </w:pPr>
      <w:r w:rsidRPr="00B52D3A">
        <w:t>ªÁ¹µÉÆÖÃ gË»uÉÆÃ «ÄÃª</w:t>
      </w:r>
      <w:proofErr w:type="gramStart"/>
      <w:r w:rsidRPr="00B52D3A">
        <w:t>ÀiÁ(</w:t>
      </w:r>
      <w:proofErr w:type="gramEnd"/>
      <w:r w:rsidRPr="00B52D3A">
        <w:t xml:space="preserve">†Uïä)¸ÁA …ZÀPÉæÃ | vÀ…¸ÉåöÊµÁ ¨sÀ†ªÀw | </w:t>
      </w:r>
    </w:p>
    <w:p w:rsidR="00B52D3A" w:rsidRPr="00B52D3A" w:rsidRDefault="00B52D3A" w:rsidP="004D317F">
      <w:pPr>
        <w:pStyle w:val="Kannada-Veda"/>
      </w:pPr>
      <w:r w:rsidRPr="00B52D3A">
        <w:t>…ªÁ±ÉæÃ†ªÀ …«zÀÄå ¢†w | §æ†ºÀät …GzÀ†gÀtªÀÄ¹ | §æ†ºÀät G…¢ÃgÀ†tªÀÄ¹ |</w:t>
      </w:r>
    </w:p>
    <w:p w:rsidR="00B52D3A" w:rsidRPr="00B52D3A" w:rsidRDefault="00B52D3A" w:rsidP="004D317F">
      <w:pPr>
        <w:pStyle w:val="Kannada-Veda"/>
      </w:pPr>
      <w:r w:rsidRPr="00B52D3A">
        <w:t xml:space="preserve">§æ†ºÀät …D¸ÀÛ†gÀtªÀÄ¹ | §æ†ºÀät G…¥À¸ÀÛ†gÀtªÀÄ¹ | </w:t>
      </w:r>
      <w:r w:rsidRPr="009A6FAB">
        <w:rPr>
          <w:rFonts w:ascii="BRH Kannada RN" w:hAnsi="BRH Kannada RN"/>
        </w:rPr>
        <w:t>60 (16</w:t>
      </w:r>
      <w:r w:rsidRPr="00B52D3A">
        <w:t>)</w:t>
      </w:r>
    </w:p>
    <w:p w:rsid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12 ||</w:t>
      </w:r>
    </w:p>
    <w:p w:rsidR="00B52D3A" w:rsidRPr="00B52D3A" w:rsidRDefault="00B52D3A" w:rsidP="00351FF8">
      <w:pPr>
        <w:pStyle w:val="3-Eng-Subheading-VedaVMSTelugu"/>
        <w:rPr>
          <w:rFonts w:ascii="BRH Kannada Extra" w:hAnsi="BRH Kannada Extra" w:cs="BRH Kannada Extra"/>
          <w:b w:val="0"/>
          <w:bCs/>
          <w:sz w:val="40"/>
        </w:rPr>
      </w:pPr>
      <w:r w:rsidRPr="00B52D3A">
        <w:t>T.A.1.13.1</w:t>
      </w:r>
      <w:r w:rsidRPr="00B52D3A">
        <w:rPr>
          <w:rFonts w:ascii="BRH Kannada Extra" w:hAnsi="BRH Kannada Extra" w:cs="BRH Kannada Extra"/>
          <w:b w:val="0"/>
          <w:bCs/>
          <w:sz w:val="40"/>
        </w:rPr>
        <w:t xml:space="preserve"> [C†¥ÀPÁæªÀÄvÀ UÀ…</w:t>
      </w:r>
      <w:r w:rsidR="00485EA2">
        <w:rPr>
          <w:rFonts w:ascii="BRH Kannada Extra" w:hAnsi="BRH Kannada Extra" w:cs="BRH Kannada Extra"/>
          <w:b w:val="0"/>
          <w:bCs/>
          <w:sz w:val="40"/>
        </w:rPr>
        <w:t>©üð†tåB</w:t>
      </w:r>
      <w:r w:rsidRPr="00B52D3A">
        <w:rPr>
          <w:rFonts w:ascii="BRH Kannada Extra" w:hAnsi="BRH Kannada Extra" w:cs="BRH Kannada Extra"/>
          <w:b w:val="0"/>
          <w:bCs/>
          <w:sz w:val="40"/>
        </w:rPr>
        <w:t>]</w:t>
      </w:r>
    </w:p>
    <w:p w:rsidR="00B52D3A" w:rsidRPr="00B52D3A" w:rsidRDefault="00B52D3A" w:rsidP="004D317F">
      <w:pPr>
        <w:pStyle w:val="Kannada-Veda"/>
      </w:pPr>
      <w:r w:rsidRPr="00B52D3A">
        <w:t xml:space="preserve">…CµÀÖ†AiÉÆÃ¤Ã-…ªÀÄµÀÖ†¥ÀÄvÁæA | …CµÀÖ†¥ÀwßÃ-…«ÄªÀiÁA ªÀÄ‡»ÃA | </w:t>
      </w:r>
      <w:r w:rsidR="00BE4111">
        <w:br/>
      </w:r>
      <w:r w:rsidRPr="00B52D3A">
        <w:t xml:space="preserve">…CºÀA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ªÉÃ…zÀ £À †ªÉÄÃ ªÀÄÈvÀÄåB | £À ZÁ†ªÀÄÈvÀÄå…gÀWÁ†ºÀgÀvï | …CµÀÖ‡AiÉÆÃ…£ÀåµÀÖ †¥ÀÄvÀæA | …CµÀÖ†¥À…¢zÀ-…ªÀÄ£ÀÛ†jPÀëA | …CºÀA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ªÉÃ…zÀ £À †ªÉÄÃ ªÀÄÈvÀÄåB | £À ZÁ†ªÀÄÈvÀÄå…gÀWÁ†ºÀgÀvï | …CµÀÖ†AiÉÆÃ¤Ã-…ªÀÄµÀÖ†¥ÀÄvÁæA | …CµÀÖ†¥ÀwßÃ-…ªÀÄªÀÄÆ¤Ý‡ªÀA | </w:t>
      </w:r>
      <w:r w:rsidRPr="009A6FAB">
        <w:rPr>
          <w:rFonts w:ascii="BRH Kannada RN" w:hAnsi="BRH Kannada RN"/>
        </w:rPr>
        <w:t>61 (10</w:t>
      </w:r>
      <w:r w:rsidRPr="00B52D3A">
        <w:t>)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T.A.1.13.2</w:t>
      </w:r>
    </w:p>
    <w:p w:rsidR="00B52D3A" w:rsidRDefault="00B52D3A" w:rsidP="004D317F">
      <w:pPr>
        <w:pStyle w:val="Kannada-Veda"/>
      </w:pPr>
      <w:r w:rsidRPr="00B52D3A">
        <w:t xml:space="preserve">…CºÀA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ªÉÃ…zÀ £À †ªÉÄÃ ªÀÄÈvÀÄåB | £À ZÁ†ªÀÄÈvÀÄå…gÀWÁ†ºÀgÀvï | </w:t>
      </w:r>
      <w:r w:rsidR="00BE4111">
        <w:br/>
      </w:r>
      <w:r w:rsidRPr="00B52D3A">
        <w:t xml:space="preserve">…¸ÀÄvÁæ†ªÀiÁtA …ªÀÄ»Ã…ªÀÄÆµÀÄ | C†¢…wzËåð-gÀ†¢w-…gÀ£ÀÛ†jPÀëA | </w:t>
      </w:r>
      <w:r w:rsidR="00BE4111">
        <w:br/>
      </w:r>
      <w:r w:rsidRPr="00B52D3A">
        <w:t xml:space="preserve">C†¢w …ªÀiÁðvÁ ¸À …¦vÁ ¸À …¥ÀÄvÀæB | «†±ÉéÃ …zÉÃªÁ C†¢…wB ¥À…kÑ d‡£ÁB | </w:t>
      </w:r>
      <w:r w:rsidRPr="00B52D3A">
        <w:lastRenderedPageBreak/>
        <w:t xml:space="preserve">C†¢wgï-…eÁvÀ-ªÀÄ†¢…wgï-d†¤vÀéA | …CµËÖ …¥ÀÄvÁæ…¸ÉÆÃ C†¢vÉÃB | </w:t>
      </w:r>
      <w:r w:rsidR="00BE4111">
        <w:br/>
      </w:r>
      <w:r w:rsidRPr="00B52D3A">
        <w:t>AiÉÄÃ …eÁvÁ …¸ÀÛ†£ÀéB ¥À†j |</w:t>
      </w:r>
      <w:r w:rsidR="00BE4111">
        <w:t xml:space="preserve"> </w:t>
      </w:r>
      <w:r w:rsidRPr="00B52D3A">
        <w:t>…zÉÃªÁ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 (</w:t>
      </w:r>
      <w:r w:rsidRPr="009A6FAB">
        <w:rPr>
          <w:rFonts w:ascii="BRH Kannada RN" w:hAnsi="BRH Kannada RN"/>
        </w:rPr>
        <w:t>2</w:t>
      </w:r>
      <w:r w:rsidRPr="00B52D3A">
        <w:t xml:space="preserve">) G†¥À¥ÉæöÊxï …¸À¥ÀÛ†©üB | </w:t>
      </w:r>
      <w:r w:rsidRPr="009A6FAB">
        <w:rPr>
          <w:rFonts w:ascii="BRH Kannada RN" w:hAnsi="BRH Kannada RN"/>
        </w:rPr>
        <w:t>62 (10</w:t>
      </w:r>
      <w:r w:rsidRPr="00B52D3A">
        <w:t>)</w:t>
      </w:r>
    </w:p>
    <w:p w:rsidR="009A6FAB" w:rsidRDefault="009A6FAB" w:rsidP="00F00B8C">
      <w:pPr>
        <w:pStyle w:val="3-Eng-Subheading-VedaVMSTelugu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T.A.1.13.3</w:t>
      </w:r>
    </w:p>
    <w:p w:rsidR="00B52D3A" w:rsidRPr="00B52D3A" w:rsidRDefault="00B52D3A" w:rsidP="004D317F">
      <w:pPr>
        <w:pStyle w:val="Kannada-Veda"/>
      </w:pPr>
      <w:r w:rsidRPr="00B52D3A">
        <w:t xml:space="preserve">…¥À…gÁ …ªÀiÁ…vÁðtØªÀiÁ†¸Àåvï | …¸À¥ÀÛ†©üB …¥ÀÄvÉæöÊ-gÀ†¢wB | </w:t>
      </w:r>
      <w:r w:rsidR="00BE4111">
        <w:br/>
      </w:r>
      <w:r w:rsidRPr="00B52D3A">
        <w:t xml:space="preserve">G…¥À ¥ÉæöÊvï …¥ÀÆ†ªÀåðA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AiÀÄÄ‡UÀA | …¥ÀæeÁ†AiÉÄÊ …ªÀÄÈvÀåªÉÃ †vÀvï | </w:t>
      </w:r>
      <w:r w:rsidR="00BE4111">
        <w:br/>
      </w:r>
      <w:r w:rsidRPr="00B52D3A">
        <w:t xml:space="preserve">…¥À…gÁ …ªÀiÁ…vÁÛðtØ-ªÀiÁ†¨sÀ…gÀ¢†w | vÁ£À£ÀÄ†PÀæ«Ä…µÁåªÀÄB | </w:t>
      </w:r>
      <w:r w:rsidR="00BE4111">
        <w:br/>
      </w:r>
      <w:r w:rsidRPr="00B52D3A">
        <w:t xml:space="preserve">…«ÄvÀæ…±ÀÑ ªÀ†gÀÄt±ÀÑ | …zsÁvÁ ‡ZÁ…AiÀÄðªÀiÁ †ZÀ | C(Uïä)†±À…±ÀÑ ¨sÀ†UÀ±ÀÑ | </w:t>
      </w:r>
      <w:r w:rsidR="00BE4111">
        <w:br/>
      </w:r>
      <w:r w:rsidRPr="00B52D3A">
        <w:t xml:space="preserve">E£ÀÝç±ÀÑ «ªÀ¸Áé(†UïÎ)±ÉÑÃ…vÉåÃvÉÃ | …»…gÀ…tå…UÀ¨sÉÆÃð …ºÀ(…Uïä)¸ÀB †±ÀÄ…aµÀvï | §æ†ºÀä d…eÁÕ£ÀA vÀ¢vï …¥ÀzÀ «Ä†w | …UÀ¨sÀðB †¥ÁæeÁ…¥ÀvÀåB | </w:t>
      </w:r>
      <w:r w:rsidR="00BE4111">
        <w:br/>
      </w:r>
      <w:r w:rsidRPr="00B52D3A">
        <w:t xml:space="preserve">C…xÀ ¥ÀÄ†gÀÄµÀB …¸À¥ÀÛ¥ÀÄ†gÀÄµÀB | </w:t>
      </w:r>
      <w:r w:rsidRPr="009A6FAB">
        <w:rPr>
          <w:rFonts w:ascii="BRH Kannada RN" w:hAnsi="BRH Kannada RN"/>
        </w:rPr>
        <w:t>63 (14</w:t>
      </w:r>
      <w:r w:rsidRPr="00B52D3A">
        <w:t xml:space="preserve">) </w:t>
      </w:r>
    </w:p>
    <w:p w:rsidR="00B52D3A" w:rsidRPr="00B52D3A" w:rsidRDefault="00B52D3A" w:rsidP="004D317F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13 ||</w:t>
      </w:r>
    </w:p>
    <w:p w:rsidR="00B52D3A" w:rsidRPr="00B52D3A" w:rsidRDefault="00B52D3A" w:rsidP="004D317F">
      <w:pPr>
        <w:pStyle w:val="Kannada-Veda"/>
      </w:pPr>
      <w:r w:rsidRPr="00B52D3A">
        <w:t>[…AiÀÄ…xÁ…¸ÁÜ£ÀA †UÀ…©üð†tåB]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T.A.1.14.1</w:t>
      </w:r>
    </w:p>
    <w:p w:rsidR="00B52D3A" w:rsidRPr="009A6FAB" w:rsidRDefault="00B52D3A" w:rsidP="004D317F">
      <w:pPr>
        <w:pStyle w:val="Kannada-Veda"/>
        <w:rPr>
          <w:rFonts w:ascii="BRH Kannada RN" w:hAnsi="BRH Kannada RN"/>
        </w:rPr>
      </w:pPr>
      <w:r w:rsidRPr="00B52D3A">
        <w:t xml:space="preserve">AiÉÆÃ„†¸Ë …vÀ¥À…£ÀÄßzÉÃ†w | ¸À ¸À†ªÉÃðµÁA …¨sÀÆvÁ‡£ÁA …¥ÁæuÁ…£ÁzÁ…AiÉÆÃzÉÃ†w | ªÀiÁ ‡ªÉÄÃ …¥ÀæeÁ…AiÀiÁ ªÀiÁ †¥À…±ÀÆ£ÁA | </w:t>
      </w:r>
      <w:r w:rsidR="00BE4111">
        <w:br/>
      </w:r>
      <w:r w:rsidRPr="00B52D3A">
        <w:t xml:space="preserve">ªÀiÁ ªÀÄ†ªÀÄ …¥ÁæuÁ…£ÁzÁAiÉÆÃ†zÀUÁB | …C¸Ë ‡AiÉÆÃ „…¸ÀÛªÉÄÃ†w | </w:t>
      </w:r>
      <w:r w:rsidR="00BE4111">
        <w:br/>
      </w:r>
      <w:r w:rsidRPr="00B52D3A">
        <w:t xml:space="preserve">¸À ¸À†ªÉÃðµÁA …¨sÀÆvÁ‡£ÁA …¥ÁæuÁ…£ÁzÁ…AiÀiÁ¸ÀÛªÉÄÃ†w | </w:t>
      </w:r>
      <w:r w:rsidR="00BE4111">
        <w:br/>
      </w:r>
      <w:r w:rsidRPr="00B52D3A">
        <w:t>ªÀiÁ ‡ªÉÄÃ …¥ÀæeÁ…AiÀiÁ ªÀiÁ †¥À…±ÀÆ£ÁA | ªÀiÁ ªÀÄ†ª</w:t>
      </w:r>
      <w:r w:rsidR="00F35B3C">
        <w:t xml:space="preserve">ÀÄ …¥ÁæuÁ…£ÁzÁAiÀiÁ </w:t>
      </w:r>
      <w:r w:rsidR="00F35B3C">
        <w:lastRenderedPageBreak/>
        <w:t xml:space="preserve">†¸ÀÛYõÁÎB | </w:t>
      </w:r>
      <w:r w:rsidRPr="00B52D3A">
        <w:t xml:space="preserve">…C¸Ë AiÀÄ …D¥ÀÆ†AiÀÄðw | ¸À ¸À†ªÉÃðµÁA …¨sÀÆvÁ‡£ÁA </w:t>
      </w:r>
      <w:r w:rsidR="00BE4111">
        <w:br/>
      </w:r>
      <w:r w:rsidRPr="00B52D3A">
        <w:t xml:space="preserve">…¥ÁæuÉÊ …gÁ¥ÀÆ†AiÀÄðw | </w:t>
      </w:r>
      <w:r w:rsidRPr="009A6FAB">
        <w:rPr>
          <w:rFonts w:ascii="BRH Kannada RN" w:hAnsi="BRH Kannada RN"/>
        </w:rPr>
        <w:t>64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T.A.1.14.2</w:t>
      </w:r>
    </w:p>
    <w:p w:rsidR="00B52D3A" w:rsidRPr="00B52D3A" w:rsidRDefault="00B52D3A" w:rsidP="001E3DE5">
      <w:pPr>
        <w:pStyle w:val="Kannada-Veda"/>
      </w:pPr>
      <w:r w:rsidRPr="00B52D3A">
        <w:t xml:space="preserve">ªÀiÁ ‡ªÉÄÃ …¥ÀæeÁ…AiÀiÁ ªÀiÁ †¥À…±ÀÆ£ÁA | ªÀiÁ ªÀÄ†ªÀÄ …¥ÁæuÉÊ-…gÁ¥ÀÆ†jµÁ×B | </w:t>
      </w:r>
    </w:p>
    <w:p w:rsidR="00B52D3A" w:rsidRPr="00B52D3A" w:rsidRDefault="00B52D3A" w:rsidP="001E3DE5">
      <w:pPr>
        <w:pStyle w:val="Kannada-Veda"/>
      </w:pPr>
      <w:r w:rsidRPr="00B52D3A">
        <w:t xml:space="preserve">…C¸Ë †AiÉÆÃ„…¥ÀQëÃ†AiÀÄw | ¸À ¸À†ªÉÃðµÁA …¨sÀÆvÁ‡£ÁA …¥ÁæuÉÊ-gÀ†¥ÀQëÃAiÀÄw | </w:t>
      </w:r>
    </w:p>
    <w:p w:rsidR="00BE4111" w:rsidRDefault="00B52D3A" w:rsidP="001E3DE5">
      <w:pPr>
        <w:pStyle w:val="Kannada-Veda"/>
      </w:pPr>
      <w:r w:rsidRPr="00B52D3A">
        <w:t>ªÀiÁ ‡ªÉÄÃ …¥ÀæeÁ…AiÀiÁ ªÀiÁ †¥À…±ÀÆ£ÁA | ªÀiÁ ªÀÄ†ªÀÄ …¥ÁæuÉÊ-gÀ†¥ÀPÉëÃµÁ×B | …CªÀÄÆ…¤ £À†PÀëvÁætÂ | ¸À†ªÉÃðµÁA …¨sÀÆvÁ‡£ÁA …¥ÁæuÉÊgÀ†¥À ¥Àæ¸À¥Àð…¤Û ZÉÆÃ†xÀì¥Àð¤Û ZÀ | ªÀiÁ ‡ªÉÄÃ …¥ÀæeÁ…AiÀiÁ ªÀiÁ †¥À…±ÀÆ£ÁA |</w:t>
      </w:r>
    </w:p>
    <w:p w:rsidR="00B52D3A" w:rsidRDefault="00B52D3A" w:rsidP="001E3DE5">
      <w:pPr>
        <w:pStyle w:val="Kannada-Veda"/>
      </w:pPr>
      <w:r w:rsidRPr="00B52D3A">
        <w:t xml:space="preserve">ªÀiÁ ªÀÄ†ªÀÄ …¥ÁæuÉÊgÀ†¥À ¥Àæ¸ÀÈ¥À…vÀ ªÉÆÃ†xÀìöÈ¥ÀvÀ | </w:t>
      </w:r>
      <w:r w:rsidRPr="009A6FAB">
        <w:rPr>
          <w:rFonts w:ascii="BRH Kannada RN" w:hAnsi="BRH Kannada RN"/>
        </w:rPr>
        <w:t>65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T.A.1.14.3</w:t>
      </w:r>
    </w:p>
    <w:p w:rsidR="00B52D3A" w:rsidRDefault="00B52D3A" w:rsidP="001E3DE5">
      <w:pPr>
        <w:pStyle w:val="Kannada-Veda"/>
      </w:pPr>
      <w:r w:rsidRPr="00B52D3A">
        <w:t xml:space="preserve">…EªÉÄÃ ªÀiÁ‡¸Á-±ÁÑzsÀð…ªÀiÁ¸Á†±ÀÑ | ¸À†ªÉÃðµÁA …¨sÀÆvÁ‡£ÁA …¥ÁæuÉÊgÀ†¥À ¥Àæ¸À¥Àð…¤Û ZÉÆÃ†xÀì¥Àð¤Û ZÀ | ªÀiÁ ‡ªÉÄÃ …¥ÀæeÁ…AiÀiÁ ªÀiÁ †¥À…±ÀÆ£ÁA | </w:t>
      </w:r>
      <w:r w:rsidR="00BE4111">
        <w:br/>
      </w:r>
      <w:r w:rsidRPr="00B52D3A">
        <w:t>ªÀiÁ ªÀÄ†ªÀÄ …¥ÁæuÉÊgÀ†¥À ¥Àæ¸ÀÈ¥À…vÀ ªÉÆÃ†xÀìöÈ¥ÀvÀ | …EªÀÄ …IÄvÀ†ªÀB | ¸À†ªÉÃðµÁA …¨sÀÆvÁ‡£ÁA …¥ÁæuÉÊgÀ†¥À ¥Àæ¸À¥Àð…¤Û ZÉÆÃ†xÀì¥Àð¤Û ZÀ</w:t>
      </w:r>
      <w:r w:rsidR="00F00B8C">
        <w:t xml:space="preserve"> </w:t>
      </w:r>
      <w:r w:rsidRPr="00B52D3A">
        <w:t xml:space="preserve">| </w:t>
      </w:r>
      <w:r w:rsidR="00BE4111">
        <w:br/>
      </w:r>
      <w:r w:rsidRPr="00B52D3A">
        <w:t>ªÀiÁ ‡ªÉÄÃ …¥ÀæeÁ…AiÀiÁ ªÀiÁ †¥À…±ÀÆ£ÁA | ªÀiÁ ªÀÄ†ªÀÄ …¥ÁæuÉÊgÀ†¥À ¥Àæ¸ÀÈ¥À…vÀ ªÉÆÃ†xÀìöÈ¥ÀvÀ | …CAiÀÄ(Uïä) †¸À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ªÀÄé…xÀìgÀB | ¸À†ªÉÃðµÁA …¨sÀÆvÁ‡£ÁA …¥ÁæuÉÊgÀ†¥À ¥Àæ¸À¥Àð…w ZÉÆÃ†xÀì¥Àðw ZÀ | </w:t>
      </w:r>
      <w:r w:rsidRPr="009A6FAB">
        <w:rPr>
          <w:rFonts w:ascii="BRH Kannada RN" w:hAnsi="BRH Kannada RN"/>
        </w:rPr>
        <w:t>66 (10</w:t>
      </w:r>
      <w:r w:rsidRPr="00B52D3A">
        <w:t>)</w:t>
      </w: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T.A.1.14.4</w:t>
      </w:r>
    </w:p>
    <w:p w:rsidR="00B52D3A" w:rsidRPr="00B52D3A" w:rsidRDefault="00B52D3A" w:rsidP="001E3DE5">
      <w:pPr>
        <w:pStyle w:val="Kannada-Veda"/>
      </w:pPr>
      <w:r w:rsidRPr="00B52D3A">
        <w:t xml:space="preserve">ªÀiÁ ‡ªÉÄÃ …¥ÀæeÁ…AiÀiÁ ªÀiÁ †¥À…±ÀÆ£ÁA | ªÀiÁ ªÀÄ†ªÀÄ …¥ÁæuÉÊgÀ†¥À ¥Àæ¸ÀÈ…¥À ªÉÆÃ†xÀìöÈ¥À | …EzÀªÀÄ†ºÀB | ¸À†ªÉÃðµÁA …¨sÀÆvÁ‡£ÁA …¥ÁæuÉÊ-gÀ†¥À ¥Àæ¸À¥Àð…w </w:t>
      </w:r>
      <w:r w:rsidRPr="00B52D3A">
        <w:lastRenderedPageBreak/>
        <w:t xml:space="preserve">ZÉÆÃ†xÀì¥Àðw ZÀ | ªÀiÁ ‡ªÉÄÃ …¥ÀæeÁ…AiÀiÁ ªÀiÁ †¥À…±ÀÆ£ÁA | </w:t>
      </w:r>
      <w:r w:rsidR="00BE4111">
        <w:br/>
      </w:r>
      <w:r w:rsidRPr="00B52D3A">
        <w:t xml:space="preserve">ªÀiÁ ªÀÄ†ªÀÄ …¥ÁæuÉÊgÀ†¥À ¥Àæ¸ÀÈ…¥À ªÉÆÃ†xÀìöÈ¥À | …EAiÀÄ(Uïä) gÁ†wæB | </w:t>
      </w:r>
      <w:r w:rsidR="00BE4111">
        <w:br/>
      </w:r>
      <w:r w:rsidRPr="00B52D3A">
        <w:t xml:space="preserve">¸À ¸À†ªÉÃðµÁA …¨sÀÆvÁ‡£ÁA …¥ÁæuÉÊ-gÀ†¥À ¥Àæ¸À¥Àð…w ZÉÆÃ†xÀì¥Àðw ZÀ | </w:t>
      </w:r>
    </w:p>
    <w:p w:rsidR="00B52D3A" w:rsidRPr="00B52D3A" w:rsidRDefault="00B52D3A" w:rsidP="001E3DE5">
      <w:pPr>
        <w:pStyle w:val="Kannada-Veda"/>
      </w:pPr>
      <w:r w:rsidRPr="00B52D3A">
        <w:t>ªÀiÁ ‡ªÉÄÃ …¥ÀæeÁ…AiÀiÁ ªÀiÁ †¥À…±ÀÆ£ÁA | ªÀiÁ ªÀÄ†ªÀÄ …¥ÁæuÉÊgÀ†¥À ¥Àæ¸ÀÈ…¥À ªÉÆÃ†xÀìöÈ¥À | NA ¨sÀÆ¨sÀÄð…ªÀ†¸Àì÷éB | KvÀzÉÆéÃ «ÄxÀÄ£ÀA ªÀiÁ £ÉÆÃ «Ä†xÀÄ£</w:t>
      </w:r>
      <w:proofErr w:type="gramStart"/>
      <w:r w:rsidRPr="00B52D3A">
        <w:t>À(</w:t>
      </w:r>
      <w:proofErr w:type="gramEnd"/>
      <w:r w:rsidRPr="00B52D3A">
        <w:t xml:space="preserve">Uïä) …jÃqsÀéA | </w:t>
      </w:r>
      <w:r w:rsidRPr="009A6FAB">
        <w:rPr>
          <w:rFonts w:ascii="BRH Kannada RN" w:hAnsi="BRH Kannada RN"/>
        </w:rPr>
        <w:t>67 (12)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14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T.A.1.15.1</w:t>
      </w:r>
    </w:p>
    <w:p w:rsidR="00B52D3A" w:rsidRPr="00B52D3A" w:rsidRDefault="00B52D3A" w:rsidP="001E3DE5">
      <w:pPr>
        <w:pStyle w:val="Kannada-Veda"/>
      </w:pPr>
      <w:r w:rsidRPr="00B52D3A">
        <w:t xml:space="preserve">CxÁ¢vÀå¸ÁåµÀÖ †¥ÀÄgÀÄ…µÀ¸Àå | ªÀ¸ÀÆ£Á ªÀiÁ¢vÁå£Á(UïÎ) ¸ÁÜ£ÉÃ </w:t>
      </w:r>
      <w:r w:rsidR="00BE4111">
        <w:br/>
      </w:r>
      <w:r w:rsidRPr="00B52D3A">
        <w:t xml:space="preserve">¸ÀévÉÃ†d¸Á …¨sÁ¤ | gÀÄzÁæuÁ-ªÀiÁ¢vÁå£Á(UïÎ) ¸ÁÜ£ÉÃ ¸ÀévÉÃ†d¸Á …¨sÁ¤ | D¢vÁå£Á-ªÀiÁ¢vÁå£Á(UïÎ) ¸ÁÜ£ÉÃ ¸ÀévÉÃ†d¸Á …¨sÁ¤ | </w:t>
      </w:r>
      <w:r w:rsidR="00BE4111">
        <w:br/>
      </w:r>
      <w:r w:rsidRPr="00B52D3A">
        <w:t xml:space="preserve">¸ÀvÁ(†Uïä)¸À…vÁå£ÁA | D¢vÁå£Á(UïÎ) ¸ÁÜ£ÉÃ ¸ÀévÉÃ†d¸Á …¨sÁ¤ | C©üzsÀÆ£Àé†vÁ-ªÀÄ…©üWÀßvÁA | ªÁvÀ†ªÀvÁA …ªÀÄgÀÄvÁA | </w:t>
      </w:r>
      <w:r w:rsidR="00BE4111">
        <w:br/>
      </w:r>
      <w:r w:rsidRPr="00B52D3A">
        <w:t xml:space="preserve">D¢vÁå£Á(UïÎ)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 xml:space="preserve">IÄ¨sÀÆuÁ-ªÀiÁ¢vÁå£Á(UïÎ) ¸ÁÜ£ÉÃ ¸ÀévÉÃ†d¸Á …¨sÁ¤ | </w:t>
      </w:r>
      <w:r w:rsidR="00BE4111">
        <w:br/>
      </w:r>
      <w:r w:rsidRPr="00B52D3A">
        <w:t>«±ÉéÃ‡µÁA zÉÃ…ªÁ£ÁA | D¢vÁå£Á(UïÎ) ¸ÁÜ£ÉÃ ¸ÀévÉÃ†d¸Á …¨sÁ¤ |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ªÀxÀì†gÀ¸Àå …¸À«vÀÄB | D¢vÀå¸Àå ¸ÁÜ£ÉÃ ¸ÀévÉÃ†d¸Á …¨sÁ¤ | </w:t>
      </w:r>
      <w:r w:rsidR="00BE4111">
        <w:br/>
      </w:r>
      <w:r w:rsidRPr="00B52D3A">
        <w:t xml:space="preserve">NA ¨sÀÆ¨sÀÄð…ªÀ†¸Àì÷éB | gÀ±ÀäAiÉÆÃ ªÉÇÃ «ÄxÀÄ£ÀA ªÀiÁ £ÉÆÃ «Ä†xÀÄ£À(Uïä) …jÃqsÀéA | </w:t>
      </w:r>
      <w:r w:rsidRPr="009A6FAB">
        <w:rPr>
          <w:rFonts w:ascii="BRH Kannada RN" w:hAnsi="BRH Kannada RN"/>
        </w:rPr>
        <w:t>68 (16</w:t>
      </w:r>
      <w:r w:rsidRPr="00B52D3A">
        <w:t xml:space="preserve">)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lastRenderedPageBreak/>
        <w:t>²æÃ bÁAiÀiÁ-¸ÀÄªÀZÀð¯ÁªÀiÁâ ¸ÀªÉÄÃvÀ ²æÃ ¸ÀÄAiÀÄð£ÁgÁAiÀÄt ¸Áé«Ä£ÉÃ £ÀªÀÄB | NA £ÀªÉÆÃ £ÁgÁAiÀÄuÁAiÀÄ || 15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T.A.1.16.1</w:t>
      </w:r>
    </w:p>
    <w:p w:rsidR="00B52D3A" w:rsidRPr="00B52D3A" w:rsidRDefault="00B52D3A" w:rsidP="001E3DE5">
      <w:pPr>
        <w:pStyle w:val="Kannada-Veda"/>
      </w:pPr>
      <w:r w:rsidRPr="00B52D3A">
        <w:t xml:space="preserve">DgÉÆÃUÀ¸Àå ¸ÁÜ£ÉÃ ¸ÀévÉÃ†d¸Á …¨sÁ¤ | ¨sÁæd¸Àå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 xml:space="preserve">¥ÀlgÀ¸Àå ¸ÁÜ£ÉÃ ¸ÀévÉÃ†d¸Á …¨sÁ¤ | ¥ÀvÀYÎ¸Àå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 xml:space="preserve">¸ÀétðgÀ¸Àå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 xml:space="preserve">eÉÆåÃw¶ÃªÀÄvÀ¸Àå ¸ÁÜ£ÉÃ ¸ÀévÉÃ†d¸Á …¨sÁ¤ | «¨sÁ¸À¸Àå ¸ÁÜ£ÉÃ ¸ÀévÉÃ†d¸Á …¨sÁ¤ | PÀ±Àå¥À¸Àå ¸ÁÜ£ÉÃ ¸ÀévÉÃ†d¸Á …¨sÁ¤ | NA ¨sÀÆ¨sÀÄð…ªÀ†¸Àì÷éB | </w:t>
      </w:r>
    </w:p>
    <w:p w:rsidR="00B52D3A" w:rsidRPr="00B52D3A" w:rsidRDefault="00B52D3A" w:rsidP="001E3DE5">
      <w:pPr>
        <w:pStyle w:val="Kannada-Veda"/>
      </w:pPr>
      <w:r w:rsidRPr="00B52D3A">
        <w:t>D¥ÉÆÃ ªÉÇÃ «ÄxÀÄ£ÀA ªÀiÁ £ÉÆÃ «Ä†xÀÄ£</w:t>
      </w:r>
      <w:proofErr w:type="gramStart"/>
      <w:r w:rsidRPr="00B52D3A">
        <w:t>À(</w:t>
      </w:r>
      <w:proofErr w:type="gramEnd"/>
      <w:r w:rsidRPr="00B52D3A">
        <w:t xml:space="preserve">Uïä) …jÃqsÀéA | </w:t>
      </w:r>
      <w:r w:rsidRPr="009A6FAB">
        <w:rPr>
          <w:rFonts w:ascii="BRH Kannada RN" w:hAnsi="BRH Kannada RN"/>
        </w:rPr>
        <w:t>69 (10</w:t>
      </w:r>
      <w:r w:rsidRPr="00B52D3A">
        <w:t xml:space="preserve">)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16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T.A.1.17.1</w:t>
      </w:r>
    </w:p>
    <w:p w:rsidR="00B52D3A" w:rsidRPr="00B52D3A" w:rsidRDefault="00B52D3A" w:rsidP="001E3DE5">
      <w:pPr>
        <w:pStyle w:val="Kannada-Veda"/>
      </w:pPr>
      <w:r w:rsidRPr="00B52D3A">
        <w:t>CxÀ ªÁAiÉÆÃ-gÉÃPÁzÀ±À-¥ÀÄgÀÄµÀ¸ÉåöÊPÁzÀ†±À-¹ÛçÃ…PÀ¸Àå |</w:t>
      </w:r>
      <w:r w:rsidR="00F35B3C">
        <w:t xml:space="preserve"> </w:t>
      </w:r>
      <w:r w:rsidRPr="00B52D3A">
        <w:t>¥Àæ¨sÁædªÀiÁ£Á£</w:t>
      </w:r>
      <w:proofErr w:type="gramStart"/>
      <w:r w:rsidRPr="00B52D3A">
        <w:t>Á(</w:t>
      </w:r>
      <w:proofErr w:type="gramEnd"/>
      <w:r w:rsidRPr="00B52D3A">
        <w:t>Uïä) gÀÄzÁæuÁ(UïÎ) ¸ÁÜ£ÉÃ ¸ÀévÉÃ†d¸Á …¨sÁ¤ |</w:t>
      </w:r>
      <w:r w:rsidR="00F35B3C">
        <w:t xml:space="preserve"> </w:t>
      </w:r>
    </w:p>
    <w:p w:rsidR="00B52D3A" w:rsidRPr="00B52D3A" w:rsidRDefault="00B52D3A" w:rsidP="001E3DE5">
      <w:pPr>
        <w:pStyle w:val="Kannada-Veda"/>
      </w:pPr>
      <w:r w:rsidRPr="00B52D3A">
        <w:t>ªÀåªÀzÁvÁ£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ªÁ¸ÀÄQªÉÊzÀÄåvÁ£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gÀdvÁ£</w:t>
      </w:r>
      <w:proofErr w:type="gramEnd"/>
      <w:r w:rsidRPr="00B52D3A">
        <w:t xml:space="preserve">Á(Uïä)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¥ÀgÀÄµ</w:t>
      </w:r>
      <w:proofErr w:type="gramStart"/>
      <w:r w:rsidRPr="00B52D3A">
        <w:t>ÁuÁ(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±ÁåªÀiÁ£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PÀ¦¯Á£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Cw¯ÉÆÃ»vÁ£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lastRenderedPageBreak/>
        <w:t>HzsÁéð£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  <w:r w:rsidRPr="009A6FAB">
        <w:rPr>
          <w:rFonts w:ascii="BRH Kannada RN" w:hAnsi="BRH Kannada RN"/>
        </w:rPr>
        <w:t>70 (10</w:t>
      </w:r>
      <w:r w:rsidRPr="00B52D3A">
        <w:t>)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T.A.1.17.2</w:t>
      </w:r>
    </w:p>
    <w:p w:rsidR="00B52D3A" w:rsidRPr="00B52D3A" w:rsidRDefault="00B52D3A" w:rsidP="001E3DE5">
      <w:pPr>
        <w:pStyle w:val="Kannada-Veda"/>
      </w:pPr>
      <w:r w:rsidRPr="00B52D3A">
        <w:t>CªÀ¥ÀvÀ£ÁÛ£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ªÉÊzÀÄåvÁ£</w:t>
      </w:r>
      <w:proofErr w:type="gramStart"/>
      <w:r w:rsidRPr="00B52D3A">
        <w:t>Á(</w:t>
      </w:r>
      <w:proofErr w:type="gramEnd"/>
      <w:r w:rsidRPr="00B52D3A">
        <w:t xml:space="preserve">Uïä) gÀÄzÁæuÁ(UïÎ)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¥Àæ¨sÁædªÀiÁ¤Ã£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ªÀåªÀzÁwÃ£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ªÁ¸ÀÄQªÉÊzÀÄåwÃ£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gÀdvÁ£</w:t>
      </w:r>
      <w:proofErr w:type="gramEnd"/>
      <w:r w:rsidRPr="00B52D3A">
        <w:t xml:space="preserve">Á(Uïä)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¥ÀgÀÄµ</w:t>
      </w:r>
      <w:proofErr w:type="gramStart"/>
      <w:r w:rsidRPr="00B52D3A">
        <w:t>ÁuÁ(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±ÁåªÀiÁ£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PÀ¦¯Á£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Cw¯ÉÆÃ»wÃ£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HzsÁéð£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CªÀ¥ÀvÀ¤ÛÃ£Á(Uïä) gÀÄzÁætÂÃ£Á(UïÎ)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>ªÉÊzÀÄåwÃ£</w:t>
      </w:r>
      <w:proofErr w:type="gramStart"/>
      <w:r w:rsidRPr="00B52D3A">
        <w:t>Á(</w:t>
      </w:r>
      <w:proofErr w:type="gramEnd"/>
      <w:r w:rsidRPr="00B52D3A">
        <w:t xml:space="preserve">Uïä) gÀÄzÁætÂÃ£Á(UïÎ) ¸ÁÜ£ÉÃ ¸ÀévÉÃ†d¸Á …¨sÁ¤ | NA ¨sÀÆ¨sÀÄð…ªÀ†¸Àì÷éB | gÀÆ¥ÁtÂ ªÉÇÃ «ÄxÀÄ£ÀA ªÀiÁ £ÉÆÃ «Ä†xÀÄ£À(Uïä) …jÃqsÀéA | </w:t>
      </w:r>
      <w:r w:rsidRPr="009A6FAB">
        <w:rPr>
          <w:rFonts w:ascii="BRH Kannada RN" w:hAnsi="BRH Kannada RN"/>
        </w:rPr>
        <w:t>71 (15</w:t>
      </w:r>
      <w:r w:rsidRPr="00B52D3A">
        <w:t xml:space="preserve">)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17 ||</w:t>
      </w:r>
    </w:p>
    <w:p w:rsidR="009533DC" w:rsidRDefault="009533DC" w:rsidP="001E3DE5">
      <w:pPr>
        <w:pStyle w:val="Kannada-Veda"/>
        <w:rPr>
          <w:rFonts w:ascii="BRH Kannada RN" w:hAnsi="BRH Kannada RN" w:cs="BRH Kannada RN"/>
        </w:rPr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T.A.1.18.1</w:t>
      </w:r>
    </w:p>
    <w:p w:rsidR="00B52D3A" w:rsidRPr="00B52D3A" w:rsidRDefault="00B52D3A" w:rsidP="001E3DE5">
      <w:pPr>
        <w:pStyle w:val="Kannada-Veda"/>
      </w:pPr>
      <w:r w:rsidRPr="00B52D3A">
        <w:t xml:space="preserve">CxÁ†UÉßÃgÀµÀÖ †¥ÀÄgÀÄ…µÀ¸Àå | CUÉßÃB ¥ÀÆªÀð-¢±Àå¸Àå ¸ÁÜ£ÉÃ ¸ÀévÉÃ†d¸Á …¨sÁ¤ | eÁvÀªÉÃzÀ¸À G¥À¢±Àå¸Àå ¸ÁÜ£ÉÃ ¸ÀévÉÃ†d¸Á …¨sÁ¤ | ¸ÀºÉÆÃd¸ÉÆÃ zÀQët-¢±Àå¸Àå ¸ÁÜ£ÉÃ ¸ÀévÉÃ†d¸Á …¨sÁ¤ | CfgÁ¥Àæ¨sÀªÀ G¥À¢±Àå¸Àå ¸ÁÜ£ÉÃ ¸ÀévÉÃ†d¸Á …¨sÁ¤ | ªÉÊ±Áé£ÀgÀ¸Áå¥ÀgÀ¢±Àå¸Àå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 xml:space="preserve">£ÀAiÀiÁð¥À¸À G¥À¢±Àå¸Àå ¸ÁÜ£ÉÃ ¸ÀévÉÃ†d¸Á …¨sÁ¤ | </w:t>
      </w:r>
    </w:p>
    <w:p w:rsidR="00B52D3A" w:rsidRPr="00B52D3A" w:rsidRDefault="00B52D3A" w:rsidP="001E3DE5">
      <w:pPr>
        <w:pStyle w:val="Kannada-Veda"/>
      </w:pPr>
      <w:r w:rsidRPr="00B52D3A">
        <w:t xml:space="preserve">¥À¤Ì÷ÛgÁzsÀ¸À GzÀUï¢±Àå¸Àå ¸ÁÜ£ÉÃ ¸ÀévÉÃ†d¸Á …¨sÁ¤ | «¸À¦ðt G¥À¢±Àå¸Àå ¸ÁÜ£ÉÃ ¸ÀévÉÃ†d¸Á …¨sÁ¤ | NA ¨sÀÆ¨sÀÄð…ªÀ†¸Àì÷éB | </w:t>
      </w:r>
    </w:p>
    <w:p w:rsidR="00B52D3A" w:rsidRPr="00B52D3A" w:rsidRDefault="00B52D3A" w:rsidP="001E3DE5">
      <w:pPr>
        <w:pStyle w:val="Kannada-Veda"/>
      </w:pPr>
      <w:r w:rsidRPr="00B52D3A">
        <w:t>¢±ÉÆÃ ªÉÇÃ «ÄxÀÄ£ÀA ªÀiÁ £ÉÆÃ «Ä†xÀÄ£</w:t>
      </w:r>
      <w:proofErr w:type="gramStart"/>
      <w:r w:rsidRPr="00B52D3A">
        <w:t>À(</w:t>
      </w:r>
      <w:proofErr w:type="gramEnd"/>
      <w:r w:rsidRPr="00B52D3A">
        <w:t xml:space="preserve">Uïä) …jÃqsÀéA | </w:t>
      </w:r>
      <w:r w:rsidRPr="009A6FAB">
        <w:rPr>
          <w:rFonts w:ascii="BRH Kannada RN" w:hAnsi="BRH Kannada RN"/>
        </w:rPr>
        <w:t>72 (11</w:t>
      </w:r>
      <w:r w:rsidRPr="00B52D3A">
        <w:t xml:space="preserve">) </w:t>
      </w:r>
    </w:p>
    <w:p w:rsidR="00B52D3A" w:rsidRP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18 ||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T.A.1.19.1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zÀQët¥</w:t>
      </w:r>
      <w:proofErr w:type="gramEnd"/>
      <w:r w:rsidRPr="00B52D3A">
        <w:t xml:space="preserve">ÀÆªÀð-¸Áå¤Ý² «†¸À¦Ãð …£ÀgÀPÀB | vÀ¸Áä£ÀßB †¥Àj…¥Á»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zÀQëuÁ-¥</w:t>
      </w:r>
      <w:proofErr w:type="gramEnd"/>
      <w:r w:rsidRPr="00B52D3A">
        <w:t xml:space="preserve">ÀgÀ¸Áå-¤Ý±Àå «†¸À¦Ãð …£ÀgÀPÀB | vÀ¸Áä£ÀßB †¥Àj…¥Á» | </w:t>
      </w:r>
    </w:p>
    <w:p w:rsidR="00B52D3A" w:rsidRPr="00B52D3A" w:rsidRDefault="00B52D3A" w:rsidP="001E3DE5">
      <w:pPr>
        <w:pStyle w:val="Kannada-Veda"/>
      </w:pPr>
      <w:r w:rsidRPr="00B52D3A">
        <w:t xml:space="preserve">GvÀÛgÀ-¥ÀÆªÀð¸Áå-¤Ý² «†µÁ¢Ã …£ÀgÀPÀB | vÀ¸Áä£ÀßB †¥Àj…¥Á» | </w:t>
      </w:r>
    </w:p>
    <w:p w:rsidR="00B52D3A" w:rsidRPr="00B52D3A" w:rsidRDefault="00B52D3A" w:rsidP="001E3DE5">
      <w:pPr>
        <w:pStyle w:val="Kannada-Veda"/>
      </w:pPr>
      <w:r w:rsidRPr="00B52D3A">
        <w:t xml:space="preserve">GvÀÛgÁ-¥ÀgÀ¸Áå-¤Ý±Àå «†µÁ¢Ã …£ÀgÀPÀB | vÀ¸Áä£ÀßB †¥Àj…¥Á» | </w:t>
      </w:r>
    </w:p>
    <w:p w:rsidR="00B52D3A" w:rsidRPr="00B52D3A" w:rsidRDefault="00B52D3A" w:rsidP="001E3DE5">
      <w:pPr>
        <w:pStyle w:val="Kannada-Veda"/>
      </w:pPr>
      <w:r w:rsidRPr="00B52D3A">
        <w:t xml:space="preserve">D AiÀÄ¹ä£ïÜ¸À¥ÀÛ ªÁ¸ÀªÁ E¤ÝçAiÀiÁtÂ ±ÀvÀPÀæ†vÀ «…vÉåÃvÉÃ | </w:t>
      </w:r>
      <w:r w:rsidRPr="009A6FAB">
        <w:rPr>
          <w:rFonts w:ascii="BRH Kannada RN" w:hAnsi="BRH Kannada RN"/>
        </w:rPr>
        <w:t>73 (9</w:t>
      </w:r>
      <w:r w:rsidRPr="00B52D3A">
        <w:t xml:space="preserve">)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19 ||</w:t>
      </w:r>
    </w:p>
    <w:p w:rsidR="009533DC" w:rsidRDefault="009533DC" w:rsidP="001E3DE5">
      <w:pPr>
        <w:pStyle w:val="Kannada-Veda"/>
        <w:rPr>
          <w:rFonts w:ascii="BRH Kannada RN" w:hAnsi="BRH Kannada RN" w:cs="BRH Kannada RN"/>
        </w:rPr>
      </w:pPr>
    </w:p>
    <w:p w:rsidR="009533DC" w:rsidRDefault="009533DC" w:rsidP="001E3DE5">
      <w:pPr>
        <w:pStyle w:val="Kannada-Veda"/>
        <w:rPr>
          <w:rFonts w:ascii="BRH Kannada RN" w:hAnsi="BRH Kannada RN" w:cs="BRH Kannada RN"/>
        </w:rPr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T.A.1.20.1</w:t>
      </w:r>
    </w:p>
    <w:p w:rsidR="00B52D3A" w:rsidRPr="00B52D3A" w:rsidRDefault="00B52D3A" w:rsidP="001E3DE5">
      <w:pPr>
        <w:pStyle w:val="Kannada-Veda"/>
      </w:pPr>
      <w:r w:rsidRPr="00B52D3A">
        <w:t>…E…£ÀÝç …WÉÆÃµÁ …ªÉÇÃ ªÀ†¸ÀÄ©üB …¥ÀÄgÀ…¸ÁÛ-zÀÄ†¥ÀzÀzsÀvÁA | ªÀÄ†£ÉÆÃdªÀ¸ÉÆÃ ªÀB …¦vÀÈ†©ügï zÀQë…tvÀ G†¥ÀzÀzsÀvÁA | ¥Àæ†ZÉÃvÁ ªÉÇÃ …gÀÄzÉæöÊB …¥À±ÁÑ-zÀÄ†¥ÀzÀzsÀvÁA | …«±Àé†PÀªÀiÁð ªÀ D…¢vÉåöÊ-†gÀÄvÀÛ…gÀvÀ G†¥ÀzÀzsÀvÁA |</w:t>
      </w:r>
    </w:p>
    <w:p w:rsidR="00B52D3A" w:rsidRPr="00B52D3A" w:rsidRDefault="00B52D3A" w:rsidP="001E3DE5">
      <w:pPr>
        <w:pStyle w:val="Kannada-Veda"/>
      </w:pPr>
      <w:r w:rsidRPr="00B52D3A">
        <w:t xml:space="preserve">vÀé†µÁÖ ªÉÇÃ …gÀÆ¥ÉÊ-…gÀÄ¥À†j…µÁÖ-zÀÄ†¥ÀzÀzsÀvÁA | ¸ÀAeÁÕ£ÀA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ªÀB </w:t>
      </w:r>
      <w:r w:rsidR="00BE4111">
        <w:br/>
      </w:r>
      <w:r w:rsidRPr="00B52D3A">
        <w:t xml:space="preserve">†¥À±ÁÑ…¢w | …D…¢vÀåB ¸À…ªÉÇÃð„VßB †¥ÀÈ…yªÁåA | …ªÁAiÀÄÄ…gÀ£ÀÛ†jPÉëÃ | ¸ÀÆ†AiÉÆÃð …¢« | …ZÀ£ÀÝç†ªÀiÁ …¢PÀÄë | £À†PÀëvÁæ…tÂ ¸Àé…¯ÉÆÃPÉÃ | …KªÁ †ºÉåÃªÀ | …KªÁ †ºÀåUÉßÃ | …KªÁ » †ªÁAiÉÆÃ | …KªÁ ‡»Ã£ÀÝç | …KªÁ » †¥ÀÆµÀ£ïß | …KªÁ » †zÉÃªÁB | </w:t>
      </w:r>
      <w:r w:rsidRPr="009A6FAB">
        <w:rPr>
          <w:rFonts w:ascii="BRH Kannada RN" w:hAnsi="BRH Kannada RN"/>
        </w:rPr>
        <w:t>74 (17</w:t>
      </w:r>
      <w:r w:rsidRPr="00B52D3A">
        <w:t xml:space="preserve">)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20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T.A.1.21.1</w:t>
      </w:r>
    </w:p>
    <w:p w:rsidR="00B52D3A" w:rsidRDefault="00B52D3A" w:rsidP="001E3DE5">
      <w:pPr>
        <w:pStyle w:val="Kannada-Veda"/>
      </w:pPr>
      <w:r w:rsidRPr="00B52D3A">
        <w:t xml:space="preserve">D†¥ÀªÀiÁ¥Á…ªÀÄ¥ÀB ¸À‡ªÁðB | …C¸Áä-…zÀ¸Áä…¢vÉÆÃ„ªÀÄÄ†vÀB | </w:t>
      </w:r>
      <w:r w:rsidR="00BE4111">
        <w:br/>
      </w:r>
      <w:r w:rsidRPr="00B52D3A">
        <w:t>…CVß…ªÁðAiÀÄÄ…±ÀÑ ¸ÀÆ†AiÀÄð±ÀÑ | …¸ÀºÀ †¸ÀkÑ…¸ÀÌgÀ†¢ÞðAiÀiÁ | …ªÁAiÀÄé†±Áé gÀ…²ä ¥À†vÀAiÀÄB | ªÀÄ‡jÃZÁåvÁä…£ÉÆÃ C†zÀÄæºÀB</w:t>
      </w:r>
      <w:r w:rsidR="00F35B3C">
        <w:t xml:space="preserve"> </w:t>
      </w:r>
      <w:r w:rsidRPr="00B52D3A">
        <w:t xml:space="preserve">| …zÉÃ«Ã †¨sÀÄðªÀ…£À ¸ÀÆ†ªÀjÃB | …¥ÀÄ…vÀæ…ªÀvÁé†AiÀÄ ªÉÄÃ ¸ÀÄvÀ | ªÀÄºÁ£Á«ÄßÃgï-†ªÀÄºÁ…ªÀiÁ£ÁB | </w:t>
      </w:r>
      <w:r w:rsidR="00BE4111">
        <w:br/>
      </w:r>
      <w:r w:rsidRPr="00B52D3A">
        <w:t xml:space="preserve">…ªÀÄ…ºÀ¸ÉÆÃ †ªÀÄºÀ…¸À†¸Àì÷éB | </w:t>
      </w:r>
      <w:r w:rsidRPr="009A6FAB">
        <w:rPr>
          <w:rFonts w:ascii="BRH Kannada RN" w:hAnsi="BRH Kannada RN"/>
        </w:rPr>
        <w:t>75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T.A.1.21.2</w:t>
      </w:r>
    </w:p>
    <w:p w:rsidR="00B52D3A" w:rsidRPr="00B52D3A" w:rsidRDefault="00B52D3A" w:rsidP="001E3DE5">
      <w:pPr>
        <w:pStyle w:val="Kannada-Veda"/>
      </w:pPr>
      <w:r w:rsidRPr="00B52D3A">
        <w:t xml:space="preserve">…zÉÃ«ÃB †¥Àdð…£Àå ¸ÀÆ†ªÀjÃB | …¥ÀÄ…vÀæ…ªÀvÁé†AiÀÄ ªÉÄÃ ¸ÀÄvÀ | …C¥Á†±ÀÄß÷å¶Ú-…ªÀÄ¥Á gÀ†PÀëB | …C¥Á†±ÀÄß÷å¶Ú-…ªÀÄ¥Á gÀ‡WÀA | C‡¥Á…WÁæªÀÄ†¥À …ZÁªÀ‡wðA | </w:t>
      </w:r>
    </w:p>
    <w:p w:rsidR="00B52D3A" w:rsidRDefault="00B52D3A" w:rsidP="001E3DE5">
      <w:pPr>
        <w:pStyle w:val="Kannada-Veda"/>
      </w:pPr>
      <w:r w:rsidRPr="00B52D3A">
        <w:lastRenderedPageBreak/>
        <w:t>C†¥À …zÉÃ«Ã…jvÉÆÃ †»vÀ | ªÀ†dæA …zÉÃ«ÃgÀ†</w:t>
      </w:r>
      <w:proofErr w:type="gramStart"/>
      <w:r w:rsidRPr="00B52D3A">
        <w:t>fÃvÁ(</w:t>
      </w:r>
      <w:proofErr w:type="gramEnd"/>
      <w:r w:rsidRPr="00B52D3A">
        <w:t xml:space="preserve">UïÎ)±ÀÑ | </w:t>
      </w:r>
      <w:r w:rsidR="00BE4111">
        <w:br/>
      </w:r>
      <w:r w:rsidRPr="00B52D3A">
        <w:t xml:space="preserve">¨sÀÄ†ªÀ£ÀA zÉÃ…ªÀ ¸ÀÆ†ªÀjÃB | …D…¢vÁå£À†¢wA …zÉÃ«ÃA | </w:t>
      </w:r>
      <w:r w:rsidR="00BE4111">
        <w:br/>
      </w:r>
      <w:r w:rsidRPr="00B52D3A">
        <w:t xml:space="preserve">AiÉÆÃ†¤£ÉÆÃzsÀéð-…ªÀÄÄ¢Ã†µÀvÀ | </w:t>
      </w:r>
      <w:r w:rsidRPr="009A6FAB">
        <w:rPr>
          <w:rFonts w:ascii="BRH Kannada RN" w:hAnsi="BRH Kannada RN"/>
        </w:rPr>
        <w:t>76 (10</w:t>
      </w:r>
      <w:r w:rsidRPr="00B52D3A">
        <w:t>)</w:t>
      </w:r>
    </w:p>
    <w:p w:rsidR="00485EA2" w:rsidRDefault="00485EA2" w:rsidP="00F35B3C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T.A.1.21.3</w:t>
      </w:r>
    </w:p>
    <w:p w:rsidR="00B52D3A" w:rsidRPr="00B52D3A" w:rsidRDefault="00B52D3A" w:rsidP="001E3DE5">
      <w:pPr>
        <w:pStyle w:val="Kannada-Veda"/>
      </w:pPr>
      <w:r w:rsidRPr="00B52D3A">
        <w:t xml:space="preserve">…¨sÀzÀæA PÀ†uÉÃð©üB ±ÀÈ…tÄAiÀiÁ†ªÀÄ zÉÃªÁB | …¨sÀzÀæA †¥À±ÉåÃ…ªÀiÁPÀë…©ügï-AiÀÄ†dvÁæB | …¹ÜgÉÊgÀ‡YõÉÎöÊ ¸ÀÄÛ…µÀÄÖªÁ(Uïä) †¸À…¸ÀÛ£ÀÆ†©üB | </w:t>
      </w:r>
      <w:r w:rsidR="00BE4111">
        <w:br/>
      </w:r>
      <w:r w:rsidRPr="00B52D3A">
        <w:t xml:space="preserve">ªÀå†±ÉÃªÀÄ …zÉÃªÀ†»…vÀA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AiÀÄzÁ†AiÀÄÄB | …¸Àé¹Û …£À E†£ÉÆÝçÃ …ªÀÈzÀÞ†±ÀæªÁB | </w:t>
      </w:r>
      <w:r w:rsidR="00BE4111">
        <w:br/>
      </w:r>
      <w:r w:rsidRPr="00B52D3A">
        <w:t xml:space="preserve">…¸Àé¹Û †£ÀB …¥ÀÆµÁ …«±Àé†ªÉÃzÁB | …¸Àé¹Û …£À¸ÁÛ…PÉÆë÷åÃð C†jµÀÖ£ÉÃ«ÄB | </w:t>
      </w:r>
      <w:r w:rsidR="00BE4111">
        <w:br/>
      </w:r>
      <w:r w:rsidRPr="00B52D3A">
        <w:t xml:space="preserve">…¸Àé¹Û …£ÉÆÃ §È…ºÀ¸Àà†wgï-zÀzsÁvÀÄ | …PÉÃvÀ…ªÉÇÃ C†gÀÄuÁ¸À±ÀÑ | </w:t>
      </w:r>
      <w:r w:rsidR="00BE4111">
        <w:br/>
      </w:r>
      <w:r w:rsidRPr="00B52D3A">
        <w:t xml:space="preserve">…IÄ…µÀAiÉÆÃ ªÁ†vÀgÀ…±À£ÁB | …¥Àæ…wµÁ×(Uïä) …±ÀvÀ†zsÁ » | </w:t>
      </w:r>
      <w:r w:rsidR="00BE4111">
        <w:br/>
      </w:r>
      <w:r w:rsidRPr="00B52D3A">
        <w:t xml:space="preserve">…¸ÀªÀiÁ†»vÁ¸ÉÆÃ ¸ÀºÀ…¸ÀæzsÁ†AiÀÄ¸ÀA | …²ªÁ …£ÀB ±À†£ÀÛªÀiÁ ¨sÀªÀ£ÀÄÛ | </w:t>
      </w:r>
      <w:r w:rsidR="00BE4111">
        <w:br/>
      </w:r>
      <w:r w:rsidRPr="00B52D3A">
        <w:t xml:space="preserve">…¢ªÁå D…¥À N†µÀzsÀAiÀÄB | …¸ÀÄ…ªÀÄÈ…rÃPÁ ¸À†gÀ¸Àéw | </w:t>
      </w:r>
      <w:r w:rsidR="00BE4111">
        <w:br/>
      </w:r>
      <w:r w:rsidRPr="00B52D3A">
        <w:t xml:space="preserve">ªÀiÁ…vÉÃ †ªÉÇåÃªÀÄ …¸À£ÀÝöÈ†² | </w:t>
      </w:r>
      <w:r w:rsidRPr="009A6FAB">
        <w:rPr>
          <w:rFonts w:ascii="BRH Kannada RN" w:hAnsi="BRH Kannada RN"/>
        </w:rPr>
        <w:t>77 (16)</w:t>
      </w:r>
      <w:r w:rsidRPr="00B52D3A">
        <w:t xml:space="preserve">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21 ||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T.A.1.22.1</w:t>
      </w:r>
    </w:p>
    <w:p w:rsidR="00B52D3A" w:rsidRPr="00B52D3A" w:rsidRDefault="00B52D3A" w:rsidP="001E3DE5">
      <w:pPr>
        <w:pStyle w:val="Kannada-Veda"/>
      </w:pPr>
      <w:r w:rsidRPr="00B52D3A">
        <w:t xml:space="preserve">†AiÉÆÃ„¥ÁA ¥ÀÄ…µÀàA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¥ÀÄ†µÀàªÁ£ï …¥ÀæeÁ‡ªÁ£ï ¥À…±ÀÄªÀiÁ£ï †¨sÀªÀw | </w:t>
      </w:r>
    </w:p>
    <w:p w:rsidR="00B52D3A" w:rsidRPr="00B52D3A" w:rsidRDefault="00B52D3A" w:rsidP="001E3DE5">
      <w:pPr>
        <w:pStyle w:val="Kannada-Veda"/>
      </w:pPr>
      <w:r w:rsidRPr="00B52D3A">
        <w:t xml:space="preserve">…ZÀ£ÀÝç…ªÀiÁ ªÁ …C¥ÁA ¥ÀÄ‡µÀàA | ¥ÀÄ†µÀàªÁ£ï …¥ÀæeÁ‡ªÁ£ï ¥À…±ÀÄªÀiÁ£ï </w:t>
      </w:r>
      <w:r w:rsidR="00BE4111">
        <w:br/>
      </w:r>
      <w:r w:rsidRPr="00B52D3A">
        <w:t xml:space="preserve">†¨sÀªÀw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 †AiÉÆÃ„¥Á…ªÀiÁAiÀÄ†vÀ…£ÀA ªÀ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†zÀ | </w:t>
      </w:r>
      <w:r w:rsidR="00BE4111">
        <w:br/>
      </w:r>
      <w:r w:rsidRPr="00B52D3A">
        <w:lastRenderedPageBreak/>
        <w:t xml:space="preserve">…DAiÀÄ†vÀ£ÀªÁ£ï ¨sÀªÀw | …CVßªÁð …C¥Á…ªÀiÁAiÀÄ†vÀ£ÀA | </w:t>
      </w:r>
      <w:r w:rsidR="00BE4111">
        <w:br/>
      </w:r>
      <w:r w:rsidRPr="00B52D3A">
        <w:t xml:space="preserve">…DAiÀÄ†vÀ£ÀªÁ£ï ¨sÀªÀw | ‡AiÉÆÃ„UÉßÃ…gÁAiÀÄ†vÀ…£ÀA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>78 (10</w:t>
      </w:r>
      <w:r w:rsidRPr="00B52D3A">
        <w:t>)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T.A.1.22.2</w:t>
      </w:r>
    </w:p>
    <w:p w:rsidR="00B52D3A" w:rsidRDefault="00B52D3A" w:rsidP="001E3DE5">
      <w:pPr>
        <w:pStyle w:val="Kannada-Veda"/>
      </w:pPr>
      <w:r w:rsidRPr="00B52D3A">
        <w:t xml:space="preserve">…DAiÀÄ†vÀ£ÀªÁ£ï ¨sÀªÀw | D…¥ÉÆÃ ªÁ …CUÉßÃ…gÁAiÀÄ†vÀ£ÀA | …DAiÀÄ†vÀ£ÀªÁ£ï 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†AiÉÆÃ„¥Á……ªÀiÁAiÀÄ†vÀ…£ÀA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…ªÁAiÀÄÄªÁð …C¥Á…ªÀiÁAiÀÄ†vÀ£ÀA | </w:t>
      </w:r>
      <w:r w:rsidR="00BE4111">
        <w:br/>
      </w:r>
      <w:r w:rsidRPr="00B52D3A">
        <w:t xml:space="preserve">…DAiÀÄ†vÀ£ÀªÁ£ï ¨sÀªÀw | AiÉÆÃ …ªÁAiÉÆÃ…gÁAiÀÄ†vÀ…£ÀA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BE4111">
        <w:br/>
      </w:r>
      <w:r w:rsidRPr="00B52D3A">
        <w:t xml:space="preserve">…DAiÀÄ†vÀ£ÀªÁ£ï ¨sÀªÀw | </w:t>
      </w:r>
      <w:r w:rsidRPr="009A6FAB">
        <w:rPr>
          <w:rFonts w:ascii="BRH Kannada RN" w:hAnsi="BRH Kannada RN"/>
        </w:rPr>
        <w:t>79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F35B3C" w:rsidRDefault="00F35B3C" w:rsidP="00F00B8C">
      <w:pPr>
        <w:pStyle w:val="3-Eng-Subheading-VedaVMSTelugu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T.A.1.22.3</w:t>
      </w:r>
    </w:p>
    <w:p w:rsidR="00B52D3A" w:rsidRDefault="00B52D3A" w:rsidP="001E3DE5">
      <w:pPr>
        <w:pStyle w:val="Kannada-Veda"/>
      </w:pPr>
      <w:r w:rsidRPr="00B52D3A">
        <w:t xml:space="preserve">D…¥ÉÆÃ ªÉÊ …ªÁAiÉÆÃ…gÁAiÀiÁ†vÀ£ÀA | …DAiÀÄ†vÀ£ÀªÁ£ï ¨sÀªÀw | </w:t>
      </w:r>
      <w:r w:rsidR="00BE4111">
        <w:br/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†AiÉÆÃ„¥Á…ªÀiÁAiÀÄ†vÀ…£ÀA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BE4111">
        <w:br/>
      </w:r>
      <w:r w:rsidRPr="00B52D3A">
        <w:t xml:space="preserve">…DAiÀÄ†vÀ£ÀªÁ£ï ¨sÀªÀw | …C¸Ë ªÉÊ vÀ†¥À…£Àß¥Á-…ªÀiÁAiÀÄ†vÀ£ÀA | </w:t>
      </w:r>
      <w:r w:rsidR="00BE4111">
        <w:br/>
      </w:r>
      <w:r w:rsidRPr="00B52D3A">
        <w:t xml:space="preserve">…DAiÀÄ†vÀ£ÀªÁ£ï ¨sÀªÀw | †AiÉÆÃ„ªÀÄÄ…µÀå-vÀ†¥ÀvÀ …DAiÀÄ†vÀ…£ÀA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D…¥ÉÆÃªÁ …CªÀÄÄ…µÀå-vÀ†¥ÀvÀ …DAiÀÄ†vÀ£ÀA | </w:t>
      </w:r>
      <w:r w:rsidRPr="009A6FAB">
        <w:rPr>
          <w:rFonts w:ascii="BRH Kannada RN" w:hAnsi="BRH Kannada RN"/>
        </w:rPr>
        <w:t>80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T.A.1.22.4</w:t>
      </w:r>
    </w:p>
    <w:p w:rsidR="009533DC" w:rsidRDefault="00B52D3A" w:rsidP="001E3DE5">
      <w:pPr>
        <w:pStyle w:val="Kannada-Veda"/>
      </w:pPr>
      <w:r w:rsidRPr="00B52D3A">
        <w:t xml:space="preserve">…DAiÀÄ†vÀ£ÀªÁ£ï 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†AiÉÆÃ„¥Á…ªÀiÁAiÀÄ†vÀ…£ÀA </w:t>
      </w:r>
      <w:r w:rsidR="00BE4111">
        <w:br/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…ZÀ£ÀÝç…ªÀiÁ ªÁ …C¥Á…ªÀiÁAiÀÄ†vÀ£ÀA | </w:t>
      </w:r>
    </w:p>
    <w:p w:rsidR="00B52D3A" w:rsidRPr="00B52D3A" w:rsidRDefault="00B52D3A" w:rsidP="001E3DE5">
      <w:pPr>
        <w:pStyle w:val="Kannada-Veda"/>
      </w:pPr>
      <w:r w:rsidRPr="00B52D3A">
        <w:lastRenderedPageBreak/>
        <w:t>…DAiÀÄ†vÀ£ÀªÁ£ï ¨sÀªÀw</w:t>
      </w:r>
      <w:r w:rsidR="00025CA6">
        <w:t xml:space="preserve"> </w:t>
      </w:r>
      <w:r w:rsidRPr="00B52D3A">
        <w:t xml:space="preserve">| AiÀÄ…±ÀÑ£ÀÝç†ªÀÄ¸À …DAiÀÄ†vÀ…£ÀA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D…¥ÉÆÃ ªÉÊ …ZÀ£ÀÝç†ªÀÄ¸À …DAiÀÄ†vÀ£ÀA | </w:t>
      </w:r>
      <w:r w:rsidR="00BE4111">
        <w:br/>
      </w:r>
      <w:r w:rsidRPr="00B52D3A">
        <w:t xml:space="preserve">…DAiÀÄ†vÀ£ÀªÁ£ï ¨sÀªÀw | </w:t>
      </w:r>
      <w:r w:rsidRPr="009A6FAB">
        <w:rPr>
          <w:rFonts w:ascii="BRH Kannada RN" w:hAnsi="BRH Kannada RN"/>
        </w:rPr>
        <w:t>81 (10</w:t>
      </w:r>
      <w:r w:rsidRPr="00B52D3A">
        <w:t>)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T.A.1.22.5</w:t>
      </w:r>
    </w:p>
    <w:p w:rsidR="00B52D3A" w:rsidRDefault="00B52D3A" w:rsidP="001E3DE5">
      <w:pPr>
        <w:pStyle w:val="Kannada-Veda"/>
      </w:pP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†AiÉÆÃ„¥Á…ªÀiÁAiÀÄ†vÀ…£ÀA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</w:t>
      </w:r>
      <w:r w:rsidR="00BE4111">
        <w:br/>
      </w:r>
      <w:r w:rsidRPr="00B52D3A">
        <w:t xml:space="preserve">¨sÀªÀw | £À†PÀëvÁæ…tÂ ªÁ …C¥Á…ªÀiÁAiÀÄ†vÀ£ÀA | …DAiÀÄ†vÀ£ÀªÁ£ï ¨sÀªÀw | </w:t>
      </w:r>
      <w:r w:rsidR="00BE4111">
        <w:br/>
      </w:r>
      <w:r w:rsidRPr="00B52D3A">
        <w:t xml:space="preserve">AiÉÆÃ £À†PÀëvÁæuÁ-…ªÀiÁAiÀÄ†vÀ…£ÀA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</w:t>
      </w:r>
      <w:r w:rsidR="00BE4111">
        <w:br/>
      </w:r>
      <w:r w:rsidRPr="00B52D3A">
        <w:t xml:space="preserve">D…¥ÉÆÃ ªÉÊ £À†PÀëvÁæuÁ-…ªÀiÁAiÀÄ†vÀ£ÀA | …DAiÀÄ†vÀ£ÀªÁ£ï ¨sÀªÀw | </w:t>
      </w:r>
      <w:r w:rsidR="00BE4111">
        <w:br/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>82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T.A.1.22.6</w:t>
      </w:r>
    </w:p>
    <w:p w:rsidR="00B52D3A" w:rsidRPr="00B52D3A" w:rsidRDefault="00B52D3A" w:rsidP="001E3DE5">
      <w:pPr>
        <w:pStyle w:val="Kannada-Veda"/>
      </w:pPr>
      <w:r w:rsidRPr="00B52D3A">
        <w:t xml:space="preserve">†AiÉÆÃ„¥Á…ªÀiÁAiÀÄ†vÀ…£ÀA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…¥Àdð…£ÉÆåÃ ªÁ …C¥Á…ªÀiÁAiÀÄ†vÀ£ÀA | …DAiÀÄ†vÀ£ÀªÁ£ï ¨sÀªÀw | AiÀÄB …¥Àdð†£Àå-…¸ÁåAiÀÄ†vÀ…£ÀA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…DAiÀÄ†vÀ£ÀªÁ£ï ¨sÀªÀw | D…¥ÉÆÃ ªÉÊ …¥Àdð†£Àå-…¸ÁåAiÀÄ†vÀ£ÀA | </w:t>
      </w:r>
    </w:p>
    <w:p w:rsidR="00B52D3A" w:rsidRPr="009A6FAB" w:rsidRDefault="00B52D3A" w:rsidP="001E3DE5">
      <w:pPr>
        <w:pStyle w:val="Kannada-Veda"/>
        <w:rPr>
          <w:rFonts w:ascii="BRH Kannada RN" w:hAnsi="BRH Kannada RN"/>
        </w:rPr>
      </w:pPr>
      <w:r w:rsidRPr="00B52D3A">
        <w:t xml:space="preserve">…DAiÀÄ†vÀ£ÀªÁ£ï 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BE4111">
        <w:br/>
      </w:r>
      <w:r w:rsidRPr="00B52D3A">
        <w:t xml:space="preserve">†AiÉÆÃ„¥Á…ªÀiÁAiÀÄ†vÀ…£ÀA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>83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T.A.1.22.7</w:t>
      </w:r>
    </w:p>
    <w:p w:rsidR="00B52D3A" w:rsidRPr="00B52D3A" w:rsidRDefault="00B52D3A" w:rsidP="001E3DE5">
      <w:pPr>
        <w:pStyle w:val="Kannada-Veda"/>
      </w:pPr>
      <w:r w:rsidRPr="00B52D3A">
        <w:t>…DAiÀÄ†vÀ£ÀªÁ£ï ¨sÀªÀw | …¸ÀA</w:t>
      </w:r>
      <w:r w:rsidRPr="00B52D3A">
        <w:rPr>
          <w:rFonts w:ascii="BRH Devanagari" w:hAnsi="BRH Devanagari" w:cs="BRH Devanagari"/>
        </w:rPr>
        <w:t>Æ</w:t>
      </w:r>
      <w:r w:rsidRPr="00B52D3A">
        <w:t>…ªÀ…xÀìgÉÆÃ ªÁ …C¥Á…ªÀiÁ†AiÀÄvÀ£ÀA | …DAiÀÄ†vÀ£ÀªÁ£ï ¨sÀªÀw | AiÀÄB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†ªÀ…xÀìgÀ-…¸ÁåAiÀÄ†vÀ…£ÀA </w:t>
      </w:r>
      <w:r w:rsidRPr="00B52D3A">
        <w:rPr>
          <w:rFonts w:ascii="BRH Devanagari" w:hAnsi="BRH Devanagari" w:cs="BRH Devanagari"/>
        </w:rPr>
        <w:t>Æ</w:t>
      </w:r>
      <w:r w:rsidRPr="00B52D3A">
        <w:t>ªÉÃ†zÀ | …DAiÀÄ†vÀ£ÀªÁ£ï ¨sÀªÀw | D…¥ÉÆÃ ªÉÊ †¸ÀA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ªÀ…xÀìgÀ-…¸ÁåAiÀÄ†vÀ£ÀA | </w:t>
      </w:r>
      <w:r w:rsidRPr="00B52D3A">
        <w:lastRenderedPageBreak/>
        <w:t xml:space="preserve">…DAiÀÄ†vÀ£ÀªÁ£ï 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BE4111">
        <w:br/>
      </w:r>
      <w:r w:rsidRPr="00B52D3A">
        <w:t xml:space="preserve">‡AiÉÆÃ„n¸ÀÄ £Á…ªÀA ¥Àæ†w¶×…vÁA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¥Àæ…vÉåÃªÀ †wµÀ×w | </w:t>
      </w:r>
      <w:r w:rsidRPr="009A6FAB">
        <w:rPr>
          <w:rFonts w:ascii="BRH Kannada RN" w:hAnsi="BRH Kannada RN"/>
        </w:rPr>
        <w:t>84 (10</w:t>
      </w:r>
      <w:r w:rsidRPr="00B52D3A">
        <w:t>)</w:t>
      </w: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T.A.1.22.8</w:t>
      </w:r>
    </w:p>
    <w:p w:rsidR="00B52D3A" w:rsidRPr="00B52D3A" w:rsidRDefault="00B52D3A" w:rsidP="001E3DE5">
      <w:pPr>
        <w:pStyle w:val="Kannada-Veda"/>
      </w:pPr>
      <w:r w:rsidRPr="00B52D3A">
        <w:t xml:space="preserve">…EªÉÄÃ ªÉÊ …¯ÉÆÃPÁ …C¥sÀÄì ¥Àæ†w¶×vÁB | vÀ…zÉÃµÁ„¨sÀå‡£ÀÆPÁÛ | </w:t>
      </w:r>
    </w:p>
    <w:p w:rsidR="00B52D3A" w:rsidRPr="00B52D3A" w:rsidRDefault="00B52D3A" w:rsidP="001E3DE5">
      <w:pPr>
        <w:pStyle w:val="Kannada-Veda"/>
      </w:pPr>
      <w:r w:rsidRPr="00B52D3A">
        <w:t>…C¥</w:t>
      </w:r>
      <w:proofErr w:type="gramStart"/>
      <w:r w:rsidRPr="00B52D3A">
        <w:t>Á(</w:t>
      </w:r>
      <w:proofErr w:type="gramEnd"/>
      <w:r w:rsidRPr="00B52D3A">
        <w:t xml:space="preserve">Uïä) gÀ…¸ÀªÀÄÄ†zÀAiÀÄ(Uïä)¸À£ïß | ¸ÀÆ†AiÉÄÃð …±ÀÄPÀæ(Uïä) …¸ÀªÀiÁ†¨sÀÈvÀA | </w:t>
      </w:r>
    </w:p>
    <w:p w:rsidR="00B52D3A" w:rsidRPr="00B52D3A" w:rsidRDefault="00B52D3A" w:rsidP="001E3DE5">
      <w:pPr>
        <w:pStyle w:val="Kannada-Veda"/>
      </w:pPr>
      <w:r w:rsidRPr="00B52D3A">
        <w:t>…C¥</w:t>
      </w:r>
      <w:proofErr w:type="gramStart"/>
      <w:r w:rsidRPr="00B52D3A">
        <w:t>Á(</w:t>
      </w:r>
      <w:proofErr w:type="gramEnd"/>
      <w:r w:rsidRPr="00B52D3A">
        <w:t xml:space="preserve">Uïä) gÀ†¸À…¸Àå AiÉÆÃ gÀ†¸ÀB | 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†ªÉÇÃ UÀÈºÁÚ-ªÀÄÄå…vÀÛªÀÄ«Ä†w | </w:t>
      </w:r>
    </w:p>
    <w:p w:rsidR="00B52D3A" w:rsidRPr="009A6FAB" w:rsidRDefault="00B52D3A" w:rsidP="001E3DE5">
      <w:pPr>
        <w:pStyle w:val="Kannada-Veda"/>
        <w:rPr>
          <w:rFonts w:ascii="BRH Kannada RN" w:hAnsi="BRH Kannada RN"/>
        </w:rPr>
      </w:pPr>
      <w:r w:rsidRPr="00B52D3A">
        <w:t>…EªÉÄÃ ªÉÊ …¯ÉÆÃPÁ …C¥</w:t>
      </w:r>
      <w:proofErr w:type="gramStart"/>
      <w:r w:rsidRPr="00B52D3A">
        <w:t>Á(</w:t>
      </w:r>
      <w:proofErr w:type="gramEnd"/>
      <w:r w:rsidRPr="00B52D3A">
        <w:t xml:space="preserve">Uïä) gÀ†¸ÀB | †vÉÃ„ªÀÄÄ†¶ä£ï-£Á…¢vÉåÃ …¸ÀªÀiÁ†¨sÀvÁB | …eÁ…£ÀÄ…zÀXßÃ-†ªÀÄÄvÀÛgÀ-…ªÉÃ¢Ã…YõÁÍvÁé | </w:t>
      </w:r>
      <w:r w:rsidR="00BE4111">
        <w:br/>
      </w:r>
      <w:r w:rsidRPr="00B52D3A">
        <w:t xml:space="preserve">…C¥ÁA †¥ÀÆgÀ…¬ÄvÁé †UÀÄ®á…zÀWÀßA | </w:t>
      </w:r>
      <w:r w:rsidRPr="009A6FAB">
        <w:rPr>
          <w:rFonts w:ascii="BRH Kannada RN" w:hAnsi="BRH Kannada RN"/>
        </w:rPr>
        <w:t>85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T.A.1.22.9</w:t>
      </w:r>
    </w:p>
    <w:p w:rsidR="00B52D3A" w:rsidRPr="00B52D3A" w:rsidRDefault="00B52D3A" w:rsidP="001E3DE5">
      <w:pPr>
        <w:pStyle w:val="Kannada-Veda"/>
      </w:pPr>
      <w:r w:rsidRPr="00B52D3A">
        <w:t xml:space="preserve">¥ÀÄµÀÌgÀ¥ÀuÉÊðB ¥ÀÄµÀÌgÀzÀuÉØöÊB ¥ÀÄµÀÌgÉÊ†±ÀÑ ¸À(UïÎ)…¹ÛÃAiÀÄð | </w:t>
      </w:r>
      <w:r w:rsidR="00BE4111">
        <w:br/>
      </w:r>
      <w:r w:rsidRPr="00B52D3A">
        <w:t xml:space="preserve">vÀ†¹ä£ï «…ºÁAiÀÄ¸ÉÃ | …CVßA …¥ÀætÂÃ†AiÉÆÃ¥À-¸À…ªÀiÁzsÁ†AiÀÄ | </w:t>
      </w:r>
      <w:r w:rsidR="00BE4111">
        <w:br/>
      </w:r>
      <w:r w:rsidRPr="00B52D3A">
        <w:t xml:space="preserve">…§æ…ºÀä…ªÁ¢†£ÉÆÃ ªÀzÀ¤Û | PÀ‡¸Áävï ¥Àæ…tÂÃvÉÃ„AiÀÄ-…ªÀÄVß…²ÑÃAiÀÄ‡vÉÃ | </w:t>
      </w:r>
      <w:r w:rsidR="00BE4111">
        <w:br/>
      </w:r>
      <w:r w:rsidRPr="00B52D3A">
        <w:t xml:space="preserve">¸Á †¥Àæ…tÂÃvÉÃ„AiÀÄ…ªÀÄn¸ÀÄ ºÀå†AiÀÄ…kÂÑÃAiÀÄ‡vÉÃ | …C¸Ë ¨sÀÄ†ªÀ…£ÉÃ„¥Àå-†£Á»vÁVß-…gÉÃvÁB | vÀ…ªÀÄ©ü†vÀ …KvÁ …C©üÃ†µÀÖ…PÁ G†¥ÀzÀzsÁw | …C…Vß…ºÉÆÃvÉæÃ †zÀgÀê¥ÀÆtð-…ªÀiÁ¸À‡AiÉÆÃB | </w:t>
      </w:r>
    </w:p>
    <w:p w:rsidR="00B52D3A" w:rsidRDefault="00B52D3A" w:rsidP="001E3DE5">
      <w:pPr>
        <w:pStyle w:val="Kannada-Veda"/>
      </w:pPr>
      <w:r w:rsidRPr="00B52D3A">
        <w:t xml:space="preserve">…¥À…±ÀÄ…§£ÉÞÃ †ZÁvÀÄ…ªÀiÁð¸ÉåÃ†µÀÄ | </w:t>
      </w:r>
      <w:r w:rsidRPr="009A6FAB">
        <w:rPr>
          <w:rFonts w:ascii="BRH Kannada RN" w:hAnsi="BRH Kannada RN"/>
        </w:rPr>
        <w:t>86 (10</w:t>
      </w:r>
      <w:r w:rsidRPr="00B52D3A">
        <w:t>)</w:t>
      </w:r>
    </w:p>
    <w:p w:rsidR="009533DC" w:rsidRDefault="009533DC" w:rsidP="001E3DE5">
      <w:pPr>
        <w:pStyle w:val="Kannada-Veda"/>
      </w:pPr>
    </w:p>
    <w:p w:rsidR="009533DC" w:rsidRDefault="009533DC" w:rsidP="001E3DE5">
      <w:pPr>
        <w:pStyle w:val="Kannada-Veda"/>
      </w:pP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T.A.1.22.10</w:t>
      </w:r>
    </w:p>
    <w:p w:rsidR="00B52D3A" w:rsidRDefault="00B52D3A" w:rsidP="001E3DE5">
      <w:pPr>
        <w:pStyle w:val="Kannada-Veda"/>
      </w:pPr>
      <w:r w:rsidRPr="00B52D3A">
        <w:t xml:space="preserve">C†xÉÆÃ DºÀÄB | ¸À†ªÉÃðµÀÄ AiÀÄdÕ…PÀævÀÄ¶é†w | …KvÀ†zÀÞ …¸Àä ªÁ †DºÀÄB ±À…tÂØ¯ÁB | PÀ…ªÀÄVß†kÂÑ£ÀÄvÉÃ | …¸À…wæAiÀÄ-…ªÀÄVß†kÂÑ…£Áé£ÀB | </w:t>
      </w:r>
      <w:r w:rsidR="00BE4111">
        <w:br/>
      </w:r>
      <w:r w:rsidRPr="00B52D3A">
        <w:t>…¸ÀA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…ªÀ…xÀìgÀA …¥ÀævÀå†PÉëÃt | PÀ…ªÀÄVß†kÂÑ£ÀÄvÉÃ | …¸Á…«…vÀæ …ªÀÄVß†kÂÑ…£Áé£ÀB | …CªÀÄÄ†ªÀiÁ…¢vÀåA …¥ÀævÀå†PÉëÃt | PÀ…ªÀÄVß†kÂÑ£ÀÄvÉÃ | </w:t>
      </w:r>
      <w:r w:rsidRPr="009A6FAB">
        <w:rPr>
          <w:rFonts w:ascii="BRH Kannada RN" w:hAnsi="BRH Kannada RN"/>
        </w:rPr>
        <w:t>87 (10</w:t>
      </w:r>
      <w:r w:rsidRPr="00B52D3A">
        <w:t>)</w:t>
      </w:r>
    </w:p>
    <w:p w:rsidR="00485EA2" w:rsidRPr="00B52D3A" w:rsidRDefault="00485EA2" w:rsidP="00485EA2">
      <w:pPr>
        <w:pStyle w:val="NoSpacing"/>
      </w:pPr>
    </w:p>
    <w:p w:rsidR="00F00B8C" w:rsidRDefault="00F00B8C" w:rsidP="009A6FAB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T.A.1.22.11</w:t>
      </w:r>
    </w:p>
    <w:p w:rsidR="00B52D3A" w:rsidRPr="00B52D3A" w:rsidRDefault="00B52D3A" w:rsidP="001E3DE5">
      <w:pPr>
        <w:pStyle w:val="Kannada-Veda"/>
      </w:pPr>
      <w:r w:rsidRPr="00B52D3A">
        <w:t xml:space="preserve">…£Á…a…PÉÃvÀ-…ªÀÄVß†kÂÑ…£Áé£ÀB | …¥ÁæuÁ£ï …¥ÀævÀå†PÉëÃt | PÀ…ªÀÄVß†kÂÑ£ÀÄvÉÃ | </w:t>
      </w:r>
    </w:p>
    <w:p w:rsidR="00B52D3A" w:rsidRPr="00B52D3A" w:rsidRDefault="00B52D3A" w:rsidP="001E3DE5">
      <w:pPr>
        <w:pStyle w:val="Kannada-Veda"/>
      </w:pPr>
      <w:r w:rsidRPr="00B52D3A">
        <w:t xml:space="preserve">…ZÁ…vÀÄ…gï…ºÉÆÃ…wæAiÀÄ-…ªÀÄVß†kÂÑ…£Áé£ÀB | §æ†ºÀä …¥ÀævÀå†PÉëÃt | PÀ…ªÀÄVß†kÂÑ£ÀÄvÉÃ | …ªÉÊ…±Àé…¸ÀÈd-…ªÀÄVß†kÂÑ…£Áé£ÀB | ±À†jÃgÀA …¥ÀævÀå†PÉëÃt | PÀ…ªÀÄVß†kÂÑ£ÀÄvÉÃ | </w:t>
      </w:r>
    </w:p>
    <w:p w:rsidR="00B52D3A" w:rsidRDefault="00B52D3A" w:rsidP="001E3DE5">
      <w:pPr>
        <w:pStyle w:val="Kannada-Veda"/>
      </w:pPr>
      <w:r w:rsidRPr="00B52D3A">
        <w:t xml:space="preserve">…G…¥Á…£ÀÄ…ªÁ†PÀå…ªÀiÁ±ÀÄ-…ªÀÄVß†kÂÑ…£Áé£ÀB | </w:t>
      </w:r>
      <w:r w:rsidRPr="009A6FAB">
        <w:rPr>
          <w:rFonts w:ascii="BRH Kannada RN" w:hAnsi="BRH Kannada RN"/>
        </w:rPr>
        <w:t>88 (10)</w:t>
      </w:r>
    </w:p>
    <w:p w:rsidR="00485EA2" w:rsidRPr="00B52D3A" w:rsidRDefault="00485EA2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T.A.1.22.12</w:t>
      </w:r>
    </w:p>
    <w:p w:rsidR="00B52D3A" w:rsidRPr="00B52D3A" w:rsidRDefault="00B52D3A" w:rsidP="001E3DE5">
      <w:pPr>
        <w:pStyle w:val="Kannada-Veda"/>
      </w:pPr>
      <w:r w:rsidRPr="00B52D3A">
        <w:t>…EªÀiÁ£ï …¯ÉÆÃ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PÁ£ï …¥ÀævÀå†PÉëÃt | PÀ…ªÀÄVß†kÂÑ£ÀÄvÉÃ | </w:t>
      </w:r>
      <w:r w:rsidR="00BE4111">
        <w:br/>
      </w:r>
      <w:r w:rsidRPr="00B52D3A">
        <w:t xml:space="preserve">…EªÀÄ†ªÀiÁgÀÄt-PÉÃvÀÄPÀ-…ªÀÄVß†kÂÑ…ªÁ£À E†w | AiÀÄ …KªÁ¸Ë | </w:t>
      </w:r>
      <w:r w:rsidR="00BE4111">
        <w:br/>
      </w:r>
      <w:r w:rsidRPr="00B52D3A">
        <w:t xml:space="preserve">…EvÀ…±ÁÑ-ªÀÄÄ†vÀ±ÁÑ-ªÀåwÃ…¥ÁwÃ | vÀ«Ä†w | ‡AiÉÆÃ„UÉßÃ†«Äð…xÀÆAiÀiÁ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…«Ä…xÀÄ…£ÀªÁ£ï †¨sÀªÀw | D…¥ÉÆÃ ªÁ …CUÉßÃ†«Äð…xÀÆAiÀiÁB | </w:t>
      </w:r>
      <w:r w:rsidR="00BE4111">
        <w:br/>
      </w:r>
      <w:r w:rsidRPr="00B52D3A">
        <w:t xml:space="preserve">…«Ä…xÀÄ…£ÀªÁ£ï †¨sÀªÀw | AiÀÄ …KªÀA ªÉÃ†zÀ | </w:t>
      </w:r>
      <w:r w:rsidRPr="009A6FAB">
        <w:rPr>
          <w:rFonts w:ascii="BRH Kannada RN" w:hAnsi="BRH Kannada RN"/>
        </w:rPr>
        <w:t>89 (11</w:t>
      </w:r>
      <w:r w:rsidRPr="00B52D3A">
        <w:t>)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22 ||</w:t>
      </w:r>
    </w:p>
    <w:p w:rsidR="009533DC" w:rsidRDefault="009533DC" w:rsidP="001E3DE5">
      <w:pPr>
        <w:pStyle w:val="Kannada-Veda"/>
        <w:rPr>
          <w:rFonts w:ascii="BRH Kannada RN" w:hAnsi="BRH Kannada RN" w:cs="BRH Kannada RN"/>
        </w:rPr>
      </w:pPr>
    </w:p>
    <w:p w:rsidR="009533DC" w:rsidRDefault="009533DC" w:rsidP="001E3DE5">
      <w:pPr>
        <w:pStyle w:val="Kannada-Veda"/>
        <w:rPr>
          <w:rFonts w:ascii="BRH Kannada RN" w:hAnsi="BRH Kannada RN" w:cs="BRH Kannada RN"/>
        </w:rPr>
      </w:pPr>
    </w:p>
    <w:p w:rsidR="009533DC" w:rsidRPr="00B52D3A" w:rsidRDefault="009533DC" w:rsidP="001E3DE5">
      <w:pPr>
        <w:pStyle w:val="Kannada-Veda"/>
        <w:rPr>
          <w:rFonts w:ascii="BRH Kannada RN" w:hAnsi="BRH Kannada RN" w:cs="BRH Kannada RN"/>
        </w:rPr>
      </w:pPr>
    </w:p>
    <w:p w:rsidR="00B52D3A" w:rsidRPr="00B52D3A" w:rsidRDefault="00B52D3A" w:rsidP="00485EA2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T.A.1.23.1</w:t>
      </w:r>
    </w:p>
    <w:p w:rsidR="00B52D3A" w:rsidRDefault="00B52D3A" w:rsidP="001E3DE5">
      <w:pPr>
        <w:pStyle w:val="Kannada-Veda"/>
      </w:pPr>
      <w:r w:rsidRPr="00B52D3A">
        <w:t xml:space="preserve">D…¥ÉÆÃ ªÁ …EzÀ†ªÀiÁ¸Àlxï x…°®…ªÉÄÃªÀ | ¸À …¥ÀæeÁ†¥À…wgÉÃ†PÀB ¥ÀÄµÀÌgÀ…¥ÀuÉÃð ¸À†ªÀÄ¨sÀªÀvï | vÀ¸Áå…£ÀÛgï ªÀÄ†£À¹ PÁ…ªÀÄB ¸À†ªÀÄªÀvÀðvÀ | </w:t>
      </w:r>
      <w:r w:rsidR="00BE4111">
        <w:br/>
      </w:r>
      <w:r w:rsidRPr="00B52D3A">
        <w:t xml:space="preserve">…EzÀ(Uïä) †¸ÀÈeÉÃ…AiÀÄ«Ä†w | vÀ…¸ÁäzÀåvï ¥ÀÄ†gÀÄ…µÉÆÃ ªÀÄ†£À¸Á„…©üUÀ†ZÀÒw | vÀ…zÁéZÁ †ªÀzÀw | vÀvÀÌ†ªÀÄðuÁ PÀgÉÆÃw | vÀ…zÉÃµÁ „¨sÀå‡£ÀÆPÁÛ | PÁ…ªÀÄ¸ÀÛzÀ…UÉæÃ ¸À†ªÀÄªÀ…vÀðvÁ†¢ü | ªÀÄ†£À…¸ÉÆÃ gÉÃ†vÀB ¥Àæ…xÀªÀÄA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AiÀÄzÁ‡¹Ãvï | </w:t>
      </w:r>
      <w:r w:rsidRPr="009A6FAB">
        <w:rPr>
          <w:rFonts w:ascii="BRH Kannada RN" w:hAnsi="BRH Kannada RN"/>
        </w:rPr>
        <w:t>90 (10</w:t>
      </w:r>
      <w:r w:rsidRPr="00B52D3A">
        <w:t>)</w:t>
      </w:r>
    </w:p>
    <w:p w:rsidR="00C4551B" w:rsidRPr="00B52D3A" w:rsidRDefault="00C4551B" w:rsidP="00C4551B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T.A.1.23.2</w:t>
      </w:r>
    </w:p>
    <w:p w:rsidR="00B52D3A" w:rsidRPr="00B52D3A" w:rsidRDefault="00B52D3A" w:rsidP="001E3DE5">
      <w:pPr>
        <w:pStyle w:val="Kannada-Veda"/>
      </w:pPr>
      <w:r w:rsidRPr="00B52D3A">
        <w:t xml:space="preserve">…¸ÀvÉÆÃ §…£ÀÄÞªÀÄ†¸À…w ¤†gÀ«£ÀÝ£ïß | …ºÀÈ¢ …¥ÀæwÃ†µÁå …PÀªÀ†AiÉÆÃ ªÀÄ…¤ÃµÉÃ†w | </w:t>
      </w:r>
    </w:p>
    <w:p w:rsidR="00B52D3A" w:rsidRDefault="00B52D3A" w:rsidP="001E3DE5">
      <w:pPr>
        <w:pStyle w:val="Kannada-Veda"/>
      </w:pPr>
      <w:r w:rsidRPr="00B52D3A">
        <w:t xml:space="preserve">G†¥ÉÊ…£À£ÀÛzÀÄ†¥À£ÀªÀÄw | AiÀÄvï †PÁ…ªÉÆÃ ¨sÀ†ªÀw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BE4111">
        <w:br/>
      </w:r>
      <w:r w:rsidRPr="00B52D3A">
        <w:t xml:space="preserve">¸À vÀ†¥ÉÆÃ„vÀ¥ÀåvÀ | ¸À vÀ†¥À…¸ÀÛ¥ÁÛ÷é | ±À†jÃgÀªÀÄzsÀÆ£ÀÄvÀ | </w:t>
      </w:r>
      <w:r w:rsidR="00BE4111">
        <w:br/>
      </w:r>
      <w:r w:rsidRPr="00B52D3A">
        <w:t xml:space="preserve">vÀ…¸Àå AiÀÄ£ï …ªÀiÁ(…Uïä)¸ÀªÀiÁ‡¹Ãvï | </w:t>
      </w:r>
      <w:r w:rsidR="00BE4111">
        <w:br/>
      </w:r>
      <w:r w:rsidRPr="00B52D3A">
        <w:t xml:space="preserve">vÀ†vÉÆÃ„…gÀÄuÁB …PÉÃvÀ…ªÉÇÃ ªÁ†vÀgÀ…±À£Á IÄ†µÀ…AiÀÄ G†zÀwµÀ×£ïß | </w:t>
      </w:r>
      <w:r w:rsidRPr="009A6FAB">
        <w:rPr>
          <w:rFonts w:ascii="BRH Kannada RN" w:hAnsi="BRH Kannada RN"/>
        </w:rPr>
        <w:t>91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025CA6" w:rsidRDefault="00025CA6" w:rsidP="00F00B8C">
      <w:pPr>
        <w:pStyle w:val="3-Eng-Subheading-VedaVMSTelugu"/>
      </w:pPr>
    </w:p>
    <w:p w:rsidR="00B52D3A" w:rsidRDefault="00B52D3A" w:rsidP="00F00B8C">
      <w:pPr>
        <w:pStyle w:val="3-Eng-Subheading-VedaVMSTelugu"/>
      </w:pPr>
      <w:r w:rsidRPr="00B52D3A">
        <w:t>T.A.1.23.3</w:t>
      </w:r>
    </w:p>
    <w:p w:rsidR="00B52D3A" w:rsidRDefault="00B52D3A" w:rsidP="001E3DE5">
      <w:pPr>
        <w:pStyle w:val="Kannada-Veda"/>
      </w:pPr>
      <w:r w:rsidRPr="00B52D3A">
        <w:t xml:space="preserve">AiÉÄÃ £À‡SÁB | vÉÃ †ªÉÊSÁ…£À¸ÁB | AiÉÄÃ ªÁ‡¯ÁB | vÉÃ †ªÁ®…T¯ÁåB | </w:t>
      </w:r>
      <w:r w:rsidR="00BE4111">
        <w:br/>
      </w:r>
      <w:r w:rsidRPr="00B52D3A">
        <w:t>AiÉÆÃ gÀ†¸ÀB | †¸ÉÆÃ„¥ÁA | …C…£ÀÛ…gÀvÀB …PÀÆªÀÄðA …¨</w:t>
      </w:r>
      <w:proofErr w:type="gramStart"/>
      <w:r w:rsidRPr="00B52D3A">
        <w:t>sÀÆvÀ(</w:t>
      </w:r>
      <w:proofErr w:type="gramEnd"/>
      <w:r w:rsidRPr="00B52D3A">
        <w:t xml:space="preserve">Uïä) ¸À†¥Àð£ÀÛA | vÀ†ªÀÄ§æ«Ãvï | ªÀÄ…ªÀÄ ªÉÊ vÀéYõï-…ªÀiÁ(…Uïä)¸Á | ¸À†ªÀÄ¨sÀÆvï | </w:t>
      </w:r>
      <w:r w:rsidRPr="009A6FAB">
        <w:rPr>
          <w:rFonts w:ascii="BRH Kannada RN" w:hAnsi="BRH Kannada RN"/>
        </w:rPr>
        <w:t>92 (10</w:t>
      </w:r>
      <w:r w:rsidRPr="00B52D3A">
        <w:t>)</w:t>
      </w:r>
    </w:p>
    <w:p w:rsidR="009533DC" w:rsidRDefault="009533DC" w:rsidP="001E3DE5">
      <w:pPr>
        <w:pStyle w:val="Kannada-Veda"/>
      </w:pPr>
    </w:p>
    <w:p w:rsidR="009533DC" w:rsidRPr="00B52D3A" w:rsidRDefault="009533DC" w:rsidP="001E3DE5">
      <w:pPr>
        <w:pStyle w:val="Kannada-Veda"/>
      </w:pPr>
    </w:p>
    <w:p w:rsidR="00B52D3A" w:rsidRPr="00B52D3A" w:rsidRDefault="00B52D3A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T.A.1.23.4</w:t>
      </w:r>
    </w:p>
    <w:p w:rsidR="00B52D3A" w:rsidRDefault="00B52D3A" w:rsidP="001E3DE5">
      <w:pPr>
        <w:pStyle w:val="Kannada-Veda"/>
      </w:pPr>
      <w:r w:rsidRPr="00B52D3A">
        <w:t xml:space="preserve">£ÉÃ†vÀå§æ«Ãvï | ¥ÀÆ†ªÀð…ªÉÄÃªÁºÀ-…«ÄºÁ…¸À«Ä†w | vÀ†vÀÄàgÀÄµÀ¸Àå ¥ÀÄgÀÄ…µÀvÀéA | ¸À …¸ÀºÀ†¸Àæ²Ã…gÁë ¥ÀÄ†gÀÄµÀB | …¸À…ºÀ…¸ÁæPÀëB …¸ÀºÀ†¸Àæ¥Ávï | …¨sÀÆvÉÆéÃ†zÀwµÀ×vï | vÀ†ªÀÄ§æ«Ãvï | vÀéA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¥ÀÆªÀð(†Uïä) ¸À†ªÀÄ¨sÀÆB | vÀé…«ÄzÀA ¥ÀÆ†ªÀðB PÀÄ…gÀÄµÉéÃ†w | ¸À …EvÀ …DzÁAiÀiÁ†¥ÀB | </w:t>
      </w:r>
      <w:r w:rsidRPr="009A6FAB">
        <w:rPr>
          <w:rFonts w:ascii="BRH Kannada RN" w:hAnsi="BRH Kannada RN"/>
        </w:rPr>
        <w:t>93 (10)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T.A.1.23.5</w:t>
      </w:r>
    </w:p>
    <w:p w:rsidR="00CB7846" w:rsidRDefault="00B52D3A" w:rsidP="001E3DE5">
      <w:pPr>
        <w:pStyle w:val="Kannada-Veda"/>
      </w:pPr>
      <w:r w:rsidRPr="00B52D3A">
        <w:t xml:space="preserve">…C…kÓ°†£Á …¥ÀÄgÀ†¸ÁÛ-…zÀÄ¥Á†zÀzsÁvï | …KªÁ …ºÉåÃªÉÃ†w | </w:t>
      </w:r>
      <w:r w:rsidR="00BE4111">
        <w:br/>
      </w:r>
      <w:r w:rsidRPr="00B52D3A">
        <w:t xml:space="preserve">vÀ†vÀ D…¢vÀå G†zÀwµÀ×vï | ¸Á ¥Áæ…aÃ ¢Pï | C†xÁ…gÀÄtB …PÉÃvÀÄgï-†zÀQë…tvÀ …G¥Á†zÀzsÁvï | …KªÁ ºÀå…UÀß E†w | vÀ…vÉÆÃ ªÁ …CVßgÀÄ†zÀwµÀ×vï | </w:t>
      </w:r>
      <w:r w:rsidR="00BE4111">
        <w:br/>
      </w:r>
      <w:r w:rsidRPr="00B52D3A">
        <w:t>¸Á †zÀ…QëuÁ ¢Pï | C†xÁ…gÀÄtB …PÉÃvÀÄB …¥À±ÁÑ…zÀÄ¥Á†zÀzsÁvï |</w:t>
      </w:r>
      <w:r w:rsidR="00CB7846">
        <w:t xml:space="preserve"> </w:t>
      </w:r>
    </w:p>
    <w:p w:rsidR="00B52D3A" w:rsidRDefault="00B52D3A" w:rsidP="001E3DE5">
      <w:pPr>
        <w:pStyle w:val="Kannada-Veda"/>
      </w:pPr>
      <w:r w:rsidRPr="00B52D3A">
        <w:t xml:space="preserve">…KªÁ » ªÁ…AiÉÆÃ E†w | </w:t>
      </w:r>
      <w:r w:rsidRPr="009A6FAB">
        <w:rPr>
          <w:rFonts w:ascii="BRH Kannada RN" w:hAnsi="BRH Kannada RN"/>
        </w:rPr>
        <w:t>94 (10</w:t>
      </w:r>
      <w:r w:rsidRPr="00B52D3A">
        <w:t>)</w:t>
      </w:r>
    </w:p>
    <w:p w:rsidR="006F1840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T.A.1.23.6</w:t>
      </w:r>
    </w:p>
    <w:p w:rsidR="00B52D3A" w:rsidRDefault="00B52D3A" w:rsidP="001E3DE5">
      <w:pPr>
        <w:pStyle w:val="Kannada-Veda"/>
      </w:pPr>
      <w:r w:rsidRPr="00B52D3A">
        <w:t xml:space="preserve">vÀ†vÉÆÃ …ªÁAiÀÄÄgÀÄ†zÀwµÀ×vï | ¸Á …¥ÀæwÃ…aÃ ¢Pï | C†xÁ…gÀÄtB …PÉÃvÀÄ-†gÀÄvÀÛ…gÀvÀ …G¥Á†zÀzsÁvï | …KªÁ »Ã£ÉÝçÃ†w | vÀ…vÉÆÃ ªÁ E…£ÀÝç G†zÀwµÀ×vï | ¸ÉÆÃ†¢Ã…aÃ ¢Pï | C†xÁ…gÀÄtB …PÉÃvÀÄgï-ªÀÄ†zsÀå …G¥Á†zÀzsÁvï | …KªÁ » ¥ÀÆ…µÀ¤ß†w | vÀ…vÉÆÃ ªÉÊ ¥ÀÆµÉÆÃ†zÀwµÀ×vï | ¸ÉÃAiÀÄ¤ÝPï | </w:t>
      </w:r>
      <w:r w:rsidRPr="009A6FAB">
        <w:rPr>
          <w:rFonts w:ascii="BRH Kannada RN" w:hAnsi="BRH Kannada RN"/>
        </w:rPr>
        <w:t>95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T.A.1.23.7</w:t>
      </w:r>
    </w:p>
    <w:p w:rsidR="00B52D3A" w:rsidRPr="00B52D3A" w:rsidRDefault="00B52D3A" w:rsidP="001E3DE5">
      <w:pPr>
        <w:pStyle w:val="Kannada-Veda"/>
      </w:pPr>
      <w:r w:rsidRPr="00B52D3A">
        <w:t xml:space="preserve">C†xÁ…gÀÄtB …PÉÃvÀÄ…gÀÄ¥À†jµÁÖ-…zÀÄ¥Á†zÀzsÁvï | …KªÁ » zÉÃ…ªÁ E†w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vÀ†</w:t>
      </w:r>
      <w:proofErr w:type="gramEnd"/>
      <w:r w:rsidRPr="00B52D3A">
        <w:t xml:space="preserve">vÉÆÃ zÉÃªÀ ªÀÄ…£ÀÄµÁåB …¦vÀ†gÀB | …UÀ…£ÀÞ…ªÁð-…¥sÀìgÀ…¸À ±ÉÆÑÃ†zÀ-wµÀ×£ïß | </w:t>
      </w:r>
    </w:p>
    <w:p w:rsidR="00B52D3A" w:rsidRPr="00B52D3A" w:rsidRDefault="00B52D3A" w:rsidP="001E3DE5">
      <w:pPr>
        <w:pStyle w:val="Kannada-Veda"/>
      </w:pPr>
      <w:r w:rsidRPr="00B52D3A">
        <w:lastRenderedPageBreak/>
        <w:t xml:space="preserve">¸ÉÆÃzsÁéð ¢Pï | AiÀiÁ …«¥ÀÄæ†µÉÆÃ …«¥À†gÁ¥ÀvÀ£ïß | vÁ¨sÉÆåÃ„†¸ÀÄ…gÁ </w:t>
      </w:r>
      <w:proofErr w:type="gramStart"/>
      <w:r w:rsidRPr="00B52D3A">
        <w:t>gÀPÁë(</w:t>
      </w:r>
      <w:proofErr w:type="gramEnd"/>
      <w:r w:rsidRPr="00B52D3A">
        <w:t xml:space="preserve">†Uïä)¹ ¦…±ÁZÁ±ÉÆÑÃ-†zÀwµÀ×£ïß | vÀ…¸ÁävÉÛÃ ¥À†gÁ¨sÀªÀ£ïß | </w:t>
      </w:r>
    </w:p>
    <w:p w:rsidR="00B52D3A" w:rsidRDefault="00B52D3A" w:rsidP="001E3DE5">
      <w:pPr>
        <w:pStyle w:val="Kannada-Veda"/>
      </w:pPr>
      <w:r w:rsidRPr="00B52D3A">
        <w:t xml:space="preserve">…«¥ÀÄæ…qÉÆã÷åÃ » vÉÃ ¸À†ªÀÄ¨sÀªÀ£ïß | vÀ…zÉÃµÁ„¨sÀå‡£ÀÆPÁÛ | </w:t>
      </w:r>
      <w:r w:rsidRPr="009A6FAB">
        <w:rPr>
          <w:rFonts w:ascii="BRH Kannada RN" w:hAnsi="BRH Kannada RN"/>
        </w:rPr>
        <w:t>96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T.A.1.23.8</w:t>
      </w:r>
    </w:p>
    <w:p w:rsidR="00B52D3A" w:rsidRPr="00B52D3A" w:rsidRDefault="00B52D3A" w:rsidP="001E3DE5">
      <w:pPr>
        <w:pStyle w:val="Kannada-Veda"/>
      </w:pPr>
      <w:r w:rsidRPr="00B52D3A">
        <w:t>D†¥ÉÆÃ …ºÀ AiÀÄzï †§È…ºÀwÃgï UÀ…¨sÀðªÀiÁAiÀÄ†£ïß | zÀ…PÀëA zÀ†zsÁ£Á …d£À†AiÀÄ¤ÛÃB ¸Àé…AiÀÄªÀÄÄãA | vÀ†vÀ …EªÉÄÃ„zsÀå-†¸ÀÈdå…£ÀÛ ¸À‡UÁðB | C…zÉÆã÷åÃ ªÁ …</w:t>
      </w:r>
      <w:proofErr w:type="gramStart"/>
      <w:r w:rsidRPr="00B52D3A">
        <w:t>EzÀ(</w:t>
      </w:r>
      <w:proofErr w:type="gramEnd"/>
      <w:r w:rsidRPr="00B52D3A">
        <w:t xml:space="preserve">Uïä) ¸À†ªÀÄ¨sÀÆvï | vÀ†¸Áä…¢zÀ(Uïä) ¸À…ªÀðA §æ†ºÀä ¸Àé…AiÀÄA©üéw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†¸Áä…¢zÀ(Uïä) ¸À…ªÀð(…Uïä) ²†y®-…«ÄªÁ zsÀÄæ†ªÀ-«ÄªÁ¨sÀªÀvï | </w:t>
      </w:r>
    </w:p>
    <w:p w:rsidR="00B52D3A" w:rsidRPr="00B52D3A" w:rsidRDefault="00B52D3A" w:rsidP="001E3DE5">
      <w:pPr>
        <w:pStyle w:val="Kannada-Veda"/>
      </w:pPr>
      <w:r w:rsidRPr="00B52D3A">
        <w:t xml:space="preserve">…¥ÀæeÁ†¥À…wgï ªÁªÀ vÀvï | …DvÀä…£Á„„vÁä†£ÀA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…«zsÁ†AiÀÄ | </w:t>
      </w:r>
      <w:r w:rsidR="00BE4111">
        <w:br/>
      </w:r>
      <w:r w:rsidRPr="00B52D3A">
        <w:t xml:space="preserve">vÀ…zÉÃªÁ…£ÀÄ ¥Áæ†«±Àvï | vÀ…zÉÃµÁ„¨sÀå‡£ÀÆPÁÛ | </w:t>
      </w:r>
      <w:r w:rsidRPr="009A6FAB">
        <w:rPr>
          <w:rFonts w:ascii="BRH Kannada RN" w:hAnsi="BRH Kannada RN"/>
        </w:rPr>
        <w:t>97 (10</w:t>
      </w:r>
      <w:r w:rsidRPr="00B52D3A">
        <w:t>)</w:t>
      </w:r>
    </w:p>
    <w:p w:rsidR="00B52D3A" w:rsidRPr="00B52D3A" w:rsidRDefault="00B52D3A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T.A.1.23.9</w:t>
      </w:r>
    </w:p>
    <w:p w:rsidR="00B52D3A" w:rsidRPr="00B52D3A" w:rsidRDefault="00B52D3A" w:rsidP="001E3DE5">
      <w:pPr>
        <w:pStyle w:val="Kannada-Veda"/>
      </w:pPr>
      <w:r w:rsidRPr="00B52D3A">
        <w:t>…«zsÁ†AiÀÄ …¯ÉÆÃPÁ£ï …«zsÁ†AiÀÄ …¨sÀÆvÁ†¤ | …«zsÁ…AiÀÄ ¸À‡ªÁðB …¥Àæ¢…±ÉÆÃ ¢†±À±ÀÑ |</w:t>
      </w:r>
      <w:r w:rsidR="00CB7846">
        <w:t xml:space="preserve"> </w:t>
      </w:r>
      <w:r w:rsidRPr="00B52D3A">
        <w:t>…¥ÀæeÁ†¥ÀwB ¥ÀæxÀ…ªÀÄeÁ …IÄvÀ†¸Àå | …DvÀä…£Á„„vÁä-†£À…ªÀÄ©ü-¸ÀA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†«…ªÉÃ±ÉÃ†w | ¸À†ªÀð…ªÉÄÃªÉÃzÀ…ªÀiÁ¥ÁÛ÷é | ¸À†ªÀð-ªÀÄ…ªÀgÀÄ†zÀÞ÷å | vÀ…zÉÃªÁ…£ÀÄ ¥Àæ†«±Àw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 xml:space="preserve">98 </w:t>
      </w:r>
      <w:r w:rsidRPr="00B52D3A">
        <w:t>(</w:t>
      </w:r>
      <w:r w:rsidRPr="009A6FAB">
        <w:rPr>
          <w:rFonts w:ascii="BRH Kannada RN" w:hAnsi="BRH Kannada RN"/>
        </w:rPr>
        <w:t>8</w:t>
      </w:r>
      <w:r w:rsidRPr="00B52D3A">
        <w:t xml:space="preserve">) 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23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T.A.1.24.1</w:t>
      </w:r>
    </w:p>
    <w:p w:rsidR="00B52D3A" w:rsidRDefault="00B52D3A" w:rsidP="001E3DE5">
      <w:pPr>
        <w:pStyle w:val="Kannada-Veda"/>
      </w:pPr>
      <w:r w:rsidRPr="00B52D3A">
        <w:t xml:space="preserve">ZÀ†vÀÄµÀÖ…AiÀÄå D†¥ÉÆÃ UÀÈºÁÚw | …ZÀvÁé…j ªÁ …C¥Á(Uïä) …gÀÆ¥Á†tÂ | ªÉÄÃ†WÉÆÃ …«zÀÄåvï | …¸ÀÛ…£À…¬ÄvÀÄßgï-…ªÀÈ¶ÖB | vÁ…£ÉåÃªÁ †ªÀgÀÄ£ÉÞÃ | </w:t>
      </w:r>
      <w:r w:rsidR="00BE4111">
        <w:br/>
      </w:r>
      <w:r w:rsidRPr="00B52D3A">
        <w:lastRenderedPageBreak/>
        <w:t xml:space="preserve">…DvÀ†¥À…w ªÀ†µÁåð UÀÈºÁÚw | vÁB …¥ÀÄgÀ…¸ÁÛ-zÀÄ†¥ÀzÀzsÁw | </w:t>
      </w:r>
      <w:r w:rsidR="00BE4111">
        <w:br/>
      </w:r>
      <w:r w:rsidRPr="00B52D3A">
        <w:t>…KvÁ ªÉÊ †§æºÀäªÀ…ZÀð¸Áå D†¥ÀB | …ªÀÄÄ…RvÀ …KªÀ †§æºÀäªÀ…ZÀð¸À-</w:t>
      </w:r>
      <w:r w:rsidR="00BE4111">
        <w:br/>
      </w:r>
      <w:r w:rsidRPr="00B52D3A">
        <w:t xml:space="preserve">ªÀÄ†ªÀgÀÄ£ÉÞÃ | vÀ‡¸Áä£ï-ªÀÄÄ…RvÉÆÃ †§æºÀäªÀ…ZÀð¹†vÀgÀB | </w:t>
      </w:r>
      <w:r w:rsidRPr="009A6FAB">
        <w:rPr>
          <w:rFonts w:ascii="BRH Kannada RN" w:hAnsi="BRH Kannada RN"/>
        </w:rPr>
        <w:t>99 (10</w:t>
      </w:r>
      <w:r w:rsidRPr="00B52D3A">
        <w:t>)</w:t>
      </w:r>
    </w:p>
    <w:p w:rsidR="006F1840" w:rsidRDefault="006F1840" w:rsidP="006F1840">
      <w:pPr>
        <w:pStyle w:val="NoSpacing"/>
      </w:pPr>
    </w:p>
    <w:p w:rsidR="009A6FAB" w:rsidRPr="00B52D3A" w:rsidRDefault="009A6FAB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T.A.1.24.2</w:t>
      </w:r>
    </w:p>
    <w:p w:rsidR="00B52D3A" w:rsidRPr="00B52D3A" w:rsidRDefault="00B52D3A" w:rsidP="001E3DE5">
      <w:pPr>
        <w:pStyle w:val="Kannada-Veda"/>
      </w:pPr>
      <w:r w:rsidRPr="00B52D3A">
        <w:t xml:space="preserve">PÀÆ†¥Áå UÀÈºÁÚw | vÁ †zÀQë…tvÀ G†¥ÀzÀzsÁw | …KvÁ ªÉÊ †vÉÃ…d¹é…¤ÃgÁ†¥ÀB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vÉÃ†</w:t>
      </w:r>
      <w:proofErr w:type="gramEnd"/>
      <w:r w:rsidRPr="00B52D3A">
        <w:t xml:space="preserve">d …KªÁ†¸Àå zÀQë…tvÉÆÃ †zÀzsÁw | vÀ…¸Áäzï zÀ…QëuÉÆÃ†zsÀð „¸ÉÛÃ…d¹é†vÀgÀB | …¸ÁÜ…ªÀgÁ †UÀÈºÁÚw | vÁB …¥À±ÁÑzÀÄ†¥ÀzÀzsÁw | ¥Àæ†w¶×…vÁ ªÉÊ †¸ÁÜ…ªÀgÁB | </w:t>
      </w:r>
    </w:p>
    <w:p w:rsidR="00B52D3A" w:rsidRDefault="00B52D3A" w:rsidP="001E3DE5">
      <w:pPr>
        <w:pStyle w:val="Kannada-Veda"/>
      </w:pPr>
      <w:r w:rsidRPr="00B52D3A">
        <w:t xml:space="preserve">…¥À±ÁÑ…zÉÃªÀ ¥Àæ†wwµÀ×w | ªÀ†ºÀ¤ÛÃgï UÀÈºÁÚw | </w:t>
      </w:r>
      <w:r w:rsidRPr="009A6FAB">
        <w:rPr>
          <w:rFonts w:ascii="BRH Kannada RN" w:hAnsi="BRH Kannada RN"/>
        </w:rPr>
        <w:t>100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T.A.1.24.3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vÁ</w:t>
      </w:r>
      <w:proofErr w:type="gramEnd"/>
      <w:r w:rsidRPr="00B52D3A">
        <w:t xml:space="preserve"> †GvÀÛ…gÀvÀ G†¥ÀzÀzsÁw | N†d…¸Á ªÁ …KvÁ ªÀ†ºÀ¤ÛÃ…jªÉÇÃzï-†UÀwÃ…jªÀ DPÀÆ†dwÃ…jªÀ zsÁ†ªÀ¤ÛÃB | N†d …KªÁ‡¸ÉÆåÃvÀÛ…gÀvÉÆÃ †zÀzsÁw | 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…¸ÁäzÀÄ…vÀÛgÉÆÃ„†zsÀ N…d¹é†vÀgÀB | …¸ÀA…¨sÁAiÀiÁð †UÀÈºÁÚw | vÁ ªÀÄ…zsÀå G†¥ÀzÀzsÁw | …EAiÀÄA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†¸ÀA…¨sÁAiÀiÁðB | …C¸Áå…ªÉÄÃªÀ ¥Àæ†wwµÀ×w | </w:t>
      </w:r>
    </w:p>
    <w:p w:rsidR="00B52D3A" w:rsidRDefault="00B52D3A" w:rsidP="001E3DE5">
      <w:pPr>
        <w:pStyle w:val="Kannada-Veda"/>
      </w:pPr>
      <w:r w:rsidRPr="00B52D3A">
        <w:t xml:space="preserve">…¥À…®é¯Áå †UÀÈºÁÚw | vÁ …G¥À†jµÁÖ-…zÀÄ¥Á†zÀzsÁw | </w:t>
      </w:r>
      <w:r w:rsidRPr="009A6FAB">
        <w:rPr>
          <w:rFonts w:ascii="BRH Kannada RN" w:hAnsi="BRH Kannada RN"/>
        </w:rPr>
        <w:t>101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F00B8C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T.A.1.24.4</w:t>
      </w:r>
    </w:p>
    <w:p w:rsidR="00B52D3A" w:rsidRPr="00B52D3A" w:rsidRDefault="00B52D3A" w:rsidP="001E3DE5">
      <w:pPr>
        <w:pStyle w:val="Kannada-Veda"/>
      </w:pPr>
      <w:r w:rsidRPr="00B52D3A">
        <w:t xml:space="preserve">…C¸Ë ªÉÊ †¥À…®é¯ÁåB | …CªÀÄÄ†µÁå…ªÉÄÃªÀ ¥Àæ†wwµÀ×w | …¢PÀÆë¥À†zÀzsÁw | </w:t>
      </w:r>
    </w:p>
    <w:p w:rsidR="00B52D3A" w:rsidRPr="00B52D3A" w:rsidRDefault="00B52D3A" w:rsidP="001E3DE5">
      <w:pPr>
        <w:pStyle w:val="Kannada-Veda"/>
      </w:pPr>
      <w:r w:rsidRPr="00B52D3A">
        <w:t xml:space="preserve">…¢PÀÄë ªÁ D†¥ÀB | C…£ÀßA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D†¥ÀB | …CzÉÆã÷åÃ ªÁ C†£ÀßkõÁÓAiÀÄvÉÃ | </w:t>
      </w:r>
    </w:p>
    <w:p w:rsidR="00B52D3A" w:rsidRPr="00B52D3A" w:rsidRDefault="00B52D3A" w:rsidP="001E3DE5">
      <w:pPr>
        <w:pStyle w:val="Kannada-Veda"/>
      </w:pPr>
      <w:r w:rsidRPr="00B52D3A">
        <w:lastRenderedPageBreak/>
        <w:t xml:space="preserve">AiÀÄ…zÉÃªÁzÉÆã÷åÃ-„…£ÀßA eÁ†AiÀÄvÉÃ | vÀzÀ†ªÀgÀÄ£ÉÞÃ | </w:t>
      </w:r>
      <w:r w:rsidRPr="00B52D3A">
        <w:rPr>
          <w:rFonts w:ascii="BRH Kannada RN" w:hAnsi="BRH Kannada RN" w:cs="BRH Kannada RN"/>
        </w:rPr>
        <w:t xml:space="preserve">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…KvÀ†ªÀÄ…gÀÄuÁB …PÉÃvÀ…ªÉÇÃ ªÁ†vÀgÀ…±À£Á IÄ†µÀAiÉÆÃ-„a£Àé£ïß | vÀ†¸Áä-zÁgÀÄt …PÉÃvÀÄ†PÀB | </w:t>
      </w:r>
      <w:r w:rsidRPr="009A6FAB">
        <w:rPr>
          <w:rFonts w:ascii="BRH Kannada RN" w:hAnsi="BRH Kannada RN"/>
        </w:rPr>
        <w:t>102 (10</w:t>
      </w:r>
      <w:r w:rsidRPr="00B52D3A">
        <w:t>)</w:t>
      </w:r>
    </w:p>
    <w:p w:rsidR="00B52D3A" w:rsidRPr="00B52D3A" w:rsidRDefault="00B52D3A" w:rsidP="001E3DE5">
      <w:pPr>
        <w:pStyle w:val="Kannada-Veda"/>
      </w:pPr>
      <w:r w:rsidRPr="00B52D3A">
        <w:t xml:space="preserve">vÀ…zÉÃµÁ„¨sÀå‡£ÀÆPÁÛ | …PÉÃvÀ…ªÉÇÃ C†gÀÄuÁ¸À±ÀÑ | …IÄ…µÀAiÉÆÃ ªÁ†vÀgÀ…±À£ÁB | …¥Àæ…wµÁ×(Uïä) …±ÀvÀ†zsÁ » | …¸ÀªÀiÁ†»vÁ¸ÉÆÃ ¸ÀºÀ…¸ÀæzsÁ†AiÀÄ…¸À«Ä†w | …±ÀvÀ†±À…±ÉÑöÊªÀ „…¸ÀºÀ†¸Àæ±À…±ÀÑ ¥Àæ†wwµÀ×w | AiÀÄ …KvÀ…ªÀÄVß†kÂÑ…£ÀÄvÉÃ | </w:t>
      </w:r>
      <w:r w:rsidR="00BE4111">
        <w:br/>
      </w:r>
      <w:r w:rsidRPr="00B52D3A">
        <w:t xml:space="preserve">AiÀÄ †GZÉÊ£À…ªÉÄÃªÀA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>103 (8)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24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T.A.1.25.1</w:t>
      </w:r>
    </w:p>
    <w:p w:rsidR="00B52D3A" w:rsidRDefault="00B52D3A" w:rsidP="001E3DE5">
      <w:pPr>
        <w:pStyle w:val="Kannada-Veda"/>
      </w:pPr>
      <w:r w:rsidRPr="00B52D3A">
        <w:t>…eÁ…£ÀÄ…zÀXßÃ-†ªÀÄÄvÀÛgÀ…ªÉÃ¢Ã…YõÁÍvÁé | …C¥ÁA †¥ÀÆgÀAiÀÄw | …C¥Á(Uïä) †¸À…ªÀðvÁÛ÷é†AiÀÄ | …¥ÀÄ…µÀÌ…gÀ…¥Àtð(Uïä) …gÀÄPÀäA ¥ÀÄ†gÀÄ…µÀ-«ÄvÀÄå†¥ÀzÀzsÁw | vÀ…¥ÉÆÃ ªÉÊ †¥ÀÄµÀÌgÀ…¥ÀtðA</w:t>
      </w:r>
      <w:r w:rsidR="00011789">
        <w:t xml:space="preserve"> </w:t>
      </w:r>
      <w:r w:rsidRPr="00B52D3A">
        <w:t xml:space="preserve">| …¸ÀvÀå(Uïä) …gÀÄPÀäB | …CªÀÄÈ…vÀA ¥ÀÄ†gÀÄµÀB | …KvÁ…ªÀzÁé ‡ªÁ¹Û | AiÀiÁ†ªÀ…zÉÃvÀvï | AiÀiÁ†ªÀ…zÉÃªÁ†¹Û | </w:t>
      </w:r>
      <w:r w:rsidRPr="009A6FAB">
        <w:rPr>
          <w:rFonts w:ascii="BRH Kannada RN" w:hAnsi="BRH Kannada RN"/>
        </w:rPr>
        <w:t>104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T.A.1.25.2</w:t>
      </w:r>
    </w:p>
    <w:p w:rsidR="00B52D3A" w:rsidRPr="00B52D3A" w:rsidRDefault="00B52D3A" w:rsidP="001E3DE5">
      <w:pPr>
        <w:pStyle w:val="Kannada-Veda"/>
      </w:pPr>
      <w:proofErr w:type="gramStart"/>
      <w:r w:rsidRPr="00B52D3A">
        <w:t>vÀzÀ</w:t>
      </w:r>
      <w:proofErr w:type="gramEnd"/>
      <w:r w:rsidRPr="00B52D3A">
        <w:t xml:space="preserve">†ªÀgÀÄ£ÉÞÃ | …PÀÆªÀÄð†ªÀÄÄ¥ÀzÀzsÁw | …C¥Á…ªÉÄÃªÀ ªÉÄÃ…zsÀªÀÄ†ªÀgÀÄ£ÉÞÃ | </w:t>
      </w:r>
    </w:p>
    <w:p w:rsidR="00B52D3A" w:rsidRPr="00B52D3A" w:rsidRDefault="00B52D3A" w:rsidP="001E3DE5">
      <w:pPr>
        <w:pStyle w:val="Kannada-Veda"/>
      </w:pPr>
      <w:r w:rsidRPr="00B52D3A">
        <w:t xml:space="preserve">C‡xÉÆÃ …¸ÀéUÀð†¸Àå …¯ÉÆÃPÀ…¸Àå ¸À†ªÀÄµÉÖ÷åöÊ | D†¥ÀªÀiÁ¥Á…ªÀÄ¥ÀB ¸À‡ªÁðB | </w:t>
      </w:r>
    </w:p>
    <w:p w:rsidR="00B52D3A" w:rsidRDefault="00B52D3A" w:rsidP="001E3DE5">
      <w:pPr>
        <w:pStyle w:val="Kannada-Veda"/>
      </w:pPr>
      <w:r w:rsidRPr="00B52D3A">
        <w:t xml:space="preserve">…C¸Áä…zÀ¸Áä …¢vÉÆÃ„ªÀÄÄ†vÀB | …CVß…ªÁðAiÀÄÄ…±ÀÑ ¸ÀÆ†AiÀÄð±ÀÑ | </w:t>
      </w:r>
      <w:r w:rsidR="00BE4111">
        <w:br/>
      </w:r>
      <w:r w:rsidRPr="00B52D3A">
        <w:t xml:space="preserve">…¸ÀºÀ †¸ÀkÑ…¸ÀÌgÀ†¢Þð…AiÀiÁ E†w | …ªÁAiÀÄé†±ÁÑ gÀ…²ä¥À†vÀAiÀÄB | </w:t>
      </w:r>
      <w:r w:rsidR="00BE4111">
        <w:br/>
      </w:r>
      <w:r w:rsidRPr="00B52D3A">
        <w:t xml:space="preserve">…¯ÉÆÃPÀA †¥ÀÈt…aÒzÀæA †¥ÀÈt | </w:t>
      </w:r>
      <w:r w:rsidRPr="009A6FAB">
        <w:rPr>
          <w:rFonts w:ascii="BRH Kannada RN" w:hAnsi="BRH Kannada RN"/>
        </w:rPr>
        <w:t>105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T.A.1.25.3</w:t>
      </w:r>
    </w:p>
    <w:p w:rsidR="00B52D3A" w:rsidRPr="00B52D3A" w:rsidRDefault="00B52D3A" w:rsidP="001E3DE5">
      <w:pPr>
        <w:pStyle w:val="Kannada-Veda"/>
      </w:pPr>
      <w:r w:rsidRPr="00B52D3A">
        <w:t xml:space="preserve">AiÀiÁ…¹Û¸ÀæB †¥ÀgÀ…ªÀÄeÁB | …E…£ÀÝç…WÉÆÃµÁ …ªÉÇÃ ªÀ†¸ÀÄ©ü …gÉÃªÁ …ºÉåÃªÉÃ†w | </w:t>
      </w:r>
    </w:p>
    <w:p w:rsidR="00B52D3A" w:rsidRPr="00B52D3A" w:rsidRDefault="00B52D3A" w:rsidP="001E3DE5">
      <w:pPr>
        <w:pStyle w:val="Kannada-Veda"/>
      </w:pPr>
      <w:r w:rsidRPr="00B52D3A">
        <w:t xml:space="preserve">¥À…kÑ a†vÀ…AiÀÄ G†¥ÀzÀzsÁw | ¥Á…£ÉÆÌ÷ÛÃ„VßB | AiÀiÁ†ªÁ…£ÉÃªÁVßB | vÀ†kÂÑ£ÀÄvÉÃ | …¯ÉÆÃPÀA †¥ÀÈtAiÀiÁ …¢éwÃ…AiÀiÁ-ªÀÄÄ†¥ÀzÀzsÁw | </w:t>
      </w:r>
      <w:r w:rsidR="00BE4111">
        <w:br/>
      </w:r>
      <w:r w:rsidRPr="00B52D3A">
        <w:t xml:space="preserve">¥À†kÑ¥À…zÁ ªÉÊ …«gÁmï | vÀ…¸Áå ªÁ …EAiÀÄA ¥Á†zÀB | …C£ÀÛ†j…PÀëA ¥Á†zÀB | zËåB ¥Á†zÀB | ¢…±ÀB ¥Á†zÀB | …¥ÀgÉÆÃ†gÀ…eÁB ¥Á†zÀB | …«gÁ…eÉåÃªÀ ¥Àæ†wwµÀ×w | AiÀÄ …KvÀ…ªÀÄVÕ†¤Ñ…£ÀÄvÉÃ | AiÀÄ †GZÉÊ£À…ªÉÄÃªÀA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>106 (16</w:t>
      </w:r>
      <w:r w:rsidRPr="00B52D3A">
        <w:t>)</w:t>
      </w:r>
    </w:p>
    <w:p w:rsidR="00B52D3A" w:rsidRDefault="00B52D3A" w:rsidP="001E3DE5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25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T.A.1.26.1</w:t>
      </w:r>
    </w:p>
    <w:p w:rsidR="00B52D3A" w:rsidRDefault="00B52D3A" w:rsidP="001E3DE5">
      <w:pPr>
        <w:pStyle w:val="Kannada-Veda"/>
      </w:pPr>
      <w:r w:rsidRPr="00B52D3A">
        <w:t>…CVßA …¥ÀætÂÃ†AiÉÆÃ¥À-¸À…ªÀiÁzsÁ†AiÀÄ | vÀ…ªÀÄ©ü†vÀ …KvÁ …C©üÃ†µÀÖ…PÁ G†¥ÀzÀzsÁw |</w:t>
      </w:r>
      <w:r w:rsidR="00011789">
        <w:t xml:space="preserve"> </w:t>
      </w:r>
      <w:r w:rsidRPr="00B52D3A">
        <w:t xml:space="preserve">…C…Vß…ºÉÆÃvÉæÃ †zÀgÀê¥ÀÆtð-…ªÀiÁ¸À‡AiÉÆÃB | …¥À…±ÀÄ…§£ÉÞÃ †ZÁvÀÄ…ªÀiÁð¸ÉåÃ†µÀÄ | C†xÉÆÃ DºÀÄB | ¸À†ªÉÃðµÀÄ AiÀÄdÕ…PÀævÀÄ¶é†w | </w:t>
      </w:r>
      <w:r w:rsidR="00BE4111">
        <w:br/>
      </w:r>
      <w:r w:rsidRPr="00B52D3A">
        <w:t>C†xÀ ºÀ¸Áä ºÁ…gÀÄtB †¸Áé…AiÀÄªÀÄÄã†ªÀB | …¸Á…«vÀæB ¸À…ªÉÇÃð„Vß-</w:t>
      </w:r>
      <w:r w:rsidR="00BE4111">
        <w:br/>
      </w:r>
      <w:r w:rsidRPr="00B52D3A">
        <w:t xml:space="preserve">jvÀå†£À£ÀÄµÀYÎA ªÀÄ£ÁåªÀÄºÉÃ | £Á…£Á ªÁ …KvÉÃ‡µÁA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…«Ã†AiÀiÁðtÂ | PÀ…ªÀÄVß†kÂÑ£ÀÄvÉÃ | </w:t>
      </w:r>
      <w:r w:rsidRPr="009A6FAB">
        <w:rPr>
          <w:rFonts w:ascii="BRH Kannada RN" w:hAnsi="BRH Kannada RN"/>
        </w:rPr>
        <w:t>107 (10</w:t>
      </w:r>
      <w:r w:rsidRPr="00B52D3A">
        <w:t>)</w:t>
      </w:r>
    </w:p>
    <w:p w:rsidR="006672A4" w:rsidRDefault="006672A4" w:rsidP="009A6FAB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T.A.1.26.2</w:t>
      </w:r>
    </w:p>
    <w:p w:rsidR="00B52D3A" w:rsidRPr="00B52D3A" w:rsidRDefault="00B52D3A" w:rsidP="001E3DE5">
      <w:pPr>
        <w:pStyle w:val="Kannada-Veda"/>
      </w:pPr>
      <w:r w:rsidRPr="00B52D3A">
        <w:t xml:space="preserve">…¸À…wæAiÀÄ …ªÀÄVß†kÂÑ…£Áé£ÀB | PÀ…ªÀÄVß†kÂÑ£ÀÄvÉÃ | …¸Á…«vÀæ …ªÀÄVß†kÂÑ…£Áé£ÀB | </w:t>
      </w:r>
    </w:p>
    <w:p w:rsidR="00B52D3A" w:rsidRDefault="00B52D3A" w:rsidP="001E3DE5">
      <w:pPr>
        <w:pStyle w:val="Kannada-Veda"/>
      </w:pPr>
      <w:r w:rsidRPr="00B52D3A">
        <w:t xml:space="preserve">PÀ…ªÀÄVß†kÂÑ£ÀÄvÉÃ | …£Á…a…PÉÃvÀ …ªÀÄVß†kÂÑ…£Áé£ÀB | PÀ…ªÀÄVß†kÂÑ£ÀÄvÉÃ | </w:t>
      </w:r>
    </w:p>
    <w:p w:rsidR="009533DC" w:rsidRPr="00B52D3A" w:rsidRDefault="009533DC" w:rsidP="001E3DE5">
      <w:pPr>
        <w:pStyle w:val="Kannada-Veda"/>
      </w:pPr>
    </w:p>
    <w:p w:rsidR="00B52D3A" w:rsidRPr="00B52D3A" w:rsidRDefault="00B52D3A" w:rsidP="001E3DE5">
      <w:pPr>
        <w:pStyle w:val="Kannada-Veda"/>
      </w:pPr>
      <w:r w:rsidRPr="00B52D3A">
        <w:lastRenderedPageBreak/>
        <w:t xml:space="preserve">…ZÁ…vÀÄ…gï …ºÉÆÃ…wæAiÀÄ-…ªÀÄVß†kÂÑ…£Áé£ÀB | PÀ…ªÀÄVß†kÂÑ£ÀÄvÉÃ | </w:t>
      </w:r>
    </w:p>
    <w:p w:rsidR="00B52D3A" w:rsidRDefault="00B52D3A" w:rsidP="001E3DE5">
      <w:pPr>
        <w:pStyle w:val="Kannada-Veda"/>
      </w:pPr>
      <w:r w:rsidRPr="00B52D3A">
        <w:t xml:space="preserve">…ªÉÊ…±Àé…¸ÀÈd …ªÀÄVß†kÂÑ…£Áé£ÀB | PÀ…ªÀÄVß†kÂÑ£ÀÄvÉÃ | </w:t>
      </w:r>
      <w:r w:rsidRPr="009A6FAB">
        <w:rPr>
          <w:rFonts w:ascii="BRH Kannada RN" w:hAnsi="BRH Kannada RN"/>
        </w:rPr>
        <w:t>108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T.A.1.26.3</w:t>
      </w:r>
    </w:p>
    <w:p w:rsidR="00B52D3A" w:rsidRPr="00B52D3A" w:rsidRDefault="00B52D3A" w:rsidP="007205D8">
      <w:pPr>
        <w:pStyle w:val="Kannada-Veda"/>
      </w:pPr>
      <w:r w:rsidRPr="00B52D3A">
        <w:t>…G…¥Á…£ÀÄ…ªÁ†PÀå-…ªÀiÁ±ÀÄ …ªÀÄVß†kÂÑ…£Áé£ÀB | PÀ…ªÀÄVß†kÂÑ£ÀÄvÉÃ |</w:t>
      </w:r>
    </w:p>
    <w:p w:rsidR="00B52D3A" w:rsidRPr="00B52D3A" w:rsidRDefault="00B52D3A" w:rsidP="007205D8">
      <w:pPr>
        <w:pStyle w:val="Kannada-Veda"/>
      </w:pPr>
      <w:r w:rsidRPr="00B52D3A">
        <w:t xml:space="preserve">…EªÀÄ†ªÀiÁgÀÄt-PÉÃvÀÄPÀ …ªÀÄVß†kÂÑ…£Áé£À E†w | ªÀÈ…µÁ ªÁ …CVßB | </w:t>
      </w:r>
    </w:p>
    <w:p w:rsidR="00B52D3A" w:rsidRPr="00B52D3A" w:rsidRDefault="00B52D3A" w:rsidP="007205D8">
      <w:pPr>
        <w:pStyle w:val="Kannada-Veda"/>
      </w:pPr>
      <w:r w:rsidRPr="00B52D3A">
        <w:t>ªÀÈ†µÁ…uË ¸</w:t>
      </w:r>
      <w:proofErr w:type="gramStart"/>
      <w:r w:rsidRPr="00B52D3A">
        <w:t>À(</w:t>
      </w:r>
      <w:proofErr w:type="gramEnd"/>
      <w:r w:rsidRPr="00B52D3A">
        <w:t xml:space="preserve">UïÎ)†¸Áá®AiÉÄÃvï | …ºÀ£ÉåÃ‡vÁ¸Àå …AiÀÄdÕB | vÀ…¸Áä£Áß…£ÀÄµÀ†dåB | </w:t>
      </w:r>
    </w:p>
    <w:p w:rsidR="00B52D3A" w:rsidRPr="00B52D3A" w:rsidRDefault="00B52D3A" w:rsidP="007205D8">
      <w:pPr>
        <w:pStyle w:val="Kannada-Veda"/>
      </w:pPr>
      <w:r w:rsidRPr="00B52D3A">
        <w:t>¸ÉÆÃ†vÀÛgÀ…ªÉÃ¢†µÀÄ …PÀævÀÄ†µÀÄ a¤éÃvÀ | …G…vÀÛ…gÀ…ª</w:t>
      </w:r>
      <w:proofErr w:type="gramStart"/>
      <w:r w:rsidRPr="00B52D3A">
        <w:t>ÉÃzÁå(</w:t>
      </w:r>
      <w:proofErr w:type="gramEnd"/>
      <w:r w:rsidRPr="00B52D3A">
        <w:t xml:space="preserve">UïÎ) †ºÀåVß…²ÑÃAiÀÄ‡vÉÃ | </w:t>
      </w:r>
    </w:p>
    <w:p w:rsidR="00B52D3A" w:rsidRDefault="00B52D3A" w:rsidP="007205D8">
      <w:pPr>
        <w:pStyle w:val="Kannada-Veda"/>
      </w:pPr>
      <w:r w:rsidRPr="00B52D3A">
        <w:t xml:space="preserve">…¥ÀæeÁ†PÁªÀÄ²Ñ¤éÃvÀ | </w:t>
      </w:r>
      <w:r w:rsidRPr="009A6FAB">
        <w:rPr>
          <w:rFonts w:ascii="BRH Kannada RN" w:hAnsi="BRH Kannada RN"/>
        </w:rPr>
        <w:t>109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T.A.1.26.4</w:t>
      </w:r>
    </w:p>
    <w:p w:rsidR="00B52D3A" w:rsidRDefault="00B52D3A" w:rsidP="007205D8">
      <w:pPr>
        <w:pStyle w:val="Kannada-Veda"/>
      </w:pPr>
      <w:r w:rsidRPr="00B52D3A">
        <w:t xml:space="preserve">…¥Áæ…eÁ…¥ÀvÉÆåÃ ªÁ …K‡µÉÆÃ„VßB | …¥Áæ…eÁ…¥ÀvÁåB …¥ÀæeÁB | …¥ÀæeÁ‡ªÁ£ï 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…¥À±ÀÄ†PÁªÀÄ²Ñ¤éÃvÀ | …¸ÀAeÁÕ…£ÀA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…KvÀvï †¥À…±ÀÆ£ÁA | AiÀÄzÁ†¥ÀB | …¥À…±ÀÆ£Á…ªÉÄÃªÀ …¸ÀAeÁÕ…£ÉÃ „Vß†kÂÑ£ÀÄvÉÃ | …¥À…±ÀÄªÀiÁ£ï †¨sÀªÀw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Pr="009A6FAB">
        <w:rPr>
          <w:rFonts w:ascii="BRH Kannada RN" w:hAnsi="BRH Kannada RN"/>
        </w:rPr>
        <w:t>110 (10)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T.A.1.26.5</w:t>
      </w:r>
    </w:p>
    <w:p w:rsidR="00B52D3A" w:rsidRPr="00B52D3A" w:rsidRDefault="00B52D3A" w:rsidP="007205D8">
      <w:pPr>
        <w:pStyle w:val="Kannada-Veda"/>
      </w:pPr>
      <w:r w:rsidRPr="00B52D3A">
        <w:t xml:space="preserve">ªÀÈ†¶ÖPÁªÀÄ²Ñ¤éÃvÀ | D…¥ÉÆÃ ªÉÊ ªÀÈ†¶ÖB | …¥Àdð…£ÉÆåÃ ªÀ†gÀÄëPÉÆÃ ¨sÀªÀw | </w:t>
      </w:r>
    </w:p>
    <w:p w:rsidR="00B52D3A" w:rsidRPr="00B52D3A" w:rsidRDefault="00B52D3A" w:rsidP="007205D8">
      <w:pPr>
        <w:pStyle w:val="Kannada-Veda"/>
      </w:pP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…D…ªÀÄ…AiÀiÁ«Ã †a¤éÃvÀ | D…¥ÉÆÃ ªÉÊ †¨sÉÃ…µÀdA | </w:t>
      </w:r>
    </w:p>
    <w:p w:rsidR="00B52D3A" w:rsidRDefault="00B52D3A" w:rsidP="007205D8">
      <w:pPr>
        <w:pStyle w:val="Kannada-Veda"/>
      </w:pPr>
      <w:r w:rsidRPr="00B52D3A">
        <w:t>…¨sÉÃ…µÀd-…ªÉÄÃªÁ†¸ÉäöÊ PÀgÉÆÃw | ¸À…ªÀðªÀiÁ†AiÀÄÄgÉÃw | …C…©</w:t>
      </w:r>
      <w:proofErr w:type="gramStart"/>
      <w:r w:rsidRPr="00B52D3A">
        <w:t>üZÀgÀ(</w:t>
      </w:r>
      <w:proofErr w:type="gramEnd"/>
      <w:r w:rsidRPr="00B52D3A">
        <w:t xml:space="preserve">UïÎ†) ²Ñ¤éÃvÀ | ªÀ…eÉÆæÃ ªÁ D†¥ÀB | </w:t>
      </w:r>
      <w:r w:rsidRPr="009A6FAB">
        <w:rPr>
          <w:rFonts w:ascii="BRH Kannada RN" w:hAnsi="BRH Kannada RN"/>
        </w:rPr>
        <w:t>111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011789" w:rsidRDefault="00011789" w:rsidP="006672A4">
      <w:pPr>
        <w:pStyle w:val="3-Eng-Subheading-VedaVMSTelugu"/>
      </w:pPr>
    </w:p>
    <w:p w:rsidR="00011789" w:rsidRDefault="00011789" w:rsidP="006672A4">
      <w:pPr>
        <w:pStyle w:val="3-Eng-Subheading-VedaVMSTelugu"/>
      </w:pPr>
    </w:p>
    <w:p w:rsidR="00011789" w:rsidRDefault="00011789" w:rsidP="006672A4">
      <w:pPr>
        <w:pStyle w:val="3-Eng-Subheading-VedaVMSTelugu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T.A.1.26.6</w:t>
      </w:r>
    </w:p>
    <w:p w:rsidR="00B52D3A" w:rsidRDefault="00B52D3A" w:rsidP="007205D8">
      <w:pPr>
        <w:pStyle w:val="Kannada-Veda"/>
      </w:pPr>
      <w:r w:rsidRPr="00B52D3A">
        <w:t xml:space="preserve">ªÀ†dæ…ªÉÄÃªÀ ¨sÁæ†vÀÈªÉåÃ…¨sÀåB ¥Àæ†ºÀgÀw | …¸ÀÛöÈ…tÄvÀ †K£ÀA | vÉÃ†d¸ÁÌ…ªÉÆÃ AiÀÄ†±À¸ÁÌªÀÄB | …§æ…ºÀä…ªÀ…ZÀð¸À†PÁªÀÄB …¸ÀéUÀð†PÁªÀÄ²Ñ¤éÃvÀ | …KvÁ …ªÀzÁé ‡ªÁ¹Û | AiÀiÁ†ªÀ…zÉÃvÀvï | AiÀiÁ†ªÀ…zÉÃªÁ†¹Û | vÀzÀ†ªÀgÀÄ£ÉÞÃ | vÀ…¸ÉåöÊ vÀ…zÀéçvÀA | ªÀ†gÀë…w £À †zsÁªÉÃvï | </w:t>
      </w:r>
      <w:r w:rsidRPr="009A6FAB">
        <w:rPr>
          <w:rFonts w:ascii="BRH Kannada RN" w:hAnsi="BRH Kannada RN"/>
        </w:rPr>
        <w:t>112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T.A.1.26.7</w:t>
      </w:r>
    </w:p>
    <w:p w:rsidR="00B52D3A" w:rsidRPr="00B52D3A" w:rsidRDefault="00B52D3A" w:rsidP="007205D8">
      <w:pPr>
        <w:pStyle w:val="Kannada-Veda"/>
      </w:pPr>
      <w:r w:rsidRPr="00B52D3A">
        <w:t xml:space="preserve">…CªÀÄÈ…vÀA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D†¥ÀB | …CªÀÄÈ…vÀ¸Áå-†£À£ÀÛjvÉåöÊ | £Á¥sÀÄì-ªÀÄÆ†vÀæ¥ÀÄ…jÃµÀ†YÄÌAiÀiÁðvï | £À ¤†¶×ÃªÉÃvï | £À …«ªÀ†¸À£ÀB ¸ÁßAiÀiÁvï | UÀÄ…ºÉÆåÃ ªÁ …K‡µÉÆÃ„VßB | …KvÀ…¸ÁåUÉßÃ gÀ†£Àw zÁºÁAiÀÄ | </w:t>
      </w:r>
      <w:r w:rsidR="00BE4111">
        <w:br/>
      </w:r>
      <w:r w:rsidRPr="00B52D3A">
        <w:t xml:space="preserve">£À †¥ÀÄµÀÌgÀ…¥ÀuÁð…¤ »†gÀ…tåA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ªÁ„…¢üw‡µÉ×Ãvï | </w:t>
      </w:r>
      <w:r w:rsidR="00BE4111">
        <w:br/>
      </w:r>
      <w:r w:rsidRPr="00B52D3A">
        <w:t>…KvÀ…¸ÁåUÉßÃ-gÀ†£À¨sÁågÉÆÃºÁAiÀÄ | £À PÀÆ…ªÀÄð¸Áå†²ßÃAiÀiÁvï |</w:t>
      </w:r>
      <w:r w:rsidR="00011789">
        <w:t xml:space="preserve"> </w:t>
      </w:r>
      <w:r w:rsidR="00BE4111">
        <w:br/>
      </w:r>
      <w:r w:rsidRPr="00B52D3A">
        <w:t xml:space="preserve">£ÉÆÃ…zÀPÀ…¸Áå-WÁ†vÀÄ…PÁ£ÉåÃ†£À-ªÉÆÃ…zÀPÁ†¤ ¨sÀªÀ¤Û | …CWÁ†vÀÄ…PÁ D†¥ÀB | </w:t>
      </w:r>
      <w:r w:rsidR="00BE4111">
        <w:br/>
      </w:r>
      <w:r w:rsidRPr="00B52D3A">
        <w:t xml:space="preserve">AiÀÄ …KvÀ…ªÀÄVß†¤Ñ…£ÀÄvÉÃ | AiÀÄ †GZÉÊ£À…ªÉÄÃªÀA ªÉÃ†zÀ | </w:t>
      </w:r>
      <w:r w:rsidRPr="009A6FAB">
        <w:rPr>
          <w:rFonts w:ascii="BRH Kannada RN" w:hAnsi="BRH Kannada RN"/>
        </w:rPr>
        <w:t>113 (14</w:t>
      </w:r>
      <w:r w:rsidRPr="00B52D3A">
        <w:t>)</w:t>
      </w:r>
    </w:p>
    <w:p w:rsidR="00B52D3A" w:rsidRDefault="00B52D3A" w:rsidP="007205D8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26 ||</w:t>
      </w: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T.A.1.27.1</w:t>
      </w:r>
    </w:p>
    <w:p w:rsidR="00B52D3A" w:rsidRPr="00B52D3A" w:rsidRDefault="00B52D3A" w:rsidP="007205D8">
      <w:pPr>
        <w:pStyle w:val="Kannada-Veda"/>
      </w:pPr>
      <w:r w:rsidRPr="00B52D3A">
        <w:t xml:space="preserve">…EªÀiÁ †£ÀÄ…PÀA ¨sÀÄ†ªÀ£Á ¹ÃµÀzsÉÃªÀÄ | E†£ÀÝç…±ÀÑ «†±ÉéÃZÀ …zÉÃªÁB | </w:t>
      </w:r>
    </w:p>
    <w:p w:rsidR="00B52D3A" w:rsidRPr="00B52D3A" w:rsidRDefault="00B52D3A" w:rsidP="007205D8">
      <w:pPr>
        <w:pStyle w:val="Kannada-Veda"/>
      </w:pPr>
      <w:r w:rsidRPr="00B52D3A">
        <w:t xml:space="preserve">…AiÀÄdÕ†kÑ £À…¸ÀÛ£Àé†kÑ …¥ÀæeÁ†kÑ | …D…¢vÉåöÊj†£ÀÝçB …¸ÀºÀ †¹ÃµÀzsÁvÀÄ | </w:t>
      </w:r>
    </w:p>
    <w:p w:rsidR="00B52D3A" w:rsidRPr="00B52D3A" w:rsidRDefault="00B52D3A" w:rsidP="007205D8">
      <w:pPr>
        <w:pStyle w:val="Kannada-Veda"/>
      </w:pPr>
      <w:r w:rsidRPr="00B52D3A">
        <w:t xml:space="preserve">…D…¢vÉåöÊj…£ÀÝçB ¸À†UÀuÉÆÃ-…ªÀÄgÀÄ†¢ãB | …C¸Áä†PÀA ¨sÀÆvÀÛ÷é…«vÁ …vÀ£ÀÆ‡£ÁA | </w:t>
      </w:r>
    </w:p>
    <w:p w:rsidR="00B52D3A" w:rsidRPr="00B52D3A" w:rsidRDefault="00B52D3A" w:rsidP="007205D8">
      <w:pPr>
        <w:pStyle w:val="Kannada-Veda"/>
      </w:pPr>
      <w:r w:rsidRPr="00B52D3A">
        <w:t xml:space="preserve">D†¥ÀèªÀ…¸Àé ¥Àæ†¥ÀèªÀ¸Àé | …DtÂØÃ †¨sÀªÀ …d ªÀiÁ …ªÀÄÄºÀÄB | </w:t>
      </w:r>
    </w:p>
    <w:p w:rsidR="00B52D3A" w:rsidRDefault="00B52D3A" w:rsidP="007205D8">
      <w:pPr>
        <w:pStyle w:val="Kannada-Veda"/>
      </w:pPr>
      <w:r w:rsidRPr="00B52D3A">
        <w:t xml:space="preserve">¸ÀÄSÁ¢Ã†£ÀÄÝB R…¤zsÀ£ÁA | ¥Àæ†wªÀÄÄkÑ…¸Àé ¸ÁéA …¥ÀÄgÀA | </w:t>
      </w:r>
      <w:r w:rsidRPr="009A6FAB">
        <w:rPr>
          <w:rFonts w:ascii="BRH Kannada RN" w:hAnsi="BRH Kannada RN"/>
        </w:rPr>
        <w:t>114 (10</w:t>
      </w:r>
      <w:r w:rsidRPr="00B52D3A">
        <w:t>)</w:t>
      </w:r>
    </w:p>
    <w:p w:rsidR="006F1840" w:rsidRPr="00B52D3A" w:rsidRDefault="006F1840" w:rsidP="006672A4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T.A.1.27.2</w:t>
      </w:r>
    </w:p>
    <w:p w:rsidR="00B52D3A" w:rsidRPr="00B52D3A" w:rsidRDefault="00B52D3A" w:rsidP="007205D8">
      <w:pPr>
        <w:pStyle w:val="Kannada-Veda"/>
      </w:pPr>
      <w:r w:rsidRPr="00B52D3A">
        <w:t xml:space="preserve">ªÀÄ†jÃZÀAiÀÄB ¸ÁéAiÀÄA…¨sÀÄªÁB | AiÉÄÃ †±À…jÃgÁ†tå PÀ®àAiÀÄ£ïß | </w:t>
      </w:r>
      <w:r w:rsidR="00BE4111">
        <w:br/>
      </w:r>
      <w:r w:rsidRPr="00B52D3A">
        <w:t xml:space="preserve">vÉÃ †vÉÃ …zÉÃºÀ†YÌ®àAiÀÄ£ÀÄÛ | ªÀiÁ †ZÀ …vÉÃ SÁå †¸Àä wÃjµÀvï | G†wÛµÀ×…vÀ ªÀiÁ †¸Àé¥ÀÛ | …CVß-†«ÄZÀÒ…zsÀéA ¨sÁ†gÀvÁB | gÁ…dÕB ¸ÉÆÃ†ªÀÄ¸Àå …vÀÈ¥ÁÛ†¸ÀB | </w:t>
      </w:r>
    </w:p>
    <w:p w:rsidR="00B52D3A" w:rsidRPr="00B52D3A" w:rsidRDefault="00B52D3A" w:rsidP="007205D8">
      <w:pPr>
        <w:pStyle w:val="Kannada-Veda"/>
      </w:pPr>
      <w:r w:rsidRPr="00B52D3A">
        <w:t xml:space="preserve">¸ÀÆ†AiÉÄÃðt …¸ÀAiÀÄÄ†eÉÆÃµÀ¸ÀB | AiÀÄÄ†ªÁ …¸ÀÄªÁ‡¸ÁB | </w:t>
      </w:r>
      <w:r w:rsidR="00BE4111">
        <w:br/>
      </w:r>
      <w:r w:rsidRPr="00B52D3A">
        <w:t xml:space="preserve">…CµÁÖ†ZÀ…PÁæ £À†ªÀzÁégÁ | </w:t>
      </w:r>
      <w:r w:rsidRPr="009A6FAB">
        <w:rPr>
          <w:rFonts w:ascii="BRH Kannada RN" w:hAnsi="BRH Kannada RN"/>
        </w:rPr>
        <w:t>115 (10)</w:t>
      </w:r>
    </w:p>
    <w:p w:rsidR="00B52D3A" w:rsidRPr="00B52D3A" w:rsidRDefault="00B52D3A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T.A.1.27.3</w:t>
      </w:r>
    </w:p>
    <w:p w:rsidR="00B52D3A" w:rsidRPr="00B52D3A" w:rsidRDefault="00B52D3A" w:rsidP="007205D8">
      <w:pPr>
        <w:pStyle w:val="Kannada-Veda"/>
      </w:pPr>
      <w:r w:rsidRPr="00B52D3A">
        <w:t>…zÉÃªÁ…£ÁA ¥ÀÆ†gÀ…AiÉÆÃzsÁå | vÀ¸</w:t>
      </w:r>
      <w:proofErr w:type="gramStart"/>
      <w:r w:rsidRPr="00B52D3A">
        <w:t>Áå(</w:t>
      </w:r>
      <w:proofErr w:type="gramEnd"/>
      <w:r w:rsidRPr="00B52D3A">
        <w:t xml:space="preserve">†Uïä) »gÀtä†AiÀÄB …PÉÆÃ±ÀB | </w:t>
      </w:r>
    </w:p>
    <w:p w:rsidR="00B52D3A" w:rsidRPr="00B52D3A" w:rsidRDefault="00B52D3A" w:rsidP="007205D8">
      <w:pPr>
        <w:pStyle w:val="Kannada-Veda"/>
      </w:pPr>
      <w:r w:rsidRPr="00B52D3A">
        <w:t xml:space="preserve">…¸ÀéUÉÆÃð …¯ÉÆÃPÉÆÃ eÉÆåÃ…wµÁ „„†ªÀÈvÀB | AiÉÆÃ ªÉÊ ‡vÁA §æ†ºÀäuÉÆÃ …ªÉÃzÀ | …CªÀÄÈ†vÉÃ£Á…ªÀÈvÁA †¥ÀÄjÃA | vÀ‡¸ÉäöÊ §æºÀä †ZÀ §æ…ºÁä ZÀ | </w:t>
      </w:r>
    </w:p>
    <w:p w:rsidR="00B52D3A" w:rsidRPr="00B52D3A" w:rsidRDefault="00B52D3A" w:rsidP="007205D8">
      <w:pPr>
        <w:pStyle w:val="Kannada-Veda"/>
      </w:pPr>
      <w:r w:rsidRPr="00B52D3A">
        <w:t>…DAiÀÄÄB QÃ†wðA …¥ÀæeÁ†£ÀÝzÀÄB | …«¨sÁæ†dªÀiÁ…£</w:t>
      </w:r>
      <w:proofErr w:type="gramStart"/>
      <w:r w:rsidRPr="00B52D3A">
        <w:t>Á(</w:t>
      </w:r>
      <w:proofErr w:type="gramEnd"/>
      <w:r w:rsidRPr="00B52D3A">
        <w:t xml:space="preserve">…Uïä) ºÀ†jtÂÃA | </w:t>
      </w:r>
    </w:p>
    <w:p w:rsidR="00B52D3A" w:rsidRDefault="00B52D3A" w:rsidP="007205D8">
      <w:pPr>
        <w:pStyle w:val="Kannada-Veda"/>
        <w:rPr>
          <w:rFonts w:ascii="BRH Kannada RN" w:hAnsi="BRH Kannada RN"/>
        </w:rPr>
      </w:pPr>
      <w:r w:rsidRPr="00B52D3A">
        <w:t>…AiÀÄ±À†¸Á ¸ÀA…¥ÀjÃ†ªÀÈvÁA | ¥</w:t>
      </w:r>
      <w:proofErr w:type="gramStart"/>
      <w:r w:rsidRPr="00B52D3A">
        <w:t>ÀÄgÀ(</w:t>
      </w:r>
      <w:proofErr w:type="gramEnd"/>
      <w:r w:rsidRPr="00B52D3A">
        <w:t xml:space="preserve">†Uïä) »gÀ†tä¬ÄÃA …§æºÁä | </w:t>
      </w:r>
      <w:r w:rsidRPr="009A6FAB">
        <w:rPr>
          <w:rFonts w:ascii="BRH Kannada RN" w:hAnsi="BRH Kannada RN"/>
        </w:rPr>
        <w:t>116 (10)</w:t>
      </w:r>
    </w:p>
    <w:p w:rsidR="009A6FAB" w:rsidRDefault="009A6FAB" w:rsidP="00B52D3A">
      <w:pPr>
        <w:autoSpaceDE w:val="0"/>
        <w:autoSpaceDN w:val="0"/>
        <w:adjustRightInd w:val="0"/>
        <w:spacing w:after="0" w:line="240" w:lineRule="auto"/>
        <w:rPr>
          <w:rFonts w:ascii="BRH Kannada RN" w:hAnsi="BRH Kannada RN" w:cs="BRH Kannada Extra"/>
          <w:b/>
          <w:bCs/>
          <w:color w:val="000000"/>
          <w:sz w:val="40"/>
          <w:szCs w:val="40"/>
        </w:rPr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T.A.1.27.4</w:t>
      </w:r>
    </w:p>
    <w:p w:rsidR="00B52D3A" w:rsidRPr="00B52D3A" w:rsidRDefault="00B52D3A" w:rsidP="007205D8">
      <w:pPr>
        <w:pStyle w:val="Kannada-Veda"/>
      </w:pPr>
      <w:r w:rsidRPr="00B52D3A">
        <w:t xml:space="preserve">…«ªÉÃ†±Á…¥ÀgÁ†fvÁ | ¥ÀgÁYõÉÎÃ†vÀå eÁå…ªÀÄ¬ÄÃ | ¥ÀgÁYõÉÎÃ†vÀå £Á…±ÀQÃ | </w:t>
      </w:r>
    </w:p>
    <w:p w:rsidR="00B52D3A" w:rsidRDefault="00B52D3A" w:rsidP="007205D8">
      <w:pPr>
        <w:pStyle w:val="Kannada-Veda"/>
      </w:pPr>
      <w:r w:rsidRPr="00B52D3A">
        <w:t xml:space="preserve">…EºÀ †ZÁªÀÄÄ†vÀæ ZÁ…£ÉéÃw | …«zÁé£ï †zÉÃªÁ…¸ÀÄgÁ†£ÀÄ…¨sÀAiÀiÁ£ï | AiÀÄ†vÀÄÌ…ªÀiÁjÃ …ªÀÄ£ÀÝç†AiÀÄvÉÃ | …AiÀÄ…zÉÆåÃ¶zÀå-†vÀà…wªÀæ‡vÁ | </w:t>
      </w:r>
      <w:r w:rsidR="00BE4111">
        <w:br/>
      </w:r>
      <w:r w:rsidRPr="00B52D3A">
        <w:t xml:space="preserve">C†j…µÀÖA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AiÀÄwÌ†kÑ …QæAiÀÄ‡vÉÃ | …CVß-¸ÀÛzÀ†£ÀÄ ªÉÃzsÀw | </w:t>
      </w:r>
      <w:r w:rsidR="00BE4111">
        <w:br/>
      </w:r>
      <w:r w:rsidRPr="00B52D3A">
        <w:t xml:space="preserve">…C±ÀÈ†vÁ¸ÀB †±ÀÈvÁ…¸À±ÀÑ | </w:t>
      </w:r>
      <w:r w:rsidRPr="009A6FAB">
        <w:rPr>
          <w:rFonts w:ascii="BRH Kannada RN" w:hAnsi="BRH Kannada RN"/>
        </w:rPr>
        <w:t>117 (10</w:t>
      </w:r>
      <w:r w:rsidRPr="00B52D3A">
        <w:t>)</w:t>
      </w:r>
    </w:p>
    <w:p w:rsidR="00BE4111" w:rsidRDefault="00BE4111" w:rsidP="007205D8">
      <w:pPr>
        <w:pStyle w:val="Kannada-Veda"/>
      </w:pPr>
    </w:p>
    <w:p w:rsidR="006672A4" w:rsidRPr="00B52D3A" w:rsidRDefault="006672A4" w:rsidP="006672A4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T.A.1.27.5</w:t>
      </w:r>
    </w:p>
    <w:p w:rsidR="00B52D3A" w:rsidRPr="00B52D3A" w:rsidRDefault="00B52D3A" w:rsidP="00086D63">
      <w:pPr>
        <w:pStyle w:val="Kannada-Veda"/>
      </w:pPr>
      <w:r w:rsidRPr="00B52D3A">
        <w:t xml:space="preserve">…AiÀÄeÁé…£ÉÆÃ AiÉÄÃ„†¥Àå…AiÀÄdé†£ÀB | †¸ÀéAiÀÄð…£ÉÆÛÃ £Á‡¥ÉÃPÀë£ÉÛÃ | </w:t>
      </w:r>
    </w:p>
    <w:p w:rsidR="00B52D3A" w:rsidRDefault="00B52D3A" w:rsidP="00086D63">
      <w:pPr>
        <w:pStyle w:val="Kannada-Veda"/>
      </w:pPr>
      <w:r w:rsidRPr="00B52D3A">
        <w:t>E†£ÀÝç-…ªÀÄVß†kÑ AiÉÄÃ …«zÀÄB | ¹†PÀvÁ EªÀ …¸ÀA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AiÀÄ†¤Û | …gÀ²ä†©üB-¸À…ªÀÄÄ¢Ã†jvÁB | …C¸Áä-…¯ÉÆèÃPÁ†zÀ-ªÀÄÄ…µÁäZÀÑ | …IÄ¶†©ü-gÀzÁvï-…¥ÀÈ²ß†©üB | C†¥ÉÃ…vÀ «Ã…vÀ « †ZÀ ¸À…¥ÀðvÁ†vÀB | AiÉÄÃ„…vÀæ ¸ÀÜ †¥ÀÄ…gÁuÁ AiÉÄÃ …ZÀ £ÀÆ†vÀ£ÁB | C†ºÉÆÃ©ü-…gÀ¢ã-…gÀPÀÄÛ…©ü-†ªÀåðPÀÛA | </w:t>
      </w:r>
      <w:r w:rsidRPr="009A6FAB">
        <w:rPr>
          <w:rFonts w:ascii="BRH Kannada RN" w:hAnsi="BRH Kannada RN"/>
        </w:rPr>
        <w:t>118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T.A.1.27.6</w:t>
      </w:r>
    </w:p>
    <w:p w:rsidR="00B52D3A" w:rsidRPr="00B52D3A" w:rsidRDefault="00B52D3A" w:rsidP="00086D63">
      <w:pPr>
        <w:pStyle w:val="Kannada-Veda"/>
      </w:pPr>
      <w:r w:rsidRPr="00B52D3A">
        <w:t xml:space="preserve">…AiÀÄªÉÆÃ †zÀzÁvÀé-…ªÀ¸Á†£ÀªÀÄ¸ÉäöÊ | £ÀÈ †ªÀÄÄt£ÀÄÛ £ÀÈ …¥ÁvÀé†AiÀÄðB | </w:t>
      </w:r>
    </w:p>
    <w:p w:rsidR="00B52D3A" w:rsidRPr="00B52D3A" w:rsidRDefault="00B52D3A" w:rsidP="00086D63">
      <w:pPr>
        <w:pStyle w:val="Kannada-Veda"/>
      </w:pPr>
      <w:r w:rsidRPr="00B52D3A">
        <w:t xml:space="preserve">…C…PÀÈµÁÖ AiÉÄÃ …ZÀ PÀÈ†µÀÖeÁB | …PÀÄªÀiÁ†jÃµÀÄ …PÀ¤Ã†¤ÃµÀÄ | …eÁj†tÂÃµÀÄ …ZÀ AiÉÄÃ …»vÁB | gÉÃ†vÀB ¦Ã…vÁ D†tØ¦ÃvÁB | C†YõÁÎgÉÃµÀÄ …ZÀ AiÉÄÃ …ºÀÄvÁB | …G¨sÀ‡AiÀiÁ£ï ¥ÀÄ†vÀæ ¥Ë…vÀæPÁ£ï | …AiÀÄÄ…ªÉÃ„ºÀA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…AiÀÄªÀÄgÁ†dUÁ£ï | …±ÀvÀ«Ä£ÀÄß …±ÀgÀ†zÀB | </w:t>
      </w:r>
      <w:r w:rsidRPr="009A6FAB">
        <w:rPr>
          <w:rFonts w:ascii="BRH Kannada RN" w:hAnsi="BRH Kannada RN"/>
        </w:rPr>
        <w:t>119 (10</w:t>
      </w:r>
      <w:r w:rsidRPr="00B52D3A">
        <w:t>)</w:t>
      </w:r>
    </w:p>
    <w:p w:rsidR="00B52D3A" w:rsidRPr="00B52D3A" w:rsidRDefault="00B52D3A" w:rsidP="00011789">
      <w:pPr>
        <w:pStyle w:val="NoSpacing"/>
      </w:pPr>
    </w:p>
    <w:p w:rsidR="00B52D3A" w:rsidRPr="00B52D3A" w:rsidRDefault="00B52D3A" w:rsidP="00086D63">
      <w:pPr>
        <w:pStyle w:val="Kannada-Veda"/>
      </w:pPr>
      <w:r w:rsidRPr="00B52D3A">
        <w:t xml:space="preserve">C…zÉÆÃ AiÀÄzÀâç†ºÀä «…®§A | …¦…vÀÈuÁ†kÑ …AiÀÄªÀÄ†¸Àå ZÀ | ªÀ†gÀÄ…t-¸Áå†²é£ÉÆÃ-…gÀUÉßÃB | …ªÀÄgÀÄ‡vÁkÑ …«ºÁ†AiÀÄ¸ÁA | …PÁ…ªÀÄ…¥ÀæAiÀÄ†ªÀtA ªÉÄÃ C¸ÀÄÛ | ¸À †ºÉåÃªÁ†¹ä …¸À£Á†vÀ£ÀB | Ew £ÁPÉÆÃ §æ»ä±Àæ†ªÉÇÃ </w:t>
      </w:r>
      <w:r w:rsidR="00E62846">
        <w:br/>
      </w:r>
      <w:r w:rsidRPr="00B52D3A">
        <w:t xml:space="preserve">gÁ…AiÉÆÃ zsÀ£ÀA | …¥ÀÄvÁæ£Á†¥ÉÆÃ …zÉÃ«Ã…jºÁ†»vÁ | </w:t>
      </w:r>
      <w:r w:rsidRPr="009A6FAB">
        <w:rPr>
          <w:rFonts w:ascii="BRH Kannada RN" w:hAnsi="BRH Kannada RN"/>
        </w:rPr>
        <w:t>120 (8</w:t>
      </w:r>
      <w:r w:rsidRPr="00B52D3A">
        <w:t>)</w:t>
      </w:r>
    </w:p>
    <w:p w:rsidR="00B52D3A" w:rsidRDefault="00B52D3A" w:rsidP="00086D63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27 ||</w:t>
      </w:r>
    </w:p>
    <w:p w:rsidR="006F1840" w:rsidRDefault="006F1840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Pr="00B52D3A" w:rsidRDefault="00E62846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T.A.1.28.1</w:t>
      </w:r>
    </w:p>
    <w:p w:rsidR="00B52D3A" w:rsidRPr="00B52D3A" w:rsidRDefault="00B52D3A" w:rsidP="00086D63">
      <w:pPr>
        <w:pStyle w:val="Kannada-Veda"/>
      </w:pPr>
      <w:r w:rsidRPr="00B52D3A">
        <w:t>«‡²Ã…¶ÚÃðA UÀÈ†zsÀæ-²Ã¶ÚÃðkÑ | C¥ÉÃ†vÉÆÃ ¤…</w:t>
      </w:r>
      <w:proofErr w:type="gramStart"/>
      <w:r w:rsidRPr="00B52D3A">
        <w:t>gÀÈw(</w:t>
      </w:r>
      <w:proofErr w:type="gramEnd"/>
      <w:r w:rsidRPr="00B52D3A">
        <w:t xml:space="preserve">Uïä) †ºÀxÀB | </w:t>
      </w:r>
    </w:p>
    <w:p w:rsidR="00B52D3A" w:rsidRPr="00B52D3A" w:rsidRDefault="00B52D3A" w:rsidP="00086D63">
      <w:pPr>
        <w:pStyle w:val="Kannada-Veda"/>
      </w:pPr>
      <w:r w:rsidRPr="00B52D3A">
        <w:t xml:space="preserve">¥Àj¨ÁzsÀ(UïÎ) †±ÉéÃvÀ…PÀÄPÀëA | …¤dYÏ(†Uïä) ±À…§¯ÉÆÃ†zÀgÀA | </w:t>
      </w:r>
      <w:r w:rsidR="00E62846">
        <w:br/>
      </w:r>
      <w:r w:rsidRPr="00B52D3A">
        <w:t xml:space="preserve">…¸À vÁ£ï …ªÁZÁå†AiÀÄAiÀiÁ …¸ÀºÀ | C…UÉßÃ £Á†±ÀAiÀÄ …¸À£ÀÝöÈ†±ÀB | </w:t>
      </w:r>
      <w:r w:rsidR="00E62846">
        <w:br/>
      </w:r>
      <w:r w:rsidRPr="00B52D3A">
        <w:t xml:space="preserve">…F…µÁåð…¸ÀÆAiÉÄÃ †§Ä…¨sÀÄPÁëA | …ªÀÄ£ÀÄåA …PÀÈvÁåA †ZÀ ¢Ã¢ügÉÃ | </w:t>
      </w:r>
      <w:r w:rsidR="00E62846">
        <w:br/>
      </w:r>
      <w:r w:rsidRPr="00B52D3A">
        <w:t xml:space="preserve">gÀ†xÉÃ£À Q(Uïä)…±ÀÄPÁ†ªÀvÁ | C…UÉßÃ £Á†±ÀAiÀÄ …¸À£ÀÝöÈ†±ÀB | </w:t>
      </w:r>
      <w:r w:rsidRPr="009A6FAB">
        <w:rPr>
          <w:rFonts w:ascii="BRH Kannada RN" w:hAnsi="BRH Kannada RN"/>
        </w:rPr>
        <w:t>121 (10)</w:t>
      </w:r>
    </w:p>
    <w:p w:rsidR="00B52D3A" w:rsidRDefault="00B52D3A" w:rsidP="00086D63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28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T.A.1.29.1</w:t>
      </w:r>
    </w:p>
    <w:p w:rsidR="00B52D3A" w:rsidRPr="00B52D3A" w:rsidRDefault="00B52D3A" w:rsidP="00086D63">
      <w:pPr>
        <w:pStyle w:val="Kannada-Veda"/>
      </w:pPr>
      <w:r w:rsidRPr="00B52D3A">
        <w:t xml:space="preserve">…¥Àdð†£Áå…AiÀÄ ¥Àæ†UÁAiÀÄvÀ | …¢ªÀ…¸ÀÄàvÁæ†AiÀÄ …«ÄÃqsÀÄ‡µÉÃ | </w:t>
      </w:r>
      <w:r w:rsidR="00E62846">
        <w:br/>
      </w:r>
      <w:r w:rsidRPr="00B52D3A">
        <w:t xml:space="preserve">¸À †£ÉÆÃ …AiÀÄªÀ†¸À«ÄZÀÒvÀÄ | …EzÀA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ªÀ†ZÀB …¥Àdð†£ÁåAiÀÄ …¸ÀégÁ‡eÉÃ | </w:t>
      </w:r>
      <w:r w:rsidR="00E62846">
        <w:br/>
      </w:r>
      <w:r w:rsidRPr="00B52D3A">
        <w:t xml:space="preserve">…ºÀÈzÉÆÃ …C¸ÀÛ÷é†£ÀÛ…gÀ£ÀÛ-†zÀÄåAiÉÆÃvÀ | …ªÀÄ…AiÉÆÃ¨sÀÆªÁð†vÉÆÃ …«±Àé†PÀÈµÀÖAiÀÄB ¸À…£ÀÛ÷é¸ÉäÃ | …¸ÀÄ…¦…¥Àà¯Á N†µÀ¢üÃgï …zÉÃªÀ†UÉÆÃ¥ÁB | </w:t>
      </w:r>
      <w:r w:rsidR="00E62846">
        <w:br/>
      </w:r>
      <w:r w:rsidRPr="00B52D3A">
        <w:t xml:space="preserve">AiÉÆÃ UÀ…¨sÀð-ªÉÆÃ†µÀ¢üÃ£ÁA | UÀªÁ‡Yõï…PÀÈuÉÆÃvÀå†ªÀðvÁA | </w:t>
      </w:r>
      <w:r w:rsidR="00E62846">
        <w:br/>
      </w:r>
      <w:r w:rsidRPr="00B52D3A">
        <w:t xml:space="preserve">…¥Àdð†£ÀåB ¥ÀÄ…gÀÄ¶Ã‡uÁA | </w:t>
      </w:r>
      <w:r w:rsidRPr="009A6FAB">
        <w:rPr>
          <w:rFonts w:ascii="BRH Kannada RN" w:hAnsi="BRH Kannada RN"/>
        </w:rPr>
        <w:t>122 (10</w:t>
      </w:r>
      <w:r w:rsidRPr="00B52D3A">
        <w:t>)</w:t>
      </w:r>
    </w:p>
    <w:p w:rsidR="00B52D3A" w:rsidRDefault="00B52D3A" w:rsidP="00086D63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29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T.A.1.30.1</w:t>
      </w:r>
    </w:p>
    <w:p w:rsidR="00B52D3A" w:rsidRPr="00B52D3A" w:rsidRDefault="00B52D3A" w:rsidP="00086D63">
      <w:pPr>
        <w:pStyle w:val="Kannada-Veda"/>
      </w:pPr>
      <w:r w:rsidRPr="00B52D3A">
        <w:t xml:space="preserve">¥ÀÄ†£ÀªÀiÁðªÉÄÊwÛ÷é…¤ÝçAiÀÄA | ¥ÀÄ…£ÀgÁ…AiÀÄÄB ¥ÀÄ…£À¨sÀð†UÀB | </w:t>
      </w:r>
      <w:r w:rsidR="00E62846">
        <w:br/>
      </w:r>
      <w:r w:rsidRPr="00B52D3A">
        <w:t xml:space="preserve">¥ÀÄ…£Àgï ¨Áæ†ºÀät-ªÉÄÊvÀÄ ªÀiÁ | ¥ÀÄ…£Àgï zÀæ†«t ªÉÄÊvÀÄ ªÀiÁ | </w:t>
      </w:r>
      <w:r w:rsidR="00E62846">
        <w:br/>
      </w:r>
      <w:r w:rsidRPr="00B52D3A">
        <w:lastRenderedPageBreak/>
        <w:t xml:space="preserve">AiÀÄ…£ÉäÃ„zÀå gÉÃ†vÀB ¥ÀÈ…y«ÃªÀÄ¸ÁÌ†£ï | AiÀÄzÉÆÃ†µÀ¢üÃ…gÀ¥Àå†¸À…gÀzï-AiÀÄzÁ†¥ÀB | …EzÀ£ÀÛvï ¥ÀÄ…£ÀgÁ†zÀzÉÃ | …¢Ã…WÁð…AiÀÄÄvÁÛ÷é…AiÀÄ ªÀ†ZÀð¸ÉÃ | </w:t>
      </w:r>
      <w:r w:rsidR="00E62846">
        <w:br/>
      </w:r>
      <w:r w:rsidRPr="00B52D3A">
        <w:t xml:space="preserve">AiÀÄ…£ÉäÃ gÉÃ…vÀB ¥Àæ†¹ZÀåvÉÃ | AiÀÄ…£Àä D†eÁAiÀÄ…vÉÃ ¥ÀÄ†£ÀB | </w:t>
      </w:r>
      <w:r w:rsidR="00E62846">
        <w:br/>
      </w:r>
      <w:r w:rsidRPr="00B52D3A">
        <w:t xml:space="preserve">vÉÃ†£À ªÀiÁ…ªÀÄªÀÄÈ†vÀA PÀÄgÀÄ | vÉÃ†£À ¸ÀÄ…¥Àæd†¸ÀYÄÌgÀÄ | </w:t>
      </w:r>
      <w:r w:rsidRPr="009A6FAB">
        <w:rPr>
          <w:rFonts w:ascii="BRH Kannada RN" w:hAnsi="BRH Kannada RN"/>
        </w:rPr>
        <w:t>123 (12</w:t>
      </w:r>
      <w:r w:rsidRPr="00B52D3A">
        <w:t>)</w:t>
      </w:r>
    </w:p>
    <w:p w:rsidR="00B52D3A" w:rsidRDefault="00B52D3A" w:rsidP="00086D63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30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T.A.1.31.1</w:t>
      </w:r>
    </w:p>
    <w:p w:rsidR="00B52D3A" w:rsidRPr="00B52D3A" w:rsidRDefault="00B52D3A" w:rsidP="00086D63">
      <w:pPr>
        <w:pStyle w:val="Kannada-Veda"/>
      </w:pPr>
      <w:r w:rsidRPr="00B52D3A">
        <w:t>…CzÀãAiÀÄ-¹Û…gÉÆÃzsÁ †eÁAiÀÄvÀ | vÀ†ªÀ ªÉÊ±Àæ…ªÀtB †¸ÀzÁ | w†gÉÆÃ zsÉÃ» ¸À…¥ÀvÁß†£ÀßB</w:t>
      </w:r>
      <w:r w:rsidR="00011789">
        <w:t xml:space="preserve"> </w:t>
      </w:r>
      <w:r w:rsidRPr="00B52D3A">
        <w:t xml:space="preserve">| AiÉÄÃ C…¥ÉÆÃ„±Àß†¤Û PÉÃ…ZÀ£À | …vÁé¶ÖçÃA …ªÀiÁAiÀiÁA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‡ªÀ±Àæ…ªÀtB | </w:t>
      </w:r>
    </w:p>
    <w:p w:rsidR="00B52D3A" w:rsidRDefault="00B52D3A" w:rsidP="00086D63">
      <w:pPr>
        <w:pStyle w:val="Kannada-Veda"/>
      </w:pPr>
      <w:proofErr w:type="gramStart"/>
      <w:r w:rsidRPr="00B52D3A">
        <w:t>gÀxÀ(</w:t>
      </w:r>
      <w:proofErr w:type="gramEnd"/>
      <w:r w:rsidRPr="00B52D3A">
        <w:t xml:space="preserve">†Uïä) ¸ÀºÀ…¸Àæ ªÀ†£ÀÄÞgÀA | …¥ÀÄ…gÀÄ…±ÀÑPÀæ(Uïä) ¸À†ºÀ¸Áæ±ÀéA | </w:t>
      </w:r>
      <w:r w:rsidR="00E62846">
        <w:br/>
      </w:r>
      <w:r w:rsidRPr="00B52D3A">
        <w:t xml:space="preserve">D…¸ÁÜ AiÀiÁ†AiÀiÁ» £ÉÆÃ …§°A | AiÀÄ†¸ÉäöÊ …¨sÀÆvÁ†¤ …§°ªÀiÁ†ªÀºÀ¤Û | zsÀ…£ÀYõÁÎ…ªÉÇÃ ºÀ…¹Û »†gÀ…tåªÀÄ±Áé†£ï | </w:t>
      </w:r>
      <w:r w:rsidRPr="009A6FAB">
        <w:rPr>
          <w:rFonts w:ascii="BRH Kannada RN" w:hAnsi="BRH Kannada RN"/>
        </w:rPr>
        <w:t>124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T.A.1.31.2</w:t>
      </w:r>
    </w:p>
    <w:p w:rsidR="00B52D3A" w:rsidRPr="00B52D3A" w:rsidRDefault="00B52D3A" w:rsidP="00086D63">
      <w:pPr>
        <w:pStyle w:val="Kannada-Veda"/>
      </w:pPr>
      <w:r w:rsidRPr="00B52D3A">
        <w:t>C†¸ÁªÀÄ ¸ÀÄ…ªÀÄvË …AiÀÄfÕ†AiÀÄ¸Àå | ²æ…AiÀÄA ©…¨sÀævÉÆÃ „†£ÀßªÀÄÄTÃA …«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gÁ‡dA | </w:t>
      </w:r>
    </w:p>
    <w:p w:rsidR="00B52D3A" w:rsidRDefault="00B52D3A" w:rsidP="00086D63">
      <w:pPr>
        <w:pStyle w:val="Kannada-Veda"/>
      </w:pPr>
      <w:r w:rsidRPr="00B52D3A">
        <w:t xml:space="preserve">…¸ÀÄ…zÀ…gï…±À£ÉÃ †ZÀ …PËækõÉÑÃ †ZÀ | …ªÉÄÊ…£ÁUÉÃ †ZÀ …ªÀÄºÁ†VgË | …±ÀvÀ…zÁémÁÖ†gÀUÀ…ªÀÄ£ÁÛ | …¸À(…Uïä)ºÁ…AiÀÄðA £À†UÀ…gÀA vÀ†ªÀ | Ew ªÀÄ‡£ÁÛçB | PÀ†¯ÉÆàÃ„vÀ …HzsÀéðA | AiÀÄ…¢ §…°(…Uïä) ºÀ‡gÉÃvï | </w:t>
      </w:r>
      <w:r w:rsidR="00E62846">
        <w:br/>
      </w:r>
      <w:r w:rsidRPr="00B52D3A">
        <w:t xml:space="preserve">…»…gÀ…tå…£Á¨sÀ†AiÉÄÃ «…vÀÄzÀ†AiÉÄÃ PË…¨ÉÃgÁ…AiÀiÁAiÀÄA †§°B | </w:t>
      </w:r>
      <w:r w:rsidRPr="009A6FAB">
        <w:rPr>
          <w:rFonts w:ascii="BRH Kannada RN" w:hAnsi="BRH Kannada RN"/>
        </w:rPr>
        <w:t>125 (10</w:t>
      </w:r>
      <w:r w:rsidRPr="00B52D3A">
        <w:t>)</w:t>
      </w:r>
    </w:p>
    <w:p w:rsidR="006F1840" w:rsidRDefault="006F1840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Default="00E62846" w:rsidP="006F1840">
      <w:pPr>
        <w:pStyle w:val="NoSpacing"/>
      </w:pPr>
    </w:p>
    <w:p w:rsidR="00E62846" w:rsidRPr="00B52D3A" w:rsidRDefault="00E62846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T.A.1.31.3</w:t>
      </w:r>
    </w:p>
    <w:p w:rsidR="00B52D3A" w:rsidRPr="00B52D3A" w:rsidRDefault="00B52D3A" w:rsidP="00086D63">
      <w:pPr>
        <w:pStyle w:val="Kannada-Veda"/>
      </w:pPr>
      <w:r w:rsidRPr="00B52D3A">
        <w:t>¸ÀªÀð¨sÀÆvÁ¢ü¥ÀvÀAiÉÄÃ £À†ªÀÄ …Ew | CxÀ §</w:t>
      </w:r>
      <w:proofErr w:type="gramStart"/>
      <w:r w:rsidRPr="00B52D3A">
        <w:t>°(</w:t>
      </w:r>
      <w:proofErr w:type="gramEnd"/>
      <w:r w:rsidRPr="00B52D3A">
        <w:t xml:space="preserve">Uïä) ºÀÈvÉÆéÃ†¥Àw…µÉ×ÃvÀ | </w:t>
      </w:r>
    </w:p>
    <w:p w:rsidR="00B52D3A" w:rsidRDefault="00B52D3A" w:rsidP="00086D63">
      <w:pPr>
        <w:pStyle w:val="Kannada-Veda"/>
      </w:pPr>
      <w:r w:rsidRPr="00B52D3A">
        <w:t xml:space="preserve">…PÀëvÀæA …PÀëvÀæA </w:t>
      </w:r>
      <w:r w:rsidRPr="00B52D3A">
        <w:rPr>
          <w:rFonts w:ascii="BRH Devanagari" w:hAnsi="BRH Devanagari" w:cs="BRH Devanagari"/>
        </w:rPr>
        <w:t>Æ</w:t>
      </w:r>
      <w:r w:rsidRPr="00B52D3A">
        <w:t>‡ªÉÊ±Àæ…ªÀtB | ¨ÁæºÀä†uÁ ªÀ…</w:t>
      </w:r>
      <w:proofErr w:type="gramStart"/>
      <w:r w:rsidRPr="00B52D3A">
        <w:t>AiÀÄ(</w:t>
      </w:r>
      <w:proofErr w:type="gramEnd"/>
      <w:r w:rsidRPr="00B52D3A">
        <w:t xml:space="preserve">…UïÎ) ¸ÀäB | </w:t>
      </w:r>
      <w:r w:rsidR="00E62846">
        <w:br/>
      </w:r>
      <w:r w:rsidRPr="00B52D3A">
        <w:t xml:space="preserve">£À†ªÀÄ¸ÉÛÃ C…¸ÀÄÛ ªÀiÁ †ªÀiÁ »(Uïä)¹ÃB | C¸Áävï ¥Àæ«±Áå†£ÀßªÀÄ…¢ÞÃw | </w:t>
      </w:r>
      <w:r w:rsidR="00E62846">
        <w:br/>
      </w:r>
      <w:r w:rsidRPr="00B52D3A">
        <w:t xml:space="preserve">CxÀ vÀªÀÄVß-†ªÀiÁzÀ…¢üÃvÀ | AiÀÄ¹ä£ÉßÃ vÀvÀÌªÀÄð †¥ÀæAiÀÄÄ…kÂÓÃvÀ | </w:t>
      </w:r>
      <w:r w:rsidR="00E62846">
        <w:br/>
      </w:r>
      <w:r w:rsidRPr="00B52D3A">
        <w:t xml:space="preserve">…wgÉÆÃ…zsÁ ¨sÀÆB | …wgÉÆÃ…zsÁ ¨sÀÄ†ªÀB | </w:t>
      </w:r>
      <w:r w:rsidRPr="009A6FAB">
        <w:rPr>
          <w:rFonts w:ascii="BRH Kannada RN" w:hAnsi="BRH Kannada RN"/>
        </w:rPr>
        <w:t>126 (10)</w:t>
      </w:r>
    </w:p>
    <w:p w:rsidR="006F1840" w:rsidRPr="00B52D3A" w:rsidRDefault="006F1840" w:rsidP="006F1840">
      <w:pPr>
        <w:pStyle w:val="NoSpacing"/>
      </w:pPr>
    </w:p>
    <w:p w:rsidR="006672A4" w:rsidRDefault="006672A4" w:rsidP="00B52D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T.A.1.31.4</w:t>
      </w:r>
    </w:p>
    <w:p w:rsidR="00B52D3A" w:rsidRPr="00B52D3A" w:rsidRDefault="00B52D3A" w:rsidP="00086D63">
      <w:pPr>
        <w:pStyle w:val="Kannada-Veda"/>
      </w:pPr>
      <w:r w:rsidRPr="00B52D3A">
        <w:t xml:space="preserve">…wgÉÆÃ…zsÁB †¸ÀéB | …wgÉÆÃ…zsÁ ¨sÀÆ¨sÀÄð…ªÀ†¸Àì÷éB | </w:t>
      </w:r>
      <w:r w:rsidR="00E62846">
        <w:br/>
      </w:r>
      <w:r w:rsidRPr="00B52D3A">
        <w:rPr>
          <w:rFonts w:ascii="BRH Kannada RN" w:hAnsi="BRH Kannada RN" w:cs="BRH Kannada RN"/>
        </w:rPr>
        <w:t>¸ÀªÉÃðµÁA ¯ÉÆÃ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PÁ£Á-ªÀiÁ¢ü¥À†vÉåÃ ¹Ã…zÉÃw | CxÀ vÀªÀÄ†Vß-«Ä…¤ÞÃvÀ | AiÀÄ¹ä£ÉßÃ vÀvÀÌªÀÄð †¥ÀæAiÀÄÄ…kÂÓÃvÀ | …wgÉÆÃ…zsÁ ¨sÀÆB ¸Áé‡ºÁ | </w:t>
      </w:r>
      <w:r w:rsidR="00E62846">
        <w:br/>
      </w:r>
      <w:r w:rsidRPr="00B52D3A">
        <w:t xml:space="preserve">…wgÉÆÃ…zsÁ ¨sÀÄ…ªÀB ¸Áé‡ºÁ | …wgÉÆÃ…zsÁB †¸ÀéB ¸Áé‡ºÁ | </w:t>
      </w:r>
      <w:r w:rsidR="00E62846">
        <w:br/>
      </w:r>
      <w:r w:rsidRPr="00B52D3A">
        <w:t xml:space="preserve">…wgÉÆÃ…zsÁ ¨sÀÆ¨sÀÄð…ªÀ†¸Àì÷é¸Áì÷é‡ºÁ | </w:t>
      </w:r>
    </w:p>
    <w:p w:rsidR="00B52D3A" w:rsidRDefault="00B52D3A" w:rsidP="00086D63">
      <w:pPr>
        <w:pStyle w:val="Kannada-Veda"/>
      </w:pPr>
      <w:r w:rsidRPr="00B52D3A">
        <w:t xml:space="preserve">AiÀÄ¹ä£Àß¸Àå PÁ¯ÉÃ ¸ÀªÁð DºÀÄwÃgï ºÀÄ†vÁ ¨sÀ…ªÉÃAiÀÄÄB | </w:t>
      </w:r>
      <w:r w:rsidRPr="009A6FAB">
        <w:rPr>
          <w:rFonts w:ascii="BRH Kannada RN" w:hAnsi="BRH Kannada RN"/>
        </w:rPr>
        <w:t>127 (10</w:t>
      </w:r>
      <w:r w:rsidRPr="00B52D3A">
        <w:t>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T.A.1.31.5</w:t>
      </w:r>
    </w:p>
    <w:p w:rsidR="00B52D3A" w:rsidRPr="00B52D3A" w:rsidRDefault="00B52D3A" w:rsidP="00086D63">
      <w:pPr>
        <w:pStyle w:val="Kannada-Veda"/>
      </w:pPr>
      <w:r w:rsidRPr="00B52D3A">
        <w:t xml:space="preserve">C¦ ¨ÁæºÀä†tªÀÄÄ…TÃ£ÁB | vÀ¹ä£ÀßºÀßB PÁ¯ÉÃ †¥ÀæAiÀÄÄ…kÂÓÃvÀ | </w:t>
      </w:r>
      <w:r w:rsidR="00E62846">
        <w:br/>
      </w:r>
      <w:r w:rsidRPr="00B52D3A">
        <w:t xml:space="preserve">¥À†gÀB …¸ÀÄ¥ÀÛ†d£Á…zÉéÃ¦ | ªÀiÁ ¸Àä ¥ÀæªÀiÁzÀå†£ÀÛ ªÀiÁ…zsÁå¥ÀAiÉÄÃvï | ¸ÀªÁð‡xÁðB ¹…zÀÞ÷å£ÉÛÃ | AiÀÄ †KªÀA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…ªÉÃzÀ | PÀÄëzsÀå-¤ß†zÀªÀÄ…eÁ£ÀvÁA | ¸ÀªÁðxÁð †£À ¹…zÀÞ÷å£ÉÛÃ | AiÀÄ†¸ÉÛÃ …«WÁ†vÀÄPÉÆÃ …¨sÁævÁ | </w:t>
      </w:r>
      <w:r w:rsidR="00E62846">
        <w:br/>
      </w:r>
      <w:r w:rsidRPr="00B52D3A">
        <w:t xml:space="preserve">ªÀÄªÀiÁ£ÀÛgï †ºÀÈzÀ…AiÉÄÃ ²ævÀB | </w:t>
      </w:r>
      <w:r w:rsidRPr="009A6FAB">
        <w:rPr>
          <w:rFonts w:ascii="BRH Kannada RN" w:hAnsi="BRH Kannada RN"/>
        </w:rPr>
        <w:t>128 (10</w:t>
      </w:r>
      <w:r w:rsidRPr="00B52D3A">
        <w:t>)</w:t>
      </w:r>
    </w:p>
    <w:p w:rsidR="00B52D3A" w:rsidRPr="00B52D3A" w:rsidRDefault="00B52D3A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T.A.1.31.6</w:t>
      </w:r>
    </w:p>
    <w:p w:rsidR="00B52D3A" w:rsidRPr="00B52D3A" w:rsidRDefault="00B52D3A" w:rsidP="00086D63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†¸Áä …EªÀÄªÀÄ…UÀæ ¦†tØkÄÓºÉÆÃ«Ä | ¸À ‡ªÉÄÃ„…xÁð£ï ªÀiÁ «†ªÀ¢üÃvï | </w:t>
      </w:r>
    </w:p>
    <w:p w:rsidR="00B52D3A" w:rsidRPr="00B52D3A" w:rsidRDefault="00B52D3A" w:rsidP="00086D63">
      <w:pPr>
        <w:pStyle w:val="Kannada-Veda"/>
      </w:pPr>
      <w:r w:rsidRPr="00B52D3A">
        <w:t xml:space="preserve">ªÀÄ…¬Ä ¸Áé‡ºÁ | …gÁ…eÁ…¢ü…gÁeÁ†AiÀÄ ¥Àæ¸ÀºÀå …¸Á»‡£ÉÃ | £À†ªÉÆÃ …ªÀAiÀÄA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‡ªÉÊ…±ÀæªÀuÁ†AiÀÄ PÀÄªÀÄðºÉÃ | ¸À …ªÉÄÃ PÁ…ªÀiÁ£ï PÁ…ªÀÄ PÁ†ªÀiÁ…AiÀÄ ªÀÄ‡ºÀåA | …PÁ…ªÉÄÃ…±ÀégÉÆÃ ‡ªÉÊ±Àæ…ªÀuÉÆÃ †zÀzÁvÀÄ | …PÀÄ…¨ÉÃgÁ†AiÀÄ ªÉÊ±Àæ…ªÀuÁ†AiÀÄ | …ªÀÄ…ºÁ…gÁeÁ…AiÀÄ £À†ªÀÄB | …PÉÃvÀ…ªÉÇÃ C†gÀÄuÁ¸À±ÀÑ | …IÄ…µÀAiÉÆÃ ªÁ†vÀgÀ…±À£ÁB | …¥Àæ…wµÁ×(Uïä) …±ÀvÀ†zsÁ » | …¸ÀªÀiÁ†»vÁ¸ÉÆÃ ¸ÀºÀ…¸ÀæzsÁ†AiÀÄ¸ÀA | </w:t>
      </w:r>
      <w:r w:rsidR="00E62846">
        <w:br/>
      </w:r>
      <w:r w:rsidRPr="00B52D3A">
        <w:t xml:space="preserve">…²ªÁ …£ÀB ±À†£ÀÛªÀiÁ ¨sÀªÀ£ÀÄÛ | …¢ªÁå D…¥À N†µÀzsÀAiÀÄB | </w:t>
      </w:r>
      <w:r w:rsidR="00E62846">
        <w:br/>
      </w:r>
      <w:r w:rsidRPr="00B52D3A">
        <w:t xml:space="preserve">…¸ÀÄ…ªÀÄÈ…rÃPÁ ¸À†gÀ¸Àéw | ªÀiÁ …vÉÃ †ªÉÇåÃªÀÄ …¸À£ÀÝöÈ†² | </w:t>
      </w:r>
      <w:r w:rsidRPr="009A6FAB">
        <w:rPr>
          <w:rFonts w:ascii="BRH Kannada RN" w:hAnsi="BRH Kannada RN"/>
        </w:rPr>
        <w:t>129 (17)</w:t>
      </w:r>
      <w:r w:rsidRPr="00B52D3A">
        <w:t xml:space="preserve"> </w:t>
      </w:r>
    </w:p>
    <w:p w:rsidR="00B52D3A" w:rsidRDefault="00B52D3A" w:rsidP="00086D63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31 ||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T.A.1.32.1</w:t>
      </w:r>
    </w:p>
    <w:p w:rsidR="00B52D3A" w:rsidRDefault="00B52D3A" w:rsidP="00086D63">
      <w:pPr>
        <w:pStyle w:val="Kannada-Veda"/>
      </w:pPr>
      <w:r w:rsidRPr="00B52D3A">
        <w:rPr>
          <w:rFonts w:ascii="BRH Kannada RN" w:hAnsi="BRH Kannada RN" w:cs="BRH Kannada RN"/>
        </w:rPr>
        <w:t>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ªÀxÀìgÀªÉÄÃ†vÀzï ªÀæ…vÀkÑgÉÃvï | †zËé ªÁ …ªÀiÁ¸Ë | ¤AiÀÄªÀÄB †¸ÀªÀiÁ…¸ÉÃ£À | vÀ¹ä£ï ¤AiÀÄ†ªÀÄ «…±ÉÃµÁB | wæµÀªÀt-ªÀÄÄzÀ†PÉÆÃ¥À…¸Àà…gï²Ã | </w:t>
      </w:r>
      <w:r w:rsidR="00E62846">
        <w:br/>
      </w:r>
      <w:r w:rsidRPr="00B52D3A">
        <w:t xml:space="preserve">ZÀvÀÄxÀð PÁ®¥Á†£À¨sÀ…PÀÛB ¸Áåvï | CºÀgÀºÀªÁð ¨sÉÊ†PÀëªÀÄ…±ÀßAiÀiÁvï | OzÀÄªÀÄâjÃ©üB ¸À«Ä¢ã-gÀ†VßA ¥À…jZÀgÉÃvï | ¥ÀÄ£ÀªÀiÁð ªÉÄÊwé¤ÝçAiÀÄ-«ÄvÉåÃvÉÃ£Á-„†£ÀÄªÁ…PÉÃ£À | GzÀÞöÈvÀ ¥Àj¥ÀÆvÁ©ügÀ¢ãB </w:t>
      </w:r>
      <w:r w:rsidR="00E62846">
        <w:br/>
      </w:r>
      <w:r w:rsidRPr="00B52D3A">
        <w:t xml:space="preserve">PÁ†AiÀÄðA PÀÄ…«ÃðvÀ | </w:t>
      </w:r>
      <w:r w:rsidRPr="009A6FAB">
        <w:rPr>
          <w:rFonts w:ascii="BRH Kannada RN" w:hAnsi="BRH Kannada RN"/>
        </w:rPr>
        <w:t>130 (10)</w:t>
      </w:r>
    </w:p>
    <w:p w:rsidR="006F1840" w:rsidRPr="00B52D3A" w:rsidRDefault="006F1840" w:rsidP="006F1840">
      <w:pPr>
        <w:pStyle w:val="NoSpacing"/>
      </w:pP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T.A.1.32.2</w:t>
      </w:r>
    </w:p>
    <w:p w:rsidR="00B52D3A" w:rsidRDefault="00B52D3A" w:rsidP="00086D63">
      <w:pPr>
        <w:pStyle w:val="Kannada-Veda"/>
      </w:pPr>
      <w:r w:rsidRPr="00B52D3A">
        <w:t>†C¸À…kÑAiÀÄªÁ£ï | CUÀßAiÉÄÃ ªÁAiÀÄ†ªÉÃ ¸ÀÆ…AiÀiÁðAiÀÄ | §æºÀäuÉÃ †¥ÀæeÁ…¥ÀvÀAiÉÄÃ | ZÀ£ÀÝçªÀÄ¸ÉÃ †£ÀPÀë…vÉæÃ¨sÀåB | IÄvÀÄ¨sÀåB 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†ªÀxÀì…gÁAiÀÄ | </w:t>
      </w:r>
      <w:r w:rsidRPr="00B52D3A">
        <w:lastRenderedPageBreak/>
        <w:t xml:space="preserve">ªÀgÀÄuÁ-AiÀiÁgÀÄuÁAiÉÄÃw †ªÀævÀ…ºÉÆÃªÀiÁB | …¥Àæ…ªÀUÀåð†ªÀzÁ…zÉÃ±ÀB | </w:t>
      </w:r>
      <w:r w:rsidR="00E62846">
        <w:br/>
      </w:r>
      <w:r w:rsidRPr="00B52D3A">
        <w:t xml:space="preserve">CgÀÄuÁB ‡PÁtØ …IÄµÀAiÀÄB | CgÀ†uÉåÃ„¢üÃ…¬ÄÃgÀ£ïß | </w:t>
      </w:r>
      <w:r w:rsidR="00E62846">
        <w:br/>
      </w:r>
      <w:r w:rsidRPr="00B52D3A">
        <w:t xml:space="preserve">¨sÀzÀæAPÀuÉÃð©üjw †zÉéÃ d…¦vÁé | </w:t>
      </w:r>
      <w:r w:rsidRPr="009A6FAB">
        <w:rPr>
          <w:rFonts w:ascii="BRH Kannada RN" w:hAnsi="BRH Kannada RN"/>
        </w:rPr>
        <w:t>131 (10</w:t>
      </w:r>
      <w:r w:rsidRPr="00B52D3A">
        <w:t>)</w:t>
      </w:r>
    </w:p>
    <w:p w:rsidR="00B52D3A" w:rsidRPr="00B52D3A" w:rsidRDefault="00B52D3A" w:rsidP="006672A4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T.A.1.32.3</w:t>
      </w:r>
    </w:p>
    <w:p w:rsidR="00B52D3A" w:rsidRPr="00B52D3A" w:rsidRDefault="00B52D3A" w:rsidP="00086D63">
      <w:pPr>
        <w:pStyle w:val="Kannada-Veda"/>
      </w:pPr>
      <w:r w:rsidRPr="00B52D3A">
        <w:t>ªÀÄºÁ£Á«ÄßÃ©ü-</w:t>
      </w:r>
      <w:proofErr w:type="gramStart"/>
      <w:r w:rsidRPr="00B52D3A">
        <w:t>gÀÄzÀPÀ(</w:t>
      </w:r>
      <w:proofErr w:type="gramEnd"/>
      <w:r w:rsidRPr="00B52D3A">
        <w:t xml:space="preserve">Uïä) ¸À(†UïÎ)…¸Àà±Àåð | vÀªÀiÁ‡ZÁAiÉÆÃð …zÀzÁåvï | </w:t>
      </w:r>
    </w:p>
    <w:p w:rsidR="00B52D3A" w:rsidRPr="00B52D3A" w:rsidRDefault="00B52D3A" w:rsidP="00086D63">
      <w:pPr>
        <w:pStyle w:val="Kannada-Veda"/>
      </w:pPr>
      <w:r w:rsidRPr="00B52D3A">
        <w:t xml:space="preserve">²ªÁ£ÀB ±À£ÀÛªÉÄÃ-vÉÆåÃµÀ†¢üÃgÁ…®¨sÀvÉÃ | ¸ÀÄªÀÄÈrÃ†PÉÃw …¨sÀÆ«ÄA | KªÀ†ªÀÄ¥À…ªÀUÉÃð | †zsÉÃ£ÀÄgï …zÀQëuÁ | PÀ(Uïä) ¸ÀªÀiïªÁ†¸À±ÀÑ …PËëªÀÄA | C†£ÀåzÁé …±ÀÄPÀèA | †AiÀÄxÁ …±ÀQÛ ªÁ | KªÀ(UïÎ) ¸ÁézsÁå†AiÀÄ zsÀ…ªÉÄÃðt | CgÀ†uÉåÃ„¢üÃ…¬ÄÃvÀ | vÀ¥À¹éÃ ¥ÀÄuÉÆåÃ ¨sÀªÀw vÀ¥À¹éÃ †¥ÀÄuÉÆåÃ …¨sÀªÀw | </w:t>
      </w:r>
      <w:r w:rsidRPr="009A6FAB">
        <w:rPr>
          <w:rFonts w:ascii="BRH Kannada RN" w:hAnsi="BRH Kannada RN"/>
        </w:rPr>
        <w:t>132 (12</w:t>
      </w:r>
      <w:r w:rsidRPr="00B52D3A">
        <w:t>)</w:t>
      </w:r>
      <w:r w:rsidRPr="00B52D3A">
        <w:tab/>
      </w:r>
    </w:p>
    <w:p w:rsidR="00B52D3A" w:rsidRPr="00B52D3A" w:rsidRDefault="00B52D3A" w:rsidP="00086D63">
      <w:pPr>
        <w:pStyle w:val="Kannada-Veda"/>
        <w:rPr>
          <w:rFonts w:ascii="BRH Kannada RN" w:hAnsi="BRH Kannada RN" w:cs="BRH Kannada RN"/>
        </w:rPr>
      </w:pPr>
      <w:r w:rsidRPr="00B52D3A">
        <w:rPr>
          <w:rFonts w:ascii="BRH Kannada RN" w:hAnsi="BRH Kannada RN" w:cs="BRH Kannada RN"/>
        </w:rPr>
        <w:t>²æÃ bÁAiÀiÁ-¸ÀÄªÀZÀð¯ÁªÀiÁâ ¸ÀªÉÄÃvÀ ²æÃ ¸ÀÄAiÀÄð£ÁgÁAiÀÄt ¸Áé«Ä£ÉÃ £ÀªÀÄB | NA £ÀªÉÆÃ £ÁgÁAiÀÄuÁAiÀÄ || 32 ||</w:t>
      </w:r>
    </w:p>
    <w:p w:rsidR="00B52D3A" w:rsidRPr="00B52D3A" w:rsidRDefault="00B52D3A" w:rsidP="00086D63">
      <w:pPr>
        <w:pStyle w:val="Kannada-Veda"/>
      </w:pPr>
      <w:r w:rsidRPr="00B52D3A">
        <w:t>NA | …¨sÀzÀæA PÀ†uÉÃð©üB ±ÀæöÈ…tÄAiÀiÁ†ªÀÄ zÉÃªÁB | …¨sÀzÀæA †¥À±ÉåÃ…ªÀiÁPÀë…©ügï AiÀÄ†dvÁæB | …¹ÜgÉÊgÀ‡YõÉÎöÊ¸ÀÄÛ…µÀÄÖªÁ(Uïä) †¸À…¸ÀÛ£ÀÆ†©üB | ªÀå†±ÉÃªÀÄ …zÉÃªÀ†»…vÀA AiÀÄ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zÁ†AiÀÄÄB | …¸Àé¹Û …£À E†£ÉÆÝçÃ …ªÀÈzÀÞ†±ÀæªÁB | …¸Àé¹Û †£ÀB …¥ÀÆµÁ …«±Àé†ªÉÃzÁB | …¸Àé¹Û …£À¸ÁÛ…PÉÆë÷åÃð C†jµÀÖ£ÉÃ«ÄB | …¸Àé¹Û …£ÉÆÃ §È…ºÀ¸Àà†wgï zÀzsÁvÀÄ || </w:t>
      </w:r>
      <w:r w:rsidRPr="009A6FAB">
        <w:rPr>
          <w:rFonts w:ascii="BRH Kannada RN" w:hAnsi="BRH Kannada RN"/>
        </w:rPr>
        <w:t>133</w:t>
      </w:r>
    </w:p>
    <w:p w:rsidR="00011789" w:rsidRDefault="00B52D3A" w:rsidP="00011789">
      <w:pPr>
        <w:pStyle w:val="Kannada-Veda"/>
        <w:jc w:val="center"/>
      </w:pPr>
      <w:r w:rsidRPr="00B52D3A">
        <w:t>NA ±Á…¤ÛB ±Á…¤ÛB ±Á†¤ÛB ||</w:t>
      </w:r>
    </w:p>
    <w:p w:rsidR="00B52D3A" w:rsidRPr="00B52D3A" w:rsidRDefault="00BE4111" w:rsidP="00011789">
      <w:pPr>
        <w:pStyle w:val="Kannada-Veda"/>
        <w:jc w:val="center"/>
      </w:pPr>
      <w:r>
        <w:rPr>
          <w:rFonts w:ascii="BRH Kannada RN" w:hAnsi="BRH Kannada RN" w:cs="BRH Kannada RN"/>
        </w:rPr>
        <w:pict>
          <v:rect id="_x0000_i1029" style="width:0;height:1.5pt" o:hralign="center" o:hrstd="t" o:hr="t" fillcolor="#a0a0a0" stroked="f"/>
        </w:pict>
      </w:r>
    </w:p>
    <w:p w:rsidR="006F1840" w:rsidRDefault="006F1840">
      <w:pPr>
        <w:spacing w:after="0" w:line="240" w:lineRule="auto"/>
        <w:rPr>
          <w:rFonts w:ascii="BRH Kannada RN" w:hAnsi="BRH Kannada RN" w:cs="BRH Kannada RN"/>
          <w:b/>
          <w:bCs/>
          <w:color w:val="000000"/>
          <w:sz w:val="40"/>
          <w:szCs w:val="40"/>
        </w:rPr>
      </w:pPr>
      <w:r>
        <w:rPr>
          <w:rFonts w:ascii="BRH Kannada RN" w:hAnsi="BRH Kannada RN" w:cs="BRH Kannada RN"/>
          <w:b/>
          <w:bCs/>
          <w:color w:val="000000"/>
          <w:sz w:val="40"/>
          <w:szCs w:val="40"/>
        </w:rPr>
        <w:br w:type="page"/>
      </w:r>
    </w:p>
    <w:p w:rsidR="00B52D3A" w:rsidRDefault="006672A4" w:rsidP="006672A4">
      <w:pPr>
        <w:pStyle w:val="1Title-VedaVMSKannada"/>
      </w:pPr>
      <w:bookmarkStart w:id="81" w:name="_Toc5743577"/>
      <w:r>
        <w:lastRenderedPageBreak/>
        <w:t xml:space="preserve">6 </w:t>
      </w:r>
      <w:r w:rsidR="00B52D3A" w:rsidRPr="00B52D3A">
        <w:t>wæuÁaPÉÃvÀA</w:t>
      </w:r>
      <w:bookmarkEnd w:id="81"/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3.11.7.1</w:t>
      </w:r>
    </w:p>
    <w:p w:rsidR="00B52D3A" w:rsidRDefault="00B52D3A" w:rsidP="00086D63">
      <w:pPr>
        <w:pStyle w:val="Kannada-Veda"/>
      </w:pPr>
      <w:r w:rsidRPr="00B52D3A">
        <w:t xml:space="preserve">…CAiÀÄA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ªÁªÀ AiÀÄB ¥À†ªÀvÉÃ | ‡¸ÉÆÃ„Vßgï †£Áa…PÉÃvÀB | </w:t>
      </w:r>
      <w:r w:rsidR="00E62846">
        <w:br/>
      </w:r>
      <w:r w:rsidRPr="00B52D3A">
        <w:t xml:space="preserve">¸À AiÀÄvï ¥ÁæYõï ¥À†ªÀvÉÃ | vÀ†zÀ-…¸Àå ²†gÀB | C…xÀ AiÀÄzï †zÀ…QëuÁ | </w:t>
      </w:r>
      <w:r w:rsidR="00E62846">
        <w:br/>
      </w:r>
      <w:r w:rsidRPr="00B52D3A">
        <w:t xml:space="preserve">¸À zÀ†QëtB …¥ÀPÀëB | C…xÀ AiÀÄvï …¥ÀævÀåPï | vÀvï ¥ÀÄ‡ZÀÒAA | AiÀÄzÀÄzÀ†Yõï | </w:t>
      </w:r>
      <w:r w:rsidR="00E62846">
        <w:br/>
      </w:r>
      <w:r w:rsidRPr="00B52D3A">
        <w:t xml:space="preserve">¸À G†vÀÛgÀB …¥ÀPÀëB || 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3.11.7.2</w:t>
      </w:r>
    </w:p>
    <w:p w:rsidR="00B52D3A" w:rsidRPr="00B52D3A" w:rsidRDefault="00B52D3A" w:rsidP="00086D63">
      <w:pPr>
        <w:pStyle w:val="Kannada-Veda"/>
      </w:pPr>
      <w:r w:rsidRPr="00B52D3A">
        <w:t>C…xÀ AiÀÄxï …¸ÀA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ªÁ†w | vÀ†zÀ¸Àå …¸ÀªÀÄ†kÑ£ÀA ZÀ …¥Àæ¸Á†gÀtAZÀ | </w:t>
      </w:r>
    </w:p>
    <w:p w:rsidR="00B52D3A" w:rsidRPr="00B52D3A" w:rsidRDefault="00B52D3A" w:rsidP="00086D63">
      <w:pPr>
        <w:pStyle w:val="Kannada-Veda"/>
      </w:pPr>
      <w:r w:rsidRPr="00B52D3A">
        <w:t>C†xÉÆÃ …¸ÀA¥À…zÉÃªÁ…¸Àå ¸Á | ¸</w:t>
      </w:r>
      <w:proofErr w:type="gramStart"/>
      <w:r w:rsidRPr="00B52D3A">
        <w:t>À(</w:t>
      </w:r>
      <w:proofErr w:type="gramEnd"/>
      <w:r w:rsidRPr="00B52D3A">
        <w:t xml:space="preserve">Uïä) …ºÀ ªÁ †C…¸ÉäöÊ ¸À PÁ†ªÀÄB ¥ÀzÀåvÉÃ | </w:t>
      </w:r>
    </w:p>
    <w:p w:rsidR="00B52D3A" w:rsidRDefault="00B52D3A" w:rsidP="00086D63">
      <w:pPr>
        <w:pStyle w:val="Kannada-Veda"/>
      </w:pPr>
      <w:r w:rsidRPr="00B52D3A">
        <w:t xml:space="preserve">AiÀÄvï †PÁ…ªÉÆÃ AiÀÄ†dvÉÃ | ‡AiÉÆÃ„VßA †£Áa…PÉÃvÀA †a…£ÀÄvÉÃ | </w:t>
      </w:r>
      <w:r w:rsidR="00E62846">
        <w:br/>
      </w:r>
      <w:r w:rsidRPr="00B52D3A">
        <w:t xml:space="preserve">AiÀÄ †GZÉÊ£À-…ªÉÄÃªÀA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AiÉÆÃ …ºÀ ªÁ …CUÉßÃgï †£Áa…PÉÃvÀ-…¸ÁåAiÀÄ†vÀ£ÀA ¥Àæ…wµÁÖA </w:t>
      </w:r>
      <w:r w:rsidRPr="00B52D3A">
        <w:rPr>
          <w:rFonts w:ascii="BRH Devanagari" w:hAnsi="BRH Devanagari" w:cs="BRH Devanagari"/>
        </w:rPr>
        <w:t>Æ</w:t>
      </w:r>
      <w:r w:rsidRPr="00B52D3A">
        <w:t>ªÉÃ†zÀ |</w:t>
      </w:r>
      <w:r w:rsidR="00C43113">
        <w:t xml:space="preserve"> </w:t>
      </w:r>
      <w:r w:rsidRPr="00B52D3A">
        <w:t xml:space="preserve">…DAiÀÄ†vÀ£ÀªÁ£ï ¨sÀªÀw | UÀ†ZÀÒw ¥Àæ…wµÁ×A || 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3.11.7.3</w:t>
      </w:r>
    </w:p>
    <w:p w:rsidR="00B52D3A" w:rsidRDefault="00B52D3A" w:rsidP="00086D63">
      <w:pPr>
        <w:pStyle w:val="Kannada-Veda"/>
      </w:pPr>
      <w:r w:rsidRPr="00B52D3A">
        <w:t xml:space="preserve">»†gÀ…tåA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…CUÉßÃgï †£Áa…PÉÃvÀ-…¸ÁåAiÀÄ†vÀ£ÀA ¥Àæ…wµÁ× | </w:t>
      </w:r>
      <w:r w:rsidR="00E62846">
        <w:br/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</w:t>
      </w:r>
      <w:r w:rsidR="00C43113">
        <w:t xml:space="preserve"> </w:t>
      </w:r>
      <w:r w:rsidRPr="00B52D3A">
        <w:t xml:space="preserve">…DAiÀÄ†vÀ£ÀªÁ£ï ¨sÀªÀw | UÀ†ZÀÒw ¥Àæ…wµÁ×A | </w:t>
      </w:r>
      <w:r w:rsidR="00E62846">
        <w:br/>
      </w:r>
      <w:r w:rsidRPr="00B52D3A">
        <w:t xml:space="preserve">AiÉÆÃ …ºÀªÁ …CUÉßÃgï †£Áa…PÉÃvÀ…¸Àå ±À†jÃ…gÀA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¸À †±ÀjÃgÀ …KªÀ </w:t>
      </w:r>
      <w:r w:rsidR="00E62846">
        <w:br/>
      </w:r>
      <w:r w:rsidRPr="00B52D3A">
        <w:t xml:space="preserve">…¸ÀéUÀðA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…¯ÉÆÃPÀ†ªÉÄÃw | »†gÀ…tåA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ªÁ …CUÉßÃgï †£Áa…PÉÃvÀ…¸Àå ±À†jÃgÀA | </w:t>
      </w:r>
      <w:r w:rsidR="00E62846">
        <w:br/>
      </w:r>
      <w:r w:rsidRPr="00B52D3A">
        <w:t xml:space="preserve">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¸À †±ÀjÃgÀ …KªÀ …¸ÀéUÀðA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…¯ÉÆÃPÀ†ªÉÄÃw | </w:t>
      </w:r>
      <w:r w:rsidR="00E62846">
        <w:br/>
      </w:r>
      <w:r w:rsidRPr="00B52D3A">
        <w:t>C…xÉÆÃ AiÀÄ†xÁ …gÀÄPÀä Gvï-†vÀ¥ÉÆÛÃ …¨sÁAiÀiÁåvï ||</w:t>
      </w:r>
    </w:p>
    <w:p w:rsidR="00EC573F" w:rsidRPr="00B52D3A" w:rsidRDefault="00EC573F" w:rsidP="00EC573F">
      <w:pPr>
        <w:pStyle w:val="NoSpacing"/>
      </w:pPr>
    </w:p>
    <w:p w:rsidR="00C43113" w:rsidRDefault="00C43113" w:rsidP="00FC68CF">
      <w:pPr>
        <w:pStyle w:val="3-Eng-Subheading-VedaVMSTelugu"/>
      </w:pPr>
    </w:p>
    <w:p w:rsidR="00C43113" w:rsidRDefault="00C43113" w:rsidP="00FC68CF">
      <w:pPr>
        <w:pStyle w:val="3-Eng-Subheading-VedaVMSTelugu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3.11.7.4</w:t>
      </w:r>
    </w:p>
    <w:p w:rsidR="00B52D3A" w:rsidRPr="00B52D3A" w:rsidRDefault="00B52D3A" w:rsidP="00086D63">
      <w:pPr>
        <w:pStyle w:val="Kannada-Veda"/>
      </w:pPr>
      <w:r w:rsidRPr="00B52D3A">
        <w:t>…KªÀ…ªÉÄÃªÀ ¸À vÉÃ†d…¸Á AiÀÄ†±À¸Á | …</w:t>
      </w:r>
      <w:proofErr w:type="gramStart"/>
      <w:r w:rsidRPr="00B52D3A">
        <w:t>C¹ä(</w:t>
      </w:r>
      <w:proofErr w:type="gramEnd"/>
      <w:r w:rsidRPr="00B52D3A">
        <w:t>UïÎ)†±ÀÑ …¯ÉÆÃ†PÉÃ-„ªÀÄÄ¶ä(†UïÎ)±ÀÑ ¨sÁw |</w:t>
      </w:r>
      <w:r w:rsidR="00C43113">
        <w:t xml:space="preserve"> </w:t>
      </w:r>
      <w:r w:rsidRPr="00B52D3A">
        <w:t>…GgÀ†ªÉÇÃ …ºÀ ªÉÊ £Á…ªÉÄÊvÉÃ …¯ÉÆÃPÁB | AiÉÄÃ „†ªÀgÉÃuÁ…¢vÀåA |</w:t>
      </w:r>
    </w:p>
    <w:p w:rsidR="00B52D3A" w:rsidRDefault="00B52D3A" w:rsidP="00086D63">
      <w:pPr>
        <w:pStyle w:val="Kannada-Veda"/>
      </w:pPr>
      <w:r w:rsidRPr="00B52D3A">
        <w:t>C†xÀ …ºÉÊvÉÃ ªÀ†</w:t>
      </w:r>
      <w:proofErr w:type="gramStart"/>
      <w:r w:rsidRPr="00B52D3A">
        <w:t>jÃAiÀiÁ(</w:t>
      </w:r>
      <w:proofErr w:type="gramEnd"/>
      <w:r w:rsidRPr="00B52D3A">
        <w:t>Uïä)¸ÉÆÃ …¯ÉÆÃPÁB | AiÉÄÃ ¥À†gÉÃuÁ…¢vÀåA |</w:t>
      </w:r>
      <w:r w:rsidR="00C43113">
        <w:t xml:space="preserve"> </w:t>
      </w:r>
      <w:r w:rsidRPr="00B52D3A">
        <w:t xml:space="preserve">C†£ÀÛªÀ£ÀÛ(Uïä) …ºÀªÁ …KµÀ …PÀëAiÀÄåA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…¯ÉÆÃPÀA †dAiÀÄw | </w:t>
      </w:r>
      <w:r w:rsidR="00E62846">
        <w:br/>
      </w:r>
      <w:r w:rsidRPr="00B52D3A">
        <w:t>AiÉÆÃ„ †ªÀgÉÃuÁ…¢vÀåA |</w:t>
      </w:r>
      <w:r w:rsidR="00C43113">
        <w:t xml:space="preserve"> </w:t>
      </w:r>
      <w:r w:rsidRPr="00B52D3A">
        <w:t xml:space="preserve">C†xÀ …ºÉÊ†µÉÆÃ „…£À£ÀÛ-†ªÀÄ…¥ÁgÀ-†ªÀÄ…PÀëAiÀÄåA </w:t>
      </w:r>
      <w:r w:rsidRPr="00B52D3A">
        <w:rPr>
          <w:rFonts w:ascii="BRH Devanagari" w:hAnsi="BRH Devanagari" w:cs="BRH Devanagari"/>
        </w:rPr>
        <w:t>Æ</w:t>
      </w:r>
      <w:r w:rsidRPr="00B52D3A">
        <w:t>…¯ÉÆÃPÀA †dAiÀÄw | AiÀÄB ¥À†gÉÃuÁ…¢vÀåA</w:t>
      </w:r>
      <w:r w:rsidR="00FC68CF">
        <w:t xml:space="preserve"> </w:t>
      </w:r>
      <w:r w:rsidRPr="00B52D3A">
        <w:t>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3.11.7.5</w:t>
      </w:r>
    </w:p>
    <w:p w:rsidR="00B52D3A" w:rsidRPr="00B52D3A" w:rsidRDefault="00B52D3A" w:rsidP="00086D63">
      <w:pPr>
        <w:pStyle w:val="Kannada-Veda"/>
      </w:pPr>
      <w:r w:rsidRPr="00B52D3A">
        <w:t xml:space="preserve">…C…£À£ÀÛ(Uïä) …ºÀ ªÁ †C…¥ÁgÀ-†ªÀÄ…PÀëAiÀÄåA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…¯ÉÆÃPÀA †dAiÀÄw | </w:t>
      </w:r>
      <w:r w:rsidR="00E62846">
        <w:br/>
      </w:r>
      <w:r w:rsidRPr="00B52D3A">
        <w:t xml:space="preserve">‡AiÉÆÃ „VßA †£Áa…PÉÃvÀA †a…£ÀÄvÉÃ | AiÀÄ †GZÉÊ£À-…ªÉÄÃªÀA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E62846">
        <w:br/>
      </w:r>
      <w:r w:rsidRPr="00B52D3A">
        <w:t>C…xÉÆÃ AiÀÄ…xÁ gÀ…xÉÃ w…µÀ×£ï ¥À†PÀë¹Ã ¥À…AiÀiÁðªÀ†vÀÛðªÀiÁ£ÉÃ …¥ÀævÀå‡¥ÉÃPÀëvÉÃ |</w:t>
      </w:r>
      <w:r w:rsidR="00C43113">
        <w:t xml:space="preserve"> </w:t>
      </w:r>
      <w:r w:rsidRPr="00B52D3A">
        <w:t>…KªÀ-†ªÀÄºÉÆÃ…gÁvÉæÃ …¥ÀævÀå‡¥ÉÃPÀëvÉÃ | £Á†¸ÁåºÉÆÃ…gÁvÉæÃ …¯ÉÆÃPÀ‡ªÀiÁ¥ÀÄßvÀB |</w:t>
      </w:r>
      <w:r w:rsidR="00C43113">
        <w:t xml:space="preserve"> </w:t>
      </w:r>
      <w:r w:rsidRPr="00B52D3A">
        <w:t xml:space="preserve">‡AiÉÆÃ„VßA †£Á…aPÉÃvÀA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||</w:t>
      </w:r>
    </w:p>
    <w:p w:rsidR="00B52D3A" w:rsidRPr="00B52D3A" w:rsidRDefault="00B52D3A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3.11.8.1</w:t>
      </w:r>
    </w:p>
    <w:p w:rsidR="00B52D3A" w:rsidRPr="00B52D3A" w:rsidRDefault="00B52D3A" w:rsidP="00086D63">
      <w:pPr>
        <w:pStyle w:val="Kannada-Veda"/>
      </w:pPr>
      <w:r w:rsidRPr="00B52D3A">
        <w:t>…G±À£ï …ºÀ ªÉÊ †ªÁd±Àæ…ªÀ¸ÀB †¸ÀªÀðªÉÃ…zÀ¸ÀA †zÀzË | vÀ†¸Àå …ºÀ £À†aPÉÃ…vÁ £Á†ªÀÄ …¥ÀÄvÀæ †D¸À |</w:t>
      </w:r>
      <w:r w:rsidR="00C43113">
        <w:t xml:space="preserve"> </w:t>
      </w:r>
      <w:r w:rsidRPr="00B52D3A">
        <w:t>vÀ(Uïä) †ºÀ PÀÄ…ªÀiÁgÀ(Uïä) ¸À‡£ÀÛA | zÀ†QëuÁ¸ÀÄ …¤ÃAiÀÄ†ªÀiÁ£Á¸ÀÄ …±ÀæzÁÞ†«ªÉÃ±À |</w:t>
      </w:r>
      <w:r w:rsidR="00C43113">
        <w:t xml:space="preserve"> </w:t>
      </w:r>
      <w:r w:rsidRPr="00B52D3A">
        <w:t>¸À †ºÉÆÃªÁZÀ | vÀ…vÀ PÀ…¸ÉäöÊ ªÀiÁA ‡zÁ…¸Àå¹Ã†w |</w:t>
      </w:r>
      <w:r w:rsidR="00C43113">
        <w:t xml:space="preserve"> </w:t>
      </w:r>
      <w:r w:rsidRPr="00B52D3A">
        <w:t>…¢éwÃ†AiÀÄA …vÀÈwÃ‡AiÀÄA | vÀ(Uïä) …ºÀ ¥À†jÃvÀ GªÁZÀ |</w:t>
      </w:r>
    </w:p>
    <w:p w:rsidR="00B52D3A" w:rsidRDefault="00B52D3A" w:rsidP="00086D63">
      <w:pPr>
        <w:pStyle w:val="Kannada-Veda"/>
      </w:pPr>
      <w:r w:rsidRPr="00B52D3A">
        <w:t xml:space="preserve">…ªÀÄÈvÀå‡ªÉÃ vÁé zÀ…zÁ«ÄÃ†w | </w:t>
      </w:r>
      <w:proofErr w:type="gramStart"/>
      <w:r w:rsidRPr="00B52D3A">
        <w:t>vÀ(</w:t>
      </w:r>
      <w:proofErr w:type="gramEnd"/>
      <w:r w:rsidRPr="00B52D3A">
        <w:t xml:space="preserve">Uïä) …ºÀ ¸ÉÆäÃ-†wÜ…vÀA </w:t>
      </w:r>
      <w:r w:rsidRPr="00B52D3A">
        <w:rPr>
          <w:rFonts w:ascii="BRH Devanagari" w:hAnsi="BRH Devanagari" w:cs="BRH Devanagari"/>
        </w:rPr>
        <w:t>Æ</w:t>
      </w:r>
      <w:r w:rsidRPr="00B52D3A">
        <w:t>ªÁ…UÀ©ü†ªÀzÀw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T.B. 3.11.8.2</w:t>
      </w:r>
    </w:p>
    <w:p w:rsidR="00B52D3A" w:rsidRPr="00B52D3A" w:rsidRDefault="00B52D3A" w:rsidP="00086D63">
      <w:pPr>
        <w:pStyle w:val="Kannada-Veda"/>
      </w:pPr>
      <w:r w:rsidRPr="00B52D3A">
        <w:t xml:space="preserve">UË†vÀªÀÄ PÀÄ…ªÀiÁgÀ-«Ä†w | ¸À †ºÉÆÃªÁZÀ | ¥À†gÉÃ» …ªÀÄÈvÉÆåÃgï …UÀÈºÁ£ï | </w:t>
      </w:r>
    </w:p>
    <w:p w:rsidR="00B52D3A" w:rsidRDefault="00B52D3A" w:rsidP="00086D63">
      <w:pPr>
        <w:pStyle w:val="Kannada-Veda"/>
      </w:pPr>
      <w:r w:rsidRPr="00B52D3A">
        <w:t xml:space="preserve">…ªÀÄÈvÀå…ªÉÃ ªÉÊ †vÁé„…zÁ-«Ä†w | 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…¥ÀæªÀ†¸À£ÀÛA …UÀ£ÁÛ-¹Ã†w </w:t>
      </w:r>
      <w:r w:rsidR="00E62846">
        <w:br/>
      </w:r>
      <w:r w:rsidRPr="00B52D3A">
        <w:t>ºÉÆÃªÁZÀ | vÀ†¸Àå ¸Àä …w¸ÉÆæÃ gÁ…wæÃ-gÀ‡£Á±Áé£ï …UÀÈºÉÃ †ªÀ¸ÀvÁvï |</w:t>
      </w:r>
      <w:r w:rsidR="00C43113">
        <w:t xml:space="preserve"> </w:t>
      </w:r>
      <w:r w:rsidR="00E62846">
        <w:br/>
      </w:r>
      <w:r w:rsidRPr="00B52D3A">
        <w:t>¸À AiÀÄ†¢ vÁé …¥ÀÈZÉÒÃvï | PÀÄ†ªÀiÁ…gÀ PÀ…w gÁ†wæÃ-gÀªÁ…yìÃ-j†w |</w:t>
      </w:r>
      <w:r w:rsidR="00C43113">
        <w:t xml:space="preserve"> </w:t>
      </w:r>
      <w:r w:rsidR="00E62846">
        <w:br/>
      </w:r>
      <w:r w:rsidRPr="00B52D3A">
        <w:t>…w¸Àæ E…w ¥Àæ†w §ÆævÁvï | QA †¥Àæ…xÀªÀiÁ(Uïä) gÁ†wæ-ªÀiÁ…±Áß E†w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3.11.8.3</w:t>
      </w:r>
    </w:p>
    <w:p w:rsidR="00B52D3A" w:rsidRDefault="00B52D3A" w:rsidP="00151040">
      <w:pPr>
        <w:pStyle w:val="Kannada-Veda"/>
      </w:pPr>
      <w:r w:rsidRPr="00B52D3A">
        <w:t xml:space="preserve">…¥ÀæeÁA …vÀ E†w | QA …¢éwÃ…AiÀiÁ-«Ä†w | …¥À±ÀÆ(UïÎ)…¸ÀÛ E†w | </w:t>
      </w:r>
      <w:r w:rsidR="00E62846">
        <w:br/>
      </w:r>
      <w:r w:rsidRPr="00B52D3A">
        <w:t>QA …wæwÃ…AiÀiÁ-«Ä†w |</w:t>
      </w:r>
      <w:r w:rsidR="00C43113">
        <w:t xml:space="preserve"> </w:t>
      </w:r>
      <w:r w:rsidRPr="00B52D3A">
        <w:t xml:space="preserve">…¸Á…zsÀÄ…PÀÈvÁåA …vÀ E†w | vÀA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ªÉÊ …¥ÀæªÀ†¸À£ÀÛA </w:t>
      </w:r>
      <w:r w:rsidR="00E62846">
        <w:br/>
      </w:r>
      <w:r w:rsidRPr="00B52D3A">
        <w:t>dUÁªÀÄ |</w:t>
      </w:r>
      <w:r w:rsidR="00E62846">
        <w:t xml:space="preserve"> </w:t>
      </w:r>
      <w:r w:rsidRPr="00B52D3A">
        <w:t xml:space="preserve">vÀ†¸Àå ºÀ …w¸ÉÆæÃ gÁ…wæÃ-gÀ‡£Á±Áé£ï …UÀÈºÀ †GªÁ¸À | </w:t>
      </w:r>
      <w:r w:rsidR="00E62846">
        <w:br/>
      </w:r>
      <w:r w:rsidRPr="00B52D3A">
        <w:t xml:space="preserve">vÀ-…ªÀiÁUÀ†vÀå ¥À¥ÀæZÀÒ | PÀÄ†ªÀiÁ…gÀ PÀ…w gÁ†wæÃ-gÀªÁ…yìÃ-j†w | </w:t>
      </w:r>
      <w:r w:rsidR="00E62846">
        <w:br/>
      </w:r>
      <w:r w:rsidRPr="00B52D3A">
        <w:t>…w¸Àæ E…w ¥Àæ†vÀÄåªÁZÀ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3.11.8.4</w:t>
      </w:r>
    </w:p>
    <w:p w:rsidR="00B52D3A" w:rsidRDefault="00B52D3A" w:rsidP="00151040">
      <w:pPr>
        <w:pStyle w:val="Kannada-Veda"/>
      </w:pPr>
      <w:r w:rsidRPr="00B52D3A">
        <w:t>QA †¥Àæ…xÀªÀiÁ(Uïä) gÁ†wæ-ªÀiÁ…±Áß E†w | …¥ÀæeÁA …vÀ E†w |</w:t>
      </w:r>
      <w:r w:rsidR="00C43113">
        <w:t xml:space="preserve"> </w:t>
      </w:r>
      <w:r w:rsidR="00E62846">
        <w:br/>
      </w:r>
      <w:r w:rsidRPr="00B52D3A">
        <w:t>QA …¢éwÃ…AiÀiÁ-«Ä†w | …¥À±ÀÆ(UïÎ)…¸ÀÛ E†w |</w:t>
      </w:r>
      <w:r w:rsidR="00C43113">
        <w:t xml:space="preserve"> </w:t>
      </w:r>
      <w:r w:rsidRPr="00B52D3A">
        <w:t xml:space="preserve">QA …wæwÃ…AiÀiÁ-«Ä†w | </w:t>
      </w:r>
      <w:r w:rsidR="00E62846">
        <w:br/>
      </w:r>
      <w:r w:rsidRPr="00B52D3A">
        <w:t>…¸Á…zsÀÄ …PÀÈvÁåA …vÀ E†w |</w:t>
      </w:r>
      <w:r w:rsidR="00E62846">
        <w:t xml:space="preserve"> </w:t>
      </w:r>
      <w:r w:rsidRPr="00B52D3A">
        <w:t xml:space="preserve">£À†ªÀÄ¸ÉÛÃ C¸ÀÄÛ ¨sÀUÀ…ªÀ E†w ºÉÆÃ-ªÁZÀ | </w:t>
      </w:r>
      <w:r w:rsidR="00E62846">
        <w:br/>
      </w:r>
      <w:r w:rsidRPr="00B52D3A">
        <w:t xml:space="preserve">ªÀ†gÀA </w:t>
      </w:r>
      <w:r w:rsidRPr="00B52D3A">
        <w:rPr>
          <w:rFonts w:ascii="BRH Devanagari" w:hAnsi="BRH Devanagari" w:cs="BRH Devanagari"/>
        </w:rPr>
        <w:t>Æ</w:t>
      </w:r>
      <w:r w:rsidRPr="00B52D3A">
        <w:t>ªÀÈ…tÂÃµÉéÃ-†w |</w:t>
      </w:r>
      <w:r w:rsidR="00C43113">
        <w:t xml:space="preserve"> </w:t>
      </w:r>
      <w:r w:rsidRPr="00B52D3A">
        <w:t xml:space="preserve">…¦vÀ†gÀ-…ªÉÄÃªÀ fÃ†ªÀ-£Àß…AiÀiÁ¤Ã†w | </w:t>
      </w:r>
      <w:r w:rsidR="00E62846">
        <w:br/>
      </w:r>
      <w:r w:rsidRPr="00B52D3A">
        <w:t xml:space="preserve">…¢éwÃ†AiÀÄA </w:t>
      </w:r>
      <w:r w:rsidRPr="00B52D3A">
        <w:rPr>
          <w:rFonts w:ascii="BRH Devanagari" w:hAnsi="BRH Devanagari" w:cs="BRH Devanagari"/>
        </w:rPr>
        <w:t>Æ</w:t>
      </w:r>
      <w:r w:rsidRPr="00B52D3A">
        <w:t>ªÀÈ…tÂÃµÉéÃ-†w ||</w:t>
      </w:r>
    </w:p>
    <w:p w:rsidR="00E62846" w:rsidRDefault="00E62846" w:rsidP="00151040">
      <w:pPr>
        <w:pStyle w:val="Kannada-Veda"/>
      </w:pPr>
    </w:p>
    <w:p w:rsidR="00E62846" w:rsidRDefault="00E62846" w:rsidP="00151040">
      <w:pPr>
        <w:pStyle w:val="Kannada-Veda"/>
      </w:pP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T.B. 3.11.8.5</w:t>
      </w:r>
    </w:p>
    <w:p w:rsidR="00B52D3A" w:rsidRPr="00B52D3A" w:rsidRDefault="00B52D3A" w:rsidP="00151040">
      <w:pPr>
        <w:pStyle w:val="Kannada-Veda"/>
      </w:pPr>
      <w:r w:rsidRPr="00B52D3A">
        <w:t xml:space="preserve">…E…µÁÖ…¥ÀÆvÀÛð…AiÉÆÃgï ªÉÄÃ„†QëwA …§Ææ»Ã†w ºÉÆÃªÁZÀ | </w:t>
      </w:r>
      <w:r w:rsidR="00E62846">
        <w:br/>
      </w:r>
      <w:r w:rsidRPr="00B52D3A">
        <w:t>vÀ†¸ÉäöÊ …ºÉÊvÀ…ªÀÄVßA †£Áa…PÉÃvÀ-†ªÀÄÄªÁZÀ |</w:t>
      </w:r>
      <w:r w:rsidR="00C43113">
        <w:t xml:space="preserve"> </w:t>
      </w:r>
      <w:r w:rsidRPr="00B52D3A">
        <w:t xml:space="preserve">vÀ…vÉÆÃ ªÉÊ </w:t>
      </w:r>
      <w:r w:rsidR="00E62846">
        <w:br/>
      </w:r>
      <w:r w:rsidRPr="00B52D3A">
        <w:t>vÀ‡¸ÉåÃ-µÁÖ…¥ÀÆvÉÛÃð £Á †QëÃAiÉÄÃvÉÃ | £Á‡¸ÉåÃ-µÁÖ…¥ÀÆvÉÛÃð †QëÃAiÉÄÃvÉÃ |</w:t>
      </w:r>
    </w:p>
    <w:p w:rsidR="00B52D3A" w:rsidRPr="00B52D3A" w:rsidRDefault="00B52D3A" w:rsidP="00151040">
      <w:pPr>
        <w:pStyle w:val="Kannada-Veda"/>
      </w:pPr>
      <w:r w:rsidRPr="00B52D3A">
        <w:t xml:space="preserve">AiÉÆÃ‡„VßA †£Áa…PÉÃvÀA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…vÀÈwÃ†AiÀÄA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ªÀÈ…tÂÃµÉéÃ-†w | …¥ÀÄ…£À …ªÀÄÈðvÉÆåÃgï ªÉÄÃ„†¥ÀfwA </w:t>
      </w:r>
      <w:r w:rsidR="00E62846">
        <w:br/>
      </w:r>
      <w:r w:rsidRPr="00B52D3A">
        <w:t xml:space="preserve">…§Ææ»Ã†w ºÉÆÃªÁZÀ | vÀ†¸ÉäöÊ …ºÉÊvÀ-…ªÀÄVßA †£Áa…PÉÃvÀ-†ªÀÄÄªÁZÀ | </w:t>
      </w:r>
      <w:r w:rsidR="00E62846">
        <w:br/>
      </w:r>
      <w:r w:rsidRPr="00B52D3A">
        <w:t>vÀ…vÉÆÃ ªÉÊ ¸ÉÆÃ†¥À ¥ÀÄ£Àgï …ªÀÄÈvÀÄå-†ªÀÄdAiÀÄvï ||</w:t>
      </w:r>
    </w:p>
    <w:p w:rsidR="00B52D3A" w:rsidRPr="00B52D3A" w:rsidRDefault="00B52D3A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3.11.8.6</w:t>
      </w:r>
    </w:p>
    <w:p w:rsidR="00B52D3A" w:rsidRDefault="00B52D3A" w:rsidP="00151040">
      <w:pPr>
        <w:pStyle w:val="Kannada-Veda"/>
      </w:pPr>
      <w:r w:rsidRPr="00B52D3A">
        <w:t xml:space="preserve">C†¥À ¥ÀÄ£Àgï …ªÀÄÈvÀÄåA †dAiÀÄw | AiÉÆÃ‡„VßA †£Áa…PÉÃvÀA †a…£ÀÄvÉÃ | </w:t>
      </w:r>
      <w:r w:rsidR="00E62846">
        <w:br/>
      </w:r>
      <w:r w:rsidRPr="00B52D3A">
        <w:t xml:space="preserve">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…¥ÀæeÁ†¥À…w ªÉÊð …¥ÀæeÁ†PÁ…ªÀÄ-¸ÀÛ†¥ÉÆÃ „vÀ¥ÀåvÀ | ¸À »†gÀ…tå-ªÀÄÄ‡zÁ¸Àåvï | vÀ-…zÀUËß ¥Áæ†¸Àåvï | </w:t>
      </w:r>
      <w:r w:rsidR="00E62846">
        <w:br/>
      </w:r>
      <w:r w:rsidRPr="00B52D3A">
        <w:t xml:space="preserve">vÀ-†zÀ…¸ÉäöÊ £Á†ZÀÒzÀAiÀÄvï | vÀzï …¢éwÃ…AiÀÄA ¥Áæ†¸Àåvï | </w:t>
      </w:r>
      <w:r w:rsidR="00E62846">
        <w:br/>
      </w:r>
      <w:r w:rsidRPr="00B52D3A">
        <w:t>vÀ-†zÀ…¸ÉäöÊ £ÉÊªÁ†ZÀÒzÀAiÀÄvï | vÀvï …vÀÈwÃ…AiÀÄA ¥Áæ†¸Àåvï ||</w:t>
      </w:r>
    </w:p>
    <w:p w:rsidR="00EC573F" w:rsidRDefault="00EC573F" w:rsidP="00B52D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3.11.8.7</w:t>
      </w:r>
    </w:p>
    <w:p w:rsidR="00B52D3A" w:rsidRPr="00B52D3A" w:rsidRDefault="00B52D3A" w:rsidP="00151040">
      <w:pPr>
        <w:pStyle w:val="Kannada-Veda"/>
      </w:pPr>
      <w:r w:rsidRPr="00B52D3A">
        <w:t>vÀ-†zÀ…¸ÉäöÊ £ÉÊªÁ†ZÀÒzÀAiÀÄvï | vÀ-…zÁvÀä-…£ÉßÃªÀ †ºÀÈ…zÀ‡AiÉÄåÃ„UËß ‡</w:t>
      </w:r>
      <w:r w:rsidR="00E62846">
        <w:br/>
      </w:r>
      <w:r w:rsidRPr="00B52D3A">
        <w:t>ªÉÊ±Áé…£ÀgÉÃ ¥Áæ†¸Àåvï |</w:t>
      </w:r>
      <w:r w:rsidR="00C43113">
        <w:t xml:space="preserve"> </w:t>
      </w:r>
      <w:r w:rsidRPr="00B52D3A">
        <w:t xml:space="preserve">vÀ-†zÀ¸Áä CZÀÒzÀAiÀÄvï | </w:t>
      </w:r>
      <w:r w:rsidR="00E62846">
        <w:br/>
      </w:r>
      <w:r w:rsidRPr="00B52D3A">
        <w:t>vÀ…¸Áäzï »†gÀ…tåA PÀ†¤…µÀ×A zsÀ†£Á£ÁA |</w:t>
      </w:r>
      <w:r w:rsidR="00E62846">
        <w:t xml:space="preserve"> </w:t>
      </w:r>
      <w:r w:rsidRPr="00B52D3A">
        <w:t xml:space="preserve">…¨sÀÄkÓvï …¦æAiÀÄ†vÀªÀÄA | …ºÀÈ…zÀ…AiÀÄd(Uïä) » | ¸À ªÉÊ vÀ…ªÉÄÃªÀ £Á†«£ÀÝvï | </w:t>
      </w:r>
    </w:p>
    <w:p w:rsidR="00B52D3A" w:rsidRDefault="00B52D3A" w:rsidP="00151040">
      <w:pPr>
        <w:pStyle w:val="Kannada-Veda"/>
      </w:pPr>
      <w:r w:rsidRPr="00B52D3A">
        <w:lastRenderedPageBreak/>
        <w:t xml:space="preserve">AiÀÄ…¸ÉäöÊ vÁA zÀ†Që…uÁ-ªÀÄ‡£ÉÃµÀåvï | </w:t>
      </w:r>
      <w:proofErr w:type="gramStart"/>
      <w:r w:rsidRPr="00B52D3A">
        <w:t>vÁ(</w:t>
      </w:r>
      <w:proofErr w:type="gramEnd"/>
      <w:r w:rsidRPr="00B52D3A">
        <w:t>UïÎ) ¸Áé…AiÉÄÊªÀ ºÀ†¸ÁÛ…AiÀÄ zÀ†QëuÁAiÀiÁ£ÀAiÀÄvï | vÁA ¥Àæ†vÀåUÀÈºÁÚvï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3.11.8.8</w:t>
      </w:r>
    </w:p>
    <w:p w:rsidR="00B52D3A" w:rsidRPr="00B52D3A" w:rsidRDefault="00B52D3A" w:rsidP="00151040">
      <w:pPr>
        <w:pStyle w:val="Kannada-Veda"/>
      </w:pPr>
      <w:proofErr w:type="gramStart"/>
      <w:r w:rsidRPr="00B52D3A">
        <w:t>zÀ†</w:t>
      </w:r>
      <w:proofErr w:type="gramEnd"/>
      <w:r w:rsidRPr="00B52D3A">
        <w:t>PÁëAiÀÄ …vÁé zÀ†Që…uÁA ¥Àæ†wUÀÈ…ºÁÚ«ÄÃ†w | †¸ÉÆÃ „zÀPÀë…vÀ zÀ†QëuÁA ¥Àæ…wUÀÈ†ºÀå |</w:t>
      </w:r>
      <w:r w:rsidR="00C43113">
        <w:t xml:space="preserve"> </w:t>
      </w:r>
      <w:r w:rsidRPr="00B52D3A">
        <w:t xml:space="preserve">zÀ†PÀëvÉÃ …ºÀ ªÉÊ zÀ†QëuÁA ¥Àæ…wUÀÈ†ºÀå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</w:t>
      </w:r>
    </w:p>
    <w:p w:rsidR="00B52D3A" w:rsidRPr="00B52D3A" w:rsidRDefault="00B52D3A" w:rsidP="00151040">
      <w:pPr>
        <w:pStyle w:val="Kannada-Veda"/>
      </w:pPr>
      <w:r w:rsidRPr="00B52D3A">
        <w:t>…KvÀ†zÀÞ …¸Àä ªÉÊ vÀzï …«</w:t>
      </w:r>
      <w:proofErr w:type="gramStart"/>
      <w:r w:rsidRPr="00B52D3A">
        <w:t>zÁé(</w:t>
      </w:r>
      <w:proofErr w:type="gramEnd"/>
      <w:r w:rsidRPr="00B52D3A">
        <w:t xml:space="preserve">Uïä)†¸ÉÆÃ ªÁd±Àæ…ªÀ¸Á UÉÆÃ†vÀªÀiÁB | </w:t>
      </w:r>
    </w:p>
    <w:p w:rsidR="00B52D3A" w:rsidRDefault="00B52D3A" w:rsidP="00151040">
      <w:pPr>
        <w:pStyle w:val="Kannada-Veda"/>
      </w:pPr>
      <w:r w:rsidRPr="00B52D3A">
        <w:t>C†¥Àå£ÀÆ…zÉÃ‡±ÁåA zÀ†Që…uÁA ¥Àæ†wUÀÈºÀÚ¤Û |</w:t>
      </w:r>
      <w:r w:rsidR="00C43113">
        <w:t xml:space="preserve"> </w:t>
      </w:r>
      <w:r w:rsidR="00E62846">
        <w:br/>
      </w:r>
      <w:r w:rsidRPr="00B52D3A">
        <w:t>…G¨sÀ†AiÉÄÃ£À …ªÀAiÀÄA †zÀQëµÁåªÀÄºÀ …KªÀ zÀ†QëuÁA ¥Àæ…wUÀÈºÉåÃ†w | †</w:t>
      </w:r>
      <w:r w:rsidR="00E62846">
        <w:br/>
      </w:r>
      <w:r w:rsidRPr="00B52D3A">
        <w:t xml:space="preserve">vÉÃ„zÀPÀë…£ÀÛ zÀ†QëuÁA ¥Àæ…wUÀÈ†ºÀå | zÀ†PÀëvÉÃ …ºÀ ªÉÊ zÀ†QëuÁA ¥Àæ…wUÀÈ†ºÀå | AiÀÄ …KªÀA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¥Àæ …ºÁ£ÀåA </w:t>
      </w:r>
      <w:r w:rsidRPr="00B52D3A">
        <w:rPr>
          <w:rFonts w:ascii="BRH Devanagari" w:hAnsi="BRH Devanagari" w:cs="BRH Devanagari"/>
        </w:rPr>
        <w:t>Æ</w:t>
      </w:r>
      <w:r w:rsidRPr="00B52D3A">
        <w:t>†«èÃ£Áw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3.11.9.1</w:t>
      </w:r>
    </w:p>
    <w:p w:rsidR="00B52D3A" w:rsidRPr="00B52D3A" w:rsidRDefault="00B52D3A" w:rsidP="00151040">
      <w:pPr>
        <w:pStyle w:val="Kannada-Veda"/>
      </w:pPr>
      <w:proofErr w:type="gramStart"/>
      <w:r w:rsidRPr="00B52D3A">
        <w:t>vÀ(</w:t>
      </w:r>
      <w:proofErr w:type="gramEnd"/>
      <w:r w:rsidRPr="00B52D3A">
        <w:t>Uïä) …ºÉÊvÀ-ªÉÄÃ†PÉÃ ¥À±ÀÄ…§£ÀÞ …KªÉÇÃ-†vÀÛgÀ…ªÉÃzÁåA †a£ÀévÉÃ |</w:t>
      </w:r>
    </w:p>
    <w:p w:rsidR="00B52D3A" w:rsidRPr="00B52D3A" w:rsidRDefault="00B52D3A" w:rsidP="00151040">
      <w:pPr>
        <w:pStyle w:val="Kannada-Veda"/>
      </w:pPr>
      <w:r w:rsidRPr="00B52D3A">
        <w:t xml:space="preserve">…G…vÀÛ…gÀ…ªÉÃ¢ †¸À«ÄävÀ …K‡µÉÆÃ„Vßj…w ªÀ†zÀ£ÀÛB | vÀ£Àß vÀ†xÁ …PÀÄAiÀiÁðvï | </w:t>
      </w:r>
    </w:p>
    <w:p w:rsidR="00B52D3A" w:rsidRDefault="00B52D3A" w:rsidP="00151040">
      <w:pPr>
        <w:pStyle w:val="Kannada-Veda"/>
      </w:pPr>
      <w:r w:rsidRPr="00B52D3A">
        <w:t>…KvÀ-…ªÀÄVßA PÁ†ªÉÄÃ…£À †ªÀåzÀÞðAiÉÄÃvï | ¸À †K…£ÀA PÁ†ªÉÄÃ…£À †ªÀåöÈzÀÞB | PÁ†ªÉÄÃ…£À †ªÀåzÀÞðAiÉÄÃvï |</w:t>
      </w:r>
      <w:r w:rsidR="00C43113">
        <w:t xml:space="preserve"> </w:t>
      </w:r>
      <w:r w:rsidRPr="00B52D3A">
        <w:t xml:space="preserve">…¸ËªÉÄåÃ ªÁªÉÊ-†£ÀªÀÄ…zsÀégÉÃ †a…¤éÃvÀ | </w:t>
      </w:r>
      <w:r w:rsidR="00E62846">
        <w:br/>
      </w:r>
      <w:r w:rsidRPr="00B52D3A">
        <w:t xml:space="preserve">AiÀÄ†vÀæ …ªÁ ¨sÀÆ†¬Ä…µÁ× D†ºÀÄvÀAiÉÆÃ …ºÀÆAiÉÄÃgÀ†£ïß | </w:t>
      </w:r>
      <w:r w:rsidR="00E62846">
        <w:br/>
      </w:r>
      <w:r w:rsidRPr="00B52D3A">
        <w:t>…KvÀ-…ªÀÄVßA PÁ†ªÉÄÃ…£À ¸À†ªÀÄzÀÞðAiÀÄw | ¸À †K…£ÀA PÁ†ªÉÄÃ…£À ¸À†ªÀÄÈzÀÞB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3.11.9.2</w:t>
      </w:r>
    </w:p>
    <w:p w:rsidR="00B52D3A" w:rsidRPr="00B52D3A" w:rsidRDefault="00B52D3A" w:rsidP="00151040">
      <w:pPr>
        <w:pStyle w:val="Kannada-Veda"/>
      </w:pPr>
      <w:r w:rsidRPr="00B52D3A">
        <w:t>PÁ†ªÉÄÃ…£À ¸À†ªÀÄzÀÞðAiÀÄw | C†xÀ ºÉÊ£ÀA …¥ÀÄgÀ†gÀëAiÀÄB |</w:t>
      </w:r>
      <w:r w:rsidR="00C43113">
        <w:t xml:space="preserve"> </w:t>
      </w:r>
      <w:r w:rsidRPr="00B52D3A">
        <w:t>…G…vÀÛ…gÀ…ªÉÃzÁå-…ªÉÄÃªÀ …¸Àwæ†AiÀÄ-ªÀÄa£ÀévÀ | vÀ…vÉÆÃ ªÉÊ vÉÃ„†«£ÀÝ£ÀÛ …¥ÀæeÁA |</w:t>
      </w:r>
      <w:r w:rsidR="00C43113">
        <w:t xml:space="preserve"> </w:t>
      </w:r>
      <w:r w:rsidR="00E62846">
        <w:br/>
      </w:r>
      <w:r w:rsidRPr="00B52D3A">
        <w:lastRenderedPageBreak/>
        <w:t xml:space="preserve">…C©ü …¸ÀéUÀðA </w:t>
      </w:r>
      <w:r w:rsidRPr="00B52D3A">
        <w:rPr>
          <w:rFonts w:ascii="BRH Devanagari" w:hAnsi="BRH Devanagari" w:cs="BRH Devanagari"/>
        </w:rPr>
        <w:t>Æ</w:t>
      </w:r>
      <w:r w:rsidRPr="00B52D3A">
        <w:t>…¯ÉÆÃPÀ-†ªÀÄdAiÀÄ£ïß | …«£ÀÝ†vÀ …KªÀ …¥ÀeÁA |</w:t>
      </w:r>
      <w:r w:rsidR="00C43113">
        <w:t xml:space="preserve"> </w:t>
      </w:r>
      <w:r w:rsidR="00E62846">
        <w:br/>
      </w:r>
      <w:r w:rsidRPr="00B52D3A">
        <w:t xml:space="preserve">…C©ü …¸ÀéUÀðA </w:t>
      </w:r>
      <w:r w:rsidRPr="00B52D3A">
        <w:rPr>
          <w:rFonts w:ascii="BRH Devanagari" w:hAnsi="BRH Devanagari" w:cs="BRH Devanagari"/>
        </w:rPr>
        <w:t>Æ</w:t>
      </w:r>
      <w:r w:rsidRPr="00B52D3A">
        <w:t>…¯ÉÆÃPÀA †dAiÀÄw | ‡AiÉÆÃ„VßA †£Áa…PÉÃvÀA †a…£ÀÄvÉÃ |</w:t>
      </w:r>
      <w:r w:rsidR="00C43113">
        <w:t xml:space="preserve"> </w:t>
      </w:r>
      <w:r w:rsidR="00E62846">
        <w:br/>
      </w:r>
      <w:r w:rsidRPr="00B52D3A">
        <w:t xml:space="preserve">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C†xÀ ºÉÊ£ÀA </w:t>
      </w:r>
      <w:r w:rsidRPr="00B52D3A">
        <w:rPr>
          <w:rFonts w:ascii="BRH Devanagari" w:hAnsi="BRH Devanagari" w:cs="BRH Devanagari"/>
        </w:rPr>
        <w:t>Æ</w:t>
      </w:r>
      <w:r w:rsidRPr="00B52D3A">
        <w:t>…ªÁAiÀÄÄgï IÄ†¢ÞPÁªÀÄB ||</w:t>
      </w:r>
    </w:p>
    <w:p w:rsidR="00B52D3A" w:rsidRPr="00B52D3A" w:rsidRDefault="00B52D3A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3.11.9.3</w:t>
      </w:r>
    </w:p>
    <w:p w:rsidR="00B52D3A" w:rsidRDefault="00B52D3A" w:rsidP="00151040">
      <w:pPr>
        <w:pStyle w:val="Kannada-Veda"/>
      </w:pPr>
      <w:r w:rsidRPr="00B52D3A">
        <w:t>…AiÀÄ…xÁ …£ÀÄå¥ÀÛ-…ªÉÄÃªÉÇÃ†¥ÀzÀzsÉÃ | vÀ…vÉÆÃ ªÉÊ ¸À …KvÁ-ªÀÄÈ†¢Þ-ªÀiÁzïzsÉÆßÃðvï</w:t>
      </w:r>
      <w:r w:rsidR="005C2BBD">
        <w:t xml:space="preserve"> </w:t>
      </w:r>
      <w:r w:rsidRPr="00B52D3A">
        <w:t>|</w:t>
      </w:r>
      <w:r w:rsidR="005C2BBD">
        <w:t xml:space="preserve"> </w:t>
      </w:r>
      <w:r w:rsidRPr="00B52D3A">
        <w:t xml:space="preserve">AiÀiÁ-…«ÄzÀA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…ªÁAiÀÄÄgï …IÄzÀÞB | </w:t>
      </w:r>
      <w:r w:rsidR="00E62846">
        <w:br/>
      </w:r>
      <w:r w:rsidRPr="00B52D3A">
        <w:t xml:space="preserve">…KvÁ-ªÀÄÈ†¢Þ-ªÀÄÈzÉÆÞ÷ßÃw | AiÀiÁ-…«ÄzÀA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…ªÁAiÀÄÄgï …IÄzÀÞB | </w:t>
      </w:r>
      <w:r w:rsidR="00E62846">
        <w:br/>
      </w:r>
      <w:r w:rsidRPr="00B52D3A">
        <w:t xml:space="preserve">‡AiÉÆÃ„VßA †£Áa…PÉÃvÀA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</w:t>
      </w:r>
      <w:r w:rsidR="00E62846">
        <w:br/>
      </w:r>
      <w:r w:rsidRPr="00B52D3A">
        <w:t>C†xÀ ºÉÊ£ÀA UÉÆÃ…§¯ÉÆÃ ªÁ†µÀÚðB …¥À±ÀÄ†PÁªÀÄB | ¥ÁA†PÀÛ-…ªÉÄÃªÀ †aPÉåÃ | ¥À†kÑ …¥ÀÄgÀ‡¸ÁÛvï ||</w:t>
      </w:r>
    </w:p>
    <w:p w:rsidR="00EC573F" w:rsidRDefault="00EC573F" w:rsidP="00B52D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3.11.9.4</w:t>
      </w:r>
    </w:p>
    <w:p w:rsidR="00B52D3A" w:rsidRPr="00B52D3A" w:rsidRDefault="00B52D3A" w:rsidP="00151040">
      <w:pPr>
        <w:pStyle w:val="Kannada-Veda"/>
      </w:pPr>
      <w:r w:rsidRPr="00B52D3A">
        <w:t>¥À†kÑ zÀQë…tvÀB | ¥À†kÑ …¥À±ÁÑvï | ¥À‡kõÉÆÑÃvÀÛ…gÀvÀB | K…PÁA ªÀÄ‡zÉÞ÷åÃ |</w:t>
      </w:r>
    </w:p>
    <w:p w:rsidR="00B52D3A" w:rsidRDefault="00B52D3A" w:rsidP="00151040">
      <w:pPr>
        <w:pStyle w:val="Kannada-Veda"/>
      </w:pPr>
      <w:r w:rsidRPr="00B52D3A">
        <w:t>vÀ…vÉÆÃ ªÉÊ ¸À …¸ÀºÀ†¸ÀæA …¥À±ÀÆ£ï ¥Áæ‡¥ÉÆßÃvï | ¥Àæ …¸ÀºÀ†¸ÀæA …¥À±ÀÆ-‡£Á¥ÉÆßÃw |</w:t>
      </w:r>
      <w:r w:rsidR="005C2BBD">
        <w:t xml:space="preserve"> </w:t>
      </w:r>
      <w:r w:rsidRPr="00B52D3A">
        <w:t xml:space="preserve">‡AiÉÆÃ„VßA †£Áa…PÉÃvÀA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</w:t>
      </w:r>
      <w:r w:rsidR="005C2BBD">
        <w:t xml:space="preserve"> </w:t>
      </w:r>
      <w:r w:rsidRPr="00B52D3A">
        <w:t>C†xÀ ºÉÊ£ÀA …¥ÀæeÁ†¥À…wgï eÉåöÊµï×†AiÀÄPÁ…ªÉÆÃ AiÀÄ†±À¸ÁÌªÀÄB …¥Àæd†£À£ÀPÁªÀÄB | …wæªÀÈ†vÀ-…ªÉÄÃªÀ †aPÉåÃ ||</w:t>
      </w:r>
    </w:p>
    <w:p w:rsidR="00EC573F" w:rsidRPr="00EC573F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3.11.9.5</w:t>
      </w:r>
    </w:p>
    <w:p w:rsidR="00B52D3A" w:rsidRPr="00B52D3A" w:rsidRDefault="00B52D3A" w:rsidP="00151040">
      <w:pPr>
        <w:pStyle w:val="Kannada-Veda"/>
      </w:pPr>
      <w:r w:rsidRPr="00B52D3A">
        <w:t>…¸À¥ÀÛ …¥ÀÄgÀ‡¸ÁÛvï | …w¸ÉÆæÃ †zÀQë…tvÀB | …¸À¥ÀÛ …¥À±ÁÑvï | …w¸Àæ †GvÀÛ…gÀvÀB |</w:t>
      </w:r>
    </w:p>
    <w:p w:rsidR="00B52D3A" w:rsidRPr="00B52D3A" w:rsidRDefault="00B52D3A" w:rsidP="00151040">
      <w:pPr>
        <w:pStyle w:val="Kannada-Veda"/>
      </w:pPr>
      <w:r w:rsidRPr="00B52D3A">
        <w:t>K…PÁA ªÀÄ‡zÉÞÃ | vÀ…vÉÆÃ ªÉÊ ¸À ¥Àæ AiÀÄ…±ÉÆÃ eÉåöÊµï×†AiÀÄ-ªÀiÁ¥ÉÆßÃvï |</w:t>
      </w:r>
    </w:p>
    <w:p w:rsidR="00B52D3A" w:rsidRPr="00B52D3A" w:rsidRDefault="00B52D3A" w:rsidP="00151040">
      <w:pPr>
        <w:pStyle w:val="Kannada-Veda"/>
      </w:pPr>
      <w:r w:rsidRPr="00B52D3A">
        <w:lastRenderedPageBreak/>
        <w:t>…KvÁA ¥Àæ†eÁ…</w:t>
      </w:r>
      <w:proofErr w:type="gramStart"/>
      <w:r w:rsidRPr="00B52D3A">
        <w:t>wA</w:t>
      </w:r>
      <w:proofErr w:type="gramEnd"/>
      <w:r w:rsidRPr="00B52D3A">
        <w:t xml:space="preserve"> ¥Áæ†eÁAiÀÄvÀ | AiÀiÁ…«ÄzÀA …¥ÀæeÁB …¥ÀæeÁ†AiÀÄ£ÉÛÃ |</w:t>
      </w:r>
    </w:p>
    <w:p w:rsidR="00B52D3A" w:rsidRDefault="00B52D3A" w:rsidP="00151040">
      <w:pPr>
        <w:pStyle w:val="Kannada-Veda"/>
      </w:pPr>
      <w:r w:rsidRPr="00B52D3A">
        <w:t>…wæªÀÈzï ªÉÊ eÉåöÊµï×‡AiÀÄA | …ªÀiÁvÁ …¦vÁ …¥ÀÄvÀæB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3.11.9.6</w:t>
      </w:r>
    </w:p>
    <w:p w:rsidR="00B52D3A" w:rsidRDefault="00B52D3A" w:rsidP="00151040">
      <w:pPr>
        <w:pStyle w:val="Kannada-Veda"/>
      </w:pPr>
      <w:r w:rsidRPr="00B52D3A">
        <w:t xml:space="preserve">…wæªÀÈvï …¥Àæd†£À£ÀA | …G¥À…¸ÉÆÜÃ AiÉÆÃ†¤gï ªÀÄ…zÀÞ÷åªÀiÁ | </w:t>
      </w:r>
      <w:r w:rsidR="00E62846">
        <w:br/>
      </w:r>
      <w:r w:rsidRPr="00B52D3A">
        <w:t>¥Àæ AiÀÄ…±ÉÆÃ eÉåöÊµï×†AiÀÄ-ªÀiÁ¥ÉÆßÃw |</w:t>
      </w:r>
      <w:r w:rsidR="005C2BBD">
        <w:t xml:space="preserve"> </w:t>
      </w:r>
      <w:r w:rsidRPr="00B52D3A">
        <w:t xml:space="preserve">…KvÁA ¥Àæ†eÁ…wA ¥Àæ†eÁAiÀÄvÉÃ | AiÀiÁ-…«ÄzÀA …¥ÀæeÁB …¥ÀæeÁ†AiÀÄ£ÉÛÃ | ‡AiÉÆÃ„VßA †£Áa…PÉÃvÀA †a…£ÀÄvÉÃ | </w:t>
      </w:r>
      <w:r w:rsidR="00E62846">
        <w:br/>
      </w:r>
      <w:r w:rsidRPr="00B52D3A">
        <w:t xml:space="preserve">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 C†xÀ ºÉÊ…£À-«Ä…£ÉÆÝçÃ eÉåöÊµï×†AiÀÄPÁªÀÄB | …HzïzsÁéð …KªÉÇÃ-†¥ÀzÀzsÉÃ | vÀ…vÁ ªÉÊ ¸À eÉåöÊµï×†AiÀÄªÀÄUÀZÀÒvï ||</w:t>
      </w:r>
    </w:p>
    <w:p w:rsidR="00EC573F" w:rsidRPr="00B52D3A" w:rsidRDefault="00EC573F" w:rsidP="00FC68C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3.11.9.7</w:t>
      </w:r>
    </w:p>
    <w:p w:rsidR="00B52D3A" w:rsidRDefault="00B52D3A" w:rsidP="00151040">
      <w:pPr>
        <w:pStyle w:val="Kannada-Veda"/>
      </w:pPr>
      <w:r w:rsidRPr="00B52D3A">
        <w:t xml:space="preserve">eÉåöÊ†µÀ×÷åA UÀZÀÒw | ‡AiÉÆÃ„VßA †£Áa…PÉÃvÀA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ªÉÃ†zÀ | C†xÀ ºÉÊ£À-…ªÀÄ¸Á†ªÁ…¢vÀåB …¸ÀéUÀð†PÁªÀÄB | </w:t>
      </w:r>
      <w:r w:rsidR="00E62846">
        <w:br/>
      </w:r>
      <w:r w:rsidRPr="00B52D3A">
        <w:t xml:space="preserve">¥Áæ†aÃ-…gÉÃªÉÇÃ†¥ÀzÀzsÉÃ | vÀ…vÉÆÃ ªÉÊ †¸ÉÆÃ„©ü …¸ÀéUÀðA </w:t>
      </w:r>
      <w:r w:rsidRPr="00B52D3A">
        <w:rPr>
          <w:rFonts w:ascii="BRH Devanagari" w:hAnsi="BRH Devanagari" w:cs="BRH Devanagari"/>
        </w:rPr>
        <w:t>Æ</w:t>
      </w:r>
      <w:r w:rsidRPr="00B52D3A">
        <w:t>…¯ÉÆÃPÀ-</w:t>
      </w:r>
      <w:r w:rsidR="00E62846">
        <w:br/>
      </w:r>
      <w:r w:rsidRPr="00B52D3A">
        <w:t xml:space="preserve">†ªÀÄdAiÀÄvï | …C©ü …¸ÀéUÀðA 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…¯ÉÆÃPÀA †dAiÀÄw | ‡AiÉÆÃ„VßA †£Áa…PÉÃvÀA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 ¸À AiÀÄ…¢ÃZÉÒÃvï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3.11.9.8</w:t>
      </w:r>
    </w:p>
    <w:p w:rsidR="00B52D3A" w:rsidRDefault="00B52D3A" w:rsidP="00151040">
      <w:pPr>
        <w:pStyle w:val="Kannada-Veda"/>
      </w:pPr>
      <w:r w:rsidRPr="00B52D3A">
        <w:t>…vÉÃ…d¹éÃ †AiÀÄ…±À¹éÃ †§æºÀäªÀ…ZÀð¹Ã …¸Áå-«Ä†w | ¥ÁæYõÁºÉÆÃ…vÀÄgï ¢Þµï…uÁå-zÀÄ†xÀì¥ÉÃðvï |</w:t>
      </w:r>
      <w:r w:rsidR="005C2BBD">
        <w:t xml:space="preserve"> </w:t>
      </w:r>
      <w:r w:rsidRPr="00B52D3A">
        <w:t xml:space="preserve">AiÉÄÃAiÀÄA ¥Áæ…UÁzï AiÀÄ†±À¸ÀéwÃ | </w:t>
      </w:r>
      <w:r w:rsidR="00E62846">
        <w:br/>
      </w:r>
      <w:r w:rsidRPr="00B52D3A">
        <w:t>¸Á …ªÀiÁ ¥ÉÆæÃ†uÉÆÃðvÀÄ |</w:t>
      </w:r>
      <w:r w:rsidR="005C2BBD">
        <w:t xml:space="preserve"> </w:t>
      </w:r>
      <w:r w:rsidRPr="00B52D3A">
        <w:t>vÉÃ†d…¸Á AiÀÄ†±À¸Á §æºÀäªÀ…ZÀð¸ÉÃ-£ÉÃ†w | …vÉÃ…d¸ï-†ªÉåÃªÀ †AiÀÄ…±À¹éÃ †§æºÀäªÀ…ZÀð¹Ã †¨sÀªÀw | C…xÀ AiÀÄ…¢ÃZÉÒÃvï | ¨sÀÆ†¬ÄµÀ×A …ªÉÄÃ ±Àæzï-†zÀ¢üÃgÀ£ïß | ¨sÀÆ†¬Ä…µÁ× zÀ†QëuÁ £ÀAiÉÄÃ…AiÀÄÄ-j†w |</w:t>
      </w:r>
      <w:r w:rsidR="005C2BBD">
        <w:t xml:space="preserve"> </w:t>
      </w:r>
      <w:r w:rsidRPr="00B52D3A">
        <w:lastRenderedPageBreak/>
        <w:t>zÀ†QëuÁ¸ÀÄ …¤ÃAiÀÄ†ªÀiÁ£Á…¸ÀÄ ¥ÁæZÉåÃ…» ¥Áæ…ZÉåÃ»Ã-…w ¥Áæ†aÃ dÄ…µÁuÁ ªÉÃvÁé†då…¸Àå ¸ÁéºÉÃ†w …¸ÀÄæªÉÃ†uÉÆÃ-…¥ÀºÀ†vÁå-ºÀ…ªÀ¤Ã†AiÉÄÃ dÄºÀÄAiÀiÁvï ||</w:t>
      </w:r>
    </w:p>
    <w:p w:rsidR="00EC573F" w:rsidRPr="00B52D3A" w:rsidRDefault="00EC573F" w:rsidP="00FC68C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3.11.9.9</w:t>
      </w:r>
    </w:p>
    <w:p w:rsidR="00B52D3A" w:rsidRPr="00B52D3A" w:rsidRDefault="00B52D3A" w:rsidP="00151040">
      <w:pPr>
        <w:pStyle w:val="Kannada-Veda"/>
      </w:pPr>
      <w:r w:rsidRPr="00B52D3A">
        <w:t>¨sÀÆ†¬Ä…µÀ×-…ªÉÄÃªÁ…¸ÉäöÊ ±Àæzï-†zÀzsÀvÉÃ | ¨sÀÆ†¬Ä…µÁ× zÀ†QëuÁ £ÀAiÀÄ¤Û |</w:t>
      </w:r>
    </w:p>
    <w:p w:rsidR="005C2BBD" w:rsidRDefault="00B52D3A" w:rsidP="00151040">
      <w:pPr>
        <w:pStyle w:val="Kannada-Veda"/>
      </w:pPr>
      <w:r w:rsidRPr="00B52D3A">
        <w:t>¥ÀÄ†jÃµÀ-ªÀÄÄ…¥ÀzsÁ†AiÀÄ | …a…w…PÀèöÈ¥ÀÛ†©ü-gÀ…©üªÀÄÈ†±Àå |</w:t>
      </w:r>
      <w:r w:rsidR="005C2BBD">
        <w:t xml:space="preserve"> </w:t>
      </w:r>
    </w:p>
    <w:p w:rsidR="00B52D3A" w:rsidRDefault="00B52D3A" w:rsidP="00151040">
      <w:pPr>
        <w:pStyle w:val="Kannada-Veda"/>
      </w:pPr>
      <w:r w:rsidRPr="00B52D3A">
        <w:t>…CVßA …¥ÀætÂÃ†AiÉÆÃ¥À-¸À…ªÀiÁzsÁ†AiÀÄ | ZÀ†vÀ¸Àæ …KvÁ D†ºÀÄwÃgï dÄºÉÆÃw |</w:t>
      </w:r>
      <w:r w:rsidR="005C2BBD">
        <w:t xml:space="preserve"> </w:t>
      </w:r>
      <w:r w:rsidRPr="00B52D3A">
        <w:t xml:space="preserve">vÀé†ªÀÄUÉßÃ …gÀÄzÀæ E†w ±ÀvÀ…gÀÄ¢æÃ†AiÀÄ¸Àå …gÀÆ¥ÀA | </w:t>
      </w:r>
      <w:r w:rsidR="00E62846">
        <w:br/>
      </w:r>
      <w:r w:rsidRPr="00B52D3A">
        <w:t>C†UÁß-«…µÀÆÚ E†w ªÀ…¸ÉÆÃzsÁð†gÁAiÀiÁB |</w:t>
      </w:r>
      <w:r w:rsidR="005C2BBD">
        <w:t xml:space="preserve"> </w:t>
      </w:r>
      <w:r w:rsidRPr="00B52D3A">
        <w:t xml:space="preserve">C†£Àß¥À…vÀ E†vÀå£Àß …ºÉÆÃªÀÄB | </w:t>
      </w:r>
      <w:r w:rsidR="00E62846">
        <w:br/>
      </w:r>
      <w:r w:rsidRPr="00B52D3A">
        <w:t>…¸À¥ÀÛ †vÉÃ CUÉßÃ …¸À«Ä†zsÀB …¸À¥ÀÛ …fºÁé E†w «…±Àé¦æÃB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3.11.10.1</w:t>
      </w:r>
    </w:p>
    <w:p w:rsidR="00B52D3A" w:rsidRDefault="00B52D3A" w:rsidP="00151040">
      <w:pPr>
        <w:pStyle w:val="Kannada-Veda"/>
      </w:pPr>
      <w:r w:rsidRPr="00B52D3A">
        <w:t>AiÀiÁA †¥Àæ…xÀªÀiÁ-«Ä†µÀÖPÁ-ªÀÄÄ…¥ÀzÀ†zsÁw | …EªÀÄA vÀ†AiÀiÁ …¯ÉÆÃPÀ-…ªÀÄ©ü†dAiÀÄw |</w:t>
      </w:r>
      <w:r w:rsidR="005C2BBD">
        <w:t xml:space="preserve"> </w:t>
      </w:r>
      <w:r w:rsidRPr="00B52D3A">
        <w:t xml:space="preserve">C…xÉÆÃ AiÀiÁ …C¹ä£ï </w:t>
      </w:r>
      <w:r w:rsidRPr="00B52D3A">
        <w:rPr>
          <w:rFonts w:ascii="BRH Devanagari" w:hAnsi="BRH Devanagari" w:cs="BRH Devanagari"/>
        </w:rPr>
        <w:t>Æ</w:t>
      </w:r>
      <w:r w:rsidRPr="00B52D3A">
        <w:t>…¯ÉÆÃPÉÃ …zÉÃªÀ‡vÁB | vÁ…¸Á(…Uïä) ¸Á†AiÀÄÄdå(Uïä) ¸À…¯ÉÆÃPÀ†vÁ-ªÀiÁ¥ÉÆßÃw |</w:t>
      </w:r>
      <w:r w:rsidR="005C2BBD">
        <w:t xml:space="preserve"> </w:t>
      </w:r>
      <w:r w:rsidRPr="00B52D3A">
        <w:t>AiÀiÁA …¢éwÃ†AiÀiÁ-</w:t>
      </w:r>
      <w:r w:rsidR="00E62846">
        <w:br/>
      </w:r>
      <w:r w:rsidRPr="00B52D3A">
        <w:t>ªÀÄÄ…¥ÀzÀ†zsÁw | …C…£ÀÛ…j…PÀë …¯ÉÆÃPÀA vÀ…AiÀiÁ-„©ü†dAiÀÄw |</w:t>
      </w:r>
      <w:r w:rsidR="005C2BBD">
        <w:t xml:space="preserve"> </w:t>
      </w:r>
      <w:r w:rsidR="00E62846">
        <w:br/>
      </w:r>
      <w:r w:rsidRPr="00B52D3A">
        <w:t>C…xÉÆÃ AiÀiÁ †C£ÀÛjPÀë …¯ÉÆÃPÉÃ …zÉÃªÀ‡vÁB | vÁ…¸Á(…Uïä) ¸Á†AiÀÄÄdå(Uïä) ¸À…¯ÉÆÃPÀ†vÁ-ªÀiÁ¥ÉÆßÃw |</w:t>
      </w:r>
      <w:r w:rsidR="00E62846">
        <w:t xml:space="preserve"> </w:t>
      </w:r>
      <w:r w:rsidRPr="00B52D3A">
        <w:t xml:space="preserve">AiÀiÁA …vÀÈwÃ†AiÀiÁ-ªÀÄÄ…¥ÀzÀ†zsÁw | </w:t>
      </w:r>
      <w:r w:rsidR="00E62846">
        <w:br/>
      </w:r>
      <w:r w:rsidRPr="00B52D3A">
        <w:t>…CªÀÄÄA vÀ†AiÀiÁ …¯ÉÆÃPÀ-…ªÀÄ©ü†dAiÀÄw ||</w:t>
      </w:r>
    </w:p>
    <w:p w:rsidR="00E62846" w:rsidRDefault="00E62846" w:rsidP="00151040">
      <w:pPr>
        <w:pStyle w:val="Kannada-Veda"/>
      </w:pPr>
    </w:p>
    <w:p w:rsidR="00E62846" w:rsidRDefault="00E62846" w:rsidP="00151040">
      <w:pPr>
        <w:pStyle w:val="Kannada-Veda"/>
      </w:pP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lastRenderedPageBreak/>
        <w:t>T.B. 3.11.10.2</w:t>
      </w:r>
    </w:p>
    <w:p w:rsidR="00B52D3A" w:rsidRPr="00B52D3A" w:rsidRDefault="00B52D3A" w:rsidP="00151040">
      <w:pPr>
        <w:pStyle w:val="Kannada-Veda"/>
      </w:pPr>
      <w:r w:rsidRPr="00B52D3A">
        <w:t xml:space="preserve">C…xÉÆÃ AiÀiÁ …CªÀÄÄ†¶ä£ï </w:t>
      </w:r>
      <w:r w:rsidRPr="00B52D3A">
        <w:rPr>
          <w:rFonts w:ascii="BRH Devanagari" w:hAnsi="BRH Devanagari" w:cs="BRH Devanagari"/>
        </w:rPr>
        <w:t>Æ</w:t>
      </w:r>
      <w:r w:rsidRPr="00B52D3A">
        <w:t>…¯ÉÆÃPÉÃ …zÉÃªÀ‡vÁB | vÁ…¸Á(…Uïä) ¸Á†AiÀÄÄdå(Uïä) ¸À…¯ÉÆÃPÀ†vÁ-ªÀiÁ¥ÉÆßÃw |</w:t>
      </w:r>
      <w:r w:rsidR="005C2BBD">
        <w:t xml:space="preserve"> </w:t>
      </w:r>
      <w:r w:rsidRPr="00B52D3A">
        <w:t xml:space="preserve">C…xÉÆÃ AiÀiÁ …CªÀÄÆ-j†vÀgÁ …CµÁÖ†zÀ±À | </w:t>
      </w:r>
      <w:r w:rsidR="00E62846">
        <w:br/>
      </w:r>
      <w:r w:rsidRPr="00B52D3A">
        <w:t>AiÀÄ …KªÁ«ÄÃ …GgÀ†ªÀ…±ÀÑ ªÀ†jÃAiÀiÁ(Uïä)¸À±ÀÑ …¯ÉÆÃPÁB |</w:t>
      </w:r>
      <w:r w:rsidR="005C2BBD">
        <w:t xml:space="preserve"> </w:t>
      </w:r>
      <w:r w:rsidR="00E62846">
        <w:br/>
      </w:r>
      <w:r w:rsidRPr="00B52D3A">
        <w:t>vÁ…£ÉÃªÀ vÁ†©ü-…gÀ©ü†dAiÀÄw | …PÁ…ªÀÄZÁ†gÉÆÃ …ºÀ ªÁ †C…¸ÉÆåÃgÀÄ†µÀÄ …ZÀ ªÀ†jÃAiÀÄ¸ÀÄì ZÀ …¯ÉÆÃPÉÃ†µÀÄ ¨sÀªÀw |</w:t>
      </w:r>
      <w:r w:rsidR="005C2BBD">
        <w:t xml:space="preserve"> </w:t>
      </w:r>
      <w:r w:rsidRPr="00B52D3A">
        <w:t xml:space="preserve">‡AiÉÆÃ„VßA †£Áa…PÉÃvÀA †a…£ÀÄvÉÃ | </w:t>
      </w:r>
      <w:r w:rsidR="00E62846">
        <w:br/>
      </w:r>
      <w:r w:rsidRPr="00B52D3A">
        <w:t xml:space="preserve">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</w:t>
      </w:r>
      <w:r w:rsidR="005C2BBD">
        <w:t xml:space="preserve"> </w:t>
      </w:r>
      <w:r w:rsidRPr="00B52D3A">
        <w:t>…¸ÀA</w:t>
      </w:r>
      <w:r w:rsidRPr="00B52D3A">
        <w:rPr>
          <w:rFonts w:ascii="BRH Devanagari" w:hAnsi="BRH Devanagari" w:cs="BRH Devanagari"/>
        </w:rPr>
        <w:t>Æ</w:t>
      </w:r>
      <w:r w:rsidRPr="00B52D3A">
        <w:t>…ªÀ…xÀìgÉÆÃ ªÁ …CVßgï †£Áa…PÉÃvÀB | vÀ†¸Àå ªÀ…¸À£ÀÛB ²†gÀB ||</w:t>
      </w:r>
    </w:p>
    <w:p w:rsidR="00B52D3A" w:rsidRPr="00B52D3A" w:rsidRDefault="00B52D3A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3.11.10.3</w:t>
      </w:r>
    </w:p>
    <w:p w:rsidR="00B52D3A" w:rsidRPr="00B52D3A" w:rsidRDefault="00B52D3A" w:rsidP="00151040">
      <w:pPr>
        <w:pStyle w:val="Kannada-Veda"/>
      </w:pPr>
      <w:r w:rsidRPr="00B52D3A">
        <w:t xml:space="preserve">…VæÃµÉÆäÃ zÀ†QëtB …¥ÀPÀëB | …ªÀ…gïµÁ G†vÀÛgÀB | …±ÀgÀvï ¥ÀÄ‡ZÀÒA | </w:t>
      </w:r>
    </w:p>
    <w:p w:rsidR="00B52D3A" w:rsidRDefault="00B52D3A" w:rsidP="00151040">
      <w:pPr>
        <w:pStyle w:val="Kannada-Veda"/>
      </w:pPr>
      <w:r w:rsidRPr="00B52D3A">
        <w:t>ªÀiÁ‡¸ÁB PÀªÀÄð…PÁgÁB | …C…ºÉÆÃ…gÁvÉæÃ †±ÀvÀ…gÀÄ¢æÃ‡AiÀÄA | …¥Àdð…£ÉÆåÃ ªÀ…¸ÉÆÃzsÁð‡gÁ |</w:t>
      </w:r>
      <w:r w:rsidR="005C2BBD">
        <w:t xml:space="preserve"> </w:t>
      </w:r>
      <w:r w:rsidRPr="00B52D3A">
        <w:t xml:space="preserve">AiÀÄ…xÁ ªÉÊ …¥Àdð…£ÀåB ¸ÀÄ†ªÀÈµÀÖA </w:t>
      </w:r>
      <w:r w:rsidRPr="00B52D3A">
        <w:rPr>
          <w:rFonts w:ascii="BRH Devanagari" w:hAnsi="BRH Devanagari" w:cs="BRH Devanagari"/>
        </w:rPr>
        <w:t>Æ</w:t>
      </w:r>
      <w:r w:rsidRPr="00B52D3A">
        <w:t>…ªÀÈµÁÖ÷é | …¥ÀæeÁ…¨sÀåB ¸À…ªÁð£ï PÁ‡ªÀiÁ£ïÜ ¸ÀA…¥ÀÆgÀ†AiÀÄw |</w:t>
      </w:r>
      <w:r w:rsidR="005C2BBD">
        <w:t xml:space="preserve"> </w:t>
      </w:r>
      <w:r w:rsidRPr="00B52D3A">
        <w:t>…KªÀ-…ªÉÄÃªÀ ¸À vÀ…¸Àå ¸À…ªÁð£ï PÁ…ªÀiÁ£ïÜ ¸ÀA†¥ÀÆgÀAiÀÄw | ‡AiÉÆÃ„VßA †£Áa…PÉÃvÀA †a…£ÀÄvÉÃ ||</w:t>
      </w:r>
    </w:p>
    <w:p w:rsidR="00EC573F" w:rsidRPr="00B52D3A" w:rsidRDefault="00EC573F" w:rsidP="00EC573F">
      <w:pPr>
        <w:pStyle w:val="NoSpacing"/>
      </w:pPr>
    </w:p>
    <w:p w:rsidR="00B52D3A" w:rsidRPr="00B52D3A" w:rsidRDefault="00B52D3A" w:rsidP="00FC68CF">
      <w:pPr>
        <w:pStyle w:val="3-Eng-Subheading-VedaVMSTelugu"/>
        <w:rPr>
          <w:rFonts w:ascii="BRH Kannada RN" w:hAnsi="BRH Kannada RN" w:cs="BRH Kannada RN"/>
          <w:sz w:val="40"/>
        </w:rPr>
      </w:pPr>
      <w:r w:rsidRPr="00B52D3A">
        <w:t>T.B. 3.11.10.4</w:t>
      </w:r>
    </w:p>
    <w:p w:rsidR="00B52D3A" w:rsidRPr="00B52D3A" w:rsidRDefault="00B52D3A" w:rsidP="00151040">
      <w:pPr>
        <w:pStyle w:val="Kannada-Veda"/>
      </w:pPr>
      <w:r w:rsidRPr="00B52D3A">
        <w:t xml:space="preserve">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 …¸ÀA</w:t>
      </w:r>
      <w:r w:rsidRPr="00B52D3A">
        <w:rPr>
          <w:rFonts w:ascii="BRH Devanagari" w:hAnsi="BRH Devanagari" w:cs="BRH Devanagari"/>
        </w:rPr>
        <w:t>Æ</w:t>
      </w:r>
      <w:r w:rsidRPr="00B52D3A">
        <w:t xml:space="preserve">…ªÀ…xÀìgÉÆÃ ªÁ …CVßgï †£Áa…PÉÃvÀB | </w:t>
      </w:r>
    </w:p>
    <w:p w:rsidR="00B52D3A" w:rsidRPr="00B52D3A" w:rsidRDefault="00B52D3A" w:rsidP="00151040">
      <w:pPr>
        <w:pStyle w:val="Kannada-Veda"/>
      </w:pPr>
      <w:proofErr w:type="gramStart"/>
      <w:r w:rsidRPr="00B52D3A">
        <w:t>vÀ</w:t>
      </w:r>
      <w:proofErr w:type="gramEnd"/>
      <w:r w:rsidRPr="00B52D3A">
        <w:t xml:space="preserve">†¸Àå ªÀ…¸À£ÀÛB ²†gÀB | …VæÃµÉÆäÃ zÀ†QëtB …¥ÀPÀëB | …ªÀ…gÀµÁB ¥ÀÄ‡ZÀÒA | </w:t>
      </w:r>
    </w:p>
    <w:p w:rsidR="00B52D3A" w:rsidRPr="00B52D3A" w:rsidRDefault="00B52D3A" w:rsidP="00151040">
      <w:pPr>
        <w:pStyle w:val="Kannada-Veda"/>
      </w:pPr>
      <w:r w:rsidRPr="00B52D3A">
        <w:t>…±ÀgÀ-zÀÄ†vÀÛgÀB …¥ÀPÀëB | …ºÉÃ…ªÀÄ£ÉÆÛÃ ªÀÄ‡zÀÞ÷åA | …¥ÀÆ…ªÀð…¥ÀPÁë-²Ñ†vÀAiÀÄB | …C…¥À…gÀ…¥ÀPÁëB ¥ÀÄ†jÃµÀA | …C…ºÉÆÃ…gÁvÁætÂÃ†µÀÖPÁB ||</w:t>
      </w:r>
    </w:p>
    <w:p w:rsidR="00B52D3A" w:rsidRPr="00B52D3A" w:rsidRDefault="00B52D3A" w:rsidP="00151040">
      <w:pPr>
        <w:pStyle w:val="Kannada-Veda"/>
      </w:pPr>
      <w:r w:rsidRPr="00B52D3A">
        <w:lastRenderedPageBreak/>
        <w:t>…KµÀ ªÁªÀ ‡¸ÉÆÃ„Vß-†gÀ…VßªÀÄ†AiÀÄB ¥ÀÄ£À…tðªÀB | …C…VßªÀÄ†AiÉÆÃ …ºÀ ªÉÊ †¥ÀÄ£À…tðªÉÇÃ …¨sÀÆvÁé |</w:t>
      </w:r>
      <w:r w:rsidR="005C2BBD">
        <w:t xml:space="preserve"> </w:t>
      </w:r>
      <w:r w:rsidRPr="00B52D3A">
        <w:t xml:space="preserve">…¸ÀéUÀðA </w:t>
      </w:r>
      <w:r w:rsidRPr="00B52D3A">
        <w:rPr>
          <w:rFonts w:ascii="BRH Devanagari" w:hAnsi="BRH Devanagari" w:cs="BRH Devanagari"/>
        </w:rPr>
        <w:t>Æ</w:t>
      </w:r>
      <w:r w:rsidRPr="00B52D3A">
        <w:t>…¯ÉÆÃPÀ-†ªÉÄÃw | …D…¢vÀå…¸Àå ¸Á†AiÀÄÄdåA |</w:t>
      </w:r>
    </w:p>
    <w:p w:rsidR="00B52D3A" w:rsidRPr="00B52D3A" w:rsidRDefault="00B52D3A" w:rsidP="00151040">
      <w:pPr>
        <w:pStyle w:val="Kannada-Veda"/>
      </w:pPr>
      <w:r w:rsidRPr="00B52D3A">
        <w:t xml:space="preserve">‡AiÉÆÃ„VßA †£Áa…PÉÃvÀA †a…£ÀÄvÉÃ | AiÀÄ †G ZÉÊ£À-…ªÉÄÃªÀA </w:t>
      </w:r>
      <w:r w:rsidRPr="00B52D3A">
        <w:rPr>
          <w:rFonts w:ascii="BRH Devanagari" w:hAnsi="BRH Devanagari" w:cs="BRH Devanagari"/>
        </w:rPr>
        <w:t>Æ</w:t>
      </w:r>
      <w:r w:rsidRPr="00B52D3A">
        <w:t>ªÉÃ†zÀ ||</w:t>
      </w:r>
    </w:p>
    <w:p w:rsidR="005C2BBD" w:rsidRDefault="00B52D3A" w:rsidP="005C2BBD">
      <w:pPr>
        <w:pStyle w:val="Kannada-Veda"/>
        <w:jc w:val="center"/>
      </w:pPr>
      <w:r w:rsidRPr="00B52D3A">
        <w:t>NA ±Á…¤ÛB ±Á…¤ÛB ±Á†¤ÛB||</w:t>
      </w:r>
    </w:p>
    <w:p w:rsidR="00B52D3A" w:rsidRPr="00B52D3A" w:rsidRDefault="00BE4111" w:rsidP="005C2BBD">
      <w:pPr>
        <w:pStyle w:val="Kannada-Veda"/>
        <w:jc w:val="center"/>
      </w:pPr>
      <w:r>
        <w:rPr>
          <w:rFonts w:ascii="BRH Kannada RN" w:hAnsi="BRH Kannada RN" w:cs="BRH Kannada RN"/>
        </w:rPr>
        <w:pict>
          <v:rect id="_x0000_i1030" style="width:0;height:1.5pt" o:hralign="center" o:hrstd="t" o:hr="t" fillcolor="#a0a0a0" stroked="f"/>
        </w:pict>
      </w: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b/>
          <w:bCs/>
          <w:color w:val="000000"/>
          <w:sz w:val="40"/>
          <w:szCs w:val="40"/>
        </w:rPr>
      </w:pP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b/>
          <w:bCs/>
          <w:color w:val="000000"/>
          <w:sz w:val="40"/>
          <w:szCs w:val="40"/>
        </w:rPr>
      </w:pPr>
    </w:p>
    <w:p w:rsidR="00B52D3A" w:rsidRPr="00B52D3A" w:rsidRDefault="00B52D3A" w:rsidP="00B52D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E3C4C" w:rsidRPr="00B20779" w:rsidRDefault="00FE3C4C" w:rsidP="00EC573F">
      <w:pPr>
        <w:autoSpaceDE w:val="0"/>
        <w:autoSpaceDN w:val="0"/>
        <w:adjustRightInd w:val="0"/>
        <w:spacing w:after="0" w:line="240" w:lineRule="auto"/>
        <w:jc w:val="center"/>
      </w:pPr>
    </w:p>
    <w:sectPr w:rsidR="00FE3C4C" w:rsidRPr="00B20779" w:rsidSect="000604E3">
      <w:footerReference w:type="first" r:id="rId21"/>
      <w:pgSz w:w="12240" w:h="15840"/>
      <w:pgMar w:top="1166" w:right="562" w:bottom="1166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0C" w:rsidRDefault="00D64E0C" w:rsidP="009776E3">
      <w:pPr>
        <w:spacing w:after="0" w:line="240" w:lineRule="auto"/>
      </w:pPr>
      <w:r>
        <w:separator/>
      </w:r>
    </w:p>
  </w:endnote>
  <w:endnote w:type="continuationSeparator" w:id="0">
    <w:p w:rsidR="00D64E0C" w:rsidRDefault="00D64E0C" w:rsidP="0097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ourier New"/>
    <w:panose1 w:val="01010601010101010101"/>
    <w:charset w:val="00"/>
    <w:family w:val="roman"/>
    <w:pitch w:val="variable"/>
    <w:sig w:usb0="00000003" w:usb1="00000000" w:usb2="00000000" w:usb3="00000000" w:csb0="00000001" w:csb1="00000000"/>
  </w:font>
  <w:font w:name="BRH Telugu Extra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BRH Telugu RN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RH Kannada Extr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Tamil Tab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CF" w:rsidRDefault="005628CF" w:rsidP="00DF1E9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www.</w:t>
    </w:r>
    <w:r w:rsidRPr="00D769C1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EB69C2">
      <w:rPr>
        <w:rFonts w:ascii="Arial" w:hAnsi="Arial" w:cs="Arial"/>
        <w:b/>
        <w:bCs/>
        <w:sz w:val="32"/>
        <w:szCs w:val="32"/>
      </w:rPr>
      <w:tab/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8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139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CF" w:rsidRDefault="005628CF" w:rsidP="00151AD0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kdfdocumentation</w:t>
    </w:r>
    <w:r w:rsidRPr="00D769C1">
      <w:rPr>
        <w:rFonts w:ascii="Arial" w:hAnsi="Arial" w:cs="Arial"/>
        <w:b/>
        <w:bCs/>
        <w:sz w:val="28"/>
        <w:szCs w:val="28"/>
      </w:rPr>
      <w:t>@gmail.com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137148">
      <w:rPr>
        <w:rFonts w:ascii="Arial" w:hAnsi="Arial" w:cs="Arial"/>
        <w:b/>
        <w:bCs/>
        <w:sz w:val="28"/>
        <w:szCs w:val="28"/>
      </w:rPr>
      <w:t xml:space="preserve">Page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7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  <w:r w:rsidRPr="00137148">
      <w:rPr>
        <w:rFonts w:ascii="Arial" w:hAnsi="Arial" w:cs="Arial"/>
        <w:b/>
        <w:bCs/>
        <w:sz w:val="28"/>
        <w:szCs w:val="28"/>
      </w:rPr>
      <w:t xml:space="preserve"> of </w:t>
    </w:r>
    <w:r w:rsidRPr="00137148">
      <w:rPr>
        <w:rFonts w:ascii="Arial" w:hAnsi="Arial" w:cs="Arial"/>
        <w:b/>
        <w:bCs/>
        <w:sz w:val="28"/>
        <w:szCs w:val="28"/>
      </w:rPr>
      <w:fldChar w:fldCharType="begin"/>
    </w:r>
    <w:r w:rsidRPr="0013714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37148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139</w:t>
    </w:r>
    <w:r w:rsidRPr="0013714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CF" w:rsidRPr="00FA648C" w:rsidRDefault="005628CF" w:rsidP="00FA648C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FA648C">
      <w:rPr>
        <w:rFonts w:ascii="Arial" w:hAnsi="Arial" w:cs="Arial"/>
        <w:b/>
        <w:sz w:val="32"/>
        <w:szCs w:val="32"/>
      </w:rPr>
      <w:t xml:space="preserve">Version </w:t>
    </w:r>
    <w:r w:rsidRPr="00FA648C">
      <w:rPr>
        <w:rFonts w:ascii="Arial" w:hAnsi="Arial" w:cs="Arial"/>
        <w:b/>
        <w:sz w:val="32"/>
        <w:szCs w:val="32"/>
      </w:rPr>
      <w:tab/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0.0</w:t>
    </w:r>
    <w:r w:rsidRPr="00FA648C">
      <w:rPr>
        <w:rFonts w:ascii="Arial" w:hAnsi="Arial" w:cs="Arial"/>
        <w:b/>
        <w:bCs/>
        <w:sz w:val="32"/>
        <w:szCs w:val="32"/>
      </w:rPr>
      <w:t xml:space="preserve">                                 </w:t>
    </w:r>
    <w:r>
      <w:rPr>
        <w:rFonts w:ascii="Arial" w:hAnsi="Arial" w:cs="Arial"/>
        <w:b/>
        <w:bCs/>
        <w:sz w:val="32"/>
        <w:szCs w:val="32"/>
      </w:rPr>
      <w:t xml:space="preserve">                   </w:t>
    </w:r>
    <w:r w:rsidRPr="00FA648C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   </w:t>
    </w:r>
    <w:r w:rsidR="00A73E34">
      <w:rPr>
        <w:rFonts w:ascii="Arial" w:hAnsi="Arial" w:cs="Arial"/>
        <w:b/>
        <w:bCs/>
        <w:sz w:val="32"/>
        <w:szCs w:val="32"/>
      </w:rPr>
      <w:t xml:space="preserve">      </w:t>
    </w:r>
    <w:r>
      <w:rPr>
        <w:rFonts w:ascii="Arial" w:hAnsi="Arial" w:cs="Arial"/>
        <w:b/>
        <w:bCs/>
        <w:sz w:val="32"/>
        <w:szCs w:val="32"/>
      </w:rPr>
      <w:t>J</w:t>
    </w:r>
    <w:r w:rsidR="00A73E34">
      <w:rPr>
        <w:rFonts w:ascii="Arial" w:hAnsi="Arial" w:cs="Arial"/>
        <w:b/>
        <w:bCs/>
        <w:sz w:val="32"/>
        <w:szCs w:val="32"/>
      </w:rPr>
      <w:t xml:space="preserve">une </w:t>
    </w:r>
    <w:r>
      <w:rPr>
        <w:rFonts w:ascii="Arial" w:hAnsi="Arial" w:cs="Arial"/>
        <w:b/>
        <w:bCs/>
        <w:sz w:val="32"/>
        <w:szCs w:val="32"/>
      </w:rPr>
      <w:t>1, 2019</w:t>
    </w:r>
  </w:p>
  <w:p w:rsidR="005628CF" w:rsidRDefault="005628CF" w:rsidP="00FA648C">
    <w:pPr>
      <w:pStyle w:val="Footer"/>
      <w:tabs>
        <w:tab w:val="clear" w:pos="4680"/>
        <w:tab w:val="clear" w:pos="9360"/>
        <w:tab w:val="left" w:pos="6649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Pr="00B7176C" w:rsidRDefault="00BE4111" w:rsidP="00AC2AD9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www.</w:t>
    </w:r>
    <w:r w:rsidRPr="00D769C1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EB69C2">
      <w:rPr>
        <w:rFonts w:ascii="Arial" w:hAnsi="Arial" w:cs="Arial"/>
        <w:b/>
        <w:bCs/>
        <w:sz w:val="32"/>
        <w:szCs w:val="32"/>
      </w:rPr>
      <w:tab/>
    </w:r>
    <w:r w:rsidRPr="00B7176C">
      <w:rPr>
        <w:rFonts w:ascii="Arial" w:hAnsi="Arial" w:cs="Arial"/>
        <w:b/>
        <w:bCs/>
        <w:sz w:val="28"/>
        <w:szCs w:val="28"/>
      </w:rPr>
      <w:t xml:space="preserve">Page </w:t>
    </w:r>
    <w:r w:rsidRPr="00B7176C">
      <w:rPr>
        <w:rFonts w:ascii="Arial" w:hAnsi="Arial" w:cs="Arial"/>
        <w:b/>
        <w:bCs/>
        <w:sz w:val="28"/>
        <w:szCs w:val="28"/>
      </w:rPr>
      <w:fldChar w:fldCharType="begin"/>
    </w:r>
    <w:r w:rsidRPr="00B7176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7176C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26</w:t>
    </w:r>
    <w:r w:rsidRPr="00B7176C">
      <w:rPr>
        <w:rFonts w:ascii="Arial" w:hAnsi="Arial" w:cs="Arial"/>
        <w:b/>
        <w:bCs/>
        <w:sz w:val="28"/>
        <w:szCs w:val="28"/>
      </w:rPr>
      <w:fldChar w:fldCharType="end"/>
    </w:r>
    <w:r w:rsidRPr="00B7176C">
      <w:rPr>
        <w:rFonts w:ascii="Arial" w:hAnsi="Arial" w:cs="Arial"/>
        <w:b/>
        <w:bCs/>
        <w:sz w:val="28"/>
        <w:szCs w:val="28"/>
      </w:rPr>
      <w:t xml:space="preserve"> of </w:t>
    </w:r>
    <w:r w:rsidRPr="00B7176C">
      <w:rPr>
        <w:rFonts w:ascii="Arial" w:hAnsi="Arial" w:cs="Arial"/>
        <w:b/>
        <w:bCs/>
        <w:sz w:val="28"/>
        <w:szCs w:val="28"/>
      </w:rPr>
      <w:fldChar w:fldCharType="begin"/>
    </w:r>
    <w:r w:rsidRPr="00B7176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7176C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139</w:t>
    </w:r>
    <w:r w:rsidRPr="00B7176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Pr="00EB69C2" w:rsidRDefault="00BE4111" w:rsidP="00E42FA4">
    <w:pPr>
      <w:pStyle w:val="Footer"/>
      <w:pBdr>
        <w:top w:val="single" w:sz="4" w:space="1" w:color="auto"/>
      </w:pBdr>
      <w:jc w:val="center"/>
      <w:rPr>
        <w:b/>
        <w:bCs/>
        <w:sz w:val="32"/>
        <w:szCs w:val="32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E42FA4">
      <w:rPr>
        <w:rFonts w:ascii="Arial" w:hAnsi="Arial" w:cs="Arial"/>
        <w:b/>
        <w:bCs/>
        <w:sz w:val="28"/>
        <w:szCs w:val="28"/>
      </w:rPr>
      <w:t>kdfdocumentation@gmail.com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EB69C2">
      <w:rPr>
        <w:rFonts w:ascii="Arial" w:hAnsi="Arial" w:cs="Arial"/>
        <w:b/>
        <w:bCs/>
        <w:sz w:val="32"/>
        <w:szCs w:val="32"/>
      </w:rPr>
      <w:tab/>
    </w:r>
    <w:r w:rsidRPr="00B7176C">
      <w:rPr>
        <w:rFonts w:ascii="Arial" w:hAnsi="Arial" w:cs="Arial"/>
        <w:b/>
        <w:bCs/>
        <w:sz w:val="28"/>
        <w:szCs w:val="28"/>
      </w:rPr>
      <w:t xml:space="preserve">Page </w:t>
    </w:r>
    <w:r w:rsidRPr="00B7176C">
      <w:rPr>
        <w:rFonts w:ascii="Arial" w:hAnsi="Arial" w:cs="Arial"/>
        <w:b/>
        <w:bCs/>
        <w:sz w:val="28"/>
        <w:szCs w:val="28"/>
      </w:rPr>
      <w:fldChar w:fldCharType="begin"/>
    </w:r>
    <w:r w:rsidRPr="00B7176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7176C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25</w:t>
    </w:r>
    <w:r w:rsidRPr="00B7176C">
      <w:rPr>
        <w:rFonts w:ascii="Arial" w:hAnsi="Arial" w:cs="Arial"/>
        <w:b/>
        <w:bCs/>
        <w:sz w:val="28"/>
        <w:szCs w:val="28"/>
      </w:rPr>
      <w:fldChar w:fldCharType="end"/>
    </w:r>
    <w:r w:rsidRPr="00B7176C">
      <w:rPr>
        <w:rFonts w:ascii="Arial" w:hAnsi="Arial" w:cs="Arial"/>
        <w:b/>
        <w:bCs/>
        <w:sz w:val="28"/>
        <w:szCs w:val="28"/>
      </w:rPr>
      <w:t xml:space="preserve"> of </w:t>
    </w:r>
    <w:r w:rsidRPr="00B7176C">
      <w:rPr>
        <w:rFonts w:ascii="Arial" w:hAnsi="Arial" w:cs="Arial"/>
        <w:b/>
        <w:bCs/>
        <w:sz w:val="28"/>
        <w:szCs w:val="28"/>
      </w:rPr>
      <w:fldChar w:fldCharType="begin"/>
    </w:r>
    <w:r w:rsidRPr="00B7176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7176C">
      <w:rPr>
        <w:rFonts w:ascii="Arial" w:hAnsi="Arial" w:cs="Arial"/>
        <w:b/>
        <w:bCs/>
        <w:sz w:val="28"/>
        <w:szCs w:val="28"/>
      </w:rPr>
      <w:fldChar w:fldCharType="separate"/>
    </w:r>
    <w:r w:rsidR="009533DC">
      <w:rPr>
        <w:rFonts w:ascii="Arial" w:hAnsi="Arial" w:cs="Arial"/>
        <w:b/>
        <w:bCs/>
        <w:noProof/>
        <w:sz w:val="28"/>
        <w:szCs w:val="28"/>
      </w:rPr>
      <w:t>139</w:t>
    </w:r>
    <w:r w:rsidRPr="00B7176C">
      <w:rPr>
        <w:rFonts w:ascii="Arial" w:hAnsi="Arial" w:cs="Arial"/>
        <w:b/>
        <w:bCs/>
        <w:sz w:val="28"/>
        <w:szCs w:val="28"/>
      </w:rPr>
      <w:fldChar w:fldCharType="end"/>
    </w:r>
  </w:p>
  <w:p w:rsidR="00BE4111" w:rsidRDefault="00BE411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Pr="00BA56C1" w:rsidRDefault="00BE4111" w:rsidP="00E42FA4">
    <w:pPr>
      <w:pStyle w:val="Footer"/>
      <w:pBdr>
        <w:top w:val="single" w:sz="4" w:space="1" w:color="auto"/>
      </w:pBdr>
    </w:pPr>
    <w:r w:rsidRPr="00E42FA4">
      <w:rPr>
        <w:rFonts w:ascii="Arial" w:hAnsi="Arial" w:cs="Arial"/>
        <w:b/>
        <w:bCs/>
        <w:sz w:val="32"/>
        <w:szCs w:val="32"/>
      </w:rPr>
      <w:t>Version 0.0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                                                    June</w:t>
    </w:r>
    <w:r w:rsidRPr="00EB69C2">
      <w:rPr>
        <w:rFonts w:ascii="Arial" w:hAnsi="Arial" w:cs="Arial"/>
        <w:b/>
        <w:bCs/>
        <w:sz w:val="32"/>
        <w:szCs w:val="32"/>
      </w:rPr>
      <w:t xml:space="preserve"> </w:t>
    </w:r>
    <w:r w:rsidRPr="00EB69C2">
      <w:rPr>
        <w:rFonts w:ascii="Arial" w:hAnsi="Arial" w:cs="Arial"/>
        <w:b/>
        <w:bCs/>
        <w:sz w:val="32"/>
        <w:szCs w:val="32"/>
      </w:rPr>
      <w:fldChar w:fldCharType="begin"/>
    </w:r>
    <w:r w:rsidRPr="00EB69C2">
      <w:rPr>
        <w:rFonts w:ascii="Arial" w:hAnsi="Arial" w:cs="Arial"/>
        <w:b/>
        <w:bCs/>
        <w:sz w:val="32"/>
        <w:szCs w:val="32"/>
      </w:rPr>
      <w:instrText xml:space="preserve"> PAGE </w:instrText>
    </w:r>
    <w:r w:rsidRPr="00EB69C2">
      <w:rPr>
        <w:rFonts w:ascii="Arial" w:hAnsi="Arial" w:cs="Arial"/>
        <w:b/>
        <w:bCs/>
        <w:sz w:val="32"/>
        <w:szCs w:val="32"/>
      </w:rPr>
      <w:fldChar w:fldCharType="separate"/>
    </w:r>
    <w:r w:rsidR="009533DC">
      <w:rPr>
        <w:rFonts w:ascii="Arial" w:hAnsi="Arial" w:cs="Arial"/>
        <w:b/>
        <w:bCs/>
        <w:noProof/>
        <w:sz w:val="32"/>
        <w:szCs w:val="32"/>
      </w:rPr>
      <w:t>9</w:t>
    </w:r>
    <w:r w:rsidRPr="00EB69C2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>, 2019</w:t>
    </w:r>
    <w:r w:rsidRPr="00EB69C2">
      <w:rPr>
        <w:rFonts w:ascii="Arial" w:hAnsi="Arial" w:cs="Arial"/>
        <w:b/>
        <w:bCs/>
        <w:sz w:val="32"/>
        <w:szCs w:val="32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Pr="00BA56C1" w:rsidRDefault="00BE4111" w:rsidP="00E42FA4">
    <w:pPr>
      <w:pStyle w:val="Footer"/>
      <w:pBdr>
        <w:top w:val="single" w:sz="4" w:space="1" w:color="auto"/>
      </w:pBdr>
    </w:pPr>
    <w:r w:rsidRPr="00E42FA4">
      <w:rPr>
        <w:rFonts w:ascii="Arial" w:hAnsi="Arial" w:cs="Arial"/>
        <w:b/>
        <w:bCs/>
        <w:sz w:val="32"/>
        <w:szCs w:val="32"/>
      </w:rPr>
      <w:t>Version 0.0</w:t>
    </w:r>
    <w:r w:rsidRPr="00EB69C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                                                                 June</w:t>
    </w:r>
    <w:r w:rsidRPr="00EB69C2">
      <w:rPr>
        <w:rFonts w:ascii="Arial" w:hAnsi="Arial" w:cs="Arial"/>
        <w:b/>
        <w:bCs/>
        <w:sz w:val="32"/>
        <w:szCs w:val="32"/>
      </w:rPr>
      <w:t xml:space="preserve"> </w:t>
    </w:r>
    <w:r w:rsidRPr="00EB69C2">
      <w:rPr>
        <w:rFonts w:ascii="Arial" w:hAnsi="Arial" w:cs="Arial"/>
        <w:b/>
        <w:bCs/>
        <w:sz w:val="32"/>
        <w:szCs w:val="32"/>
      </w:rPr>
      <w:fldChar w:fldCharType="begin"/>
    </w:r>
    <w:r w:rsidRPr="00EB69C2">
      <w:rPr>
        <w:rFonts w:ascii="Arial" w:hAnsi="Arial" w:cs="Arial"/>
        <w:b/>
        <w:bCs/>
        <w:sz w:val="32"/>
        <w:szCs w:val="32"/>
      </w:rPr>
      <w:instrText xml:space="preserve"> PAGE </w:instrText>
    </w:r>
    <w:r w:rsidRPr="00EB69C2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9</w:t>
    </w:r>
    <w:r w:rsidRPr="00EB69C2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>, 2019</w:t>
    </w:r>
    <w:r w:rsidRPr="00EB69C2">
      <w:rPr>
        <w:rFonts w:ascii="Arial" w:hAnsi="Arial" w:cs="Arial"/>
        <w:b/>
        <w:bCs/>
        <w:sz w:val="32"/>
        <w:szCs w:val="3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0C" w:rsidRDefault="00D64E0C" w:rsidP="009776E3">
      <w:pPr>
        <w:spacing w:after="0" w:line="240" w:lineRule="auto"/>
      </w:pPr>
      <w:r>
        <w:separator/>
      </w:r>
    </w:p>
  </w:footnote>
  <w:footnote w:type="continuationSeparator" w:id="0">
    <w:p w:rsidR="00D64E0C" w:rsidRDefault="00D64E0C" w:rsidP="0097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CF" w:rsidRDefault="005628CF" w:rsidP="00DF1E9A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9533DC">
      <w:rPr>
        <w:rFonts w:ascii="Arial" w:hAnsi="Arial" w:cs="Arial"/>
        <w:b/>
        <w:bCs/>
        <w:noProof/>
        <w:sz w:val="32"/>
        <w:szCs w:val="32"/>
      </w:rPr>
      <w:t>8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CF" w:rsidRDefault="005628CF" w:rsidP="00DF1E9A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9533DC">
      <w:rPr>
        <w:rFonts w:ascii="Arial" w:hAnsi="Arial" w:cs="Arial"/>
        <w:b/>
        <w:bCs/>
        <w:noProof/>
        <w:sz w:val="32"/>
        <w:szCs w:val="32"/>
      </w:rPr>
      <w:t>7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CF" w:rsidRPr="000447DF" w:rsidRDefault="005628CF" w:rsidP="000447DF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Default="00BE4111" w:rsidP="00AC2AD9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9533DC">
      <w:rPr>
        <w:rFonts w:ascii="Arial" w:hAnsi="Arial" w:cs="Arial"/>
        <w:b/>
        <w:bCs/>
        <w:noProof/>
        <w:sz w:val="32"/>
        <w:szCs w:val="32"/>
      </w:rPr>
      <w:t>26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Default="00BE4111" w:rsidP="00AC2AD9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9533DC">
      <w:rPr>
        <w:rFonts w:ascii="Arial" w:hAnsi="Arial" w:cs="Arial"/>
        <w:b/>
        <w:bCs/>
        <w:noProof/>
        <w:sz w:val="32"/>
        <w:szCs w:val="32"/>
      </w:rPr>
      <w:t>25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11" w:rsidRDefault="00BE4111" w:rsidP="00FF6209">
    <w:pPr>
      <w:pStyle w:val="Header"/>
      <w:pBdr>
        <w:bottom w:val="single" w:sz="4" w:space="1" w:color="auto"/>
      </w:pBdr>
      <w:tabs>
        <w:tab w:val="left" w:pos="5222"/>
      </w:tabs>
    </w:pPr>
    <w:r>
      <w:rPr>
        <w:rFonts w:ascii="Arial" w:hAnsi="Arial" w:cs="Arial"/>
        <w:b/>
        <w:bCs/>
        <w:sz w:val="32"/>
        <w:szCs w:val="32"/>
      </w:rPr>
      <w:tab/>
    </w:r>
    <w:r w:rsidRPr="00086F93">
      <w:rPr>
        <w:rFonts w:ascii="Arial" w:hAnsi="Arial" w:cs="Arial"/>
        <w:b/>
        <w:bCs/>
        <w:sz w:val="32"/>
        <w:szCs w:val="32"/>
      </w:rPr>
      <w:fldChar w:fldCharType="begin"/>
    </w:r>
    <w:r w:rsidRPr="00086F93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086F93">
      <w:rPr>
        <w:rFonts w:ascii="Arial" w:hAnsi="Arial" w:cs="Arial"/>
        <w:b/>
        <w:bCs/>
        <w:sz w:val="32"/>
        <w:szCs w:val="32"/>
      </w:rPr>
      <w:fldChar w:fldCharType="separate"/>
    </w:r>
    <w:r w:rsidR="009533DC">
      <w:rPr>
        <w:rFonts w:ascii="Arial" w:hAnsi="Arial" w:cs="Arial"/>
        <w:b/>
        <w:bCs/>
        <w:noProof/>
        <w:sz w:val="32"/>
        <w:szCs w:val="32"/>
      </w:rPr>
      <w:t>9</w:t>
    </w:r>
    <w:r w:rsidRPr="00086F93">
      <w:rPr>
        <w:rFonts w:ascii="Arial" w:hAnsi="Arial" w:cs="Arial"/>
        <w:b/>
        <w:bCs/>
        <w:sz w:val="32"/>
        <w:szCs w:val="32"/>
      </w:rPr>
      <w:fldChar w:fldCharType="end"/>
    </w:r>
    <w:r>
      <w:rPr>
        <w:rFonts w:ascii="Arial" w:hAnsi="Arial" w:cs="Arial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4E3"/>
    <w:multiLevelType w:val="hybridMultilevel"/>
    <w:tmpl w:val="E56E2968"/>
    <w:lvl w:ilvl="0" w:tplc="973C63B2">
      <w:start w:val="2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45E8"/>
    <w:multiLevelType w:val="hybridMultilevel"/>
    <w:tmpl w:val="D974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76964"/>
    <w:multiLevelType w:val="hybridMultilevel"/>
    <w:tmpl w:val="E020DD1A"/>
    <w:lvl w:ilvl="0" w:tplc="AF4C9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F0C94"/>
    <w:multiLevelType w:val="multilevel"/>
    <w:tmpl w:val="444682E8"/>
    <w:lvl w:ilvl="0">
      <w:start w:val="1"/>
      <w:numFmt w:val="decimal"/>
      <w:lvlText w:val="%1"/>
      <w:lvlJc w:val="left"/>
      <w:pPr>
        <w:ind w:left="1800" w:hanging="360"/>
      </w:pPr>
      <w:rPr>
        <w:rFonts w:ascii="Arial" w:hAnsi="Arial" w:hint="default"/>
        <w:b w:val="0"/>
        <w:i w:val="0"/>
        <w:sz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9AF2E15"/>
    <w:multiLevelType w:val="hybridMultilevel"/>
    <w:tmpl w:val="20640666"/>
    <w:lvl w:ilvl="0" w:tplc="0602EC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D246E"/>
    <w:multiLevelType w:val="hybridMultilevel"/>
    <w:tmpl w:val="311EA2EA"/>
    <w:lvl w:ilvl="0" w:tplc="926EFAF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C617B"/>
    <w:multiLevelType w:val="multilevel"/>
    <w:tmpl w:val="3968D2C4"/>
    <w:lvl w:ilvl="0">
      <w:start w:val="1"/>
      <w:numFmt w:val="decimal"/>
      <w:pStyle w:val="1Title-VedaVMSTelugu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Heading2VedaVMSTelugu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10041B46"/>
    <w:multiLevelType w:val="hybridMultilevel"/>
    <w:tmpl w:val="557E1930"/>
    <w:lvl w:ilvl="0" w:tplc="AABA1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8223C"/>
    <w:multiLevelType w:val="hybridMultilevel"/>
    <w:tmpl w:val="1C7036EA"/>
    <w:lvl w:ilvl="0" w:tplc="FB0A620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068D3"/>
    <w:multiLevelType w:val="hybridMultilevel"/>
    <w:tmpl w:val="08E4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03265"/>
    <w:multiLevelType w:val="hybridMultilevel"/>
    <w:tmpl w:val="07C8E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D11846"/>
    <w:multiLevelType w:val="hybridMultilevel"/>
    <w:tmpl w:val="CDA0F4EE"/>
    <w:lvl w:ilvl="0" w:tplc="6E82041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12FE1"/>
    <w:multiLevelType w:val="hybridMultilevel"/>
    <w:tmpl w:val="473C25F6"/>
    <w:lvl w:ilvl="0" w:tplc="CEAE6BC8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61AEC"/>
    <w:multiLevelType w:val="hybridMultilevel"/>
    <w:tmpl w:val="7F0A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51701"/>
    <w:multiLevelType w:val="hybridMultilevel"/>
    <w:tmpl w:val="BDE6C6E4"/>
    <w:lvl w:ilvl="0" w:tplc="B4C8FFEA">
      <w:start w:val="1"/>
      <w:numFmt w:val="decimal"/>
      <w:pStyle w:val="VedaVMSKannada-Title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94255"/>
    <w:multiLevelType w:val="hybridMultilevel"/>
    <w:tmpl w:val="FBA0E852"/>
    <w:lvl w:ilvl="0" w:tplc="1584C3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4745D"/>
    <w:multiLevelType w:val="hybridMultilevel"/>
    <w:tmpl w:val="1C3EF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911536"/>
    <w:multiLevelType w:val="hybridMultilevel"/>
    <w:tmpl w:val="E0D4AE8E"/>
    <w:lvl w:ilvl="0" w:tplc="4204ECE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07901"/>
    <w:multiLevelType w:val="hybridMultilevel"/>
    <w:tmpl w:val="FE4AF076"/>
    <w:lvl w:ilvl="0" w:tplc="0EB4691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B03C6D"/>
    <w:multiLevelType w:val="multilevel"/>
    <w:tmpl w:val="116A5550"/>
    <w:lvl w:ilvl="0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>
    <w:nsid w:val="3F711DDB"/>
    <w:multiLevelType w:val="hybridMultilevel"/>
    <w:tmpl w:val="4490BE1E"/>
    <w:lvl w:ilvl="0" w:tplc="246216A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62598"/>
    <w:multiLevelType w:val="hybridMultilevel"/>
    <w:tmpl w:val="CC8C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609B9"/>
    <w:multiLevelType w:val="hybridMultilevel"/>
    <w:tmpl w:val="A180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25C7C"/>
    <w:multiLevelType w:val="multilevel"/>
    <w:tmpl w:val="5C9677E6"/>
    <w:lvl w:ilvl="0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b w:val="0"/>
        <w:i w:val="0"/>
        <w:sz w:val="32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520"/>
      </w:pPr>
      <w:rPr>
        <w:rFonts w:hint="default"/>
      </w:rPr>
    </w:lvl>
  </w:abstractNum>
  <w:abstractNum w:abstractNumId="24">
    <w:nsid w:val="55653C66"/>
    <w:multiLevelType w:val="hybridMultilevel"/>
    <w:tmpl w:val="53520204"/>
    <w:lvl w:ilvl="0" w:tplc="74D8FD62">
      <w:start w:val="1"/>
      <w:numFmt w:val="decimal"/>
      <w:lvlText w:val="%1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79D6B06"/>
    <w:multiLevelType w:val="hybridMultilevel"/>
    <w:tmpl w:val="3D94B668"/>
    <w:lvl w:ilvl="0" w:tplc="4E1E3A40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65F94"/>
    <w:multiLevelType w:val="hybridMultilevel"/>
    <w:tmpl w:val="98B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00E62"/>
    <w:multiLevelType w:val="multilevel"/>
    <w:tmpl w:val="7F787D7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F283BAE"/>
    <w:multiLevelType w:val="multilevel"/>
    <w:tmpl w:val="6FD6DF1A"/>
    <w:lvl w:ilvl="0">
      <w:start w:val="1"/>
      <w:numFmt w:val="decimal"/>
      <w:pStyle w:val="2-Heading-VedaVMSTelug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6156757F"/>
    <w:multiLevelType w:val="hybridMultilevel"/>
    <w:tmpl w:val="D07A6E24"/>
    <w:lvl w:ilvl="0" w:tplc="E912F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0F2EB1"/>
    <w:multiLevelType w:val="multilevel"/>
    <w:tmpl w:val="0AF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A2A082A"/>
    <w:multiLevelType w:val="multilevel"/>
    <w:tmpl w:val="D5DE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A3003E3"/>
    <w:multiLevelType w:val="multilevel"/>
    <w:tmpl w:val="A620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>
    <w:nsid w:val="6A7427C7"/>
    <w:multiLevelType w:val="multilevel"/>
    <w:tmpl w:val="E5F46CE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B667BDF"/>
    <w:multiLevelType w:val="hybridMultilevel"/>
    <w:tmpl w:val="49409948"/>
    <w:lvl w:ilvl="0" w:tplc="D36A04E4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9B2CCD"/>
    <w:multiLevelType w:val="hybridMultilevel"/>
    <w:tmpl w:val="F4F60F54"/>
    <w:lvl w:ilvl="0" w:tplc="0A666AC8">
      <w:start w:val="1"/>
      <w:numFmt w:val="decimal"/>
      <w:lvlText w:val="%1"/>
      <w:lvlJc w:val="left"/>
      <w:pPr>
        <w:ind w:left="2160" w:hanging="360"/>
      </w:pPr>
      <w:rPr>
        <w:rFonts w:ascii="Arial" w:hAnsi="Arial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4B81323"/>
    <w:multiLevelType w:val="hybridMultilevel"/>
    <w:tmpl w:val="8460D9CC"/>
    <w:lvl w:ilvl="0" w:tplc="7408CB12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816A05"/>
    <w:multiLevelType w:val="hybridMultilevel"/>
    <w:tmpl w:val="6A96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E3769"/>
    <w:multiLevelType w:val="hybridMultilevel"/>
    <w:tmpl w:val="FEAC9134"/>
    <w:lvl w:ilvl="0" w:tplc="096AAC7E">
      <w:start w:val="1"/>
      <w:numFmt w:val="decimal"/>
      <w:lvlText w:val="%1.1"/>
      <w:lvlJc w:val="left"/>
      <w:pPr>
        <w:ind w:left="108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A4C02D6"/>
    <w:multiLevelType w:val="multilevel"/>
    <w:tmpl w:val="164EF338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>
    <w:abstractNumId w:val="6"/>
  </w:num>
  <w:num w:numId="2">
    <w:abstractNumId w:val="38"/>
  </w:num>
  <w:num w:numId="3">
    <w:abstractNumId w:val="2"/>
  </w:num>
  <w:num w:numId="4">
    <w:abstractNumId w:val="29"/>
  </w:num>
  <w:num w:numId="5">
    <w:abstractNumId w:val="7"/>
  </w:num>
  <w:num w:numId="6">
    <w:abstractNumId w:val="37"/>
  </w:num>
  <w:num w:numId="7">
    <w:abstractNumId w:val="22"/>
  </w:num>
  <w:num w:numId="8">
    <w:abstractNumId w:val="13"/>
  </w:num>
  <w:num w:numId="9">
    <w:abstractNumId w:val="9"/>
  </w:num>
  <w:num w:numId="10">
    <w:abstractNumId w:val="1"/>
  </w:num>
  <w:num w:numId="11">
    <w:abstractNumId w:val="10"/>
  </w:num>
  <w:num w:numId="12">
    <w:abstractNumId w:val="26"/>
  </w:num>
  <w:num w:numId="13">
    <w:abstractNumId w:val="4"/>
  </w:num>
  <w:num w:numId="14">
    <w:abstractNumId w:val="39"/>
  </w:num>
  <w:num w:numId="15">
    <w:abstractNumId w:val="17"/>
  </w:num>
  <w:num w:numId="16">
    <w:abstractNumId w:val="14"/>
  </w:num>
  <w:num w:numId="17">
    <w:abstractNumId w:val="21"/>
  </w:num>
  <w:num w:numId="18">
    <w:abstractNumId w:val="16"/>
  </w:num>
  <w:num w:numId="19">
    <w:abstractNumId w:val="8"/>
  </w:num>
  <w:num w:numId="20">
    <w:abstractNumId w:val="18"/>
  </w:num>
  <w:num w:numId="21">
    <w:abstractNumId w:val="19"/>
  </w:num>
  <w:num w:numId="22">
    <w:abstractNumId w:val="25"/>
  </w:num>
  <w:num w:numId="23">
    <w:abstractNumId w:val="24"/>
  </w:num>
  <w:num w:numId="24">
    <w:abstractNumId w:val="5"/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2"/>
  </w:num>
  <w:num w:numId="29">
    <w:abstractNumId w:val="30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8"/>
  </w:num>
  <w:num w:numId="33">
    <w:abstractNumId w:val="35"/>
  </w:num>
  <w:num w:numId="34">
    <w:abstractNumId w:val="20"/>
  </w:num>
  <w:num w:numId="35">
    <w:abstractNumId w:val="32"/>
  </w:num>
  <w:num w:numId="36">
    <w:abstractNumId w:val="32"/>
  </w:num>
  <w:num w:numId="37">
    <w:abstractNumId w:val="27"/>
  </w:num>
  <w:num w:numId="38">
    <w:abstractNumId w:val="33"/>
  </w:num>
  <w:num w:numId="39">
    <w:abstractNumId w:val="11"/>
  </w:num>
  <w:num w:numId="40">
    <w:abstractNumId w:val="15"/>
  </w:num>
  <w:num w:numId="41">
    <w:abstractNumId w:val="31"/>
  </w:num>
  <w:num w:numId="42">
    <w:abstractNumId w:val="23"/>
  </w:num>
  <w:num w:numId="43">
    <w:abstractNumId w:val="32"/>
  </w:num>
  <w:num w:numId="44">
    <w:abstractNumId w:val="32"/>
  </w:num>
  <w:num w:numId="45">
    <w:abstractNumId w:val="32"/>
  </w:num>
  <w:num w:numId="46">
    <w:abstractNumId w:val="32"/>
  </w:num>
  <w:num w:numId="47">
    <w:abstractNumId w:val="32"/>
  </w:num>
  <w:num w:numId="48">
    <w:abstractNumId w:val="32"/>
  </w:num>
  <w:num w:numId="49">
    <w:abstractNumId w:val="34"/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hideSpellingErrors/>
  <w:proofState w:grammar="clean"/>
  <w:attachedTemplate r:id="rId1"/>
  <w:linkStyl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B0"/>
    <w:rsid w:val="00002699"/>
    <w:rsid w:val="00004895"/>
    <w:rsid w:val="00011789"/>
    <w:rsid w:val="00014309"/>
    <w:rsid w:val="0001455A"/>
    <w:rsid w:val="000154C2"/>
    <w:rsid w:val="00020DFC"/>
    <w:rsid w:val="000212FA"/>
    <w:rsid w:val="00022C16"/>
    <w:rsid w:val="00023348"/>
    <w:rsid w:val="00025CA6"/>
    <w:rsid w:val="00030901"/>
    <w:rsid w:val="00031441"/>
    <w:rsid w:val="00032135"/>
    <w:rsid w:val="00033723"/>
    <w:rsid w:val="00034B7B"/>
    <w:rsid w:val="00037BE4"/>
    <w:rsid w:val="00040071"/>
    <w:rsid w:val="00042233"/>
    <w:rsid w:val="00045E03"/>
    <w:rsid w:val="0004794C"/>
    <w:rsid w:val="00051F8C"/>
    <w:rsid w:val="000524AA"/>
    <w:rsid w:val="00053803"/>
    <w:rsid w:val="00054CAE"/>
    <w:rsid w:val="000562D4"/>
    <w:rsid w:val="000567E1"/>
    <w:rsid w:val="000604E3"/>
    <w:rsid w:val="00060DF7"/>
    <w:rsid w:val="00061C05"/>
    <w:rsid w:val="0006226B"/>
    <w:rsid w:val="000625BF"/>
    <w:rsid w:val="00067B7C"/>
    <w:rsid w:val="000727E9"/>
    <w:rsid w:val="00075868"/>
    <w:rsid w:val="000764A0"/>
    <w:rsid w:val="0007742C"/>
    <w:rsid w:val="0008240E"/>
    <w:rsid w:val="0008336A"/>
    <w:rsid w:val="000842AF"/>
    <w:rsid w:val="00085560"/>
    <w:rsid w:val="00085CBA"/>
    <w:rsid w:val="00086D63"/>
    <w:rsid w:val="00087493"/>
    <w:rsid w:val="00091344"/>
    <w:rsid w:val="0009180F"/>
    <w:rsid w:val="00096C7D"/>
    <w:rsid w:val="000A137C"/>
    <w:rsid w:val="000A368F"/>
    <w:rsid w:val="000A43F8"/>
    <w:rsid w:val="000B0647"/>
    <w:rsid w:val="000B21B3"/>
    <w:rsid w:val="000B42D2"/>
    <w:rsid w:val="000B4534"/>
    <w:rsid w:val="000B623B"/>
    <w:rsid w:val="000B6E24"/>
    <w:rsid w:val="000C0F9F"/>
    <w:rsid w:val="000D0A9D"/>
    <w:rsid w:val="000D0C12"/>
    <w:rsid w:val="000D312E"/>
    <w:rsid w:val="000D530A"/>
    <w:rsid w:val="000D7675"/>
    <w:rsid w:val="000E117E"/>
    <w:rsid w:val="000E318F"/>
    <w:rsid w:val="000E3D98"/>
    <w:rsid w:val="000E3F56"/>
    <w:rsid w:val="000E7B58"/>
    <w:rsid w:val="000F0129"/>
    <w:rsid w:val="000F15FE"/>
    <w:rsid w:val="000F2EFF"/>
    <w:rsid w:val="000F3677"/>
    <w:rsid w:val="000F3996"/>
    <w:rsid w:val="000F5BBA"/>
    <w:rsid w:val="000F7BD9"/>
    <w:rsid w:val="001011DD"/>
    <w:rsid w:val="001033CC"/>
    <w:rsid w:val="001049CA"/>
    <w:rsid w:val="00105534"/>
    <w:rsid w:val="0010706F"/>
    <w:rsid w:val="00107E5A"/>
    <w:rsid w:val="001129A8"/>
    <w:rsid w:val="00115C1E"/>
    <w:rsid w:val="0012078F"/>
    <w:rsid w:val="00121F10"/>
    <w:rsid w:val="00125190"/>
    <w:rsid w:val="001252CF"/>
    <w:rsid w:val="0013047F"/>
    <w:rsid w:val="00135187"/>
    <w:rsid w:val="001364BA"/>
    <w:rsid w:val="001407E3"/>
    <w:rsid w:val="00145411"/>
    <w:rsid w:val="00145E4E"/>
    <w:rsid w:val="001504C9"/>
    <w:rsid w:val="00151040"/>
    <w:rsid w:val="00153442"/>
    <w:rsid w:val="00153818"/>
    <w:rsid w:val="00154642"/>
    <w:rsid w:val="001556F8"/>
    <w:rsid w:val="001561FF"/>
    <w:rsid w:val="001579A9"/>
    <w:rsid w:val="00161DEA"/>
    <w:rsid w:val="00167EEC"/>
    <w:rsid w:val="00171918"/>
    <w:rsid w:val="001742B5"/>
    <w:rsid w:val="001747CB"/>
    <w:rsid w:val="00180040"/>
    <w:rsid w:val="001822C9"/>
    <w:rsid w:val="00182523"/>
    <w:rsid w:val="00182A0C"/>
    <w:rsid w:val="00185C26"/>
    <w:rsid w:val="001860CA"/>
    <w:rsid w:val="001868D8"/>
    <w:rsid w:val="00194220"/>
    <w:rsid w:val="00195BF3"/>
    <w:rsid w:val="001A0A9E"/>
    <w:rsid w:val="001A1B22"/>
    <w:rsid w:val="001A3BE2"/>
    <w:rsid w:val="001A51AF"/>
    <w:rsid w:val="001A60C4"/>
    <w:rsid w:val="001A775A"/>
    <w:rsid w:val="001B1D5C"/>
    <w:rsid w:val="001B40E1"/>
    <w:rsid w:val="001C053B"/>
    <w:rsid w:val="001C05B0"/>
    <w:rsid w:val="001C382F"/>
    <w:rsid w:val="001C6028"/>
    <w:rsid w:val="001C72B6"/>
    <w:rsid w:val="001D126C"/>
    <w:rsid w:val="001D1D91"/>
    <w:rsid w:val="001D6DF8"/>
    <w:rsid w:val="001D7014"/>
    <w:rsid w:val="001E0D37"/>
    <w:rsid w:val="001E18FC"/>
    <w:rsid w:val="001E2B7C"/>
    <w:rsid w:val="001E2D61"/>
    <w:rsid w:val="001E2D87"/>
    <w:rsid w:val="001E2EC3"/>
    <w:rsid w:val="001E3DE5"/>
    <w:rsid w:val="001E45A0"/>
    <w:rsid w:val="001E5340"/>
    <w:rsid w:val="001F0474"/>
    <w:rsid w:val="001F1EE2"/>
    <w:rsid w:val="001F1F78"/>
    <w:rsid w:val="001F5648"/>
    <w:rsid w:val="001F61D8"/>
    <w:rsid w:val="001F638E"/>
    <w:rsid w:val="00200E25"/>
    <w:rsid w:val="00201DBD"/>
    <w:rsid w:val="002028E4"/>
    <w:rsid w:val="00203864"/>
    <w:rsid w:val="00205998"/>
    <w:rsid w:val="00211F59"/>
    <w:rsid w:val="00212BF8"/>
    <w:rsid w:val="002138DF"/>
    <w:rsid w:val="00213AF2"/>
    <w:rsid w:val="00213E33"/>
    <w:rsid w:val="00213EA1"/>
    <w:rsid w:val="002166A6"/>
    <w:rsid w:val="00216954"/>
    <w:rsid w:val="00222431"/>
    <w:rsid w:val="002225A7"/>
    <w:rsid w:val="00222DFC"/>
    <w:rsid w:val="00227F21"/>
    <w:rsid w:val="00231962"/>
    <w:rsid w:val="00235E9F"/>
    <w:rsid w:val="002365E6"/>
    <w:rsid w:val="00236C7B"/>
    <w:rsid w:val="00240182"/>
    <w:rsid w:val="0024095C"/>
    <w:rsid w:val="0024524F"/>
    <w:rsid w:val="002461DC"/>
    <w:rsid w:val="00247336"/>
    <w:rsid w:val="00247BD1"/>
    <w:rsid w:val="002550FA"/>
    <w:rsid w:val="0026028D"/>
    <w:rsid w:val="00261522"/>
    <w:rsid w:val="00262094"/>
    <w:rsid w:val="002625EA"/>
    <w:rsid w:val="00263955"/>
    <w:rsid w:val="002653CB"/>
    <w:rsid w:val="0026679A"/>
    <w:rsid w:val="002715BE"/>
    <w:rsid w:val="00272F10"/>
    <w:rsid w:val="002737A8"/>
    <w:rsid w:val="00277365"/>
    <w:rsid w:val="00277C39"/>
    <w:rsid w:val="00280FB3"/>
    <w:rsid w:val="00281865"/>
    <w:rsid w:val="00282A18"/>
    <w:rsid w:val="00284600"/>
    <w:rsid w:val="00284D47"/>
    <w:rsid w:val="00290EEA"/>
    <w:rsid w:val="00291CE9"/>
    <w:rsid w:val="00292242"/>
    <w:rsid w:val="00292DEC"/>
    <w:rsid w:val="00293102"/>
    <w:rsid w:val="00294199"/>
    <w:rsid w:val="00295EC4"/>
    <w:rsid w:val="002967B9"/>
    <w:rsid w:val="002975C9"/>
    <w:rsid w:val="00297DB8"/>
    <w:rsid w:val="002A24DD"/>
    <w:rsid w:val="002A3F2E"/>
    <w:rsid w:val="002A5D7A"/>
    <w:rsid w:val="002B0517"/>
    <w:rsid w:val="002B0ECD"/>
    <w:rsid w:val="002B2BAF"/>
    <w:rsid w:val="002B492C"/>
    <w:rsid w:val="002B5BDF"/>
    <w:rsid w:val="002B7149"/>
    <w:rsid w:val="002C00CD"/>
    <w:rsid w:val="002C339E"/>
    <w:rsid w:val="002D3CB7"/>
    <w:rsid w:val="002D6180"/>
    <w:rsid w:val="002E253E"/>
    <w:rsid w:val="002E36D4"/>
    <w:rsid w:val="002E45E6"/>
    <w:rsid w:val="002E7A7C"/>
    <w:rsid w:val="002F6BD9"/>
    <w:rsid w:val="002F6CD4"/>
    <w:rsid w:val="003034C3"/>
    <w:rsid w:val="00303803"/>
    <w:rsid w:val="00305F2B"/>
    <w:rsid w:val="00310219"/>
    <w:rsid w:val="003108D3"/>
    <w:rsid w:val="00314933"/>
    <w:rsid w:val="00315DDF"/>
    <w:rsid w:val="0032060E"/>
    <w:rsid w:val="00320D3B"/>
    <w:rsid w:val="00322860"/>
    <w:rsid w:val="003229DF"/>
    <w:rsid w:val="00333BC5"/>
    <w:rsid w:val="00334360"/>
    <w:rsid w:val="00336752"/>
    <w:rsid w:val="003374E1"/>
    <w:rsid w:val="00337A7D"/>
    <w:rsid w:val="003401F2"/>
    <w:rsid w:val="00341807"/>
    <w:rsid w:val="0034222A"/>
    <w:rsid w:val="00343C30"/>
    <w:rsid w:val="00347569"/>
    <w:rsid w:val="003511E1"/>
    <w:rsid w:val="00351FF8"/>
    <w:rsid w:val="0035333A"/>
    <w:rsid w:val="003542B4"/>
    <w:rsid w:val="00354A80"/>
    <w:rsid w:val="00356947"/>
    <w:rsid w:val="00357833"/>
    <w:rsid w:val="003626D3"/>
    <w:rsid w:val="0036500A"/>
    <w:rsid w:val="00365F70"/>
    <w:rsid w:val="00366446"/>
    <w:rsid w:val="003675BC"/>
    <w:rsid w:val="00371940"/>
    <w:rsid w:val="00371C9A"/>
    <w:rsid w:val="0037279C"/>
    <w:rsid w:val="003743A5"/>
    <w:rsid w:val="003770A9"/>
    <w:rsid w:val="003848AB"/>
    <w:rsid w:val="00395CCC"/>
    <w:rsid w:val="003A0028"/>
    <w:rsid w:val="003A01D6"/>
    <w:rsid w:val="003A16D1"/>
    <w:rsid w:val="003A2D99"/>
    <w:rsid w:val="003A3DB1"/>
    <w:rsid w:val="003A6437"/>
    <w:rsid w:val="003B0B7F"/>
    <w:rsid w:val="003B30E5"/>
    <w:rsid w:val="003C2B82"/>
    <w:rsid w:val="003C3906"/>
    <w:rsid w:val="003C3FF6"/>
    <w:rsid w:val="003C57FE"/>
    <w:rsid w:val="003C664B"/>
    <w:rsid w:val="003C6A6C"/>
    <w:rsid w:val="003D0BE0"/>
    <w:rsid w:val="003D4431"/>
    <w:rsid w:val="003E16BE"/>
    <w:rsid w:val="003E23A2"/>
    <w:rsid w:val="003E4A5A"/>
    <w:rsid w:val="003F0C4D"/>
    <w:rsid w:val="003F18FB"/>
    <w:rsid w:val="003F1A65"/>
    <w:rsid w:val="003F3F59"/>
    <w:rsid w:val="003F4513"/>
    <w:rsid w:val="003F527C"/>
    <w:rsid w:val="003F6957"/>
    <w:rsid w:val="003F7339"/>
    <w:rsid w:val="00401AB3"/>
    <w:rsid w:val="00404373"/>
    <w:rsid w:val="00412045"/>
    <w:rsid w:val="0041261C"/>
    <w:rsid w:val="004209B2"/>
    <w:rsid w:val="004243FA"/>
    <w:rsid w:val="004257B4"/>
    <w:rsid w:val="00426142"/>
    <w:rsid w:val="00431C9A"/>
    <w:rsid w:val="0043318C"/>
    <w:rsid w:val="00433422"/>
    <w:rsid w:val="00433CAD"/>
    <w:rsid w:val="00433D3F"/>
    <w:rsid w:val="00434106"/>
    <w:rsid w:val="00435141"/>
    <w:rsid w:val="0043616A"/>
    <w:rsid w:val="00436B81"/>
    <w:rsid w:val="00436C54"/>
    <w:rsid w:val="00442410"/>
    <w:rsid w:val="004441A8"/>
    <w:rsid w:val="00444616"/>
    <w:rsid w:val="0044589C"/>
    <w:rsid w:val="00445A9F"/>
    <w:rsid w:val="0044700A"/>
    <w:rsid w:val="00447FDF"/>
    <w:rsid w:val="00450C79"/>
    <w:rsid w:val="004510EF"/>
    <w:rsid w:val="00454086"/>
    <w:rsid w:val="00454D60"/>
    <w:rsid w:val="00454E7A"/>
    <w:rsid w:val="0045583A"/>
    <w:rsid w:val="0046707B"/>
    <w:rsid w:val="00477359"/>
    <w:rsid w:val="00477D54"/>
    <w:rsid w:val="0048168A"/>
    <w:rsid w:val="0048350E"/>
    <w:rsid w:val="00483AB5"/>
    <w:rsid w:val="00484E03"/>
    <w:rsid w:val="00484F90"/>
    <w:rsid w:val="00485EA2"/>
    <w:rsid w:val="004866A0"/>
    <w:rsid w:val="004909AB"/>
    <w:rsid w:val="00491B8D"/>
    <w:rsid w:val="00493F62"/>
    <w:rsid w:val="004948F2"/>
    <w:rsid w:val="004B199B"/>
    <w:rsid w:val="004B2950"/>
    <w:rsid w:val="004B4429"/>
    <w:rsid w:val="004B5DD4"/>
    <w:rsid w:val="004B6DC5"/>
    <w:rsid w:val="004C36BE"/>
    <w:rsid w:val="004C42D2"/>
    <w:rsid w:val="004C6966"/>
    <w:rsid w:val="004C70FF"/>
    <w:rsid w:val="004C7377"/>
    <w:rsid w:val="004D317F"/>
    <w:rsid w:val="004D36E3"/>
    <w:rsid w:val="004D5AE4"/>
    <w:rsid w:val="004E2249"/>
    <w:rsid w:val="004E3736"/>
    <w:rsid w:val="004E3C86"/>
    <w:rsid w:val="004E43FA"/>
    <w:rsid w:val="004E5C05"/>
    <w:rsid w:val="004F0A1C"/>
    <w:rsid w:val="004F54A4"/>
    <w:rsid w:val="004F595B"/>
    <w:rsid w:val="004F6989"/>
    <w:rsid w:val="004F7ABE"/>
    <w:rsid w:val="00501706"/>
    <w:rsid w:val="00501BBB"/>
    <w:rsid w:val="00503069"/>
    <w:rsid w:val="0050497B"/>
    <w:rsid w:val="00505408"/>
    <w:rsid w:val="00506168"/>
    <w:rsid w:val="00507F76"/>
    <w:rsid w:val="005106A5"/>
    <w:rsid w:val="0051145A"/>
    <w:rsid w:val="00513B3A"/>
    <w:rsid w:val="00513C01"/>
    <w:rsid w:val="00515746"/>
    <w:rsid w:val="00515B66"/>
    <w:rsid w:val="00515DD9"/>
    <w:rsid w:val="00517CC1"/>
    <w:rsid w:val="00517FA0"/>
    <w:rsid w:val="00520966"/>
    <w:rsid w:val="00522F32"/>
    <w:rsid w:val="00523268"/>
    <w:rsid w:val="005238CA"/>
    <w:rsid w:val="005266E4"/>
    <w:rsid w:val="00531D21"/>
    <w:rsid w:val="00535D70"/>
    <w:rsid w:val="005374B5"/>
    <w:rsid w:val="005374E9"/>
    <w:rsid w:val="005378F1"/>
    <w:rsid w:val="005405CC"/>
    <w:rsid w:val="00541C16"/>
    <w:rsid w:val="00542895"/>
    <w:rsid w:val="005444BA"/>
    <w:rsid w:val="005451EA"/>
    <w:rsid w:val="00546239"/>
    <w:rsid w:val="0055148A"/>
    <w:rsid w:val="005523BA"/>
    <w:rsid w:val="005532EF"/>
    <w:rsid w:val="00557238"/>
    <w:rsid w:val="00557935"/>
    <w:rsid w:val="005579A4"/>
    <w:rsid w:val="00560C84"/>
    <w:rsid w:val="005610FF"/>
    <w:rsid w:val="005628CF"/>
    <w:rsid w:val="00563E7E"/>
    <w:rsid w:val="00564F61"/>
    <w:rsid w:val="005668DC"/>
    <w:rsid w:val="00571944"/>
    <w:rsid w:val="00575D1C"/>
    <w:rsid w:val="00576BF6"/>
    <w:rsid w:val="00590921"/>
    <w:rsid w:val="00592744"/>
    <w:rsid w:val="0059440C"/>
    <w:rsid w:val="00595C09"/>
    <w:rsid w:val="005A0193"/>
    <w:rsid w:val="005A06A4"/>
    <w:rsid w:val="005A4D73"/>
    <w:rsid w:val="005A7733"/>
    <w:rsid w:val="005B08DF"/>
    <w:rsid w:val="005B2117"/>
    <w:rsid w:val="005B4597"/>
    <w:rsid w:val="005B6EAD"/>
    <w:rsid w:val="005B6EE8"/>
    <w:rsid w:val="005C2BBD"/>
    <w:rsid w:val="005C3699"/>
    <w:rsid w:val="005C42AB"/>
    <w:rsid w:val="005C50F9"/>
    <w:rsid w:val="005C59B4"/>
    <w:rsid w:val="005C5DC7"/>
    <w:rsid w:val="005C67D1"/>
    <w:rsid w:val="005D0360"/>
    <w:rsid w:val="005D0E6A"/>
    <w:rsid w:val="005D0EFF"/>
    <w:rsid w:val="005D4CE4"/>
    <w:rsid w:val="005D71AC"/>
    <w:rsid w:val="005D7462"/>
    <w:rsid w:val="005E08E6"/>
    <w:rsid w:val="005E19F1"/>
    <w:rsid w:val="005E36DE"/>
    <w:rsid w:val="005E6816"/>
    <w:rsid w:val="005F097C"/>
    <w:rsid w:val="005F159C"/>
    <w:rsid w:val="005F2BC8"/>
    <w:rsid w:val="005F35B0"/>
    <w:rsid w:val="005F3F5E"/>
    <w:rsid w:val="005F4F25"/>
    <w:rsid w:val="005F77EB"/>
    <w:rsid w:val="006020C7"/>
    <w:rsid w:val="00603296"/>
    <w:rsid w:val="00604651"/>
    <w:rsid w:val="006069DD"/>
    <w:rsid w:val="00606F65"/>
    <w:rsid w:val="0061215E"/>
    <w:rsid w:val="0061477E"/>
    <w:rsid w:val="0061782A"/>
    <w:rsid w:val="00622969"/>
    <w:rsid w:val="00627531"/>
    <w:rsid w:val="00630D3A"/>
    <w:rsid w:val="00631FF7"/>
    <w:rsid w:val="00632EAA"/>
    <w:rsid w:val="006331E3"/>
    <w:rsid w:val="0063384B"/>
    <w:rsid w:val="00634558"/>
    <w:rsid w:val="00642AC6"/>
    <w:rsid w:val="0065127F"/>
    <w:rsid w:val="0065147C"/>
    <w:rsid w:val="00653398"/>
    <w:rsid w:val="00653694"/>
    <w:rsid w:val="006539B2"/>
    <w:rsid w:val="006568F8"/>
    <w:rsid w:val="00657276"/>
    <w:rsid w:val="00661C1C"/>
    <w:rsid w:val="006621C0"/>
    <w:rsid w:val="006621CC"/>
    <w:rsid w:val="00664038"/>
    <w:rsid w:val="006646B7"/>
    <w:rsid w:val="00665AFA"/>
    <w:rsid w:val="006672A4"/>
    <w:rsid w:val="006715EE"/>
    <w:rsid w:val="00674013"/>
    <w:rsid w:val="00681DF4"/>
    <w:rsid w:val="006849F5"/>
    <w:rsid w:val="00684D35"/>
    <w:rsid w:val="006878FE"/>
    <w:rsid w:val="00690855"/>
    <w:rsid w:val="00690AFB"/>
    <w:rsid w:val="00691055"/>
    <w:rsid w:val="0069124E"/>
    <w:rsid w:val="0069453A"/>
    <w:rsid w:val="00695FB2"/>
    <w:rsid w:val="006A47FA"/>
    <w:rsid w:val="006A7894"/>
    <w:rsid w:val="006B238B"/>
    <w:rsid w:val="006B2E54"/>
    <w:rsid w:val="006B3D13"/>
    <w:rsid w:val="006B59D4"/>
    <w:rsid w:val="006B5FAE"/>
    <w:rsid w:val="006B7E01"/>
    <w:rsid w:val="006C001F"/>
    <w:rsid w:val="006C1DD3"/>
    <w:rsid w:val="006C488E"/>
    <w:rsid w:val="006D0897"/>
    <w:rsid w:val="006D4DA5"/>
    <w:rsid w:val="006D66DE"/>
    <w:rsid w:val="006E2D4C"/>
    <w:rsid w:val="006E3771"/>
    <w:rsid w:val="006E3F4B"/>
    <w:rsid w:val="006E43A9"/>
    <w:rsid w:val="006E547B"/>
    <w:rsid w:val="006E5D8B"/>
    <w:rsid w:val="006E75B4"/>
    <w:rsid w:val="006E7F31"/>
    <w:rsid w:val="006F0F11"/>
    <w:rsid w:val="006F123F"/>
    <w:rsid w:val="006F1840"/>
    <w:rsid w:val="006F1908"/>
    <w:rsid w:val="006F2B2E"/>
    <w:rsid w:val="006F2DA6"/>
    <w:rsid w:val="006F39F9"/>
    <w:rsid w:val="006F4DF5"/>
    <w:rsid w:val="006F51E3"/>
    <w:rsid w:val="006F60CD"/>
    <w:rsid w:val="006F6DCB"/>
    <w:rsid w:val="0070240D"/>
    <w:rsid w:val="00702A27"/>
    <w:rsid w:val="00702E24"/>
    <w:rsid w:val="00703D09"/>
    <w:rsid w:val="007051D9"/>
    <w:rsid w:val="007116B8"/>
    <w:rsid w:val="007116DE"/>
    <w:rsid w:val="007136F9"/>
    <w:rsid w:val="00714943"/>
    <w:rsid w:val="00715D1B"/>
    <w:rsid w:val="00716729"/>
    <w:rsid w:val="00716C62"/>
    <w:rsid w:val="007205D8"/>
    <w:rsid w:val="00723BC8"/>
    <w:rsid w:val="00726A48"/>
    <w:rsid w:val="00732C30"/>
    <w:rsid w:val="00737548"/>
    <w:rsid w:val="007410C2"/>
    <w:rsid w:val="00742C80"/>
    <w:rsid w:val="00742E0F"/>
    <w:rsid w:val="00743873"/>
    <w:rsid w:val="00745A9E"/>
    <w:rsid w:val="0074618F"/>
    <w:rsid w:val="00746654"/>
    <w:rsid w:val="00750E0C"/>
    <w:rsid w:val="0075307A"/>
    <w:rsid w:val="00754D76"/>
    <w:rsid w:val="00756D18"/>
    <w:rsid w:val="007643D6"/>
    <w:rsid w:val="00764437"/>
    <w:rsid w:val="007653BA"/>
    <w:rsid w:val="007671A2"/>
    <w:rsid w:val="00772618"/>
    <w:rsid w:val="00773E5F"/>
    <w:rsid w:val="007744EF"/>
    <w:rsid w:val="00776998"/>
    <w:rsid w:val="00776FCB"/>
    <w:rsid w:val="007817CC"/>
    <w:rsid w:val="0078365E"/>
    <w:rsid w:val="00790588"/>
    <w:rsid w:val="007937A2"/>
    <w:rsid w:val="00794993"/>
    <w:rsid w:val="007951C9"/>
    <w:rsid w:val="007A1685"/>
    <w:rsid w:val="007A2B0B"/>
    <w:rsid w:val="007A6AB2"/>
    <w:rsid w:val="007B051A"/>
    <w:rsid w:val="007B1069"/>
    <w:rsid w:val="007B10CD"/>
    <w:rsid w:val="007B2320"/>
    <w:rsid w:val="007B2BDE"/>
    <w:rsid w:val="007B2E09"/>
    <w:rsid w:val="007B31C7"/>
    <w:rsid w:val="007B6194"/>
    <w:rsid w:val="007B75FF"/>
    <w:rsid w:val="007C4935"/>
    <w:rsid w:val="007C5116"/>
    <w:rsid w:val="007D33F2"/>
    <w:rsid w:val="007E0AE4"/>
    <w:rsid w:val="007E0F39"/>
    <w:rsid w:val="007E5584"/>
    <w:rsid w:val="007E5CD1"/>
    <w:rsid w:val="007E70D2"/>
    <w:rsid w:val="007F2AA9"/>
    <w:rsid w:val="007F44E6"/>
    <w:rsid w:val="007F5706"/>
    <w:rsid w:val="00800571"/>
    <w:rsid w:val="00801B5A"/>
    <w:rsid w:val="00801D91"/>
    <w:rsid w:val="00804070"/>
    <w:rsid w:val="00806189"/>
    <w:rsid w:val="00810161"/>
    <w:rsid w:val="008114C3"/>
    <w:rsid w:val="0081157A"/>
    <w:rsid w:val="00811EDB"/>
    <w:rsid w:val="008150F0"/>
    <w:rsid w:val="00815F40"/>
    <w:rsid w:val="008162AD"/>
    <w:rsid w:val="00816A7D"/>
    <w:rsid w:val="008200CC"/>
    <w:rsid w:val="008222F9"/>
    <w:rsid w:val="008224F3"/>
    <w:rsid w:val="008226F4"/>
    <w:rsid w:val="00823173"/>
    <w:rsid w:val="008234C4"/>
    <w:rsid w:val="00823772"/>
    <w:rsid w:val="00823857"/>
    <w:rsid w:val="0083052F"/>
    <w:rsid w:val="008314D4"/>
    <w:rsid w:val="008320A7"/>
    <w:rsid w:val="00832C2B"/>
    <w:rsid w:val="00834D62"/>
    <w:rsid w:val="00836D18"/>
    <w:rsid w:val="00836DAC"/>
    <w:rsid w:val="008537B6"/>
    <w:rsid w:val="008540A2"/>
    <w:rsid w:val="0085588C"/>
    <w:rsid w:val="00856055"/>
    <w:rsid w:val="008576D1"/>
    <w:rsid w:val="00860C1A"/>
    <w:rsid w:val="00864414"/>
    <w:rsid w:val="00864522"/>
    <w:rsid w:val="00865709"/>
    <w:rsid w:val="00866072"/>
    <w:rsid w:val="00872292"/>
    <w:rsid w:val="008743C9"/>
    <w:rsid w:val="0087625E"/>
    <w:rsid w:val="00877FBF"/>
    <w:rsid w:val="00880D4B"/>
    <w:rsid w:val="00881CA0"/>
    <w:rsid w:val="0088394F"/>
    <w:rsid w:val="00884513"/>
    <w:rsid w:val="00886200"/>
    <w:rsid w:val="0088765E"/>
    <w:rsid w:val="008925EC"/>
    <w:rsid w:val="00892E15"/>
    <w:rsid w:val="00892E22"/>
    <w:rsid w:val="008942CB"/>
    <w:rsid w:val="0089577C"/>
    <w:rsid w:val="00897AD4"/>
    <w:rsid w:val="008A09F3"/>
    <w:rsid w:val="008A145E"/>
    <w:rsid w:val="008A14D8"/>
    <w:rsid w:val="008A2E14"/>
    <w:rsid w:val="008A7D08"/>
    <w:rsid w:val="008B1C3C"/>
    <w:rsid w:val="008B2A7E"/>
    <w:rsid w:val="008B5192"/>
    <w:rsid w:val="008B61EA"/>
    <w:rsid w:val="008C0C1D"/>
    <w:rsid w:val="008C30F9"/>
    <w:rsid w:val="008C3A2B"/>
    <w:rsid w:val="008C40F2"/>
    <w:rsid w:val="008C4184"/>
    <w:rsid w:val="008C6389"/>
    <w:rsid w:val="008D167B"/>
    <w:rsid w:val="008D2BE6"/>
    <w:rsid w:val="008D301B"/>
    <w:rsid w:val="008D396D"/>
    <w:rsid w:val="008D3D50"/>
    <w:rsid w:val="008D4FFC"/>
    <w:rsid w:val="008E0E75"/>
    <w:rsid w:val="008E509E"/>
    <w:rsid w:val="008E600F"/>
    <w:rsid w:val="008E62A1"/>
    <w:rsid w:val="008E63AE"/>
    <w:rsid w:val="008F2AA3"/>
    <w:rsid w:val="008F4056"/>
    <w:rsid w:val="008F4E0B"/>
    <w:rsid w:val="008F6C2E"/>
    <w:rsid w:val="008F7DD5"/>
    <w:rsid w:val="00900A19"/>
    <w:rsid w:val="00901985"/>
    <w:rsid w:val="009024CC"/>
    <w:rsid w:val="009057DB"/>
    <w:rsid w:val="00907D43"/>
    <w:rsid w:val="00910A70"/>
    <w:rsid w:val="009130C0"/>
    <w:rsid w:val="00913A28"/>
    <w:rsid w:val="009155EE"/>
    <w:rsid w:val="009203C2"/>
    <w:rsid w:val="00920D45"/>
    <w:rsid w:val="0092161C"/>
    <w:rsid w:val="0092173F"/>
    <w:rsid w:val="00921924"/>
    <w:rsid w:val="00921FB4"/>
    <w:rsid w:val="00922C21"/>
    <w:rsid w:val="00924241"/>
    <w:rsid w:val="00926074"/>
    <w:rsid w:val="00933349"/>
    <w:rsid w:val="00935F76"/>
    <w:rsid w:val="00936FBF"/>
    <w:rsid w:val="009437E8"/>
    <w:rsid w:val="00944FE2"/>
    <w:rsid w:val="0094742F"/>
    <w:rsid w:val="00952622"/>
    <w:rsid w:val="009533DC"/>
    <w:rsid w:val="00953B70"/>
    <w:rsid w:val="00954A35"/>
    <w:rsid w:val="00955865"/>
    <w:rsid w:val="009562F7"/>
    <w:rsid w:val="00956985"/>
    <w:rsid w:val="00960D45"/>
    <w:rsid w:val="00961DAB"/>
    <w:rsid w:val="0096276C"/>
    <w:rsid w:val="0096569C"/>
    <w:rsid w:val="00966203"/>
    <w:rsid w:val="009776E3"/>
    <w:rsid w:val="0098119B"/>
    <w:rsid w:val="009822D0"/>
    <w:rsid w:val="00982710"/>
    <w:rsid w:val="00983AA9"/>
    <w:rsid w:val="00984AC5"/>
    <w:rsid w:val="00984C25"/>
    <w:rsid w:val="00984D86"/>
    <w:rsid w:val="009905DD"/>
    <w:rsid w:val="00991016"/>
    <w:rsid w:val="00991FAB"/>
    <w:rsid w:val="00993052"/>
    <w:rsid w:val="009A04B7"/>
    <w:rsid w:val="009A4098"/>
    <w:rsid w:val="009A555C"/>
    <w:rsid w:val="009A59E6"/>
    <w:rsid w:val="009A5EE1"/>
    <w:rsid w:val="009A6C4F"/>
    <w:rsid w:val="009A6FAB"/>
    <w:rsid w:val="009A7193"/>
    <w:rsid w:val="009A73BE"/>
    <w:rsid w:val="009A7B1E"/>
    <w:rsid w:val="009A7BF7"/>
    <w:rsid w:val="009B3608"/>
    <w:rsid w:val="009B3D56"/>
    <w:rsid w:val="009B4303"/>
    <w:rsid w:val="009B6D16"/>
    <w:rsid w:val="009B7E2A"/>
    <w:rsid w:val="009C08B3"/>
    <w:rsid w:val="009C09FB"/>
    <w:rsid w:val="009C22D7"/>
    <w:rsid w:val="009C2E97"/>
    <w:rsid w:val="009C4846"/>
    <w:rsid w:val="009C4F43"/>
    <w:rsid w:val="009C536F"/>
    <w:rsid w:val="009C5960"/>
    <w:rsid w:val="009C6359"/>
    <w:rsid w:val="009C71F5"/>
    <w:rsid w:val="009C7DCF"/>
    <w:rsid w:val="009D09F4"/>
    <w:rsid w:val="009D0D7A"/>
    <w:rsid w:val="009D2A49"/>
    <w:rsid w:val="009D4283"/>
    <w:rsid w:val="009D74AD"/>
    <w:rsid w:val="009E43B0"/>
    <w:rsid w:val="009E4593"/>
    <w:rsid w:val="009E5282"/>
    <w:rsid w:val="009E5C22"/>
    <w:rsid w:val="009F0074"/>
    <w:rsid w:val="009F2CB2"/>
    <w:rsid w:val="00A026C2"/>
    <w:rsid w:val="00A02D8E"/>
    <w:rsid w:val="00A02F32"/>
    <w:rsid w:val="00A05C77"/>
    <w:rsid w:val="00A126F5"/>
    <w:rsid w:val="00A22BC4"/>
    <w:rsid w:val="00A233F5"/>
    <w:rsid w:val="00A24E0C"/>
    <w:rsid w:val="00A25129"/>
    <w:rsid w:val="00A26224"/>
    <w:rsid w:val="00A265CA"/>
    <w:rsid w:val="00A2721F"/>
    <w:rsid w:val="00A272CA"/>
    <w:rsid w:val="00A2793A"/>
    <w:rsid w:val="00A31754"/>
    <w:rsid w:val="00A32DDC"/>
    <w:rsid w:val="00A35FD4"/>
    <w:rsid w:val="00A36FA0"/>
    <w:rsid w:val="00A410C7"/>
    <w:rsid w:val="00A42292"/>
    <w:rsid w:val="00A42851"/>
    <w:rsid w:val="00A43CDD"/>
    <w:rsid w:val="00A50CBB"/>
    <w:rsid w:val="00A51138"/>
    <w:rsid w:val="00A53C03"/>
    <w:rsid w:val="00A558E9"/>
    <w:rsid w:val="00A57A68"/>
    <w:rsid w:val="00A624ED"/>
    <w:rsid w:val="00A63F99"/>
    <w:rsid w:val="00A6416A"/>
    <w:rsid w:val="00A646E8"/>
    <w:rsid w:val="00A66148"/>
    <w:rsid w:val="00A67E5D"/>
    <w:rsid w:val="00A72DD1"/>
    <w:rsid w:val="00A73E34"/>
    <w:rsid w:val="00A74F27"/>
    <w:rsid w:val="00A77A9E"/>
    <w:rsid w:val="00A8176B"/>
    <w:rsid w:val="00A83282"/>
    <w:rsid w:val="00A837F2"/>
    <w:rsid w:val="00A848BA"/>
    <w:rsid w:val="00A851D4"/>
    <w:rsid w:val="00A87EF6"/>
    <w:rsid w:val="00A90DDD"/>
    <w:rsid w:val="00A91342"/>
    <w:rsid w:val="00A92E5D"/>
    <w:rsid w:val="00A94381"/>
    <w:rsid w:val="00A951D5"/>
    <w:rsid w:val="00AA1679"/>
    <w:rsid w:val="00AA220F"/>
    <w:rsid w:val="00AA2E6C"/>
    <w:rsid w:val="00AA3AB7"/>
    <w:rsid w:val="00AA44A5"/>
    <w:rsid w:val="00AA59D7"/>
    <w:rsid w:val="00AB0E0E"/>
    <w:rsid w:val="00AB13CB"/>
    <w:rsid w:val="00AB3B40"/>
    <w:rsid w:val="00AC19F2"/>
    <w:rsid w:val="00AC20B5"/>
    <w:rsid w:val="00AC2AD9"/>
    <w:rsid w:val="00AC2E69"/>
    <w:rsid w:val="00AC6EE3"/>
    <w:rsid w:val="00AC7A20"/>
    <w:rsid w:val="00AC7FCE"/>
    <w:rsid w:val="00AD02AA"/>
    <w:rsid w:val="00AD05C4"/>
    <w:rsid w:val="00AD07FA"/>
    <w:rsid w:val="00AD1013"/>
    <w:rsid w:val="00AD489C"/>
    <w:rsid w:val="00AD526B"/>
    <w:rsid w:val="00AD680B"/>
    <w:rsid w:val="00AD6903"/>
    <w:rsid w:val="00AD6B00"/>
    <w:rsid w:val="00AE059C"/>
    <w:rsid w:val="00AE17AE"/>
    <w:rsid w:val="00AE1ACE"/>
    <w:rsid w:val="00AE1C29"/>
    <w:rsid w:val="00AE5503"/>
    <w:rsid w:val="00AE7E94"/>
    <w:rsid w:val="00AF109B"/>
    <w:rsid w:val="00AF2D97"/>
    <w:rsid w:val="00AF483D"/>
    <w:rsid w:val="00AF65FF"/>
    <w:rsid w:val="00B00FA2"/>
    <w:rsid w:val="00B01468"/>
    <w:rsid w:val="00B049A6"/>
    <w:rsid w:val="00B07F4A"/>
    <w:rsid w:val="00B121AD"/>
    <w:rsid w:val="00B135D0"/>
    <w:rsid w:val="00B13F47"/>
    <w:rsid w:val="00B16628"/>
    <w:rsid w:val="00B166D9"/>
    <w:rsid w:val="00B20779"/>
    <w:rsid w:val="00B22361"/>
    <w:rsid w:val="00B22650"/>
    <w:rsid w:val="00B23E5D"/>
    <w:rsid w:val="00B24F11"/>
    <w:rsid w:val="00B30760"/>
    <w:rsid w:val="00B334C2"/>
    <w:rsid w:val="00B4294B"/>
    <w:rsid w:val="00B433D0"/>
    <w:rsid w:val="00B47958"/>
    <w:rsid w:val="00B5259B"/>
    <w:rsid w:val="00B52D3A"/>
    <w:rsid w:val="00B53D08"/>
    <w:rsid w:val="00B547B4"/>
    <w:rsid w:val="00B5502C"/>
    <w:rsid w:val="00B562B3"/>
    <w:rsid w:val="00B57D25"/>
    <w:rsid w:val="00B62F18"/>
    <w:rsid w:val="00B65B12"/>
    <w:rsid w:val="00B6743A"/>
    <w:rsid w:val="00B7176C"/>
    <w:rsid w:val="00B77580"/>
    <w:rsid w:val="00B828BA"/>
    <w:rsid w:val="00B85E13"/>
    <w:rsid w:val="00B904A3"/>
    <w:rsid w:val="00B91423"/>
    <w:rsid w:val="00B93915"/>
    <w:rsid w:val="00B971E5"/>
    <w:rsid w:val="00BA070B"/>
    <w:rsid w:val="00BA0A72"/>
    <w:rsid w:val="00BA10CE"/>
    <w:rsid w:val="00BA1C53"/>
    <w:rsid w:val="00BA56C1"/>
    <w:rsid w:val="00BA5DD1"/>
    <w:rsid w:val="00BA7702"/>
    <w:rsid w:val="00BB11E5"/>
    <w:rsid w:val="00BB1C94"/>
    <w:rsid w:val="00BB545A"/>
    <w:rsid w:val="00BC0F47"/>
    <w:rsid w:val="00BC1DC3"/>
    <w:rsid w:val="00BC1F75"/>
    <w:rsid w:val="00BC43CB"/>
    <w:rsid w:val="00BC5D31"/>
    <w:rsid w:val="00BC6F74"/>
    <w:rsid w:val="00BD0764"/>
    <w:rsid w:val="00BD1878"/>
    <w:rsid w:val="00BD19E2"/>
    <w:rsid w:val="00BD40DD"/>
    <w:rsid w:val="00BD4EDD"/>
    <w:rsid w:val="00BD59E6"/>
    <w:rsid w:val="00BE4111"/>
    <w:rsid w:val="00BE43D6"/>
    <w:rsid w:val="00BE7C7B"/>
    <w:rsid w:val="00BF1A70"/>
    <w:rsid w:val="00BF540D"/>
    <w:rsid w:val="00BF6304"/>
    <w:rsid w:val="00BF6951"/>
    <w:rsid w:val="00C11E06"/>
    <w:rsid w:val="00C14433"/>
    <w:rsid w:val="00C14483"/>
    <w:rsid w:val="00C16228"/>
    <w:rsid w:val="00C17044"/>
    <w:rsid w:val="00C1780B"/>
    <w:rsid w:val="00C17C56"/>
    <w:rsid w:val="00C20486"/>
    <w:rsid w:val="00C22B35"/>
    <w:rsid w:val="00C22F30"/>
    <w:rsid w:val="00C24243"/>
    <w:rsid w:val="00C24AB8"/>
    <w:rsid w:val="00C2726C"/>
    <w:rsid w:val="00C27AFF"/>
    <w:rsid w:val="00C3198E"/>
    <w:rsid w:val="00C321F2"/>
    <w:rsid w:val="00C32F61"/>
    <w:rsid w:val="00C35867"/>
    <w:rsid w:val="00C373F2"/>
    <w:rsid w:val="00C40653"/>
    <w:rsid w:val="00C40B01"/>
    <w:rsid w:val="00C41526"/>
    <w:rsid w:val="00C42854"/>
    <w:rsid w:val="00C43113"/>
    <w:rsid w:val="00C447B9"/>
    <w:rsid w:val="00C4539F"/>
    <w:rsid w:val="00C4551B"/>
    <w:rsid w:val="00C45699"/>
    <w:rsid w:val="00C4569E"/>
    <w:rsid w:val="00C502F6"/>
    <w:rsid w:val="00C505A1"/>
    <w:rsid w:val="00C507EF"/>
    <w:rsid w:val="00C51E51"/>
    <w:rsid w:val="00C5313C"/>
    <w:rsid w:val="00C542B6"/>
    <w:rsid w:val="00C55060"/>
    <w:rsid w:val="00C56BEC"/>
    <w:rsid w:val="00C5736B"/>
    <w:rsid w:val="00C57426"/>
    <w:rsid w:val="00C61039"/>
    <w:rsid w:val="00C622A5"/>
    <w:rsid w:val="00C646A2"/>
    <w:rsid w:val="00C64F2F"/>
    <w:rsid w:val="00C700DD"/>
    <w:rsid w:val="00C75396"/>
    <w:rsid w:val="00C76A55"/>
    <w:rsid w:val="00C80486"/>
    <w:rsid w:val="00C80F2B"/>
    <w:rsid w:val="00C814AB"/>
    <w:rsid w:val="00C814D6"/>
    <w:rsid w:val="00C85034"/>
    <w:rsid w:val="00C86042"/>
    <w:rsid w:val="00C8640F"/>
    <w:rsid w:val="00C9066A"/>
    <w:rsid w:val="00C92DD6"/>
    <w:rsid w:val="00C93864"/>
    <w:rsid w:val="00C97EFF"/>
    <w:rsid w:val="00CA0C9C"/>
    <w:rsid w:val="00CA365F"/>
    <w:rsid w:val="00CA3E0F"/>
    <w:rsid w:val="00CA40B5"/>
    <w:rsid w:val="00CA44B7"/>
    <w:rsid w:val="00CA6CB3"/>
    <w:rsid w:val="00CA721C"/>
    <w:rsid w:val="00CA7BB4"/>
    <w:rsid w:val="00CB03F5"/>
    <w:rsid w:val="00CB2369"/>
    <w:rsid w:val="00CB23C8"/>
    <w:rsid w:val="00CB7846"/>
    <w:rsid w:val="00CC0E0A"/>
    <w:rsid w:val="00CC2E78"/>
    <w:rsid w:val="00CC4CEA"/>
    <w:rsid w:val="00CC67A0"/>
    <w:rsid w:val="00CD0EFA"/>
    <w:rsid w:val="00CD2C92"/>
    <w:rsid w:val="00CD2F6F"/>
    <w:rsid w:val="00CD6BBB"/>
    <w:rsid w:val="00CE0257"/>
    <w:rsid w:val="00CE0D16"/>
    <w:rsid w:val="00CE0DE1"/>
    <w:rsid w:val="00CE1679"/>
    <w:rsid w:val="00CE3167"/>
    <w:rsid w:val="00CE5006"/>
    <w:rsid w:val="00CE61AA"/>
    <w:rsid w:val="00CE6AD6"/>
    <w:rsid w:val="00CF035F"/>
    <w:rsid w:val="00CF0E49"/>
    <w:rsid w:val="00CF1020"/>
    <w:rsid w:val="00CF63CD"/>
    <w:rsid w:val="00CF6ED1"/>
    <w:rsid w:val="00CF7060"/>
    <w:rsid w:val="00D0338B"/>
    <w:rsid w:val="00D036CB"/>
    <w:rsid w:val="00D04079"/>
    <w:rsid w:val="00D066AB"/>
    <w:rsid w:val="00D0747A"/>
    <w:rsid w:val="00D10CDE"/>
    <w:rsid w:val="00D1163F"/>
    <w:rsid w:val="00D1352D"/>
    <w:rsid w:val="00D1421C"/>
    <w:rsid w:val="00D15C32"/>
    <w:rsid w:val="00D17038"/>
    <w:rsid w:val="00D17168"/>
    <w:rsid w:val="00D2133F"/>
    <w:rsid w:val="00D21832"/>
    <w:rsid w:val="00D22875"/>
    <w:rsid w:val="00D2561E"/>
    <w:rsid w:val="00D275E1"/>
    <w:rsid w:val="00D30C5F"/>
    <w:rsid w:val="00D31A7A"/>
    <w:rsid w:val="00D31B68"/>
    <w:rsid w:val="00D34A71"/>
    <w:rsid w:val="00D35010"/>
    <w:rsid w:val="00D36B4C"/>
    <w:rsid w:val="00D40F9C"/>
    <w:rsid w:val="00D41935"/>
    <w:rsid w:val="00D41C80"/>
    <w:rsid w:val="00D47584"/>
    <w:rsid w:val="00D47DF7"/>
    <w:rsid w:val="00D505BE"/>
    <w:rsid w:val="00D50792"/>
    <w:rsid w:val="00D50BDC"/>
    <w:rsid w:val="00D52830"/>
    <w:rsid w:val="00D537A9"/>
    <w:rsid w:val="00D5397E"/>
    <w:rsid w:val="00D559AD"/>
    <w:rsid w:val="00D60B34"/>
    <w:rsid w:val="00D63EAF"/>
    <w:rsid w:val="00D64E0C"/>
    <w:rsid w:val="00D65813"/>
    <w:rsid w:val="00D674A9"/>
    <w:rsid w:val="00D7028C"/>
    <w:rsid w:val="00D70B2F"/>
    <w:rsid w:val="00D73D19"/>
    <w:rsid w:val="00D75023"/>
    <w:rsid w:val="00D75CAC"/>
    <w:rsid w:val="00D77AD1"/>
    <w:rsid w:val="00D77D6D"/>
    <w:rsid w:val="00D825D7"/>
    <w:rsid w:val="00D836DC"/>
    <w:rsid w:val="00D8555B"/>
    <w:rsid w:val="00D86602"/>
    <w:rsid w:val="00D86774"/>
    <w:rsid w:val="00D96ABC"/>
    <w:rsid w:val="00D970D1"/>
    <w:rsid w:val="00D971DD"/>
    <w:rsid w:val="00DA7C1A"/>
    <w:rsid w:val="00DB14FA"/>
    <w:rsid w:val="00DB3EBE"/>
    <w:rsid w:val="00DB437B"/>
    <w:rsid w:val="00DB47FD"/>
    <w:rsid w:val="00DC22C7"/>
    <w:rsid w:val="00DC2C66"/>
    <w:rsid w:val="00DC2FEA"/>
    <w:rsid w:val="00DC3CD2"/>
    <w:rsid w:val="00DC5271"/>
    <w:rsid w:val="00DC62FB"/>
    <w:rsid w:val="00DD1F9A"/>
    <w:rsid w:val="00DD330E"/>
    <w:rsid w:val="00DD5743"/>
    <w:rsid w:val="00DD6854"/>
    <w:rsid w:val="00DD6C9B"/>
    <w:rsid w:val="00DE114D"/>
    <w:rsid w:val="00DE289E"/>
    <w:rsid w:val="00DE36AF"/>
    <w:rsid w:val="00DE3FF9"/>
    <w:rsid w:val="00DF1F82"/>
    <w:rsid w:val="00DF2FE7"/>
    <w:rsid w:val="00DF3341"/>
    <w:rsid w:val="00DF5545"/>
    <w:rsid w:val="00DF7B05"/>
    <w:rsid w:val="00DF7D7A"/>
    <w:rsid w:val="00DF7E4C"/>
    <w:rsid w:val="00E02652"/>
    <w:rsid w:val="00E02F88"/>
    <w:rsid w:val="00E04893"/>
    <w:rsid w:val="00E04B8D"/>
    <w:rsid w:val="00E126E9"/>
    <w:rsid w:val="00E17537"/>
    <w:rsid w:val="00E17AE9"/>
    <w:rsid w:val="00E21062"/>
    <w:rsid w:val="00E21227"/>
    <w:rsid w:val="00E220A8"/>
    <w:rsid w:val="00E249E6"/>
    <w:rsid w:val="00E24C3D"/>
    <w:rsid w:val="00E25163"/>
    <w:rsid w:val="00E2615E"/>
    <w:rsid w:val="00E30F27"/>
    <w:rsid w:val="00E3268F"/>
    <w:rsid w:val="00E3343A"/>
    <w:rsid w:val="00E361C5"/>
    <w:rsid w:val="00E364BB"/>
    <w:rsid w:val="00E3719F"/>
    <w:rsid w:val="00E401C2"/>
    <w:rsid w:val="00E403BC"/>
    <w:rsid w:val="00E40817"/>
    <w:rsid w:val="00E420E3"/>
    <w:rsid w:val="00E42C1A"/>
    <w:rsid w:val="00E42FA4"/>
    <w:rsid w:val="00E44A6E"/>
    <w:rsid w:val="00E46FF9"/>
    <w:rsid w:val="00E50D73"/>
    <w:rsid w:val="00E52F80"/>
    <w:rsid w:val="00E545BC"/>
    <w:rsid w:val="00E575EC"/>
    <w:rsid w:val="00E61874"/>
    <w:rsid w:val="00E61B61"/>
    <w:rsid w:val="00E621BC"/>
    <w:rsid w:val="00E62846"/>
    <w:rsid w:val="00E64CE6"/>
    <w:rsid w:val="00E65591"/>
    <w:rsid w:val="00E6714D"/>
    <w:rsid w:val="00E7498C"/>
    <w:rsid w:val="00E77706"/>
    <w:rsid w:val="00E82130"/>
    <w:rsid w:val="00E82389"/>
    <w:rsid w:val="00E87841"/>
    <w:rsid w:val="00E87D1C"/>
    <w:rsid w:val="00E87E7C"/>
    <w:rsid w:val="00E9007C"/>
    <w:rsid w:val="00E90175"/>
    <w:rsid w:val="00E93BF9"/>
    <w:rsid w:val="00E9534C"/>
    <w:rsid w:val="00E95A84"/>
    <w:rsid w:val="00E96CFA"/>
    <w:rsid w:val="00EA2CB9"/>
    <w:rsid w:val="00EA64F9"/>
    <w:rsid w:val="00EA6865"/>
    <w:rsid w:val="00EB0E09"/>
    <w:rsid w:val="00EB1345"/>
    <w:rsid w:val="00EB3E4B"/>
    <w:rsid w:val="00EB46D9"/>
    <w:rsid w:val="00EB6E58"/>
    <w:rsid w:val="00EC0A1A"/>
    <w:rsid w:val="00EC18F3"/>
    <w:rsid w:val="00EC1B6C"/>
    <w:rsid w:val="00EC338F"/>
    <w:rsid w:val="00EC573F"/>
    <w:rsid w:val="00ED0259"/>
    <w:rsid w:val="00ED03E2"/>
    <w:rsid w:val="00ED0478"/>
    <w:rsid w:val="00ED06BE"/>
    <w:rsid w:val="00ED7E1A"/>
    <w:rsid w:val="00EE0EF0"/>
    <w:rsid w:val="00EE448C"/>
    <w:rsid w:val="00EE5BAD"/>
    <w:rsid w:val="00EF5943"/>
    <w:rsid w:val="00EF6AC7"/>
    <w:rsid w:val="00F00B8C"/>
    <w:rsid w:val="00F02160"/>
    <w:rsid w:val="00F04F14"/>
    <w:rsid w:val="00F06952"/>
    <w:rsid w:val="00F074CE"/>
    <w:rsid w:val="00F07A9F"/>
    <w:rsid w:val="00F1037B"/>
    <w:rsid w:val="00F105C4"/>
    <w:rsid w:val="00F10EFD"/>
    <w:rsid w:val="00F129F6"/>
    <w:rsid w:val="00F12E26"/>
    <w:rsid w:val="00F13D41"/>
    <w:rsid w:val="00F14882"/>
    <w:rsid w:val="00F150DF"/>
    <w:rsid w:val="00F16E97"/>
    <w:rsid w:val="00F22F36"/>
    <w:rsid w:val="00F259B3"/>
    <w:rsid w:val="00F25FBC"/>
    <w:rsid w:val="00F35B3C"/>
    <w:rsid w:val="00F369C1"/>
    <w:rsid w:val="00F37188"/>
    <w:rsid w:val="00F37FBA"/>
    <w:rsid w:val="00F542F0"/>
    <w:rsid w:val="00F55D81"/>
    <w:rsid w:val="00F5788D"/>
    <w:rsid w:val="00F64199"/>
    <w:rsid w:val="00F65805"/>
    <w:rsid w:val="00F65CF3"/>
    <w:rsid w:val="00F65DCC"/>
    <w:rsid w:val="00F71A5F"/>
    <w:rsid w:val="00F72994"/>
    <w:rsid w:val="00F77D82"/>
    <w:rsid w:val="00F77E76"/>
    <w:rsid w:val="00F81297"/>
    <w:rsid w:val="00F8198D"/>
    <w:rsid w:val="00F85D76"/>
    <w:rsid w:val="00F85F25"/>
    <w:rsid w:val="00F86988"/>
    <w:rsid w:val="00F903E3"/>
    <w:rsid w:val="00F9096C"/>
    <w:rsid w:val="00F97A96"/>
    <w:rsid w:val="00FA0285"/>
    <w:rsid w:val="00FA2504"/>
    <w:rsid w:val="00FA2D0B"/>
    <w:rsid w:val="00FA3A75"/>
    <w:rsid w:val="00FA4A05"/>
    <w:rsid w:val="00FA54C2"/>
    <w:rsid w:val="00FA57B1"/>
    <w:rsid w:val="00FA5AF7"/>
    <w:rsid w:val="00FA648C"/>
    <w:rsid w:val="00FB06BB"/>
    <w:rsid w:val="00FB1AFA"/>
    <w:rsid w:val="00FB3A4C"/>
    <w:rsid w:val="00FB55AA"/>
    <w:rsid w:val="00FB5AA7"/>
    <w:rsid w:val="00FC622C"/>
    <w:rsid w:val="00FC68CF"/>
    <w:rsid w:val="00FD112B"/>
    <w:rsid w:val="00FD3596"/>
    <w:rsid w:val="00FD5132"/>
    <w:rsid w:val="00FD5231"/>
    <w:rsid w:val="00FD777B"/>
    <w:rsid w:val="00FE3C4C"/>
    <w:rsid w:val="00FE6E99"/>
    <w:rsid w:val="00FF0DB1"/>
    <w:rsid w:val="00FF1687"/>
    <w:rsid w:val="00FF2DB8"/>
    <w:rsid w:val="00FF4235"/>
    <w:rsid w:val="00FF62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89834-AECA-497B-B6A9-4192CEEE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9D4"/>
    <w:pPr>
      <w:spacing w:after="160" w:line="259" w:lineRule="auto"/>
    </w:pPr>
    <w:rPr>
      <w:sz w:val="22"/>
      <w:szCs w:val="22"/>
    </w:rPr>
  </w:style>
  <w:style w:type="paragraph" w:styleId="Heading1">
    <w:name w:val="heading 1"/>
    <w:aliases w:val="English-Heading 1"/>
    <w:basedOn w:val="Normal"/>
    <w:next w:val="Normal"/>
    <w:link w:val="Heading1Char"/>
    <w:uiPriority w:val="9"/>
    <w:qFormat/>
    <w:rsid w:val="006B59D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aliases w:val="English-Heading 2"/>
    <w:basedOn w:val="Normal"/>
    <w:next w:val="Normal"/>
    <w:link w:val="Heading2Char"/>
    <w:uiPriority w:val="9"/>
    <w:unhideWhenUsed/>
    <w:qFormat/>
    <w:rsid w:val="006B59D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D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-VedaVMSTelugu"/>
    <w:uiPriority w:val="1"/>
    <w:qFormat/>
    <w:rsid w:val="006B59D4"/>
    <w:rPr>
      <w:rFonts w:eastAsia="Times New Roman" w:cs="Kartika"/>
      <w:sz w:val="22"/>
      <w:szCs w:val="22"/>
      <w:lang w:val="en-IN"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6B59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59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59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59D4"/>
    <w:rPr>
      <w:sz w:val="22"/>
      <w:szCs w:val="22"/>
    </w:rPr>
  </w:style>
  <w:style w:type="paragraph" w:customStyle="1" w:styleId="1Title-VedaVMSTelugu">
    <w:name w:val="1Title-VedaVMSTelugu"/>
    <w:basedOn w:val="Normal"/>
    <w:next w:val="Title"/>
    <w:link w:val="1Title-VedaVMSTeluguChar"/>
    <w:autoRedefine/>
    <w:qFormat/>
    <w:rsid w:val="006B59D4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BRH Telugu Extra" w:hAnsi="BRH Telugu Extra" w:cs="BRH Telugu RN"/>
      <w:b/>
      <w:color w:val="000000"/>
      <w:sz w:val="48"/>
      <w:szCs w:val="48"/>
      <w:u w:val="double"/>
    </w:rPr>
  </w:style>
  <w:style w:type="paragraph" w:customStyle="1" w:styleId="2-Centered-VedaVMSTelugu">
    <w:name w:val="2-Centered-VedaVMSTelugu"/>
    <w:basedOn w:val="Normal"/>
    <w:link w:val="2-Centered-VedaVMSTeluguChar"/>
    <w:qFormat/>
    <w:rsid w:val="006B59D4"/>
    <w:pPr>
      <w:widowControl w:val="0"/>
      <w:autoSpaceDE w:val="0"/>
      <w:autoSpaceDN w:val="0"/>
      <w:adjustRightInd w:val="0"/>
      <w:spacing w:after="0" w:line="264" w:lineRule="auto"/>
      <w:ind w:right="-547"/>
      <w:jc w:val="center"/>
    </w:pPr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1Title-VedaVMSTeluguChar">
    <w:name w:val="1Title-VedaVMSTelugu Char"/>
    <w:link w:val="1Title-VedaVMSTelugu"/>
    <w:rsid w:val="006B59D4"/>
    <w:rPr>
      <w:rFonts w:ascii="BRH Telugu Extra" w:hAnsi="BRH Telugu Extra" w:cs="BRH Telugu RN"/>
      <w:b/>
      <w:color w:val="000000"/>
      <w:sz w:val="48"/>
      <w:szCs w:val="48"/>
      <w:u w:val="double"/>
    </w:rPr>
  </w:style>
  <w:style w:type="paragraph" w:customStyle="1" w:styleId="Numbering-VedaVMS">
    <w:name w:val="Numbering-VedaVMS"/>
    <w:basedOn w:val="Normal"/>
    <w:link w:val="Numbering-VedaVMSChar"/>
    <w:qFormat/>
    <w:rsid w:val="006B59D4"/>
    <w:pPr>
      <w:tabs>
        <w:tab w:val="left" w:pos="5340"/>
      </w:tabs>
      <w:autoSpaceDE w:val="0"/>
      <w:autoSpaceDN w:val="0"/>
      <w:adjustRightInd w:val="0"/>
      <w:spacing w:after="0" w:line="240" w:lineRule="auto"/>
      <w:ind w:right="-547"/>
    </w:pPr>
    <w:rPr>
      <w:rFonts w:ascii="Arial" w:hAnsi="Arial" w:cs="BRH Telugu Extra"/>
      <w:b/>
      <w:color w:val="000000"/>
      <w:sz w:val="32"/>
      <w:szCs w:val="40"/>
    </w:rPr>
  </w:style>
  <w:style w:type="character" w:customStyle="1" w:styleId="2-Centered-VedaVMSTeluguChar">
    <w:name w:val="2-Centered-VedaVMSTelugu Char"/>
    <w:link w:val="2-Centered-VedaVMSTelugu"/>
    <w:rsid w:val="006B59D4"/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Heading1Char">
    <w:name w:val="Heading 1 Char"/>
    <w:aliases w:val="English-Heading 1 Char"/>
    <w:link w:val="Heading1"/>
    <w:uiPriority w:val="9"/>
    <w:rsid w:val="006B59D4"/>
    <w:rPr>
      <w:rFonts w:ascii="Calibri Light" w:eastAsia="Times New Roman" w:hAnsi="Calibri Light"/>
      <w:b/>
      <w:bCs/>
      <w:kern w:val="32"/>
      <w:sz w:val="32"/>
      <w:szCs w:val="32"/>
    </w:rPr>
  </w:style>
  <w:style w:type="paragraph" w:customStyle="1" w:styleId="VedaVMSKannada-Heading">
    <w:name w:val="VedaVMSKannada-Heading"/>
    <w:basedOn w:val="Normal"/>
    <w:next w:val="Subtitle"/>
    <w:link w:val="VedaVMSKannada-HeadingChar"/>
    <w:autoRedefine/>
    <w:qFormat/>
    <w:rsid w:val="00CC4CEA"/>
    <w:pPr>
      <w:autoSpaceDE w:val="0"/>
      <w:autoSpaceDN w:val="0"/>
      <w:adjustRightInd w:val="0"/>
      <w:spacing w:after="0" w:line="240" w:lineRule="auto"/>
      <w:ind w:left="720" w:hanging="720"/>
    </w:pPr>
    <w:rPr>
      <w:rFonts w:ascii="BRH Kannada RN" w:hAnsi="BRH Kannada RN" w:cs="BRH Telugu RN"/>
      <w:b/>
      <w:color w:val="000000"/>
      <w:sz w:val="40"/>
      <w:szCs w:val="40"/>
      <w:u w:val="single"/>
    </w:rPr>
  </w:style>
  <w:style w:type="character" w:customStyle="1" w:styleId="Numbering-VedaVMSChar">
    <w:name w:val="Numbering-VedaVMS Char"/>
    <w:link w:val="Numbering-VedaVMS"/>
    <w:rsid w:val="006B59D4"/>
    <w:rPr>
      <w:rFonts w:ascii="Arial" w:hAnsi="Arial" w:cs="BRH Telugu Extra"/>
      <w:b/>
      <w:color w:val="000000"/>
      <w:sz w:val="32"/>
      <w:szCs w:val="40"/>
    </w:rPr>
  </w:style>
  <w:style w:type="paragraph" w:customStyle="1" w:styleId="3-Eng-Subheading-VedaVMSTelugu">
    <w:name w:val="3-Eng-Subheading-VedaVMSTelugu"/>
    <w:basedOn w:val="Normal"/>
    <w:link w:val="3-Eng-Subheading-VedaVMSTeluguChar"/>
    <w:qFormat/>
    <w:rsid w:val="006B59D4"/>
    <w:pPr>
      <w:autoSpaceDE w:val="0"/>
      <w:autoSpaceDN w:val="0"/>
      <w:adjustRightInd w:val="0"/>
      <w:spacing w:after="0" w:line="240" w:lineRule="auto"/>
    </w:pPr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2-Heading-VedaVMSTeluguChar">
    <w:name w:val="2-Heading-VedaVMSTelugu Char"/>
    <w:link w:val="2-Heading-VedaVMSTelugu"/>
    <w:rsid w:val="006B59D4"/>
    <w:rPr>
      <w:rFonts w:ascii="BRH Telugu RN" w:hAnsi="BRH Telugu RN" w:cs="BRH Telugu RN"/>
      <w:color w:val="000000"/>
      <w:sz w:val="40"/>
      <w:szCs w:val="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59D4"/>
    <w:pPr>
      <w:keepLines/>
      <w:spacing w:after="0"/>
      <w:outlineLvl w:val="9"/>
    </w:pPr>
    <w:rPr>
      <w:b w:val="0"/>
      <w:bCs w:val="0"/>
      <w:color w:val="2E74B5"/>
      <w:kern w:val="0"/>
    </w:rPr>
  </w:style>
  <w:style w:type="character" w:customStyle="1" w:styleId="3-Eng-Subheading-VedaVMSTeluguChar">
    <w:name w:val="3-Eng-Subheading-VedaVMSTelugu Char"/>
    <w:link w:val="3-Eng-Subheading-VedaVMSTelugu"/>
    <w:rsid w:val="006B59D4"/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Heading2Char">
    <w:name w:val="Heading 2 Char"/>
    <w:aliases w:val="English-Heading 2 Char"/>
    <w:link w:val="Heading2"/>
    <w:uiPriority w:val="9"/>
    <w:rsid w:val="006B59D4"/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5AF7"/>
    <w:pPr>
      <w:spacing w:before="240" w:after="120"/>
    </w:pPr>
    <w:rPr>
      <w:rFonts w:ascii="BRH Kannada RN" w:hAnsi="BRH Kannada RN" w:cs="Calibri"/>
      <w:b/>
      <w:bCs/>
      <w:sz w:val="44"/>
      <w:szCs w:val="20"/>
    </w:rPr>
  </w:style>
  <w:style w:type="paragraph" w:styleId="TOC2">
    <w:name w:val="toc 2"/>
    <w:aliases w:val="SubHeading-VedaVMSTelugu"/>
    <w:basedOn w:val="Normal"/>
    <w:next w:val="Normal"/>
    <w:autoRedefine/>
    <w:uiPriority w:val="39"/>
    <w:unhideWhenUsed/>
    <w:qFormat/>
    <w:rsid w:val="00FA5AF7"/>
    <w:pPr>
      <w:tabs>
        <w:tab w:val="left" w:pos="1100"/>
        <w:tab w:val="right" w:leader="dot" w:pos="9926"/>
      </w:tabs>
      <w:spacing w:before="120" w:after="0"/>
      <w:ind w:left="1100"/>
    </w:pPr>
    <w:rPr>
      <w:rFonts w:ascii="BRH Kannada RN" w:hAnsi="BRH Kannada RN" w:cs="Calibri"/>
      <w:b/>
      <w:iCs/>
      <w:sz w:val="44"/>
      <w:szCs w:val="20"/>
    </w:rPr>
  </w:style>
  <w:style w:type="character" w:styleId="Hyperlink">
    <w:name w:val="Hyperlink"/>
    <w:uiPriority w:val="99"/>
    <w:unhideWhenUsed/>
    <w:rsid w:val="006B59D4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semiHidden/>
    <w:rsid w:val="006B59D4"/>
    <w:rPr>
      <w:rFonts w:ascii="Calibri Light" w:eastAsia="Times New Roman" w:hAnsi="Calibri Light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B59D4"/>
    <w:pPr>
      <w:spacing w:after="0"/>
      <w:ind w:left="44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B59D4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59D4"/>
    <w:pPr>
      <w:spacing w:after="0"/>
      <w:ind w:left="880"/>
    </w:pPr>
    <w:rPr>
      <w:rFonts w:cs="Calibri"/>
      <w:sz w:val="20"/>
      <w:szCs w:val="20"/>
    </w:rPr>
  </w:style>
  <w:style w:type="paragraph" w:customStyle="1" w:styleId="English-Heading2">
    <w:name w:val="English-Heading2"/>
    <w:basedOn w:val="Normal"/>
    <w:link w:val="English-Heading2Char"/>
    <w:autoRedefine/>
    <w:qFormat/>
    <w:rsid w:val="006B59D4"/>
    <w:pPr>
      <w:spacing w:before="60" w:after="80" w:line="240" w:lineRule="auto"/>
      <w:ind w:right="-547"/>
    </w:pPr>
    <w:rPr>
      <w:rFonts w:ascii="Arial,Bold" w:hAnsi="Arial,Bold" w:cs="Arial,Bold"/>
      <w:b/>
      <w:bCs/>
      <w:sz w:val="40"/>
      <w:szCs w:val="40"/>
    </w:rPr>
  </w:style>
  <w:style w:type="character" w:customStyle="1" w:styleId="English-Heading2Char">
    <w:name w:val="English-Heading2 Char"/>
    <w:link w:val="English-Heading2"/>
    <w:rsid w:val="006B59D4"/>
    <w:rPr>
      <w:rFonts w:ascii="Arial,Bold" w:hAnsi="Arial,Bold" w:cs="Arial,Bold"/>
      <w:b/>
      <w:bCs/>
      <w:sz w:val="40"/>
      <w:szCs w:val="40"/>
    </w:rPr>
  </w:style>
  <w:style w:type="paragraph" w:customStyle="1" w:styleId="English-Heading3">
    <w:name w:val="English-Heading3"/>
    <w:basedOn w:val="English-Heading2"/>
    <w:link w:val="English-Heading3Char"/>
    <w:autoRedefine/>
    <w:qFormat/>
    <w:rsid w:val="006B59D4"/>
  </w:style>
  <w:style w:type="character" w:customStyle="1" w:styleId="English-Heading3Char">
    <w:name w:val="English-Heading3 Char"/>
    <w:link w:val="English-Heading3"/>
    <w:rsid w:val="006B59D4"/>
    <w:rPr>
      <w:rFonts w:ascii="Arial,Bold" w:hAnsi="Arial,Bold" w:cs="Arial,Bold"/>
      <w:b/>
      <w:bCs/>
      <w:sz w:val="40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6B59D4"/>
    <w:pPr>
      <w:spacing w:after="0"/>
      <w:ind w:left="1100"/>
    </w:pPr>
    <w:rPr>
      <w:rFonts w:cs="Calibri"/>
      <w:sz w:val="20"/>
      <w:szCs w:val="20"/>
    </w:rPr>
  </w:style>
  <w:style w:type="paragraph" w:customStyle="1" w:styleId="Heading1-Telugu">
    <w:name w:val="Heading1-Telugu"/>
    <w:basedOn w:val="Normal"/>
    <w:link w:val="Heading1-TeluguChar"/>
    <w:autoRedefine/>
    <w:qFormat/>
    <w:rsid w:val="006B59D4"/>
    <w:pPr>
      <w:autoSpaceDE w:val="0"/>
      <w:autoSpaceDN w:val="0"/>
      <w:adjustRightInd w:val="0"/>
      <w:spacing w:after="0" w:line="240" w:lineRule="auto"/>
      <w:jc w:val="center"/>
    </w:pPr>
    <w:rPr>
      <w:rFonts w:ascii="BRH Telugu RN" w:hAnsi="BRH Telugu RN" w:cs="BRH Telugu RN"/>
      <w:b/>
      <w:color w:val="000000"/>
      <w:sz w:val="44"/>
      <w:szCs w:val="44"/>
    </w:rPr>
  </w:style>
  <w:style w:type="character" w:customStyle="1" w:styleId="Heading1-TeluguChar">
    <w:name w:val="Heading1-Telugu Char"/>
    <w:link w:val="Heading1-Telugu"/>
    <w:rsid w:val="006B59D4"/>
    <w:rPr>
      <w:rFonts w:ascii="BRH Telugu RN" w:hAnsi="BRH Telugu RN" w:cs="BRH Telugu RN"/>
      <w:b/>
      <w:color w:val="000000"/>
      <w:sz w:val="44"/>
      <w:szCs w:val="44"/>
    </w:rPr>
  </w:style>
  <w:style w:type="paragraph" w:customStyle="1" w:styleId="Heading2-Telugu">
    <w:name w:val="Heading2-Telugu"/>
    <w:basedOn w:val="Normal"/>
    <w:link w:val="Heading2-Telugu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4"/>
      <w:szCs w:val="44"/>
    </w:rPr>
  </w:style>
  <w:style w:type="character" w:customStyle="1" w:styleId="Heading2-TeluguChar">
    <w:name w:val="Heading2-Telugu Char"/>
    <w:link w:val="Heading2-Telugu"/>
    <w:rsid w:val="006B59D4"/>
    <w:rPr>
      <w:rFonts w:ascii="BRH Telugu RN" w:hAnsi="BRH Telugu RN" w:cs="BRH Telugu RN"/>
      <w:b/>
      <w:color w:val="000000"/>
      <w:sz w:val="44"/>
      <w:szCs w:val="44"/>
    </w:rPr>
  </w:style>
  <w:style w:type="paragraph" w:customStyle="1" w:styleId="Heading3-Telugu">
    <w:name w:val="Heading3-Telugu"/>
    <w:basedOn w:val="Normal"/>
    <w:link w:val="Heading3-Telugu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4"/>
    </w:rPr>
  </w:style>
  <w:style w:type="character" w:customStyle="1" w:styleId="Heading3-TeluguChar">
    <w:name w:val="Heading3-Telugu Char"/>
    <w:link w:val="Heading3-Telugu"/>
    <w:rsid w:val="006B59D4"/>
    <w:rPr>
      <w:rFonts w:ascii="BRH Telugu RN" w:hAnsi="BRH Telugu RN" w:cs="BRH Telugu RN"/>
      <w:b/>
      <w:color w:val="000000"/>
      <w:sz w:val="40"/>
      <w:szCs w:val="44"/>
    </w:rPr>
  </w:style>
  <w:style w:type="paragraph" w:customStyle="1" w:styleId="Heading1-Kannada">
    <w:name w:val="Heading1-Kannada"/>
    <w:basedOn w:val="Normal"/>
    <w:link w:val="Heading1-KannadaChar"/>
    <w:autoRedefine/>
    <w:qFormat/>
    <w:rsid w:val="006B59D4"/>
    <w:pPr>
      <w:autoSpaceDE w:val="0"/>
      <w:autoSpaceDN w:val="0"/>
      <w:adjustRightInd w:val="0"/>
      <w:spacing w:after="0" w:line="240" w:lineRule="auto"/>
      <w:jc w:val="center"/>
    </w:pPr>
    <w:rPr>
      <w:rFonts w:ascii="BRH Kannada RN" w:hAnsi="BRH Kannada RN" w:cs="BRH Kannada RN"/>
      <w:b/>
      <w:color w:val="000000"/>
      <w:sz w:val="48"/>
      <w:szCs w:val="44"/>
    </w:rPr>
  </w:style>
  <w:style w:type="character" w:customStyle="1" w:styleId="Heading1-KannadaChar">
    <w:name w:val="Heading1-Kannada Char"/>
    <w:link w:val="Heading1-Kannada"/>
    <w:rsid w:val="006B59D4"/>
    <w:rPr>
      <w:rFonts w:ascii="BRH Kannada RN" w:hAnsi="BRH Kannada RN" w:cs="BRH Kannada RN"/>
      <w:b/>
      <w:color w:val="000000"/>
      <w:sz w:val="48"/>
      <w:szCs w:val="44"/>
    </w:rPr>
  </w:style>
  <w:style w:type="paragraph" w:customStyle="1" w:styleId="Heading2-Kannada">
    <w:name w:val="Heading2-Kannada"/>
    <w:basedOn w:val="Normal"/>
    <w:link w:val="Heading2-KannadaChar"/>
    <w:autoRedefine/>
    <w:qFormat/>
    <w:rsid w:val="00483AB5"/>
    <w:pPr>
      <w:autoSpaceDE w:val="0"/>
      <w:autoSpaceDN w:val="0"/>
      <w:adjustRightInd w:val="0"/>
      <w:spacing w:after="0" w:line="240" w:lineRule="auto"/>
    </w:pPr>
    <w:rPr>
      <w:rFonts w:ascii="BRH Kannada RN" w:hAnsi="BRH Kannada RN" w:cs="BRH Kannada RN"/>
      <w:b/>
      <w:color w:val="000000"/>
      <w:spacing w:val="14"/>
      <w:sz w:val="44"/>
      <w:szCs w:val="44"/>
      <w:u w:val="single"/>
    </w:rPr>
  </w:style>
  <w:style w:type="character" w:customStyle="1" w:styleId="Heading2-KannadaChar">
    <w:name w:val="Heading2-Kannada Char"/>
    <w:link w:val="Heading2-Kannada"/>
    <w:rsid w:val="00483AB5"/>
    <w:rPr>
      <w:rFonts w:ascii="BRH Kannada RN" w:hAnsi="BRH Kannada RN" w:cs="BRH Kannada RN"/>
      <w:b/>
      <w:color w:val="000000"/>
      <w:spacing w:val="14"/>
      <w:sz w:val="44"/>
      <w:szCs w:val="44"/>
      <w:u w:val="single"/>
    </w:rPr>
  </w:style>
  <w:style w:type="paragraph" w:customStyle="1" w:styleId="Heading3-Kannada">
    <w:name w:val="Heading3-Kannada"/>
    <w:basedOn w:val="Normal"/>
    <w:link w:val="Heading3-Kannada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Kannada RN" w:hAnsi="BRH Kannada RN" w:cs="BRH Kannada RN"/>
      <w:b/>
      <w:color w:val="000000"/>
      <w:sz w:val="44"/>
      <w:szCs w:val="44"/>
    </w:rPr>
  </w:style>
  <w:style w:type="character" w:customStyle="1" w:styleId="Heading3-KannadaChar">
    <w:name w:val="Heading3-Kannada Char"/>
    <w:link w:val="Heading3-Kannada"/>
    <w:rsid w:val="006B59D4"/>
    <w:rPr>
      <w:rFonts w:ascii="BRH Kannada RN" w:hAnsi="BRH Kannada RN" w:cs="BRH Kannada RN"/>
      <w:b/>
      <w:color w:val="000000"/>
      <w:sz w:val="44"/>
      <w:szCs w:val="44"/>
    </w:rPr>
  </w:style>
  <w:style w:type="paragraph" w:customStyle="1" w:styleId="Latin-Heading1">
    <w:name w:val="Latin-Heading1"/>
    <w:basedOn w:val="Normal"/>
    <w:link w:val="Latin-Heading1Char"/>
    <w:autoRedefine/>
    <w:qFormat/>
    <w:rsid w:val="006B59D4"/>
    <w:pPr>
      <w:autoSpaceDE w:val="0"/>
      <w:autoSpaceDN w:val="0"/>
      <w:adjustRightInd w:val="0"/>
      <w:spacing w:after="0" w:line="240" w:lineRule="auto"/>
      <w:ind w:right="-547"/>
      <w:jc w:val="center"/>
    </w:pPr>
    <w:rPr>
      <w:rFonts w:ascii="BRH Latin" w:eastAsia="Times New Roman" w:hAnsi="BRH Latin" w:cs="BRH Kannada Extra"/>
      <w:b/>
      <w:bCs/>
      <w:color w:val="000000"/>
      <w:spacing w:val="14"/>
      <w:w w:val="120"/>
      <w:sz w:val="44"/>
      <w:szCs w:val="48"/>
      <w:lang w:bidi="hi-IN"/>
    </w:rPr>
  </w:style>
  <w:style w:type="character" w:customStyle="1" w:styleId="Latin-Heading1Char">
    <w:name w:val="Latin-Heading1 Char"/>
    <w:link w:val="Latin-Heading1"/>
    <w:rsid w:val="006B59D4"/>
    <w:rPr>
      <w:rFonts w:ascii="BRH Latin" w:eastAsia="Times New Roman" w:hAnsi="BRH Latin" w:cs="BRH Kannada Extra"/>
      <w:b/>
      <w:bCs/>
      <w:color w:val="000000"/>
      <w:spacing w:val="14"/>
      <w:w w:val="120"/>
      <w:sz w:val="44"/>
      <w:szCs w:val="48"/>
      <w:lang w:bidi="hi-IN"/>
    </w:rPr>
  </w:style>
  <w:style w:type="paragraph" w:customStyle="1" w:styleId="Latin-Heading2">
    <w:name w:val="Latin-Heading2"/>
    <w:basedOn w:val="Normal"/>
    <w:link w:val="Latin-Heading2Char"/>
    <w:autoRedefine/>
    <w:qFormat/>
    <w:rsid w:val="006B59D4"/>
    <w:pPr>
      <w:autoSpaceDE w:val="0"/>
      <w:autoSpaceDN w:val="0"/>
      <w:adjustRightInd w:val="0"/>
      <w:spacing w:after="0" w:line="288" w:lineRule="auto"/>
      <w:ind w:right="-547"/>
    </w:pPr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character" w:customStyle="1" w:styleId="Latin-Heading2Char">
    <w:name w:val="Latin-Heading2 Char"/>
    <w:link w:val="Latin-Heading2"/>
    <w:rsid w:val="006B59D4"/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paragraph" w:customStyle="1" w:styleId="Latin-Heading3">
    <w:name w:val="Latin-Heading3"/>
    <w:basedOn w:val="Normal"/>
    <w:link w:val="Latin-Heading3Char"/>
    <w:autoRedefine/>
    <w:qFormat/>
    <w:rsid w:val="006B59D4"/>
    <w:pPr>
      <w:autoSpaceDE w:val="0"/>
      <w:autoSpaceDN w:val="0"/>
      <w:adjustRightInd w:val="0"/>
      <w:spacing w:after="0" w:line="288" w:lineRule="auto"/>
      <w:ind w:right="-547"/>
    </w:pPr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character" w:customStyle="1" w:styleId="Latin-Heading3Char">
    <w:name w:val="Latin-Heading3 Char"/>
    <w:link w:val="Latin-Heading3"/>
    <w:rsid w:val="006B59D4"/>
    <w:rPr>
      <w:rFonts w:ascii="BRH Latin" w:eastAsia="Times New Roman" w:hAnsi="BRH Latin" w:cs="BRH Kannada Extra"/>
      <w:b/>
      <w:bCs/>
      <w:color w:val="000000"/>
      <w:spacing w:val="14"/>
      <w:w w:val="120"/>
      <w:sz w:val="40"/>
      <w:szCs w:val="48"/>
      <w:lang w:bidi="hi-IN"/>
    </w:rPr>
  </w:style>
  <w:style w:type="paragraph" w:customStyle="1" w:styleId="Tamil-Heading1">
    <w:name w:val="Tamil-Heading1"/>
    <w:basedOn w:val="Normal"/>
    <w:link w:val="Tamil-Heading1Char"/>
    <w:autoRedefine/>
    <w:qFormat/>
    <w:rsid w:val="006B59D4"/>
    <w:pPr>
      <w:autoSpaceDE w:val="0"/>
      <w:autoSpaceDN w:val="0"/>
      <w:adjustRightInd w:val="0"/>
      <w:spacing w:after="0" w:line="240" w:lineRule="auto"/>
      <w:jc w:val="center"/>
    </w:pPr>
    <w:rPr>
      <w:rFonts w:ascii="BRH Tamil Tab RN" w:hAnsi="BRH Tamil Tab RN" w:cs="BRH Tamil Tab RN"/>
      <w:color w:val="000000"/>
      <w:sz w:val="48"/>
      <w:szCs w:val="40"/>
    </w:rPr>
  </w:style>
  <w:style w:type="character" w:customStyle="1" w:styleId="Tamil-Heading1Char">
    <w:name w:val="Tamil-Heading1 Char"/>
    <w:link w:val="Tamil-Heading1"/>
    <w:rsid w:val="006B59D4"/>
    <w:rPr>
      <w:rFonts w:ascii="BRH Tamil Tab RN" w:hAnsi="BRH Tamil Tab RN" w:cs="BRH Tamil Tab RN"/>
      <w:color w:val="000000"/>
      <w:sz w:val="48"/>
      <w:szCs w:val="40"/>
    </w:rPr>
  </w:style>
  <w:style w:type="paragraph" w:customStyle="1" w:styleId="Tamil-Heading2">
    <w:name w:val="Tamil-Heading2"/>
    <w:basedOn w:val="Normal"/>
    <w:link w:val="Tamil-Heading2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amil Tab RN" w:hAnsi="BRH Tamil Tab RN" w:cs="BRH Tamil Tab RN"/>
      <w:color w:val="000000"/>
      <w:sz w:val="44"/>
      <w:szCs w:val="40"/>
    </w:rPr>
  </w:style>
  <w:style w:type="character" w:customStyle="1" w:styleId="Tamil-Heading2Char">
    <w:name w:val="Tamil-Heading2 Char"/>
    <w:link w:val="Tamil-Heading2"/>
    <w:rsid w:val="006B59D4"/>
    <w:rPr>
      <w:rFonts w:ascii="BRH Tamil Tab RN" w:hAnsi="BRH Tamil Tab RN" w:cs="BRH Tamil Tab RN"/>
      <w:color w:val="000000"/>
      <w:sz w:val="44"/>
      <w:szCs w:val="40"/>
    </w:rPr>
  </w:style>
  <w:style w:type="paragraph" w:customStyle="1" w:styleId="Tamil-Heading3">
    <w:name w:val="Tamil-Heading3"/>
    <w:basedOn w:val="Normal"/>
    <w:link w:val="Tamil-Heading3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amil Tab RN" w:hAnsi="BRH Tamil Tab RN" w:cs="BRH Tamil Tab RN"/>
      <w:color w:val="000000"/>
      <w:sz w:val="44"/>
      <w:szCs w:val="40"/>
    </w:rPr>
  </w:style>
  <w:style w:type="character" w:customStyle="1" w:styleId="Tamil-Heading3Char">
    <w:name w:val="Tamil-Heading3 Char"/>
    <w:link w:val="Tamil-Heading3"/>
    <w:rsid w:val="006B59D4"/>
    <w:rPr>
      <w:rFonts w:ascii="BRH Tamil Tab RN" w:hAnsi="BRH Tamil Tab RN" w:cs="BRH Tamil Tab RN"/>
      <w:color w:val="000000"/>
      <w:sz w:val="44"/>
      <w:szCs w:val="40"/>
    </w:rPr>
  </w:style>
  <w:style w:type="paragraph" w:customStyle="1" w:styleId="Malayalam-Heading1">
    <w:name w:val="Malayalam-Heading1"/>
    <w:basedOn w:val="Normal"/>
    <w:link w:val="Malayalam-Heading1Char"/>
    <w:autoRedefine/>
    <w:qFormat/>
    <w:rsid w:val="006B59D4"/>
    <w:pPr>
      <w:autoSpaceDE w:val="0"/>
      <w:autoSpaceDN w:val="0"/>
      <w:adjustRightInd w:val="0"/>
      <w:spacing w:after="0" w:line="240" w:lineRule="auto"/>
      <w:jc w:val="center"/>
    </w:pPr>
    <w:rPr>
      <w:rFonts w:ascii="BRH Malayalam RN" w:hAnsi="BRH Malayalam RN" w:cs="Arial"/>
      <w:color w:val="000000"/>
      <w:sz w:val="48"/>
      <w:szCs w:val="28"/>
    </w:rPr>
  </w:style>
  <w:style w:type="character" w:customStyle="1" w:styleId="Malayalam-Heading1Char">
    <w:name w:val="Malayalam-Heading1 Char"/>
    <w:link w:val="Malayalam-Heading1"/>
    <w:rsid w:val="006B59D4"/>
    <w:rPr>
      <w:rFonts w:ascii="BRH Malayalam RN" w:hAnsi="BRH Malayalam RN" w:cs="Arial"/>
      <w:color w:val="000000"/>
      <w:sz w:val="48"/>
      <w:szCs w:val="28"/>
    </w:rPr>
  </w:style>
  <w:style w:type="paragraph" w:customStyle="1" w:styleId="Malayalam-Heading2">
    <w:name w:val="Malayalam-Heading2"/>
    <w:basedOn w:val="Malayalam-Heading1"/>
    <w:link w:val="Malayalam-Heading2Char"/>
    <w:autoRedefine/>
    <w:qFormat/>
    <w:rsid w:val="006B59D4"/>
    <w:pPr>
      <w:jc w:val="left"/>
    </w:pPr>
    <w:rPr>
      <w:sz w:val="44"/>
    </w:rPr>
  </w:style>
  <w:style w:type="character" w:customStyle="1" w:styleId="Malayalam-Heading2Char">
    <w:name w:val="Malayalam-Heading2 Char"/>
    <w:link w:val="Malayalam-Heading2"/>
    <w:rsid w:val="006B59D4"/>
    <w:rPr>
      <w:rFonts w:ascii="BRH Malayalam RN" w:hAnsi="BRH Malayalam RN" w:cs="Arial"/>
      <w:color w:val="000000"/>
      <w:sz w:val="44"/>
      <w:szCs w:val="28"/>
    </w:rPr>
  </w:style>
  <w:style w:type="paragraph" w:customStyle="1" w:styleId="Malayalam-Heading3">
    <w:name w:val="Malayalam-Heading3"/>
    <w:basedOn w:val="Malayalam-Heading2"/>
    <w:link w:val="Malayalam-Heading3Char"/>
    <w:autoRedefine/>
    <w:qFormat/>
    <w:rsid w:val="006B59D4"/>
  </w:style>
  <w:style w:type="character" w:customStyle="1" w:styleId="Malayalam-Heading3Char">
    <w:name w:val="Malayalam-Heading3 Char"/>
    <w:link w:val="Malayalam-Heading3"/>
    <w:rsid w:val="006B59D4"/>
    <w:rPr>
      <w:rFonts w:ascii="BRH Malayalam RN" w:hAnsi="BRH Malayalam RN" w:cs="Arial"/>
      <w:color w:val="000000"/>
      <w:sz w:val="4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D4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6B59D4"/>
    <w:rPr>
      <w:rFonts w:ascii="Calibri Light" w:eastAsia="Times New Roman" w:hAnsi="Calibri Light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9D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B59D4"/>
  </w:style>
  <w:style w:type="character" w:styleId="FootnoteReference">
    <w:name w:val="footnote reference"/>
    <w:uiPriority w:val="99"/>
    <w:semiHidden/>
    <w:unhideWhenUsed/>
    <w:rsid w:val="006B59D4"/>
    <w:rPr>
      <w:vertAlign w:val="superscript"/>
    </w:rPr>
  </w:style>
  <w:style w:type="paragraph" w:styleId="TOC7">
    <w:name w:val="toc 7"/>
    <w:basedOn w:val="Normal"/>
    <w:next w:val="Normal"/>
    <w:autoRedefine/>
    <w:uiPriority w:val="39"/>
    <w:unhideWhenUsed/>
    <w:rsid w:val="006B59D4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59D4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59D4"/>
    <w:pPr>
      <w:spacing w:after="0"/>
      <w:ind w:left="1760"/>
    </w:pPr>
    <w:rPr>
      <w:rFonts w:cs="Calibri"/>
      <w:sz w:val="20"/>
      <w:szCs w:val="20"/>
    </w:rPr>
  </w:style>
  <w:style w:type="paragraph" w:customStyle="1" w:styleId="2-Heading-VedaVMSTelugu">
    <w:name w:val="2-Heading-VedaVMSTelugu"/>
    <w:next w:val="Subtitle"/>
    <w:link w:val="2-Heading-VedaVMSTeluguChar"/>
    <w:autoRedefine/>
    <w:qFormat/>
    <w:rsid w:val="006B59D4"/>
    <w:pPr>
      <w:numPr>
        <w:numId w:val="32"/>
      </w:numPr>
      <w:autoSpaceDE w:val="0"/>
      <w:autoSpaceDN w:val="0"/>
      <w:adjustRightInd w:val="0"/>
      <w:ind w:left="360" w:hanging="360"/>
    </w:pPr>
    <w:rPr>
      <w:rFonts w:ascii="BRH Telugu RN" w:hAnsi="BRH Telugu RN" w:cs="BRH Telugu RN"/>
      <w:color w:val="000000"/>
      <w:sz w:val="40"/>
      <w:szCs w:val="40"/>
      <w:u w:val="single"/>
    </w:rPr>
  </w:style>
  <w:style w:type="paragraph" w:customStyle="1" w:styleId="VedaVMSKannada-Title">
    <w:name w:val="VedaVMSKannada-Title"/>
    <w:basedOn w:val="Title"/>
    <w:link w:val="VedaVMSKannada-TitleChar"/>
    <w:autoRedefine/>
    <w:qFormat/>
    <w:rsid w:val="006B59D4"/>
    <w:pPr>
      <w:numPr>
        <w:numId w:val="16"/>
      </w:numPr>
      <w:autoSpaceDE w:val="0"/>
      <w:autoSpaceDN w:val="0"/>
      <w:adjustRightInd w:val="0"/>
      <w:spacing w:before="240"/>
      <w:contextualSpacing w:val="0"/>
      <w:jc w:val="center"/>
      <w:outlineLvl w:val="0"/>
    </w:pPr>
    <w:rPr>
      <w:rFonts w:ascii="BRH Kannada Extra" w:hAnsi="BRH Kannada Extra" w:cs="BRH Kannada RN"/>
      <w:b/>
      <w:bCs/>
      <w:color w:val="000000"/>
      <w:spacing w:val="0"/>
      <w:sz w:val="48"/>
      <w:szCs w:val="40"/>
      <w:u w:val="double"/>
    </w:rPr>
  </w:style>
  <w:style w:type="character" w:customStyle="1" w:styleId="VedaVMSKannada-TitleChar">
    <w:name w:val="VedaVMSKannada-Title Char"/>
    <w:link w:val="VedaVMSKannada-Title"/>
    <w:rsid w:val="006B59D4"/>
    <w:rPr>
      <w:rFonts w:ascii="BRH Kannada Extra" w:eastAsia="Times New Roman" w:hAnsi="BRH Kannada Extra" w:cs="BRH Kannada RN"/>
      <w:b/>
      <w:bCs/>
      <w:color w:val="000000"/>
      <w:kern w:val="28"/>
      <w:sz w:val="48"/>
      <w:szCs w:val="40"/>
      <w:u w:val="double"/>
    </w:rPr>
  </w:style>
  <w:style w:type="paragraph" w:styleId="Title">
    <w:name w:val="Title"/>
    <w:basedOn w:val="Normal"/>
    <w:next w:val="Normal"/>
    <w:link w:val="TitleChar"/>
    <w:uiPriority w:val="10"/>
    <w:qFormat/>
    <w:rsid w:val="006B59D4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B59D4"/>
    <w:rPr>
      <w:rFonts w:ascii="Calibri Light" w:eastAsia="Times New Roman" w:hAnsi="Calibri Light"/>
      <w:spacing w:val="-10"/>
      <w:kern w:val="28"/>
      <w:sz w:val="56"/>
      <w:szCs w:val="56"/>
    </w:rPr>
  </w:style>
  <w:style w:type="paragraph" w:customStyle="1" w:styleId="4-ULine-Subheading-VedaVMSTelugu">
    <w:name w:val="4-ULine-Subheading-VedaVMSTelugu"/>
    <w:basedOn w:val="5-ULine-WordO-SubHding-VedaVMSTelugu"/>
    <w:link w:val="4-ULine-Subheading-VedaVMSTeluguChar"/>
    <w:autoRedefine/>
    <w:qFormat/>
    <w:rsid w:val="006B59D4"/>
  </w:style>
  <w:style w:type="paragraph" w:customStyle="1" w:styleId="VedaVMSTelugu">
    <w:name w:val="VedaVMSTelugu"/>
    <w:basedOn w:val="Normal"/>
    <w:next w:val="Title"/>
    <w:link w:val="VedaVMSTeluguChar"/>
    <w:autoRedefine/>
    <w:qFormat/>
    <w:rsid w:val="006B59D4"/>
    <w:pPr>
      <w:autoSpaceDE w:val="0"/>
      <w:autoSpaceDN w:val="0"/>
      <w:adjustRightInd w:val="0"/>
      <w:spacing w:after="0" w:line="240" w:lineRule="auto"/>
      <w:ind w:left="1080" w:hanging="360"/>
      <w:jc w:val="center"/>
    </w:pPr>
    <w:rPr>
      <w:rFonts w:ascii="BRH Telugu Extra" w:hAnsi="BRH Telugu Extra" w:cs="BRH Telugu RN"/>
      <w:b/>
      <w:color w:val="000000"/>
      <w:sz w:val="48"/>
      <w:szCs w:val="48"/>
      <w:u w:val="double"/>
    </w:rPr>
  </w:style>
  <w:style w:type="character" w:customStyle="1" w:styleId="4-ULine-Subheading-VedaVMSTeluguChar">
    <w:name w:val="4-ULine-Subheading-VedaVMSTelugu Char"/>
    <w:link w:val="4-ULine-Subheading-VedaVMSTelugu"/>
    <w:rsid w:val="006B59D4"/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Style2-VedaVMSTelugu">
    <w:name w:val="Style2-VedaVMSTelugu"/>
    <w:basedOn w:val="Normal"/>
    <w:link w:val="Style2-VedaVMSTeluguChar"/>
    <w:qFormat/>
    <w:rsid w:val="006B59D4"/>
    <w:pPr>
      <w:widowControl w:val="0"/>
      <w:autoSpaceDE w:val="0"/>
      <w:autoSpaceDN w:val="0"/>
      <w:adjustRightInd w:val="0"/>
      <w:spacing w:after="0" w:line="264" w:lineRule="auto"/>
      <w:ind w:right="-547"/>
      <w:jc w:val="center"/>
    </w:pPr>
    <w:rPr>
      <w:rFonts w:ascii="BRH Telugu Extra" w:hAnsi="BRH Telugu Extra" w:cs="BRH Telugu Extra"/>
      <w:b/>
      <w:color w:val="000000"/>
      <w:sz w:val="40"/>
      <w:szCs w:val="40"/>
    </w:rPr>
  </w:style>
  <w:style w:type="character" w:customStyle="1" w:styleId="VedaVMSTeluguChar">
    <w:name w:val="VedaVMSTelugu Char"/>
    <w:link w:val="VedaVMSTelugu"/>
    <w:rsid w:val="006B59D4"/>
    <w:rPr>
      <w:rFonts w:ascii="BRH Telugu Extra" w:hAnsi="BRH Telugu Extra" w:cs="BRH Telugu RN"/>
      <w:b/>
      <w:color w:val="000000"/>
      <w:sz w:val="48"/>
      <w:szCs w:val="48"/>
      <w:u w:val="double"/>
    </w:rPr>
  </w:style>
  <w:style w:type="character" w:customStyle="1" w:styleId="Style2-VedaVMSTeluguChar">
    <w:name w:val="Style2-VedaVMSTelugu Char"/>
    <w:link w:val="Style2-VedaVMSTelugu"/>
    <w:rsid w:val="006B59D4"/>
    <w:rPr>
      <w:rFonts w:ascii="BRH Telugu Extra" w:hAnsi="BRH Telugu Extra" w:cs="BRH Telugu Extra"/>
      <w:b/>
      <w:color w:val="000000"/>
      <w:sz w:val="40"/>
      <w:szCs w:val="40"/>
    </w:rPr>
  </w:style>
  <w:style w:type="paragraph" w:customStyle="1" w:styleId="Subheading-VedaVMSTelugu">
    <w:name w:val="Subheading-VedaVMSTelugu"/>
    <w:basedOn w:val="Normal"/>
    <w:link w:val="Subheading-VedaVMSTeluguChar"/>
    <w:qFormat/>
    <w:rsid w:val="006B59D4"/>
    <w:pPr>
      <w:autoSpaceDE w:val="0"/>
      <w:autoSpaceDN w:val="0"/>
      <w:adjustRightInd w:val="0"/>
      <w:spacing w:after="0" w:line="240" w:lineRule="auto"/>
    </w:pPr>
    <w:rPr>
      <w:rFonts w:ascii="Arial" w:hAnsi="Arial" w:cs="Century Gothic"/>
      <w:b/>
      <w:color w:val="000000"/>
      <w:sz w:val="32"/>
      <w:szCs w:val="40"/>
      <w:u w:val="thick"/>
    </w:rPr>
  </w:style>
  <w:style w:type="character" w:customStyle="1" w:styleId="VedaVMSKannada-HeadingChar">
    <w:name w:val="VedaVMSKannada-Heading Char"/>
    <w:link w:val="VedaVMSKannada-Heading"/>
    <w:rsid w:val="00CC4CEA"/>
    <w:rPr>
      <w:rFonts w:ascii="BRH Kannada RN" w:hAnsi="BRH Kannada RN" w:cs="BRH Telugu RN"/>
      <w:b/>
      <w:color w:val="000000"/>
      <w:sz w:val="40"/>
      <w:szCs w:val="40"/>
      <w:u w:val="single"/>
    </w:rPr>
  </w:style>
  <w:style w:type="character" w:customStyle="1" w:styleId="Subheading-VedaVMSTeluguChar">
    <w:name w:val="Subheading-VedaVMSTelugu Char"/>
    <w:link w:val="Subheading-VedaVMSTelugu"/>
    <w:rsid w:val="006B59D4"/>
    <w:rPr>
      <w:rFonts w:ascii="Arial" w:hAnsi="Arial" w:cs="Century Gothic"/>
      <w:b/>
      <w:color w:val="000000"/>
      <w:sz w:val="32"/>
      <w:szCs w:val="40"/>
      <w:u w:val="thick"/>
    </w:rPr>
  </w:style>
  <w:style w:type="paragraph" w:customStyle="1" w:styleId="5-ULine-WordO-SubHding-VedaVMSTelugu">
    <w:name w:val="5-ULine-WordO-SubHding-VedaVMSTelugu"/>
    <w:basedOn w:val="Normal"/>
    <w:link w:val="5-ULine-WordO-SubHding-VedaVMSTelugu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4-Subheading-VedaVMSTelugu">
    <w:name w:val="4-Subheading-VedaVMSTelugu"/>
    <w:basedOn w:val="Normal"/>
    <w:link w:val="4-Subheading-VedaVMSTelugu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single"/>
    </w:rPr>
  </w:style>
  <w:style w:type="character" w:customStyle="1" w:styleId="5-ULine-WordO-SubHding-VedaVMSTeluguChar">
    <w:name w:val="5-ULine-WordO-SubHding-VedaVMSTelugu Char"/>
    <w:link w:val="5-ULine-WordO-SubHding-VedaVMSTelugu"/>
    <w:rsid w:val="006B59D4"/>
    <w:rPr>
      <w:rFonts w:ascii="BRH Telugu RN" w:hAnsi="BRH Telugu RN" w:cs="BRH Telugu RN"/>
      <w:b/>
      <w:color w:val="000000"/>
      <w:sz w:val="40"/>
      <w:szCs w:val="40"/>
      <w:u w:val="words"/>
    </w:rPr>
  </w:style>
  <w:style w:type="character" w:customStyle="1" w:styleId="4-Subheading-VedaVMSTeluguChar">
    <w:name w:val="4-Subheading-VedaVMSTelugu Char"/>
    <w:link w:val="4-Subheading-VedaVMSTelugu"/>
    <w:rsid w:val="006B59D4"/>
    <w:rPr>
      <w:rFonts w:ascii="BRH Telugu RN" w:hAnsi="BRH Telugu RN" w:cs="BRH Telugu RN"/>
      <w:b/>
      <w:color w:val="000000"/>
      <w:sz w:val="40"/>
      <w:szCs w:val="40"/>
      <w:u w:val="single"/>
    </w:rPr>
  </w:style>
  <w:style w:type="paragraph" w:customStyle="1" w:styleId="5-SubHeading-VedaVMSTelugu">
    <w:name w:val="5-SubHeading-VedaVMSTelugu"/>
    <w:basedOn w:val="Normal"/>
    <w:link w:val="5-SubHeading-VedaVMSTelugu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elugu RN" w:hAnsi="BRH Telugu RN" w:cs="BRH Telugu RN"/>
      <w:b/>
      <w:color w:val="000000"/>
      <w:sz w:val="40"/>
      <w:szCs w:val="40"/>
      <w:u w:val="words"/>
    </w:rPr>
  </w:style>
  <w:style w:type="character" w:customStyle="1" w:styleId="5-SubHeading-VedaVMSTeluguChar">
    <w:name w:val="5-SubHeading-VedaVMSTelugu Char"/>
    <w:link w:val="5-SubHeading-VedaVMSTelugu"/>
    <w:rsid w:val="006B59D4"/>
    <w:rPr>
      <w:rFonts w:ascii="BRH Telugu RN" w:hAnsi="BRH Telugu RN" w:cs="BRH Telugu RN"/>
      <w:b/>
      <w:color w:val="000000"/>
      <w:sz w:val="40"/>
      <w:szCs w:val="40"/>
      <w:u w:val="words"/>
    </w:rPr>
  </w:style>
  <w:style w:type="paragraph" w:customStyle="1" w:styleId="Spacing-VedaVMS-Telugu">
    <w:name w:val="Spacing-VedaVMS-Telugu"/>
    <w:basedOn w:val="Normal"/>
    <w:link w:val="Spacing-VedaVMS-TeluguChar"/>
    <w:autoRedefine/>
    <w:qFormat/>
    <w:rsid w:val="006B59D4"/>
    <w:pPr>
      <w:autoSpaceDE w:val="0"/>
      <w:autoSpaceDN w:val="0"/>
      <w:adjustRightInd w:val="0"/>
      <w:spacing w:after="0" w:line="240" w:lineRule="auto"/>
    </w:pPr>
    <w:rPr>
      <w:rFonts w:ascii="BRH Telugu Extra" w:hAnsi="BRH Telugu Extra" w:cs="BRH Telugu Extra"/>
      <w:color w:val="000000"/>
      <w:sz w:val="40"/>
      <w:szCs w:val="40"/>
    </w:rPr>
  </w:style>
  <w:style w:type="character" w:customStyle="1" w:styleId="Spacing-VedaVMS-TeluguChar">
    <w:name w:val="Spacing-VedaVMS-Telugu Char"/>
    <w:link w:val="Spacing-VedaVMS-Telugu"/>
    <w:rsid w:val="006B59D4"/>
    <w:rPr>
      <w:rFonts w:ascii="BRH Telugu Extra" w:hAnsi="BRH Telugu Extra" w:cs="BRH Telugu Extra"/>
      <w:color w:val="000000"/>
      <w:sz w:val="40"/>
      <w:szCs w:val="40"/>
    </w:rPr>
  </w:style>
  <w:style w:type="character" w:customStyle="1" w:styleId="1Title-VedaVMSKannadaChar">
    <w:name w:val="1Title-VedaVMSKannada Char"/>
    <w:link w:val="1Title-VedaVMSKannada"/>
    <w:rsid w:val="009C4846"/>
    <w:rPr>
      <w:rFonts w:ascii="BRH Kannada RN" w:hAnsi="BRH Kannada RN" w:cs="Arial"/>
      <w:b/>
      <w:color w:val="000000"/>
      <w:spacing w:val="14"/>
      <w:sz w:val="48"/>
      <w:szCs w:val="28"/>
      <w:u w:val="double"/>
    </w:rPr>
  </w:style>
  <w:style w:type="paragraph" w:customStyle="1" w:styleId="1Title-VedaVMSKannada">
    <w:name w:val="1Title-VedaVMSKannada"/>
    <w:basedOn w:val="Normal"/>
    <w:next w:val="Title"/>
    <w:link w:val="1Title-VedaVMSKannadaChar"/>
    <w:autoRedefine/>
    <w:qFormat/>
    <w:rsid w:val="009C4846"/>
    <w:pPr>
      <w:spacing w:line="240" w:lineRule="auto"/>
      <w:jc w:val="center"/>
    </w:pPr>
    <w:rPr>
      <w:rFonts w:ascii="BRH Kannada RN" w:hAnsi="BRH Kannada RN" w:cs="Arial"/>
      <w:b/>
      <w:color w:val="000000"/>
      <w:spacing w:val="14"/>
      <w:sz w:val="48"/>
      <w:szCs w:val="28"/>
      <w:u w:val="double"/>
    </w:rPr>
  </w:style>
  <w:style w:type="paragraph" w:styleId="NormalWeb">
    <w:name w:val="Normal (Web)"/>
    <w:basedOn w:val="Normal"/>
    <w:uiPriority w:val="99"/>
    <w:semiHidden/>
    <w:unhideWhenUsed/>
    <w:rsid w:val="006B59D4"/>
    <w:rPr>
      <w:rFonts w:ascii="Times New Roman" w:hAnsi="Times New Roman"/>
      <w:sz w:val="24"/>
      <w:szCs w:val="24"/>
    </w:rPr>
  </w:style>
  <w:style w:type="paragraph" w:customStyle="1" w:styleId="2-Heading-VedaVMS-Kannada">
    <w:name w:val="2-Heading-VedaVMS-Kannada"/>
    <w:basedOn w:val="Normal"/>
    <w:next w:val="Normal"/>
    <w:link w:val="2-Heading-VedaVMS-KannadaChar"/>
    <w:autoRedefine/>
    <w:qFormat/>
    <w:rsid w:val="006B59D4"/>
    <w:pPr>
      <w:spacing w:line="240" w:lineRule="auto"/>
    </w:pPr>
    <w:rPr>
      <w:rFonts w:ascii="BRH Kannada RN" w:hAnsi="BRH Kannada RN"/>
      <w:b/>
      <w:sz w:val="40"/>
    </w:rPr>
  </w:style>
  <w:style w:type="paragraph" w:customStyle="1" w:styleId="2-Centered-VedaVMSKannada">
    <w:name w:val="2-Centered-VedaVMSKannada"/>
    <w:link w:val="2-Centered-VedaVMSKannadaChar"/>
    <w:autoRedefine/>
    <w:qFormat/>
    <w:rsid w:val="006B59D4"/>
    <w:pPr>
      <w:jc w:val="center"/>
    </w:pPr>
    <w:rPr>
      <w:rFonts w:ascii="BRH Kannada Extra" w:hAnsi="BRH Kannada Extra" w:cs="Arial"/>
      <w:b/>
      <w:color w:val="000000"/>
      <w:sz w:val="40"/>
      <w:szCs w:val="28"/>
    </w:rPr>
  </w:style>
  <w:style w:type="character" w:customStyle="1" w:styleId="2-Centered-VedaVMSKannadaChar">
    <w:name w:val="2-Centered-VedaVMSKannada Char"/>
    <w:link w:val="2-Centered-VedaVMSKannada"/>
    <w:rsid w:val="006B59D4"/>
    <w:rPr>
      <w:rFonts w:ascii="BRH Kannada Extra" w:hAnsi="BRH Kannada Extra" w:cs="Arial"/>
      <w:b/>
      <w:color w:val="000000"/>
      <w:sz w:val="40"/>
      <w:szCs w:val="28"/>
    </w:rPr>
  </w:style>
  <w:style w:type="paragraph" w:customStyle="1" w:styleId="2-Heading-VedaVMSKannada">
    <w:name w:val="2-Heading-VedaVMSKannada"/>
    <w:basedOn w:val="Normal"/>
    <w:next w:val="Heading1"/>
    <w:link w:val="2-Heading-VedaVMSKannadaChar"/>
    <w:autoRedefine/>
    <w:qFormat/>
    <w:rsid w:val="006B59D4"/>
    <w:pPr>
      <w:tabs>
        <w:tab w:val="num" w:pos="720"/>
      </w:tabs>
      <w:ind w:left="360" w:hanging="360"/>
    </w:pPr>
    <w:rPr>
      <w:rFonts w:ascii="BRH Kannada RN" w:hAnsi="BRH Kannada RN" w:cs="BRH Telugu RN"/>
      <w:b/>
      <w:color w:val="000000"/>
      <w:sz w:val="40"/>
      <w:u w:val="single"/>
    </w:rPr>
  </w:style>
  <w:style w:type="character" w:customStyle="1" w:styleId="2-Heading-VedaVMSKannadaChar">
    <w:name w:val="2-Heading-VedaVMSKannada Char"/>
    <w:link w:val="2-Heading-VedaVMSKannada"/>
    <w:rsid w:val="006B59D4"/>
    <w:rPr>
      <w:rFonts w:ascii="BRH Kannada RN" w:hAnsi="BRH Kannada RN" w:cs="BRH Telugu RN"/>
      <w:b/>
      <w:color w:val="000000"/>
      <w:sz w:val="40"/>
      <w:szCs w:val="22"/>
      <w:u w:val="single"/>
    </w:rPr>
  </w:style>
  <w:style w:type="paragraph" w:customStyle="1" w:styleId="4-ULine-Subheading-VedaVMSKannada">
    <w:name w:val="4-ULine-Subheading-VedaVMSKannada"/>
    <w:basedOn w:val="4-ULine-Subheading-VedaVMSTelugu"/>
    <w:link w:val="4-ULine-Subheading-VedaVMSKannadaChar"/>
    <w:autoRedefine/>
    <w:qFormat/>
    <w:rsid w:val="006B59D4"/>
    <w:rPr>
      <w:rFonts w:ascii="BRH Kannada RN" w:hAnsi="BRH Kannada RN"/>
    </w:rPr>
  </w:style>
  <w:style w:type="character" w:customStyle="1" w:styleId="4-ULine-Subheading-VedaVMSKannadaChar">
    <w:name w:val="4-ULine-Subheading-VedaVMSKannada Char"/>
    <w:link w:val="4-ULine-Subheading-VedaVMSKannada"/>
    <w:rsid w:val="006B59D4"/>
    <w:rPr>
      <w:rFonts w:ascii="BRH Kannada RN" w:hAnsi="BRH Kannada RN" w:cs="BRH Telugu RN"/>
      <w:b/>
      <w:color w:val="000000"/>
      <w:sz w:val="40"/>
      <w:szCs w:val="40"/>
      <w:u w:val="words"/>
    </w:rPr>
  </w:style>
  <w:style w:type="paragraph" w:customStyle="1" w:styleId="5-ULine-WordO-SubHding-VedaVMSKannada">
    <w:name w:val="5-ULine-WordO-SubHding-VedaVMSKannada"/>
    <w:basedOn w:val="5-ULine-WordO-SubHding-VedaVMSTelugu"/>
    <w:link w:val="5-ULine-WordO-SubHding-VedaVMSKannadaChar"/>
    <w:autoRedefine/>
    <w:qFormat/>
    <w:rsid w:val="006B59D4"/>
    <w:rPr>
      <w:rFonts w:ascii="BRH Kannada RN" w:hAnsi="BRH Kannada RN"/>
    </w:rPr>
  </w:style>
  <w:style w:type="character" w:customStyle="1" w:styleId="5-ULine-WordO-SubHding-VedaVMSKannadaChar">
    <w:name w:val="5-ULine-WordO-SubHding-VedaVMSKannada Char"/>
    <w:link w:val="5-ULine-WordO-SubHding-VedaVMSKannada"/>
    <w:rsid w:val="006B59D4"/>
    <w:rPr>
      <w:rFonts w:ascii="BRH Kannada RN" w:hAnsi="BRH Kannada RN" w:cs="BRH Telugu RN"/>
      <w:b/>
      <w:color w:val="000000"/>
      <w:sz w:val="40"/>
      <w:szCs w:val="40"/>
      <w:u w:val="words"/>
    </w:rPr>
  </w:style>
  <w:style w:type="character" w:customStyle="1" w:styleId="2-Heading-VedaVMS-KannadaChar">
    <w:name w:val="2-Heading-VedaVMS-Kannada Char"/>
    <w:link w:val="2-Heading-VedaVMS-Kannada"/>
    <w:rsid w:val="006B59D4"/>
    <w:rPr>
      <w:rFonts w:ascii="BRH Kannada RN" w:hAnsi="BRH Kannada RN"/>
      <w:b/>
      <w:sz w:val="40"/>
      <w:szCs w:val="22"/>
    </w:rPr>
  </w:style>
  <w:style w:type="paragraph" w:styleId="ListParagraph">
    <w:name w:val="List Paragraph"/>
    <w:basedOn w:val="Normal"/>
    <w:uiPriority w:val="34"/>
    <w:qFormat/>
    <w:rsid w:val="009203C2"/>
    <w:pPr>
      <w:ind w:left="720"/>
    </w:pPr>
  </w:style>
  <w:style w:type="paragraph" w:styleId="List">
    <w:name w:val="List"/>
    <w:basedOn w:val="Normal"/>
    <w:uiPriority w:val="99"/>
    <w:semiHidden/>
    <w:unhideWhenUsed/>
    <w:rsid w:val="00CA6CB3"/>
    <w:pPr>
      <w:ind w:left="360" w:hanging="360"/>
      <w:contextualSpacing/>
    </w:pPr>
  </w:style>
  <w:style w:type="paragraph" w:customStyle="1" w:styleId="Heading2VedaVMSTelugu">
    <w:name w:val="Heading2VedaVMSTelugu"/>
    <w:basedOn w:val="Normal"/>
    <w:next w:val="Normal"/>
    <w:link w:val="Heading2VedaVMSTeluguChar"/>
    <w:autoRedefine/>
    <w:qFormat/>
    <w:rsid w:val="006B59D4"/>
    <w:pPr>
      <w:numPr>
        <w:ilvl w:val="1"/>
        <w:numId w:val="1"/>
      </w:numPr>
      <w:autoSpaceDE w:val="0"/>
      <w:autoSpaceDN w:val="0"/>
      <w:adjustRightInd w:val="0"/>
      <w:spacing w:after="0" w:line="240" w:lineRule="auto"/>
      <w:ind w:left="720"/>
    </w:pPr>
    <w:rPr>
      <w:rFonts w:ascii="BRH Telugu RN" w:hAnsi="BRH Telugu RN" w:cs="BRH Telugu RN"/>
      <w:b/>
      <w:color w:val="000000"/>
      <w:sz w:val="40"/>
      <w:szCs w:val="40"/>
      <w:u w:val="single"/>
    </w:rPr>
  </w:style>
  <w:style w:type="character" w:customStyle="1" w:styleId="Heading2VedaVMSTeluguChar">
    <w:name w:val="Heading2VedaVMSTelugu Char"/>
    <w:link w:val="Heading2VedaVMSTelugu"/>
    <w:rsid w:val="006B59D4"/>
    <w:rPr>
      <w:rFonts w:ascii="BRH Telugu RN" w:hAnsi="BRH Telugu RN" w:cs="BRH Telugu RN"/>
      <w:b/>
      <w:color w:val="000000"/>
      <w:sz w:val="40"/>
      <w:szCs w:val="40"/>
      <w:u w:val="single"/>
    </w:rPr>
  </w:style>
  <w:style w:type="paragraph" w:customStyle="1" w:styleId="Kannada-Veda">
    <w:name w:val="Kannada-Veda"/>
    <w:basedOn w:val="Normal"/>
    <w:qFormat/>
    <w:rsid w:val="0008240E"/>
    <w:pPr>
      <w:autoSpaceDE w:val="0"/>
      <w:autoSpaceDN w:val="0"/>
      <w:adjustRightInd w:val="0"/>
      <w:spacing w:after="0" w:line="240" w:lineRule="auto"/>
    </w:pPr>
    <w:rPr>
      <w:rFonts w:ascii="BRH Kannada Extra" w:hAnsi="BRH Kannada Extra" w:cs="BRH Kannada Extra"/>
      <w:bCs/>
      <w:color w:val="000000"/>
      <w:spacing w:val="14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Saritha\Anandsoriginals\VedaVMSDocs\Telugu%20BRH\WordFiles\Shanti%20Japam%20Canada-Telugu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209D-64FE-411D-BF83-88512BB8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Shanti Japam Canada-Telugu_Template</Template>
  <TotalTime>449</TotalTime>
  <Pages>139</Pages>
  <Words>21645</Words>
  <Characters>123381</Characters>
  <Application>Microsoft Office Word</Application>
  <DocSecurity>0</DocSecurity>
  <Lines>1028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144737</CharactersWithSpaces>
  <SharedDoc>false</SharedDoc>
  <HLinks>
    <vt:vector size="498" baseType="variant">
      <vt:variant>
        <vt:i4>7995513</vt:i4>
      </vt:variant>
      <vt:variant>
        <vt:i4>495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_Toc535175659</vt:lpwstr>
      </vt:variant>
      <vt:variant>
        <vt:i4>1376305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_Toc535175658</vt:lpwstr>
      </vt:variant>
      <vt:variant>
        <vt:i4>1376305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_Toc535175657</vt:lpwstr>
      </vt:variant>
      <vt:variant>
        <vt:i4>1376305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_Toc535175656</vt:lpwstr>
      </vt:variant>
      <vt:variant>
        <vt:i4>1376305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_Toc535175655</vt:lpwstr>
      </vt:variant>
      <vt:variant>
        <vt:i4>1376305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_Toc535175654</vt:lpwstr>
      </vt:variant>
      <vt:variant>
        <vt:i4>1376305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_Toc535175653</vt:lpwstr>
      </vt:variant>
      <vt:variant>
        <vt:i4>1376305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_Toc535175652</vt:lpwstr>
      </vt:variant>
      <vt:variant>
        <vt:i4>1376305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_Toc535175651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_Toc535175650</vt:lpwstr>
      </vt:variant>
      <vt:variant>
        <vt:i4>1310769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_Toc535175649</vt:lpwstr>
      </vt:variant>
      <vt:variant>
        <vt:i4>1310769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_Toc535175648</vt:lpwstr>
      </vt:variant>
      <vt:variant>
        <vt:i4>1310769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_Toc535175647</vt:lpwstr>
      </vt:variant>
      <vt:variant>
        <vt:i4>1310769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_Toc535175646</vt:lpwstr>
      </vt:variant>
      <vt:variant>
        <vt:i4>1310769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_Toc535175645</vt:lpwstr>
      </vt:variant>
      <vt:variant>
        <vt:i4>1310769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_Toc535175644</vt:lpwstr>
      </vt:variant>
      <vt:variant>
        <vt:i4>1310769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_Toc535175643</vt:lpwstr>
      </vt:variant>
      <vt:variant>
        <vt:i4>1310769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_Toc535175642</vt:lpwstr>
      </vt:variant>
      <vt:variant>
        <vt:i4>1310769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_Toc535175641</vt:lpwstr>
      </vt:variant>
      <vt:variant>
        <vt:i4>1310769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_Toc535175640</vt:lpwstr>
      </vt:variant>
      <vt:variant>
        <vt:i4>1245233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_Toc535175639</vt:lpwstr>
      </vt:variant>
      <vt:variant>
        <vt:i4>1245233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_Toc535175638</vt:lpwstr>
      </vt:variant>
      <vt:variant>
        <vt:i4>1245233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_Toc535175637</vt:lpwstr>
      </vt:variant>
      <vt:variant>
        <vt:i4>1245233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_Toc535175636</vt:lpwstr>
      </vt:variant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_Toc535175635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_Toc535175634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_Toc535175633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_Toc535175632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_Toc535175631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_Toc535175630</vt:lpwstr>
      </vt:variant>
      <vt:variant>
        <vt:i4>1179697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_Toc535175629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_Toc535175628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_Toc535175627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_Toc535175626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_Toc535175625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_Toc535175624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_Toc535175623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_Toc535175622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_Toc535175621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_Toc535175620</vt:lpwstr>
      </vt:variant>
      <vt:variant>
        <vt:i4>1114161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_Toc535175619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_Toc535175618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_Toc535175617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_Toc535175616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_Toc535175615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_Toc535175614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_Toc535175613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_Toc535175612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_Toc535175611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_Toc535175610</vt:lpwstr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_Toc535175609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_Toc535175608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_Toc535175607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_Toc535175606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_Toc535175605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_Toc535175604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_Toc535175603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_Toc535175602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_Toc535175601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_Toc535175600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_Toc535175599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_Toc535175598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_Toc535175597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_Toc535175596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_Toc535175595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_Toc535175594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_Toc535175593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_Toc535175592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_Toc535175591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_Toc535175590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_Toc535175589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_Toc535175588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_Toc535175587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_Toc535175586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_Toc535175585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_Toc535175584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_Toc535175583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_Toc535175582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_Toc535175581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_Toc535175580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_Toc535175579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_Toc535175578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</dc:creator>
  <cp:keywords/>
  <dc:description/>
  <cp:lastModifiedBy>ADMIN</cp:lastModifiedBy>
  <cp:revision>93</cp:revision>
  <cp:lastPrinted>2019-04-06T13:49:00Z</cp:lastPrinted>
  <dcterms:created xsi:type="dcterms:W3CDTF">2019-04-06T01:58:00Z</dcterms:created>
  <dcterms:modified xsi:type="dcterms:W3CDTF">2019-06-09T05:16:00Z</dcterms:modified>
</cp:coreProperties>
</file>