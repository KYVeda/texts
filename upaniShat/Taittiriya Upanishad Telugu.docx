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F61" w:rsidRPr="003A6437" w:rsidRDefault="00F44F61" w:rsidP="00F44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Telugu Extra" w:hAnsi="BRH Telugu Extra" w:cs="BRH Telugu"/>
          <w:b/>
          <w:color w:val="000000"/>
          <w:sz w:val="48"/>
          <w:szCs w:val="48"/>
        </w:rPr>
      </w:pPr>
      <w:r w:rsidRPr="003A6437">
        <w:rPr>
          <w:rFonts w:ascii="BRH Telugu Extra" w:hAnsi="BRH Telugu Extra" w:cs="BRH Telugu"/>
          <w:b/>
          <w:color w:val="000000"/>
          <w:sz w:val="48"/>
          <w:szCs w:val="48"/>
        </w:rPr>
        <w:t>MA ¶m¶¢ÀB ¶p±µ¶¢ÃhµîÊm, §ñ ¶¢À¶®Sµg¶phµ±ÀÉÀ ¶m¶¢ÀB</w:t>
      </w:r>
    </w:p>
    <w:p w:rsidR="00F44F61" w:rsidRPr="003A6437" w:rsidRDefault="00F44F61" w:rsidP="00F44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Telugu Extra" w:hAnsi="BRH Telugu Extra" w:cs="BRH Telugu Extra"/>
          <w:b/>
          <w:color w:val="000000"/>
          <w:sz w:val="48"/>
          <w:szCs w:val="48"/>
        </w:rPr>
      </w:pPr>
      <w:r w:rsidRPr="003A6437">
        <w:rPr>
          <w:rFonts w:ascii="BRH Telugu Extra" w:hAnsi="BRH Telugu Extra" w:cs="BRH Telugu Extra"/>
          <w:b/>
          <w:color w:val="000000"/>
          <w:sz w:val="48"/>
          <w:szCs w:val="48"/>
        </w:rPr>
        <w:t>§ñ SµÀ±µÀsûÑï ¶m¶¢ÀB …¶¬…±¼B MA</w:t>
      </w:r>
    </w:p>
    <w:p w:rsidR="003A6437" w:rsidRDefault="003A6437" w:rsidP="003A6437">
      <w:pPr>
        <w:autoSpaceDE w:val="0"/>
        <w:autoSpaceDN w:val="0"/>
        <w:adjustRightInd w:val="0"/>
        <w:spacing w:after="0" w:line="240" w:lineRule="auto"/>
        <w:rPr>
          <w:rFonts w:ascii="BRH Telugu Extra" w:hAnsi="BRH Telugu Extra" w:cs="BRH Telugu Extra"/>
          <w:color w:val="000000"/>
          <w:sz w:val="44"/>
          <w:szCs w:val="44"/>
        </w:rPr>
      </w:pPr>
    </w:p>
    <w:p w:rsidR="003A6437" w:rsidRDefault="003A6437" w:rsidP="003A6437">
      <w:pPr>
        <w:autoSpaceDE w:val="0"/>
        <w:autoSpaceDN w:val="0"/>
        <w:adjustRightInd w:val="0"/>
        <w:spacing w:after="0" w:line="240" w:lineRule="auto"/>
        <w:rPr>
          <w:rFonts w:ascii="BRH Telugu Extra" w:hAnsi="BRH Telugu Extra" w:cs="BRH Telugu Extra"/>
          <w:color w:val="000000"/>
          <w:sz w:val="44"/>
          <w:szCs w:val="44"/>
        </w:rPr>
      </w:pPr>
    </w:p>
    <w:p w:rsidR="003A6437" w:rsidRDefault="003A6437" w:rsidP="003A6437">
      <w:pPr>
        <w:autoSpaceDE w:val="0"/>
        <w:autoSpaceDN w:val="0"/>
        <w:adjustRightInd w:val="0"/>
        <w:spacing w:after="0" w:line="240" w:lineRule="auto"/>
        <w:rPr>
          <w:rFonts w:ascii="BRH Telugu Extra" w:hAnsi="BRH Telugu Extra" w:cs="BRH Telugu Extra"/>
          <w:color w:val="000000"/>
          <w:sz w:val="44"/>
          <w:szCs w:val="44"/>
        </w:rPr>
      </w:pPr>
    </w:p>
    <w:p w:rsidR="003A6437" w:rsidRPr="00955DF7" w:rsidRDefault="003A6437" w:rsidP="003A6437">
      <w:pPr>
        <w:autoSpaceDE w:val="0"/>
        <w:autoSpaceDN w:val="0"/>
        <w:adjustRightInd w:val="0"/>
        <w:spacing w:after="0" w:line="240" w:lineRule="auto"/>
        <w:rPr>
          <w:rFonts w:ascii="BRH Telugu Extra" w:hAnsi="BRH Telugu Extra" w:cs="BRH Telugu Extra"/>
          <w:color w:val="000000"/>
          <w:sz w:val="96"/>
          <w:szCs w:val="96"/>
        </w:rPr>
      </w:pPr>
    </w:p>
    <w:p w:rsidR="00955DF7" w:rsidRPr="00955DF7" w:rsidRDefault="00955DF7" w:rsidP="00955DF7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000000"/>
          <w:sz w:val="96"/>
          <w:szCs w:val="96"/>
        </w:rPr>
      </w:pPr>
      <w:r w:rsidRPr="00955DF7">
        <w:rPr>
          <w:rFonts w:ascii="BRH Telugu" w:hAnsi="BRH Telugu" w:cs="BRH Telugu"/>
          <w:b/>
          <w:bCs/>
          <w:color w:val="000000"/>
          <w:sz w:val="96"/>
          <w:szCs w:val="96"/>
        </w:rPr>
        <w:t>ËhÇiå±¿±ÀÇÃ¶pn¶¨h³</w:t>
      </w:r>
    </w:p>
    <w:p w:rsidR="00955DF7" w:rsidRPr="00955DF7" w:rsidRDefault="00955DF7" w:rsidP="00955DF7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sz w:val="44"/>
          <w:szCs w:val="44"/>
        </w:rPr>
      </w:pPr>
      <w:r w:rsidRPr="00955DF7">
        <w:rPr>
          <w:rFonts w:ascii="Arial" w:hAnsi="Arial" w:cs="Arial"/>
          <w:b/>
          <w:bCs/>
          <w:color w:val="000000"/>
          <w:sz w:val="44"/>
          <w:szCs w:val="44"/>
        </w:rPr>
        <w:t>(</w:t>
      </w:r>
      <w:proofErr w:type="gramStart"/>
      <w:r w:rsidRPr="00955DF7">
        <w:rPr>
          <w:rFonts w:ascii="Arial" w:hAnsi="Arial" w:cs="Arial"/>
          <w:b/>
          <w:bCs/>
          <w:color w:val="000000"/>
          <w:sz w:val="44"/>
          <w:szCs w:val="44"/>
        </w:rPr>
        <w:t>with</w:t>
      </w:r>
      <w:proofErr w:type="gramEnd"/>
      <w:r w:rsidRPr="00955DF7">
        <w:rPr>
          <w:rFonts w:ascii="Arial" w:hAnsi="Arial" w:cs="Arial"/>
          <w:b/>
          <w:bCs/>
          <w:color w:val="000000"/>
          <w:sz w:val="44"/>
          <w:szCs w:val="44"/>
        </w:rPr>
        <w:t xml:space="preserve"> Arunaprashnam and Trinaachiketam)</w:t>
      </w:r>
    </w:p>
    <w:p w:rsidR="00477D54" w:rsidRPr="002E32CA" w:rsidRDefault="00477D54" w:rsidP="00ED06BE">
      <w:pPr>
        <w:pStyle w:val="TOCHeading"/>
        <w:jc w:val="center"/>
        <w:rPr>
          <w:rFonts w:ascii="BRH Kannada RN" w:hAnsi="BRH Kannada RN" w:cs="Arial"/>
          <w:b/>
          <w:color w:val="auto"/>
        </w:rPr>
      </w:pPr>
    </w:p>
    <w:p w:rsidR="00FA648C" w:rsidRDefault="00FA648C" w:rsidP="00477D54">
      <w:pPr>
        <w:jc w:val="center"/>
      </w:pPr>
    </w:p>
    <w:p w:rsidR="00FA648C" w:rsidRPr="00FA648C" w:rsidRDefault="00FA648C" w:rsidP="00FA648C"/>
    <w:p w:rsidR="00FA648C" w:rsidRPr="00FA648C" w:rsidRDefault="00FA648C" w:rsidP="00FA648C"/>
    <w:p w:rsidR="00FA648C" w:rsidRPr="00FA648C" w:rsidRDefault="00C5750D" w:rsidP="00C5750D">
      <w:pPr>
        <w:tabs>
          <w:tab w:val="left" w:pos="9218"/>
        </w:tabs>
      </w:pPr>
      <w:r>
        <w:tab/>
      </w:r>
      <w:r w:rsidR="00FA648C">
        <w:tab/>
      </w:r>
    </w:p>
    <w:p w:rsidR="00FA648C" w:rsidRPr="00FA648C" w:rsidRDefault="00FA648C" w:rsidP="00FA648C"/>
    <w:p w:rsidR="00FA648C" w:rsidRPr="00FA648C" w:rsidRDefault="00FA648C" w:rsidP="00FA648C"/>
    <w:p w:rsidR="00FA648C" w:rsidRPr="00FA648C" w:rsidRDefault="00FA648C" w:rsidP="00FA648C"/>
    <w:p w:rsidR="00FA648C" w:rsidRDefault="00FA648C" w:rsidP="00477D54">
      <w:pPr>
        <w:jc w:val="center"/>
      </w:pPr>
    </w:p>
    <w:p w:rsidR="00FA648C" w:rsidRPr="00FA648C" w:rsidRDefault="00FA648C" w:rsidP="00FA648C"/>
    <w:p w:rsidR="00FA648C" w:rsidRDefault="00FA648C" w:rsidP="00FA648C">
      <w:pPr>
        <w:tabs>
          <w:tab w:val="left" w:pos="7576"/>
        </w:tabs>
      </w:pPr>
      <w:r>
        <w:tab/>
      </w:r>
    </w:p>
    <w:p w:rsidR="006F0F11" w:rsidRPr="00477D54" w:rsidRDefault="00477D54" w:rsidP="00477D54">
      <w:pPr>
        <w:jc w:val="center"/>
        <w:rPr>
          <w:rFonts w:ascii="Arial" w:hAnsi="Arial" w:cs="Arial"/>
          <w:b/>
          <w:sz w:val="32"/>
          <w:szCs w:val="32"/>
        </w:rPr>
      </w:pPr>
      <w:r w:rsidRPr="00FA648C">
        <w:br w:type="page"/>
      </w:r>
      <w:r w:rsidR="006F0F11" w:rsidRPr="00477D54">
        <w:rPr>
          <w:rFonts w:ascii="Arial" w:hAnsi="Arial" w:cs="Arial"/>
          <w:b/>
          <w:sz w:val="32"/>
          <w:szCs w:val="32"/>
        </w:rPr>
        <w:lastRenderedPageBreak/>
        <w:t>Contents</w:t>
      </w:r>
    </w:p>
    <w:p w:rsidR="00BC54B3" w:rsidRDefault="00C526FA">
      <w:pPr>
        <w:pStyle w:val="TOC1"/>
        <w:tabs>
          <w:tab w:val="left" w:pos="1100"/>
          <w:tab w:val="right" w:leader="dot" w:pos="102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rFonts w:ascii="BRH Telugu Extra" w:hAnsi="BRH Telugu Extra"/>
          <w:b w:val="0"/>
          <w:bCs w:val="0"/>
          <w:sz w:val="20"/>
        </w:rPr>
        <w:fldChar w:fldCharType="begin"/>
      </w:r>
      <w:r>
        <w:rPr>
          <w:rFonts w:ascii="BRH Telugu Extra" w:hAnsi="BRH Telugu Extra"/>
          <w:b w:val="0"/>
          <w:bCs w:val="0"/>
          <w:sz w:val="20"/>
        </w:rPr>
        <w:instrText xml:space="preserve"> TOC \h \z \t "1Title-VedaVMSTelugu,1,Heading2VedaVMSTelugu,2" </w:instrText>
      </w:r>
      <w:r>
        <w:rPr>
          <w:rFonts w:ascii="BRH Telugu Extra" w:hAnsi="BRH Telugu Extra"/>
          <w:b w:val="0"/>
          <w:bCs w:val="0"/>
          <w:sz w:val="20"/>
        </w:rPr>
        <w:fldChar w:fldCharType="separate"/>
      </w:r>
      <w:hyperlink w:anchor="_Toc5743832" w:history="1">
        <w:r w:rsidR="00BC54B3" w:rsidRPr="00543860">
          <w:rPr>
            <w:rStyle w:val="Hyperlink"/>
            <w:rFonts w:ascii="Arial" w:hAnsi="Arial"/>
            <w:noProof/>
          </w:rPr>
          <w:t>1</w:t>
        </w:r>
        <w:r w:rsidR="00BC54B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>§°¸ ¶¢xô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_Toc5743832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9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1760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833" w:history="1">
        <w:r w:rsidR="00BC54B3" w:rsidRPr="00543860">
          <w:rPr>
            <w:rStyle w:val="Hyperlink"/>
            <w:noProof/>
          </w:rPr>
          <w:t>1.1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 xml:space="preserve"> ¶pÁ¹±µö¥¹nå q¸eµB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_Toc5743833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9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1762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834" w:history="1">
        <w:r w:rsidR="00BC54B3" w:rsidRPr="00543860">
          <w:rPr>
            <w:rStyle w:val="Hyperlink"/>
            <w:noProof/>
          </w:rPr>
          <w:t>1.2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 xml:space="preserve"> ¦°¸¥¹«¸åò±µæ ¶ªUØò¶¬B</w:t>
        </w:r>
        <w:bookmarkStart w:id="0" w:name="_GoBack"/>
        <w:bookmarkEnd w:id="0"/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_Toc5743834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9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1760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835" w:history="1">
        <w:r w:rsidR="00BC54B3" w:rsidRPr="00543860">
          <w:rPr>
            <w:rStyle w:val="Hyperlink"/>
            <w:noProof/>
          </w:rPr>
          <w:t>1.3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 xml:space="preserve"> ¶ªA»¬hÐq¸¶ª¶mA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_Toc5743835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9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1778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836" w:history="1">
        <w:r w:rsidR="00BC54B3" w:rsidRPr="00543860">
          <w:rPr>
            <w:rStyle w:val="Hyperlink"/>
            <w:noProof/>
          </w:rPr>
          <w:t>1.4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 xml:space="preserve"> Ê¢À¶T¹l¼-»ªlµèþï±¸æ D¶¢¶¬oå ¶¬Ñ¶¢À ¶¢Àm¸åòB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_Toc5743836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10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1760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837" w:history="1">
        <w:r w:rsidR="00BC54B3" w:rsidRPr="00543860">
          <w:rPr>
            <w:rStyle w:val="Hyperlink"/>
            <w:noProof/>
          </w:rPr>
          <w:t>1.5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 xml:space="preserve"> ¢¸ï¶¬ÅhµÀïq¸¶ª¶mA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_Toc5743837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12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1768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838" w:history="1">
        <w:r w:rsidR="00BC54B3" w:rsidRPr="00543860">
          <w:rPr>
            <w:rStyle w:val="Hyperlink"/>
            <w:noProof/>
          </w:rPr>
          <w:t>1.6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 xml:space="preserve"> ¶¢ÀmÐ¶¢À±ÀµÀh¸öl¼-SµÀgOµ-sñ¶¬Ñîq¸¶ª¶m±ÀµÃ «¸ö±¸Yï-»ªl¼èB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_Toc5743838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13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1763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839" w:history="1">
        <w:r w:rsidR="00BC54B3" w:rsidRPr="00543860">
          <w:rPr>
            <w:rStyle w:val="Hyperlink"/>
            <w:noProof/>
          </w:rPr>
          <w:t>1.7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 xml:space="preserve"> ¶pÅk¼¢¸ï lµÀïq¸lû¼Oµ-¶pcÛ-sñ¶¬Ñîq¸¶ª¶mA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_Toc5743839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13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1768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840" w:history="1">
        <w:r w:rsidR="00BC54B3" w:rsidRPr="00543860">
          <w:rPr>
            <w:rStyle w:val="Hyperlink"/>
            <w:noProof/>
          </w:rPr>
          <w:t>1.8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 xml:space="preserve"> ¶pñg¢Ðq¸¶ª¶m´¢À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_Toc5743840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14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1768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841" w:history="1">
        <w:r w:rsidR="00BC54B3" w:rsidRPr="00543860">
          <w:rPr>
            <w:rStyle w:val="Hyperlink"/>
            <w:noProof/>
          </w:rPr>
          <w:t>1.9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 xml:space="preserve"> «¸ölû¸ï±ÀµÀ-¶pñ¶¥A«¸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_Toc5743841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14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1922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842" w:history="1">
        <w:r w:rsidR="00BC54B3" w:rsidRPr="00543860">
          <w:rPr>
            <w:rStyle w:val="Hyperlink"/>
            <w:noProof/>
          </w:rPr>
          <w:t>1.10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>sñ¶¬îY¹ß¶m-¶pñO¸¶¥Oµ-¶¢À¶måòB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_Toc5743842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15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1890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843" w:history="1">
        <w:r w:rsidR="00BC54B3" w:rsidRPr="00543860">
          <w:rPr>
            <w:rStyle w:val="Hyperlink"/>
            <w:noProof/>
          </w:rPr>
          <w:t>1.11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>¦©¸ï¶mÀ¥¹¶ª¶m´¢À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_Toc5743843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15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1920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844" w:history="1">
        <w:r w:rsidR="00BC54B3" w:rsidRPr="00543860">
          <w:rPr>
            <w:rStyle w:val="Hyperlink"/>
            <w:noProof/>
          </w:rPr>
          <w:t>1.12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>Ghµå±µ ¥¹nå q¸eµB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_Toc5743844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16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1"/>
        <w:tabs>
          <w:tab w:val="left" w:pos="1100"/>
          <w:tab w:val="right" w:leader="dot" w:pos="102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743845" w:history="1">
        <w:r w:rsidR="00BC54B3" w:rsidRPr="00543860">
          <w:rPr>
            <w:rStyle w:val="Hyperlink"/>
            <w:rFonts w:ascii="Arial" w:hAnsi="Arial"/>
            <w:noProof/>
          </w:rPr>
          <w:t>2</w:t>
        </w:r>
        <w:r w:rsidR="00BC54B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>sñ¶®î¶m¶mç ¶¢xô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_Toc5743845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18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1762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846" w:history="1">
        <w:r w:rsidR="00BC54B3" w:rsidRPr="00543860">
          <w:rPr>
            <w:rStyle w:val="Hyperlink"/>
            <w:noProof/>
          </w:rPr>
          <w:t>2.1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 xml:space="preserve"> G¶pn¶¨h¸ù±µ ¶ªUØò¶¬B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_Toc5743846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18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1792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847" w:history="1">
        <w:r w:rsidR="00BC54B3" w:rsidRPr="00543860">
          <w:rPr>
            <w:rStyle w:val="Hyperlink"/>
            <w:noProof/>
          </w:rPr>
          <w:t>2.2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 xml:space="preserve"> ¶pcÛOÐ¶¥-£¶¢±µgA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_Toc5743847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18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1788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848" w:history="1">
        <w:r w:rsidR="00BC54B3" w:rsidRPr="00543860">
          <w:rPr>
            <w:rStyle w:val="Hyperlink"/>
            <w:noProof/>
          </w:rPr>
          <w:t>2.3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 xml:space="preserve"> Csûµ±ÀµÀ¶pñi©¸á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_Toc5743848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21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1808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849" w:history="1">
        <w:r w:rsidR="00BC54B3" w:rsidRPr="00543860">
          <w:rPr>
            <w:rStyle w:val="Hyperlink"/>
            <w:noProof/>
          </w:rPr>
          <w:t>2.4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 xml:space="preserve"> sñ¶®î¶m¶mç¤À¶¢ÃA«¸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_Toc5743849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22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1"/>
        <w:tabs>
          <w:tab w:val="left" w:pos="1100"/>
          <w:tab w:val="right" w:leader="dot" w:pos="102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743850" w:history="1">
        <w:r w:rsidR="00BC54B3" w:rsidRPr="00543860">
          <w:rPr>
            <w:rStyle w:val="Hyperlink"/>
            <w:rFonts w:ascii="Arial" w:hAnsi="Arial"/>
            <w:noProof/>
          </w:rPr>
          <w:t>3</w:t>
        </w:r>
        <w:r w:rsidR="00BC54B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>sûµÅSµÀ ¶¢xô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_Toc5743850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25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1760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851" w:history="1">
        <w:r w:rsidR="00BC54B3" w:rsidRPr="00543860">
          <w:rPr>
            <w:rStyle w:val="Hyperlink"/>
            <w:noProof/>
          </w:rPr>
          <w:t>3.1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 xml:space="preserve"> sñ¶¬îZY¹ß«¸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_Toc5743851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25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1788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852" w:history="1">
        <w:r w:rsidR="00BC54B3" w:rsidRPr="00543860">
          <w:rPr>
            <w:rStyle w:val="Hyperlink"/>
            <w:noProof/>
          </w:rPr>
          <w:t>3.2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 xml:space="preserve"> ¶pcÛOÐ¥¹¶måB »ªæhµ-sñ¶¬în±µÃ¶pg´¢À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_Toc5743852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25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1784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853" w:history="1">
        <w:r w:rsidR="00BC54B3" w:rsidRPr="00543860">
          <w:rPr>
            <w:rStyle w:val="Hyperlink"/>
            <w:noProof/>
          </w:rPr>
          <w:t>3.3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 xml:space="preserve"> C¶mésñ¶¬Ñîq¸¶ª¶m´¢À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_Toc5743853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27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1804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854" w:history="1">
        <w:r w:rsidR="00BC54B3" w:rsidRPr="00543860">
          <w:rPr>
            <w:rStyle w:val="Hyperlink"/>
            <w:noProof/>
          </w:rPr>
          <w:t>3.4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 xml:space="preserve"> ¶ªl¸V¸±µ¶pñlµ±³¶¥¶m´¢À | sñ¶®î¶mm¸ç¶mÀsûµ¶¢B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_Toc5743854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28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1"/>
        <w:tabs>
          <w:tab w:val="left" w:pos="1100"/>
          <w:tab w:val="right" w:leader="dot" w:pos="102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743855" w:history="1">
        <w:r w:rsidR="00BC54B3" w:rsidRPr="00543860">
          <w:rPr>
            <w:rStyle w:val="Hyperlink"/>
            <w:rFonts w:ascii="Arial" w:hAnsi="Arial"/>
            <w:noProof/>
          </w:rPr>
          <w:t>4</w:t>
        </w:r>
        <w:r w:rsidR="00BC54B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>¶¢À¶® m¸±¸±ÀµÀgÑ¶pn¶¨h³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_Toc5743855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31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1778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856" w:history="1">
        <w:r w:rsidR="00BC54B3" w:rsidRPr="00543860">
          <w:rPr>
            <w:rStyle w:val="Hyperlink"/>
            <w:noProof/>
          </w:rPr>
          <w:t>4.1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 xml:space="preserve"> C¶¢Àí¶ªïq¸±É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_Toc5743856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31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1808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857" w:history="1">
        <w:r w:rsidR="00BC54B3" w:rsidRPr="00543860">
          <w:rPr>
            <w:rStyle w:val="Hyperlink"/>
            <w:noProof/>
          </w:rPr>
          <w:t>4.2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 xml:space="preserve"> S¸±ÀµÀjñ ¶¢Àm¸åòB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_Toc5743857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37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1804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858" w:history="1">
        <w:r w:rsidR="00BC54B3" w:rsidRPr="00543860">
          <w:rPr>
            <w:rStyle w:val="Hyperlink"/>
            <w:noProof/>
          </w:rPr>
          <w:t>4.3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 xml:space="preserve"> lµÃ±¸ö ¶ªÃOµåA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_Toc5743858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39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1823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859" w:history="1">
        <w:r w:rsidR="00BC54B3" w:rsidRPr="00543860">
          <w:rPr>
            <w:rStyle w:val="Hyperlink"/>
            <w:noProof/>
          </w:rPr>
          <w:t>4.4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 xml:space="preserve"> ¶¢ÀÅiåO¸ ¶ªÃOµåA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_Toc5743859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39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1802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860" w:history="1">
        <w:r w:rsidR="00BC54B3" w:rsidRPr="00543860">
          <w:rPr>
            <w:rStyle w:val="Hyperlink"/>
            <w:noProof/>
          </w:rPr>
          <w:t>4.5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 xml:space="preserve"> ¶¥hµÀñY±ÀµÀ ¶¢Àm¸åòB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_Toc5743860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40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1814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861" w:history="1">
        <w:r w:rsidR="00BC54B3" w:rsidRPr="00543860">
          <w:rPr>
            <w:rStyle w:val="Hyperlink"/>
            <w:noProof/>
          </w:rPr>
          <w:t>4.6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 xml:space="preserve"> C¶T¶¢À±³¶¨g ¶ªÃOµåA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_Toc5743861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42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1809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862" w:history="1">
        <w:r w:rsidR="00BC54B3" w:rsidRPr="00543860">
          <w:rPr>
            <w:rStyle w:val="Hyperlink"/>
            <w:noProof/>
          </w:rPr>
          <w:t>4.7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 xml:space="preserve"> lµÀ±¸Ø ¶ªÃOµåA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_Toc5743862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44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1814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863" w:history="1">
        <w:r w:rsidR="00BC54B3" w:rsidRPr="00543860">
          <w:rPr>
            <w:rStyle w:val="Hyperlink"/>
            <w:noProof/>
          </w:rPr>
          <w:t>4.8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 xml:space="preserve"> ¢¸ï¶¬Åi ¶¬Ñ¶¢À ¶¢Àm¸åòB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_Toc5743863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45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1814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864" w:history="1">
        <w:r w:rsidR="00BC54B3" w:rsidRPr="00543860">
          <w:rPr>
            <w:rStyle w:val="Hyperlink"/>
            <w:noProof/>
          </w:rPr>
          <w:t>4.9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 xml:space="preserve"> Y¹ß¶mq¸ñ¶påþï±¸æ ¶¬Ñ¶¢À¶¢Àm¸åòB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_Toc5743864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46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1968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865" w:history="1">
        <w:r w:rsidR="00BC54B3" w:rsidRPr="00543860">
          <w:rPr>
            <w:rStyle w:val="Hyperlink"/>
            <w:noProof/>
          </w:rPr>
          <w:t>4.10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>Ê¢l¸£¶ªî±µg¸±ÀµÀ Y¶p¶¢Àm¸åòB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_Toc5743865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47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1936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866" w:history="1">
        <w:r w:rsidR="00BC54B3" w:rsidRPr="00543860">
          <w:rPr>
            <w:rStyle w:val="Hyperlink"/>
            <w:noProof/>
          </w:rPr>
          <w:t>4.11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>hµ¶pB ¶pñ¶¥A«¸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_Toc5743866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47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1965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867" w:history="1">
        <w:r w:rsidR="00BC54B3" w:rsidRPr="00543860">
          <w:rPr>
            <w:rStyle w:val="Hyperlink"/>
            <w:noProof/>
          </w:rPr>
          <w:t>4.12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>£»¬h¸Vµ±µg ¶pñ¶¥A«¸ n»¨l¸èVµ±µg nm¸ç Vµ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_Toc5743867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47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1962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868" w:history="1">
        <w:r w:rsidR="00BC54B3" w:rsidRPr="00543860">
          <w:rPr>
            <w:rStyle w:val="Hyperlink"/>
            <w:noProof/>
          </w:rPr>
          <w:t>4.13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>lµ¶¬±µ £l¸ï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_Toc5743868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48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1981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869" w:history="1">
        <w:r w:rsidR="00BC54B3" w:rsidRPr="00543860">
          <w:rPr>
            <w:rStyle w:val="Hyperlink"/>
            <w:noProof/>
          </w:rPr>
          <w:t>4.14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>m¸±¸±ÀµÀg ¶ªÃOµåA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_Toc5743869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51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1960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870" w:history="1">
        <w:r w:rsidR="00BC54B3" w:rsidRPr="00543860">
          <w:rPr>
            <w:rStyle w:val="Hyperlink"/>
            <w:noProof/>
          </w:rPr>
          <w:t>4.15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>Dl¼hµï ¶¢ÀgâvÉ ¶p±µsñ¶¬Ñîq¸¶ª¶mA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_Toc5743870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53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1972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871" w:history="1">
        <w:r w:rsidR="00BC54B3" w:rsidRPr="00543860">
          <w:rPr>
            <w:rStyle w:val="Hyperlink"/>
            <w:noProof/>
          </w:rPr>
          <w:t>4.16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>Dl¼hµï¶pÁ±µÀ¶¨¶ªï ¶ª±¸öhµîOµhµö ¶pñlµ±µ÷¶mA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_Toc5743871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53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1967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872" w:history="1">
        <w:r w:rsidR="00BC54B3" w:rsidRPr="00543860">
          <w:rPr>
            <w:rStyle w:val="Hyperlink"/>
            <w:noProof/>
          </w:rPr>
          <w:t>4.17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>¦¢Ðq¸¶ª¶m ¶¢Àm¸åòB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_Toc5743872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54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1972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873" w:history="1">
        <w:r w:rsidR="00BC54B3" w:rsidRPr="00543860">
          <w:rPr>
            <w:rStyle w:val="Hyperlink"/>
            <w:noProof/>
          </w:rPr>
          <w:t>4.18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>¶p¦Û¶¢À¶¢Oµåò ¶pñiq¸lµOµ ¶¢À¶måòB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_Toc5743873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54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1972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874" w:history="1">
        <w:r w:rsidR="00BC54B3" w:rsidRPr="00543860">
          <w:rPr>
            <w:rStyle w:val="Hyperlink"/>
            <w:noProof/>
          </w:rPr>
          <w:t>4.19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>Ghµå±µ ¶¢Oµåò ¶pñiq¸lµOµ ¶¢À¶måòB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_Toc5743874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55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1998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875" w:history="1">
        <w:r w:rsidR="00BC54B3" w:rsidRPr="00543860">
          <w:rPr>
            <w:rStyle w:val="Hyperlink"/>
            <w:noProof/>
          </w:rPr>
          <w:t>4.20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>lµ°ºg ¶¢Oµåò ¶pñiq¸lµOµ ¶¢À¶måòB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_Toc5743875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55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1965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876" w:history="1">
        <w:r w:rsidR="00BC54B3" w:rsidRPr="00543860">
          <w:rPr>
            <w:rStyle w:val="Hyperlink"/>
            <w:noProof/>
          </w:rPr>
          <w:t>4.21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>q¸ñSµöOµåò ¶pñiq¸lµOµ ¶¢À¶måòB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_Toc5743876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55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1995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877" w:history="1">
        <w:r w:rsidR="00BC54B3" w:rsidRPr="00543860">
          <w:rPr>
            <w:rStyle w:val="Hyperlink"/>
            <w:noProof/>
          </w:rPr>
          <w:t>4.22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>H±µèþö ¶¢Oµåò ¶pñiq¸lµOµ ¶¢À¶måòB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_Toc5743877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55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1991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878" w:history="1">
        <w:r w:rsidR="00BC54B3" w:rsidRPr="00543860">
          <w:rPr>
            <w:rStyle w:val="Hyperlink"/>
            <w:noProof/>
          </w:rPr>
          <w:t>4.23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>¶m¶¢À«¸Ö±¸±µåþæ ¶¢Àm¸åòB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_Toc5743878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56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2011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879" w:history="1">
        <w:r w:rsidR="00BC54B3" w:rsidRPr="00543860">
          <w:rPr>
            <w:rStyle w:val="Hyperlink"/>
            <w:noProof/>
          </w:rPr>
          <w:t>4.24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 xml:space="preserve">CS¼é¶¬Ñhµñ ¶¬¶¢g¸ïB G¶p±ÀµÀÀOµå¶ªï </w:t>
        </w:r>
        <w:r w:rsidR="00BA79DF">
          <w:rPr>
            <w:rStyle w:val="Hyperlink"/>
            <w:noProof/>
          </w:rPr>
          <w:br/>
        </w:r>
        <w:r w:rsidR="00BC54B3" w:rsidRPr="00543860">
          <w:rPr>
            <w:rStyle w:val="Hyperlink"/>
            <w:noProof/>
          </w:rPr>
          <w:t>¶¢Å°µ £Ê¥¶¨-«¸ïtûlû¸¶m´¢À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_Toc5743879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56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1990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880" w:history="1">
        <w:r w:rsidR="00BC54B3" w:rsidRPr="00543860">
          <w:rPr>
            <w:rStyle w:val="Hyperlink"/>
            <w:noProof/>
          </w:rPr>
          <w:t>4.25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>±µ°Ð¶Té ¶¢À¶måò n±µÃ¶pgA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_Toc5743880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57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2002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881" w:history="1">
        <w:r w:rsidR="00BC54B3" w:rsidRPr="00543860">
          <w:rPr>
            <w:rStyle w:val="Hyperlink"/>
            <w:noProof/>
          </w:rPr>
          <w:t>4.26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>sûµÃlÉ¶¢h¸Oµ ¶¢À¶måòB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_Toc5743881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58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1997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882" w:history="1">
        <w:r w:rsidR="00BC54B3" w:rsidRPr="00543860">
          <w:rPr>
            <w:rStyle w:val="Hyperlink"/>
            <w:noProof/>
          </w:rPr>
          <w:t>4.27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>¶ª±¸ö lÉ¶¢h¸ D¶pB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_Toc5743882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58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2002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883" w:history="1">
        <w:r w:rsidR="00BC54B3" w:rsidRPr="00543860">
          <w:rPr>
            <w:rStyle w:val="Hyperlink"/>
            <w:noProof/>
          </w:rPr>
          <w:t>4.28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>¶ªm¸èþï¶¢¶mç¶m ¶¢Àm¸åòB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_Toc5743883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58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2002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884" w:history="1">
        <w:r w:rsidR="00BC54B3" w:rsidRPr="00543860">
          <w:rPr>
            <w:rStyle w:val="Hyperlink"/>
            <w:noProof/>
          </w:rPr>
          <w:t>4.29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>¶pñg¶¢¶ªï sÀÀ©¸ïl¼ £¶¢±µgA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_Toc5743884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59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1994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885" w:history="1">
        <w:r w:rsidR="00BC54B3" w:rsidRPr="00543860">
          <w:rPr>
            <w:rStyle w:val="Hyperlink"/>
            <w:noProof/>
          </w:rPr>
          <w:t>4.30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>S¸±ÀµÀh¸ñþï¢¸¶¬¶m ¶¢Àm¸åòB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_Toc5743885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59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1962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886" w:history="1">
        <w:r w:rsidR="00BC54B3" w:rsidRPr="00543860">
          <w:rPr>
            <w:rStyle w:val="Hyperlink"/>
            <w:noProof/>
          </w:rPr>
          <w:t>4.31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>S¸±ÀµÀjñ G¶p«¸æ¶m ¶¢Àm¸åòB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_Toc5743886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60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1991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887" w:history="1">
        <w:r w:rsidR="00BC54B3" w:rsidRPr="00543860">
          <w:rPr>
            <w:rStyle w:val="Hyperlink"/>
            <w:noProof/>
          </w:rPr>
          <w:t>4.32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>Dl¼hµïlÉ¶¢h¸ ¶¢À¶måòB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_Toc5743887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61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1987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888" w:history="1">
        <w:r w:rsidR="00BC54B3" w:rsidRPr="00543860">
          <w:rPr>
            <w:rStyle w:val="Hyperlink"/>
            <w:noProof/>
          </w:rPr>
          <w:t>4.33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>iñ¶ªÀ¶p±µä¶¢Àm¸åòB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_Toc5743888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61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2007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889" w:history="1">
        <w:r w:rsidR="00BC54B3" w:rsidRPr="00543860">
          <w:rPr>
            <w:rStyle w:val="Hyperlink"/>
            <w:noProof/>
          </w:rPr>
          <w:t>4.34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>Ê¢Àlû¸ ¶ªÃOµåA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_Toc5743889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64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1986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890" w:history="1">
        <w:r w:rsidR="00BC54B3" w:rsidRPr="00543860">
          <w:rPr>
            <w:rStyle w:val="Hyperlink"/>
            <w:noProof/>
          </w:rPr>
          <w:t>4.35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>¶¢ÀÅhµÀïn¢¸±µg ¶¢Àm¸åòB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_Toc5743890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65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1998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891" w:history="1">
        <w:r w:rsidR="00BC54B3" w:rsidRPr="00543860">
          <w:rPr>
            <w:rStyle w:val="Hyperlink"/>
            <w:noProof/>
          </w:rPr>
          <w:t>4.36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>¶pñY¹¶pi-q¸ñ±µåþæm¸ ¶¢À¶måòB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_Toc5743891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66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1993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892" w:history="1">
        <w:r w:rsidR="00BC54B3" w:rsidRPr="00543860">
          <w:rPr>
            <w:rStyle w:val="Hyperlink"/>
            <w:noProof/>
          </w:rPr>
          <w:t>4.37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>E¶mçòq¸ñ±µåþæm¸ ¶¢À¶måòB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_Toc5743892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67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1998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893" w:history="1">
        <w:r w:rsidR="00BC54B3" w:rsidRPr="00543860">
          <w:rPr>
            <w:rStyle w:val="Hyperlink"/>
            <w:noProof/>
          </w:rPr>
          <w:t>4.38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>¶¢ÀÅhµÀïcÝ±ÀµÀ ¶¢Àm¸åòB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_Toc5743893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67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1998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894" w:history="1">
        <w:r w:rsidR="00BC54B3" w:rsidRPr="00543860">
          <w:rPr>
            <w:rStyle w:val="Hyperlink"/>
            <w:noProof/>
          </w:rPr>
          <w:t>4.39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>q¸¶pn¢¸±µO¸ ¶¢Àm¸åòB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_Toc5743894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67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2014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895" w:history="1">
        <w:r w:rsidR="00BC54B3" w:rsidRPr="00543860">
          <w:rPr>
            <w:rStyle w:val="Hyperlink"/>
            <w:noProof/>
          </w:rPr>
          <w:t>4.40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>¶¢¶ªÀ-q¸ñ±µåþæm¸ ¶¢À¶måòB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_Toc5743895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68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1981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896" w:history="1">
        <w:r w:rsidR="00BC54B3" w:rsidRPr="00543860">
          <w:rPr>
            <w:rStyle w:val="Hyperlink"/>
            <w:noProof/>
          </w:rPr>
          <w:t>4.41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>O¸È¢Ã„O¸±³¾¨h³  ¶¢À¶mÀï±µO¸±³¾¨h³ ¶¢À¶måòB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_Toc5743896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68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2011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897" w:history="1">
        <w:r w:rsidR="00BC54B3" w:rsidRPr="00543860">
          <w:rPr>
            <w:rStyle w:val="Hyperlink"/>
            <w:noProof/>
          </w:rPr>
          <w:t>4.42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>£±µY¹ ¶¬Ñ¶¢À ¶¢Àm¸åòB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_Toc5743897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69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2007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898" w:history="1">
        <w:r w:rsidR="00BC54B3" w:rsidRPr="00543860">
          <w:rPr>
            <w:rStyle w:val="Hyperlink"/>
            <w:noProof/>
          </w:rPr>
          <w:t>4.43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>ËÈ¢¶¥ölÉ¶¢ ¶¢Àm¸åòB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_Toc5743898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72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2027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899" w:history="1">
        <w:r w:rsidR="00BC54B3" w:rsidRPr="00543860">
          <w:rPr>
            <w:rStyle w:val="Hyperlink"/>
            <w:noProof/>
          </w:rPr>
          <w:t>4.44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>q¸ñg¸¶¬Ài ¶¢Àm¸åòB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_Toc5743899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73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2006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900" w:history="1">
        <w:r w:rsidR="00BC54B3" w:rsidRPr="00543860">
          <w:rPr>
            <w:rStyle w:val="Hyperlink"/>
            <w:noProof/>
          </w:rPr>
          <w:t>4.45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>sûµÀO¸åm¸étû¶¢À¶måòg ¶¢Àm¸åòB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_Toc5743900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74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2017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901" w:history="1">
        <w:r w:rsidR="00BC54B3" w:rsidRPr="00543860">
          <w:rPr>
            <w:rStyle w:val="Hyperlink"/>
            <w:noProof/>
          </w:rPr>
          <w:t>4.46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>sûÑYm¸Êmå Dh¸î¶mÀ¶ªm¸è¶m ¶¢Àm¸åòB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_Toc5743901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75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2013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902" w:history="1">
        <w:r w:rsidR="00BC54B3" w:rsidRPr="00543860">
          <w:rPr>
            <w:rStyle w:val="Hyperlink"/>
            <w:noProof/>
          </w:rPr>
          <w:t>4.47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>C¶¢±ÀµÀ¶¢¶ªö¶ªæh¸ q¸ñ±µåþæm¸ ¶¢À¶måòB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_Toc5743902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75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2018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903" w:history="1">
        <w:r w:rsidR="00BC54B3" w:rsidRPr="00543860">
          <w:rPr>
            <w:rStyle w:val="Hyperlink"/>
            <w:noProof/>
          </w:rPr>
          <w:t>4.48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>E¶mçò ¶ª¶på±³»¨ ¶ªA¢¸lµ ¶¢À¶måòB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_Toc5743903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75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2017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904" w:history="1">
        <w:r w:rsidR="00BC54B3" w:rsidRPr="00543860">
          <w:rPr>
            <w:rStyle w:val="Hyperlink"/>
            <w:noProof/>
          </w:rPr>
          <w:t>4.49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>¶¬Ålµ±ÀµÃvAsûµ¶m ¶¢À¶måòB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_Toc5743904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75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1992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905" w:history="1">
        <w:r w:rsidR="00BC54B3" w:rsidRPr="00543860">
          <w:rPr>
            <w:rStyle w:val="Hyperlink"/>
            <w:noProof/>
          </w:rPr>
          <w:t>4.50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>lÉ¶¢h¸ q¸ñgn±µÃ¶pg ¶¢À¶måòB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_Toc5743905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76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1960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906" w:history="1">
        <w:r w:rsidR="00BC54B3" w:rsidRPr="00543860">
          <w:rPr>
            <w:rStyle w:val="Hyperlink"/>
            <w:noProof/>
          </w:rPr>
          <w:t>4.51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>CS¼é ¶ªÀåi ¶¢À¶måòB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_Toc5743906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76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1990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907" w:history="1">
        <w:r w:rsidR="00BC54B3" w:rsidRPr="00543860">
          <w:rPr>
            <w:rStyle w:val="Hyperlink"/>
            <w:noProof/>
          </w:rPr>
          <w:t>4.52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>Cuû¶¨à ±ÀµÃVµm¸ ¶¢À¶måòB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_Toc5743907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76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1986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908" w:history="1">
        <w:r w:rsidR="00BC54B3" w:rsidRPr="00543860">
          <w:rPr>
            <w:rStyle w:val="Hyperlink"/>
            <w:noProof/>
          </w:rPr>
          <w:t>4.53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>¶p±µ hµhµåþö n±µÃ¶pgA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_Toc5743908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76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2006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909" w:history="1">
        <w:r w:rsidR="00BC54B3" w:rsidRPr="00543860">
          <w:rPr>
            <w:rStyle w:val="Hyperlink"/>
            <w:noProof/>
          </w:rPr>
          <w:t>4.54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>Y¹ß¶m «¸lûµ¶m n±µÃ¶pgA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_Toc5743909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78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2"/>
        <w:tabs>
          <w:tab w:val="left" w:pos="1984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910" w:history="1">
        <w:r w:rsidR="00BC54B3" w:rsidRPr="00543860">
          <w:rPr>
            <w:rStyle w:val="Hyperlink"/>
            <w:noProof/>
          </w:rPr>
          <w:t>4.55</w:t>
        </w:r>
        <w:r w:rsidR="00BC54B3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>Y¹ß¶m±ÀµÀYßB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_Toc5743910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82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1"/>
        <w:tabs>
          <w:tab w:val="left" w:pos="1100"/>
          <w:tab w:val="right" w:leader="dot" w:pos="102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743911" w:history="1">
        <w:r w:rsidR="00BC54B3" w:rsidRPr="00543860">
          <w:rPr>
            <w:rStyle w:val="Hyperlink"/>
            <w:rFonts w:ascii="Arial" w:hAnsi="Arial"/>
            <w:noProof/>
          </w:rPr>
          <w:t>5</w:t>
        </w:r>
        <w:r w:rsidR="00BC54B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>C±µÀg¶pñ¶¥éB-ËhÇiå±¿±ÀµÃ±µgïOµA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_Toc5743911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84</w:t>
        </w:r>
        <w:r w:rsidR="00BC54B3">
          <w:rPr>
            <w:noProof/>
            <w:webHidden/>
          </w:rPr>
          <w:fldChar w:fldCharType="end"/>
        </w:r>
      </w:hyperlink>
    </w:p>
    <w:p w:rsidR="00BC54B3" w:rsidRDefault="001A793E">
      <w:pPr>
        <w:pStyle w:val="TOC1"/>
        <w:tabs>
          <w:tab w:val="left" w:pos="1100"/>
          <w:tab w:val="right" w:leader="dot" w:pos="102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743912" w:history="1">
        <w:r w:rsidR="00BC54B3" w:rsidRPr="00543860">
          <w:rPr>
            <w:rStyle w:val="Hyperlink"/>
            <w:rFonts w:ascii="Arial" w:hAnsi="Arial"/>
            <w:noProof/>
          </w:rPr>
          <w:t>6</w:t>
        </w:r>
        <w:r w:rsidR="00BC54B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BC54B3" w:rsidRPr="00543860">
          <w:rPr>
            <w:rStyle w:val="Hyperlink"/>
            <w:noProof/>
          </w:rPr>
          <w:t>iñg¸WOÉhµA</w:t>
        </w:r>
        <w:r w:rsidR="00BC54B3">
          <w:rPr>
            <w:noProof/>
            <w:webHidden/>
          </w:rPr>
          <w:tab/>
        </w:r>
        <w:r w:rsidR="00BC54B3">
          <w:rPr>
            <w:noProof/>
            <w:webHidden/>
          </w:rPr>
          <w:fldChar w:fldCharType="begin"/>
        </w:r>
        <w:r w:rsidR="00BC54B3">
          <w:rPr>
            <w:noProof/>
            <w:webHidden/>
          </w:rPr>
          <w:instrText xml:space="preserve"> PAGEREF _Toc5743912 \h </w:instrText>
        </w:r>
        <w:r w:rsidR="00BC54B3">
          <w:rPr>
            <w:noProof/>
            <w:webHidden/>
          </w:rPr>
        </w:r>
        <w:r w:rsidR="00BC54B3">
          <w:rPr>
            <w:noProof/>
            <w:webHidden/>
          </w:rPr>
          <w:fldChar w:fldCharType="separate"/>
        </w:r>
        <w:r w:rsidR="006728D0">
          <w:rPr>
            <w:noProof/>
            <w:webHidden/>
          </w:rPr>
          <w:t>135</w:t>
        </w:r>
        <w:r w:rsidR="00BC54B3">
          <w:rPr>
            <w:noProof/>
            <w:webHidden/>
          </w:rPr>
          <w:fldChar w:fldCharType="end"/>
        </w:r>
      </w:hyperlink>
    </w:p>
    <w:p w:rsidR="006F0F11" w:rsidRDefault="00C526FA">
      <w:r>
        <w:rPr>
          <w:rFonts w:ascii="BRH Telugu Extra" w:hAnsi="BRH Telugu Extra" w:cs="Calibri"/>
          <w:b/>
          <w:bCs/>
          <w:sz w:val="20"/>
          <w:szCs w:val="20"/>
        </w:rPr>
        <w:fldChar w:fldCharType="end"/>
      </w:r>
    </w:p>
    <w:p w:rsidR="00BF3E89" w:rsidRPr="00195CAF" w:rsidRDefault="00B828BA" w:rsidP="00BF3E89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r>
        <w:br w:type="page"/>
      </w:r>
      <w:r w:rsidR="00BF3E89" w:rsidRPr="00195CAF">
        <w:rPr>
          <w:rFonts w:ascii="Arial" w:hAnsi="Arial" w:cs="Arial"/>
          <w:sz w:val="28"/>
          <w:szCs w:val="28"/>
        </w:rPr>
        <w:lastRenderedPageBreak/>
        <w:t xml:space="preserve">Notes: This first compilation of </w:t>
      </w:r>
      <w:r w:rsidR="00BF3E89">
        <w:rPr>
          <w:rFonts w:ascii="Arial" w:hAnsi="Arial" w:cs="Arial"/>
          <w:sz w:val="28"/>
          <w:szCs w:val="28"/>
        </w:rPr>
        <w:t>TaittirIya Upanishad</w:t>
      </w:r>
      <w:r w:rsidR="00BF3E89" w:rsidRPr="00195CAF">
        <w:rPr>
          <w:rFonts w:ascii="Arial" w:hAnsi="Arial" w:cs="Arial"/>
          <w:sz w:val="28"/>
          <w:szCs w:val="28"/>
        </w:rPr>
        <w:t xml:space="preserve"> Book </w:t>
      </w:r>
      <w:r w:rsidR="00BF3E89" w:rsidRPr="00195CAF">
        <w:rPr>
          <w:rFonts w:ascii="Arial" w:hAnsi="Arial" w:cs="Arial"/>
          <w:b/>
          <w:bCs/>
          <w:sz w:val="28"/>
          <w:szCs w:val="28"/>
        </w:rPr>
        <w:t>in Kannada and Telugu</w:t>
      </w:r>
      <w:r w:rsidR="00BF3E89" w:rsidRPr="00195CAF">
        <w:rPr>
          <w:rFonts w:ascii="Arial" w:hAnsi="Arial" w:cs="Arial"/>
          <w:sz w:val="28"/>
          <w:szCs w:val="28"/>
        </w:rPr>
        <w:t xml:space="preserve"> has been brought to you with the courtesy of an asthika group based in </w:t>
      </w:r>
      <w:r w:rsidR="00BF3E89" w:rsidRPr="00195CAF">
        <w:rPr>
          <w:rFonts w:ascii="Arial" w:hAnsi="Arial" w:cs="Arial"/>
          <w:sz w:val="28"/>
          <w:szCs w:val="28"/>
        </w:rPr>
        <w:br/>
        <w:t xml:space="preserve">Canada named </w:t>
      </w:r>
      <w:r w:rsidR="00BF3E89" w:rsidRPr="00100886">
        <w:rPr>
          <w:rFonts w:ascii="Arial" w:hAnsi="Arial" w:cs="Arial"/>
          <w:b/>
          <w:bCs/>
          <w:sz w:val="28"/>
          <w:szCs w:val="28"/>
        </w:rPr>
        <w:t>‘</w:t>
      </w:r>
      <w:r w:rsidR="00BF3E89">
        <w:rPr>
          <w:rFonts w:ascii="Arial" w:hAnsi="Arial" w:cs="Arial"/>
          <w:b/>
          <w:bCs/>
          <w:sz w:val="28"/>
          <w:szCs w:val="28"/>
        </w:rPr>
        <w:t>K</w:t>
      </w:r>
      <w:r w:rsidR="00BF3E89" w:rsidRPr="00100886">
        <w:rPr>
          <w:rFonts w:ascii="Arial" w:hAnsi="Arial" w:cs="Arial"/>
          <w:b/>
          <w:bCs/>
          <w:sz w:val="28"/>
          <w:szCs w:val="28"/>
        </w:rPr>
        <w:t xml:space="preserve">amakshi </w:t>
      </w:r>
      <w:r w:rsidR="00BF3E89">
        <w:rPr>
          <w:rFonts w:ascii="Arial" w:hAnsi="Arial" w:cs="Arial"/>
          <w:b/>
          <w:bCs/>
          <w:sz w:val="28"/>
          <w:szCs w:val="28"/>
        </w:rPr>
        <w:t>D</w:t>
      </w:r>
      <w:r w:rsidR="00BF3E89" w:rsidRPr="00100886">
        <w:rPr>
          <w:rFonts w:ascii="Arial" w:hAnsi="Arial" w:cs="Arial"/>
          <w:b/>
          <w:bCs/>
          <w:sz w:val="28"/>
          <w:szCs w:val="28"/>
        </w:rPr>
        <w:t xml:space="preserve">asan </w:t>
      </w:r>
      <w:r w:rsidR="00BF3E89">
        <w:rPr>
          <w:rFonts w:ascii="Arial" w:hAnsi="Arial" w:cs="Arial"/>
          <w:b/>
          <w:bCs/>
          <w:sz w:val="28"/>
          <w:szCs w:val="28"/>
        </w:rPr>
        <w:t>F</w:t>
      </w:r>
      <w:r w:rsidR="00BF3E89" w:rsidRPr="00100886">
        <w:rPr>
          <w:rFonts w:ascii="Arial" w:hAnsi="Arial" w:cs="Arial"/>
          <w:b/>
          <w:bCs/>
          <w:sz w:val="28"/>
          <w:szCs w:val="28"/>
        </w:rPr>
        <w:t>amily’</w:t>
      </w:r>
      <w:r w:rsidR="00BF3E89" w:rsidRPr="00195CAF">
        <w:rPr>
          <w:rFonts w:ascii="Arial" w:hAnsi="Arial" w:cs="Arial"/>
          <w:sz w:val="28"/>
          <w:szCs w:val="28"/>
        </w:rPr>
        <w:t xml:space="preserve"> (KDF) who have collaborated with us to prepare this book. Our heartfelf thanks to the KDF for their dedicated long hours of effort for the Service </w:t>
      </w:r>
      <w:r w:rsidR="00BF3E89">
        <w:rPr>
          <w:rFonts w:ascii="Arial" w:hAnsi="Arial" w:cs="Arial"/>
          <w:sz w:val="28"/>
          <w:szCs w:val="28"/>
        </w:rPr>
        <w:t>in</w:t>
      </w:r>
      <w:r w:rsidR="00BF3E89" w:rsidRPr="00195CAF">
        <w:rPr>
          <w:rFonts w:ascii="Arial" w:hAnsi="Arial" w:cs="Arial"/>
          <w:sz w:val="28"/>
          <w:szCs w:val="28"/>
        </w:rPr>
        <w:t xml:space="preserve"> Veda Compilation. </w:t>
      </w:r>
    </w:p>
    <w:p w:rsidR="00BF3E89" w:rsidRPr="00195CAF" w:rsidRDefault="00BF3E89" w:rsidP="00BF3E89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</w:p>
    <w:p w:rsidR="00BF3E89" w:rsidRPr="00195CAF" w:rsidRDefault="00BF3E89" w:rsidP="00BF3E89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r w:rsidRPr="00195CAF">
        <w:rPr>
          <w:rFonts w:ascii="Arial" w:hAnsi="Arial" w:cs="Arial"/>
          <w:sz w:val="28"/>
          <w:szCs w:val="28"/>
        </w:rPr>
        <w:t>Please give your feedback</w:t>
      </w:r>
      <w:r w:rsidRPr="00195CAF">
        <w:rPr>
          <w:rFonts w:ascii="Arial" w:hAnsi="Arial" w:cs="Arial"/>
          <w:b/>
          <w:bCs/>
          <w:sz w:val="28"/>
          <w:szCs w:val="28"/>
        </w:rPr>
        <w:t xml:space="preserve">, </w:t>
      </w:r>
      <w:r w:rsidRPr="00195CAF">
        <w:rPr>
          <w:rFonts w:ascii="Arial" w:hAnsi="Arial" w:cs="Arial"/>
          <w:sz w:val="28"/>
          <w:szCs w:val="28"/>
        </w:rPr>
        <w:t>comments and report errors to the e-mail id</w:t>
      </w:r>
    </w:p>
    <w:p w:rsidR="00BF3E89" w:rsidRPr="00195CAF" w:rsidRDefault="00BF3E89" w:rsidP="00BF3E89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r w:rsidRPr="00195CAF">
        <w:rPr>
          <w:rFonts w:ascii="Arial" w:hAnsi="Arial" w:cs="Arial"/>
          <w:b/>
          <w:bCs/>
          <w:sz w:val="28"/>
          <w:szCs w:val="28"/>
        </w:rPr>
        <w:t>kdfdocumentation@gmail.com.</w:t>
      </w:r>
      <w:r w:rsidRPr="00195CAF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195CAF">
        <w:rPr>
          <w:rFonts w:ascii="Arial" w:hAnsi="Arial" w:cs="Arial"/>
          <w:sz w:val="28"/>
          <w:szCs w:val="28"/>
        </w:rPr>
        <w:t>We</w:t>
      </w:r>
      <w:proofErr w:type="gramEnd"/>
      <w:r w:rsidRPr="00195CAF">
        <w:rPr>
          <w:rFonts w:ascii="Arial" w:hAnsi="Arial" w:cs="Arial"/>
          <w:sz w:val="28"/>
          <w:szCs w:val="28"/>
        </w:rPr>
        <w:t xml:space="preserve"> shall strive to make this book more accurate and error-free. The current active members of VedaVMS Group </w:t>
      </w:r>
      <w:r w:rsidRPr="00195CAF">
        <w:rPr>
          <w:rFonts w:ascii="Arial" w:hAnsi="Arial" w:cs="Arial"/>
          <w:sz w:val="28"/>
          <w:szCs w:val="28"/>
        </w:rPr>
        <w:br/>
        <w:t>do not have any knowledge of Kannada or Telugu. So KDF has become our extended family. These books have been transliterated from the latest available Sanskrit version compiled earlier by VedaVMS.</w:t>
      </w:r>
    </w:p>
    <w:p w:rsidR="00BF3E89" w:rsidRPr="00195CAF" w:rsidRDefault="00BF3E89" w:rsidP="00BF3E89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</w:p>
    <w:p w:rsidR="00BF3E89" w:rsidRPr="00195CAF" w:rsidRDefault="00BF3E89" w:rsidP="00BF3E89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r w:rsidRPr="00195CAF">
        <w:rPr>
          <w:rFonts w:ascii="Arial" w:hAnsi="Arial" w:cs="Arial"/>
          <w:sz w:val="28"/>
          <w:szCs w:val="28"/>
        </w:rPr>
        <w:t>You may note that there are inherent “paata bedhas” when we compare</w:t>
      </w:r>
    </w:p>
    <w:p w:rsidR="00BF3E89" w:rsidRPr="00195CAF" w:rsidRDefault="00BF3E89" w:rsidP="00BF3E89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proofErr w:type="gramStart"/>
      <w:r w:rsidRPr="00195CAF">
        <w:rPr>
          <w:rFonts w:ascii="Arial" w:hAnsi="Arial" w:cs="Arial"/>
          <w:sz w:val="28"/>
          <w:szCs w:val="28"/>
        </w:rPr>
        <w:t>various</w:t>
      </w:r>
      <w:proofErr w:type="gramEnd"/>
      <w:r w:rsidRPr="00195CAF">
        <w:rPr>
          <w:rFonts w:ascii="Arial" w:hAnsi="Arial" w:cs="Arial"/>
          <w:sz w:val="28"/>
          <w:szCs w:val="28"/>
        </w:rPr>
        <w:t xml:space="preserve"> sources and books. We have made constant reference to the Taittiriya</w:t>
      </w:r>
    </w:p>
    <w:p w:rsidR="00BF3E89" w:rsidRPr="00195CAF" w:rsidRDefault="00BF3E89" w:rsidP="00BF3E89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r w:rsidRPr="00195CAF">
        <w:rPr>
          <w:rFonts w:ascii="Arial" w:hAnsi="Arial" w:cs="Arial"/>
          <w:sz w:val="28"/>
          <w:szCs w:val="28"/>
        </w:rPr>
        <w:t>Sakhaa compiled and commented by Shri. Sayanacharya of 13</w:t>
      </w:r>
      <w:r w:rsidRPr="00195CAF">
        <w:rPr>
          <w:rFonts w:ascii="Arial" w:hAnsi="Arial" w:cs="Arial"/>
          <w:sz w:val="18"/>
          <w:szCs w:val="18"/>
        </w:rPr>
        <w:t xml:space="preserve">th </w:t>
      </w:r>
      <w:r w:rsidRPr="00195CAF">
        <w:rPr>
          <w:rFonts w:ascii="Arial" w:hAnsi="Arial" w:cs="Arial"/>
          <w:sz w:val="28"/>
          <w:szCs w:val="28"/>
        </w:rPr>
        <w:t>Century and</w:t>
      </w:r>
    </w:p>
    <w:p w:rsidR="00BF3E89" w:rsidRPr="00195CAF" w:rsidRDefault="00BF3E89" w:rsidP="00BF3E89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r w:rsidRPr="00195CAF">
        <w:rPr>
          <w:rFonts w:ascii="Arial" w:hAnsi="Arial" w:cs="Arial"/>
          <w:sz w:val="28"/>
          <w:szCs w:val="28"/>
        </w:rPr>
        <w:t>Shri Bhatta Bhaskaracharya (period unknown). Their manuscript compilations</w:t>
      </w:r>
    </w:p>
    <w:p w:rsidR="00BF3E89" w:rsidRPr="00195CAF" w:rsidRDefault="00BF3E89" w:rsidP="00BF3E89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proofErr w:type="gramStart"/>
      <w:r w:rsidRPr="00195CAF">
        <w:rPr>
          <w:rFonts w:ascii="Arial" w:hAnsi="Arial" w:cs="Arial"/>
          <w:sz w:val="28"/>
          <w:szCs w:val="28"/>
        </w:rPr>
        <w:t>were</w:t>
      </w:r>
      <w:proofErr w:type="gramEnd"/>
      <w:r w:rsidRPr="00195CAF">
        <w:rPr>
          <w:rFonts w:ascii="Arial" w:hAnsi="Arial" w:cs="Arial"/>
          <w:sz w:val="28"/>
          <w:szCs w:val="28"/>
        </w:rPr>
        <w:t xml:space="preserve"> later converted into books by great Scholars. One of such sets of</w:t>
      </w:r>
    </w:p>
    <w:p w:rsidR="00BF3E89" w:rsidRPr="00195CAF" w:rsidRDefault="00BF3E89" w:rsidP="00BF3E89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r w:rsidRPr="00195CAF">
        <w:rPr>
          <w:rFonts w:ascii="Arial" w:hAnsi="Arial" w:cs="Arial"/>
          <w:sz w:val="28"/>
          <w:szCs w:val="28"/>
        </w:rPr>
        <w:t>“Taittiriya” was printed and published during earlier 1900 A.D. at Govt. Branch</w:t>
      </w:r>
    </w:p>
    <w:p w:rsidR="00BF3E89" w:rsidRPr="00195CAF" w:rsidRDefault="00BF3E89" w:rsidP="00BF3E89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r w:rsidRPr="00195CAF">
        <w:rPr>
          <w:rFonts w:ascii="Arial" w:hAnsi="Arial" w:cs="Arial"/>
          <w:sz w:val="28"/>
          <w:szCs w:val="28"/>
        </w:rPr>
        <w:t>Press, Mysore and another set later published under “Anandaashram Series”.</w:t>
      </w:r>
    </w:p>
    <w:p w:rsidR="00BF3E89" w:rsidRPr="00195CAF" w:rsidRDefault="00BF3E89" w:rsidP="00BF3E89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r w:rsidRPr="00195CAF">
        <w:rPr>
          <w:rFonts w:ascii="Arial" w:hAnsi="Arial" w:cs="Arial"/>
          <w:sz w:val="28"/>
          <w:szCs w:val="28"/>
        </w:rPr>
        <w:t>These Books were referred to by us as our primary source material for this</w:t>
      </w:r>
    </w:p>
    <w:p w:rsidR="00BF3E89" w:rsidRPr="00195CAF" w:rsidRDefault="00BF3E89" w:rsidP="00BF3E89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r w:rsidRPr="00195CAF">
        <w:rPr>
          <w:rFonts w:ascii="Arial" w:hAnsi="Arial" w:cs="Arial"/>
          <w:sz w:val="28"/>
          <w:szCs w:val="28"/>
        </w:rPr>
        <w:t>Book.</w:t>
      </w:r>
    </w:p>
    <w:p w:rsidR="00BF3E89" w:rsidRPr="00195CAF" w:rsidRDefault="00BF3E89" w:rsidP="00BF3E89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</w:p>
    <w:p w:rsidR="00BF3E89" w:rsidRPr="00195CAF" w:rsidRDefault="00BF3E89" w:rsidP="00BF3E89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r w:rsidRPr="00195CAF">
        <w:rPr>
          <w:rFonts w:ascii="Arial" w:hAnsi="Arial" w:cs="Arial"/>
          <w:sz w:val="28"/>
          <w:szCs w:val="28"/>
        </w:rPr>
        <w:t>This book has not been prepared with any commercial purpose and is purely</w:t>
      </w:r>
    </w:p>
    <w:p w:rsidR="00BF3E89" w:rsidRPr="00195CAF" w:rsidRDefault="00BF3E89" w:rsidP="00BF3E89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proofErr w:type="gramStart"/>
      <w:r w:rsidRPr="00195CAF">
        <w:rPr>
          <w:rFonts w:ascii="Arial" w:hAnsi="Arial" w:cs="Arial"/>
          <w:sz w:val="28"/>
          <w:szCs w:val="28"/>
        </w:rPr>
        <w:t>for</w:t>
      </w:r>
      <w:proofErr w:type="gramEnd"/>
      <w:r w:rsidRPr="00195CAF">
        <w:rPr>
          <w:rFonts w:ascii="Arial" w:hAnsi="Arial" w:cs="Arial"/>
          <w:sz w:val="28"/>
          <w:szCs w:val="28"/>
        </w:rPr>
        <w:t xml:space="preserve"> studies. All our compilations are available for free download at our website</w:t>
      </w:r>
    </w:p>
    <w:p w:rsidR="00BF3E89" w:rsidRPr="00195CAF" w:rsidRDefault="00BF3E89" w:rsidP="00BF3E89">
      <w:pPr>
        <w:autoSpaceDE w:val="0"/>
        <w:autoSpaceDN w:val="0"/>
        <w:adjustRightInd w:val="0"/>
        <w:spacing w:after="0" w:line="252" w:lineRule="auto"/>
        <w:rPr>
          <w:rFonts w:ascii="Arial,Bold" w:hAnsi="Arial,Bold" w:cs="Arial,Bold"/>
          <w:b/>
          <w:bCs/>
          <w:sz w:val="28"/>
          <w:szCs w:val="28"/>
        </w:rPr>
      </w:pPr>
      <w:r w:rsidRPr="00195CAF">
        <w:rPr>
          <w:rFonts w:ascii="Arial" w:hAnsi="Arial" w:cs="Arial"/>
          <w:sz w:val="28"/>
          <w:szCs w:val="28"/>
        </w:rPr>
        <w:t xml:space="preserve">– </w:t>
      </w:r>
      <w:hyperlink r:id="rId8" w:history="1">
        <w:r w:rsidRPr="00195CAF">
          <w:rPr>
            <w:rStyle w:val="Hyperlink"/>
            <w:rFonts w:ascii="Arial,Bold" w:hAnsi="Arial,Bold" w:cs="Arial,Bold"/>
            <w:b/>
            <w:bCs/>
            <w:color w:val="auto"/>
            <w:sz w:val="36"/>
            <w:szCs w:val="36"/>
          </w:rPr>
          <w:t>www.vedavms.in</w:t>
        </w:r>
      </w:hyperlink>
    </w:p>
    <w:p w:rsidR="00BF3E89" w:rsidRPr="00195CAF" w:rsidRDefault="00BF3E89" w:rsidP="00BF3E89">
      <w:pPr>
        <w:autoSpaceDE w:val="0"/>
        <w:autoSpaceDN w:val="0"/>
        <w:adjustRightInd w:val="0"/>
        <w:spacing w:after="0" w:line="252" w:lineRule="auto"/>
        <w:rPr>
          <w:rFonts w:ascii="Arial,Bold" w:hAnsi="Arial,Bold" w:cs="Arial,Bold"/>
          <w:b/>
          <w:bCs/>
          <w:sz w:val="28"/>
          <w:szCs w:val="28"/>
        </w:rPr>
      </w:pPr>
    </w:p>
    <w:p w:rsidR="00BF3E89" w:rsidRPr="00195CAF" w:rsidRDefault="00BF3E89" w:rsidP="00BF3E89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  <w:r w:rsidRPr="00195CAF">
        <w:rPr>
          <w:rFonts w:ascii="Arial" w:hAnsi="Arial" w:cs="Arial"/>
          <w:b/>
          <w:bCs/>
          <w:sz w:val="28"/>
          <w:szCs w:val="28"/>
        </w:rPr>
        <w:t>Conventions used in Letters:</w:t>
      </w:r>
    </w:p>
    <w:p w:rsidR="00BF3E89" w:rsidRPr="00195CAF" w:rsidRDefault="00BF3E89" w:rsidP="00BF3E89">
      <w:pPr>
        <w:spacing w:line="252" w:lineRule="auto"/>
        <w:rPr>
          <w:rFonts w:ascii="Arial" w:hAnsi="Arial" w:cs="Arial"/>
          <w:sz w:val="24"/>
          <w:szCs w:val="24"/>
        </w:rPr>
      </w:pPr>
      <w:r w:rsidRPr="00195CAF">
        <w:rPr>
          <w:rFonts w:ascii="BRH Devanagari Extra" w:hAnsi="BRH Devanagari Extra" w:cs="BRH Devanagari Extra"/>
          <w:sz w:val="40"/>
          <w:szCs w:val="40"/>
        </w:rPr>
        <w:t xml:space="preserve">ò </w:t>
      </w:r>
      <w:r w:rsidRPr="00195CAF">
        <w:rPr>
          <w:rFonts w:ascii="Arial" w:hAnsi="Arial" w:cs="Arial"/>
          <w:sz w:val="32"/>
          <w:szCs w:val="32"/>
        </w:rPr>
        <w:t xml:space="preserve">– </w:t>
      </w:r>
      <w:proofErr w:type="gramStart"/>
      <w:r w:rsidRPr="00195CAF">
        <w:rPr>
          <w:rFonts w:ascii="Arial" w:hAnsi="Arial" w:cs="Arial"/>
          <w:sz w:val="24"/>
          <w:szCs w:val="24"/>
        </w:rPr>
        <w:t>is</w:t>
      </w:r>
      <w:proofErr w:type="gramEnd"/>
      <w:r w:rsidRPr="00195CAF">
        <w:rPr>
          <w:rFonts w:ascii="Arial" w:hAnsi="Arial" w:cs="Arial"/>
          <w:sz w:val="24"/>
          <w:szCs w:val="24"/>
        </w:rPr>
        <w:t xml:space="preserve"> represented by (</w:t>
      </w:r>
      <w:r w:rsidRPr="00195CAF">
        <w:rPr>
          <w:rFonts w:ascii="BRH Telugu Extra" w:hAnsi="BRH Telugu Extra" w:cs="BRH Telugu Extra"/>
          <w:sz w:val="40"/>
          <w:szCs w:val="40"/>
        </w:rPr>
        <w:t>S³Ø</w:t>
      </w:r>
      <w:r w:rsidRPr="00195CAF">
        <w:rPr>
          <w:rFonts w:ascii="Arial" w:hAnsi="Arial" w:cs="Arial"/>
          <w:sz w:val="24"/>
          <w:szCs w:val="24"/>
        </w:rPr>
        <w:t>)</w:t>
      </w:r>
    </w:p>
    <w:p w:rsidR="00BF3E89" w:rsidRPr="00195CAF" w:rsidRDefault="00BF3E89" w:rsidP="00BF3E89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4"/>
          <w:szCs w:val="24"/>
        </w:rPr>
      </w:pPr>
      <w:proofErr w:type="gramStart"/>
      <w:r w:rsidRPr="00195CAF">
        <w:rPr>
          <w:rFonts w:ascii="BRH Devanagari Extra" w:hAnsi="BRH Devanagari Extra" w:cs="BRH Devanagari Extra"/>
          <w:sz w:val="40"/>
          <w:szCs w:val="40"/>
        </w:rPr>
        <w:t>óè</w:t>
      </w:r>
      <w:proofErr w:type="gramEnd"/>
      <w:r w:rsidRPr="00195CA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95CAF">
        <w:rPr>
          <w:rFonts w:ascii="Arial" w:hAnsi="Arial" w:cs="Arial"/>
          <w:sz w:val="32"/>
          <w:szCs w:val="32"/>
        </w:rPr>
        <w:t>–</w:t>
      </w:r>
      <w:r w:rsidRPr="00195CAF">
        <w:rPr>
          <w:rFonts w:ascii="Arial" w:hAnsi="Arial" w:cs="Arial"/>
          <w:sz w:val="24"/>
          <w:szCs w:val="24"/>
        </w:rPr>
        <w:t>is represented by (</w:t>
      </w:r>
      <w:r w:rsidRPr="00195CAF">
        <w:rPr>
          <w:rFonts w:ascii="BRH Telugu Extra" w:hAnsi="BRH Telugu Extra" w:cs="BRH Telugu Extra"/>
          <w:sz w:val="40"/>
          <w:szCs w:val="40"/>
        </w:rPr>
        <w:t>S³î</w:t>
      </w:r>
      <w:r w:rsidRPr="00195CAF">
        <w:rPr>
          <w:rFonts w:ascii="Arial" w:hAnsi="Arial" w:cs="Arial"/>
          <w:sz w:val="24"/>
          <w:szCs w:val="24"/>
        </w:rPr>
        <w:t>)</w:t>
      </w:r>
    </w:p>
    <w:p w:rsidR="00BF3E89" w:rsidRDefault="00BF3E89" w:rsidP="00BF3E89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4"/>
          <w:szCs w:val="24"/>
        </w:rPr>
      </w:pPr>
      <w:r w:rsidRPr="007B04BF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7B04BF">
        <w:rPr>
          <w:rFonts w:ascii="Arial" w:hAnsi="Arial" w:cs="Arial"/>
          <w:sz w:val="32"/>
          <w:szCs w:val="32"/>
        </w:rPr>
        <w:t xml:space="preserve">– </w:t>
      </w:r>
      <w:proofErr w:type="gramStart"/>
      <w:r w:rsidRPr="007B04BF">
        <w:rPr>
          <w:rFonts w:ascii="Arial" w:hAnsi="Arial" w:cs="Arial"/>
          <w:sz w:val="24"/>
          <w:szCs w:val="24"/>
        </w:rPr>
        <w:t>is</w:t>
      </w:r>
      <w:proofErr w:type="gramEnd"/>
      <w:r w:rsidRPr="007B04BF">
        <w:rPr>
          <w:rFonts w:ascii="Arial" w:hAnsi="Arial" w:cs="Arial"/>
          <w:sz w:val="24"/>
          <w:szCs w:val="24"/>
        </w:rPr>
        <w:t xml:space="preserve"> represented as anunaasikam</w:t>
      </w:r>
    </w:p>
    <w:p w:rsidR="00BF3E89" w:rsidRPr="00295D2A" w:rsidRDefault="00BF3E89" w:rsidP="00BF3E89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4"/>
          <w:szCs w:val="24"/>
        </w:rPr>
      </w:pPr>
      <w:r w:rsidRPr="00295D2A">
        <w:rPr>
          <w:rFonts w:ascii="Arial" w:hAnsi="Arial" w:cs="Arial"/>
          <w:b/>
          <w:bCs/>
          <w:sz w:val="24"/>
          <w:szCs w:val="24"/>
        </w:rPr>
        <w:t>AnuswAram at the middle of the word is as represented as ‘m’ due to coding convention taken from Sanskrit.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295D2A">
        <w:rPr>
          <w:rFonts w:ascii="Arial" w:hAnsi="Arial" w:cs="Arial"/>
          <w:b/>
          <w:bCs/>
          <w:sz w:val="24"/>
          <w:szCs w:val="24"/>
        </w:rPr>
        <w:t xml:space="preserve">User feedback is requested.  </w:t>
      </w:r>
    </w:p>
    <w:p w:rsidR="00BF3E89" w:rsidRPr="00195CAF" w:rsidRDefault="00BF3E89" w:rsidP="00BF3E89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4"/>
          <w:szCs w:val="24"/>
        </w:rPr>
      </w:pPr>
    </w:p>
    <w:p w:rsidR="00BF3E89" w:rsidRPr="00195CAF" w:rsidRDefault="00BF3E89" w:rsidP="00BF3E89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4"/>
          <w:szCs w:val="24"/>
        </w:rPr>
      </w:pPr>
    </w:p>
    <w:p w:rsidR="00BF3E89" w:rsidRPr="00195CAF" w:rsidRDefault="00BF3E89" w:rsidP="00BF3E89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r w:rsidRPr="00195CAF">
        <w:rPr>
          <w:rFonts w:ascii="Arial" w:hAnsi="Arial" w:cs="Arial"/>
          <w:sz w:val="28"/>
          <w:szCs w:val="28"/>
        </w:rPr>
        <w:t>(</w:t>
      </w:r>
      <w:proofErr w:type="gramStart"/>
      <w:r w:rsidRPr="00195CAF">
        <w:rPr>
          <w:rFonts w:ascii="Arial" w:hAnsi="Arial" w:cs="Arial"/>
          <w:sz w:val="28"/>
          <w:szCs w:val="28"/>
        </w:rPr>
        <w:t>hyphen</w:t>
      </w:r>
      <w:proofErr w:type="gramEnd"/>
      <w:r w:rsidRPr="00195CAF">
        <w:rPr>
          <w:rFonts w:ascii="Arial" w:hAnsi="Arial" w:cs="Arial"/>
          <w:sz w:val="28"/>
          <w:szCs w:val="28"/>
        </w:rPr>
        <w:t>) – used between words indicate that the words has parts which need</w:t>
      </w:r>
    </w:p>
    <w:p w:rsidR="00BF3E89" w:rsidRPr="00195CAF" w:rsidRDefault="00BF3E89" w:rsidP="00BF3E89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proofErr w:type="gramStart"/>
      <w:r w:rsidRPr="00195CAF">
        <w:rPr>
          <w:rFonts w:ascii="Arial" w:hAnsi="Arial" w:cs="Arial"/>
          <w:sz w:val="28"/>
          <w:szCs w:val="28"/>
        </w:rPr>
        <w:t>to</w:t>
      </w:r>
      <w:proofErr w:type="gramEnd"/>
      <w:r w:rsidRPr="00195CAF">
        <w:rPr>
          <w:rFonts w:ascii="Arial" w:hAnsi="Arial" w:cs="Arial"/>
          <w:sz w:val="28"/>
          <w:szCs w:val="28"/>
        </w:rPr>
        <w:t xml:space="preserve"> be rendered together as per your Guru’s teachings. This sign is used in</w:t>
      </w:r>
    </w:p>
    <w:p w:rsidR="00BF3E89" w:rsidRPr="00195CAF" w:rsidRDefault="00BF3E89" w:rsidP="00BF3E89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proofErr w:type="gramStart"/>
      <w:r w:rsidRPr="00195CAF">
        <w:rPr>
          <w:rFonts w:ascii="Arial" w:hAnsi="Arial" w:cs="Arial"/>
          <w:sz w:val="28"/>
          <w:szCs w:val="28"/>
        </w:rPr>
        <w:t>areas</w:t>
      </w:r>
      <w:proofErr w:type="gramEnd"/>
      <w:r w:rsidRPr="00195CAF">
        <w:rPr>
          <w:rFonts w:ascii="Arial" w:hAnsi="Arial" w:cs="Arial"/>
          <w:sz w:val="28"/>
          <w:szCs w:val="28"/>
        </w:rPr>
        <w:t xml:space="preserve"> to split words which are long or the words has been constructed through</w:t>
      </w:r>
    </w:p>
    <w:p w:rsidR="00BF3E89" w:rsidRPr="00195CAF" w:rsidRDefault="00BF3E89" w:rsidP="00BF3E89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r w:rsidRPr="00195CAF">
        <w:rPr>
          <w:rFonts w:ascii="Arial" w:hAnsi="Arial" w:cs="Arial"/>
          <w:sz w:val="28"/>
          <w:szCs w:val="28"/>
        </w:rPr>
        <w:t>Sandhis which result in “different letters” (which joins the original padam of</w:t>
      </w:r>
    </w:p>
    <w:p w:rsidR="00BF3E89" w:rsidRPr="00195CAF" w:rsidRDefault="00BF3E89" w:rsidP="00BF3E89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proofErr w:type="gramStart"/>
      <w:r w:rsidRPr="00195CAF">
        <w:rPr>
          <w:rFonts w:ascii="Arial" w:hAnsi="Arial" w:cs="Arial"/>
          <w:sz w:val="28"/>
          <w:szCs w:val="28"/>
        </w:rPr>
        <w:t>words</w:t>
      </w:r>
      <w:proofErr w:type="gramEnd"/>
      <w:r w:rsidRPr="00195CAF">
        <w:rPr>
          <w:rFonts w:ascii="Arial" w:hAnsi="Arial" w:cs="Arial"/>
          <w:sz w:val="28"/>
          <w:szCs w:val="28"/>
        </w:rPr>
        <w:t>) and also for ease of reading/rendering.</w:t>
      </w:r>
    </w:p>
    <w:p w:rsidR="00BF3E89" w:rsidRPr="00195CAF" w:rsidRDefault="00BF3E89" w:rsidP="00BF3E89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r w:rsidRPr="00195CAF">
        <w:rPr>
          <w:rFonts w:ascii="Arial" w:hAnsi="Arial" w:cs="Arial"/>
          <w:sz w:val="28"/>
          <w:szCs w:val="28"/>
        </w:rPr>
        <w:t>The usages of hyphens slightly vary in Sanskrit, Malayalam and Tamil books</w:t>
      </w:r>
    </w:p>
    <w:p w:rsidR="00BF3E89" w:rsidRPr="00195CAF" w:rsidRDefault="00BF3E89" w:rsidP="00BF3E89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proofErr w:type="gramStart"/>
      <w:r w:rsidRPr="00195CAF">
        <w:rPr>
          <w:rFonts w:ascii="Arial" w:hAnsi="Arial" w:cs="Arial"/>
          <w:sz w:val="28"/>
          <w:szCs w:val="28"/>
        </w:rPr>
        <w:t>based</w:t>
      </w:r>
      <w:proofErr w:type="gramEnd"/>
      <w:r w:rsidRPr="00195CAF">
        <w:rPr>
          <w:rFonts w:ascii="Arial" w:hAnsi="Arial" w:cs="Arial"/>
          <w:sz w:val="28"/>
          <w:szCs w:val="28"/>
        </w:rPr>
        <w:t xml:space="preserve"> on the usages in theses languages.</w:t>
      </w:r>
    </w:p>
    <w:p w:rsidR="00BF3E89" w:rsidRPr="00195CAF" w:rsidRDefault="00BF3E89" w:rsidP="00BF3E89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</w:p>
    <w:p w:rsidR="00BF3E89" w:rsidRPr="00195CAF" w:rsidRDefault="00BF3E89" w:rsidP="00BF3E89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  <w:r w:rsidRPr="00195CAF">
        <w:rPr>
          <w:rFonts w:ascii="Arial" w:hAnsi="Arial" w:cs="Arial"/>
          <w:b/>
          <w:bCs/>
          <w:sz w:val="28"/>
          <w:szCs w:val="28"/>
        </w:rPr>
        <w:t>Kindly follow the conventions taught by your Guru.</w:t>
      </w:r>
    </w:p>
    <w:p w:rsidR="00BF3E89" w:rsidRPr="00195CAF" w:rsidRDefault="00BF3E89" w:rsidP="00BF3E89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</w:p>
    <w:p w:rsidR="00BF3E89" w:rsidRPr="00195CAF" w:rsidRDefault="00BF3E89" w:rsidP="00BF3E89">
      <w:pPr>
        <w:pBdr>
          <w:top w:val="single" w:sz="4" w:space="1" w:color="auto"/>
          <w:left w:val="single" w:sz="4" w:space="4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  <w:r w:rsidRPr="00195CAF">
        <w:rPr>
          <w:rFonts w:ascii="Arial" w:hAnsi="Arial" w:cs="Arial"/>
          <w:b/>
          <w:bCs/>
          <w:sz w:val="28"/>
          <w:szCs w:val="28"/>
        </w:rPr>
        <w:t xml:space="preserve">Version Note: </w:t>
      </w:r>
      <w:r>
        <w:rPr>
          <w:rFonts w:ascii="Arial" w:hAnsi="Arial" w:cs="Arial"/>
          <w:b/>
          <w:bCs/>
          <w:sz w:val="28"/>
          <w:szCs w:val="28"/>
        </w:rPr>
        <w:t>TaittirIya Upanishad</w:t>
      </w:r>
      <w:r w:rsidRPr="00195CAF">
        <w:rPr>
          <w:rFonts w:ascii="Arial" w:hAnsi="Arial" w:cs="Arial"/>
          <w:b/>
          <w:bCs/>
          <w:sz w:val="28"/>
          <w:szCs w:val="28"/>
        </w:rPr>
        <w:t xml:space="preserve"> 0.0 dated </w:t>
      </w:r>
      <w:r>
        <w:rPr>
          <w:rFonts w:ascii="Arial" w:hAnsi="Arial" w:cs="Arial"/>
          <w:b/>
          <w:bCs/>
          <w:sz w:val="28"/>
          <w:szCs w:val="28"/>
        </w:rPr>
        <w:t>Ju</w:t>
      </w:r>
      <w:r w:rsidRPr="00195CAF">
        <w:rPr>
          <w:rFonts w:ascii="Arial" w:hAnsi="Arial" w:cs="Arial"/>
          <w:b/>
          <w:bCs/>
          <w:sz w:val="28"/>
          <w:szCs w:val="28"/>
        </w:rPr>
        <w:t>n</w:t>
      </w:r>
      <w:r>
        <w:rPr>
          <w:rFonts w:ascii="Arial" w:hAnsi="Arial" w:cs="Arial"/>
          <w:b/>
          <w:bCs/>
          <w:sz w:val="28"/>
          <w:szCs w:val="28"/>
        </w:rPr>
        <w:t>e 1</w:t>
      </w:r>
      <w:r w:rsidRPr="00195CAF">
        <w:rPr>
          <w:rFonts w:ascii="Arial" w:hAnsi="Arial" w:cs="Arial"/>
          <w:b/>
          <w:bCs/>
          <w:sz w:val="28"/>
          <w:szCs w:val="28"/>
        </w:rPr>
        <w:t>, 2019</w:t>
      </w:r>
    </w:p>
    <w:p w:rsidR="00BF3E89" w:rsidRPr="00195CAF" w:rsidRDefault="00BF3E89" w:rsidP="00BF3E89">
      <w:pPr>
        <w:pBdr>
          <w:top w:val="single" w:sz="4" w:space="1" w:color="auto"/>
          <w:left w:val="single" w:sz="4" w:space="4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  <w:r w:rsidRPr="00195CAF">
        <w:rPr>
          <w:rFonts w:ascii="Arial" w:hAnsi="Arial" w:cs="Arial"/>
          <w:sz w:val="28"/>
          <w:szCs w:val="28"/>
        </w:rPr>
        <w:t xml:space="preserve">In this Version, we have included the </w:t>
      </w:r>
      <w:r w:rsidRPr="00195CAF">
        <w:rPr>
          <w:rFonts w:ascii="Arial" w:hAnsi="Arial" w:cs="Arial"/>
          <w:b/>
          <w:bCs/>
          <w:sz w:val="28"/>
          <w:szCs w:val="28"/>
        </w:rPr>
        <w:t xml:space="preserve">source reference </w:t>
      </w:r>
      <w:r w:rsidRPr="00195CAF">
        <w:rPr>
          <w:rFonts w:ascii="Arial" w:hAnsi="Arial" w:cs="Arial"/>
          <w:sz w:val="28"/>
          <w:szCs w:val="28"/>
        </w:rPr>
        <w:t>of mantras from</w:t>
      </w:r>
      <w:r>
        <w:rPr>
          <w:rFonts w:ascii="Arial" w:hAnsi="Arial" w:cs="Arial"/>
          <w:sz w:val="28"/>
          <w:szCs w:val="28"/>
        </w:rPr>
        <w:br/>
      </w:r>
      <w:r w:rsidRPr="00195CAF">
        <w:rPr>
          <w:rFonts w:ascii="Arial" w:hAnsi="Arial" w:cs="Arial"/>
          <w:sz w:val="28"/>
          <w:szCs w:val="28"/>
        </w:rPr>
        <w:t>classic Vedic texts. The reference codes indicated are</w:t>
      </w:r>
      <w:r>
        <w:rPr>
          <w:rFonts w:ascii="Arial" w:hAnsi="Arial" w:cs="Arial"/>
          <w:sz w:val="28"/>
          <w:szCs w:val="28"/>
        </w:rPr>
        <w:br/>
      </w:r>
      <w:r w:rsidRPr="00195CAF">
        <w:rPr>
          <w:rFonts w:ascii="Arial" w:hAnsi="Arial" w:cs="Arial"/>
          <w:b/>
          <w:bCs/>
          <w:sz w:val="28"/>
          <w:szCs w:val="28"/>
        </w:rPr>
        <w:t>TS - Taittiriya Samhita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br/>
      </w:r>
      <w:r w:rsidRPr="00195CAF">
        <w:rPr>
          <w:rFonts w:ascii="Arial" w:hAnsi="Arial" w:cs="Arial"/>
          <w:b/>
          <w:bCs/>
          <w:sz w:val="28"/>
          <w:szCs w:val="28"/>
        </w:rPr>
        <w:t>TB - Taittiriya Braahamanam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br/>
      </w:r>
      <w:r w:rsidRPr="00195CAF">
        <w:rPr>
          <w:rFonts w:ascii="Arial" w:hAnsi="Arial" w:cs="Arial"/>
          <w:b/>
          <w:bCs/>
          <w:sz w:val="28"/>
          <w:szCs w:val="28"/>
        </w:rPr>
        <w:t>TA - Taittiriya Aranyakam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br/>
      </w:r>
      <w:r w:rsidRPr="00195CAF">
        <w:rPr>
          <w:rFonts w:ascii="Arial" w:hAnsi="Arial" w:cs="Arial"/>
          <w:b/>
          <w:bCs/>
          <w:sz w:val="28"/>
          <w:szCs w:val="28"/>
        </w:rPr>
        <w:t>EAK - Ekaagni Kaandam</w:t>
      </w:r>
      <w:r>
        <w:rPr>
          <w:rFonts w:ascii="Arial" w:hAnsi="Arial" w:cs="Arial"/>
          <w:b/>
          <w:bCs/>
          <w:sz w:val="28"/>
          <w:szCs w:val="28"/>
        </w:rPr>
        <w:br/>
      </w:r>
      <w:r w:rsidRPr="00195CAF">
        <w:rPr>
          <w:rFonts w:ascii="Arial" w:hAnsi="Arial" w:cs="Arial"/>
          <w:b/>
          <w:bCs/>
          <w:sz w:val="28"/>
          <w:szCs w:val="28"/>
        </w:rPr>
        <w:t>RV - Rig Veda Samhita</w:t>
      </w:r>
      <w:r>
        <w:rPr>
          <w:rFonts w:ascii="Arial" w:hAnsi="Arial" w:cs="Arial"/>
          <w:b/>
          <w:bCs/>
          <w:sz w:val="28"/>
          <w:szCs w:val="28"/>
        </w:rPr>
        <w:br/>
      </w:r>
    </w:p>
    <w:p w:rsidR="00BF3E89" w:rsidRPr="00195CAF" w:rsidRDefault="00BF3E89" w:rsidP="00BF3E89">
      <w:pPr>
        <w:pBdr>
          <w:top w:val="single" w:sz="4" w:space="1" w:color="auto"/>
          <w:left w:val="single" w:sz="4" w:space="4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r w:rsidRPr="00195CAF">
        <w:rPr>
          <w:rFonts w:ascii="Arial" w:hAnsi="Arial" w:cs="Arial"/>
          <w:sz w:val="28"/>
          <w:szCs w:val="28"/>
        </w:rPr>
        <w:t>First level number represents the Kandam/Ashtakam Number,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br/>
      </w:r>
      <w:r w:rsidRPr="00195CAF">
        <w:rPr>
          <w:rFonts w:ascii="Arial" w:hAnsi="Arial" w:cs="Arial"/>
          <w:sz w:val="28"/>
          <w:szCs w:val="28"/>
        </w:rPr>
        <w:t>Second level PraSna/Prapaataka Number, Third level the Anuvaakam</w:t>
      </w:r>
      <w:proofErr w:type="gramStart"/>
      <w:r w:rsidRPr="00195CAF">
        <w:rPr>
          <w:rFonts w:ascii="Arial" w:hAnsi="Arial" w:cs="Arial"/>
          <w:sz w:val="28"/>
          <w:szCs w:val="28"/>
        </w:rPr>
        <w:t>,</w:t>
      </w:r>
      <w:proofErr w:type="gramEnd"/>
      <w:r>
        <w:rPr>
          <w:rFonts w:ascii="Arial" w:hAnsi="Arial" w:cs="Arial"/>
          <w:sz w:val="28"/>
          <w:szCs w:val="28"/>
        </w:rPr>
        <w:br/>
      </w:r>
      <w:r w:rsidRPr="00195CAF">
        <w:rPr>
          <w:rFonts w:ascii="Arial" w:hAnsi="Arial" w:cs="Arial"/>
          <w:sz w:val="28"/>
          <w:szCs w:val="28"/>
        </w:rPr>
        <w:t>Fourth level the Dasini or Panchati number.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br/>
      </w:r>
      <w:r w:rsidRPr="00195CAF">
        <w:rPr>
          <w:rFonts w:ascii="Arial" w:hAnsi="Arial" w:cs="Arial"/>
          <w:sz w:val="28"/>
          <w:szCs w:val="28"/>
        </w:rPr>
        <w:t>In Ruk Veda it will be Mandala, Sukta and Mantra &amp; Ruk Number.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br/>
      </w:r>
      <w:r w:rsidRPr="00195CAF">
        <w:rPr>
          <w:rFonts w:ascii="Arial" w:hAnsi="Arial" w:cs="Arial"/>
          <w:sz w:val="28"/>
          <w:szCs w:val="28"/>
        </w:rPr>
        <w:t>In Ekaagni Kandam it is Prapaatakam, K</w:t>
      </w:r>
      <w:r>
        <w:rPr>
          <w:rFonts w:ascii="Arial" w:hAnsi="Arial" w:cs="Arial"/>
          <w:sz w:val="28"/>
          <w:szCs w:val="28"/>
        </w:rPr>
        <w:t>h</w:t>
      </w:r>
      <w:r w:rsidRPr="00195CAF">
        <w:rPr>
          <w:rFonts w:ascii="Arial" w:hAnsi="Arial" w:cs="Arial"/>
          <w:sz w:val="28"/>
          <w:szCs w:val="28"/>
        </w:rPr>
        <w:t>anda and Mantra Number.</w:t>
      </w:r>
    </w:p>
    <w:p w:rsidR="00BF3E89" w:rsidRPr="00195CAF" w:rsidRDefault="00BF3E89" w:rsidP="00BF3E89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</w:p>
    <w:p w:rsidR="00BF3E89" w:rsidRPr="00195CAF" w:rsidRDefault="00BF3E89" w:rsidP="00BF3E89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r w:rsidRPr="00195CAF">
        <w:rPr>
          <w:rFonts w:ascii="Arial" w:hAnsi="Arial" w:cs="Arial"/>
          <w:sz w:val="28"/>
          <w:szCs w:val="28"/>
        </w:rPr>
        <w:t>A mantra may appear in one or more source Vedic texts. We have indicated</w:t>
      </w:r>
    </w:p>
    <w:p w:rsidR="00BF3E89" w:rsidRPr="00195CAF" w:rsidRDefault="00BF3E89" w:rsidP="00BF3E89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proofErr w:type="gramStart"/>
      <w:r w:rsidRPr="00195CAF">
        <w:rPr>
          <w:rFonts w:ascii="Arial" w:hAnsi="Arial" w:cs="Arial"/>
          <w:sz w:val="28"/>
          <w:szCs w:val="28"/>
        </w:rPr>
        <w:t>one</w:t>
      </w:r>
      <w:proofErr w:type="gramEnd"/>
      <w:r w:rsidRPr="00195CAF">
        <w:rPr>
          <w:rFonts w:ascii="Arial" w:hAnsi="Arial" w:cs="Arial"/>
          <w:sz w:val="28"/>
          <w:szCs w:val="28"/>
        </w:rPr>
        <w:t xml:space="preserve"> convenient reference for Users. For some mantras no definitive Source</w:t>
      </w:r>
    </w:p>
    <w:p w:rsidR="00BF3E89" w:rsidRPr="00195CAF" w:rsidRDefault="00BF3E89" w:rsidP="00BF3E89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proofErr w:type="gramStart"/>
      <w:r w:rsidRPr="00195CAF">
        <w:rPr>
          <w:rFonts w:ascii="Arial" w:hAnsi="Arial" w:cs="Arial"/>
          <w:sz w:val="28"/>
          <w:szCs w:val="28"/>
        </w:rPr>
        <w:t>reference</w:t>
      </w:r>
      <w:proofErr w:type="gramEnd"/>
      <w:r w:rsidRPr="00195CAF">
        <w:rPr>
          <w:rFonts w:ascii="Arial" w:hAnsi="Arial" w:cs="Arial"/>
          <w:sz w:val="28"/>
          <w:szCs w:val="28"/>
        </w:rPr>
        <w:t xml:space="preserve"> is available. In some places the references are given together at the</w:t>
      </w:r>
    </w:p>
    <w:p w:rsidR="00BF3E89" w:rsidRPr="00195CAF" w:rsidRDefault="00BF3E89" w:rsidP="00BF3E89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Arial" w:hAnsi="Arial" w:cs="Arial"/>
          <w:sz w:val="28"/>
          <w:szCs w:val="28"/>
        </w:rPr>
        <w:sectPr w:rsidR="00BF3E89" w:rsidRPr="00195CAF" w:rsidSect="000B6E2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166" w:right="864" w:bottom="1440" w:left="1440" w:header="720" w:footer="720" w:gutter="0"/>
          <w:cols w:space="720"/>
          <w:noEndnote/>
          <w:titlePg/>
          <w:docGrid w:linePitch="299"/>
        </w:sectPr>
      </w:pPr>
      <w:proofErr w:type="gramStart"/>
      <w:r w:rsidRPr="00195CAF">
        <w:rPr>
          <w:rFonts w:ascii="Arial" w:hAnsi="Arial" w:cs="Arial"/>
          <w:sz w:val="28"/>
          <w:szCs w:val="28"/>
        </w:rPr>
        <w:t>beginning</w:t>
      </w:r>
      <w:proofErr w:type="gramEnd"/>
      <w:r w:rsidRPr="00195CAF">
        <w:rPr>
          <w:rFonts w:ascii="Arial" w:hAnsi="Arial" w:cs="Arial"/>
          <w:sz w:val="28"/>
          <w:szCs w:val="28"/>
        </w:rPr>
        <w:t xml:space="preserve"> of the Mantra/Suktam.</w:t>
      </w:r>
    </w:p>
    <w:p w:rsidR="00272F10" w:rsidRDefault="00272F10" w:rsidP="00BF3E89">
      <w:pPr>
        <w:autoSpaceDE w:val="0"/>
        <w:autoSpaceDN w:val="0"/>
        <w:adjustRightInd w:val="0"/>
        <w:spacing w:after="0" w:line="240" w:lineRule="auto"/>
      </w:pPr>
    </w:p>
    <w:p w:rsidR="00901E2D" w:rsidRPr="00901E2D" w:rsidRDefault="00901E2D" w:rsidP="000D03BE">
      <w:pPr>
        <w:pStyle w:val="1Title-VedaVMSTelugu"/>
      </w:pPr>
      <w:bookmarkStart w:id="1" w:name="_Toc5743832"/>
      <w:r w:rsidRPr="00901E2D">
        <w:t>§°¸ ¶¢xô</w:t>
      </w:r>
      <w:bookmarkEnd w:id="1"/>
      <w:r w:rsidRPr="00901E2D">
        <w:t xml:space="preserve"> </w:t>
      </w:r>
    </w:p>
    <w:p w:rsidR="00901E2D" w:rsidRPr="00901E2D" w:rsidRDefault="00901E2D" w:rsidP="000D03BE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(TA 5.1.1 to TA 5.12.1)</w:t>
      </w:r>
    </w:p>
    <w:p w:rsidR="00901E2D" w:rsidRPr="00901E2D" w:rsidRDefault="00901E2D" w:rsidP="000D03BE">
      <w:pPr>
        <w:pStyle w:val="Heading2VedaVMSTelugu"/>
        <w:numPr>
          <w:ilvl w:val="0"/>
          <w:numId w:val="0"/>
        </w:numPr>
        <w:ind w:left="720" w:hanging="720"/>
      </w:pPr>
      <w:bookmarkStart w:id="2" w:name="_Toc5743833"/>
      <w:r w:rsidRPr="00901E2D">
        <w:t>1.1</w:t>
      </w:r>
      <w:r w:rsidRPr="00901E2D">
        <w:tab/>
        <w:t xml:space="preserve"> ¶pÁ¹±µö¥¹nå q¸eµB</w:t>
      </w:r>
      <w:bookmarkEnd w:id="2"/>
      <w:r w:rsidRPr="00901E2D">
        <w:t xml:space="preserve"> </w:t>
      </w:r>
    </w:p>
    <w:p w:rsidR="00901E2D" w:rsidRPr="00901E2D" w:rsidRDefault="00901E2D" w:rsidP="00891ABF">
      <w:pPr>
        <w:pStyle w:val="Telugu-Veda"/>
      </w:pPr>
      <w:r w:rsidRPr="00891ABF">
        <w:t xml:space="preserve">¶¥†mÐé …£ÀhµñB ¶¥A </w:t>
      </w:r>
      <w:r w:rsidRPr="00891ABF">
        <w:rPr>
          <w:rFonts w:ascii="BRH Devanagari" w:hAnsi="BRH Devanagari" w:cs="BRH Devanagari"/>
        </w:rPr>
        <w:t>Æ</w:t>
      </w:r>
      <w:r w:rsidRPr="00891ABF">
        <w:t xml:space="preserve">¶¢†±µÀgB | ¶¥†mÐé sûµ¶¢hµö…±µï¶¢Ã | </w:t>
      </w:r>
      <w:r w:rsidR="00BA79DF">
        <w:br/>
      </w:r>
      <w:r w:rsidRPr="00891ABF">
        <w:t xml:space="preserve">¶¥…¶mé E…mÐçò sÅ…¶¬¶ªê†iB | </w:t>
      </w:r>
      <w:r w:rsidRPr="00901E2D">
        <w:t xml:space="preserve">¶¥…mÐé £†¶¨Àä-±µÀ±µÀ…Oµñ¶¢ÀB | ¶m…È¢Ã sñ†¶¬îgÉ | ¶m†¶¢ÀÊªå ¢¸±ÀÇÃ | hµö…Ê¢À¶¢ …¶pñhµï…°µA sñ†¶®î»ª | hµö…Ê¢À¶¢ …¶pñhµï…°µA sñ†¶¬î ¶¢l¼©¸ï£À | …sÀÀhµA </w:t>
      </w:r>
      <w:r w:rsidRPr="00901E2D">
        <w:rPr>
          <w:rFonts w:ascii="BRH Devanagari" w:hAnsi="BRH Devanagari" w:cs="BRH Devanagari"/>
        </w:rPr>
        <w:t>Æ</w:t>
      </w:r>
      <w:r w:rsidRPr="00901E2D">
        <w:t>†¶¢l¼©¸ï£À | …¶ªhµïA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†¶¢l¼©¸ï£À | hµm¸î†¶¢À¶¢hµÀ | hµ…lµöO¸å†±µ¶¢À¶¢hµÀ | C†¶¢…hµÀ ¶¢ÃA | C†¶¢hµÀ …¶¢O¸å‡±µA | </w:t>
      </w:r>
    </w:p>
    <w:p w:rsidR="00901E2D" w:rsidRDefault="00901E2D" w:rsidP="00891ABF">
      <w:pPr>
        <w:pStyle w:val="Telugu-Veda"/>
      </w:pPr>
      <w:r w:rsidRPr="00901E2D">
        <w:t xml:space="preserve">MA ¥¹…nåB ¥¹…nåB ¥¹†nåB || </w:t>
      </w:r>
      <w:r w:rsidR="000D03BE" w:rsidRPr="005B292E">
        <w:rPr>
          <w:rFonts w:ascii="BRH Telugu RN" w:hAnsi="BRH Telugu RN" w:cs="BRH Telugu RN"/>
        </w:rPr>
        <w:t>1.1</w:t>
      </w:r>
      <w:r w:rsidRPr="00901E2D">
        <w:t xml:space="preserve"> </w:t>
      </w:r>
    </w:p>
    <w:p w:rsidR="000D03BE" w:rsidRPr="00901E2D" w:rsidRDefault="000D03BE" w:rsidP="00F83A26">
      <w:pPr>
        <w:pStyle w:val="NoSpacing"/>
      </w:pPr>
    </w:p>
    <w:p w:rsidR="00901E2D" w:rsidRPr="00901E2D" w:rsidRDefault="00901E2D" w:rsidP="000D03BE">
      <w:pPr>
        <w:pStyle w:val="Heading2VedaVMSTelugu"/>
        <w:numPr>
          <w:ilvl w:val="0"/>
          <w:numId w:val="0"/>
        </w:numPr>
        <w:ind w:left="720" w:hanging="720"/>
      </w:pPr>
      <w:bookmarkStart w:id="3" w:name="_Toc5743834"/>
      <w:r w:rsidRPr="00901E2D">
        <w:t>1.2</w:t>
      </w:r>
      <w:r w:rsidRPr="00901E2D">
        <w:tab/>
        <w:t xml:space="preserve"> ¦°¸¥¹«¸åò±µæ ¶ªUØò¶¬B</w:t>
      </w:r>
      <w:bookmarkEnd w:id="3"/>
    </w:p>
    <w:p w:rsidR="00901E2D" w:rsidRPr="00901E2D" w:rsidRDefault="00901E2D" w:rsidP="00891ABF">
      <w:pPr>
        <w:pStyle w:val="Telugu-Veda"/>
      </w:pPr>
      <w:r w:rsidRPr="00901E2D">
        <w:t xml:space="preserve">§°¸A ‡¢¸ïP¹ï…«¸ï¶¢ÀB | ¶¢…±µäB ¶ªö±µB | ¶¢Ã…h¸ñ svA | </w:t>
      </w:r>
      <w:r w:rsidR="00BA79DF">
        <w:br/>
      </w:r>
      <w:r w:rsidRPr="00901E2D">
        <w:t xml:space="preserve">«¸†¶¢À ¶ª…m¸å¶mB | EhµÀïOµåB ‡§°¸…lû¸ï±ÀµÀB || </w:t>
      </w:r>
      <w:r w:rsidRPr="006C4584">
        <w:rPr>
          <w:rFonts w:ascii="BRH Telugu RN" w:hAnsi="BRH Telugu RN" w:cs="BRH Telugu RN"/>
        </w:rPr>
        <w:t>2.1</w:t>
      </w:r>
      <w:r w:rsidRPr="00901E2D">
        <w:t xml:space="preserve"> </w:t>
      </w:r>
    </w:p>
    <w:p w:rsidR="00901E2D" w:rsidRPr="00901E2D" w:rsidRDefault="00901E2D" w:rsidP="00F83A26">
      <w:pPr>
        <w:pStyle w:val="NoSpacing"/>
      </w:pPr>
    </w:p>
    <w:p w:rsidR="00901E2D" w:rsidRPr="00901E2D" w:rsidRDefault="00901E2D" w:rsidP="000D03BE">
      <w:pPr>
        <w:pStyle w:val="Heading2VedaVMSTelugu"/>
        <w:numPr>
          <w:ilvl w:val="0"/>
          <w:numId w:val="0"/>
        </w:numPr>
        <w:ind w:left="720" w:hanging="720"/>
      </w:pPr>
      <w:bookmarkStart w:id="4" w:name="_Toc5743835"/>
      <w:r w:rsidRPr="00901E2D">
        <w:t>1.3</w:t>
      </w:r>
      <w:r w:rsidRPr="00901E2D">
        <w:tab/>
        <w:t xml:space="preserve"> ¶ªA»¬hÐq¸¶ª¶mA</w:t>
      </w:r>
      <w:bookmarkEnd w:id="4"/>
    </w:p>
    <w:p w:rsidR="00F83A26" w:rsidRDefault="00901E2D" w:rsidP="00891ABF">
      <w:pPr>
        <w:pStyle w:val="Telugu-Veda"/>
      </w:pPr>
      <w:r w:rsidRPr="00901E2D">
        <w:t xml:space="preserve">…¶ª¶¬ …mÓ ±ÀµÀ¶¥B | …¶ª¶¬ mÓ †sñ¶¬î…¶¢±µÛ¶ªA | </w:t>
      </w:r>
      <w:r w:rsidRPr="00901E2D">
        <w:rPr>
          <w:rFonts w:ascii="BRH Telugu" w:hAnsi="BRH Telugu" w:cs="BRH Telugu"/>
        </w:rPr>
        <w:t>Ck¸hµB ¶</w:t>
      </w:r>
      <w:proofErr w:type="gramStart"/>
      <w:r w:rsidRPr="00901E2D">
        <w:rPr>
          <w:rFonts w:ascii="BRH Telugu" w:hAnsi="BRH Telugu" w:cs="BRH Telugu"/>
        </w:rPr>
        <w:t>ª(</w:t>
      </w:r>
      <w:proofErr w:type="gramEnd"/>
      <w:r w:rsidRPr="00901E2D">
        <w:rPr>
          <w:rFonts w:ascii="BRH Telugu" w:hAnsi="BRH Telugu" w:cs="BRH Telugu"/>
        </w:rPr>
        <w:t xml:space="preserve">S³î)»¬h¸±ÀµÃ G¶pn¶¨lµA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‡¢¸ïP¹ï…«¸ï¶¢ÀB | ¶pcÛ¶ªölû¼†Oµ±µ…gÉ¶¨À | </w:t>
      </w:r>
      <w:r w:rsidR="00BA79DF">
        <w:br/>
      </w:r>
      <w:r w:rsidRPr="00901E2D">
        <w:t>Clû¼vÑOµ-¶¢Àlû¼YÔïi¶¨-¶¢Àlû¼£lµï-¶¢Àlû¼¶pñ†Y-¶¢À…lû¸ïhµîA |</w:t>
      </w:r>
      <w:r w:rsidR="00F83A26">
        <w:t xml:space="preserve"> </w:t>
      </w:r>
    </w:p>
    <w:p w:rsidR="00901E2D" w:rsidRPr="00901E2D" w:rsidRDefault="00901E2D" w:rsidP="00891ABF">
      <w:pPr>
        <w:pStyle w:val="Telugu-Veda"/>
      </w:pPr>
      <w:r w:rsidRPr="00901E2D">
        <w:lastRenderedPageBreak/>
        <w:t>h¸ ¶¢À¶®¶</w:t>
      </w:r>
      <w:proofErr w:type="gramStart"/>
      <w:r w:rsidRPr="00901E2D">
        <w:t>ª(</w:t>
      </w:r>
      <w:proofErr w:type="gramEnd"/>
      <w:r w:rsidRPr="00901E2D">
        <w:t xml:space="preserve">S³î)»¬h¸ †Eh¸ï…Vµ°µhÉ | C†k¸lû¼ …vÑOµA | </w:t>
      </w:r>
      <w:r w:rsidR="00BA79DF">
        <w:br/>
      </w:r>
      <w:r w:rsidRPr="00901E2D">
        <w:t xml:space="preserve">¶pÅk¼¤ ‡¶pÁ¹±µö…±µÃ¶pA | lÓï±µÀ†hµå±µ…±µÃ¶pA | D†O¸¶¥B …¶ªnèB || </w:t>
      </w:r>
      <w:r w:rsidRPr="006C4584">
        <w:rPr>
          <w:rFonts w:ascii="BRH Telugu RN" w:hAnsi="BRH Telugu RN" w:cs="BRH Telugu RN"/>
        </w:rPr>
        <w:t>3.1</w:t>
      </w:r>
      <w:r w:rsidRPr="00901E2D">
        <w:t xml:space="preserve"> </w:t>
      </w:r>
    </w:p>
    <w:p w:rsidR="00901E2D" w:rsidRPr="00901E2D" w:rsidRDefault="00901E2D" w:rsidP="00F83A26">
      <w:pPr>
        <w:pStyle w:val="NoSpacing"/>
      </w:pPr>
    </w:p>
    <w:p w:rsidR="00901E2D" w:rsidRPr="00901E2D" w:rsidRDefault="00901E2D" w:rsidP="00891ABF">
      <w:pPr>
        <w:pStyle w:val="Telugu-Veda"/>
      </w:pPr>
      <w:r w:rsidRPr="00901E2D">
        <w:t xml:space="preserve">¢¸†±ÀµÀÀB ¶ª…m¸è¶mA | E†hµïlû¼ …vÑOµA | C†k¸lû¼ …YÔïi¶¨A | </w:t>
      </w:r>
      <w:r w:rsidR="00BA79DF">
        <w:br/>
      </w:r>
      <w:r w:rsidRPr="00901E2D">
        <w:t xml:space="preserve">CS¼éB ‡¶pÁ¹±µö …±µÃ¶pA | Dl¼hµï G†hµå±µ…±µÃ¶pA | †D¶pB …¶ªnèB | </w:t>
      </w:r>
      <w:r w:rsidR="00BA79DF">
        <w:br/>
      </w:r>
      <w:r w:rsidRPr="00901E2D">
        <w:t xml:space="preserve">ËÈ¢lµÀï†hµB ¶ª…m¸è¶mA | E†hµïlû¼ …YÔïi¶¨A | C†k¸lû¼ …£lµïA | </w:t>
      </w:r>
      <w:r w:rsidR="00BA79DF">
        <w:br/>
      </w:r>
      <w:r w:rsidRPr="00901E2D">
        <w:t xml:space="preserve">DV¸±µïB ‡¶pÁ¹±µö …±µÃ¶pA || </w:t>
      </w:r>
      <w:r w:rsidRPr="006C4584">
        <w:rPr>
          <w:rFonts w:ascii="BRH Telugu RN" w:hAnsi="BRH Telugu RN" w:cs="BRH Telugu RN"/>
        </w:rPr>
        <w:t>3.2</w:t>
      </w:r>
      <w:r w:rsidRPr="00901E2D">
        <w:t xml:space="preserve"> </w:t>
      </w:r>
    </w:p>
    <w:p w:rsidR="00901E2D" w:rsidRPr="00901E2D" w:rsidRDefault="00901E2D" w:rsidP="00F83A26">
      <w:pPr>
        <w:pStyle w:val="NoSpacing"/>
      </w:pPr>
    </w:p>
    <w:p w:rsidR="00901E2D" w:rsidRPr="00901E2D" w:rsidRDefault="00901E2D" w:rsidP="00891ABF">
      <w:pPr>
        <w:pStyle w:val="Telugu-Veda"/>
      </w:pPr>
      <w:r w:rsidRPr="00901E2D">
        <w:t>CÊmå¢¸¶ªÀï†hµå±µ…±µÃ¶pA| †£l¸ï …¶ª</w:t>
      </w:r>
      <w:r w:rsidR="000D03BE">
        <w:t>nèB | ¶pñ¶¢Vµ¶</w:t>
      </w:r>
      <w:proofErr w:type="gramStart"/>
      <w:r w:rsidR="000D03BE">
        <w:t>m(</w:t>
      </w:r>
      <w:proofErr w:type="gramEnd"/>
      <w:r w:rsidR="000D03BE">
        <w:t xml:space="preserve">†S³î) ¶ª…m¸è¶mA </w:t>
      </w:r>
      <w:r w:rsidRPr="00901E2D">
        <w:t xml:space="preserve">| </w:t>
      </w:r>
      <w:r w:rsidR="00BA79DF">
        <w:br/>
      </w:r>
      <w:r w:rsidRPr="00901E2D">
        <w:t>E†hµïlû¼ …£lµïA| Ck¸…lû¼¶pñYA | ¶¢Ãh¸ ‡¶pÁ¹±µö…±µÃ¶pA | »</w:t>
      </w:r>
      <w:r w:rsidR="00BA79DF">
        <w:br/>
      </w:r>
      <w:r w:rsidRPr="00901E2D">
        <w:t xml:space="preserve">phÐ†hµå±µ…±µÃ¶pA | †¶pñY¹ …¶ªnèB | ¶pñY¶m¶m(†S³î) ¶ª…m¸è¶mA | </w:t>
      </w:r>
      <w:r w:rsidR="00BA79DF">
        <w:br/>
      </w:r>
      <w:r w:rsidRPr="00901E2D">
        <w:t xml:space="preserve">Ehµï…lû¼¶pñYA || </w:t>
      </w:r>
      <w:r w:rsidRPr="006C4584">
        <w:rPr>
          <w:rFonts w:ascii="BRH Telugu RN" w:hAnsi="BRH Telugu RN" w:cs="BRH Telugu RN"/>
        </w:rPr>
        <w:t>3.3</w:t>
      </w:r>
      <w:r w:rsidRPr="00901E2D">
        <w:t xml:space="preserve"> </w:t>
      </w:r>
    </w:p>
    <w:p w:rsidR="00901E2D" w:rsidRPr="00901E2D" w:rsidRDefault="00901E2D" w:rsidP="00891ABF">
      <w:pPr>
        <w:pStyle w:val="Telugu-Veda"/>
      </w:pPr>
      <w:r w:rsidRPr="00901E2D">
        <w:t xml:space="preserve">Ck¸…lû¸ïhµîA | Clûµ±¸¶¬¶mÀB ‡¶pÁ¹±µö …±µÃ¶pA | Ghµå±¸¶¬¶mÀ-±µÀ†hµå±µ…±µÃ¶pA | ¢¸P³-…¶ªnèB | Z†¶®ö ¶ª…m¸è¶mA | Ehµï…lû¸ïhµîA | </w:t>
      </w:r>
      <w:r w:rsidR="00BA79DF">
        <w:br/>
      </w:r>
      <w:r w:rsidRPr="00901E2D">
        <w:t xml:space="preserve">Ej ¶¢Ã†¶¢À¶®…¶ª(…S³î)»¬h¸B | ±ÀµÀ J¶¢Ê¢Àh¸ ¶¢À¶®¶ª(S³î)»¬h¸ ¢¸ï†P¹ïh¸ …Ê¢lµ | ¶ªoè±ÀµÀhÉ ¶pñ†Y±ÀµÃ …¶p¶¥ÀtûB | </w:t>
      </w:r>
      <w:r w:rsidR="00BA79DF">
        <w:br/>
      </w:r>
      <w:r w:rsidRPr="00901E2D">
        <w:t xml:space="preserve">sñ¶¬î¶¢±µÛÊªm¸m¸élÉï¶m ¶ªÀ¶¢±ÉØþï†g vÑ…OÉ¶m || </w:t>
      </w:r>
      <w:r w:rsidRPr="006C4584">
        <w:rPr>
          <w:rFonts w:ascii="BRH Telugu RN" w:hAnsi="BRH Telugu RN" w:cs="BRH Telugu RN"/>
        </w:rPr>
        <w:t>3.4</w:t>
      </w:r>
    </w:p>
    <w:p w:rsidR="00901E2D" w:rsidRPr="00901E2D" w:rsidRDefault="00901E2D" w:rsidP="00EE2693">
      <w:pPr>
        <w:pStyle w:val="NoSpacing"/>
      </w:pPr>
    </w:p>
    <w:p w:rsidR="00901E2D" w:rsidRPr="00901E2D" w:rsidRDefault="00901E2D" w:rsidP="00EE2693">
      <w:pPr>
        <w:pStyle w:val="Heading2VedaVMSTelugu"/>
        <w:numPr>
          <w:ilvl w:val="0"/>
          <w:numId w:val="0"/>
        </w:numPr>
        <w:ind w:left="720" w:hanging="720"/>
      </w:pPr>
      <w:bookmarkStart w:id="5" w:name="_Toc5743836"/>
      <w:r w:rsidRPr="00901E2D">
        <w:t>1.4</w:t>
      </w:r>
      <w:r w:rsidRPr="00901E2D">
        <w:tab/>
        <w:t xml:space="preserve"> Ê¢À¶T¹l¼-»ªlµèþï±¸æ D¶¢¶¬oå ¶¬Ñ¶¢À ¶¢Àm¸åòB</w:t>
      </w:r>
      <w:bookmarkEnd w:id="5"/>
    </w:p>
    <w:p w:rsidR="00901E2D" w:rsidRPr="00901E2D" w:rsidRDefault="00901E2D" w:rsidP="00891ABF">
      <w:pPr>
        <w:pStyle w:val="Telugu-Veda"/>
      </w:pPr>
      <w:r w:rsidRPr="00901E2D">
        <w:t>±ÀµÀ¶¥Ü†¶mç«¸-¶¢ÀÅ…¶¨sûÑ …£¶¥ö†±µÃ¶pB | Vûµ…mÐçsûÑï-„…lûµï¶¢ÀÅ‡h¸k³ ¶ªA…ssûµÃ†¶¢ |</w:t>
      </w:r>
      <w:r w:rsidR="00F83A26">
        <w:t xml:space="preserve"> </w:t>
      </w:r>
      <w:r w:rsidRPr="00901E2D">
        <w:t xml:space="preserve">¶ª Ê¢À†mÐçò …Ê¢Àlûµ‡±ÀµÃ ¶ªêýÅgÑhµÀ | </w:t>
      </w:r>
      <w:r w:rsidR="00BA79DF">
        <w:br/>
      </w:r>
      <w:r w:rsidRPr="00901E2D">
        <w:lastRenderedPageBreak/>
        <w:t xml:space="preserve">…C¶¢ÀÅ†hµ¶ªï lÉ…¶¢ lû¸†±µgÑ sûµÃ±ÀµÃ¶ªA | ¶¥†±¿±µA …Ê¢À £†Vµ±³¶¨gA | </w:t>
      </w:r>
      <w:r w:rsidR="00BA79DF">
        <w:br/>
      </w:r>
      <w:r w:rsidRPr="00901E2D">
        <w:t xml:space="preserve">…Z¶®ö …Ê¢À ¶¢À†lûµÀ¶¢Àhµå¶¢Ã | Oµ‡±¸ä…sû¹ïA sûµÃ…±¼ £†¶¥Àñ¶¢A | </w:t>
      </w:r>
      <w:r w:rsidR="00BA79DF">
        <w:br/>
      </w:r>
      <w:r w:rsidRPr="00901E2D">
        <w:t xml:space="preserve">sñ†¶¬îgB …OÐ†¥Ñ„»ª …Ê¢Àlûµ±ÀµÃ †»p»¬hµB | …¶¥ÀñhµA †Ê¢À SÐq¸±ÀµÀ | …D¶¢†¶¬oå £hµ…m¸öm¸ || </w:t>
      </w:r>
      <w:r w:rsidRPr="006C4584">
        <w:rPr>
          <w:rFonts w:ascii="BRH Telugu RN" w:hAnsi="BRH Telugu RN" w:cs="BRH Telugu RN"/>
        </w:rPr>
        <w:t>4.1</w:t>
      </w:r>
      <w:r w:rsidRPr="00901E2D">
        <w:t xml:space="preserve"> </w:t>
      </w:r>
    </w:p>
    <w:p w:rsidR="00901E2D" w:rsidRPr="00901E2D" w:rsidRDefault="00901E2D" w:rsidP="00F83A26">
      <w:pPr>
        <w:pStyle w:val="NoSpacing"/>
      </w:pPr>
    </w:p>
    <w:p w:rsidR="00901E2D" w:rsidRPr="00901E2D" w:rsidRDefault="00901E2D" w:rsidP="00891ABF">
      <w:pPr>
        <w:pStyle w:val="Telugu-Veda"/>
      </w:pPr>
      <w:r w:rsidRPr="00901E2D">
        <w:t xml:space="preserve">…OµÀ…±¸ög¸ X†±µ-…¶¢Ãhµî†¶mB | ¢¸«¸(†S³î)…»ª ¶¢À…¶¢À S¸†¶¢¶¥Û | </w:t>
      </w:r>
      <w:r w:rsidR="00BA79DF">
        <w:br/>
      </w:r>
      <w:r w:rsidRPr="00901E2D">
        <w:t xml:space="preserve">…C…¶mé…q¸Êm †Vµ ¶ª…±µöl¸ | hµ†hÐ …Ê¢À ¦ñ…±ÀµÀ-¶¢Ã†¶¢¶¬ | </w:t>
      </w:r>
      <w:r w:rsidR="00BA79DF">
        <w:br/>
      </w:r>
      <w:r w:rsidRPr="00901E2D">
        <w:t xml:space="preserve">…vÑ…¶¢À¥¹A …¶p¶¥À†tûB …¶ª¶¬ «¸ö‡¶® | D†¶¢Ã±ÀµÀ¶mÀå sñ¶¬î…V¸±¼…gB «¸ö‡¶®| £†¶¢Ã„„±ÀµÀ¶mÀå sñ¶¬î…V¸±¼…gB «¸ö‡¶®| ¶pñ†¶¢Ã„„±ÀµÀ¶mÀå </w:t>
      </w:r>
      <w:r w:rsidR="00BA79DF">
        <w:br/>
      </w:r>
      <w:r w:rsidRPr="00901E2D">
        <w:t xml:space="preserve">sñ¶¬î…V¸±¼…gB «¸ö‡¶® | lµ†¶¢Ã±ÀµÀ¶mÀå sñ¶¬î…V¸±¼…gB «¸ö‡¶® | ¶¥†¶¢Ã±ÀµÀ¶mÀå sñ¶¬î…V¸±¼…gB «¸ö‡¶® || </w:t>
      </w:r>
      <w:r w:rsidRPr="006C4584">
        <w:rPr>
          <w:rFonts w:ascii="BRH Telugu RN" w:hAnsi="BRH Telugu RN" w:cs="BRH Telugu RN"/>
        </w:rPr>
        <w:t>4.2</w:t>
      </w:r>
      <w:r w:rsidRPr="00901E2D">
        <w:t xml:space="preserve"> </w:t>
      </w:r>
    </w:p>
    <w:p w:rsidR="00901E2D" w:rsidRPr="00901E2D" w:rsidRDefault="00901E2D" w:rsidP="00F83A26">
      <w:pPr>
        <w:pStyle w:val="NoSpacing"/>
      </w:pPr>
    </w:p>
    <w:p w:rsidR="00901E2D" w:rsidRDefault="00901E2D" w:rsidP="00891ABF">
      <w:pPr>
        <w:pStyle w:val="Telugu-Veda"/>
      </w:pPr>
      <w:r w:rsidRPr="00901E2D">
        <w:t>±ÀµÀ…¥Ñ Y†Êm„«¸…n «¸ö‡¶® | Ê¥ñ…±ÀµÃ…´m ¶¢†¶ªï«Ò„«¸…n «¸ö‡¶® |</w:t>
      </w:r>
      <w:r w:rsidR="00F83A26">
        <w:t xml:space="preserve"> </w:t>
      </w:r>
      <w:r w:rsidR="00BA79DF">
        <w:br/>
      </w:r>
      <w:r w:rsidRPr="00901E2D">
        <w:t>hµA †h¸ö sûµ…Sµ ¶pñ†£¥¹…n «¸ö‡¶® | ¶ª †¶¢Ã sûµ…Sµ ¶pñ†£…¶¥ «¸ö‡¶® |</w:t>
      </w:r>
      <w:r w:rsidR="00F83A26">
        <w:t xml:space="preserve"> </w:t>
      </w:r>
      <w:r w:rsidRPr="00901E2D">
        <w:t xml:space="preserve">hµ‡»ªî´mk³ …¶ª¶¬†¶ªñ¥¹PÉ | n†sûµ…S¸¶¬A hµö†±ÀÀ ¶¢ÀÅ…YÉ «¸ö‡¶® | ±ÀµÀk¸„„…¶pB ¶pñ†¶¢…h¸„„±ÀµÀ†nå | ±ÀµÀ…k¸ ¶¢Ã†«¸ C¶¬…±µÝ±µA | </w:t>
      </w:r>
      <w:r w:rsidR="00BA79DF">
        <w:br/>
      </w:r>
      <w:r w:rsidRPr="00901E2D">
        <w:t xml:space="preserve">…J¶¢A ¶¢ÃA †sñ¶¬î…V¸±¼†gB | lû¸…hµ±¸†±ÀµÀ¶mÀå …¶ª±µö…hµB «¸ö‡¶® | …¶pñ…i…Ê¢†¥Ñ„…»ª ¶pñ †¶¢Ã sû¹…»¬ ¶pñ †¶¢Ã ¶plµï¶ªö || </w:t>
      </w:r>
      <w:r w:rsidRPr="006C4584">
        <w:rPr>
          <w:rFonts w:ascii="BRH Telugu RN" w:hAnsi="BRH Telugu RN" w:cs="BRH Telugu RN"/>
        </w:rPr>
        <w:t>4.3</w:t>
      </w:r>
      <w:r w:rsidRPr="00901E2D">
        <w:t xml:space="preserve"> </w:t>
      </w:r>
    </w:p>
    <w:p w:rsidR="00EE2693" w:rsidRPr="00901E2D" w:rsidRDefault="00EE2693" w:rsidP="00EE2693">
      <w:pPr>
        <w:pStyle w:val="NoSpacing"/>
      </w:pPr>
    </w:p>
    <w:p w:rsidR="00901E2D" w:rsidRPr="00901E2D" w:rsidRDefault="00901E2D" w:rsidP="00EE2693">
      <w:pPr>
        <w:pStyle w:val="Heading2VedaVMSTelugu"/>
        <w:numPr>
          <w:ilvl w:val="0"/>
          <w:numId w:val="0"/>
        </w:numPr>
        <w:ind w:left="720" w:hanging="720"/>
      </w:pPr>
      <w:bookmarkStart w:id="6" w:name="_Toc5743837"/>
      <w:r w:rsidRPr="00901E2D">
        <w:lastRenderedPageBreak/>
        <w:t>1.5</w:t>
      </w:r>
      <w:r w:rsidRPr="00901E2D">
        <w:tab/>
        <w:t xml:space="preserve"> ¢¸ï¶¬ÅhµÀïq¸¶ª¶mA</w:t>
      </w:r>
      <w:bookmarkEnd w:id="6"/>
    </w:p>
    <w:p w:rsidR="00901E2D" w:rsidRPr="00901E2D" w:rsidRDefault="00901E2D" w:rsidP="00891ABF">
      <w:pPr>
        <w:pStyle w:val="Telugu-Veda"/>
      </w:pPr>
      <w:proofErr w:type="gramStart"/>
      <w:r w:rsidRPr="00901E2D">
        <w:t>sûµÃ-±µÀí</w:t>
      </w:r>
      <w:proofErr w:type="gramEnd"/>
      <w:r w:rsidRPr="00901E2D">
        <w:t>…¶¢-¶ªÀù…¶¢-±¼…i ¢¸ …Jh¸ …»ªå«Òñ ¢¸ï†¶¬Åhµ±ÀµÀB |</w:t>
      </w:r>
      <w:r w:rsidR="00F83A26">
        <w:t xml:space="preserve"> </w:t>
      </w:r>
    </w:p>
    <w:p w:rsidR="00901E2D" w:rsidRPr="00901E2D" w:rsidRDefault="00901E2D" w:rsidP="00891ABF">
      <w:pPr>
        <w:pStyle w:val="Telugu-Veda"/>
      </w:pPr>
      <w:r w:rsidRPr="00901E2D">
        <w:t>h¸†«¸¶¢ÀÀ¶¬…ËÈªþî h¸A †Vµ…hµÀ±¿åþæA | ¶¢Ã†¶®Vµ¶¢À…¶ªïB ¶pñ†Ê¢lµ±ÀµÀhÉ |</w:t>
      </w:r>
      <w:r w:rsidR="00507F80">
        <w:t xml:space="preserve"> </w:t>
      </w:r>
    </w:p>
    <w:p w:rsidR="000553B7" w:rsidRDefault="00901E2D" w:rsidP="00891ABF">
      <w:pPr>
        <w:pStyle w:val="Telugu-Veda"/>
      </w:pPr>
      <w:r w:rsidRPr="00901E2D">
        <w:t>¶¢À…¶¬ E†i | hµl³ sñ†¶¬î | ¶ª …Dh¸î | C‡U¹Ø…¶mïm¸ï …lÉ¶¢‡h¸B |</w:t>
      </w:r>
      <w:r w:rsidR="00F83A26">
        <w:t xml:space="preserve"> </w:t>
      </w:r>
      <w:r w:rsidR="00BA79DF">
        <w:br/>
      </w:r>
      <w:r w:rsidRPr="00901E2D">
        <w:t xml:space="preserve">sûµÃ±¼…i ¢¸ …C±ÀµÀA …vÑOµB | sûµÀ…¶¢ E…hµï¶må†±¼°µA | </w:t>
      </w:r>
      <w:r w:rsidR="00BA79DF">
        <w:br/>
      </w:r>
      <w:r w:rsidRPr="00901E2D">
        <w:t xml:space="preserve">¶ªÀ…¶¢-±¼…hµï«Õ …vÑOµB || </w:t>
      </w:r>
      <w:r w:rsidRPr="006C4584">
        <w:rPr>
          <w:rFonts w:ascii="BRH Telugu RN" w:hAnsi="BRH Telugu RN" w:cs="BRH Telugu RN"/>
        </w:rPr>
        <w:t>5.1</w:t>
      </w:r>
      <w:r w:rsidRPr="00901E2D">
        <w:t xml:space="preserve"> </w:t>
      </w:r>
    </w:p>
    <w:p w:rsidR="00901E2D" w:rsidRPr="00901E2D" w:rsidRDefault="00901E2D" w:rsidP="00891ABF">
      <w:pPr>
        <w:pStyle w:val="Telugu-Veda"/>
      </w:pPr>
      <w:r w:rsidRPr="00901E2D">
        <w:t>¶¢À…¶¬ E†h¸ï…l¼hµïB | …D…l¼hÉï…¶m ¢¸¶¢ ¶ª†±Éö …vÑO¸ ¶¢À†¾¬±ÀµÀÊmå |</w:t>
      </w:r>
      <w:r w:rsidR="00F83A26">
        <w:t xml:space="preserve"> </w:t>
      </w:r>
      <w:r w:rsidR="00BA79DF">
        <w:br/>
      </w:r>
      <w:r w:rsidRPr="00901E2D">
        <w:t xml:space="preserve">sûµÃ±¼…i ¢¸ …CS¼éB | sûµÀ…¶¢ E†i …¢¸±ÀµÀÀB | ¶ªÀ…¶¢±¼†h¸ï…l¼hµïB | </w:t>
      </w:r>
      <w:r w:rsidR="00BA79DF">
        <w:br/>
      </w:r>
      <w:r w:rsidRPr="00901E2D">
        <w:t>¶¢À…¶¬ E†i …Vµ¶mçò‡¶¢ÃB | …Vµ¶mçò†¶¢À…«¸ ¢¸¶¢ ¶ª†±¸ö…g</w:t>
      </w:r>
      <w:r w:rsidR="00F83A26">
        <w:t xml:space="preserve">º YÑïj(†S³î)…»¨ ¶¢À†¾¬±ÀµÀÊmå | </w:t>
      </w:r>
      <w:r w:rsidRPr="00901E2D">
        <w:t xml:space="preserve">sûµÃ-±¼…i ¢¸ sÀÀ†VµB | sûµÀ…¶¢ E…i «¸†¶¢Ãn | </w:t>
      </w:r>
      <w:r w:rsidR="00BA79DF">
        <w:br/>
      </w:r>
      <w:r w:rsidRPr="00901E2D">
        <w:t>¶ªÀ…¶¢ ±¼…i ±ÀµÀYÄ(†S³î)»¨ ||</w:t>
      </w:r>
      <w:r w:rsidR="00BA79DF">
        <w:t xml:space="preserve"> </w:t>
      </w:r>
      <w:r w:rsidRPr="006C4584">
        <w:rPr>
          <w:rFonts w:ascii="BRH Telugu RN" w:hAnsi="BRH Telugu RN" w:cs="BRH Telugu RN"/>
        </w:rPr>
        <w:t>5.2</w:t>
      </w:r>
      <w:r w:rsidRPr="00901E2D">
        <w:t xml:space="preserve"> </w:t>
      </w:r>
    </w:p>
    <w:p w:rsidR="00901E2D" w:rsidRPr="00901E2D" w:rsidRDefault="00901E2D" w:rsidP="00F83A26">
      <w:pPr>
        <w:pStyle w:val="NoSpacing"/>
      </w:pPr>
    </w:p>
    <w:p w:rsidR="00901E2D" w:rsidRPr="00901E2D" w:rsidRDefault="00901E2D" w:rsidP="00891ABF">
      <w:pPr>
        <w:pStyle w:val="Telugu-Veda"/>
      </w:pPr>
      <w:r w:rsidRPr="00901E2D">
        <w:t xml:space="preserve">¶¢À…¶¬ E…i sñ†¶¬î | sñ†¶¬î…g¸ ¢¸¶¢ ¶ª†±Éö …Ê¢l¸ ¶¢À†¾¬±ÀµÀÊmå | </w:t>
      </w:r>
      <w:r w:rsidR="00BA79DF">
        <w:br/>
      </w:r>
      <w:r w:rsidRPr="00901E2D">
        <w:t xml:space="preserve">sûµÃ±¼…i ËÈ¢ …q¸ñgB | sûµÀ…¶¢ E†hµï…q¸¶mB | ¶ªÀ…¶¢±¼†i …¢¸ï¶mB | </w:t>
      </w:r>
      <w:r w:rsidR="00BA79DF">
        <w:br/>
      </w:r>
      <w:r w:rsidRPr="00901E2D">
        <w:t xml:space="preserve">¶¢À…¶¬ Ehµï‡¶méA | C†Êmé…¶m ¢¸¶¢ ¶ª‡±Éö …q¸ñg¸ ¶¢À†¾¬±ÀµÀÊmå | </w:t>
      </w:r>
      <w:r w:rsidR="00BA79DF">
        <w:br/>
      </w:r>
      <w:r w:rsidRPr="00901E2D">
        <w:t xml:space="preserve">h¸ ¢¸ …Jh¸-¶¥Û†hµ¶ªñ ¶¥Û…hµÀ±¸è | Vµ†hµ¶ªñ-¶¥Ûhµ…«Òñ ¢¸ï†¶¬Åhµ±ÀµÀB | </w:t>
      </w:r>
      <w:r w:rsidR="00BA79DF">
        <w:br/>
      </w:r>
      <w:r w:rsidRPr="00901E2D">
        <w:t xml:space="preserve">h¸ ±ÀÇÃ Ê¢†lµ | ¶ª †Ê¢…lµ sñ†¶¬î | ¶ª‡±Éö„ËÈªþî …lÉ¢¸ …sw¶¢Ã†¶¢¶¬nå || </w:t>
      </w:r>
      <w:r w:rsidRPr="006C4584">
        <w:rPr>
          <w:rFonts w:ascii="BRH Telugu RN" w:hAnsi="BRH Telugu RN" w:cs="BRH Telugu RN"/>
        </w:rPr>
        <w:t>5.3</w:t>
      </w:r>
      <w:r w:rsidRPr="00901E2D">
        <w:t xml:space="preserve"> </w:t>
      </w:r>
    </w:p>
    <w:p w:rsidR="00901E2D" w:rsidRDefault="00901E2D" w:rsidP="00F053F2">
      <w:pPr>
        <w:pStyle w:val="NoSpacing"/>
      </w:pPr>
    </w:p>
    <w:p w:rsidR="00BA79DF" w:rsidRDefault="00BA79DF" w:rsidP="00F053F2">
      <w:pPr>
        <w:pStyle w:val="NoSpacing"/>
      </w:pPr>
    </w:p>
    <w:p w:rsidR="00BA79DF" w:rsidRDefault="00BA79DF" w:rsidP="00F053F2">
      <w:pPr>
        <w:pStyle w:val="NoSpacing"/>
      </w:pPr>
    </w:p>
    <w:p w:rsidR="00BA79DF" w:rsidRDefault="00BA79DF" w:rsidP="00F053F2">
      <w:pPr>
        <w:pStyle w:val="NoSpacing"/>
      </w:pPr>
    </w:p>
    <w:p w:rsidR="00BA79DF" w:rsidRPr="00901E2D" w:rsidRDefault="00BA79DF" w:rsidP="00F053F2">
      <w:pPr>
        <w:pStyle w:val="NoSpacing"/>
      </w:pPr>
    </w:p>
    <w:p w:rsidR="00F83A26" w:rsidRDefault="00F83A26" w:rsidP="000553B7">
      <w:pPr>
        <w:pStyle w:val="NoSpacing"/>
      </w:pPr>
    </w:p>
    <w:p w:rsidR="00901E2D" w:rsidRPr="00901E2D" w:rsidRDefault="00901E2D" w:rsidP="00F053F2">
      <w:pPr>
        <w:pStyle w:val="Heading2VedaVMSTelugu"/>
        <w:numPr>
          <w:ilvl w:val="0"/>
          <w:numId w:val="0"/>
        </w:numPr>
        <w:ind w:left="720" w:hanging="720"/>
      </w:pPr>
      <w:bookmarkStart w:id="7" w:name="_Toc5743838"/>
      <w:r w:rsidRPr="00901E2D">
        <w:lastRenderedPageBreak/>
        <w:t>1.6</w:t>
      </w:r>
      <w:r w:rsidRPr="00901E2D">
        <w:tab/>
        <w:t xml:space="preserve"> ¶¢ÀmÐ¶¢À±ÀµÀh¸öl¼-SµÀgOµ-sñ¶¬Ñîq¸¶ª¶m±ÀµÃ «¸ö±¸Yï-»ªl¼èB</w:t>
      </w:r>
      <w:bookmarkEnd w:id="7"/>
    </w:p>
    <w:p w:rsidR="00901E2D" w:rsidRPr="00901E2D" w:rsidRDefault="00901E2D" w:rsidP="00891ABF">
      <w:pPr>
        <w:pStyle w:val="Telugu-Veda"/>
      </w:pPr>
      <w:r w:rsidRPr="00901E2D">
        <w:t>¶ª ±ÀµÀ …J‡©Ò„¶må±³ †¶¬Ålµ±ÀµÀ D…O¸¶¥B | hµ†»ªî…¶mé±ÀµÀA ¶pÁ†±µÀ©Ò ¶¢À…mÐ¶¢À†±ÀµÀB |</w:t>
      </w:r>
      <w:r w:rsidR="00F83A26">
        <w:t xml:space="preserve"> </w:t>
      </w:r>
      <w:r w:rsidRPr="00901E2D">
        <w:t xml:space="preserve">C†¶¢ÀÅhÐ »¬…±µgî†±ÀµÀB | C†¶må±É…g h¸†vÀOÉ | </w:t>
      </w:r>
      <w:r w:rsidR="00BA79DF">
        <w:br/>
      </w:r>
      <w:r w:rsidRPr="00901E2D">
        <w:t xml:space="preserve">±ÀµÀ …J¶¨ ¶ªå†¶m E¢¸…¶¢vA†shÉ | ‡Êª¶mçò …±ÀÇÃnB | ±ÀµÀ…h¸ñ«Õ †OÉ…¥¹mÐå …£¶¢†±µåþåhÉ | …¶¢ïqÒ†¶¬ï §±³¶¨Oµ…q¸vÉ | sûµÃ±¼…hµïSÓé ¶pñ†ii¶¨ái | </w:t>
      </w:r>
      <w:r w:rsidR="00BA79DF">
        <w:br/>
      </w:r>
      <w:r w:rsidRPr="00901E2D">
        <w:t xml:space="preserve">sûµÀ…¶¢ E†i …¢¸±ÀµÀÔ || </w:t>
      </w:r>
      <w:r w:rsidRPr="006C4584">
        <w:rPr>
          <w:rFonts w:ascii="BRH Telugu RN" w:hAnsi="BRH Telugu RN" w:cs="BRH Telugu RN"/>
        </w:rPr>
        <w:t>6.1</w:t>
      </w:r>
      <w:r w:rsidRPr="00901E2D">
        <w:t xml:space="preserve"> </w:t>
      </w:r>
    </w:p>
    <w:p w:rsidR="00901E2D" w:rsidRPr="00901E2D" w:rsidRDefault="00901E2D" w:rsidP="00891ABF">
      <w:pPr>
        <w:pStyle w:val="Telugu-Veda"/>
      </w:pPr>
      <w:r w:rsidRPr="00901E2D">
        <w:t xml:space="preserve">¶ªÀ…¶¢±¼†h¸ï…l¼hÉï | ¶¢À…¶¬ E…i sñ†¶¬îgº | …DqÒé…i «¸ö‡±¸YïA | </w:t>
      </w:r>
    </w:p>
    <w:p w:rsidR="00901E2D" w:rsidRPr="00901E2D" w:rsidRDefault="00901E2D" w:rsidP="00891ABF">
      <w:pPr>
        <w:pStyle w:val="Telugu-Veda"/>
      </w:pPr>
      <w:r w:rsidRPr="00901E2D">
        <w:t>…DqÒé…i ¶¢À†¶m…¶ª¶ªê‡</w:t>
      </w:r>
      <w:proofErr w:type="gramStart"/>
      <w:r w:rsidRPr="00901E2D">
        <w:t>iA</w:t>
      </w:r>
      <w:proofErr w:type="gramEnd"/>
      <w:r w:rsidRPr="00901E2D">
        <w:t xml:space="preserve"> | ¢¸†Oµê…i ¶¥Û†°µÀ¶¨êiB | ¥Ññ†hµñ¶pi±³ …£Y¹ß†¶m¶piB | </w:t>
      </w:r>
    </w:p>
    <w:p w:rsidR="00901E2D" w:rsidRPr="00901E2D" w:rsidRDefault="00901E2D" w:rsidP="00891ABF">
      <w:pPr>
        <w:pStyle w:val="Telugu-Veda"/>
      </w:pPr>
      <w:r w:rsidRPr="00901E2D">
        <w:t>…Jhµh³ hµ†hÐ sûµ¶¢i | …D…O¸¶¥ †¶¥±¿…±µA sñ†¶¬î |</w:t>
      </w:r>
      <w:r w:rsidR="00F83A26">
        <w:t xml:space="preserve"> </w:t>
      </w:r>
      <w:r w:rsidR="00BA79DF">
        <w:br/>
      </w:r>
      <w:r w:rsidRPr="00901E2D">
        <w:t xml:space="preserve">…¶ªh¸ï†hµî …q¸ñg¸†±¸…¶¢ÀA ¶¢À†¶m D¶m¶mçA | ¥¹†nå ¶ª¶¢ÀÅlµè-…¶¢À¶¢ÀÅ‡hµA | </w:t>
      </w:r>
      <w:r w:rsidR="00BA79DF">
        <w:br/>
      </w:r>
      <w:r w:rsidRPr="00901E2D">
        <w:t xml:space="preserve">E†i q¸ñX¶m …±ÀÇÃSÐï‡q¸¶ªùþö || </w:t>
      </w:r>
      <w:r w:rsidRPr="006C4584">
        <w:rPr>
          <w:rFonts w:ascii="BRH Telugu RN" w:hAnsi="BRH Telugu RN" w:cs="BRH Telugu RN"/>
        </w:rPr>
        <w:t>6.2</w:t>
      </w:r>
      <w:r w:rsidRPr="00901E2D">
        <w:t xml:space="preserve"> </w:t>
      </w:r>
    </w:p>
    <w:p w:rsidR="00901E2D" w:rsidRPr="00901E2D" w:rsidRDefault="00901E2D" w:rsidP="00863512">
      <w:pPr>
        <w:pStyle w:val="NoSpacing"/>
      </w:pPr>
    </w:p>
    <w:p w:rsidR="00901E2D" w:rsidRPr="00901E2D" w:rsidRDefault="00901E2D" w:rsidP="00863512">
      <w:pPr>
        <w:pStyle w:val="Heading2VedaVMSTelugu"/>
        <w:numPr>
          <w:ilvl w:val="0"/>
          <w:numId w:val="0"/>
        </w:numPr>
        <w:ind w:left="720" w:hanging="720"/>
      </w:pPr>
      <w:bookmarkStart w:id="8" w:name="_Toc5743839"/>
      <w:r w:rsidRPr="00901E2D">
        <w:t>1.7</w:t>
      </w:r>
      <w:r w:rsidRPr="00901E2D">
        <w:tab/>
        <w:t xml:space="preserve"> ¶pÅk¼¢¸ï lµÀïq¸lû¼Oµ-¶pcÛ-sñ¶¬Ñîq¸¶ª¶mA</w:t>
      </w:r>
      <w:bookmarkEnd w:id="8"/>
    </w:p>
    <w:p w:rsidR="00901E2D" w:rsidRPr="00901E2D" w:rsidRDefault="00901E2D" w:rsidP="00891ABF">
      <w:pPr>
        <w:pStyle w:val="Telugu-Veda"/>
      </w:pPr>
      <w:r w:rsidRPr="00901E2D">
        <w:t>…¶pÅ…k¼†¶¢ï¶må†±¼…°µA lÓï±³-l¼†¥Ñ„¢¸¶må±µ…l¼¥¹B | …CS¼é±³-…¢¸±ÀµÀÀ-†±¸…l¼hµï-…¶¥Û¶mçò…¶¢Ã ¶m†°µh¸ñgº |</w:t>
      </w:r>
      <w:r w:rsidR="00F83A26">
        <w:t xml:space="preserve"> </w:t>
      </w:r>
      <w:r w:rsidRPr="00901E2D">
        <w:t xml:space="preserve">D…¶p M†¶¨lûµ…±ÀÇÃ ¶¢…¶m¶ªê†hµ±ÀµÀ D…O¸¶¥ …Dh¸î | E†hµïlû¼…sûµÃhµA | Ck¸…lû¸ïhµîA| …q¸ñgÑ …¢¸ï†mÐ„…q¸¶m †G…l¸¶mB †¶ª…¶¢Ã¶mB | Vµ…°µÀB ¥Ññ…hµñA ¶¢À…mÐ ¢¸O³ hµöO³ | </w:t>
      </w:r>
      <w:r w:rsidR="00BA79DF">
        <w:br/>
      </w:r>
      <w:r w:rsidRPr="00901E2D">
        <w:t xml:space="preserve">Vµ†±µî …¶¢Ã(…S³î) ¶ª(S³Ø)«¸é¢¸†»ªæ …¶¢ÀY¹Ý | </w:t>
      </w:r>
      <w:r w:rsidR="00BA79DF">
        <w:br/>
      </w:r>
      <w:r w:rsidRPr="00901E2D">
        <w:lastRenderedPageBreak/>
        <w:t xml:space="preserve">…Jhµ†lµlû¼…£lû¸…±ÀµÀ±³…»¨±µ†¢ÐVµh³ (sÀÀ…»¨±µ†¢ÐVµh³) | </w:t>
      </w:r>
      <w:r w:rsidR="00BA79DF">
        <w:br/>
      </w:r>
      <w:r w:rsidRPr="00901E2D">
        <w:t xml:space="preserve">q¸U³…OµåA ¢¸ …Elµ(S³î) ¶ª‡±µöA | q¸U³†Oµå…ËÈm¶¢ q¸U³Oµå(†S³Ø) ¶ªêýÅ…gÑj†i || </w:t>
      </w:r>
      <w:r w:rsidRPr="006C4584">
        <w:rPr>
          <w:rFonts w:ascii="BRH Telugu RN" w:hAnsi="BRH Telugu RN" w:cs="BRH Telugu RN"/>
        </w:rPr>
        <w:t>7.1</w:t>
      </w:r>
      <w:r w:rsidRPr="00901E2D">
        <w:t xml:space="preserve"> </w:t>
      </w:r>
    </w:p>
    <w:p w:rsidR="00901E2D" w:rsidRPr="00901E2D" w:rsidRDefault="00901E2D" w:rsidP="00F32A2E">
      <w:pPr>
        <w:pStyle w:val="NoSpacing"/>
      </w:pPr>
    </w:p>
    <w:p w:rsidR="00901E2D" w:rsidRPr="00901E2D" w:rsidRDefault="00901E2D" w:rsidP="00F32A2E">
      <w:pPr>
        <w:pStyle w:val="Heading2VedaVMSTelugu"/>
        <w:numPr>
          <w:ilvl w:val="0"/>
          <w:numId w:val="0"/>
        </w:numPr>
        <w:ind w:left="720" w:hanging="720"/>
      </w:pPr>
      <w:bookmarkStart w:id="9" w:name="_Toc5743840"/>
      <w:r w:rsidRPr="00901E2D">
        <w:t>1.8</w:t>
      </w:r>
      <w:r w:rsidRPr="00901E2D">
        <w:tab/>
        <w:t xml:space="preserve"> ¶pñg¢Ðq¸¶ª¶m´¢À</w:t>
      </w:r>
      <w:bookmarkEnd w:id="9"/>
    </w:p>
    <w:p w:rsidR="00901E2D" w:rsidRPr="00901E2D" w:rsidRDefault="00901E2D" w:rsidP="00891ABF">
      <w:pPr>
        <w:pStyle w:val="Telugu-Veda"/>
      </w:pPr>
      <w:r w:rsidRPr="00901E2D">
        <w:t xml:space="preserve">M-£À…i sñ†¶¬î | M-£À…jlµ(S³î) ¶ª‡±µöA | M£À…hÉïhµ-†lµ¶mÀOµÅi </w:t>
      </w:r>
      <w:r w:rsidR="00BA79DF">
        <w:br/>
      </w:r>
      <w:r w:rsidRPr="00901E2D">
        <w:t>¶¬…¶ªî ¢¸ …CqÒï †¥¹ñ…¶¢±ÀÉÀh¸ï†¥¹ñ¶¢±ÀµÀnå |</w:t>
      </w:r>
      <w:r w:rsidR="00F83A26">
        <w:t xml:space="preserve"> </w:t>
      </w:r>
      <w:r w:rsidRPr="00901E2D">
        <w:t>M-£À…i «¸†¶¢Ãn S¸±ÀµÀnå | M(S³î) ¥Ñ£À†i …¶¥«¸åò†gº ¶¥(S³î)¶ªnå |</w:t>
      </w:r>
      <w:r w:rsidR="00F83A26">
        <w:t xml:space="preserve"> </w:t>
      </w:r>
      <w:r w:rsidRPr="00901E2D">
        <w:t>M-£À†hµï…lûµö±µÀïB †¶pñi…Sµ±µA ¶pñ†iSµÅg¸i | M-£À…i sñ…¶®î ¶pñ†«Õi |</w:t>
      </w:r>
      <w:r w:rsidR="00F83A26">
        <w:t xml:space="preserve"> </w:t>
      </w:r>
      <w:r w:rsidRPr="00901E2D">
        <w:t xml:space="preserve">M-£À†hµïS¼é…¶¬Ñhµñ-¶¢À†¶mÀY¹m¸i | M-£À†i s¹ñ…¶¬îgB †¶pñ…¶¢°µï†m¸é…¶¬ sñ¶¬Ñî‡q¸¶pé…¢¸o†i | sñ…ËÈ¬þî¢Ð-‡q¸qÒéi || </w:t>
      </w:r>
      <w:r w:rsidRPr="006C4584">
        <w:rPr>
          <w:rFonts w:ascii="BRH Telugu RN" w:hAnsi="BRH Telugu RN" w:cs="BRH Telugu RN"/>
        </w:rPr>
        <w:t>8.1</w:t>
      </w:r>
      <w:r w:rsidRPr="00901E2D">
        <w:t xml:space="preserve"> </w:t>
      </w:r>
    </w:p>
    <w:p w:rsidR="00901E2D" w:rsidRPr="00901E2D" w:rsidRDefault="00901E2D" w:rsidP="00995754">
      <w:pPr>
        <w:pStyle w:val="NoSpacing"/>
      </w:pPr>
    </w:p>
    <w:p w:rsidR="00901E2D" w:rsidRPr="00901E2D" w:rsidRDefault="00901E2D" w:rsidP="00995754">
      <w:pPr>
        <w:pStyle w:val="Heading2VedaVMSTelugu"/>
        <w:numPr>
          <w:ilvl w:val="0"/>
          <w:numId w:val="0"/>
        </w:numPr>
        <w:ind w:left="720" w:hanging="720"/>
      </w:pPr>
      <w:bookmarkStart w:id="10" w:name="_Toc5743841"/>
      <w:r w:rsidRPr="00901E2D">
        <w:t>1.9</w:t>
      </w:r>
      <w:r w:rsidRPr="00901E2D">
        <w:tab/>
        <w:t xml:space="preserve"> «¸ölû¸ï±ÀµÀ-¶pñ¶¥A«¸</w:t>
      </w:r>
      <w:bookmarkEnd w:id="10"/>
    </w:p>
    <w:p w:rsidR="00901E2D" w:rsidRPr="00901E2D" w:rsidRDefault="00901E2D" w:rsidP="00891ABF">
      <w:pPr>
        <w:pStyle w:val="Telugu-Veda"/>
      </w:pPr>
      <w:r w:rsidRPr="00901E2D">
        <w:t xml:space="preserve">sÀÀhµA Vµ «¸ölû¸ï±ÀµÀ ¶pñ†¶¢Vµ…Êm Vµ | ¶ªhµïA Vµ «¸ölû¸ï±ÀµÀ </w:t>
      </w:r>
      <w:r w:rsidR="00BA79DF">
        <w:br/>
      </w:r>
      <w:r w:rsidRPr="00901E2D">
        <w:t>¶pñ†¶¢Vµ…Êm Vµ |</w:t>
      </w:r>
      <w:r w:rsidR="00F83A26">
        <w:t xml:space="preserve"> </w:t>
      </w:r>
      <w:r w:rsidRPr="00901E2D">
        <w:t xml:space="preserve">hµ¶p¶¥Û «¸ölû¸ï±ÀµÀ ¶pñ†¶¢Vµ…Êm Vµ | </w:t>
      </w:r>
      <w:r w:rsidR="00BA79DF">
        <w:br/>
      </w:r>
      <w:r w:rsidRPr="00901E2D">
        <w:t>lµ¶¢À¶¥Û «¸ölû¸ï±ÀµÀ ¶pñ†¶¢Vµ…Êm Vµ |</w:t>
      </w:r>
      <w:r w:rsidR="00BA79DF">
        <w:t xml:space="preserve"> </w:t>
      </w:r>
      <w:r w:rsidRPr="00901E2D">
        <w:t>¶¥¶¢À¶¥Û «¸ölû¸ï±ÀµÀ ¶pñ†¶¢Vµ…Êm Vµ | CSµé±ÀµÀ¶¥Û «¸ölû¸ï±ÀµÀ ¶pñ†¶¢Vµ…Êm Vµ |</w:t>
      </w:r>
      <w:r w:rsidR="00F83A26">
        <w:t xml:space="preserve"> </w:t>
      </w:r>
      <w:r w:rsidRPr="00901E2D">
        <w:t>CS¼é¶¬ÑhµñA Vµ «¸ölû¸ï±ÀµÀ ¶pñ†¶¢Vµ…Êm Vµ | Cikµ±ÀµÀ¶¥Û «¸ölû¸ï±ÀµÀ ¶pñ†¶¢Vµ…Êm</w:t>
      </w:r>
      <w:r w:rsidR="00995754">
        <w:t xml:space="preserve"> </w:t>
      </w:r>
      <w:r w:rsidRPr="00901E2D">
        <w:t>Vµ |</w:t>
      </w:r>
      <w:r w:rsidR="00F83A26">
        <w:t xml:space="preserve"> </w:t>
      </w:r>
      <w:r w:rsidRPr="00901E2D">
        <w:t>¶</w:t>
      </w:r>
      <w:r w:rsidR="00BA79DF">
        <w:br/>
      </w:r>
      <w:r w:rsidRPr="00901E2D">
        <w:t>¢Ã¶mÀ¶¨A Vµ «¸ölû¸ï±ÀµÀ ¶pñ†¶¢Vµ…Êm Vµ | ¶</w:t>
      </w:r>
      <w:r w:rsidR="00BA79DF">
        <w:br/>
      </w:r>
      <w:r w:rsidRPr="00901E2D">
        <w:t>pñY¹ Vµ «¸ölû¸ï±ÀµÀ ¶pñ†¶¢Vµ…Êm Vµ |</w:t>
      </w:r>
      <w:r w:rsidR="00F83A26">
        <w:t xml:space="preserve"> </w:t>
      </w:r>
      <w:r w:rsidRPr="00901E2D">
        <w:t xml:space="preserve">¶pñY¶m¶¥Û «¸ölû¸ï±ÀµÀ ¶pñ†¶¢Vµ…Êm Vµ | </w:t>
      </w:r>
      <w:r w:rsidRPr="00901E2D">
        <w:lastRenderedPageBreak/>
        <w:t>¶pñY¹i¶¥Û «¸ölû¸ï±ÀµÀ ¶pñ†¶¢Vµ…Êm Vµ |</w:t>
      </w:r>
      <w:r w:rsidR="00F83A26">
        <w:t xml:space="preserve"> </w:t>
      </w:r>
      <w:r w:rsidRPr="00901E2D">
        <w:t>¶ªhµï£Ài ¶ªhµï¶¢†V¸ ±¸…k¿hµ±µB | hµ¶p Ei hµqÒnhµïB †qÕ±µÀ…¦»¨àB |</w:t>
      </w:r>
      <w:r w:rsidR="00F83A26">
        <w:t xml:space="preserve"> </w:t>
      </w:r>
      <w:r w:rsidRPr="00901E2D">
        <w:t xml:space="preserve">«¸ölû¸ï±ÀµÀ ¶pñ¶¢VµÊm JÊ¢i m¸†OÐ ¶¢ÀÔl³…SµvïB | hµl¼è hµ†¶p¶ªå…l¼è hµ¶pB || </w:t>
      </w:r>
      <w:r w:rsidRPr="006C4584">
        <w:rPr>
          <w:rFonts w:ascii="BRH Telugu RN" w:hAnsi="BRH Telugu RN" w:cs="BRH Telugu RN"/>
        </w:rPr>
        <w:t>9.1</w:t>
      </w:r>
      <w:r w:rsidRPr="00901E2D">
        <w:t xml:space="preserve"> </w:t>
      </w:r>
    </w:p>
    <w:p w:rsidR="00901E2D" w:rsidRPr="00901E2D" w:rsidRDefault="00901E2D" w:rsidP="00995754">
      <w:pPr>
        <w:pStyle w:val="NoSpacing"/>
      </w:pPr>
    </w:p>
    <w:p w:rsidR="00901E2D" w:rsidRPr="00901E2D" w:rsidRDefault="00901E2D" w:rsidP="00995754">
      <w:pPr>
        <w:pStyle w:val="Heading2VedaVMSTelugu"/>
        <w:numPr>
          <w:ilvl w:val="0"/>
          <w:numId w:val="0"/>
        </w:numPr>
        <w:ind w:left="720" w:hanging="720"/>
      </w:pPr>
      <w:bookmarkStart w:id="11" w:name="_Toc5743842"/>
      <w:r w:rsidRPr="00901E2D">
        <w:t>1.10</w:t>
      </w:r>
      <w:r w:rsidRPr="00901E2D">
        <w:tab/>
        <w:t>sñ¶¬îY¹ß¶m-¶pñO¸¶¥Oµ-¶¢À¶måòB</w:t>
      </w:r>
      <w:bookmarkEnd w:id="11"/>
    </w:p>
    <w:p w:rsidR="00901E2D" w:rsidRPr="00901E2D" w:rsidRDefault="00901E2D" w:rsidP="00891ABF">
      <w:pPr>
        <w:pStyle w:val="Telugu-Veda"/>
      </w:pPr>
      <w:r w:rsidRPr="00901E2D">
        <w:t xml:space="preserve">…C¶¬A …¶¢Å°µ…¶ªï ±É†±¼¢¸ | …O½±¼åþåB …¶pÅ¶¨áA …S¼±É†±¼¶¢ | </w:t>
      </w:r>
      <w:r w:rsidR="00BA79DF">
        <w:br/>
      </w:r>
      <w:r w:rsidRPr="00901E2D">
        <w:t>…H±µèþö †¶p£hÐñ …¢¸Z†o¶¢ …¶ªö¶¢ÀÅ†hµ¶¢À»ªî | lµñ†£…</w:t>
      </w:r>
      <w:proofErr w:type="gramStart"/>
      <w:r w:rsidRPr="00901E2D">
        <w:t>g(</w:t>
      </w:r>
      <w:proofErr w:type="gramEnd"/>
      <w:r w:rsidRPr="00901E2D">
        <w:t xml:space="preserve">…S³î) ¶ª†¶¢±µÛ¶ªA | ¶ªÀÊ¢Àlû¸ †C¶¢ÀÅ…hÐ°ºhµB | Ei iñ¶¥UÑÖ±³-Ê¢†l¸¶mÀ…¶¢Vµ¶mA || </w:t>
      </w:r>
      <w:r w:rsidRPr="006C4584">
        <w:rPr>
          <w:rFonts w:ascii="BRH Telugu RN" w:hAnsi="BRH Telugu RN" w:cs="BRH Telugu RN"/>
        </w:rPr>
        <w:t>10.1</w:t>
      </w:r>
      <w:r w:rsidRPr="00901E2D">
        <w:t xml:space="preserve"> </w:t>
      </w:r>
    </w:p>
    <w:p w:rsidR="00901E2D" w:rsidRPr="00901E2D" w:rsidRDefault="00901E2D" w:rsidP="00995754">
      <w:pPr>
        <w:pStyle w:val="NoSpacing"/>
      </w:pPr>
    </w:p>
    <w:p w:rsidR="00901E2D" w:rsidRPr="00901E2D" w:rsidRDefault="00901E2D" w:rsidP="00995754">
      <w:pPr>
        <w:pStyle w:val="Heading2VedaVMSTelugu"/>
        <w:numPr>
          <w:ilvl w:val="0"/>
          <w:numId w:val="0"/>
        </w:numPr>
        <w:ind w:left="720" w:hanging="720"/>
      </w:pPr>
      <w:bookmarkStart w:id="12" w:name="_Toc5743843"/>
      <w:r w:rsidRPr="00901E2D">
        <w:t>1.11</w:t>
      </w:r>
      <w:r w:rsidRPr="00901E2D">
        <w:tab/>
        <w:t>¦©¸ï¶mÀ¥¹¶ª¶m´¢À</w:t>
      </w:r>
      <w:bookmarkEnd w:id="12"/>
    </w:p>
    <w:p w:rsidR="00901E2D" w:rsidRPr="00901E2D" w:rsidRDefault="00901E2D" w:rsidP="00891ABF">
      <w:pPr>
        <w:pStyle w:val="Telugu-Veda"/>
      </w:pPr>
      <w:r w:rsidRPr="00901E2D">
        <w:t xml:space="preserve">Ê¢lµ¶¢À¶mÃV¸ï-V¸±ÐïÊmå¢¸»ª¶m-†¶¢À¶mÀ…¥¹»ªå | ¶ª…hµïA ¶¢lµ | </w:t>
      </w:r>
      <w:r w:rsidR="00BA79DF">
        <w:br/>
      </w:r>
      <w:r w:rsidRPr="00901E2D">
        <w:t xml:space="preserve">lûµ…±µîA Vµ±µ | «¸ölû¸ï‡±ÀµÃm¸î …¶pñ¶¢ÀlµB | </w:t>
      </w:r>
      <w:r w:rsidR="00BA79DF">
        <w:br/>
      </w:r>
      <w:r w:rsidRPr="00901E2D">
        <w:t xml:space="preserve">DV¸±¸ï±ÀµÀ »pñ±ÀµÀA lûµ¶m¶¢Ã¶¬Åhµï ¶pñY¹hµ¶mÀåA ¶¢Ã †¶¢ï¶¢…VÉÜk¿ùB | ¶ªh¸ï¶mé ¶pñ†¶¢Àl¼…hµ¶¢ïA | lûµ±¸î¶mé ¶pñ†¶¢Àl¼…hµ¶¢ïA | </w:t>
      </w:r>
      <w:r w:rsidR="00BA79DF">
        <w:br/>
      </w:r>
      <w:r w:rsidRPr="00901E2D">
        <w:t xml:space="preserve">OµÀ¶¥v¹¶mé ¶pñ†¶¢Àl¼…hµ¶¢ïA | sûµÃËhÇþï ¶m ¶pñ†¶¢Àl¼…hµ¶¢ïA | </w:t>
      </w:r>
      <w:r w:rsidR="00BA79DF">
        <w:br/>
      </w:r>
      <w:r w:rsidRPr="00901E2D">
        <w:t>«¸ölû¸ï±ÀµÀ ¶pñ¶¢Vµm¸sû¹ïA ¶m ¶pñ†¶¢Àl¼…hµ¶¢ïA||</w:t>
      </w:r>
      <w:r w:rsidRPr="006C4584">
        <w:rPr>
          <w:rFonts w:ascii="BRH Telugu RN" w:hAnsi="BRH Telugu RN" w:cs="BRH Telugu RN"/>
        </w:rPr>
        <w:t>11.1</w:t>
      </w:r>
    </w:p>
    <w:p w:rsidR="00901E2D" w:rsidRPr="00901E2D" w:rsidRDefault="00901E2D" w:rsidP="00F83A26">
      <w:pPr>
        <w:pStyle w:val="NoSpacing"/>
      </w:pPr>
    </w:p>
    <w:p w:rsidR="00901E2D" w:rsidRPr="00901E2D" w:rsidRDefault="00901E2D" w:rsidP="00891ABF">
      <w:pPr>
        <w:pStyle w:val="Telugu-Veda"/>
      </w:pPr>
      <w:r w:rsidRPr="00901E2D">
        <w:t xml:space="preserve">lÉ¶¢»phµÅO¸±¸ïsû¹ïA ¶m ¶pñ†¶¢Àl¼…hµ¶¢ïA | ¶¢Ã†hµÅ lÉ…¢Ð sûµ¶¢ | </w:t>
      </w:r>
      <w:r w:rsidR="00BA79DF">
        <w:br/>
      </w:r>
      <w:r w:rsidRPr="00901E2D">
        <w:t xml:space="preserve">»p†hµÅ lÉ…¢Ð sûµ¶¢ | DV¸†±µï lÉ…¢Ð sûµ¶¢ | Ci†k¼ lÉ…¢Ð sûµ¶¢ | </w:t>
      </w:r>
      <w:r w:rsidRPr="00901E2D">
        <w:lastRenderedPageBreak/>
        <w:t xml:space="preserve">±ÀµÃ¶mï¶m¶¢l¸ï†n Oµ…±¸îgº | h¸n Êª†£hµ…¢¸ïn | mÐ †Ehµ…±¸gº | ±ÀµÃ¶mï«¸îOµ(S³î) ¶ªÀ†Vµ±¼…h¸n | h¸n hµö†±ÀÇÃq¸…«¸ïn || </w:t>
      </w:r>
      <w:r w:rsidRPr="006C4584">
        <w:rPr>
          <w:rFonts w:ascii="BRH Telugu RN" w:hAnsi="BRH Telugu RN" w:cs="BRH Telugu RN"/>
        </w:rPr>
        <w:t>11.2</w:t>
      </w:r>
      <w:r w:rsidRPr="00901E2D">
        <w:t xml:space="preserve"> </w:t>
      </w:r>
    </w:p>
    <w:p w:rsidR="00901E2D" w:rsidRPr="00901E2D" w:rsidRDefault="00901E2D" w:rsidP="00891ABF">
      <w:pPr>
        <w:pStyle w:val="Telugu-Veda"/>
      </w:pPr>
      <w:r w:rsidRPr="00901E2D">
        <w:t xml:space="preserve">mÐ †Ehµ…±¸gº | ±ÀÉÀ OÉ V¸¶ªî-VÉÜò±ÀµÃ(†S³î)«Ò …s¹ñ¶¬îg¸B | </w:t>
      </w:r>
      <w:r w:rsidR="00BA79DF">
        <w:br/>
      </w:r>
      <w:r w:rsidRPr="00901E2D">
        <w:t xml:space="preserve">hÉ©¸A hµö±ÀµÃ„„¶ªÊm ¶m ¶pñ†¶¥ö»ª…hµ¶¢ïA | ¶¥ñ†lµè±ÀµÃ …lÉ±ÀµÀA | C¶¥ñ†lµè±ÀµÃ„…lÉ±ÀµÀA | †¦ñ±ÀµÃ …lÉ±ÀµÀA | †»¬ñ±ÀµÃ …lÉ±ÀµÀA | </w:t>
      </w:r>
      <w:r w:rsidR="00BA79DF">
        <w:br/>
      </w:r>
      <w:r w:rsidRPr="00901E2D">
        <w:t xml:space="preserve">†tû±ÀµÃ …lÉ±ÀµÀA | ¶ª´¢À†£l¸ …lÉ±ÀµÀA | </w:t>
      </w:r>
      <w:r w:rsidR="00BA79DF">
        <w:br/>
      </w:r>
      <w:r w:rsidRPr="00901E2D">
        <w:t xml:space="preserve">Ckµ ±ÀµÀl¼ hÉ Oµ±µî£WOºk¸ù ¢¸ ¶¢Åhµå £W†Oºk¸ù …¢¸ «¸ïh³ || </w:t>
      </w:r>
      <w:r w:rsidRPr="006C4584">
        <w:rPr>
          <w:rFonts w:ascii="BRH Telugu RN" w:hAnsi="BRH Telugu RN" w:cs="BRH Telugu RN"/>
        </w:rPr>
        <w:t>11.3</w:t>
      </w:r>
    </w:p>
    <w:p w:rsidR="00901E2D" w:rsidRPr="00901E2D" w:rsidRDefault="00901E2D" w:rsidP="00F83A26">
      <w:pPr>
        <w:pStyle w:val="NoSpacing"/>
      </w:pPr>
    </w:p>
    <w:p w:rsidR="00901E2D" w:rsidRPr="00901E2D" w:rsidRDefault="00901E2D" w:rsidP="00891ABF">
      <w:pPr>
        <w:pStyle w:val="Telugu-Veda"/>
      </w:pPr>
      <w:r w:rsidRPr="00901E2D">
        <w:t xml:space="preserve">±ÀÉÀ hµhµñ s¹ñ¶¬î‡g¸B ¶ª…¶¢Àî…±³¦¶mB | ±ÀµÀÀ†O¸å D…±ÀµÀÀO¸åB | CvÃ†°¸ lûµ†±µîO¸…¶¢Ã¶ªÀùþïB | ±ÀµÀk¸ †hÉ hµ†hµñ ¶¢…±Éå±µ´mé | hµk¸ hµ†hµñ ¶¢…±Éåk¸B | Ck¸‡sû¹ïP¹ï…hÉ¶¨À | ±ÀÉÀ hµhµñ s¹ñ¶¬î‡g¸B ¶ª…¶¢Àî…±³¦¶mB | </w:t>
      </w:r>
      <w:r w:rsidR="00BA79DF">
        <w:br/>
      </w:r>
      <w:r w:rsidRPr="00901E2D">
        <w:t xml:space="preserve">±ÀµÀÀ†O¸å D…±ÀµÀÀO¸åB | CvÃ†°¸ lûµ†±µî O¸…¶¢Ã-¶ªÀùþïB | </w:t>
      </w:r>
      <w:r w:rsidR="00BA79DF">
        <w:br/>
      </w:r>
      <w:r w:rsidRPr="00901E2D">
        <w:t xml:space="preserve">±ÀµÀk¸ †hÉ hÉ†¶¨À ¶¢…±Éåþå±µ´mé | hµk¸ hÉ†¶¨À ¶¢…±Éåk¸B | J†¶¨ D…lÉ¶¥B | </w:t>
      </w:r>
      <w:r w:rsidR="00BA79DF">
        <w:br/>
      </w:r>
      <w:r w:rsidRPr="00901E2D">
        <w:t xml:space="preserve">J¶¨ †G¶p…lÉ¶¥B | J©¸ †Ê¢lÐ…¶pn¶¨h³ | Jhµ†lµ¶mÀ…¥¹¶ª¶mA | </w:t>
      </w:r>
      <w:r w:rsidR="00BA79DF">
        <w:br/>
      </w:r>
      <w:r w:rsidRPr="00901E2D">
        <w:t xml:space="preserve">J¶¢ ¶¢ÀÀ†q¸»ª…hµ¶¢ïA | J¶¢ ¶¢ÀÀËVÇ†hµlµÀ…q¸¶ªïA || </w:t>
      </w:r>
      <w:r w:rsidRPr="006C4584">
        <w:rPr>
          <w:rFonts w:ascii="BRH Telugu RN" w:hAnsi="BRH Telugu RN" w:cs="BRH Telugu RN"/>
        </w:rPr>
        <w:t>11.4</w:t>
      </w:r>
      <w:r w:rsidRPr="00901E2D">
        <w:t xml:space="preserve"> </w:t>
      </w:r>
    </w:p>
    <w:p w:rsidR="00901E2D" w:rsidRPr="00901E2D" w:rsidRDefault="00901E2D" w:rsidP="002201BC">
      <w:pPr>
        <w:pStyle w:val="NoSpacing"/>
      </w:pPr>
    </w:p>
    <w:p w:rsidR="00901E2D" w:rsidRPr="00901E2D" w:rsidRDefault="00901E2D" w:rsidP="002201BC">
      <w:pPr>
        <w:pStyle w:val="Heading2VedaVMSTelugu"/>
        <w:numPr>
          <w:ilvl w:val="0"/>
          <w:numId w:val="0"/>
        </w:numPr>
        <w:ind w:left="720" w:hanging="720"/>
      </w:pPr>
      <w:bookmarkStart w:id="13" w:name="_Toc5743844"/>
      <w:r w:rsidRPr="00901E2D">
        <w:t>1.12</w:t>
      </w:r>
      <w:r w:rsidRPr="00901E2D">
        <w:tab/>
        <w:t>Ghµå±µ ¥¹nå q¸eµB</w:t>
      </w:r>
      <w:bookmarkEnd w:id="13"/>
    </w:p>
    <w:p w:rsidR="00901E2D" w:rsidRPr="00901E2D" w:rsidRDefault="00901E2D" w:rsidP="00891ABF">
      <w:pPr>
        <w:pStyle w:val="Telugu-Veda"/>
      </w:pPr>
      <w:r w:rsidRPr="00901E2D">
        <w:t xml:space="preserve">¶¥†mÐé …£ÀhµñB ¶¥A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¶¢†±µÀgB | ¶¥†mÐé sûµ¶¢hµö…±µï¶¢Ã | </w:t>
      </w:r>
      <w:r w:rsidR="00BA79DF">
        <w:br/>
      </w:r>
      <w:r w:rsidRPr="00901E2D">
        <w:t xml:space="preserve">¶¥…¶mé E…mÐçò sÅ…¶¬¶ªê†iB | ¶¥…mÐé £†¶¨Àä ±µÀ±µÀ…Oµñ¶¢ÀB | ¶m…È¢Ã sñ†¶¬îgÉ | ¶m†¶¢ÀÊªå ¢¸±ÀÇÃ | hµö…Ê¢À¶¢ …¶pñhµï…°µA sñ†¶®î»ª | </w:t>
      </w:r>
      <w:r w:rsidR="00BA79DF">
        <w:br/>
      </w:r>
      <w:r w:rsidRPr="00901E2D">
        <w:lastRenderedPageBreak/>
        <w:t>h¸ö…Ê¢À¶¢ …¶pñhµï…°µA sñ¶®î †¢¸l¼¶¨A | …sÀÀhµ†¶¢À¢¸l¼¶¨A | …¶ªhµï†¶¢À¢¸l¼¶¨A | hµm¸î†¶¢Ã¤h³ | hµl³…¶¢O¸å†±µ¶¢Ã¤h³ | D…¤m¸îA | D‡¤…lµöO¸å‡±µA |</w:t>
      </w:r>
      <w:r w:rsidR="00BA79DF">
        <w:t xml:space="preserve"> </w:t>
      </w:r>
      <w:r w:rsidR="00BA79DF">
        <w:br/>
      </w:r>
      <w:r w:rsidRPr="00901E2D">
        <w:t xml:space="preserve">MA ¥¹…nåB ¥¹…nåB ¥¹†nåB || </w:t>
      </w:r>
      <w:r w:rsidRPr="006C4584">
        <w:rPr>
          <w:rFonts w:ascii="BRH Telugu RN" w:hAnsi="BRH Telugu RN" w:cs="BRH Telugu RN"/>
        </w:rPr>
        <w:t>12.1</w:t>
      </w:r>
      <w:r w:rsidRPr="00901E2D">
        <w:t xml:space="preserve"> </w:t>
      </w:r>
    </w:p>
    <w:p w:rsidR="00F83A26" w:rsidRDefault="00901E2D" w:rsidP="00F83A26">
      <w:pPr>
        <w:pStyle w:val="Telugu-Veda"/>
        <w:jc w:val="center"/>
      </w:pPr>
      <w:r w:rsidRPr="00901E2D">
        <w:t>|| Ei §°¸¶¢xô ¶ª¶¢Ãq¸å ||</w:t>
      </w:r>
    </w:p>
    <w:p w:rsidR="00901E2D" w:rsidRPr="00901E2D" w:rsidRDefault="001A793E" w:rsidP="00F83A26">
      <w:pPr>
        <w:pStyle w:val="Telugu-Veda"/>
        <w:jc w:val="center"/>
      </w:pPr>
      <w:r>
        <w:pict>
          <v:rect id="_x0000_i1025" style="width:0;height:1.5pt" o:hralign="center" o:hrstd="t" o:hr="t" fillcolor="#a0a0a0" stroked="f"/>
        </w:pict>
      </w:r>
    </w:p>
    <w:p w:rsidR="00901E2D" w:rsidRPr="00901E2D" w:rsidRDefault="00901E2D" w:rsidP="00901E2D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D555D0" w:rsidRDefault="00D555D0">
      <w:pPr>
        <w:spacing w:after="0"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  <w:r>
        <w:rPr>
          <w:rFonts w:ascii="BRH Telugu" w:hAnsi="BRH Telugu" w:cs="BRH Telugu"/>
          <w:b/>
          <w:bCs/>
          <w:color w:val="000000"/>
          <w:sz w:val="40"/>
          <w:szCs w:val="40"/>
        </w:rPr>
        <w:br w:type="page"/>
      </w:r>
    </w:p>
    <w:p w:rsidR="00901E2D" w:rsidRPr="00901E2D" w:rsidRDefault="00901E2D" w:rsidP="00D428C3">
      <w:pPr>
        <w:pStyle w:val="1Title-VedaVMSTelugu"/>
      </w:pPr>
      <w:r w:rsidRPr="00901E2D">
        <w:lastRenderedPageBreak/>
        <w:t xml:space="preserve"> </w:t>
      </w:r>
      <w:bookmarkStart w:id="14" w:name="_Toc5743845"/>
      <w:r w:rsidRPr="00901E2D">
        <w:t>sñ¶®î¶m¶mç ¶¢xô</w:t>
      </w:r>
      <w:bookmarkEnd w:id="14"/>
      <w:r w:rsidRPr="00901E2D">
        <w:t xml:space="preserve"> </w:t>
      </w:r>
    </w:p>
    <w:p w:rsidR="00901E2D" w:rsidRPr="00901E2D" w:rsidRDefault="00901E2D" w:rsidP="00D428C3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(TA 5.13.1 to TA 5.14.9)</w:t>
      </w:r>
    </w:p>
    <w:p w:rsidR="00901E2D" w:rsidRPr="00901E2D" w:rsidRDefault="00901E2D" w:rsidP="00891ABF">
      <w:pPr>
        <w:pStyle w:val="Telugu-Veda"/>
      </w:pPr>
      <w:r w:rsidRPr="00901E2D">
        <w:t>…¶ª¶¬ †m¸ ¶¢¶¢hµÀ | …¶ª¶¬ †mÓ sûµÀ¶mOµÀå | …¶ª¶¬ …¤†±µïA Oµ±µ¢¸¶¢ËÈ¬ |</w:t>
      </w:r>
    </w:p>
    <w:p w:rsidR="00901E2D" w:rsidRPr="00901E2D" w:rsidRDefault="00901E2D" w:rsidP="00891ABF">
      <w:pPr>
        <w:pStyle w:val="Telugu-Veda"/>
      </w:pPr>
      <w:r w:rsidRPr="00901E2D">
        <w:t>…hÉ…Y»ªö…m¸ ¶¢†lû¿hµ¶¢À…¶ªÀå ¶¢Ã †£l¼ö…©¸¶¢‡ËÈ¬ | MA ¥¹…nåB ¥¹…nåB ¥¹†nåB ||</w:t>
      </w:r>
    </w:p>
    <w:p w:rsidR="00901E2D" w:rsidRPr="00901E2D" w:rsidRDefault="00901E2D" w:rsidP="00D428C3">
      <w:pPr>
        <w:pStyle w:val="NoSpacing"/>
      </w:pPr>
    </w:p>
    <w:p w:rsidR="00901E2D" w:rsidRPr="00901E2D" w:rsidRDefault="00901E2D" w:rsidP="00D428C3">
      <w:pPr>
        <w:pStyle w:val="Heading2VedaVMSTelugu"/>
        <w:numPr>
          <w:ilvl w:val="0"/>
          <w:numId w:val="0"/>
        </w:numPr>
        <w:ind w:left="720" w:hanging="720"/>
      </w:pPr>
      <w:bookmarkStart w:id="15" w:name="_Toc5743846"/>
      <w:r w:rsidRPr="00901E2D">
        <w:t>2.1</w:t>
      </w:r>
      <w:r w:rsidRPr="00901E2D">
        <w:tab/>
        <w:t xml:space="preserve"> G¶pn¶¨h¸ù±µ ¶ªUØò¶¬B</w:t>
      </w:r>
      <w:bookmarkEnd w:id="15"/>
    </w:p>
    <w:p w:rsidR="00901E2D" w:rsidRPr="00901E2D" w:rsidRDefault="00901E2D" w:rsidP="00891ABF">
      <w:pPr>
        <w:pStyle w:val="Telugu-Veda"/>
      </w:pPr>
      <w:r w:rsidRPr="00901E2D">
        <w:t xml:space="preserve">…sñ…¶¬î£‡l¸qÒé…i ¶p‡±µA | hµ…lÉ©¸„†sûµÀïO¸å | …¶ªhµïA …Y¹ß¶m-†¶¢À…¶m¶måA sñ†¶¬î | ±ÀÇÃ Ê¢…lµ n†»¬…hµA SµÀ†¶®±ÀµÃA ¶p…±µÊ¢À †¢Ðï¶¢À´mé | </w:t>
      </w:r>
      <w:r w:rsidR="00BA79DF">
        <w:br/>
      </w:r>
      <w:r w:rsidRPr="00901E2D">
        <w:t xml:space="preserve">‡«Ò„¶¥Àé…hÉ ¶ª…±¸ö´m O¸‡¶¢Ã´mæ …¶ª¶¬ | sñ†¶¬îg¸ £…¶p¦ÛhÉ†i | </w:t>
      </w:r>
      <w:r w:rsidR="00BA79DF">
        <w:br/>
      </w:r>
      <w:r w:rsidRPr="00901E2D">
        <w:t>hµ…«¸îl¸ö …Jhµ†«¸î…l¸hµî†¶m D…O¸¶¥B ¶ªA†sûµÃhµB | …D…O¸¥¹l³ …¢¸±ÀµÀÀB | …¢¸±ÀÇÃ…±µS¼éB | …CSÉé±¸†¶pB | …ClµíþïB †¶pÅ…k¼¤ | …¶pÅ…k¼¢¸ï M†¶¨lûµ±ÀµÀB | M†¶¨…lû¿sûÑï„‡¶méA | C…m¸éh³ ¶pÁ†±µÀ¶¨B | ¶ª ¢¸ J¶¨ ¶pÁ±µÀ©Ò„†¶mé±µ…¶</w:t>
      </w:r>
      <w:r w:rsidR="00D428C3">
        <w:t>ª¶¢À±ÀµÀB | hµÊªï†lµÊ¢À…¶¢ ¦±µB</w:t>
      </w:r>
      <w:r w:rsidR="00BA79DF">
        <w:t xml:space="preserve"> </w:t>
      </w:r>
      <w:r w:rsidRPr="00901E2D">
        <w:t xml:space="preserve">| C±ÀµÀA lµ†°ºgB …¶p°µB| </w:t>
      </w:r>
    </w:p>
    <w:p w:rsidR="00901E2D" w:rsidRPr="00901E2D" w:rsidRDefault="00901E2D" w:rsidP="00891ABF">
      <w:pPr>
        <w:pStyle w:val="Telugu-Veda"/>
      </w:pPr>
      <w:r w:rsidRPr="00901E2D">
        <w:t xml:space="preserve">C±ÀµÀ¶¢ÀÀ†hµå±µB …¶p°µB | C±ÀµÀ¶¢Ã‡h¸î | ElµA ¶pÁ†VµÜA ¶pñi©¸á | </w:t>
      </w:r>
      <w:r w:rsidR="00BA79DF">
        <w:br/>
      </w:r>
      <w:r w:rsidRPr="00901E2D">
        <w:t xml:space="preserve">hµlµÊpï¶¨ †¥ÑôOÐ …sûµ¶¢i || </w:t>
      </w:r>
      <w:r w:rsidRPr="006C4584">
        <w:rPr>
          <w:rFonts w:ascii="BRH Telugu RN" w:hAnsi="BRH Telugu RN" w:cs="BRH Telugu RN"/>
        </w:rPr>
        <w:t>1.1</w:t>
      </w:r>
      <w:r w:rsidRPr="00901E2D">
        <w:t xml:space="preserve"> </w:t>
      </w:r>
    </w:p>
    <w:p w:rsidR="00901E2D" w:rsidRPr="00901E2D" w:rsidRDefault="00901E2D" w:rsidP="00D428C3">
      <w:pPr>
        <w:pStyle w:val="NoSpacing"/>
      </w:pPr>
    </w:p>
    <w:p w:rsidR="00901E2D" w:rsidRPr="00901E2D" w:rsidRDefault="00901E2D" w:rsidP="00D428C3">
      <w:pPr>
        <w:pStyle w:val="Heading2VedaVMSTelugu"/>
        <w:numPr>
          <w:ilvl w:val="0"/>
          <w:numId w:val="0"/>
        </w:numPr>
        <w:ind w:left="720" w:hanging="720"/>
      </w:pPr>
      <w:bookmarkStart w:id="16" w:name="_Toc5743847"/>
      <w:r w:rsidRPr="00901E2D">
        <w:t>2.2</w:t>
      </w:r>
      <w:r w:rsidRPr="00901E2D">
        <w:tab/>
        <w:t xml:space="preserve"> ¶pcÛOÐ¶¥-£¶¢±µgA</w:t>
      </w:r>
      <w:bookmarkEnd w:id="16"/>
    </w:p>
    <w:p w:rsidR="00901E2D" w:rsidRPr="00901E2D" w:rsidRDefault="00901E2D" w:rsidP="00891ABF">
      <w:pPr>
        <w:pStyle w:val="Telugu-Veda"/>
      </w:pPr>
      <w:r w:rsidRPr="00901E2D">
        <w:t xml:space="preserve">C…m¸éËlÇþö …¶pñY¹B …¶pñY¹†±ÀµÀÊmå | ±ÀµÃB O¸†¶¥Û ¶pÅ…k¼¤(S³Ø) …¦ñh¸B | </w:t>
      </w:r>
      <w:r w:rsidR="00BA79DF">
        <w:br/>
      </w:r>
      <w:r w:rsidRPr="00901E2D">
        <w:t xml:space="preserve">C…kÐ C†Êmé…ËÈm¶¢ †a¶¢nå | C†ËkÇ…¶m lµ†»p±ÀµÀ¶måþï…¶måhµB | </w:t>
      </w:r>
      <w:r w:rsidR="00BA79DF">
        <w:br/>
      </w:r>
      <w:r w:rsidRPr="00901E2D">
        <w:t>C…¶mé(…S³î) »¬ …sûµÃh¸…m¸A YÉï‡¶¨áA | hµ‡«¸îk³ ¶ª±Óö…¶¨lûµ-†¶¢ÀÀVµïhÉ |</w:t>
      </w:r>
      <w:r w:rsidR="00CB4797">
        <w:t xml:space="preserve"> </w:t>
      </w:r>
      <w:r w:rsidRPr="00901E2D">
        <w:t xml:space="preserve">¶ª…±µöA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ËÈ¢ hÉ„†¶mé¶¢Ã¶pÁýé¶¢nå | ±ÀÉÀ„…¶méA sñ…¶¬Ñîq¸†¶ªhÉ | </w:t>
      </w:r>
      <w:r w:rsidR="00BA79DF">
        <w:br/>
      </w:r>
      <w:r w:rsidRPr="00901E2D">
        <w:lastRenderedPageBreak/>
        <w:t xml:space="preserve">C…¶mé(…S³î) »¬ …sûµÃh¸…m¸A YÉï‡¶¨áA | hµ‡«¸îk³ ¶ª±Óö…¶¨lûµ-†¶¢ÀÀVµïhÉ | C‡m¸él³ …sûµÃh¸…n Y¹†±ÀµÀÊmå | Y¹…h¸¶mï†Êmé¶m ¶¢±µçþèÊmå | </w:t>
      </w:r>
      <w:r w:rsidR="00BA79DF">
        <w:br/>
      </w:r>
      <w:r w:rsidRPr="00901E2D">
        <w:t xml:space="preserve">ClµïhÉ„iå †Vµ sûµÃ…h¸n | hµ«¸îlµ¶méA hµlµÀ†Vµïhµ …Ei | </w:t>
      </w:r>
      <w:r w:rsidR="00BA79DF">
        <w:br/>
      </w:r>
      <w:r w:rsidRPr="00901E2D">
        <w:t xml:space="preserve">hµ«¸îl¸ö Jhµ«¸î-lµ†¶mé±µ…¶ª¶¢À±ÀµÃh³ | CmÐï„¶må±µ D‡h¸î q¸ñ…g ¶¢À±ÀµÀB | hÉ†ËÈm¶¨ …¶pÁ¹±µäB | ¶ª ¢¸ J¶¨ ¶pÁ±µÀ¶¨†£lûµ …J¶¢ | </w:t>
      </w:r>
      <w:r w:rsidR="00BA79DF">
        <w:br/>
      </w:r>
      <w:r w:rsidRPr="00901E2D">
        <w:t xml:space="preserve">hµ¶ªï ¶pÁ†±µÀ¶¨ …£lûµh¸A | C¶mö†±ÀµÀA ¶pÁ±µÀ…¶¨ £lûµB | </w:t>
      </w:r>
      <w:r w:rsidR="00BA79DF">
        <w:br/>
      </w:r>
      <w:r w:rsidRPr="00901E2D">
        <w:t xml:space="preserve">hµ¶ªï q¸ñ†g J…¶¢ ¦±µB | ¢¸ïmÐ lµ†°ºgB …¶p°µB | Cq¸¶m G†hµå±µB …¶p°µB | D†O¸¶¥ …Dh¸î | ¶pÅk¼¤ ¶pÁ†VµÜA ¶pñ…i©¸á | hµlµÊpï¶¨ †¥ÑôOÐ …sûµ¶¢i || </w:t>
      </w:r>
      <w:r w:rsidRPr="00B019F7">
        <w:rPr>
          <w:rFonts w:ascii="BRH Telugu RN" w:hAnsi="BRH Telugu RN" w:cs="BRH Telugu RN"/>
        </w:rPr>
        <w:t>2.1</w:t>
      </w:r>
      <w:r w:rsidRPr="00901E2D">
        <w:t xml:space="preserve"> </w:t>
      </w:r>
    </w:p>
    <w:p w:rsidR="00901E2D" w:rsidRPr="00901E2D" w:rsidRDefault="00901E2D" w:rsidP="00891ABF">
      <w:pPr>
        <w:pStyle w:val="Telugu-Veda"/>
      </w:pPr>
      <w:r w:rsidRPr="00901E2D">
        <w:t xml:space="preserve">…q¸ñgA …lÉ¢¸ C…¶mÀq¸ñ†gnå | …¶¢À…¶mÀ‡©¸ïB …¶p¶¥†¶¢…¶¥Û ±ÀÉÀ | </w:t>
      </w:r>
      <w:r w:rsidR="00BA79DF">
        <w:br/>
      </w:r>
      <w:r w:rsidRPr="00901E2D">
        <w:t>…q¸ñgÑ »¬ …sûµÃh¸…m¸¶¢Ã†±ÀµÀÀB | hµ‡«¸îk³ ¶ª±¸ö…±ÀµÀÀ¶¨ †¶¢ÀÀVµïhÉ | ¶ª†±µö…Ê¢À¶¢ …hµ D†±ÀµÀÀ±µïnå | ±ÀÉÀ …q¸ñgA sñ…¶¬Ñîq¸†¶ªhÉ |</w:t>
      </w:r>
      <w:r w:rsidR="00CB4797">
        <w:t xml:space="preserve"> </w:t>
      </w:r>
      <w:r w:rsidR="00BA79DF">
        <w:br/>
      </w:r>
      <w:r w:rsidRPr="00901E2D">
        <w:t>q¸ñgÑ »¬</w:t>
      </w:r>
      <w:r w:rsidR="00CB4797">
        <w:t xml:space="preserve"> </w:t>
      </w:r>
      <w:r w:rsidRPr="00901E2D">
        <w:t xml:space="preserve">sûµÃ†h¸m¸…¶¢Ã±ÀµÀÀB | hµ«¸îk³ ¶ª±¸ö±ÀµÀÀ¶¨-¶¢ÀÀ†Vµïhµ …Ei | </w:t>
      </w:r>
    </w:p>
    <w:p w:rsidR="00901E2D" w:rsidRPr="00901E2D" w:rsidRDefault="00901E2D" w:rsidP="00891ABF">
      <w:pPr>
        <w:pStyle w:val="Telugu-Veda"/>
      </w:pPr>
      <w:r w:rsidRPr="00901E2D">
        <w:t xml:space="preserve">hµËÈªþï¶¨ J¶¢ ¥¹†±¿±µ …Dh¸î | †±ÀµÀB ¶pÁ¹…±µö¶ªï | hµ«¸îl¸ö Jhµ‡«¸îh³ q¸ñ…g¶¢À±ÀµÃh³ | CmÐï„¶må±µ D†h¸î ¶¢À…mÐ¶¢À±ÀµÀB | </w:t>
      </w:r>
      <w:r w:rsidR="00BA79DF">
        <w:br/>
      </w:r>
      <w:r w:rsidRPr="00901E2D">
        <w:t xml:space="preserve">hÉ†ËÈm¶¨ …¶pÁ¹±µäB | ¶ª ¢¸ J¶¨ ¶pÁ±µÀ¶¨†£lûµ …J¶¢ | hµ¶ªï ¶pÁ†±µÀ¶¨…£lûµh¸A | C¶mö†±ÀµÀA ¶pÁ±µÀ…¶¨£lûµB | hµ¶ªï ±ÀµÀ†YÂ±É…¶¢ ¦±µB | sÀÀS³ lµ†°ºgB …¶p°µB | </w:t>
      </w:r>
      <w:r w:rsidRPr="00901E2D">
        <w:lastRenderedPageBreak/>
        <w:t xml:space="preserve">«¸È¢Ã†hµå±µB …¶p°µB | D†lÉ¶¥ …Dh¸î | Ckµ±¸öUºØ±µ¶ªB ¶pÁ†VµÜA ¶pñ…i©¸á | hµlµÊpï¶¨ †¥ÑôOÐ …sûµ¶¢i || </w:t>
      </w:r>
      <w:r w:rsidRPr="00B019F7">
        <w:rPr>
          <w:rFonts w:ascii="BRH Telugu RN" w:hAnsi="BRH Telugu RN" w:cs="BRH Telugu RN"/>
        </w:rPr>
        <w:t>3.1</w:t>
      </w:r>
      <w:r w:rsidRPr="00901E2D">
        <w:t xml:space="preserve"> </w:t>
      </w:r>
    </w:p>
    <w:p w:rsidR="00901E2D" w:rsidRPr="00901E2D" w:rsidRDefault="00901E2D" w:rsidP="00CB4797">
      <w:pPr>
        <w:pStyle w:val="NoSpacing"/>
      </w:pPr>
    </w:p>
    <w:p w:rsidR="00901E2D" w:rsidRPr="00901E2D" w:rsidRDefault="00901E2D" w:rsidP="00891ABF">
      <w:pPr>
        <w:pStyle w:val="Telugu-Veda"/>
      </w:pPr>
      <w:r w:rsidRPr="00901E2D">
        <w:t>±ÀµÀ…hÐ ¢¸…VÐ n†¶¢±µåÊmå | C‡q¸ñ…¶pï ¶¢À†¶m«¸ …¶ª¶¬ | D¶m¶mçA sñ†¶¬îgÑ …£l¸ö´m</w:t>
      </w:r>
      <w:r w:rsidR="00CB4797">
        <w:t xml:space="preserve"> </w:t>
      </w:r>
      <w:r w:rsidRPr="00901E2D">
        <w:t xml:space="preserve">| ¶m tsûÉi Oµ†l¸Vµ…Êmi | hµËÈªþï¶¨ J¶¢ ¥¹†±¿±µ …Dh¸î | </w:t>
      </w:r>
      <w:r w:rsidR="00BA79DF">
        <w:br/>
      </w:r>
      <w:r w:rsidRPr="00901E2D">
        <w:t xml:space="preserve">†±ÀµÀB ¶pÁ¹…±µö¶ªï | hµ«¸îl¸ö Jhµ‡«¸î´m ¶¢À…mÐ¶¢À±ÀµÃh³ | CmÐï„¶må±µ Dh¸î †£Y¹ß…¶m¶¢À±ÀµÀB | hÉ†ËÈm¶¨ …¶pÁ¹±µäB | ¶ª ¢¸ J¶¨ ¶pÁ±µÀ¶¨†£lûµ …J¶¢ | hµ¶ªï ¶pÁ†±µÀ¶¨ …£lûµh¸A | C¶mö†±ÀµÀA ¶pÁ±µÀ…¶¨ £lûµB | hµ¶ªï †¶¥ñËlÇþè…¶¢ ¦±µB | sÀÀhµA lµ†°ºgB …¶p°µB | ¶ªhµï¶¢ÀÀ†hµå±µB …¶p°µB | †±ÀÇÃSµ …Dh¸î | </w:t>
      </w:r>
      <w:r w:rsidR="00BA79DF">
        <w:br/>
      </w:r>
      <w:r w:rsidRPr="00901E2D">
        <w:t>¶¢À¶¬B ¶pÁ†VµÜA ¶pñ…i©¸á |</w:t>
      </w:r>
      <w:r w:rsidR="00CB4797">
        <w:t xml:space="preserve"> </w:t>
      </w:r>
      <w:r w:rsidRPr="00901E2D">
        <w:t xml:space="preserve">hµlµÊpï¶¨ †¥ÑôOÐ …sûµ¶¢i || </w:t>
      </w:r>
      <w:r w:rsidRPr="00B019F7">
        <w:rPr>
          <w:rFonts w:ascii="BRH Telugu RN" w:hAnsi="BRH Telugu RN" w:cs="BRH Telugu RN"/>
        </w:rPr>
        <w:t>4.1</w:t>
      </w:r>
      <w:r w:rsidRPr="00901E2D">
        <w:t xml:space="preserve"> </w:t>
      </w:r>
    </w:p>
    <w:p w:rsidR="00901E2D" w:rsidRPr="00901E2D" w:rsidRDefault="00901E2D" w:rsidP="00CB4797">
      <w:pPr>
        <w:pStyle w:val="NoSpacing"/>
      </w:pPr>
    </w:p>
    <w:p w:rsidR="000553B7" w:rsidRDefault="00901E2D" w:rsidP="00891ABF">
      <w:pPr>
        <w:pStyle w:val="Telugu-Veda"/>
      </w:pPr>
      <w:r w:rsidRPr="00901E2D">
        <w:t xml:space="preserve">…£Y¹ß†¶mA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…±ÀµÀYßA †hµ¶mÀhÉ | Oµ†±¸îgº hµ…¶mÀhÉ„†»p Vµ | …£Y¹ß†¶mA …lÉ¢¸B ¶ª‡±Éö | sñ…¶¬î YÉï…¶¨á-¶¢ÀÀ†q¸¶ªhÉ | …£Y¹ß…¶mA sñ…¶¬î VÉl³ Ê¢†lµ | hµ…«¸îVÉÛ¶mé …¶pñ¶¢Ã†lµïi | …¶¥±¿†±É q¸†¶pîmÐ …»¬h¸ö | ¶ª±¸ö´m-O¸¶¢Ã´mæ-¶ª¶¢À†¶¥Àéhµ …Ei | hµËÈªþï¶¨ J¶¢ ¥¹†±¿±µ …Dh¸î | †±ÀµÀB ¶pÁ¹…±µö¶ªï | hµ«¸îl¸ö Jhµ«¸îl³-†£Y¹ß…¶m¶¢À±ÀµÃh³ | </w:t>
      </w:r>
      <w:r w:rsidR="00BA79DF">
        <w:br/>
      </w:r>
      <w:r w:rsidRPr="00901E2D">
        <w:t xml:space="preserve">CmÐï„¶må±µ D†h¸î„„¶m…¶mç¶¢À±ÀµÀB | hÉ†ËÈm¶¨ …¶pÁ¹±µäB | ¶ª ¢¸ J¶¨ ¶pÁ±µÀ¶¨†£lûµ …J¶¢ | hµ¶ªï ¶pÁ†±µÀ¶¨…£lûµh¸A | C¶mö†±ÀµÀA ¶pÁ±µÀ…¶¨£lûµB | </w:t>
      </w:r>
    </w:p>
    <w:p w:rsidR="00901E2D" w:rsidRPr="00901E2D" w:rsidRDefault="00901E2D" w:rsidP="00891ABF">
      <w:pPr>
        <w:pStyle w:val="Telugu-Veda"/>
      </w:pPr>
      <w:r w:rsidRPr="00901E2D">
        <w:t>hµ¶ªï »pñ†±ÀµÀ-Ê¢À…¶¢ ¦±µB | È¢ÃlÐ lµ†°º</w:t>
      </w:r>
      <w:proofErr w:type="gramStart"/>
      <w:r w:rsidRPr="00901E2D">
        <w:t>gB</w:t>
      </w:r>
      <w:proofErr w:type="gramEnd"/>
      <w:r w:rsidRPr="00901E2D">
        <w:t xml:space="preserve"> …¶p°µB | ¶pñÈ¢Ãlµ G†hµå±µB …¶p°µB | D†¶m¶mç …Dh¸î | sñ¶¬î ¶pÁ†VµÜA ¶pñ…i©¸á |</w:t>
      </w:r>
      <w:r w:rsidR="00CB4797">
        <w:t xml:space="preserve"> </w:t>
      </w:r>
      <w:r w:rsidRPr="00901E2D">
        <w:t xml:space="preserve">hµlµÊpï¶¨ †¥ÑôOÐ …sûµ¶¢i || </w:t>
      </w:r>
      <w:r w:rsidRPr="00B019F7">
        <w:rPr>
          <w:rFonts w:ascii="BRH Telugu RN" w:hAnsi="BRH Telugu RN" w:cs="BRH Telugu RN"/>
        </w:rPr>
        <w:t>5.1</w:t>
      </w:r>
      <w:r w:rsidRPr="00901E2D">
        <w:t xml:space="preserve"> </w:t>
      </w:r>
    </w:p>
    <w:p w:rsidR="00901E2D" w:rsidRPr="00901E2D" w:rsidRDefault="00901E2D" w:rsidP="00CB4797">
      <w:pPr>
        <w:pStyle w:val="NoSpacing"/>
      </w:pPr>
    </w:p>
    <w:p w:rsidR="00901E2D" w:rsidRPr="00901E2D" w:rsidRDefault="00901E2D" w:rsidP="00891ABF">
      <w:pPr>
        <w:pStyle w:val="Telugu-Veda"/>
      </w:pPr>
      <w:r w:rsidRPr="00901E2D">
        <w:t xml:space="preserve">C†¶ª…Êmé¶¢ †¶ª sûµ¶¢i | C…¶ªl³ sñÊ¬î…i Ê¢…lµ VÉh³ | C»ªå sñÊ¬î†i VÉl³ …Ê¢lµ | ¶ª¶måÊ¢À¶mA hµhÐ †£lµÀ…±¼i | hµËÈªþï¶¨ J¶¢ ¥¹†±¿±µ …Dh¸î | </w:t>
      </w:r>
      <w:r w:rsidR="00BA79DF">
        <w:br/>
      </w:r>
      <w:r w:rsidRPr="00901E2D">
        <w:t>†±ÀµÀB ¶pÁ¹…±µö¶ªï |</w:t>
      </w:r>
      <w:r w:rsidR="00CB4797">
        <w:t xml:space="preserve"> </w:t>
      </w:r>
      <w:r w:rsidRPr="00901E2D">
        <w:t xml:space="preserve">Ck¸†hÐ„¶mÀ …¶pñ¥¹éB | …Gh¸ …£l¸ö …¶m¶¢ÀÀA </w:t>
      </w:r>
      <w:r w:rsidRPr="00901E2D">
        <w:rPr>
          <w:rFonts w:ascii="BRH Devanagari" w:hAnsi="BRH Devanagari" w:cs="BRH Devanagari"/>
        </w:rPr>
        <w:t>Æ</w:t>
      </w:r>
      <w:r w:rsidRPr="00901E2D">
        <w:t>…vÑOµA Êpñ†hµï | Oµ…¶¥Û¶m †Sµ…VµÜj(</w:t>
      </w:r>
      <w:r w:rsidRPr="00B019F7">
        <w:rPr>
          <w:rFonts w:ascii="BRH Telugu RN" w:hAnsi="BRH Telugu RN" w:cs="BRH Telugu RN"/>
        </w:rPr>
        <w:t>3</w:t>
      </w:r>
      <w:r w:rsidRPr="00901E2D">
        <w:t>)</w:t>
      </w:r>
      <w:r w:rsidR="00CB4797">
        <w:t xml:space="preserve"> </w:t>
      </w:r>
      <w:r w:rsidRPr="00901E2D">
        <w:t>|</w:t>
      </w:r>
      <w:r w:rsidR="00CB4797">
        <w:t xml:space="preserve"> </w:t>
      </w:r>
      <w:r w:rsidRPr="00901E2D">
        <w:t xml:space="preserve">D†¶¬Ñ …£l¸ö…¶m¶¢ÀÀA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…vÑOµA Êpñ†hµï | </w:t>
      </w:r>
      <w:r w:rsidR="00BA79DF">
        <w:br/>
      </w:r>
      <w:r w:rsidRPr="00901E2D">
        <w:t>Oµ…¦Ûh³ ¶ª†¶¢À…¶¥Àéh¸(</w:t>
      </w:r>
      <w:r w:rsidRPr="00B019F7">
        <w:rPr>
          <w:rFonts w:ascii="BRH Telugu RN" w:hAnsi="BRH Telugu RN" w:cs="BRH Telugu RN"/>
        </w:rPr>
        <w:t>3</w:t>
      </w:r>
      <w:r w:rsidRPr="00901E2D">
        <w:t>) …G | †«Ò„O¸¶¢À±ÀµÀhµ |</w:t>
      </w:r>
      <w:r w:rsidR="00CB4797">
        <w:t xml:space="preserve"> </w:t>
      </w:r>
      <w:r w:rsidR="00BA79DF">
        <w:br/>
      </w:r>
      <w:r w:rsidRPr="00901E2D">
        <w:t xml:space="preserve">…s¶¬À…«¸ïA ¶pñ†Y¹…±ÀÉÀ±ÀÉÀ†i | ¶ª hµ†qÒ„hµ¶pïhµ | ¶ª hµ†¶p…¶ªåq¸åþö | …Elµ(S³î) ¶ª†±µö-¶¢À¶ªÅYhµ | ±ÀµÀ…l¼lµA Oº†cÛ | hµ…kµùýÅ©¸àþö | </w:t>
      </w:r>
      <w:r w:rsidR="00BA79DF">
        <w:br/>
      </w:r>
      <w:r w:rsidRPr="00901E2D">
        <w:t xml:space="preserve">hµ…lÉ¢¸…¶mÀ q¸ñ†£¶¥h³ | hµ†lµ¶mÀ…¶pñ£†¶¥ï | ¶ª…VµÛ hµï†V¸Ûsûµ¶¢h³ | </w:t>
      </w:r>
      <w:r w:rsidR="00BA79DF">
        <w:br/>
      </w:r>
      <w:r w:rsidRPr="00901E2D">
        <w:t xml:space="preserve">…n±µÀ…OµåA V¸ †n±µÀOµåA Vµ | …nv†±ÀµÀ…¶mA V¸ †nv±ÀµÀ¶mA Vµ | </w:t>
      </w:r>
      <w:r w:rsidR="00BA79DF">
        <w:br/>
      </w:r>
      <w:r w:rsidRPr="00901E2D">
        <w:t>…£Y¹ß…¶mA V¸ †£Y¹ß¶mA Vµ | ¶ªhµïA V¸¶mÅhµA Vµ †¶ªhµï-…¶¢Àsûµ¶¢h³ | ±ÀµÀ†l¼lµA …OºcÛ | hµkµùhµï-†£Àh¸ï …Vµ°µhÉ | hµlµÊpï¶¨ †¥ÑôOÐ …sûµ¶¢i ||</w:t>
      </w:r>
      <w:r w:rsidRPr="00B019F7">
        <w:rPr>
          <w:rFonts w:ascii="BRH Telugu RN" w:hAnsi="BRH Telugu RN" w:cs="BRH Telugu RN"/>
        </w:rPr>
        <w:t>6.1</w:t>
      </w:r>
      <w:r w:rsidRPr="00901E2D">
        <w:t xml:space="preserve"> </w:t>
      </w:r>
    </w:p>
    <w:p w:rsidR="00901E2D" w:rsidRPr="00901E2D" w:rsidRDefault="00901E2D" w:rsidP="00870E1B">
      <w:pPr>
        <w:pStyle w:val="NoSpacing"/>
      </w:pPr>
    </w:p>
    <w:p w:rsidR="00CB4797" w:rsidRDefault="00901E2D" w:rsidP="00CB4797">
      <w:pPr>
        <w:pStyle w:val="Heading2VedaVMSTelugu"/>
        <w:numPr>
          <w:ilvl w:val="0"/>
          <w:numId w:val="0"/>
        </w:numPr>
        <w:ind w:left="720" w:hanging="720"/>
      </w:pPr>
      <w:bookmarkStart w:id="17" w:name="_Toc5743848"/>
      <w:r w:rsidRPr="00901E2D">
        <w:t>2.3</w:t>
      </w:r>
      <w:r w:rsidRPr="00901E2D">
        <w:tab/>
        <w:t xml:space="preserve"> Csûµ±ÀµÀ¶pñi©¸á</w:t>
      </w:r>
      <w:bookmarkEnd w:id="17"/>
      <w:r w:rsidR="00CB4797">
        <w:t xml:space="preserve"> </w:t>
      </w:r>
    </w:p>
    <w:p w:rsidR="00901E2D" w:rsidRPr="00901E2D" w:rsidRDefault="00901E2D" w:rsidP="00891ABF">
      <w:pPr>
        <w:pStyle w:val="Telugu-Veda"/>
      </w:pPr>
      <w:r w:rsidRPr="00901E2D">
        <w:t xml:space="preserve">C…¶ªl¸ö …Elµ¶¢À†Sµñ D¾ªh³ | hµ…hÐ ËÈ¢ ¶ª†lµY¹±ÀµÀhµ | hµl¸h¸î¶m(S³Ø) ¶ªö†±ÀµÀ-¶¢À…OµÀ±µÀhµ | hµ«¸îh³ hµk³ ¶ªÀOµÅhµ¶¢ÀÀ†Vµïhµ …Ei | </w:t>
      </w:r>
      <w:r w:rsidR="00BA79DF">
        <w:br/>
      </w:r>
      <w:r w:rsidRPr="00901E2D">
        <w:t>±ÀµÀ†ËlÇþö hµk³ …¶ªÀOµÅhµA | †±µ«Ò …ËÈ¢ ¶ªB |</w:t>
      </w:r>
      <w:r w:rsidR="00CB4797">
        <w:t xml:space="preserve"> </w:t>
      </w:r>
      <w:r w:rsidRPr="00901E2D">
        <w:rPr>
          <w:rFonts w:ascii="BRH Telugu" w:hAnsi="BRH Telugu" w:cs="BRH Telugu"/>
        </w:rPr>
        <w:t xml:space="preserve">±µ¶ª(S³Ø) Ê¬ï¢¸±ÀµÀA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vs¹èþö„„†¶moç …sûµ¶¢i | OÐ Ê¬ï¢¸‡m¸ïh³ OµB …q¸ñg¸ïh³ | </w:t>
      </w:r>
      <w:r w:rsidR="00BA79DF">
        <w:br/>
      </w:r>
      <w:r w:rsidRPr="00901E2D">
        <w:t xml:space="preserve">±ÀµÀlÉ¶¨ DO¸¶¥ D†¶mmÐç …¶m «¸ïh³ | J¶¨ Ê¬ï¢¸†¶m¶mç…±ÀµÃi | </w:t>
      </w:r>
      <w:r w:rsidR="00BA79DF">
        <w:br/>
      </w:r>
      <w:r w:rsidRPr="00901E2D">
        <w:lastRenderedPageBreak/>
        <w:t xml:space="preserve">…±ÀµÀl¸ †Ê¬ïËÈ¢…¶¨ Jhµ»ªî´m-¶mlµÅÊ¥ï „m¸hÉîþï „n±µÀOÉå „nv±ÀµÀÊm „sûµ±ÀµÀA ¶pñ†i©¸áA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…£¶mçhÉ | Ckµ «Ò„sûµ±ÀµÀA †SµhÐ …sûµ¶¢i | </w:t>
      </w:r>
      <w:r w:rsidR="00BA79DF">
        <w:br/>
      </w:r>
      <w:r w:rsidRPr="00901E2D">
        <w:t xml:space="preserve">…±ÀµÀl¸ †Ê¬ïËÈ¢…¶¨ Jhµ»ªî´m-¶mÀlµ±µ-¶¢À†¶må±µA …OµÀ±µÀhÉ | Ckµ hµ¶ªï †sûµ±ÀµÀA …sûµ¶¢i | </w:t>
      </w:r>
      <w:r w:rsidRPr="00901E2D">
        <w:rPr>
          <w:rFonts w:ascii="BRH Telugu" w:hAnsi="BRH Telugu" w:cs="BRH Telugu"/>
        </w:rPr>
        <w:t xml:space="preserve">hµhÉåþö¶¢ sûµ±ÀµÀA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£lµÀ©Ò-„†¶¢Àm¸ö…¶m¶ªï | </w:t>
      </w:r>
      <w:r w:rsidR="00BA79DF">
        <w:br/>
      </w:r>
      <w:r w:rsidRPr="00901E2D">
        <w:t xml:space="preserve">hµlµÊpï¶¨ †¥ÑôOÐ …sûµ¶¢i || </w:t>
      </w:r>
      <w:r w:rsidRPr="00B019F7">
        <w:rPr>
          <w:rFonts w:ascii="BRH Telugu RN" w:hAnsi="BRH Telugu RN" w:cs="BRH Telugu RN"/>
        </w:rPr>
        <w:t>7.1</w:t>
      </w:r>
      <w:r w:rsidRPr="00901E2D">
        <w:t xml:space="preserve"> </w:t>
      </w:r>
    </w:p>
    <w:p w:rsidR="00901E2D" w:rsidRPr="00901E2D" w:rsidRDefault="00901E2D" w:rsidP="00870E1B">
      <w:pPr>
        <w:pStyle w:val="NoSpacing"/>
      </w:pPr>
    </w:p>
    <w:p w:rsidR="00901E2D" w:rsidRPr="00901E2D" w:rsidRDefault="00901E2D" w:rsidP="00870E1B">
      <w:pPr>
        <w:pStyle w:val="Heading2VedaVMSTelugu"/>
        <w:numPr>
          <w:ilvl w:val="0"/>
          <w:numId w:val="0"/>
        </w:numPr>
        <w:ind w:left="720" w:hanging="720"/>
      </w:pPr>
      <w:bookmarkStart w:id="18" w:name="_Toc5743849"/>
      <w:r w:rsidRPr="00901E2D">
        <w:t>2.4</w:t>
      </w:r>
      <w:r w:rsidRPr="00901E2D">
        <w:tab/>
        <w:t xml:space="preserve"> sñ¶®î¶m¶mç¤À¶¢ÃA«¸</w:t>
      </w:r>
      <w:bookmarkEnd w:id="18"/>
    </w:p>
    <w:p w:rsidR="00901E2D" w:rsidRPr="00901E2D" w:rsidRDefault="00901E2D" w:rsidP="00891ABF">
      <w:pPr>
        <w:pStyle w:val="Telugu-Veda"/>
      </w:pPr>
      <w:r w:rsidRPr="00901E2D">
        <w:t xml:space="preserve">…uû©¸„…«¸î-l¸ö†hµB ¶p¶¢hÉ | …uû©Ò†lÉ…i ¶ªÃ†±µïB | </w:t>
      </w:r>
      <w:r w:rsidR="00BA79DF">
        <w:br/>
      </w:r>
      <w:r w:rsidRPr="00901E2D">
        <w:t xml:space="preserve">uû©¸„«¸î-lµ†S¼é-Ê¥Û…¶mçò¶¥Û | ¶¢ÀÅhµÀï±³ lû¸¶¢i ¶p†cÛ¶¢À …Ei | ËÈª©¸„„¶m¶mç¶ªï ¤À¶¢Ã(†S³î)«¸ …sûµ¶¢i | ±ÀµÀÀ¢¸ «¸ïk³ «¸lûµÀ †±ÀµÀÀ¢¸„…lû¸ï±ÀµÀOµB | D¦©Òá lµÅfûº†©Òá s…w¶¨áB | hµÊªï±ÀµÀA ¶pÅk¼¤ ¶ª±¸ö £hµå†¶ªï ¶pÁ¹…±¸ä «¸ïh³ | ¶ª JOÐ ¶¢Ã¶mÀ†¶¨ D…¶m¶mçB | </w:t>
      </w:r>
      <w:r w:rsidR="00BA79DF">
        <w:br/>
      </w:r>
      <w:r w:rsidRPr="00901E2D">
        <w:t>hÉ ±ÀÉÀ ¶¥hµA ¶¢Ã¶mÀ†©¸ D…¶mm¸çB ||</w:t>
      </w:r>
      <w:r w:rsidR="00CB4797">
        <w:t xml:space="preserve"> </w:t>
      </w:r>
      <w:r w:rsidRPr="00B019F7">
        <w:rPr>
          <w:rFonts w:ascii="BRH Telugu RN" w:hAnsi="BRH Telugu RN" w:cs="BRH Telugu RN"/>
        </w:rPr>
        <w:t>8.1</w:t>
      </w:r>
      <w:r w:rsidRPr="00901E2D">
        <w:t xml:space="preserve"> </w:t>
      </w:r>
    </w:p>
    <w:p w:rsidR="00901E2D" w:rsidRPr="00901E2D" w:rsidRDefault="00901E2D" w:rsidP="00891ABF">
      <w:pPr>
        <w:pStyle w:val="Telugu-Veda"/>
      </w:pPr>
      <w:r w:rsidRPr="00901E2D">
        <w:t>¶ª JOÐ ¶¢À¶mÀ¶¨ïSµ¶mè±¸ö†g¸-¶¢Ã…¶m¶mçB | ¥Ññiñ±ÀµÀ¶ªï V¸O¸†¶¢À¶¬…hµ¶ªï |</w:t>
      </w:r>
    </w:p>
    <w:p w:rsidR="00BA79DF" w:rsidRDefault="00901E2D" w:rsidP="00891ABF">
      <w:pPr>
        <w:pStyle w:val="Telugu-Veda"/>
      </w:pPr>
      <w:r w:rsidRPr="00901E2D">
        <w:t xml:space="preserve">hÉ ±ÀÉÀ ¶¥hµA ¶¢À¶mÀ¶¨ïSµ¶mè±¸ö†g¸-¶¢Ã…¶mm¸çB | </w:t>
      </w:r>
      <w:r w:rsidR="00BA79DF">
        <w:br/>
      </w:r>
      <w:r w:rsidRPr="00901E2D">
        <w:t xml:space="preserve">¶ª JOÐ lÉ¶¢Sµ¶mè±¸ö†g¸-¶¢Ã…¶m¶mçB | ¥Ññiñ±ÀµÀ¶ªï V¸O¸†¶¢À¶¬…hµ¶ªï | </w:t>
      </w:r>
      <w:r w:rsidR="00BA79DF">
        <w:br/>
      </w:r>
      <w:r w:rsidRPr="00901E2D">
        <w:t>hÉ ±ÀÉÀ ¶¥hµA</w:t>
      </w:r>
      <w:r w:rsidR="00CB4797">
        <w:t xml:space="preserve"> </w:t>
      </w:r>
      <w:r w:rsidRPr="00901E2D">
        <w:t xml:space="preserve">lÉ¶¢Sµ¶mè±¸ö†g¸-¶¢Ã…¶mm¸çB | ¶ª JOµB »phµÅg¸A W±µvÑOµvÑO¸†m¸-¶¢Ã…¶m¶mçB | ¥Ññiñ±ÀµÀ¶ªï V¸O¸†¶¢À¶¬…hµ¶ªï | </w:t>
      </w:r>
      <w:r w:rsidR="00BA79DF">
        <w:br/>
      </w:r>
      <w:r w:rsidRPr="00901E2D">
        <w:t>hÉ ±ÀÉÀ ¶¥hµA »phµÅg¸A W±µvÑOµvÑO¸†m¸-¶¢Ã…¶mm¸çB |</w:t>
      </w:r>
    </w:p>
    <w:p w:rsidR="00901E2D" w:rsidRPr="00901E2D" w:rsidRDefault="00901E2D" w:rsidP="00891ABF">
      <w:pPr>
        <w:pStyle w:val="Telugu-Veda"/>
      </w:pPr>
      <w:r w:rsidRPr="00901E2D">
        <w:lastRenderedPageBreak/>
        <w:t>¶ª JOµ DY¹¶mY¹m¸A lÉ¢¸†m¸-¶¢Ã…¶m¶mçB ||</w:t>
      </w:r>
      <w:r w:rsidR="00CB4797">
        <w:t xml:space="preserve"> </w:t>
      </w:r>
      <w:r w:rsidRPr="00B019F7">
        <w:rPr>
          <w:rFonts w:ascii="BRH Telugu RN" w:hAnsi="BRH Telugu RN" w:cs="BRH Telugu RN"/>
        </w:rPr>
        <w:t>8.2</w:t>
      </w:r>
      <w:r w:rsidRPr="00901E2D">
        <w:t xml:space="preserve"> </w:t>
      </w:r>
    </w:p>
    <w:p w:rsidR="00901E2D" w:rsidRPr="00901E2D" w:rsidRDefault="00901E2D" w:rsidP="00CB4797">
      <w:pPr>
        <w:pStyle w:val="NoSpacing"/>
      </w:pPr>
    </w:p>
    <w:p w:rsidR="00901E2D" w:rsidRPr="00901E2D" w:rsidRDefault="00901E2D" w:rsidP="00891ABF">
      <w:pPr>
        <w:pStyle w:val="Telugu-Veda"/>
      </w:pPr>
      <w:r w:rsidRPr="00901E2D">
        <w:t>¥Ññiñ±ÀµÀ¶ªï V¸O¸†¶¢À¶¬…hµ¶ªï | hÉ ±ÀÉÀ ¶¥hµ-¶¢ÃY¹¶m-Y¹m¸A lÉ¢¸†m¸ ¶¢Ã…¶mm¸çB |</w:t>
      </w:r>
      <w:r w:rsidR="00CB4797">
        <w:t xml:space="preserve"> </w:t>
      </w:r>
      <w:r w:rsidRPr="00901E2D">
        <w:t xml:space="preserve">¶ª JOµB Oµ±µîlÉ¢¸m¸A lÉ¢¸†m¸-¶¢Ã…¶m¶mçB | </w:t>
      </w:r>
      <w:r w:rsidR="00BA79DF">
        <w:br/>
      </w:r>
      <w:r w:rsidRPr="00901E2D">
        <w:t xml:space="preserve">±ÀÉÀ Oµ±µîg¸ lÉ¢¸†¶m»p …±ÀµÀnå | </w:t>
      </w:r>
      <w:r w:rsidR="00870E1B">
        <w:t>¥Ññiñ±ÀµÀ¶ªï V¸O¸†¶¢À¶¬…hµ¶ªï</w:t>
      </w:r>
      <w:r w:rsidR="00BA79DF">
        <w:t xml:space="preserve"> </w:t>
      </w:r>
      <w:r w:rsidRPr="00901E2D">
        <w:t xml:space="preserve">| </w:t>
      </w:r>
      <w:r w:rsidR="00BA79DF">
        <w:br/>
      </w:r>
      <w:r w:rsidRPr="00901E2D">
        <w:t>hÉ ±ÀÉÀ ¶¥hµA Oµ±µîlÉ¢¸m¸A lÉ¢¸†m¸-¶¢Ã…¶mm¸çB</w:t>
      </w:r>
      <w:r w:rsidR="00CB4797">
        <w:t xml:space="preserve"> </w:t>
      </w:r>
      <w:r w:rsidRPr="00901E2D">
        <w:t>|</w:t>
      </w:r>
      <w:r w:rsidR="00CB4797">
        <w:t xml:space="preserve"> </w:t>
      </w:r>
      <w:r w:rsidR="00BA79DF">
        <w:br/>
      </w:r>
      <w:r w:rsidRPr="00901E2D">
        <w:t>¶ª JOÐ lÉ¢¸†m¸-¶¢Ã…¶m¶mçB | ¥Ññiñ±ÀµÀ¶ªï V¸O¸†¶¢À¶¬…hµ¶ªï |</w:t>
      </w:r>
      <w:r w:rsidR="00CB4797">
        <w:t xml:space="preserve"> </w:t>
      </w:r>
      <w:r w:rsidR="00BA79DF">
        <w:br/>
      </w:r>
      <w:r w:rsidRPr="00901E2D">
        <w:t xml:space="preserve">hÉ ±ÀÉÀ ¶¥hµA lÉ¢¸†m¸-¶¢Ã…¶mm¸çB | ¶ª JOµ E†¶mçò«¸ï…¶m¶mçB || </w:t>
      </w:r>
      <w:r w:rsidRPr="00B019F7">
        <w:rPr>
          <w:rFonts w:ascii="BRH Telugu RN" w:hAnsi="BRH Telugu RN" w:cs="BRH Telugu RN"/>
        </w:rPr>
        <w:t>8.3</w:t>
      </w:r>
      <w:r w:rsidRPr="00901E2D">
        <w:t xml:space="preserve"> </w:t>
      </w:r>
    </w:p>
    <w:p w:rsidR="00901E2D" w:rsidRPr="00901E2D" w:rsidRDefault="00901E2D" w:rsidP="00CB4797">
      <w:pPr>
        <w:pStyle w:val="NoSpacing"/>
      </w:pPr>
    </w:p>
    <w:p w:rsidR="00901E2D" w:rsidRPr="00901E2D" w:rsidRDefault="00901E2D" w:rsidP="00891ABF">
      <w:pPr>
        <w:pStyle w:val="Telugu-Veda"/>
      </w:pPr>
      <w:r w:rsidRPr="00901E2D">
        <w:t xml:space="preserve">¥Ññiñ±ÀµÀ¶ªï V¸O¸†¶¢À¶¬…hµ¶ªï | hÉ ±ÀÉÀ ¶¥hµ£À†¶mçò-«¸ï„„…¶mm¸çB | </w:t>
      </w:r>
    </w:p>
    <w:p w:rsidR="00901E2D" w:rsidRPr="00901E2D" w:rsidRDefault="00901E2D" w:rsidP="00891ABF">
      <w:pPr>
        <w:pStyle w:val="Telugu-Veda"/>
      </w:pPr>
      <w:r w:rsidRPr="00901E2D">
        <w:t xml:space="preserve">¶ª JOÐ sÅ¶¬¶ªê†hÉ-±¸…¶m¶mçB | ¥Ññiñ±ÀµÀ¶ªï V¸O¸†¶¢À¶¬…hµ¶ªï || </w:t>
      </w:r>
    </w:p>
    <w:p w:rsidR="00901E2D" w:rsidRPr="00901E2D" w:rsidRDefault="00901E2D" w:rsidP="00891ABF">
      <w:pPr>
        <w:pStyle w:val="Telugu-Veda"/>
      </w:pPr>
      <w:proofErr w:type="gramStart"/>
      <w:r w:rsidRPr="00901E2D">
        <w:t>hÉ</w:t>
      </w:r>
      <w:proofErr w:type="gramEnd"/>
      <w:r w:rsidRPr="00901E2D">
        <w:t xml:space="preserve"> ±ÀÉÀ ¶¥hµA sÅ¶¬¶ªê†hÉ ±¸…¶mm¸çB | ¶ª JOµB ¶pñY¹¶p†hÉ ±¸…¶m¶mçB |</w:t>
      </w:r>
    </w:p>
    <w:p w:rsidR="00901E2D" w:rsidRPr="00901E2D" w:rsidRDefault="00901E2D" w:rsidP="00891ABF">
      <w:pPr>
        <w:pStyle w:val="Telugu-Veda"/>
      </w:pPr>
      <w:r w:rsidRPr="00901E2D">
        <w:t xml:space="preserve">¥Ññiñ±ÀµÀ¶ªï V¸O¸†¶¢À¶¬…hµ¶ªï | hÉ ±ÀÉÀ ¶¥hµA ¶pñY¹¶p†hÉ-±¸…¶mm¸çB | </w:t>
      </w:r>
    </w:p>
    <w:p w:rsidR="00901E2D" w:rsidRPr="00901E2D" w:rsidRDefault="00901E2D" w:rsidP="00891ABF">
      <w:pPr>
        <w:pStyle w:val="Telugu-Veda"/>
      </w:pPr>
      <w:r w:rsidRPr="00901E2D">
        <w:t xml:space="preserve">¶ª JOÐ sñ¶¬î†g D…¶m¶mçB | ¥Ññiñ±ÀµÀ¶ªï V¸O¸†¶¢À¶¬…hµ¶ªï || </w:t>
      </w:r>
      <w:r w:rsidRPr="00B019F7">
        <w:rPr>
          <w:rFonts w:ascii="BRH Telugu RN" w:hAnsi="BRH Telugu RN" w:cs="BRH Telugu RN"/>
        </w:rPr>
        <w:t>8.4</w:t>
      </w:r>
      <w:r w:rsidRPr="00901E2D">
        <w:t xml:space="preserve"> </w:t>
      </w:r>
    </w:p>
    <w:p w:rsidR="00901E2D" w:rsidRPr="00901E2D" w:rsidRDefault="00901E2D" w:rsidP="00CB4797">
      <w:pPr>
        <w:pStyle w:val="NoSpacing"/>
      </w:pPr>
    </w:p>
    <w:p w:rsidR="00901E2D" w:rsidRPr="00901E2D" w:rsidRDefault="00901E2D" w:rsidP="00891ABF">
      <w:pPr>
        <w:pStyle w:val="Telugu-Veda"/>
      </w:pPr>
      <w:r w:rsidRPr="00901E2D">
        <w:t xml:space="preserve">¶ª ±ÀµÀ†¥¹Û±ÀµÀA …¶pÁ±µÀÊ¨ | ±ÀµÀ¥¹Û†«¸-¢¸…l¼hÉï | ¶ª J†OµB | </w:t>
      </w:r>
      <w:r w:rsidR="00BA79DF">
        <w:br/>
      </w:r>
      <w:r w:rsidRPr="00901E2D">
        <w:t xml:space="preserve">¶ª †±ÀµÀ J…¶¢A </w:t>
      </w:r>
      <w:r w:rsidRPr="00901E2D">
        <w:rPr>
          <w:rFonts w:ascii="BRH Devanagari" w:hAnsi="BRH Devanagari" w:cs="BRH Devanagari"/>
        </w:rPr>
        <w:t>Æ</w:t>
      </w:r>
      <w:r w:rsidRPr="00901E2D">
        <w:t>£h³ | C«¸î†vÑôO¸h³ …Êpñhµï | Jhµ¶¢À¶mé¶¢À±ÀµÀ-¶¢Ãh¸î¶m-¶¢ÀÀ†¶p¶ª…U¹Öò¶¢Ài | JhµA q¸ñg¶¢À±ÀµÀ-¶¢Ãh¸î¶m-¶¢ÀÀ†¶p¶ª…U¹Öò¶¢Ài |</w:t>
      </w:r>
    </w:p>
    <w:p w:rsidR="00901E2D" w:rsidRPr="00901E2D" w:rsidRDefault="00901E2D" w:rsidP="00891ABF">
      <w:pPr>
        <w:pStyle w:val="Telugu-Veda"/>
      </w:pPr>
      <w:r w:rsidRPr="00901E2D">
        <w:lastRenderedPageBreak/>
        <w:t xml:space="preserve">JhµA ¶¢ÀmÐ¶¢À±ÀµÀ-¶¢Ãh¸î¶m-¶¢ÀÀ†¶p¶ª…U¹Öò¶¢Ài | </w:t>
      </w:r>
      <w:r w:rsidR="00BA79DF">
        <w:br/>
      </w:r>
      <w:r w:rsidRPr="00901E2D">
        <w:rPr>
          <w:rFonts w:ascii="BRH Telugu" w:hAnsi="BRH Telugu" w:cs="BRH Telugu"/>
        </w:rPr>
        <w:t xml:space="preserve">JhµA </w:t>
      </w:r>
      <w:r w:rsidRPr="00901E2D">
        <w:rPr>
          <w:rFonts w:ascii="BRH Devanagari" w:hAnsi="BRH Devanagari" w:cs="BRH Devanagari"/>
        </w:rPr>
        <w:t>Æ</w:t>
      </w:r>
      <w:r w:rsidRPr="00901E2D">
        <w:t>£Y¹ß¶m¶¢À±ÀµÀ-¶¢Ãh¸î¶m-¶¢ÀÀ†¶p¶ª…U¹Öò¶¢Ài |</w:t>
      </w:r>
      <w:r w:rsidR="00CB4797">
        <w:t xml:space="preserve"> </w:t>
      </w:r>
      <w:r w:rsidR="00BA79DF">
        <w:br/>
      </w:r>
      <w:r w:rsidRPr="00901E2D">
        <w:t xml:space="preserve">Jhµ¶¢Ã¶m¶mç¶¢À±ÀµÀ-¶¢Ãh¸î¶m-¶¢ÀÀ†¶p¶ª…U¹Öò¶¢Ài | </w:t>
      </w:r>
      <w:r w:rsidR="00BA79DF">
        <w:br/>
      </w:r>
      <w:r w:rsidRPr="00901E2D">
        <w:t xml:space="preserve">hµlµÊpï¶¨ †¥ÑôOÐ …sûµ¶¢i || </w:t>
      </w:r>
      <w:r w:rsidRPr="00B019F7">
        <w:rPr>
          <w:rFonts w:ascii="BRH Telugu RN" w:hAnsi="BRH Telugu RN" w:cs="BRH Telugu RN"/>
        </w:rPr>
        <w:t>8.5</w:t>
      </w:r>
      <w:r w:rsidRPr="00901E2D">
        <w:t xml:space="preserve"> </w:t>
      </w:r>
    </w:p>
    <w:p w:rsidR="00901E2D" w:rsidRPr="00901E2D" w:rsidRDefault="00901E2D" w:rsidP="00CB4797">
      <w:pPr>
        <w:pStyle w:val="NoSpacing"/>
      </w:pPr>
    </w:p>
    <w:p w:rsidR="00901E2D" w:rsidRPr="00901E2D" w:rsidRDefault="00901E2D" w:rsidP="00891ABF">
      <w:pPr>
        <w:pStyle w:val="Telugu-Veda"/>
      </w:pPr>
      <w:r w:rsidRPr="00901E2D">
        <w:t>±ÀµÀ…hÐ ¢¸…VÐ n†¶¢±µåþ</w:t>
      </w:r>
      <w:r w:rsidR="00A10079">
        <w:t>åÊmå | C‡q¸ñ…¶pï ¶¢À†¶m«¸ …¶ª¶¬</w:t>
      </w:r>
      <w:r w:rsidRPr="00901E2D">
        <w:t>| D¶m¶mçA sñ†¶¬îgÑ …£l¸ö´m</w:t>
      </w:r>
      <w:r w:rsidR="00CB4797">
        <w:t xml:space="preserve"> </w:t>
      </w:r>
      <w:r w:rsidRPr="00901E2D">
        <w:t>| ¶m tsûÉi OµÀ†hµ¶¥Û…Êmi | Jh</w:t>
      </w:r>
      <w:proofErr w:type="gramStart"/>
      <w:r w:rsidRPr="00901E2D">
        <w:t>µ(</w:t>
      </w:r>
      <w:proofErr w:type="gramEnd"/>
      <w:r w:rsidRPr="00901E2D">
        <w:t xml:space="preserve">S³î) ¶¬ ¢¸ †¶¢ ¶m …hµ¶pi | </w:t>
      </w:r>
    </w:p>
    <w:p w:rsidR="00901E2D" w:rsidRPr="00901E2D" w:rsidRDefault="00901E2D" w:rsidP="00891ABF">
      <w:pPr>
        <w:pStyle w:val="Telugu-Veda"/>
      </w:pPr>
      <w:r w:rsidRPr="00901E2D">
        <w:t xml:space="preserve">Oº¶¢À¶¬(S³î) «¸†lûµÀ m¸…Oµ±µ¶¢A | Oº¶¢À¶¬A q¸¶p-¶¢ÀOµ†±µ¶¢-…£Ài | </w:t>
      </w:r>
    </w:p>
    <w:p w:rsidR="00901E2D" w:rsidRPr="00901E2D" w:rsidRDefault="00901E2D" w:rsidP="00891ABF">
      <w:pPr>
        <w:pStyle w:val="Telugu-Veda"/>
      </w:pPr>
      <w:r w:rsidRPr="00901E2D">
        <w:rPr>
          <w:rFonts w:ascii="BRH Telugu" w:hAnsi="BRH Telugu" w:cs="BRH Telugu"/>
        </w:rPr>
        <w:t>¶ª ±ÀµÀ J¶¢A ´¢</w:t>
      </w:r>
      <w:r w:rsidRPr="00901E2D">
        <w:rPr>
          <w:rFonts w:ascii="BRH Devanagari" w:hAnsi="BRH Devanagari" w:cs="BRH Devanagari"/>
        </w:rPr>
        <w:t>Æ</w:t>
      </w:r>
      <w:r w:rsidRPr="00901E2D">
        <w:t>El¸öÊmhÉ D†h¸î¶m(S³Ø) …¶ªêýÅgÀhÉ |</w:t>
      </w:r>
      <w:r w:rsidR="00CB4797">
        <w:t xml:space="preserve"> </w:t>
      </w:r>
      <w:r w:rsidR="00BA79DF">
        <w:br/>
      </w:r>
      <w:r w:rsidRPr="00901E2D">
        <w:t xml:space="preserve">…GsûÉ †Ê¬ïËÈ¢…¶¨ JhÉ D†h¸î¶m(S³Ø) …¶ªêýÅgÀhÉ | ±ÀµÀ …J¶¢A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 Ê¢†lµ | E†hµÀï…¶pn†¶¨h³ || </w:t>
      </w:r>
      <w:r w:rsidRPr="00B019F7">
        <w:rPr>
          <w:rFonts w:ascii="BRH Telugu RN" w:hAnsi="BRH Telugu RN" w:cs="BRH Telugu RN"/>
        </w:rPr>
        <w:t>9.1</w:t>
      </w:r>
      <w:r w:rsidRPr="00901E2D">
        <w:t xml:space="preserve"> </w:t>
      </w:r>
    </w:p>
    <w:p w:rsidR="00901E2D" w:rsidRPr="00901E2D" w:rsidRDefault="00901E2D" w:rsidP="00CB4797">
      <w:pPr>
        <w:pStyle w:val="NoSpacing"/>
      </w:pPr>
    </w:p>
    <w:p w:rsidR="00901E2D" w:rsidRPr="00901E2D" w:rsidRDefault="00901E2D" w:rsidP="00891ABF">
      <w:pPr>
        <w:pStyle w:val="Telugu-Veda"/>
      </w:pPr>
      <w:r w:rsidRPr="00901E2D">
        <w:t>…¶ª¶¬ †m¸ ¶¢¶¢hµÀ | …¶ª¶¬ †mÓ sûµÀ¶mOµÀå | …¶ª¶¬ …¤†±µïA Oµ±µ¢¸¶¢ËÈ¬ |</w:t>
      </w:r>
    </w:p>
    <w:p w:rsidR="00901E2D" w:rsidRPr="00901E2D" w:rsidRDefault="00901E2D" w:rsidP="00891ABF">
      <w:pPr>
        <w:pStyle w:val="Telugu-Veda"/>
      </w:pPr>
      <w:r w:rsidRPr="00901E2D">
        <w:t xml:space="preserve">…hÉ…Y»ªö…m¸ ¶¢†lû¿hµ¶¢À…¶ªÀå ¶¢Ã †£l¼ö…©¸¶¢‡ËÈ¬ | </w:t>
      </w:r>
    </w:p>
    <w:p w:rsidR="00901E2D" w:rsidRPr="00901E2D" w:rsidRDefault="00901E2D" w:rsidP="00CB4797">
      <w:pPr>
        <w:pStyle w:val="Telugu-Veda"/>
        <w:jc w:val="center"/>
      </w:pPr>
      <w:r w:rsidRPr="00901E2D">
        <w:t>MA ¥¹…nåB ¥¹…nåB ¥¹†nåB ||</w:t>
      </w:r>
    </w:p>
    <w:p w:rsidR="00153696" w:rsidRDefault="00901E2D" w:rsidP="00153696">
      <w:pPr>
        <w:pStyle w:val="Telugu-Veda"/>
        <w:jc w:val="center"/>
      </w:pPr>
      <w:r w:rsidRPr="00901E2D">
        <w:t>|| Ei sñ¶®î¶m¶mç¶¢xô ¶ª¶¢Ãq¸å ||</w:t>
      </w:r>
    </w:p>
    <w:p w:rsidR="00901E2D" w:rsidRPr="00901E2D" w:rsidRDefault="001A793E" w:rsidP="00153696">
      <w:pPr>
        <w:pStyle w:val="Telugu-Veda"/>
        <w:jc w:val="center"/>
      </w:pPr>
      <w:r>
        <w:pict>
          <v:rect id="_x0000_i1026" style="width:0;height:1.5pt" o:hralign="center" o:hrstd="t" o:hr="t" fillcolor="#a0a0a0" stroked="f"/>
        </w:pict>
      </w:r>
    </w:p>
    <w:p w:rsidR="000553B7" w:rsidRDefault="000553B7">
      <w:pPr>
        <w:spacing w:after="0" w:line="240" w:lineRule="auto"/>
        <w:rPr>
          <w:rFonts w:ascii="BRH Telugu Extra" w:hAnsi="BRH Telugu Extra" w:cs="BRH Telugu RN"/>
          <w:b/>
          <w:color w:val="000000"/>
          <w:sz w:val="48"/>
          <w:szCs w:val="48"/>
          <w:u w:val="double"/>
        </w:rPr>
      </w:pPr>
      <w:r>
        <w:br w:type="page"/>
      </w:r>
    </w:p>
    <w:p w:rsidR="00901E2D" w:rsidRPr="00901E2D" w:rsidRDefault="00901E2D" w:rsidP="00A10079">
      <w:pPr>
        <w:pStyle w:val="1Title-VedaVMSTelugu"/>
      </w:pPr>
      <w:r w:rsidRPr="00901E2D">
        <w:lastRenderedPageBreak/>
        <w:t xml:space="preserve"> </w:t>
      </w:r>
      <w:bookmarkStart w:id="19" w:name="_Toc5743850"/>
      <w:r w:rsidRPr="00901E2D">
        <w:t>sûµÅSµÀ ¶¢xô</w:t>
      </w:r>
      <w:bookmarkEnd w:id="19"/>
      <w:r w:rsidRPr="00901E2D">
        <w:t xml:space="preserve"> </w:t>
      </w:r>
    </w:p>
    <w:p w:rsidR="00901E2D" w:rsidRPr="00901E2D" w:rsidRDefault="00901E2D" w:rsidP="00A552CD">
      <w:pPr>
        <w:pStyle w:val="Telugu-Veda"/>
      </w:pPr>
      <w:r w:rsidRPr="00901E2D">
        <w:t>…¶ª¶¬ †m¸ ¶¢¶¢hµÀ | …¶ª¶¬ †mÓ sûµÀ¶mOµÀå | …¶ª¶¬ …¤†±µïA Oµ±µ¢¸¶¢ËÈ¬ |</w:t>
      </w:r>
    </w:p>
    <w:p w:rsidR="00901E2D" w:rsidRPr="00901E2D" w:rsidRDefault="00901E2D" w:rsidP="00A552CD">
      <w:pPr>
        <w:pStyle w:val="Telugu-Veda"/>
      </w:pPr>
      <w:r w:rsidRPr="00901E2D">
        <w:t>…hÉ…Y»ªö…m¸ ¶¢†lû¿hµ¶¢À…¶ªÀå ¶¢Ã †£l¼ö…©¸¶¢‡ËÈ¬ | MA ¥¹…nåB ¥¹…nåB ¥¹†nåB ||</w:t>
      </w:r>
    </w:p>
    <w:p w:rsidR="00901E2D" w:rsidRPr="00901E2D" w:rsidRDefault="00901E2D" w:rsidP="00A40C58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(TA 5.15.1 to TA 5.15.10)</w:t>
      </w:r>
    </w:p>
    <w:p w:rsidR="00901E2D" w:rsidRPr="00901E2D" w:rsidRDefault="00901E2D" w:rsidP="00A40C58">
      <w:pPr>
        <w:pStyle w:val="NoSpacing"/>
      </w:pPr>
    </w:p>
    <w:p w:rsidR="00901E2D" w:rsidRPr="00901E2D" w:rsidRDefault="00901E2D" w:rsidP="00A40C58">
      <w:pPr>
        <w:pStyle w:val="Heading2VedaVMSTelugu"/>
        <w:numPr>
          <w:ilvl w:val="0"/>
          <w:numId w:val="0"/>
        </w:numPr>
        <w:ind w:left="720" w:hanging="720"/>
      </w:pPr>
      <w:bookmarkStart w:id="20" w:name="_Toc5743851"/>
      <w:r w:rsidRPr="00901E2D">
        <w:t>3.1</w:t>
      </w:r>
      <w:r w:rsidRPr="00901E2D">
        <w:tab/>
        <w:t xml:space="preserve"> sñ¶¬îZY¹ß«¸</w:t>
      </w:r>
      <w:bookmarkEnd w:id="20"/>
    </w:p>
    <w:p w:rsidR="00901E2D" w:rsidRPr="00901E2D" w:rsidRDefault="00901E2D" w:rsidP="00A552CD">
      <w:pPr>
        <w:pStyle w:val="Telugu-Veda"/>
      </w:pPr>
      <w:r w:rsidRPr="00901E2D">
        <w:t xml:space="preserve">sûµÅ…SµÀË±Çþö †¢¸…±µÀgºB | ¶¢†±µÀ…gA »p†hµ…±µ-¶¢ÀÀ†¶p¶ª«¸±µ | </w:t>
      </w:r>
      <w:r w:rsidR="00B00C89">
        <w:br/>
      </w:r>
      <w:r w:rsidRPr="00901E2D">
        <w:t xml:space="preserve">C†lû¿»¬ sûµSµ…¢Ð sñÊ¬î†i | hµ†«¸î …Jhµh³ †qÒñ¢¸Vµ | </w:t>
      </w:r>
      <w:r w:rsidR="00B00C89">
        <w:br/>
      </w:r>
      <w:r w:rsidRPr="00901E2D">
        <w:t>C†¶méA …q¸ñgA Vµ…°µÀB ¥Ññ…hµñA ¶¢À…mÐ ¢¸…Vµ£À†i | hµ(S³î) †¶¬Ñ¢¸Vµ | ±ÀµÀ…hÐ ¢¸ …E¶¢Ã…n sûµÃ†h¸…n Y¹†±ÀµÀÊmå |</w:t>
      </w:r>
      <w:r w:rsidR="00B00C89">
        <w:t xml:space="preserve"> </w:t>
      </w:r>
      <w:r w:rsidRPr="00901E2D">
        <w:t xml:space="preserve">±ÀÉÀ…¶m Y¹†h¸…n a†¶¢nå | </w:t>
      </w:r>
      <w:r w:rsidR="00B00C89">
        <w:br/>
      </w:r>
      <w:r w:rsidRPr="00901E2D">
        <w:t>±ÀµÀh³ ¶pñ†±ÀµÀA…hµïtû ¶ªA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†£¶¥nå | hµl³ £†ZY¹ß¶ª¶ªö | hµl³ sñÊ¬î†i | </w:t>
      </w:r>
      <w:r w:rsidR="00B00C89">
        <w:br/>
      </w:r>
      <w:r w:rsidRPr="00901E2D">
        <w:t xml:space="preserve">¶ª hµ†qÒ„hµ¶pïhµ | ¶ª hµ†¶p-…¶ªåq¸åþö || </w:t>
      </w:r>
      <w:r w:rsidRPr="00B019F7">
        <w:rPr>
          <w:rFonts w:ascii="BRH Telugu RN" w:hAnsi="BRH Telugu RN" w:cs="BRH Telugu RN"/>
        </w:rPr>
        <w:t>1.1</w:t>
      </w:r>
      <w:r w:rsidRPr="00901E2D">
        <w:t xml:space="preserve"> </w:t>
      </w:r>
    </w:p>
    <w:p w:rsidR="00901E2D" w:rsidRPr="00901E2D" w:rsidRDefault="00901E2D" w:rsidP="00A40C58">
      <w:pPr>
        <w:pStyle w:val="NoSpacing"/>
      </w:pPr>
    </w:p>
    <w:p w:rsidR="00901E2D" w:rsidRPr="00901E2D" w:rsidRDefault="00901E2D" w:rsidP="00A40C58">
      <w:pPr>
        <w:pStyle w:val="Heading2VedaVMSTelugu"/>
        <w:numPr>
          <w:ilvl w:val="0"/>
          <w:numId w:val="0"/>
        </w:numPr>
        <w:ind w:left="720" w:hanging="720"/>
      </w:pPr>
      <w:bookmarkStart w:id="21" w:name="_Toc5743852"/>
      <w:r w:rsidRPr="00901E2D">
        <w:t>3.2</w:t>
      </w:r>
      <w:r w:rsidRPr="00901E2D">
        <w:tab/>
        <w:t xml:space="preserve"> ¶pcÛOÐ¥¹¶måB »ªæhµ-sñ¶¬în±µÃ¶pg´¢À</w:t>
      </w:r>
      <w:bookmarkEnd w:id="21"/>
    </w:p>
    <w:p w:rsidR="00B00C89" w:rsidRDefault="00901E2D" w:rsidP="00A552CD">
      <w:pPr>
        <w:pStyle w:val="Telugu-Veda"/>
      </w:pPr>
      <w:r w:rsidRPr="00901E2D">
        <w:t xml:space="preserve">C…¶méA sñÊ¬î…i †¶¢ïY¹m¸h³ | …Cm¸é†lÉèþï¶¢ P…wö¶¢Ã…n sûµÃ†h¸…n </w:t>
      </w:r>
      <w:r w:rsidR="00B00C89">
        <w:br/>
      </w:r>
      <w:r w:rsidRPr="00901E2D">
        <w:t>Y¹†±ÀµÀÊmå | C†Êmé…¶m Y¹†h¸…n a†¶¢nå | C…¶méA ¶pñ†±ÀµÀ…¶måþïtû-¶ªA†£…¶¥oå†i | hµl³ …£Y¹ß†±ÀµÀ |</w:t>
      </w:r>
      <w:r w:rsidR="0090686E">
        <w:t xml:space="preserve"> </w:t>
      </w:r>
      <w:r w:rsidRPr="00901E2D">
        <w:t xml:space="preserve">¶pÁ†¶m…±É¶¢ ¶¢†±µÀ…gA »p†hµ…±µ-¶¢ÀÀ†¶p¶ª«¸±µ | </w:t>
      </w:r>
      <w:r w:rsidR="00B00C89">
        <w:br/>
      </w:r>
      <w:r w:rsidRPr="00901E2D">
        <w:t xml:space="preserve">C†lû¿»¬ sûµSµ…¢Ð sñÊ¬î†i | hµ(S³î) †¶¬Ñ¢¸Vµ | </w:t>
      </w:r>
      <w:r w:rsidR="00B00C89">
        <w:br/>
      </w:r>
      <w:r w:rsidRPr="00901E2D">
        <w:t xml:space="preserve">hµ†¶p…«¸ sñ…¶¬î £†ZY¹ß¶ª¶ªö | hµ…qÒ sñÊ¬î†i | </w:t>
      </w:r>
    </w:p>
    <w:p w:rsidR="00901E2D" w:rsidRPr="00901E2D" w:rsidRDefault="00901E2D" w:rsidP="00A552CD">
      <w:pPr>
        <w:pStyle w:val="Telugu-Veda"/>
      </w:pPr>
      <w:r w:rsidRPr="00901E2D">
        <w:lastRenderedPageBreak/>
        <w:t>¶ª hµ†qÒ„hµ¶pïhµ |</w:t>
      </w:r>
      <w:r w:rsidR="00B00C89">
        <w:t xml:space="preserve"> </w:t>
      </w:r>
      <w:r w:rsidRPr="00901E2D">
        <w:t xml:space="preserve">¶ª hµ†¶p-…¶ªåq¸åþö || </w:t>
      </w:r>
      <w:r w:rsidRPr="00B019F7">
        <w:rPr>
          <w:rFonts w:ascii="BRH Telugu RN" w:hAnsi="BRH Telugu RN" w:cs="BRH Telugu RN"/>
        </w:rPr>
        <w:t>2.1</w:t>
      </w:r>
      <w:r w:rsidRPr="00901E2D">
        <w:t xml:space="preserve"> </w:t>
      </w:r>
    </w:p>
    <w:p w:rsidR="00901E2D" w:rsidRPr="00901E2D" w:rsidRDefault="00901E2D" w:rsidP="0090686E">
      <w:pPr>
        <w:pStyle w:val="NoSpacing"/>
      </w:pPr>
    </w:p>
    <w:p w:rsidR="00901E2D" w:rsidRPr="00901E2D" w:rsidRDefault="00901E2D" w:rsidP="00A552CD">
      <w:pPr>
        <w:pStyle w:val="Telugu-Veda"/>
      </w:pPr>
      <w:r w:rsidRPr="00901E2D">
        <w:t>…q¸ñgÑ …sñÊ¬î…i †¶¢ïY¹m¸h³ | …q¸ñg¸-†lÉèþï¶¢ P…wö¶¢Ã…n sûµÃ†h¸…n Y¹†±ÀµÀÊmå |</w:t>
      </w:r>
      <w:r w:rsidR="0090686E">
        <w:t xml:space="preserve"> </w:t>
      </w:r>
      <w:r w:rsidRPr="00901E2D">
        <w:t>…q¸ñgÉ…¶m Y¹†h¸…n a†¶¢nå | …q¸ñgA ¶pñ†±ÀµÀ…¶måþïtû-</w:t>
      </w:r>
      <w:r w:rsidR="00B00C89">
        <w:br/>
      </w:r>
      <w:r w:rsidRPr="00901E2D">
        <w:t>¶ªA</w:t>
      </w:r>
      <w:r w:rsidRPr="00901E2D">
        <w:rPr>
          <w:rFonts w:ascii="BRH Devanagari" w:hAnsi="BRH Devanagari" w:cs="BRH Devanagari"/>
        </w:rPr>
        <w:t>Æ</w:t>
      </w:r>
      <w:r w:rsidRPr="00901E2D">
        <w:t>†£…¶¥oå†i |</w:t>
      </w:r>
      <w:r w:rsidR="0090686E">
        <w:t xml:space="preserve"> </w:t>
      </w:r>
      <w:r w:rsidRPr="00901E2D">
        <w:t xml:space="preserve">hµl³…£Y¹ß†±ÀµÀ | ¶pÁ†¶m…±É¶¢ ¶¢†±µÀ…gA »p†hµ…±µ-¶¢ÀÀ†¶p¶ª«¸±µ | C†lû¿»¬ sûµSµ…¢Ð sñÊ¬î†i | hµ(S³î) †¶¬Ñ¢¸Vµ | hµ†¶p…«¸ sñ…¶¬î £†ZY¹ß¶ª¶ªö | hµ…qÒ sñÊ¬î†i | ¶ª hµ†qÒ„hµ¶pïhµ | ¶ª hµ†¶p-…¶ªåq¸åþö || </w:t>
      </w:r>
      <w:r w:rsidRPr="00B019F7">
        <w:rPr>
          <w:rFonts w:ascii="BRH Telugu RN" w:hAnsi="BRH Telugu RN" w:cs="BRH Telugu RN"/>
        </w:rPr>
        <w:t>3.1</w:t>
      </w:r>
      <w:r w:rsidRPr="00901E2D">
        <w:t xml:space="preserve"> </w:t>
      </w:r>
    </w:p>
    <w:p w:rsidR="00901E2D" w:rsidRPr="00901E2D" w:rsidRDefault="00901E2D" w:rsidP="0090686E">
      <w:pPr>
        <w:pStyle w:val="NoSpacing"/>
      </w:pPr>
    </w:p>
    <w:p w:rsidR="00901E2D" w:rsidRPr="00901E2D" w:rsidRDefault="00901E2D" w:rsidP="00A552CD">
      <w:pPr>
        <w:pStyle w:val="Telugu-Veda"/>
      </w:pPr>
      <w:r w:rsidRPr="00901E2D">
        <w:t>¶¢À…mÐ sñÊ¬î…i †¶¢ïY¹m¸h³ | ¶¢À†¶m…«Ò †Ê¬ï¶¢ P…wö¶¢Ã…n sûµÃ†h¸…n Y¹†±ÀµÀÊmå | ¶¢À†¶m…«¸ Y¹†h¸…n a†¶¢nå | ¶¢À…¶mB ¶pñ†±ÀµÀ…¶måþïtû-¶ªA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†£…¶¥oå†i | hµl³ …£Y¹ß†±ÀµÀ | ¶pÁ†¶m…±É¶¢ ¶¢†±µÀ…gA »p†hµ…±µ-¶¢ÀÀ†¶p¶ª«¸±µ | </w:t>
      </w:r>
      <w:r w:rsidR="00B00C89">
        <w:br/>
      </w:r>
      <w:r w:rsidRPr="00901E2D">
        <w:t>C†lû¿»¬ sûµSµ…¢Ð sñÊ¬î†i | hµ(S³î) †¶¬Ñ¢¸Vµ | hµ†¶p…«¸ sñ…¶¬î £†ZY¹ß¶ª¶ªö | hµ…qÒ sñÊ¬î†i |</w:t>
      </w:r>
      <w:r w:rsidR="0090686E">
        <w:t xml:space="preserve"> </w:t>
      </w:r>
      <w:r w:rsidRPr="00901E2D">
        <w:t xml:space="preserve">¶ª hµ†qÒ„hµ¶pïhµ | ¶ª hµ†¶p-…¶ªåq¸åþö || </w:t>
      </w:r>
      <w:r w:rsidRPr="00B019F7">
        <w:rPr>
          <w:rFonts w:ascii="BRH Telugu RN" w:hAnsi="BRH Telugu RN" w:cs="BRH Telugu RN"/>
        </w:rPr>
        <w:t>4.1</w:t>
      </w:r>
      <w:r w:rsidRPr="00901E2D">
        <w:t xml:space="preserve"> </w:t>
      </w:r>
    </w:p>
    <w:p w:rsidR="00901E2D" w:rsidRPr="00901E2D" w:rsidRDefault="00901E2D" w:rsidP="0090686E">
      <w:pPr>
        <w:pStyle w:val="NoSpacing"/>
      </w:pPr>
    </w:p>
    <w:p w:rsidR="00901E2D" w:rsidRPr="00901E2D" w:rsidRDefault="00901E2D" w:rsidP="00A552CD">
      <w:pPr>
        <w:pStyle w:val="Telugu-Veda"/>
      </w:pPr>
      <w:r w:rsidRPr="00901E2D">
        <w:t>…£Y¹ß…¶mA sñÊ¬î…i †¶¢ïY¹m¸h³ | …£Y¹ß…m¸-†lÉèþï¶¢ P…wö¶¢Ã…n sûµÃ†h¸…n Y¹†±ÀµÀÊmå |</w:t>
      </w:r>
      <w:r w:rsidR="0090686E">
        <w:t xml:space="preserve"> </w:t>
      </w:r>
      <w:r w:rsidRPr="00901E2D">
        <w:t>…£Y¹ß†Êm…¶m Y¹†h¸…n a†¶¢nå | …£Y¹ß…¶mA ¶pñ†±ÀµÀ…¶måþïtû-¶ªA</w:t>
      </w:r>
      <w:r w:rsidRPr="00901E2D">
        <w:rPr>
          <w:rFonts w:ascii="BRH Devanagari" w:hAnsi="BRH Devanagari" w:cs="BRH Devanagari"/>
        </w:rPr>
        <w:t>Æ</w:t>
      </w:r>
      <w:r w:rsidRPr="00901E2D">
        <w:t>†£…¶¥oå†i | hµl³ …£Y¹ß†±ÀµÀ | ¶pÁ†¶m…±É¶¢ ¶¢†±µÀ…gA »p†hµ…±µ-¶¢ÀÀ†¶p¶ª«¸±µ | C†lû¿»¬ sûµSµ…¢Ð sñÊ¬î†i |</w:t>
      </w:r>
      <w:r w:rsidR="0090686E">
        <w:t xml:space="preserve"> </w:t>
      </w:r>
      <w:r w:rsidRPr="00901E2D">
        <w:t xml:space="preserve">hµ(S³î) †¶¬Ñ¢¸Vµ | </w:t>
      </w:r>
      <w:r w:rsidR="00B00C89">
        <w:br/>
      </w:r>
      <w:r w:rsidRPr="00901E2D">
        <w:lastRenderedPageBreak/>
        <w:t>hµ†¶p…«¸ sñ…¶¬î £†ZY¹ß¶ª¶ªö | hµ…qÒ sñÊ¬î†i |</w:t>
      </w:r>
      <w:r w:rsidR="0090686E">
        <w:t xml:space="preserve"> </w:t>
      </w:r>
      <w:r w:rsidRPr="00901E2D">
        <w:t xml:space="preserve">¶ª hµ†qÒ„hµ¶pïhµ | </w:t>
      </w:r>
      <w:r w:rsidR="00B00C89">
        <w:br/>
      </w:r>
      <w:r w:rsidRPr="00901E2D">
        <w:t xml:space="preserve">¶ª hµ†¶p-…¶ªåq¸åþö || </w:t>
      </w:r>
      <w:r w:rsidRPr="00B019F7">
        <w:rPr>
          <w:rFonts w:ascii="BRH Telugu RN" w:hAnsi="BRH Telugu RN" w:cs="BRH Telugu RN"/>
        </w:rPr>
        <w:t>5.1</w:t>
      </w:r>
      <w:r w:rsidRPr="00901E2D">
        <w:t xml:space="preserve"> </w:t>
      </w:r>
    </w:p>
    <w:p w:rsidR="00901E2D" w:rsidRPr="00901E2D" w:rsidRDefault="00901E2D" w:rsidP="0090686E">
      <w:pPr>
        <w:pStyle w:val="NoSpacing"/>
      </w:pPr>
    </w:p>
    <w:p w:rsidR="00901E2D" w:rsidRPr="00901E2D" w:rsidRDefault="00901E2D" w:rsidP="00A552CD">
      <w:pPr>
        <w:pStyle w:val="Telugu-Veda"/>
      </w:pPr>
      <w:r w:rsidRPr="00901E2D">
        <w:t>…D…¶mmÐç …sñÊ¬î…i †¶¢ïY¹m¸h³ | …D¶m…m¸ç-†lÉèþï¶¢-P…wö¶¢Ã…n sûµÃ†h¸…n Y¹†±ÀµÀÊmå</w:t>
      </w:r>
      <w:r w:rsidR="0090686E">
        <w:t xml:space="preserve"> </w:t>
      </w:r>
      <w:r w:rsidRPr="00901E2D">
        <w:t>|</w:t>
      </w:r>
      <w:r w:rsidR="0090686E">
        <w:t xml:space="preserve"> </w:t>
      </w:r>
      <w:r w:rsidRPr="00901E2D">
        <w:t>…D…¶mÊmç…¶m Y¹†h¸…n a†¶¢nå | …D…¶m¶mçA ¶pñ†±ÀµÀ…¶måþïtû-¶ªA</w:t>
      </w:r>
      <w:r w:rsidRPr="00901E2D">
        <w:rPr>
          <w:rFonts w:ascii="BRH Devanagari" w:hAnsi="BRH Devanagari" w:cs="BRH Devanagari"/>
        </w:rPr>
        <w:t>Æ</w:t>
      </w:r>
      <w:r w:rsidRPr="00901E2D">
        <w:t>†£…¶¥oåi †|</w:t>
      </w:r>
      <w:r w:rsidR="0090686E">
        <w:t xml:space="preserve"> </w:t>
      </w:r>
      <w:r w:rsidRPr="00901E2D">
        <w:t>ËÈª©¸ ‡sû¹…±µØ¤ †¢¸…±µÀg½ …£l¸ï | …¶p…±µÊ¢À †¢Ðï…¶¢À´m ¶pñ†i»¨áh¸ |</w:t>
      </w:r>
      <w:r w:rsidR="0090686E">
        <w:t xml:space="preserve"> </w:t>
      </w:r>
      <w:r w:rsidRPr="00901E2D">
        <w:t xml:space="preserve">±ÀµÀ …J¶¢A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Ê¢…lµ ¶pñ†ii¶¨ái | C†¶mé¢¸¶m…m¸élÐ †sûµ¶¢i | </w:t>
      </w:r>
    </w:p>
    <w:p w:rsidR="00901E2D" w:rsidRPr="00901E2D" w:rsidRDefault="00901E2D" w:rsidP="00A552CD">
      <w:pPr>
        <w:pStyle w:val="Telugu-Veda"/>
      </w:pPr>
      <w:r w:rsidRPr="00901E2D">
        <w:t>…¶¢À¶®´m †sûµ¶¢i …¶pñY†±ÀµÃ …¶p¶¥À†tû±³ sñ¶¬î¶¢…±µÛÊª†¶m | …¶¢À¶®´m …O½±¸åþï ||</w:t>
      </w:r>
      <w:r w:rsidR="0090686E">
        <w:t xml:space="preserve"> </w:t>
      </w:r>
      <w:r w:rsidRPr="00B019F7">
        <w:rPr>
          <w:rFonts w:ascii="BRH Telugu RN" w:hAnsi="BRH Telugu RN" w:cs="BRH Telugu RN"/>
        </w:rPr>
        <w:t>6.1</w:t>
      </w:r>
      <w:r w:rsidRPr="00901E2D">
        <w:t xml:space="preserve"> </w:t>
      </w:r>
    </w:p>
    <w:p w:rsidR="00901E2D" w:rsidRPr="00901E2D" w:rsidRDefault="00901E2D" w:rsidP="00266504">
      <w:pPr>
        <w:pStyle w:val="NoSpacing"/>
      </w:pPr>
    </w:p>
    <w:p w:rsidR="00901E2D" w:rsidRPr="00901E2D" w:rsidRDefault="00901E2D" w:rsidP="00266504">
      <w:pPr>
        <w:pStyle w:val="Heading2VedaVMSTelugu"/>
        <w:numPr>
          <w:ilvl w:val="0"/>
          <w:numId w:val="0"/>
        </w:numPr>
        <w:ind w:left="720" w:hanging="720"/>
      </w:pPr>
      <w:bookmarkStart w:id="22" w:name="_Toc5743853"/>
      <w:r w:rsidRPr="00901E2D">
        <w:t>3.3</w:t>
      </w:r>
      <w:r w:rsidRPr="00901E2D">
        <w:tab/>
        <w:t xml:space="preserve"> C¶mésñ¶¬Ñîq¸¶ª¶m´¢À</w:t>
      </w:r>
      <w:bookmarkEnd w:id="22"/>
    </w:p>
    <w:p w:rsidR="00901E2D" w:rsidRPr="00901E2D" w:rsidRDefault="00901E2D" w:rsidP="00A552CD">
      <w:pPr>
        <w:pStyle w:val="Telugu-Veda"/>
      </w:pPr>
      <w:r w:rsidRPr="00901E2D">
        <w:t xml:space="preserve">C…¶méA ¶m †nm¸çþïh³ | hµl³ …¶¢ñhµA | …q¸ñgÑ ¢¸ C‡¶méA | ¶¥†±¿±µ¶¢À…m¸élµA | </w:t>
      </w:r>
    </w:p>
    <w:p w:rsidR="00901E2D" w:rsidRDefault="00901E2D" w:rsidP="00A552CD">
      <w:pPr>
        <w:pStyle w:val="Telugu-Veda"/>
      </w:pPr>
      <w:r w:rsidRPr="00901E2D">
        <w:t xml:space="preserve">…q¸ñgÉ ¶¥†±¿…±µA ¶pñ†i»¨áhµA | ¶¥†±¿±É …q¸ñgB ¶pñ†i»¨áhµB | </w:t>
      </w:r>
      <w:r w:rsidR="00B00C89">
        <w:br/>
      </w:r>
      <w:r w:rsidRPr="00901E2D">
        <w:t xml:space="preserve">hµ…lÉhµ-lµ…¶mé-¶¢À…Êmé ¶pñ†i»¨áhµA | ¶ª ±ÀµÀ …Jhµ-lµ…¶mé-¶¢À…Êmé </w:t>
      </w:r>
      <w:r w:rsidR="00B00C89">
        <w:br/>
      </w:r>
      <w:r w:rsidRPr="00901E2D">
        <w:t xml:space="preserve">¶pñ†i»¨á…hµA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Ê¢…lµ ¶pñ†ii¶¨ái | C†¶mé¢¸-¶m…m¸élÐ †sûµ¶¢i | </w:t>
      </w:r>
      <w:r w:rsidR="00B00C89">
        <w:br/>
      </w:r>
      <w:r w:rsidRPr="00901E2D">
        <w:t xml:space="preserve">…¶¢À¶®´m †sûµ¶¢i …¶pñY†±ÀµÃ …¶p¶¥À†tû±³-sñ¶¬î¶¢…±µÛÊª†¶m | </w:t>
      </w:r>
      <w:r w:rsidR="00B00C89">
        <w:br/>
      </w:r>
      <w:r w:rsidRPr="00901E2D">
        <w:t xml:space="preserve">…¶¢À¶®´m …O½±¸åþï || </w:t>
      </w:r>
      <w:r w:rsidRPr="00B019F7">
        <w:rPr>
          <w:rFonts w:ascii="BRH Telugu RN" w:hAnsi="BRH Telugu RN" w:cs="BRH Telugu RN"/>
        </w:rPr>
        <w:t>7.1</w:t>
      </w:r>
      <w:r w:rsidRPr="00901E2D">
        <w:t xml:space="preserve"> </w:t>
      </w:r>
    </w:p>
    <w:p w:rsidR="00B00C89" w:rsidRDefault="00B00C89" w:rsidP="00A552CD">
      <w:pPr>
        <w:pStyle w:val="Telugu-Veda"/>
      </w:pPr>
    </w:p>
    <w:p w:rsidR="00B00C89" w:rsidRPr="00901E2D" w:rsidRDefault="00B00C89" w:rsidP="00A552CD">
      <w:pPr>
        <w:pStyle w:val="Telugu-Veda"/>
      </w:pPr>
    </w:p>
    <w:p w:rsidR="00901E2D" w:rsidRPr="00901E2D" w:rsidRDefault="00901E2D" w:rsidP="00A552CD">
      <w:pPr>
        <w:pStyle w:val="Telugu-Veda"/>
      </w:pPr>
      <w:r w:rsidRPr="00901E2D">
        <w:lastRenderedPageBreak/>
        <w:t xml:space="preserve">C…¶méA ¶m ¶p†±¼Vµ°½hµ | hµl³ …¶¢ñhµA | D…qÒ ¢¸ C‡¶méA | YÑï†i±µ…m¸élµA | </w:t>
      </w:r>
    </w:p>
    <w:p w:rsidR="00901E2D" w:rsidRPr="00901E2D" w:rsidRDefault="00901E2D" w:rsidP="00A552CD">
      <w:pPr>
        <w:pStyle w:val="Telugu-Veda"/>
      </w:pPr>
      <w:r w:rsidRPr="00901E2D">
        <w:t xml:space="preserve">…C¶pûÁýù YÑï…iB ¶pñ†i»¨áhµA | YÑï…i©¸ï…¶pB ¶pñ†i»¨áh¸B | </w:t>
      </w:r>
      <w:r w:rsidR="00B00C89">
        <w:br/>
      </w:r>
      <w:r w:rsidRPr="00901E2D">
        <w:t xml:space="preserve">hµ…lÉhµ-lµ…¶mé-¶¢À…Êmé ¶pñ†i»¨áhµA | ¶ª ±ÀµÀ …Jhµ-lµ…¶mé-¶¢À…Êmé </w:t>
      </w:r>
      <w:r w:rsidR="00B00C89">
        <w:br/>
      </w:r>
      <w:r w:rsidRPr="00901E2D">
        <w:t xml:space="preserve">¶pñ†i»¨á…hµA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Ê¢…lµ ¶pñ†ii¶¨ái | C†¶mé¢¸-¶m…m¸élÐ †sûµ¶¢i | </w:t>
      </w:r>
      <w:r w:rsidR="00B00C89">
        <w:br/>
      </w:r>
      <w:r w:rsidRPr="00901E2D">
        <w:t xml:space="preserve">…¶¢À¶®´m †sûµ¶¢i …¶pñY†±ÀµÃ …¶p¶¥À†tû±³ sñ¶¬î¶¢…±µÛÊª†¶m | </w:t>
      </w:r>
      <w:r w:rsidR="00B00C89">
        <w:br/>
      </w:r>
      <w:r w:rsidRPr="00901E2D">
        <w:t xml:space="preserve">…¶¢À¶®´m O½±¸åþï || </w:t>
      </w:r>
      <w:r w:rsidRPr="00B019F7">
        <w:rPr>
          <w:rFonts w:ascii="BRH Telugu RN" w:hAnsi="BRH Telugu RN" w:cs="BRH Telugu RN"/>
        </w:rPr>
        <w:t>8.1</w:t>
      </w:r>
      <w:r w:rsidRPr="00901E2D">
        <w:t xml:space="preserve"> </w:t>
      </w:r>
    </w:p>
    <w:p w:rsidR="00901E2D" w:rsidRPr="00901E2D" w:rsidRDefault="00901E2D" w:rsidP="00C023CD">
      <w:pPr>
        <w:pStyle w:val="NoSpacing"/>
      </w:pPr>
    </w:p>
    <w:p w:rsidR="00901E2D" w:rsidRPr="00901E2D" w:rsidRDefault="00901E2D" w:rsidP="00A552CD">
      <w:pPr>
        <w:pStyle w:val="Telugu-Veda"/>
      </w:pPr>
      <w:r w:rsidRPr="00901E2D">
        <w:t xml:space="preserve">C†¶méA …s¶¬À †OµÀ±¿öhµ | hµl³ …¶¢ñhµA | …¶pÅ…k¼¤ ¢¸ C‡¶méA | D…O¸‡¥Ñ„…m¸élµB | …¶pÅ…k¼¢¸ï-†¶¢Ã…O¸¶¥B ¶pñ†i»¨áhµB | </w:t>
      </w:r>
      <w:r w:rsidR="00B00C89">
        <w:br/>
      </w:r>
      <w:r w:rsidRPr="00901E2D">
        <w:t xml:space="preserve">…D…O¸Ê¥ †¶pÅ…k¼¤ ¶pñ†i»¨áh¸ | hµ…lÉhµ-lµ…¶mé-¶¢À…Êmé ¶pñ†i»¨áhµA | </w:t>
      </w:r>
      <w:r w:rsidR="00B00C89">
        <w:br/>
      </w:r>
      <w:r w:rsidRPr="00901E2D">
        <w:t xml:space="preserve">¶ª ±ÀµÀ …Jhµ-lµ…¶mé-¶¢À…Êmé ¶pñ†i»¨á…hµA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Ê¢…lµ ¶pñ†ii¶¨ái | </w:t>
      </w:r>
      <w:r w:rsidR="00B00C89">
        <w:br/>
      </w:r>
      <w:r w:rsidRPr="00901E2D">
        <w:t xml:space="preserve">C†¶mé¢¸¶m…m¸élÐ †sûµ¶¢i | …¶¢À¶®´m †sûµ¶¢i …¶pñY†±ÀµÃ …¶p¶¥À†tû±³ sñ¶¬î¶¢…±µÛÊª†¶m | …¶¢À¶®´m …O½±¸åþï || </w:t>
      </w:r>
      <w:r w:rsidRPr="00B019F7">
        <w:rPr>
          <w:rFonts w:ascii="BRH Telugu RN" w:hAnsi="BRH Telugu RN" w:cs="BRH Telugu RN"/>
        </w:rPr>
        <w:t>9.1</w:t>
      </w:r>
      <w:r w:rsidRPr="00901E2D">
        <w:t xml:space="preserve"> </w:t>
      </w:r>
    </w:p>
    <w:p w:rsidR="00901E2D" w:rsidRPr="00901E2D" w:rsidRDefault="00901E2D" w:rsidP="00775E1A">
      <w:pPr>
        <w:pStyle w:val="NoSpacing"/>
      </w:pPr>
    </w:p>
    <w:p w:rsidR="00901E2D" w:rsidRPr="00901E2D" w:rsidRDefault="00901E2D" w:rsidP="00775E1A">
      <w:pPr>
        <w:pStyle w:val="Heading2VedaVMSTelugu"/>
        <w:numPr>
          <w:ilvl w:val="0"/>
          <w:numId w:val="0"/>
        </w:numPr>
        <w:ind w:left="720" w:hanging="720"/>
      </w:pPr>
      <w:bookmarkStart w:id="23" w:name="_Toc5743854"/>
      <w:r w:rsidRPr="00901E2D">
        <w:t>3.4</w:t>
      </w:r>
      <w:r w:rsidRPr="00901E2D">
        <w:tab/>
        <w:t xml:space="preserve"> ¶ªl¸V¸±µ¶pñlµ±³¶¥¶m´¢À | sñ¶®î¶mm¸ç¶mÀsûµ¶¢B</w:t>
      </w:r>
      <w:bookmarkEnd w:id="23"/>
    </w:p>
    <w:p w:rsidR="00901E2D" w:rsidRPr="00901E2D" w:rsidRDefault="00901E2D" w:rsidP="00A552CD">
      <w:pPr>
        <w:pStyle w:val="Telugu-Veda"/>
      </w:pPr>
      <w:r w:rsidRPr="00901E2D">
        <w:t>¶m OµcÛ¶m ¶¢¶ªhÓ ¶pñ†h¸ïVµ…°½hµ | hµl³ …¶¢ñhµA | hµ«¸îlµï±ÀµÃ Oµ±ÀµÃ Vµ £lûµ±ÀµÃ s†¶¬ö¶méA …q¸ñ¶pÁýé±ÀµÃh³ |</w:t>
      </w:r>
      <w:r w:rsidR="00C023CD">
        <w:t xml:space="preserve"> </w:t>
      </w:r>
      <w:r w:rsidRPr="00901E2D">
        <w:t xml:space="preserve">C±¸lûµï«¸î C¶mé†£Àh¸ï…Vµ°µhÉ | JhµËlÇþö ¶¢ÀÀP‡hÐ„¶mé(S³î) …±¸lµèA | ¶¢ÀÀPhÐ„«¸î †C¶mé(S³î) …±¸lûµïhÉ | JhµËlÇþö ¶¢Àlûµï‡hÐ„¶mé(S³î) …±¸lµèA | ¶¢ÀlûµïhÐ„«¸î †C¶mé(S³î) …±¸lûµïhÉ | </w:t>
      </w:r>
      <w:r w:rsidRPr="00901E2D">
        <w:lastRenderedPageBreak/>
        <w:t xml:space="preserve">Jlµl¸ö C¶må‡hÐ„¶mé(S³î) …±¸lµèA | C¶måhÐ„«¸î †C¶mé(S³î) …±¸lûµïhÉ || </w:t>
      </w:r>
      <w:r w:rsidRPr="00B019F7">
        <w:rPr>
          <w:rFonts w:ascii="BRH Telugu RN" w:hAnsi="BRH Telugu RN" w:cs="BRH Telugu RN"/>
        </w:rPr>
        <w:t>10.1</w:t>
      </w:r>
      <w:r w:rsidRPr="00901E2D">
        <w:t xml:space="preserve"> </w:t>
      </w:r>
    </w:p>
    <w:p w:rsidR="00901E2D" w:rsidRPr="00901E2D" w:rsidRDefault="00901E2D" w:rsidP="00C023CD">
      <w:pPr>
        <w:pStyle w:val="NoSpacing"/>
      </w:pPr>
    </w:p>
    <w:p w:rsidR="00901E2D" w:rsidRPr="00901E2D" w:rsidRDefault="00901E2D" w:rsidP="00A552CD">
      <w:pPr>
        <w:pStyle w:val="Telugu-Veda"/>
      </w:pPr>
      <w:r w:rsidRPr="00901E2D">
        <w:t xml:space="preserve">±ÀµÀ †J¶¢A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…Ê¢lµ | °É¶¢À †Ei …¢¸W | ±ÀÇÃSµ°É¶¢À Ei †q¸ñg¸…q¸¶m±ÀÇÃB | </w:t>
      </w:r>
    </w:p>
    <w:p w:rsidR="00901E2D" w:rsidRPr="00901E2D" w:rsidRDefault="00901E2D" w:rsidP="00A552CD">
      <w:pPr>
        <w:pStyle w:val="Telugu-Veda"/>
      </w:pPr>
      <w:r w:rsidRPr="00901E2D">
        <w:t xml:space="preserve">Oµ†±Éîi …¶¬¶ªå±ÀÇÃB | Sµi-†±¼i …q¸lµ±ÀÇÃB | £¶¢ÀÀOºå-†±¼i …q¸±ÀµÀÔ | </w:t>
      </w:r>
    </w:p>
    <w:p w:rsidR="00901E2D" w:rsidRPr="00901E2D" w:rsidRDefault="00901E2D" w:rsidP="00A552CD">
      <w:pPr>
        <w:pStyle w:val="Telugu-Veda"/>
      </w:pPr>
      <w:r w:rsidRPr="00901E2D">
        <w:t xml:space="preserve">Ei ¶¢Ã¶mÀ‡¾¨B ¶ª…¶¢ÃY¹ßB | Ckµ …ËlÇ¤B | hµÅ»på-†±¼i …¶¢Å©Õà | </w:t>
      </w:r>
      <w:r w:rsidR="00B00C89">
        <w:br/>
      </w:r>
      <w:r w:rsidRPr="00901E2D">
        <w:t xml:space="preserve">sv-†£Ài …£lµÀïi || </w:t>
      </w:r>
      <w:r w:rsidRPr="00B019F7">
        <w:rPr>
          <w:rFonts w:ascii="BRH Telugu RN" w:hAnsi="BRH Telugu RN" w:cs="BRH Telugu RN"/>
        </w:rPr>
        <w:t>10.2</w:t>
      </w:r>
      <w:r w:rsidRPr="00901E2D">
        <w:t xml:space="preserve"> </w:t>
      </w:r>
    </w:p>
    <w:p w:rsidR="00901E2D" w:rsidRPr="00901E2D" w:rsidRDefault="00901E2D" w:rsidP="00C023CD">
      <w:pPr>
        <w:pStyle w:val="NoSpacing"/>
      </w:pPr>
    </w:p>
    <w:p w:rsidR="00901E2D" w:rsidRPr="00901E2D" w:rsidRDefault="00901E2D" w:rsidP="00A552CD">
      <w:pPr>
        <w:pStyle w:val="Telugu-Veda"/>
      </w:pPr>
      <w:r w:rsidRPr="00901E2D">
        <w:t xml:space="preserve">±ÀµÀ¶¥ †Ei …¶p¶¥À¶¨À | YÑïi±¼i †¶m°µ…hÉñ¶¨À | ¶pñY¹i-±µ¶¢ÀÅhµ-¶¢Ã¶m¶mç †EhµÀï…¶pÊªæ | ¶ª±µö †£Àh¸ï…O¸Ê¥ | hµh³ ¶pñiÊ¨á-†hµÀïq¸…¾ªhµ | ¶pñi†©¸á¢¸´m …sûµ¶¢i | hµ¶mî¶¬ E†hµÀïq¸…¾ªhµ | †¶¢À¶®´m …sûµ¶¢i | </w:t>
      </w:r>
      <w:r w:rsidR="00B00C89">
        <w:br/>
      </w:r>
      <w:r w:rsidRPr="00901E2D">
        <w:t xml:space="preserve">hµ¶mî¶m E†hµÀïq¸…¾ªhµ | ¶¢Ã†¶m¢¸´m …sûµ¶¢i || </w:t>
      </w:r>
      <w:r w:rsidRPr="00B019F7">
        <w:rPr>
          <w:rFonts w:ascii="BRH Telugu RN" w:hAnsi="BRH Telugu RN" w:cs="BRH Telugu RN"/>
        </w:rPr>
        <w:t>10.3</w:t>
      </w:r>
      <w:r w:rsidRPr="00901E2D">
        <w:t xml:space="preserve"> </w:t>
      </w:r>
    </w:p>
    <w:p w:rsidR="00901E2D" w:rsidRPr="00901E2D" w:rsidRDefault="00901E2D" w:rsidP="00C023CD">
      <w:pPr>
        <w:pStyle w:val="NoSpacing"/>
      </w:pPr>
    </w:p>
    <w:p w:rsidR="00901E2D" w:rsidRPr="00901E2D" w:rsidRDefault="00901E2D" w:rsidP="00A552CD">
      <w:pPr>
        <w:pStyle w:val="Telugu-Veda"/>
      </w:pPr>
      <w:r w:rsidRPr="00901E2D">
        <w:t xml:space="preserve">hµ¶mé¶¢À E†hµÀïq¸…¾ªhµ | ¶m¶¢Àï‡Êmå„ËÈªþî …O¸¶¢ÃB | hµlµìòÊ¬î-†hµÀïq¸…¾ªhµ | </w:t>
      </w:r>
    </w:p>
    <w:p w:rsidR="00901E2D" w:rsidRPr="00901E2D" w:rsidRDefault="00901E2D" w:rsidP="00A552CD">
      <w:pPr>
        <w:pStyle w:val="Telugu-Veda"/>
      </w:pPr>
      <w:proofErr w:type="gramStart"/>
      <w:r w:rsidRPr="00901E2D">
        <w:t>sñ</w:t>
      </w:r>
      <w:proofErr w:type="gramEnd"/>
      <w:r w:rsidRPr="00901E2D">
        <w:t xml:space="preserve">†¶¬î¢¸´m …sûµ¶¢i | hµl³ sñ¶¬îgB ¶p±¼¶¢À±µ E†hµÀïq¸…¾ªhµ | </w:t>
      </w:r>
    </w:p>
    <w:p w:rsidR="00901E2D" w:rsidRPr="00901E2D" w:rsidRDefault="00901E2D" w:rsidP="00A552CD">
      <w:pPr>
        <w:pStyle w:val="Telugu-Veda"/>
      </w:pPr>
      <w:r w:rsidRPr="00901E2D">
        <w:t xml:space="preserve">¶p±ÉïgA £Àñ±ÀµÀÊmå l¼ö¶¨†¶måB ¶ª…¶ph¸éB | ¶p±¼ ‡±ÀÉÀ„»pñ‡±ÀµÃ sû¹ñ…hµÅ¢¸ïB | </w:t>
      </w:r>
    </w:p>
    <w:p w:rsidR="00901E2D" w:rsidRPr="00901E2D" w:rsidRDefault="00901E2D" w:rsidP="00A552CD">
      <w:pPr>
        <w:pStyle w:val="Telugu-Veda"/>
      </w:pPr>
      <w:r w:rsidRPr="00901E2D">
        <w:t xml:space="preserve">¶ª ±ÀµÀ†¥¹Û±ÀµÀA …¶pÁ±µÀÊ¨ | ±ÀµÀ¥¹Û†«¸-¢¸…l¼hÉï | ¶ª J†OµB || </w:t>
      </w:r>
      <w:r w:rsidRPr="00B019F7">
        <w:rPr>
          <w:rFonts w:ascii="BRH Telugu RN" w:hAnsi="BRH Telugu RN" w:cs="BRH Telugu RN"/>
        </w:rPr>
        <w:t>10.4</w:t>
      </w:r>
      <w:r w:rsidRPr="00901E2D">
        <w:t xml:space="preserve"> </w:t>
      </w:r>
    </w:p>
    <w:p w:rsidR="00901E2D" w:rsidRPr="00901E2D" w:rsidRDefault="00901E2D" w:rsidP="00A552CD">
      <w:pPr>
        <w:pStyle w:val="Telugu-Veda"/>
      </w:pPr>
      <w:r w:rsidRPr="00901E2D">
        <w:lastRenderedPageBreak/>
        <w:t xml:space="preserve">¶ª †±ÀµÀ J…¶¢A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£h³ | C«¸îv³-†vÑO¸h³ …Êpñhµï | Jhµ¶¢À¶mé¶¢À±ÀµÀ-¶¢Ãh¸î¶m-¶¢ÀÀ†¶p¶ª…UÖò¶¢Àï | JhµA q¸ñg¶¢À±ÀµÀ-¶¢Ãh¸î¶m-¶¢ÀÀ†¶p¶ª…UÖò¶¢Àï | JhµA ¶¢ÀmÐ¶¢À±ÀµÀ-¶¢Ãh¸î¶m-¶¢ÀÀ†¶p¶ª…UÖò¶¢Àï | </w:t>
      </w:r>
    </w:p>
    <w:p w:rsidR="00901E2D" w:rsidRPr="00901E2D" w:rsidRDefault="00901E2D" w:rsidP="00A552CD">
      <w:pPr>
        <w:pStyle w:val="Telugu-Veda"/>
      </w:pPr>
      <w:r w:rsidRPr="00901E2D">
        <w:rPr>
          <w:rFonts w:ascii="BRH Telugu" w:hAnsi="BRH Telugu" w:cs="BRH Telugu"/>
        </w:rPr>
        <w:t xml:space="preserve">JhµA </w:t>
      </w:r>
      <w:r w:rsidRPr="00901E2D">
        <w:rPr>
          <w:rFonts w:ascii="BRH Devanagari" w:hAnsi="BRH Devanagari" w:cs="BRH Devanagari"/>
        </w:rPr>
        <w:t>Æ</w:t>
      </w:r>
      <w:r w:rsidRPr="00901E2D">
        <w:t>£Y¹ß¶m¶¢À±ÀµÀ-¶¢Ãh¸î¶m-¶¢ÀÀ†¶p¶ª…UÖò¶¢Àï | Jhµ ¶¢Ã¶m¶mç¶¢À±ÀµÀ ¶¢Ãh¸î¶m ¶¢ÀÀ†¶p¶ª…UÖò¶¢Àï |</w:t>
      </w:r>
      <w:r w:rsidR="00C023CD">
        <w:t xml:space="preserve"> </w:t>
      </w:r>
      <w:r w:rsidRPr="00901E2D">
        <w:rPr>
          <w:rFonts w:ascii="BRH Telugu" w:hAnsi="BRH Telugu" w:cs="BRH Telugu"/>
        </w:rPr>
        <w:t xml:space="preserve">E¶¢Ã´m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vÑO¸´m O¸¶¢Ãoé O¸¶¢À-±µÃ†¶pï¶mÀ-…¶ªcÛ±µ´m | Jhµh³ «¸¶¢À †S¸±ÀµÀ…m¸éÊªå | </w:t>
      </w:r>
      <w:r w:rsidR="00B00C89">
        <w:br/>
      </w:r>
      <w:r w:rsidRPr="00901E2D">
        <w:t>¶®(3) …¶¢Á ¶®(</w:t>
      </w:r>
      <w:r w:rsidRPr="00B019F7">
        <w:rPr>
          <w:rFonts w:ascii="BRH Telugu RN" w:hAnsi="BRH Telugu RN" w:cs="BRH Telugu RN"/>
        </w:rPr>
        <w:t>3</w:t>
      </w:r>
      <w:r w:rsidRPr="00901E2D">
        <w:t xml:space="preserve">) …¶¢Á ¶®(3) †¶¢Á || </w:t>
      </w:r>
      <w:r w:rsidRPr="00B019F7">
        <w:rPr>
          <w:rFonts w:ascii="BRH Telugu RN" w:hAnsi="BRH Telugu RN" w:cs="BRH Telugu RN"/>
        </w:rPr>
        <w:t>10.5</w:t>
      </w:r>
      <w:r w:rsidRPr="00901E2D">
        <w:t xml:space="preserve"> </w:t>
      </w:r>
    </w:p>
    <w:p w:rsidR="00901E2D" w:rsidRPr="00901E2D" w:rsidRDefault="00901E2D" w:rsidP="00C023CD">
      <w:pPr>
        <w:pStyle w:val="NoSpacing"/>
      </w:pPr>
    </w:p>
    <w:p w:rsidR="00901E2D" w:rsidRPr="00901E2D" w:rsidRDefault="00901E2D" w:rsidP="00A552CD">
      <w:pPr>
        <w:pStyle w:val="Telugu-Veda"/>
      </w:pPr>
      <w:r w:rsidRPr="00901E2D">
        <w:t>…C¶¬-¶¢À¶mé-…¶¢À¶¬-¶¢À¶mé-…¶¢À¶¬¶¢À¶méA | …C¶¬¶¢À…m¸élÐ(2) „¶¬¶¢À…m¸élÐ(2) „¶¬¶¢À…m¸élµB |</w:t>
      </w:r>
      <w:r w:rsidR="00C023CD">
        <w:t xml:space="preserve"> </w:t>
      </w:r>
      <w:r w:rsidRPr="00901E2D">
        <w:t>…C¶¬(S³Ø) ¥Ñô…OµOµÅ-…lµ†¶¬(S³Ø) ¥Ñô…OµOµÅ-…lµ¶¬(S³Ø) ¥Ñô…OµOµÅh³ |</w:t>
      </w:r>
      <w:r w:rsidR="00C023CD">
        <w:t xml:space="preserve"> </w:t>
      </w:r>
      <w:r w:rsidRPr="00901E2D">
        <w:t>…C¶¬¶¢À»ªî ¶pñkµ¶¢ÀY¹ sÀÀh¸(</w:t>
      </w:r>
      <w:r w:rsidRPr="00B019F7">
        <w:rPr>
          <w:rFonts w:ascii="BRH Telugu RN" w:hAnsi="BRH Telugu RN" w:cs="BRH Telugu RN"/>
        </w:rPr>
        <w:t>3</w:t>
      </w:r>
      <w:r w:rsidRPr="00901E2D">
        <w:t>) …¶ªï | ¶pÁ¹±µöA lÉÊ¢sûÑï C¶¢ÀÅhµ¶ªï m¸(</w:t>
      </w:r>
      <w:r w:rsidRPr="00B019F7">
        <w:rPr>
          <w:rFonts w:ascii="BRH Telugu RN" w:hAnsi="BRH Telugu RN" w:cs="BRH Telugu RN"/>
        </w:rPr>
        <w:t>3</w:t>
      </w:r>
      <w:r w:rsidRPr="00901E2D">
        <w:t>) …sû¹ …E |</w:t>
      </w:r>
      <w:r w:rsidR="00C023CD">
        <w:t xml:space="preserve"> </w:t>
      </w:r>
      <w:r w:rsidRPr="00901E2D">
        <w:t xml:space="preserve">±ÀÇÃ ¶¢Ã lµl¸i </w:t>
      </w:r>
      <w:r w:rsidR="00B00C89">
        <w:br/>
      </w:r>
      <w:r w:rsidRPr="00901E2D">
        <w:t>¶ª ElÉ¶¢ ¶¢Ã(</w:t>
      </w:r>
      <w:r w:rsidRPr="00B019F7">
        <w:rPr>
          <w:rFonts w:ascii="BRH Telugu RN" w:hAnsi="BRH Telugu RN" w:cs="BRH Telugu RN"/>
        </w:rPr>
        <w:t>3</w:t>
      </w:r>
      <w:r w:rsidRPr="00901E2D">
        <w:t>)…¢¸B | …C¶¬-¶¢À…¶mé-¶¢À†¶mé-…¶¢Àlµ…¶må-¶¢Ã(</w:t>
      </w:r>
      <w:r w:rsidRPr="00B019F7">
        <w:rPr>
          <w:rFonts w:ascii="BRH Telugu RN" w:hAnsi="BRH Telugu RN" w:cs="BRH Telugu RN"/>
        </w:rPr>
        <w:t>3</w:t>
      </w:r>
      <w:r w:rsidRPr="00901E2D">
        <w:t>) …l¼î |</w:t>
      </w:r>
      <w:r w:rsidR="00C023CD">
        <w:t xml:space="preserve"> </w:t>
      </w:r>
      <w:r w:rsidRPr="00901E2D">
        <w:t xml:space="preserve">…C¶¬A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£…¶¥öA sûµÀ†¶¢…¶m-¶¢À†sûµï…sûµ¢¸A | ¶ªÀ…¶¢±µé YÑï‡jB | </w:t>
      </w:r>
      <w:r w:rsidR="00B00C89">
        <w:br/>
      </w:r>
      <w:r w:rsidRPr="00901E2D">
        <w:t xml:space="preserve">±ÀµÀ …J¶¢A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Ê¢†lµ | †hµÀï…¶pn†¶¨h³ || </w:t>
      </w:r>
      <w:r w:rsidRPr="00B019F7">
        <w:rPr>
          <w:rFonts w:ascii="BRH Telugu RN" w:hAnsi="BRH Telugu RN" w:cs="BRH Telugu RN"/>
        </w:rPr>
        <w:t>10.6</w:t>
      </w:r>
      <w:r w:rsidRPr="00901E2D">
        <w:t xml:space="preserve"> </w:t>
      </w:r>
    </w:p>
    <w:p w:rsidR="00901E2D" w:rsidRPr="00901E2D" w:rsidRDefault="00901E2D" w:rsidP="00C023CD">
      <w:pPr>
        <w:pStyle w:val="NoSpacing"/>
      </w:pPr>
    </w:p>
    <w:p w:rsidR="00C023CD" w:rsidRDefault="00901E2D" w:rsidP="00A552CD">
      <w:pPr>
        <w:pStyle w:val="Telugu-Veda"/>
      </w:pPr>
      <w:r w:rsidRPr="00901E2D">
        <w:t>…¶ª¶¬ †m¸ ¶¢¶¢hµÀ | …¶ª¶¬ †mÓ sûµÀ¶mOµÀå | …¶ª¶¬ …¤†±µïA Oµ±µ¢¸¶¢ËÈ¬ |</w:t>
      </w:r>
      <w:r w:rsidR="00C023CD">
        <w:t xml:space="preserve"> </w:t>
      </w:r>
      <w:r w:rsidRPr="00901E2D">
        <w:t>…hÉ…Y»ªö…m¸ ¶¢†lû¿hµ¶¢À…¶ªÀå ¶¢Ã †£l¼ö…©¸¶¢‡ËÈ¬ |</w:t>
      </w:r>
      <w:r w:rsidR="00C023CD">
        <w:t xml:space="preserve"> </w:t>
      </w:r>
    </w:p>
    <w:p w:rsidR="00901E2D" w:rsidRPr="00901E2D" w:rsidRDefault="00901E2D" w:rsidP="00C023CD">
      <w:pPr>
        <w:pStyle w:val="Telugu-Veda"/>
        <w:jc w:val="center"/>
      </w:pPr>
      <w:r w:rsidRPr="00901E2D">
        <w:t>MA ¥¹…nåB ¥¹…nåB ¥¹†nåB ||</w:t>
      </w:r>
    </w:p>
    <w:p w:rsidR="00C023CD" w:rsidRDefault="00901E2D" w:rsidP="00C023CD">
      <w:pPr>
        <w:pStyle w:val="Telugu-Veda"/>
        <w:jc w:val="center"/>
      </w:pPr>
      <w:r w:rsidRPr="00901E2D">
        <w:t>|| Ei sûµÅSµÀ¶¢xô ¶ª¶¢Ãq¸å ||</w:t>
      </w:r>
    </w:p>
    <w:p w:rsidR="00491FF6" w:rsidRDefault="00491FF6">
      <w:pPr>
        <w:spacing w:after="0"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901E2D" w:rsidRPr="00901E2D" w:rsidRDefault="00901E2D" w:rsidP="006062C0">
      <w:pPr>
        <w:pStyle w:val="1Title-VedaVMSTelugu"/>
      </w:pPr>
      <w:r w:rsidRPr="00901E2D">
        <w:t xml:space="preserve"> </w:t>
      </w:r>
      <w:bookmarkStart w:id="24" w:name="_Toc5743855"/>
      <w:r w:rsidRPr="00901E2D">
        <w:t>¶¢À¶® m¸±¸±ÀµÀgÑ¶pn¶¨h³</w:t>
      </w:r>
      <w:bookmarkEnd w:id="24"/>
      <w:r w:rsidRPr="00901E2D">
        <w:t xml:space="preserve"> </w:t>
      </w:r>
    </w:p>
    <w:p w:rsidR="00901E2D" w:rsidRPr="00901E2D" w:rsidRDefault="00901E2D" w:rsidP="00A552CD">
      <w:pPr>
        <w:pStyle w:val="Telugu-Veda"/>
      </w:pPr>
      <w:r w:rsidRPr="00901E2D">
        <w:t xml:space="preserve">…¶ª¶¬ †m¸ ¶¢¶¢hµÀ | …¶ª¶¬ †mÓ sûµÀ¶mOµÀå | …¶ª¶¬ …¤†±µïA Oµ±µ¢¸¶¢ËÈ¬ | </w:t>
      </w:r>
    </w:p>
    <w:p w:rsidR="00901E2D" w:rsidRPr="00901E2D" w:rsidRDefault="00901E2D" w:rsidP="00A552CD">
      <w:pPr>
        <w:pStyle w:val="Telugu-Veda"/>
      </w:pPr>
      <w:r w:rsidRPr="00901E2D">
        <w:t>…hÉ…Y»ªö…m¸ ¶¢†lû¿hµ¶¢À…¶ªÀå ¶¢Ã †£l¼ö…©¸¶¢‡ËÈ¬ |</w:t>
      </w:r>
    </w:p>
    <w:p w:rsidR="00901E2D" w:rsidRPr="00901E2D" w:rsidRDefault="00901E2D" w:rsidP="00A552CD">
      <w:pPr>
        <w:pStyle w:val="Telugu-Veda"/>
      </w:pPr>
      <w:r w:rsidRPr="00901E2D">
        <w:t>MA ¥¹…nåB ¥¹…nåB ¥¹†nåB ||</w:t>
      </w:r>
    </w:p>
    <w:p w:rsidR="00901E2D" w:rsidRPr="00901E2D" w:rsidRDefault="00901E2D" w:rsidP="00CB7259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(TA 6.1.1 to TA 6.80.1)</w:t>
      </w:r>
    </w:p>
    <w:p w:rsidR="00901E2D" w:rsidRPr="00901E2D" w:rsidRDefault="00901E2D" w:rsidP="00CB7259">
      <w:pPr>
        <w:pStyle w:val="NoSpacing"/>
      </w:pPr>
    </w:p>
    <w:p w:rsidR="00901E2D" w:rsidRPr="00901E2D" w:rsidRDefault="00901E2D" w:rsidP="00CB7259">
      <w:pPr>
        <w:pStyle w:val="Heading2VedaVMSTelugu"/>
        <w:numPr>
          <w:ilvl w:val="0"/>
          <w:numId w:val="0"/>
        </w:numPr>
        <w:ind w:left="720" w:hanging="720"/>
      </w:pPr>
      <w:bookmarkStart w:id="25" w:name="_Toc5743856"/>
      <w:r w:rsidRPr="00901E2D">
        <w:t>4.1</w:t>
      </w:r>
      <w:r w:rsidRPr="00901E2D">
        <w:tab/>
        <w:t xml:space="preserve"> C¶¢Àí¶ªïq¸±É</w:t>
      </w:r>
      <w:bookmarkEnd w:id="25"/>
    </w:p>
    <w:p w:rsidR="00901E2D" w:rsidRPr="00901E2D" w:rsidRDefault="00901E2D" w:rsidP="00A552CD">
      <w:pPr>
        <w:pStyle w:val="Telugu-Veda"/>
      </w:pPr>
      <w:r w:rsidRPr="00901E2D">
        <w:t>CA†sûµ¶ªï …q¸±É sûµÀ†¶¢¶m…¶ªï ¶¢À…lûÉï m¸†Oµ¶ªï …¶pÅÊ¨á †¶¢À…¶¬hÐ ¶¢À†¾¬±ÀµÃ´m |</w:t>
      </w:r>
    </w:p>
    <w:p w:rsidR="00901E2D" w:rsidRPr="00B019F7" w:rsidRDefault="00901E2D" w:rsidP="00A552CD">
      <w:pPr>
        <w:pStyle w:val="Telugu-Veda"/>
        <w:rPr>
          <w:rFonts w:ascii="BRH Telugu RN" w:hAnsi="BRH Telugu RN" w:cs="BRH Telugu RN"/>
        </w:rPr>
      </w:pPr>
      <w:r w:rsidRPr="00901E2D">
        <w:t xml:space="preserve">…¶¥ÀOÉñ…g </w:t>
      </w:r>
      <w:proofErr w:type="gramStart"/>
      <w:r w:rsidRPr="00901E2D">
        <w:t>YÑïj(</w:t>
      </w:r>
      <w:proofErr w:type="gramEnd"/>
      <w:r w:rsidRPr="00901E2D">
        <w:t xml:space="preserve">†S³î)»¨ ¶ª¶¢À…¶mÀ¶pñ†£¶¨àB …¶pñY¹†¶pi¶¥Û±µ…i Sµ†±Éí …C¶måB || </w:t>
      </w:r>
      <w:r w:rsidRPr="00B019F7">
        <w:rPr>
          <w:rFonts w:ascii="BRH Telugu RN" w:hAnsi="BRH Telugu RN" w:cs="BRH Telugu RN"/>
        </w:rPr>
        <w:t xml:space="preserve">1.1 </w:t>
      </w:r>
    </w:p>
    <w:p w:rsidR="00901E2D" w:rsidRPr="00901E2D" w:rsidRDefault="00901E2D" w:rsidP="008158A2">
      <w:pPr>
        <w:pStyle w:val="NoSpacing"/>
      </w:pPr>
    </w:p>
    <w:p w:rsidR="00901E2D" w:rsidRPr="00901E2D" w:rsidRDefault="00901E2D" w:rsidP="00A552CD">
      <w:pPr>
        <w:pStyle w:val="Telugu-Veda"/>
      </w:pPr>
      <w:r w:rsidRPr="00901E2D">
        <w:t xml:space="preserve">±ÀµÀ†»ªî…nélµ(S³î) ¶ª…cÛ £ËVÇ…i ¶ª…±µöA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±ÀµÀ†»ªî´m …lÉ¢¸ C…lû¼ </w:t>
      </w:r>
      <w:r w:rsidR="00B00C89">
        <w:br/>
      </w:r>
      <w:r w:rsidRPr="00901E2D">
        <w:t>£†Ê¥ö n…Ê¨lµÀB |</w:t>
      </w:r>
      <w:r w:rsidR="008158A2">
        <w:t xml:space="preserve"> </w:t>
      </w:r>
      <w:r w:rsidRPr="00901E2D">
        <w:t xml:space="preserve">hµ…lÉ¶¢ ……sûµÃhµA hµ…lµÀ sûµ†¶¢ï¶¢Ã …ElµA hµ…lµ°µ†±É </w:t>
      </w:r>
      <w:r w:rsidR="00B00C89">
        <w:br/>
      </w:r>
      <w:r w:rsidRPr="00901E2D">
        <w:t xml:space="preserve">¶p…±µÊ¢À †¢Ðï¶¢À´mé || </w:t>
      </w:r>
      <w:r w:rsidRPr="00B019F7">
        <w:rPr>
          <w:rFonts w:ascii="BRH Telugu RN" w:hAnsi="BRH Telugu RN" w:cs="BRH Telugu RN"/>
        </w:rPr>
        <w:t>1.2</w:t>
      </w:r>
      <w:r w:rsidRPr="00901E2D">
        <w:t xml:space="preserve"> </w:t>
      </w:r>
    </w:p>
    <w:p w:rsidR="00901E2D" w:rsidRPr="00901E2D" w:rsidRDefault="00901E2D" w:rsidP="008158A2">
      <w:pPr>
        <w:pStyle w:val="NoSpacing"/>
      </w:pPr>
    </w:p>
    <w:p w:rsidR="00901E2D" w:rsidRPr="00901E2D" w:rsidRDefault="00901E2D" w:rsidP="00A552CD">
      <w:pPr>
        <w:pStyle w:val="Telugu-Veda"/>
      </w:pPr>
      <w:r w:rsidRPr="00901E2D">
        <w:t>±ÀÉÀ†m¸ …¶¢ÅhµA P…cÛ l¼†¶¢A …¶¢À¾¬…cÛ ±ÀÉÀ†m¸…l¼hµï-¶ªå†¶p…i hÉ†Y…«¸ sû¹ñ†Y«¸ Vµ |</w:t>
      </w:r>
      <w:r w:rsidR="008158A2">
        <w:t xml:space="preserve"> </w:t>
      </w:r>
      <w:r w:rsidRPr="00901E2D">
        <w:t xml:space="preserve">±ÀµÀ…¶¢À¶måB †¶ª…¶¢ÀÀlÉñ …Oµ¶¢…±ÀÇÃ ¶¢†±ÀµÀ…nå ±ÀµÀ…lµ°µ†±É </w:t>
      </w:r>
      <w:r w:rsidR="00B00C89">
        <w:br/>
      </w:r>
      <w:r w:rsidRPr="00901E2D">
        <w:t xml:space="preserve">¶p…±µÊ¢À …¶pñY¹B || </w:t>
      </w:r>
      <w:r w:rsidRPr="00B019F7">
        <w:rPr>
          <w:rFonts w:ascii="BRH Telugu RN" w:hAnsi="BRH Telugu RN" w:cs="BRH Telugu RN"/>
        </w:rPr>
        <w:t>1.3</w:t>
      </w:r>
      <w:r w:rsidRPr="00901E2D">
        <w:t xml:space="preserve"> </w:t>
      </w:r>
    </w:p>
    <w:p w:rsidR="00901E2D" w:rsidRPr="00901E2D" w:rsidRDefault="00901E2D" w:rsidP="008158A2">
      <w:pPr>
        <w:pStyle w:val="NoSpacing"/>
      </w:pPr>
    </w:p>
    <w:p w:rsidR="00901E2D" w:rsidRPr="00901E2D" w:rsidRDefault="00901E2D" w:rsidP="00A552CD">
      <w:pPr>
        <w:pStyle w:val="Telugu-Veda"/>
      </w:pPr>
      <w:r w:rsidRPr="00901E2D">
        <w:lastRenderedPageBreak/>
        <w:t>±ÀµÀ†hµB ¶pñ…¶ªÃh¸ …YSµ†hµB ¶pñ¶ªÃ…j hÐ†±ÀÉÀ¶m …a¢¸´m ¶¢ï†Vµ¶ª…±µÝ sûµÃ‡¶¢ÃïA |</w:t>
      </w:r>
      <w:r w:rsidR="008158A2">
        <w:t xml:space="preserve"> </w:t>
      </w:r>
      <w:r w:rsidRPr="00901E2D">
        <w:t>±ÀµÀlÐ†¶¨lû¿tûB …¶pÁ±µÀ‡©¸´m …¶p¶¥</w:t>
      </w:r>
      <w:proofErr w:type="gramStart"/>
      <w:r w:rsidRPr="00901E2D">
        <w:t>Ã(</w:t>
      </w:r>
      <w:proofErr w:type="gramEnd"/>
      <w:r w:rsidRPr="00901E2D">
        <w:t xml:space="preserve">S³Ø)…¶¥Û £†Ê¢¶¥ …sûµÃh¸†n Vµ±¸…Vµ±¸†gº || </w:t>
      </w:r>
      <w:r w:rsidRPr="00B019F7">
        <w:rPr>
          <w:rFonts w:ascii="BRH Telugu RN" w:hAnsi="BRH Telugu RN" w:cs="BRH Telugu RN"/>
        </w:rPr>
        <w:t>1.4</w:t>
      </w:r>
      <w:r w:rsidRPr="00901E2D">
        <w:t xml:space="preserve"> </w:t>
      </w:r>
    </w:p>
    <w:p w:rsidR="00901E2D" w:rsidRPr="00901E2D" w:rsidRDefault="00901E2D" w:rsidP="00A552CD">
      <w:pPr>
        <w:pStyle w:val="Telugu-Veda"/>
      </w:pPr>
      <w:r w:rsidRPr="00901E2D">
        <w:t xml:space="preserve">C†hµB ¶p…±µA m¸…¶mï-lµ†g½±ÀµÀ¶ª(S³î)…»¬ ¶p‡±¸h³ ¶p…±µA </w:t>
      </w:r>
      <w:r w:rsidRPr="00901E2D">
        <w:rPr>
          <w:rFonts w:ascii="BRH Devanagari" w:hAnsi="BRH Devanagari" w:cs="BRH Devanagari"/>
        </w:rPr>
        <w:t>Æ</w:t>
      </w:r>
      <w:r w:rsidRPr="00901E2D">
        <w:t>±ÀµÀ´m ¶¢À†¶¬hÐ …¶¢À¶®‡¶måA</w:t>
      </w:r>
      <w:r w:rsidR="008158A2">
        <w:t xml:space="preserve"> </w:t>
      </w:r>
      <w:r w:rsidR="00A919BA">
        <w:t>|</w:t>
      </w:r>
      <w:r w:rsidR="008158A2">
        <w:t xml:space="preserve"> </w:t>
      </w:r>
      <w:r w:rsidRPr="00901E2D">
        <w:t xml:space="preserve">±ÀµÀ†lÉOµ-…¶¢À¶¢ï…Oµå-¶¢À†¶m¶må±µÃ…¶pA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£†¶¥öA ¶pÁ…±¸g¸A </w:t>
      </w:r>
      <w:r w:rsidR="00B00C89">
        <w:br/>
      </w:r>
      <w:r w:rsidRPr="00901E2D">
        <w:t xml:space="preserve">hµ†¶¢À…¶ªB ¶p†±µ«¸åh³ || </w:t>
      </w:r>
      <w:r w:rsidRPr="00B019F7">
        <w:rPr>
          <w:rFonts w:ascii="BRH Telugu RN" w:hAnsi="BRH Telugu RN" w:cs="BRH Telugu RN"/>
        </w:rPr>
        <w:t>1.5</w:t>
      </w:r>
      <w:r w:rsidRPr="00901E2D">
        <w:t xml:space="preserve"> </w:t>
      </w:r>
    </w:p>
    <w:p w:rsidR="00901E2D" w:rsidRPr="008158A2" w:rsidRDefault="00901E2D" w:rsidP="008158A2">
      <w:pPr>
        <w:pStyle w:val="NoSpacing"/>
      </w:pPr>
    </w:p>
    <w:p w:rsidR="00901E2D" w:rsidRPr="00901E2D" w:rsidRDefault="00901E2D" w:rsidP="00A552CD">
      <w:pPr>
        <w:pStyle w:val="Telugu-Veda"/>
      </w:pPr>
      <w:r w:rsidRPr="00901E2D">
        <w:t>hµ…lÉ¶¢±µåA hµ†lµÀ …¶ªhµï†¶¢Ã…¶¬À-¶ªå…lÉ¶¢ sñ†¶¬î ¶p…±µ¶¢ÀA †Oµ…¤m¸A |</w:t>
      </w:r>
    </w:p>
    <w:p w:rsidR="00901E2D" w:rsidRPr="00901E2D" w:rsidRDefault="00901E2D" w:rsidP="00A552CD">
      <w:pPr>
        <w:pStyle w:val="Telugu-Veda"/>
      </w:pPr>
      <w:r w:rsidRPr="00901E2D">
        <w:t xml:space="preserve">…E…©¸à…¶pÁ¹±µåA †s…¶¬Àlû¸ …Y¹hµA Y¹†±ÀµÀ¶¢Ã¶mA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…£¶¥öA †tsûµ…±¼å </w:t>
      </w:r>
      <w:r w:rsidR="00B00C89">
        <w:br/>
      </w:r>
      <w:r w:rsidRPr="00901E2D">
        <w:t xml:space="preserve">sûµÀ†¶¢¶m…¶ªï m¸†tûB || </w:t>
      </w:r>
      <w:r w:rsidRPr="00B019F7">
        <w:rPr>
          <w:rFonts w:ascii="BRH Telugu RN" w:hAnsi="BRH Telugu RN" w:cs="BRH Telugu RN"/>
        </w:rPr>
        <w:t>1.6</w:t>
      </w:r>
      <w:r w:rsidRPr="00901E2D">
        <w:t xml:space="preserve"> </w:t>
      </w:r>
    </w:p>
    <w:p w:rsidR="00901E2D" w:rsidRPr="00901E2D" w:rsidRDefault="00901E2D" w:rsidP="008158A2">
      <w:pPr>
        <w:pStyle w:val="NoSpacing"/>
      </w:pPr>
    </w:p>
    <w:p w:rsidR="00901E2D" w:rsidRPr="00901E2D" w:rsidRDefault="00901E2D" w:rsidP="00A552CD">
      <w:pPr>
        <w:pStyle w:val="Telugu-Veda"/>
      </w:pPr>
      <w:r w:rsidRPr="00901E2D">
        <w:t>hµ…lÉ¢¸S¼é-¶ªå…l¸ö±ÀµÀÀ-¶ªåkµÃù…±µï-¶ªå†lµÀ …Vµ¶mçò‡¶¢ÃB |</w:t>
      </w:r>
      <w:r w:rsidR="008158A2">
        <w:t xml:space="preserve"> </w:t>
      </w:r>
      <w:r w:rsidR="00B00C89">
        <w:br/>
      </w:r>
      <w:r w:rsidRPr="00901E2D">
        <w:t>hµ…lÉ¶¢ …¶¥ÀOµñ…¶¢À¶¢ÀÅ…hµA hµlµìò…¶¬î hµl¸…¶pB ¶ª …¶pñY¹¶p†</w:t>
      </w:r>
      <w:proofErr w:type="gramStart"/>
      <w:r w:rsidRPr="00901E2D">
        <w:t>iB</w:t>
      </w:r>
      <w:proofErr w:type="gramEnd"/>
      <w:r w:rsidRPr="00901E2D">
        <w:t xml:space="preserve"> || </w:t>
      </w:r>
      <w:r w:rsidRPr="00B019F7">
        <w:rPr>
          <w:rFonts w:ascii="BRH Telugu RN" w:hAnsi="BRH Telugu RN" w:cs="BRH Telugu RN"/>
        </w:rPr>
        <w:t>1.7</w:t>
      </w:r>
      <w:r w:rsidRPr="00901E2D">
        <w:t xml:space="preserve"> </w:t>
      </w:r>
    </w:p>
    <w:p w:rsidR="00901E2D" w:rsidRPr="00901E2D" w:rsidRDefault="00901E2D" w:rsidP="008158A2">
      <w:pPr>
        <w:pStyle w:val="NoSpacing"/>
      </w:pPr>
    </w:p>
    <w:p w:rsidR="00901E2D" w:rsidRPr="00901E2D" w:rsidRDefault="00901E2D" w:rsidP="00A552CD">
      <w:pPr>
        <w:pStyle w:val="Telugu-Veda"/>
      </w:pPr>
      <w:r w:rsidRPr="00901E2D">
        <w:t>¶ª†±Éö n…Ê¢À©¸ …YZß†±É …£lµÀï…hµB ¶pÁ†±µÀ…©¸lµ†lû¼ |</w:t>
      </w:r>
      <w:r w:rsidR="008158A2">
        <w:t xml:space="preserve"> </w:t>
      </w:r>
      <w:r w:rsidR="00B00C89">
        <w:br/>
      </w:r>
      <w:r w:rsidRPr="00901E2D">
        <w:t xml:space="preserve">…Oµv¹ †¶¢ÀÀ…¶¬Ã±¸åB O¸‡©¸á¥¹Û-¶¬Ñ…±¸h¸ñ†¶¥Û ¶ª…±µö¶¥B || </w:t>
      </w:r>
      <w:r w:rsidRPr="00B019F7">
        <w:rPr>
          <w:rFonts w:ascii="BRH Telugu RN" w:hAnsi="BRH Telugu RN" w:cs="BRH Telugu RN"/>
        </w:rPr>
        <w:t>1.8</w:t>
      </w:r>
      <w:r w:rsidRPr="00901E2D">
        <w:t xml:space="preserve"> </w:t>
      </w:r>
    </w:p>
    <w:p w:rsidR="00901E2D" w:rsidRPr="00901E2D" w:rsidRDefault="00901E2D" w:rsidP="008158A2">
      <w:pPr>
        <w:pStyle w:val="NoSpacing"/>
      </w:pPr>
    </w:p>
    <w:p w:rsidR="00901E2D" w:rsidRPr="00901E2D" w:rsidRDefault="00901E2D" w:rsidP="00A552CD">
      <w:pPr>
        <w:pStyle w:val="Telugu-Veda"/>
      </w:pPr>
      <w:r w:rsidRPr="00901E2D">
        <w:t>…C…±µè…¶¢Ã«¸ ¶¢Ã†«¸ …sÀÀhµ†¶¢B ¶ªA</w:t>
      </w:r>
      <w:r w:rsidRPr="00901E2D">
        <w:rPr>
          <w:rFonts w:ascii="BRH Devanagari" w:hAnsi="BRH Devanagari" w:cs="BRH Devanagari"/>
        </w:rPr>
        <w:t>Æ</w:t>
      </w:r>
      <w:r w:rsidRPr="00901E2D">
        <w:t>¶¢…kµù±µ†¶¥Û Oµvêm¸åA |</w:t>
      </w:r>
      <w:r w:rsidR="008158A2">
        <w:t xml:space="preserve"> </w:t>
      </w:r>
      <w:r w:rsidR="00B00C89">
        <w:br/>
      </w:r>
      <w:r w:rsidRPr="00901E2D">
        <w:t xml:space="preserve">¶ª D†¶pB ¶pñ…lµÀÊT …GsûÉ …EÊ¢À …C¶må†±¼…°µ-¶¢À…kÐ ¶ªÀ†¶¢B || </w:t>
      </w:r>
      <w:r w:rsidRPr="00B019F7">
        <w:rPr>
          <w:rFonts w:ascii="BRH Telugu RN" w:hAnsi="BRH Telugu RN" w:cs="BRH Telugu RN"/>
        </w:rPr>
        <w:t>1.9</w:t>
      </w:r>
      <w:r w:rsidRPr="00901E2D">
        <w:t xml:space="preserve"> </w:t>
      </w:r>
    </w:p>
    <w:p w:rsidR="00901E2D" w:rsidRPr="00901E2D" w:rsidRDefault="00901E2D" w:rsidP="00A552CD">
      <w:pPr>
        <w:pStyle w:val="Telugu-Veda"/>
      </w:pPr>
      <w:r w:rsidRPr="00901E2D">
        <w:t>ËÈm†¶m-…¶¢ÀÃ±µçþèþöA ¶m …i±µïA …Vµ ¶m ¶¢À…lûÉï ¶p†±¼YSµñsûµh³ |</w:t>
      </w:r>
      <w:r w:rsidR="008158A2">
        <w:t xml:space="preserve"> </w:t>
      </w:r>
      <w:r w:rsidR="00B00C89">
        <w:br/>
      </w:r>
      <w:r w:rsidRPr="00901E2D">
        <w:t xml:space="preserve">¶m hµ†Êªï…Ê¥ Oµ…¶¥Û¶m hµ†¶ªï m¸¶¢À …¶¢À¶¬lµï†¶¥B || </w:t>
      </w:r>
      <w:r w:rsidRPr="00B019F7">
        <w:rPr>
          <w:rFonts w:ascii="BRH Telugu RN" w:hAnsi="BRH Telugu RN" w:cs="BRH Telugu RN"/>
        </w:rPr>
        <w:t>1.10</w:t>
      </w:r>
    </w:p>
    <w:p w:rsidR="00901E2D" w:rsidRPr="00901E2D" w:rsidRDefault="00901E2D" w:rsidP="008158A2">
      <w:pPr>
        <w:pStyle w:val="NoSpacing"/>
      </w:pPr>
    </w:p>
    <w:p w:rsidR="00901E2D" w:rsidRPr="00901E2D" w:rsidRDefault="00901E2D" w:rsidP="00A552CD">
      <w:pPr>
        <w:pStyle w:val="Telugu-Veda"/>
      </w:pPr>
      <w:r w:rsidRPr="00901E2D">
        <w:lastRenderedPageBreak/>
        <w:t>¶m …¶ªAlµÅ†Ê¥ i¶¨á…i ±µÃ†¶p¶¢À…¶ªï ¶m Vµ†°µÀ©¸ ¶p¶¥ï…i Oµ…¶¥ÛËÈm‡¶mA |</w:t>
      </w:r>
      <w:r w:rsidR="008158A2">
        <w:t xml:space="preserve"> </w:t>
      </w:r>
      <w:r w:rsidRPr="00901E2D">
        <w:t xml:space="preserve">…¶¬Ål¸ †¶¢À…o©¸ ¶¢À†¶m…«¸tû †OµôýÅ…qÒå ±ÀµÀ †J¶mA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…£lµÀ-±µ†¶¢ÀÅ…h¸Êªå †sûµ¶¢nå || </w:t>
      </w:r>
      <w:r w:rsidRPr="00B019F7">
        <w:rPr>
          <w:rFonts w:ascii="BRH Telugu RN" w:hAnsi="BRH Telugu RN" w:cs="BRH Telugu RN"/>
        </w:rPr>
        <w:t>1.11</w:t>
      </w:r>
      <w:r w:rsidRPr="00901E2D">
        <w:t xml:space="preserve"> </w:t>
      </w:r>
    </w:p>
    <w:p w:rsidR="00901E2D" w:rsidRPr="00901E2D" w:rsidRDefault="00901E2D" w:rsidP="008158A2">
      <w:pPr>
        <w:pStyle w:val="NoSpacing"/>
      </w:pPr>
    </w:p>
    <w:p w:rsidR="00901E2D" w:rsidRPr="00901E2D" w:rsidRDefault="00901E2D" w:rsidP="00015E4C">
      <w:pPr>
        <w:pStyle w:val="Telugu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01E2D">
        <w:t>…Clµíþï¶ªùA†sûµÃhµB ¶pÅ…k¼ËÈ¢þï ±µ‡«¸VµÛ | …£¶¥ö†Oµ±µî…</w:t>
      </w:r>
      <w:proofErr w:type="gramStart"/>
      <w:r w:rsidRPr="00901E2D">
        <w:t>gB</w:t>
      </w:r>
      <w:proofErr w:type="gramEnd"/>
      <w:r w:rsidRPr="00901E2D">
        <w:t xml:space="preserve"> ¶ª†¶¢À¶¢…±µåh¸†lû¼ |</w:t>
      </w:r>
    </w:p>
    <w:p w:rsidR="00015E4C" w:rsidRDefault="00901E2D" w:rsidP="00015E4C">
      <w:pPr>
        <w:pStyle w:val="Telugu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01E2D">
        <w:t>hµ…¶ªï hµö†©¸à …£lµ†lûµ…lµÃñ¶p†Ê¢Ài | hµhµÀê†±µ</w:t>
      </w:r>
      <w:r w:rsidR="008158A2">
        <w:t>À¶¨…¶ªï £…¶¥ö¶¢Ã†Y¹…¶m¶¢À‡SÉñ |</w:t>
      </w:r>
      <w:r w:rsidRPr="00B019F7">
        <w:rPr>
          <w:rFonts w:ascii="BRH Telugu RN" w:hAnsi="BRH Telugu RN" w:cs="BRH Telugu RN"/>
        </w:rPr>
        <w:t>1</w:t>
      </w:r>
      <w:r w:rsidRPr="00901E2D">
        <w:t>|</w:t>
      </w:r>
      <w:r w:rsidR="008158A2">
        <w:t xml:space="preserve"> </w:t>
      </w:r>
    </w:p>
    <w:p w:rsidR="00015E4C" w:rsidRDefault="00015E4C" w:rsidP="00015E4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01E2D" w:rsidRPr="00901E2D" w:rsidRDefault="00901E2D" w:rsidP="00015E4C">
      <w:pPr>
        <w:pStyle w:val="Telugu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01E2D">
        <w:t>Ê¢…l¸¶¬…Ê¢ÀhµA ¶pÁ†±µÀ¶¨A …¶¢À¶®‡¶måA | …D…l¼hµï †¶¢…±µäA hµ†¶¢À…¶ªB ¶p†±µ«¸åh³ |</w:t>
      </w:r>
      <w:r w:rsidR="008158A2">
        <w:t xml:space="preserve"> </w:t>
      </w:r>
      <w:r w:rsidRPr="00901E2D">
        <w:t xml:space="preserve">hµ…Ê¢À¶¢A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…£l¸ö…¶m¶¢ÀÅ†hµ …E¶¬ †sûµ¶¢i | </w:t>
      </w:r>
      <w:r w:rsidR="00B00C89">
        <w:br/>
      </w:r>
      <w:r w:rsidRPr="00901E2D">
        <w:t xml:space="preserve">m¸¶mïB ¶p†m¸æ …lµïhÉ„†±ÀµÀm¸±ÀµÀ | </w:t>
      </w:r>
      <w:r w:rsidRPr="00B019F7">
        <w:rPr>
          <w:rFonts w:ascii="BRH Telugu RN" w:hAnsi="BRH Telugu RN" w:cs="BRH Telugu RN"/>
        </w:rPr>
        <w:t>2</w:t>
      </w:r>
      <w:r w:rsidRPr="00901E2D">
        <w:t xml:space="preserve"> |</w:t>
      </w:r>
    </w:p>
    <w:p w:rsidR="00901E2D" w:rsidRPr="00901E2D" w:rsidRDefault="00901E2D" w:rsidP="00015E4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01E2D" w:rsidRPr="00901E2D" w:rsidRDefault="00901E2D" w:rsidP="00015E4C">
      <w:pPr>
        <w:pStyle w:val="Telugu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01E2D">
        <w:t>…¶pñY¹†¶pi¶¥Û±µ…i Sµ†±Éí …C¶måB | …CY¹†±ÀµÀ¶¢ÃmÐ s…¶¬Àlû¸ £†Y¹±ÀµÀhÉ |</w:t>
      </w:r>
    </w:p>
    <w:p w:rsidR="00901E2D" w:rsidRPr="00901E2D" w:rsidRDefault="00901E2D" w:rsidP="00015E4C">
      <w:pPr>
        <w:pStyle w:val="Telugu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01E2D">
        <w:t>hµ…¶ªï lû¿…±¸B ¶p†±¼Y¹¶m…nå ±ÀÇÃ‡nA | ¶¢À†±¿</w:t>
      </w:r>
      <w:r w:rsidR="00015E4C">
        <w:t>Xm¸A …¶plµ†£ÀVµÜnå …Ê¢lûµ†¶ªB |</w:t>
      </w:r>
      <w:r w:rsidRPr="00B019F7">
        <w:rPr>
          <w:rFonts w:ascii="BRH Telugu RN" w:hAnsi="BRH Telugu RN" w:cs="BRH Telugu RN"/>
        </w:rPr>
        <w:t>3</w:t>
      </w:r>
      <w:r w:rsidR="00015E4C">
        <w:rPr>
          <w:rFonts w:ascii="BRH Telugu RN" w:hAnsi="BRH Telugu RN" w:cs="BRH Telugu RN"/>
        </w:rPr>
        <w:t>|</w:t>
      </w:r>
    </w:p>
    <w:p w:rsidR="00901E2D" w:rsidRPr="00901E2D" w:rsidRDefault="00901E2D" w:rsidP="00015E4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01E2D" w:rsidRPr="00901E2D" w:rsidRDefault="00901E2D" w:rsidP="00015E4C">
      <w:pPr>
        <w:pStyle w:val="Telugu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01E2D">
        <w:t>±ÀÇÃ …lÉÊ¢…sûµï D†hµ¶pi | ±ÀÇÃ …lÉ¢¸‡m¸A …¶pÁ±Ð†»¬hµB | ¶pÁ¹…±Ðö ±ÀÇÃ …lÉÊ¢†sûÑï …Y¹hµB |</w:t>
      </w:r>
      <w:r w:rsidR="00015E4C">
        <w:t xml:space="preserve"> </w:t>
      </w:r>
      <w:r w:rsidRPr="00901E2D">
        <w:t xml:space="preserve">¶m†È¢Ã …±µÀV¸…±ÀµÀ s¹ñ†¶¬î±ÀÉÀ | </w:t>
      </w:r>
      <w:r w:rsidRPr="00B019F7">
        <w:rPr>
          <w:rFonts w:ascii="BRH Telugu RN" w:hAnsi="BRH Telugu RN" w:cs="BRH Telugu RN"/>
        </w:rPr>
        <w:t>4</w:t>
      </w:r>
      <w:r w:rsidRPr="00901E2D">
        <w:t xml:space="preserve"> |</w:t>
      </w:r>
    </w:p>
    <w:p w:rsidR="00901E2D" w:rsidRPr="00901E2D" w:rsidRDefault="00901E2D" w:rsidP="00015E4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01E2D" w:rsidRPr="00901E2D" w:rsidRDefault="00901E2D" w:rsidP="00015E4C">
      <w:pPr>
        <w:pStyle w:val="Telugu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01E2D">
        <w:t xml:space="preserve">±µÀ†VµA …s¹ñ¶¬îA …Y¶m†±ÀµÀ¶måB | …lÉ¢¸ C…SÉñ hµ†lµsÀñ¶¢´m | </w:t>
      </w:r>
    </w:p>
    <w:p w:rsidR="00901E2D" w:rsidRPr="00901E2D" w:rsidRDefault="00901E2D" w:rsidP="00015E4C">
      <w:pPr>
        <w:pStyle w:val="Telugu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01E2D">
        <w:t xml:space="preserve">±ÀµÀ…ÌÈªýåþö¶¢A ‡s¹ñ…¶¬îgÑ …£l¸ïh³ | hµ†¶ªï …lÉ¢¸ C…¶ª´m ¶¢‡Ê¥ | </w:t>
      </w:r>
      <w:r w:rsidRPr="00B019F7">
        <w:rPr>
          <w:rFonts w:ascii="BRH Telugu RN" w:hAnsi="BRH Telugu RN" w:cs="BRH Telugu RN"/>
        </w:rPr>
        <w:t>5</w:t>
      </w:r>
      <w:r w:rsidRPr="00901E2D">
        <w:t xml:space="preserve"> |</w:t>
      </w:r>
    </w:p>
    <w:p w:rsidR="00901E2D" w:rsidRPr="00901E2D" w:rsidRDefault="00901E2D" w:rsidP="00015E4C">
      <w:pPr>
        <w:pStyle w:val="Telugu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01E2D">
        <w:t>¾¬ñ†¶¥ÛhÉ …v°½î…¶¥Û ¶p‡hÓéþï | …C…¶¬Ñ…±¸hÉñ …q¸±É÷þö | ¶m†°µh¸ñgº …±µÃ¶pA |</w:t>
      </w:r>
    </w:p>
    <w:p w:rsidR="00901E2D" w:rsidRPr="00901E2D" w:rsidRDefault="00901E2D" w:rsidP="00015E4C">
      <w:pPr>
        <w:pStyle w:val="Telugu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01E2D">
        <w:lastRenderedPageBreak/>
        <w:t>…C¦ö…mÓ ¢¸ï‡hµåA | …E¶¨àA †¶¢</w:t>
      </w:r>
      <w:proofErr w:type="gramStart"/>
      <w:r w:rsidRPr="00901E2D">
        <w:t>Àn</w:t>
      </w:r>
      <w:proofErr w:type="gramEnd"/>
      <w:r w:rsidRPr="00901E2D">
        <w:t xml:space="preserve">©¸g | …C¶¢ÀÀA †¶¢Àn©¸g | </w:t>
      </w:r>
      <w:r w:rsidR="00B00C89">
        <w:br/>
      </w:r>
      <w:r w:rsidRPr="00901E2D">
        <w:t xml:space="preserve">¶ª†±µöA ¶¢Àn©¸g | </w:t>
      </w:r>
      <w:r w:rsidRPr="00B019F7">
        <w:rPr>
          <w:rFonts w:ascii="BRH Telugu RN" w:hAnsi="BRH Telugu RN" w:cs="BRH Telugu RN"/>
        </w:rPr>
        <w:t>6</w:t>
      </w:r>
      <w:r w:rsidRPr="00901E2D">
        <w:t xml:space="preserve"> |</w:t>
      </w:r>
    </w:p>
    <w:p w:rsidR="00901E2D" w:rsidRPr="00901E2D" w:rsidRDefault="00901E2D" w:rsidP="00015E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  <w:r w:rsidRPr="00901E2D">
        <w:rPr>
          <w:rFonts w:ascii="Arial" w:hAnsi="Arial" w:cs="Arial"/>
          <w:b/>
          <w:bCs/>
          <w:color w:val="000000"/>
          <w:sz w:val="28"/>
          <w:szCs w:val="28"/>
        </w:rPr>
        <w:t>Ref - T.A.3.13.1 to T.A.3.13.2</w:t>
      </w:r>
    </w:p>
    <w:p w:rsidR="00901E2D" w:rsidRPr="00901E2D" w:rsidRDefault="00901E2D" w:rsidP="00015E4C">
      <w:pPr>
        <w:pStyle w:val="NoSpacing"/>
      </w:pPr>
    </w:p>
    <w:p w:rsidR="008A6193" w:rsidRDefault="008A6193" w:rsidP="008A6193">
      <w:pPr>
        <w:pStyle w:val="Telugu-Veda"/>
      </w:pPr>
    </w:p>
    <w:p w:rsidR="00901E2D" w:rsidRPr="00901E2D" w:rsidRDefault="00901E2D" w:rsidP="00015E4C">
      <w:pPr>
        <w:pStyle w:val="Telugu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01E2D">
        <w:t>…»¬…±µ…gï…Sµ±µíB ¶ª†¶¢À¶¢…±µåh¸†SÉñ …sûµÃhµ†¶ªï …Y¹hµB ¶p…i±É†Oµ D¾ªh³ |</w:t>
      </w:r>
    </w:p>
    <w:p w:rsidR="00901E2D" w:rsidRPr="00901E2D" w:rsidRDefault="00901E2D" w:rsidP="00015E4C">
      <w:pPr>
        <w:pStyle w:val="Telugu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01E2D">
        <w:t xml:space="preserve">¶ª †l¸lû¸±µ ¶pÅ…k¼¤A l¸ï…¶¢ÀÀhÉ¶¢ÃA Oµ†ËÈªþî …lÉ¢¸†±ÀµÀ …¶¬£†©¸ £lûÉ¶¢À || </w:t>
      </w:r>
      <w:r w:rsidRPr="00B019F7">
        <w:rPr>
          <w:rFonts w:ascii="BRH Telugu RN" w:hAnsi="BRH Telugu RN" w:cs="BRH Telugu RN"/>
        </w:rPr>
        <w:t>1</w:t>
      </w:r>
      <w:r w:rsidRPr="00901E2D">
        <w:t xml:space="preserve"> ||</w:t>
      </w:r>
    </w:p>
    <w:p w:rsidR="00901E2D" w:rsidRPr="00901E2D" w:rsidRDefault="00901E2D" w:rsidP="00015E4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01E2D" w:rsidRPr="00901E2D" w:rsidRDefault="00901E2D" w:rsidP="00015E4C">
      <w:pPr>
        <w:pStyle w:val="Telugu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01E2D">
        <w:t>±ÀµÀB †q¸ñ…ghÐ †n£À…¶¨hÐ †¶¢À…»¬ËhÇþö…Oµ El¸ñ…Y¹ Y†SµhÐ …ssûµÃ†¶¢ |</w:t>
      </w:r>
    </w:p>
    <w:p w:rsidR="00901E2D" w:rsidRPr="00901E2D" w:rsidRDefault="00901E2D" w:rsidP="00015E4C">
      <w:pPr>
        <w:pStyle w:val="Telugu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01E2D">
        <w:t>±ÀµÀ F†Ê¥ …C¶ªï …l¼ö¶p…lµ-¶¥Û†hµÀ…¶¨êlµB Oµ†ËÈ</w:t>
      </w:r>
      <w:r w:rsidR="007352D0">
        <w:t xml:space="preserve">ªþî …lÉ¢¸†±ÀµÀ …¶¬£†©¸ £lûÉ¶¢À </w:t>
      </w:r>
      <w:r w:rsidRPr="00901E2D">
        <w:t xml:space="preserve">|| </w:t>
      </w:r>
      <w:r w:rsidRPr="00B019F7">
        <w:rPr>
          <w:rFonts w:ascii="BRH Telugu RN" w:hAnsi="BRH Telugu RN" w:cs="BRH Telugu RN"/>
        </w:rPr>
        <w:t>2</w:t>
      </w:r>
      <w:r w:rsidRPr="00901E2D">
        <w:t xml:space="preserve"> ||</w:t>
      </w:r>
    </w:p>
    <w:p w:rsidR="00901E2D" w:rsidRPr="00901E2D" w:rsidRDefault="00901E2D" w:rsidP="00015E4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01E2D" w:rsidRPr="00901E2D" w:rsidRDefault="00901E2D" w:rsidP="00015E4C">
      <w:pPr>
        <w:pStyle w:val="Telugu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01E2D">
        <w:t xml:space="preserve">±ÀµÀ ‡D…hµîl¸ †s…vl¸ ±ÀµÀ…¶ªï £†¶¥ö G…q¸†¶ªhÉ …¶pñ¦…¶¨A </w:t>
      </w:r>
      <w:r w:rsidRPr="00901E2D">
        <w:rPr>
          <w:rFonts w:ascii="BRH Devanagari" w:hAnsi="BRH Devanagari" w:cs="BRH Devanagari"/>
        </w:rPr>
        <w:t>Æ</w:t>
      </w:r>
      <w:r w:rsidRPr="00901E2D">
        <w:t>±ÀµÀ†¶ªï …lÉ¢¸B |</w:t>
      </w:r>
    </w:p>
    <w:p w:rsidR="00901E2D" w:rsidRPr="00B019F7" w:rsidRDefault="00901E2D" w:rsidP="00015E4C">
      <w:pPr>
        <w:pStyle w:val="Telugu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Telugu RN" w:hAnsi="BRH Telugu RN" w:cs="BRH Telugu RN"/>
        </w:rPr>
      </w:pPr>
      <w:r w:rsidRPr="00901E2D">
        <w:t xml:space="preserve">±ÀµÀ†¶ªï …V¸Ü±ÀµÃ¶¢ÀÅ…hµA </w:t>
      </w:r>
      <w:r w:rsidRPr="00901E2D">
        <w:rPr>
          <w:rFonts w:ascii="BRH Devanagari" w:hAnsi="BRH Devanagari" w:cs="BRH Devanagari"/>
        </w:rPr>
        <w:t>Æ</w:t>
      </w:r>
      <w:r w:rsidRPr="00901E2D">
        <w:t>±ÀµÀ†¶ªï …¶¢ÀÅhµÀïB Oµ†Ë</w:t>
      </w:r>
      <w:r w:rsidR="007352D0">
        <w:t xml:space="preserve">Èªþî …lÉ¢¸†±ÀµÀ …¶¬£†©¸ £lûÉ¶¢À </w:t>
      </w:r>
      <w:r w:rsidR="007352D0" w:rsidRPr="00B019F7">
        <w:rPr>
          <w:rFonts w:ascii="BRH Telugu RN" w:hAnsi="BRH Telugu RN" w:cs="BRH Telugu RN"/>
        </w:rPr>
        <w:t>||</w:t>
      </w:r>
      <w:r w:rsidR="00015E4C">
        <w:rPr>
          <w:rFonts w:ascii="BRH Telugu RN" w:hAnsi="BRH Telugu RN" w:cs="BRH Telugu RN"/>
        </w:rPr>
        <w:t xml:space="preserve"> </w:t>
      </w:r>
      <w:r w:rsidRPr="00B019F7">
        <w:rPr>
          <w:rFonts w:ascii="BRH Telugu RN" w:hAnsi="BRH Telugu RN" w:cs="BRH Telugu RN"/>
        </w:rPr>
        <w:t>3</w:t>
      </w:r>
      <w:r w:rsidR="00015E4C">
        <w:rPr>
          <w:rFonts w:ascii="BRH Telugu RN" w:hAnsi="BRH Telugu RN" w:cs="BRH Telugu RN"/>
        </w:rPr>
        <w:t xml:space="preserve"> </w:t>
      </w:r>
      <w:r w:rsidRPr="00B019F7">
        <w:rPr>
          <w:rFonts w:ascii="BRH Telugu RN" w:hAnsi="BRH Telugu RN" w:cs="BRH Telugu RN"/>
        </w:rPr>
        <w:t>||</w:t>
      </w:r>
    </w:p>
    <w:p w:rsidR="00901E2D" w:rsidRPr="00901E2D" w:rsidRDefault="00901E2D" w:rsidP="00015E4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01E2D" w:rsidRPr="00901E2D" w:rsidRDefault="00901E2D" w:rsidP="00015E4C">
      <w:pPr>
        <w:pStyle w:val="Telugu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01E2D">
        <w:t>±ÀµÀ…ÊªïÊ¢À …»¬¶¢À†¶¢mÐå ¶¢À…»¬h¸ö ±ÀµÀ†¶ªï ¶ª…¶¢ÀÀlµ</w:t>
      </w:r>
      <w:proofErr w:type="gramStart"/>
      <w:r w:rsidRPr="00901E2D">
        <w:t>ñ(</w:t>
      </w:r>
      <w:proofErr w:type="gramEnd"/>
      <w:r w:rsidRPr="00901E2D">
        <w:t>S³î) …±µ¶ª†±ÀµÃ …¶ª¶®„„¶¬ÀB</w:t>
      </w:r>
      <w:r w:rsidR="00B00C89">
        <w:t xml:space="preserve"> </w:t>
      </w:r>
      <w:r w:rsidRPr="00901E2D">
        <w:t>|</w:t>
      </w:r>
      <w:r w:rsidR="00B00C89">
        <w:t xml:space="preserve"> </w:t>
      </w:r>
      <w:r w:rsidRPr="00901E2D">
        <w:t>±ÀµÀ…Êªï¶¢ÃB …¶pñl¼…¥Ñ ±ÀµÀ†¶ªï …s¹¶¬Ã Oµ†ËÈªþî …lÉ¢¸†±ÀµÀ …¶¬£†©¸ £lûÉ¶¢À</w:t>
      </w:r>
      <w:r w:rsidR="007352D0">
        <w:t xml:space="preserve"> </w:t>
      </w:r>
      <w:r w:rsidRPr="00901E2D">
        <w:t xml:space="preserve">|| </w:t>
      </w:r>
      <w:r w:rsidRPr="00B019F7">
        <w:rPr>
          <w:rFonts w:ascii="BRH Telugu RN" w:hAnsi="BRH Telugu RN" w:cs="BRH Telugu RN"/>
        </w:rPr>
        <w:t>4</w:t>
      </w:r>
      <w:r w:rsidRPr="00901E2D">
        <w:t xml:space="preserve"> ||</w:t>
      </w:r>
    </w:p>
    <w:p w:rsidR="00901E2D" w:rsidRDefault="00901E2D" w:rsidP="00015E4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00C89" w:rsidRDefault="00B00C89" w:rsidP="00015E4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00C89" w:rsidRPr="00901E2D" w:rsidRDefault="00B00C89" w:rsidP="00015E4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01E2D" w:rsidRPr="00901E2D" w:rsidRDefault="00901E2D" w:rsidP="00015E4C">
      <w:pPr>
        <w:pStyle w:val="Telugu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01E2D">
        <w:lastRenderedPageBreak/>
        <w:t>±ÀµÀA Oµñ†¶mç…¾ª C†¶¢«¸ hµ¶ªå…sû¹Êm …CËsûÇþï†°É…h¸A ¶¢À†¶m…«¸ ±É†Y¶¢ÃÊm |</w:t>
      </w:r>
    </w:p>
    <w:p w:rsidR="00901E2D" w:rsidRPr="00901E2D" w:rsidRDefault="00901E2D" w:rsidP="00015E4C">
      <w:pPr>
        <w:pStyle w:val="Telugu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01E2D">
        <w:t>±ÀµÀh¸ñ…lû¼¶ªÃ…±µ G†l¼…hÓ Ê¢ï…i Oµ†ËÈªþî …lÉ¢¸†±ÀµÀ …¶¬£†©¸ £lûÉ¶¢À</w:t>
      </w:r>
      <w:r w:rsidR="00015E4C">
        <w:t xml:space="preserve"> </w:t>
      </w:r>
      <w:r w:rsidRPr="00901E2D">
        <w:t xml:space="preserve">|| </w:t>
      </w:r>
      <w:r w:rsidRPr="00B019F7">
        <w:rPr>
          <w:rFonts w:ascii="BRH Telugu RN" w:hAnsi="BRH Telugu RN" w:cs="BRH Telugu RN"/>
        </w:rPr>
        <w:t>5</w:t>
      </w:r>
      <w:r w:rsidRPr="00901E2D">
        <w:t xml:space="preserve"> ||</w:t>
      </w:r>
    </w:p>
    <w:p w:rsidR="00901E2D" w:rsidRPr="00901E2D" w:rsidRDefault="00901E2D" w:rsidP="00015E4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01E2D" w:rsidRPr="00901E2D" w:rsidRDefault="00901E2D" w:rsidP="00015E4C">
      <w:pPr>
        <w:pStyle w:val="Telugu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01E2D">
        <w:t xml:space="preserve">±ÀÉÀ…¶m lÓï…±µÀS¸ñ †¶pÅ…k¼¤ †Vµ …lµÅfûÉ ±ÀÉÀ…¶m ¶ªÀ†¶¢´ª ¶ªå…tûhµA </w:t>
      </w:r>
      <w:r w:rsidRPr="00901E2D">
        <w:rPr>
          <w:rFonts w:ascii="BRH Devanagari" w:hAnsi="BRH Devanagari" w:cs="BRH Devanagari"/>
        </w:rPr>
        <w:t>Æ</w:t>
      </w:r>
      <w:r w:rsidRPr="00901E2D">
        <w:t>±ÀÉÀ…¶m m¸†OµB|</w:t>
      </w:r>
    </w:p>
    <w:p w:rsidR="00901E2D" w:rsidRPr="00901E2D" w:rsidRDefault="00901E2D" w:rsidP="00015E4C">
      <w:pPr>
        <w:pStyle w:val="Telugu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01E2D">
        <w:t xml:space="preserve">±ÀÇÃ …C¶må†±¼…°É ±µ†Y«Ò …£¶¢Ã…¶mB Oµ†ËÈªþî …lÉ¢¸†±ÀµÀ …¶¬£†©¸ £lûÉ¶¢À </w:t>
      </w:r>
      <w:r w:rsidRPr="00901E2D">
        <w:tab/>
        <w:t xml:space="preserve">|| </w:t>
      </w:r>
      <w:r w:rsidRPr="00B019F7">
        <w:rPr>
          <w:rFonts w:ascii="BRH Telugu RN" w:hAnsi="BRH Telugu RN" w:cs="BRH Telugu RN"/>
        </w:rPr>
        <w:t xml:space="preserve">6 </w:t>
      </w:r>
      <w:r w:rsidRPr="00901E2D">
        <w:t>||</w:t>
      </w:r>
    </w:p>
    <w:p w:rsidR="00901E2D" w:rsidRPr="00901E2D" w:rsidRDefault="00901E2D" w:rsidP="00015E4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01E2D" w:rsidRPr="00901E2D" w:rsidRDefault="00901E2D" w:rsidP="00015E4C">
      <w:pPr>
        <w:pStyle w:val="Telugu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01E2D">
        <w:t>D†qÒ …¶¬ ±ÀµÀ†¶mî…¶¬j £…¶¥ö¶¢Ã…±ÀµÀ-¶mç…°µ¶mç†lû¸m¸ …Y¶m†±ÀµÀoå-…±µS¼éA |</w:t>
      </w:r>
    </w:p>
    <w:p w:rsidR="00901E2D" w:rsidRPr="00901E2D" w:rsidRDefault="00901E2D" w:rsidP="00015E4C">
      <w:pPr>
        <w:pStyle w:val="Telugu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01E2D">
        <w:t>hµ†hÐ …lÉ¢¸…m¸-né†±µ¶¢…±µåh¸…¶ªÀ±É…OµB Oµ†Ë</w:t>
      </w:r>
      <w:r w:rsidR="00015E4C">
        <w:t>Èªþî …lÉ¢¸†±ÀµÀ …¶¬£†©¸ £lûÉ¶¢À ||</w:t>
      </w:r>
      <w:r w:rsidRPr="00B019F7">
        <w:rPr>
          <w:rFonts w:ascii="BRH Telugu RN" w:hAnsi="BRH Telugu RN" w:cs="BRH Telugu RN"/>
        </w:rPr>
        <w:t>7</w:t>
      </w:r>
      <w:r w:rsidRPr="00901E2D">
        <w:t>||</w:t>
      </w:r>
    </w:p>
    <w:p w:rsidR="00901E2D" w:rsidRPr="00901E2D" w:rsidRDefault="00901E2D" w:rsidP="00015E4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01E2D" w:rsidRPr="00901E2D" w:rsidRDefault="00901E2D" w:rsidP="00015E4C">
      <w:pPr>
        <w:pStyle w:val="Telugu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01E2D">
        <w:t>±ÀµÀ…¦Ûl¸†qÒ ¶¢À…»¬m¸ …¶p±µï†¶p…¶¥ï-lµç…°µ¶mç†lû¸m¸ …Y¶m†±ÀµÀoå-…±µS¼éA |</w:t>
      </w:r>
    </w:p>
    <w:p w:rsidR="00901E2D" w:rsidRPr="00901E2D" w:rsidRDefault="00901E2D" w:rsidP="00015E4C">
      <w:pPr>
        <w:pStyle w:val="Telugu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01E2D">
        <w:t>±ÀÇÃ …lÉÊ¢¶¨ö†lû¼ …lÉ¶¢ ±ÀÉÀ…Oµ D…¾ªh³ Oµ†ËÈªþî …lÉ¢¸†±ÀµÀ …¶¬£†©¸ £lûÉ¶¢À</w:t>
      </w:r>
      <w:r w:rsidR="00015E4C">
        <w:t xml:space="preserve"> ||</w:t>
      </w:r>
      <w:r w:rsidRPr="00B019F7">
        <w:rPr>
          <w:rFonts w:ascii="BRH Telugu RN" w:hAnsi="BRH Telugu RN" w:cs="BRH Telugu RN"/>
        </w:rPr>
        <w:t>8</w:t>
      </w:r>
      <w:r w:rsidRPr="00901E2D">
        <w:t>||</w:t>
      </w:r>
    </w:p>
    <w:p w:rsidR="00901E2D" w:rsidRPr="00901E2D" w:rsidRDefault="00901E2D" w:rsidP="00015E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  <w:r w:rsidRPr="00901E2D">
        <w:rPr>
          <w:rFonts w:ascii="Arial" w:hAnsi="Arial" w:cs="Arial"/>
          <w:b/>
          <w:bCs/>
          <w:color w:val="000000"/>
          <w:sz w:val="28"/>
          <w:szCs w:val="28"/>
        </w:rPr>
        <w:t>Ref TS 4.1.8.3 to TS 4.1.8.6</w:t>
      </w:r>
    </w:p>
    <w:p w:rsidR="00901E2D" w:rsidRPr="00901E2D" w:rsidRDefault="00901E2D" w:rsidP="00045A54">
      <w:pPr>
        <w:pStyle w:val="NoSpacing"/>
      </w:pPr>
    </w:p>
    <w:p w:rsidR="00901E2D" w:rsidRPr="00901E2D" w:rsidRDefault="00901E2D" w:rsidP="00A552CD">
      <w:pPr>
        <w:pStyle w:val="Telugu-Veda"/>
      </w:pPr>
      <w:r w:rsidRPr="00901E2D">
        <w:t>…ClµíþïB ¶ªA†sûµÃhÐ »¬±µgï…Sµ±µí E…hµï©Õà ||</w:t>
      </w:r>
    </w:p>
    <w:p w:rsidR="00901E2D" w:rsidRPr="00901E2D" w:rsidRDefault="00901E2D" w:rsidP="000A4EFD">
      <w:pPr>
        <w:pStyle w:val="NoSpacing"/>
      </w:pPr>
    </w:p>
    <w:p w:rsidR="00901E2D" w:rsidRPr="00901E2D" w:rsidRDefault="00901E2D" w:rsidP="00A552CD">
      <w:pPr>
        <w:pStyle w:val="Telugu-Veda"/>
      </w:pPr>
      <w:r w:rsidRPr="00901E2D">
        <w:t>…J¶¨ »¬ …lÉ¶¢B …¶pñl¼¥Ñ„…¶mÀ ¶ª…±¸öB ¶pÁ¹†±Ðö »¬ …Y¹hµB ¶ª …G Sµ†±Éí …C¶måB |</w:t>
      </w:r>
    </w:p>
    <w:p w:rsidR="00901E2D" w:rsidRPr="00901E2D" w:rsidRDefault="00901E2D" w:rsidP="00A552CD">
      <w:pPr>
        <w:pStyle w:val="Telugu-Veda"/>
      </w:pPr>
      <w:r w:rsidRPr="00901E2D">
        <w:t>¶ª …£Y¹†±ÀµÀ¶¢Ã¶mB ¶ªY…n¶¨ï†¶¢ÃgB …¶pñhµïU³-¶¢ÀÀ‡P¹ »ªå¶¨ái …£¶¥ö†hÐ¶¢ÀÀPB</w:t>
      </w:r>
      <w:r w:rsidR="00045A54">
        <w:t xml:space="preserve"> </w:t>
      </w:r>
      <w:r w:rsidRPr="00901E2D">
        <w:t>||</w:t>
      </w:r>
      <w:r w:rsidR="00045A54">
        <w:t xml:space="preserve"> </w:t>
      </w:r>
      <w:r w:rsidRPr="00B019F7">
        <w:rPr>
          <w:rFonts w:ascii="BRH Telugu RN" w:hAnsi="BRH Telugu RN" w:cs="BRH Telugu RN"/>
        </w:rPr>
        <w:t>1.12</w:t>
      </w:r>
      <w:r w:rsidRPr="00901E2D">
        <w:t xml:space="preserve"> </w:t>
      </w:r>
    </w:p>
    <w:p w:rsidR="00901E2D" w:rsidRPr="00901E2D" w:rsidRDefault="00901E2D" w:rsidP="00A552CD">
      <w:pPr>
        <w:pStyle w:val="Telugu-Veda"/>
      </w:pPr>
      <w:r w:rsidRPr="00901E2D">
        <w:t>…£¶¥ö†hµ¶¥Û-°µÀ…±µÀhµ …£¶¥ö†hÐ ¶¢ÀÀPÑ …£¶¥ö†hÐ ¶¬¶ªå …Ghµ …£¶¥ö†hµ«¸êh³ |</w:t>
      </w:r>
    </w:p>
    <w:p w:rsidR="00901E2D" w:rsidRPr="00901E2D" w:rsidRDefault="00901E2D" w:rsidP="00A552CD">
      <w:pPr>
        <w:pStyle w:val="Telugu-Veda"/>
      </w:pPr>
      <w:r w:rsidRPr="00901E2D">
        <w:t xml:space="preserve">¶ªA …s¹¶¬À…sû¹ïA ¶m†¶¢À…i ¶ªA ¶p†hµ…ËhÇþñ±³ l¸ï†¢¸¶pÅ…k¼¤ …Y¶m†±ÀµÀ´m </w:t>
      </w:r>
      <w:r w:rsidR="00B00C89">
        <w:br/>
      </w:r>
      <w:r w:rsidRPr="00901E2D">
        <w:t xml:space="preserve">…lÉ¶¢ J†OµB || </w:t>
      </w:r>
      <w:r w:rsidRPr="00B019F7">
        <w:rPr>
          <w:rFonts w:ascii="BRH Telugu RN" w:hAnsi="BRH Telugu RN" w:cs="BRH Telugu RN"/>
        </w:rPr>
        <w:t>1.13</w:t>
      </w:r>
      <w:r w:rsidRPr="00901E2D">
        <w:t xml:space="preserve"> </w:t>
      </w:r>
    </w:p>
    <w:p w:rsidR="00901E2D" w:rsidRPr="00901E2D" w:rsidRDefault="00901E2D" w:rsidP="000A4EFD">
      <w:pPr>
        <w:pStyle w:val="NoSpacing"/>
      </w:pPr>
    </w:p>
    <w:p w:rsidR="00901E2D" w:rsidRPr="00901E2D" w:rsidRDefault="00901E2D" w:rsidP="00A552CD">
      <w:pPr>
        <w:pStyle w:val="Telugu-Veda"/>
      </w:pPr>
      <w:r w:rsidRPr="00901E2D">
        <w:t xml:space="preserve">…Ê¢¶m¶ªåh³ ¶p…¶¥ï´m £…¥¹ö sûµÀ†¶¢m¸n …£l¸ö´m ±ÀµÀ…hµñ £…¶¥öA </w:t>
      </w:r>
      <w:r w:rsidRPr="000A4EFD">
        <w:rPr>
          <w:spacing w:val="0"/>
        </w:rPr>
        <w:t>sûµ…¶¢hÉï†Oµ</w:t>
      </w:r>
      <w:r w:rsidRPr="00901E2D">
        <w:t>-</w:t>
      </w:r>
      <w:r w:rsidRPr="000A4EFD">
        <w:rPr>
          <w:spacing w:val="0"/>
        </w:rPr>
        <w:t>oyµA</w:t>
      </w:r>
      <w:r w:rsidR="000A4EFD">
        <w:rPr>
          <w:spacing w:val="0"/>
        </w:rPr>
        <w:t xml:space="preserve"> </w:t>
      </w:r>
      <w:r w:rsidRPr="00901E2D">
        <w:t>|</w:t>
      </w:r>
    </w:p>
    <w:p w:rsidR="00901E2D" w:rsidRPr="00901E2D" w:rsidRDefault="00901E2D" w:rsidP="00A552CD">
      <w:pPr>
        <w:pStyle w:val="Telugu-Veda"/>
      </w:pPr>
      <w:r w:rsidRPr="00901E2D">
        <w:t>±ÀµÀ†»ªî…nélµ(S³î) ¶ª…cÛ £ËVÇ…O</w:t>
      </w:r>
      <w:proofErr w:type="gramStart"/>
      <w:r w:rsidRPr="00901E2D">
        <w:t>µ(</w:t>
      </w:r>
      <w:proofErr w:type="gramEnd"/>
      <w:r w:rsidRPr="00901E2D">
        <w:t>S³î) ¶ª M…hµB qÒñ†hµ¶¥Û …£sûµÀB …¶pñY¹†¶ªÀ ||</w:t>
      </w:r>
      <w:r w:rsidR="00014169">
        <w:t xml:space="preserve"> </w:t>
      </w:r>
      <w:r w:rsidRPr="00B019F7">
        <w:rPr>
          <w:rFonts w:ascii="BRH Telugu RN" w:hAnsi="BRH Telugu RN" w:cs="BRH Telugu RN"/>
        </w:rPr>
        <w:t>1.14</w:t>
      </w:r>
      <w:r w:rsidRPr="00901E2D">
        <w:t xml:space="preserve"> </w:t>
      </w:r>
    </w:p>
    <w:p w:rsidR="00901E2D" w:rsidRPr="00901E2D" w:rsidRDefault="00901E2D" w:rsidP="000A4EFD">
      <w:pPr>
        <w:pStyle w:val="NoSpacing"/>
      </w:pPr>
    </w:p>
    <w:p w:rsidR="00901E2D" w:rsidRPr="00901E2D" w:rsidRDefault="00901E2D" w:rsidP="00A552CD">
      <w:pPr>
        <w:pStyle w:val="Telugu-Veda"/>
      </w:pPr>
      <w:r w:rsidRPr="00901E2D">
        <w:t>¶pñhµ†lÐöVÉ …C¶¢ÀÅ…hµ¶mÀé …£l¸ö´m †Sµ…¶mè±Ðö m¸…¶¢À n†»¬…hµA SµÀ†¶®¶ªÀ |</w:t>
      </w:r>
    </w:p>
    <w:p w:rsidR="00901E2D" w:rsidRPr="00901E2D" w:rsidRDefault="00901E2D" w:rsidP="00A552CD">
      <w:pPr>
        <w:pStyle w:val="Telugu-Veda"/>
      </w:pPr>
      <w:r w:rsidRPr="00901E2D">
        <w:t xml:space="preserve">jñ†gº …¶pl¸ n†»¬…h¸ SµÀ†¶®…¶ªÀ ±ÀµÀ¶ªålÉö†lµ ¶ª…£hµÀB …»ph¸„†¶ªh³ || </w:t>
      </w:r>
      <w:r w:rsidRPr="00B019F7">
        <w:rPr>
          <w:rFonts w:ascii="BRH Telugu RN" w:hAnsi="BRH Telugu RN" w:cs="BRH Telugu RN"/>
        </w:rPr>
        <w:t>1.15</w:t>
      </w:r>
      <w:r w:rsidRPr="00901E2D">
        <w:t xml:space="preserve"> </w:t>
      </w:r>
    </w:p>
    <w:p w:rsidR="00901E2D" w:rsidRPr="00901E2D" w:rsidRDefault="00901E2D" w:rsidP="00014169">
      <w:pPr>
        <w:pStyle w:val="NoSpacing"/>
      </w:pPr>
    </w:p>
    <w:p w:rsidR="00901E2D" w:rsidRPr="00901E2D" w:rsidRDefault="00901E2D" w:rsidP="00A552CD">
      <w:pPr>
        <w:pStyle w:val="Telugu-Veda"/>
      </w:pPr>
      <w:r w:rsidRPr="00901E2D">
        <w:t>¶ª …mÐ s†¶mÀè±³-Y…nh¸ ¶ª†£…lû¸h¸ lû¸†¶¢Ã…n Ê¢…lµ sûµÀ†¶¢m¸…n £‡¥¹ö |</w:t>
      </w:r>
    </w:p>
    <w:p w:rsidR="00901E2D" w:rsidRPr="00901E2D" w:rsidRDefault="00901E2D" w:rsidP="00A552CD">
      <w:pPr>
        <w:pStyle w:val="Telugu-Veda"/>
      </w:pPr>
      <w:r w:rsidRPr="00901E2D">
        <w:t xml:space="preserve">±ÀµÀ†hµñ …lÉ¢¸ …C¶¢ÀÅ†hµ¶¢Ã¶m-…¥¹m¸´ª …hµÅj…±ÀÉÀ lû¸‡¶¢Ã…¶mïËsûÇþï†±µ±ÀµÀ¶må || </w:t>
      </w:r>
      <w:r w:rsidRPr="00B019F7">
        <w:rPr>
          <w:rFonts w:ascii="BRH Telugu RN" w:hAnsi="BRH Telugu RN" w:cs="BRH Telugu RN"/>
        </w:rPr>
        <w:t>1.16</w:t>
      </w:r>
      <w:r w:rsidRPr="00901E2D">
        <w:t xml:space="preserve"> </w:t>
      </w:r>
    </w:p>
    <w:p w:rsidR="00901E2D" w:rsidRPr="00901E2D" w:rsidRDefault="00901E2D" w:rsidP="00014169">
      <w:pPr>
        <w:pStyle w:val="NoSpacing"/>
      </w:pPr>
    </w:p>
    <w:p w:rsidR="00901E2D" w:rsidRPr="00901E2D" w:rsidRDefault="00901E2D" w:rsidP="00A552CD">
      <w:pPr>
        <w:pStyle w:val="Telugu-Veda"/>
      </w:pPr>
      <w:r w:rsidRPr="00901E2D">
        <w:t>¶p…±¼ l¸ï†¢¸¶pÅ…k¼¤ †±ÀµÀnå …¶ªlµïB ¶p†±¼ …vÑO¸´m ¶p…±¼ l¼…¶¥B ¶p…±¼ ¶ªÀ†¶¢B |</w:t>
      </w:r>
    </w:p>
    <w:p w:rsidR="00901E2D" w:rsidRPr="00901E2D" w:rsidRDefault="00901E2D" w:rsidP="00A552CD">
      <w:pPr>
        <w:pStyle w:val="Telugu-Veda"/>
      </w:pPr>
      <w:r w:rsidRPr="00901E2D">
        <w:t xml:space="preserve">…sÀÀhµ…¶ªï hµ†¶mÀåA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£hµhµA …£VµÅ…hµï hµ†lµ¶p…¶¥ïh³ hµ†lµsûµ¶¢h³ …¶pñY¹†¶ªÀ || </w:t>
      </w:r>
      <w:r w:rsidRPr="00B019F7">
        <w:rPr>
          <w:rFonts w:ascii="BRH Telugu RN" w:hAnsi="BRH Telugu RN" w:cs="BRH Telugu RN"/>
        </w:rPr>
        <w:t>1.17</w:t>
      </w:r>
      <w:r w:rsidRPr="00901E2D">
        <w:t xml:space="preserve"> </w:t>
      </w:r>
    </w:p>
    <w:p w:rsidR="00901E2D" w:rsidRPr="00901E2D" w:rsidRDefault="00901E2D" w:rsidP="00014169">
      <w:pPr>
        <w:pStyle w:val="NoSpacing"/>
      </w:pPr>
    </w:p>
    <w:p w:rsidR="00901E2D" w:rsidRPr="00901E2D" w:rsidRDefault="00901E2D" w:rsidP="00A552CD">
      <w:pPr>
        <w:pStyle w:val="Telugu-Veda"/>
      </w:pPr>
      <w:r w:rsidRPr="00901E2D">
        <w:t>…¶p±¿†hµï …vÑO¸´m …¶p±¿†hµï …sûµÃh¸†n …¶p±¿…hµï ¶ª‡±¸öB …¶pñl¼…¥Ñ l¼†¶¥¶¥Û |</w:t>
      </w:r>
    </w:p>
    <w:p w:rsidR="00901E2D" w:rsidRPr="00901E2D" w:rsidRDefault="00901E2D" w:rsidP="00A552CD">
      <w:pPr>
        <w:pStyle w:val="Telugu-Veda"/>
      </w:pPr>
      <w:r w:rsidRPr="00901E2D">
        <w:t>…¶pñY¹†¶piB ¶pñkµ…¶¢ÀY¹ …sÀÀhµ…«¸ïhµî…m¸-„„h¸î†¶m-…¶¢Àtû-¶ªA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†ssûµÃ¶¢ || </w:t>
      </w:r>
      <w:r w:rsidRPr="00B019F7">
        <w:rPr>
          <w:rFonts w:ascii="BRH Telugu RN" w:hAnsi="BRH Telugu RN" w:cs="BRH Telugu RN"/>
        </w:rPr>
        <w:t>1.18</w:t>
      </w:r>
      <w:r w:rsidRPr="00901E2D">
        <w:t xml:space="preserve"> </w:t>
      </w:r>
    </w:p>
    <w:p w:rsidR="00901E2D" w:rsidRPr="00901E2D" w:rsidRDefault="00901E2D" w:rsidP="00014169">
      <w:pPr>
        <w:pStyle w:val="NoSpacing"/>
      </w:pPr>
    </w:p>
    <w:p w:rsidR="00901E2D" w:rsidRPr="00901E2D" w:rsidRDefault="00901E2D" w:rsidP="00A552CD">
      <w:pPr>
        <w:pStyle w:val="Telugu-Veda"/>
      </w:pPr>
      <w:r w:rsidRPr="00901E2D">
        <w:t xml:space="preserve">¶ª†lµ…¶ª¶ªê…i-¶¢À†lµÀíhµA …»pñ±ÀµÀ£À†¶mçò…¶ªï O¸‡¶¢ÀïA | </w:t>
      </w:r>
    </w:p>
    <w:p w:rsidR="00901E2D" w:rsidRPr="00901E2D" w:rsidRDefault="00901E2D" w:rsidP="00A552CD">
      <w:pPr>
        <w:pStyle w:val="Telugu-Veda"/>
      </w:pPr>
      <w:r w:rsidRPr="00901E2D">
        <w:t>¶ª†</w:t>
      </w:r>
      <w:proofErr w:type="gramStart"/>
      <w:r w:rsidRPr="00901E2D">
        <w:t>nA</w:t>
      </w:r>
      <w:proofErr w:type="gramEnd"/>
      <w:r w:rsidRPr="00901E2D">
        <w:t xml:space="preserve"> …Ê¢Àlû¸ †¶¢À±ÀµÃ»ª¶¨A || </w:t>
      </w:r>
      <w:r w:rsidRPr="00B019F7">
        <w:rPr>
          <w:rFonts w:ascii="BRH Telugu RN" w:hAnsi="BRH Telugu RN" w:cs="BRH Telugu RN"/>
        </w:rPr>
        <w:t xml:space="preserve">1.19 </w:t>
      </w:r>
    </w:p>
    <w:p w:rsidR="00901E2D" w:rsidRDefault="00901E2D" w:rsidP="00014169">
      <w:pPr>
        <w:pStyle w:val="NoSpacing"/>
      </w:pPr>
    </w:p>
    <w:p w:rsidR="00B00C89" w:rsidRPr="00901E2D" w:rsidRDefault="00B00C89" w:rsidP="00014169">
      <w:pPr>
        <w:pStyle w:val="NoSpacing"/>
      </w:pPr>
    </w:p>
    <w:p w:rsidR="00901E2D" w:rsidRPr="00901E2D" w:rsidRDefault="00901E2D" w:rsidP="00A552CD">
      <w:pPr>
        <w:pStyle w:val="Telugu-Veda"/>
      </w:pPr>
      <w:r w:rsidRPr="00901E2D">
        <w:lastRenderedPageBreak/>
        <w:t>G‡l¿ç¶pï¶ªö Y¹hµÊ¢lÐ „…¶p¶Téné±³†sÀÀ…</w:t>
      </w:r>
      <w:proofErr w:type="gramStart"/>
      <w:r w:rsidRPr="00901E2D">
        <w:t>iA</w:t>
      </w:r>
      <w:proofErr w:type="gramEnd"/>
      <w:r w:rsidRPr="00901E2D">
        <w:t xml:space="preserve"> ¶¢À†¶¢À | </w:t>
      </w:r>
    </w:p>
    <w:p w:rsidR="00901E2D" w:rsidRPr="00901E2D" w:rsidRDefault="00901E2D" w:rsidP="00A552CD">
      <w:pPr>
        <w:pStyle w:val="Telugu-Veda"/>
      </w:pPr>
      <w:r w:rsidRPr="00901E2D">
        <w:t>…¶p¶¥</w:t>
      </w:r>
      <w:proofErr w:type="gramStart"/>
      <w:r w:rsidRPr="00901E2D">
        <w:t>Ã(</w:t>
      </w:r>
      <w:proofErr w:type="gramEnd"/>
      <w:r w:rsidRPr="00901E2D">
        <w:t xml:space="preserve">S³Ø)…¶¥Û ¶¢À…¶¬ï¶¢Ã†¶¢…¶¬ a†¶¢¶m…cÛ l¼†¥Ñ l¼¶¥ || </w:t>
      </w:r>
      <w:r w:rsidRPr="00B019F7">
        <w:rPr>
          <w:rFonts w:ascii="BRH Telugu RN" w:hAnsi="BRH Telugu RN" w:cs="BRH Telugu RN"/>
        </w:rPr>
        <w:t>1.20</w:t>
      </w:r>
      <w:r w:rsidRPr="00901E2D">
        <w:t xml:space="preserve"> </w:t>
      </w:r>
    </w:p>
    <w:p w:rsidR="00901E2D" w:rsidRPr="00901E2D" w:rsidRDefault="00901E2D" w:rsidP="00014169">
      <w:pPr>
        <w:pStyle w:val="NoSpacing"/>
      </w:pPr>
    </w:p>
    <w:p w:rsidR="00901E2D" w:rsidRPr="00901E2D" w:rsidRDefault="00901E2D" w:rsidP="00A552CD">
      <w:pPr>
        <w:pStyle w:val="Telugu-Veda"/>
      </w:pPr>
      <w:r w:rsidRPr="00901E2D">
        <w:t>¶¢Ã†mÐ »</w:t>
      </w:r>
      <w:proofErr w:type="gramStart"/>
      <w:r w:rsidRPr="00901E2D">
        <w:t>¬(</w:t>
      </w:r>
      <w:proofErr w:type="gramEnd"/>
      <w:r w:rsidRPr="00901E2D">
        <w:t>S³î)¾ª Y¹ÝhµÊ¢…lÐ S¸¶¢À…¶¥öA ¶pÁ†±µÀ…¶¨A Y†Sµh³ |</w:t>
      </w:r>
    </w:p>
    <w:p w:rsidR="00901E2D" w:rsidRPr="00901E2D" w:rsidRDefault="00901E2D" w:rsidP="00A552CD">
      <w:pPr>
        <w:pStyle w:val="Telugu-Veda"/>
      </w:pPr>
      <w:r w:rsidRPr="00901E2D">
        <w:t xml:space="preserve">C†t…sûµñlµ…Sµé D†Sµ»¬ …¦ñ±ÀµÃ …¶¢Ã ¶p†±¼q¸hµ±ÀµÀ || </w:t>
      </w:r>
      <w:r w:rsidRPr="00B019F7">
        <w:rPr>
          <w:rFonts w:ascii="BRH Telugu RN" w:hAnsi="BRH Telugu RN" w:cs="BRH Telugu RN"/>
        </w:rPr>
        <w:t>1.21</w:t>
      </w:r>
      <w:r w:rsidRPr="00901E2D">
        <w:t xml:space="preserve"> </w:t>
      </w:r>
    </w:p>
    <w:p w:rsidR="00901E2D" w:rsidRPr="00901E2D" w:rsidRDefault="00901E2D" w:rsidP="00045A54">
      <w:pPr>
        <w:pStyle w:val="NoSpacing"/>
      </w:pPr>
    </w:p>
    <w:p w:rsidR="00901E2D" w:rsidRPr="00901E2D" w:rsidRDefault="00901E2D" w:rsidP="00584FDC">
      <w:pPr>
        <w:pStyle w:val="Heading2VedaVMSTelugu"/>
        <w:numPr>
          <w:ilvl w:val="0"/>
          <w:numId w:val="0"/>
        </w:numPr>
        <w:ind w:left="720" w:hanging="720"/>
      </w:pPr>
      <w:bookmarkStart w:id="26" w:name="_Toc5743857"/>
      <w:r w:rsidRPr="00901E2D">
        <w:t>4.2</w:t>
      </w:r>
      <w:r w:rsidRPr="00901E2D">
        <w:tab/>
        <w:t xml:space="preserve"> S¸±ÀµÀjñ ¶¢Àm¸åòB</w:t>
      </w:r>
      <w:bookmarkEnd w:id="26"/>
      <w:r w:rsidRPr="00901E2D">
        <w:t xml:space="preserve"> </w:t>
      </w:r>
    </w:p>
    <w:p w:rsidR="00901E2D" w:rsidRPr="00901E2D" w:rsidRDefault="00901E2D" w:rsidP="00A552CD">
      <w:pPr>
        <w:pStyle w:val="Telugu-Veda"/>
      </w:pPr>
      <w:r w:rsidRPr="00901E2D">
        <w:t xml:space="preserve">¶pÁ†±µÀ¶¨¶ªï £lµî ¶ª¶¬…«¸ñ°µ†¶ªï ¶¢À¶®…lÉ¶¢†¶ªï lû¿¶¢À»¬| </w:t>
      </w:r>
    </w:p>
    <w:p w:rsidR="00901E2D" w:rsidRPr="00901E2D" w:rsidRDefault="00901E2D" w:rsidP="00A552CD">
      <w:pPr>
        <w:pStyle w:val="Telugu-Veda"/>
      </w:pPr>
      <w:r w:rsidRPr="00901E2D">
        <w:t xml:space="preserve">hµ†mÐé ±µÀlµñB ¶pñ…VÐlµ‡±ÀµÃh³ || </w:t>
      </w:r>
      <w:r w:rsidRPr="00B019F7">
        <w:rPr>
          <w:rFonts w:ascii="BRH Telugu RN" w:hAnsi="BRH Telugu RN" w:cs="BRH Telugu RN"/>
        </w:rPr>
        <w:t>1.22</w:t>
      </w:r>
      <w:r w:rsidRPr="00901E2D">
        <w:t xml:space="preserve"> </w:t>
      </w:r>
    </w:p>
    <w:p w:rsidR="00901E2D" w:rsidRPr="00901E2D" w:rsidRDefault="00901E2D" w:rsidP="00014169">
      <w:pPr>
        <w:pStyle w:val="NoSpacing"/>
      </w:pPr>
    </w:p>
    <w:p w:rsidR="00901E2D" w:rsidRPr="00901E2D" w:rsidRDefault="00901E2D" w:rsidP="00A552CD">
      <w:pPr>
        <w:pStyle w:val="Telugu-Veda"/>
      </w:pPr>
      <w:r w:rsidRPr="00901E2D">
        <w:t xml:space="preserve">hµhµÀê†±µÀ©¸±ÀµÀ …£lµî†Ê¬ ¶¢À¶®…lÉ¢¸†±ÀµÀ lû¿¶¢À»¬ | </w:t>
      </w:r>
    </w:p>
    <w:p w:rsidR="00901E2D" w:rsidRPr="00901E2D" w:rsidRDefault="00901E2D" w:rsidP="00A552CD">
      <w:pPr>
        <w:pStyle w:val="Telugu-Veda"/>
      </w:pPr>
      <w:r w:rsidRPr="00901E2D">
        <w:t xml:space="preserve">hµ†mÐé ±µÀlµñB ¶pñ…VÐlµ‡±ÀµÃh³ || </w:t>
      </w:r>
      <w:r w:rsidRPr="00B019F7">
        <w:rPr>
          <w:rFonts w:ascii="BRH Telugu RN" w:hAnsi="BRH Telugu RN" w:cs="BRH Telugu RN"/>
        </w:rPr>
        <w:t>1.23</w:t>
      </w:r>
      <w:r w:rsidRPr="00901E2D">
        <w:t xml:space="preserve"> </w:t>
      </w:r>
    </w:p>
    <w:p w:rsidR="00901E2D" w:rsidRPr="00901E2D" w:rsidRDefault="00901E2D" w:rsidP="00014169">
      <w:pPr>
        <w:pStyle w:val="NoSpacing"/>
      </w:pPr>
    </w:p>
    <w:p w:rsidR="00901E2D" w:rsidRPr="00901E2D" w:rsidRDefault="00901E2D" w:rsidP="00A552CD">
      <w:pPr>
        <w:pStyle w:val="Telugu-Veda"/>
      </w:pPr>
      <w:r w:rsidRPr="00901E2D">
        <w:t xml:space="preserve">hµhµÀê†±µÀ©¸±ÀµÀ …£lµî†Ê¬ ¶¢Oµñ…hµÀg¸â†±ÀµÀ lû¿¶¢À»¬ | </w:t>
      </w:r>
    </w:p>
    <w:p w:rsidR="00901E2D" w:rsidRPr="00901E2D" w:rsidRDefault="00901E2D" w:rsidP="00A552CD">
      <w:pPr>
        <w:pStyle w:val="Telugu-Veda"/>
      </w:pPr>
      <w:r w:rsidRPr="00901E2D">
        <w:t xml:space="preserve">hµ†mÐé lµnåB ¶pñ…VÐlµ‡±ÀµÃh³ || </w:t>
      </w:r>
      <w:r w:rsidRPr="00B019F7">
        <w:rPr>
          <w:rFonts w:ascii="BRH Telugu RN" w:hAnsi="BRH Telugu RN" w:cs="BRH Telugu RN"/>
        </w:rPr>
        <w:t>1.24</w:t>
      </w:r>
      <w:r w:rsidRPr="00901E2D">
        <w:t xml:space="preserve"> </w:t>
      </w:r>
    </w:p>
    <w:p w:rsidR="00901E2D" w:rsidRPr="00901E2D" w:rsidRDefault="00901E2D" w:rsidP="00A552CD">
      <w:pPr>
        <w:pStyle w:val="Telugu-Veda"/>
      </w:pPr>
      <w:r w:rsidRPr="00901E2D">
        <w:t xml:space="preserve">hµhµÀê†±µÀ©¸±ÀµÀ …£lµî†Ê¬ VµOµñ…hµÀg¸â†±ÀµÀ lû¿¶¢À»¬ | </w:t>
      </w:r>
    </w:p>
    <w:p w:rsidR="00901E2D" w:rsidRPr="00901E2D" w:rsidRDefault="00901E2D" w:rsidP="00A552CD">
      <w:pPr>
        <w:pStyle w:val="Telugu-Veda"/>
      </w:pPr>
      <w:r w:rsidRPr="00901E2D">
        <w:t xml:space="preserve">hµ†mÐé ¶mnçB ¶pñ…VÐlµ‡±ÀµÃh³ || </w:t>
      </w:r>
      <w:r w:rsidRPr="00B019F7">
        <w:rPr>
          <w:rFonts w:ascii="BRH Telugu RN" w:hAnsi="BRH Telugu RN" w:cs="BRH Telugu RN"/>
        </w:rPr>
        <w:t>1.25</w:t>
      </w:r>
      <w:r w:rsidRPr="00901E2D">
        <w:t xml:space="preserve"> </w:t>
      </w:r>
    </w:p>
    <w:p w:rsidR="00901E2D" w:rsidRPr="00901E2D" w:rsidRDefault="00901E2D" w:rsidP="00014169">
      <w:pPr>
        <w:pStyle w:val="NoSpacing"/>
      </w:pPr>
    </w:p>
    <w:p w:rsidR="00901E2D" w:rsidRPr="00901E2D" w:rsidRDefault="00901E2D" w:rsidP="00A552CD">
      <w:pPr>
        <w:pStyle w:val="Telugu-Veda"/>
      </w:pPr>
      <w:r w:rsidRPr="00901E2D">
        <w:t xml:space="preserve">hµhµÀê†±µÀ©¸±ÀµÀ …£lµî†Ê¬ ¶¢À¶®…Êªm¸†±ÀµÀ lû¿¶¢À»¬ | </w:t>
      </w:r>
    </w:p>
    <w:p w:rsidR="00901E2D" w:rsidRPr="00901E2D" w:rsidRDefault="00901E2D" w:rsidP="00A552CD">
      <w:pPr>
        <w:pStyle w:val="Telugu-Veda"/>
      </w:pPr>
      <w:r w:rsidRPr="00901E2D">
        <w:t xml:space="preserve">hµ†¶méB ¶¨gÀîPB ¶pñ…VÐlµ‡±ÀµÃh³ || </w:t>
      </w:r>
      <w:r w:rsidRPr="00B019F7">
        <w:rPr>
          <w:rFonts w:ascii="BRH Telugu RN" w:hAnsi="BRH Telugu RN" w:cs="BRH Telugu RN"/>
        </w:rPr>
        <w:t>1.26</w:t>
      </w:r>
      <w:r w:rsidRPr="00901E2D">
        <w:t xml:space="preserve"> </w:t>
      </w:r>
    </w:p>
    <w:p w:rsidR="00901E2D" w:rsidRPr="00901E2D" w:rsidRDefault="00901E2D" w:rsidP="00014169">
      <w:pPr>
        <w:pStyle w:val="NoSpacing"/>
      </w:pPr>
    </w:p>
    <w:p w:rsidR="00901E2D" w:rsidRPr="00901E2D" w:rsidRDefault="00901E2D" w:rsidP="00A552CD">
      <w:pPr>
        <w:pStyle w:val="Telugu-Veda"/>
      </w:pPr>
      <w:r w:rsidRPr="00901E2D">
        <w:lastRenderedPageBreak/>
        <w:t xml:space="preserve">hµhµÀê†±µÀ©¸±ÀµÀ …£lµî†Ê¬ ¶ªÀ¶¢±µä…¶p°¸†±ÀµÀ lû¿¶¢À»¬ | </w:t>
      </w:r>
    </w:p>
    <w:p w:rsidR="00901E2D" w:rsidRPr="00901E2D" w:rsidRDefault="00901E2D" w:rsidP="00A552CD">
      <w:pPr>
        <w:pStyle w:val="Telugu-Veda"/>
      </w:pPr>
      <w:r w:rsidRPr="00901E2D">
        <w:t xml:space="preserve">hµ†mÐé Sµ±µÀfµB ¶pñ…VÐlµ‡±ÀµÃh³ || </w:t>
      </w:r>
      <w:r w:rsidRPr="00B019F7">
        <w:rPr>
          <w:rFonts w:ascii="BRH Telugu RN" w:hAnsi="BRH Telugu RN" w:cs="BRH Telugu RN"/>
        </w:rPr>
        <w:t>1.27</w:t>
      </w:r>
      <w:r w:rsidRPr="00901E2D">
        <w:t xml:space="preserve"> </w:t>
      </w:r>
    </w:p>
    <w:p w:rsidR="00901E2D" w:rsidRPr="00901E2D" w:rsidRDefault="00901E2D" w:rsidP="00014169">
      <w:pPr>
        <w:pStyle w:val="NoSpacing"/>
      </w:pPr>
    </w:p>
    <w:p w:rsidR="00901E2D" w:rsidRPr="00901E2D" w:rsidRDefault="00901E2D" w:rsidP="00A552CD">
      <w:pPr>
        <w:pStyle w:val="Telugu-Veda"/>
      </w:pPr>
      <w:r w:rsidRPr="00901E2D">
        <w:t xml:space="preserve">…Ê¢…l¸…hµîm¸†±ÀµÀ …£lµî†Ê¬ »¬±µgï…Sµ±¸í†±ÀµÀ lû¿¶¢À»¬ | </w:t>
      </w:r>
    </w:p>
    <w:p w:rsidR="00901E2D" w:rsidRPr="00901E2D" w:rsidRDefault="00901E2D" w:rsidP="00A552CD">
      <w:pPr>
        <w:pStyle w:val="Telugu-Veda"/>
      </w:pPr>
      <w:r w:rsidRPr="00901E2D">
        <w:t xml:space="preserve">hµ‡mÐé sñ¶¬î ¶pñ…VÐlµ‡±ÀµÃh³ || </w:t>
      </w:r>
      <w:r w:rsidRPr="00B019F7">
        <w:rPr>
          <w:rFonts w:ascii="BRH Telugu RN" w:hAnsi="BRH Telugu RN" w:cs="BRH Telugu RN"/>
        </w:rPr>
        <w:t>1.28</w:t>
      </w:r>
      <w:r w:rsidRPr="00901E2D">
        <w:t xml:space="preserve"> </w:t>
      </w:r>
    </w:p>
    <w:p w:rsidR="00901E2D" w:rsidRPr="00901E2D" w:rsidRDefault="00901E2D" w:rsidP="00014169">
      <w:pPr>
        <w:pStyle w:val="NoSpacing"/>
      </w:pPr>
    </w:p>
    <w:p w:rsidR="00901E2D" w:rsidRPr="00901E2D" w:rsidRDefault="00901E2D" w:rsidP="00A552CD">
      <w:pPr>
        <w:pStyle w:val="Telugu-Veda"/>
      </w:pPr>
      <w:r w:rsidRPr="00901E2D">
        <w:t xml:space="preserve">…m¸…±¸…±ÀµÀg¸†±ÀµÀ …£lµî†Ê¬ ¢¸¶ªÀ…lÉ¢¸†±ÀµÀ lû¿¶¢À»¬ | </w:t>
      </w:r>
    </w:p>
    <w:p w:rsidR="00901E2D" w:rsidRPr="00901E2D" w:rsidRDefault="00901E2D" w:rsidP="00A552CD">
      <w:pPr>
        <w:pStyle w:val="Telugu-Veda"/>
      </w:pPr>
      <w:r w:rsidRPr="00901E2D">
        <w:t xml:space="preserve">hµ†mÐé £¶¨ÀäB ¶pñ…VÐlµ‡±ÀµÃh³ || </w:t>
      </w:r>
      <w:r w:rsidRPr="00B019F7">
        <w:rPr>
          <w:rFonts w:ascii="BRH Telugu RN" w:hAnsi="BRH Telugu RN" w:cs="BRH Telugu RN"/>
        </w:rPr>
        <w:t>1.29</w:t>
      </w:r>
      <w:r w:rsidRPr="00901E2D">
        <w:t xml:space="preserve"> </w:t>
      </w:r>
    </w:p>
    <w:p w:rsidR="00901E2D" w:rsidRPr="00901E2D" w:rsidRDefault="00901E2D" w:rsidP="00014169">
      <w:pPr>
        <w:pStyle w:val="NoSpacing"/>
      </w:pPr>
    </w:p>
    <w:p w:rsidR="00901E2D" w:rsidRPr="00901E2D" w:rsidRDefault="00901E2D" w:rsidP="00A552CD">
      <w:pPr>
        <w:pStyle w:val="Telugu-Veda"/>
      </w:pPr>
      <w:r w:rsidRPr="00901E2D">
        <w:t>…¶¢…Yñ…¶mP¹†±ÀµÀ …£lµî†Ê¬ j°µä-…l</w:t>
      </w:r>
      <w:proofErr w:type="gramStart"/>
      <w:r w:rsidRPr="00901E2D">
        <w:t>µ(</w:t>
      </w:r>
      <w:proofErr w:type="gramEnd"/>
      <w:r w:rsidRPr="00901E2D">
        <w:t xml:space="preserve">…S³Ø)©¸àò†±ÀµÀ lû¿¶¢À»¬ | </w:t>
      </w:r>
    </w:p>
    <w:p w:rsidR="00901E2D" w:rsidRPr="00901E2D" w:rsidRDefault="00901E2D" w:rsidP="00A552CD">
      <w:pPr>
        <w:pStyle w:val="Telugu-Veda"/>
      </w:pPr>
      <w:r w:rsidRPr="00901E2D">
        <w:t>hµ†mÐé m¸±µ»</w:t>
      </w:r>
      <w:proofErr w:type="gramStart"/>
      <w:r w:rsidRPr="00901E2D">
        <w:t>ª(</w:t>
      </w:r>
      <w:proofErr w:type="gramEnd"/>
      <w:r w:rsidRPr="00901E2D">
        <w:t xml:space="preserve">S³î)¶¬B ¶pñ…VÐlµ‡±ÀµÃh³ || </w:t>
      </w:r>
      <w:r w:rsidRPr="00B019F7">
        <w:rPr>
          <w:rFonts w:ascii="BRH Telugu RN" w:hAnsi="BRH Telugu RN" w:cs="BRH Telugu RN"/>
        </w:rPr>
        <w:t>1.30</w:t>
      </w:r>
      <w:r w:rsidRPr="00901E2D">
        <w:t xml:space="preserve"> </w:t>
      </w:r>
    </w:p>
    <w:p w:rsidR="00901E2D" w:rsidRPr="00901E2D" w:rsidRDefault="00901E2D" w:rsidP="00014169">
      <w:pPr>
        <w:pStyle w:val="NoSpacing"/>
      </w:pPr>
    </w:p>
    <w:p w:rsidR="00901E2D" w:rsidRPr="00901E2D" w:rsidRDefault="00901E2D" w:rsidP="00A552CD">
      <w:pPr>
        <w:pStyle w:val="Telugu-Veda"/>
      </w:pPr>
      <w:r w:rsidRPr="00901E2D">
        <w:t xml:space="preserve">…sû¹…¶ªÖ±¸†±ÀµÀ …£lµî†Ê¬ ¶¢À¶¬lµÀçþïi…Oµ±¸†±ÀµÀ lû¿¶¢À»¬ | </w:t>
      </w:r>
    </w:p>
    <w:p w:rsidR="00901E2D" w:rsidRPr="00901E2D" w:rsidRDefault="00901E2D" w:rsidP="00A552CD">
      <w:pPr>
        <w:pStyle w:val="Telugu-Veda"/>
      </w:pPr>
      <w:r w:rsidRPr="00901E2D">
        <w:t xml:space="preserve">hµ†mÐé Dl¼hµïB ¶pñ…VÐlµ‡±ÀµÃh³ || </w:t>
      </w:r>
      <w:r w:rsidRPr="00B019F7">
        <w:rPr>
          <w:rFonts w:ascii="BRH Telugu RN" w:hAnsi="BRH Telugu RN" w:cs="BRH Telugu RN"/>
        </w:rPr>
        <w:t>1.31</w:t>
      </w:r>
      <w:r w:rsidRPr="00901E2D">
        <w:t xml:space="preserve"> </w:t>
      </w:r>
    </w:p>
    <w:p w:rsidR="00901E2D" w:rsidRPr="00901E2D" w:rsidRDefault="00901E2D" w:rsidP="00A552CD">
      <w:pPr>
        <w:pStyle w:val="Telugu-Veda"/>
      </w:pPr>
      <w:r w:rsidRPr="00901E2D">
        <w:t xml:space="preserve">…ËÈ¢…¥¹ö…¶m±¸†±ÀµÀ …£lµî†Ê¬ v¹…xv¹†±ÀµÀ lû¿¶¢À»¬ | </w:t>
      </w:r>
    </w:p>
    <w:p w:rsidR="00901E2D" w:rsidRPr="00901E2D" w:rsidRDefault="00901E2D" w:rsidP="00A552CD">
      <w:pPr>
        <w:pStyle w:val="Telugu-Veda"/>
      </w:pPr>
      <w:r w:rsidRPr="00901E2D">
        <w:t xml:space="preserve">hµ†mÐé CS¼éB ¶pñ…VÐlµ‡±ÀµÃh³ || </w:t>
      </w:r>
      <w:r w:rsidRPr="00B019F7">
        <w:rPr>
          <w:rFonts w:ascii="BRH Telugu RN" w:hAnsi="BRH Telugu RN" w:cs="BRH Telugu RN"/>
        </w:rPr>
        <w:t>1.32</w:t>
      </w:r>
      <w:r w:rsidRPr="00901E2D">
        <w:t xml:space="preserve"> </w:t>
      </w:r>
    </w:p>
    <w:p w:rsidR="00901E2D" w:rsidRPr="00901E2D" w:rsidRDefault="00901E2D" w:rsidP="00014169">
      <w:pPr>
        <w:pStyle w:val="NoSpacing"/>
      </w:pPr>
    </w:p>
    <w:p w:rsidR="00901E2D" w:rsidRPr="00901E2D" w:rsidRDefault="00901E2D" w:rsidP="00A552CD">
      <w:pPr>
        <w:pStyle w:val="Telugu-Veda"/>
      </w:pPr>
      <w:r w:rsidRPr="00901E2D">
        <w:t xml:space="preserve">…O¸…h¸ï…±ÀµÀm¸†±ÀµÀ …£lµî†Ê¬ Oµm¸ï…OµÀ¶¢Ã†±¼ lû¿¶¢À»¬ | </w:t>
      </w:r>
    </w:p>
    <w:p w:rsidR="00901E2D" w:rsidRDefault="00901E2D" w:rsidP="00A552CD">
      <w:pPr>
        <w:pStyle w:val="Telugu-Veda"/>
      </w:pPr>
      <w:r w:rsidRPr="00901E2D">
        <w:t xml:space="preserve">hµ†mÐé lµÀ±¼ØB ¶pñ…VÐlµ‡±ÀµÃh³ || </w:t>
      </w:r>
      <w:r w:rsidRPr="00B019F7">
        <w:rPr>
          <w:rFonts w:ascii="BRH Telugu RN" w:hAnsi="BRH Telugu RN" w:cs="BRH Telugu RN"/>
        </w:rPr>
        <w:t>1.33</w:t>
      </w:r>
      <w:r w:rsidRPr="00901E2D">
        <w:t xml:space="preserve"> </w:t>
      </w:r>
    </w:p>
    <w:p w:rsidR="00B00C89" w:rsidRDefault="00B00C89" w:rsidP="00A552CD">
      <w:pPr>
        <w:pStyle w:val="Telugu-Veda"/>
      </w:pPr>
    </w:p>
    <w:p w:rsidR="00B00C89" w:rsidRPr="00901E2D" w:rsidRDefault="00B00C89" w:rsidP="00A552CD">
      <w:pPr>
        <w:pStyle w:val="Telugu-Veda"/>
      </w:pPr>
    </w:p>
    <w:p w:rsidR="00901E2D" w:rsidRPr="00901E2D" w:rsidRDefault="00901E2D" w:rsidP="009677E1">
      <w:pPr>
        <w:pStyle w:val="NoSpacing"/>
      </w:pPr>
    </w:p>
    <w:p w:rsidR="00901E2D" w:rsidRPr="00901E2D" w:rsidRDefault="00901E2D" w:rsidP="009677E1">
      <w:pPr>
        <w:pStyle w:val="Heading2VedaVMSTelugu"/>
        <w:numPr>
          <w:ilvl w:val="0"/>
          <w:numId w:val="0"/>
        </w:numPr>
        <w:ind w:left="720" w:hanging="720"/>
      </w:pPr>
      <w:bookmarkStart w:id="27" w:name="_Toc5743858"/>
      <w:r w:rsidRPr="00901E2D">
        <w:lastRenderedPageBreak/>
        <w:t>4.3</w:t>
      </w:r>
      <w:r w:rsidRPr="00901E2D">
        <w:tab/>
        <w:t xml:space="preserve"> lµÃ±¸ö ¶ªÃOµåA</w:t>
      </w:r>
      <w:bookmarkEnd w:id="27"/>
    </w:p>
    <w:p w:rsidR="00901E2D" w:rsidRPr="00901E2D" w:rsidRDefault="00901E2D" w:rsidP="0096098F">
      <w:pPr>
        <w:pStyle w:val="Telugu-Veda"/>
      </w:pPr>
      <w:r w:rsidRPr="00901E2D">
        <w:t xml:space="preserve">…¶ª…¶¬…¶ªñ¶p†±µ¶¢Ã …lÉ…¤ …¶¥hµ†¶¢ÀÃv¹ …¶¥h¸†UÂÖ±¸ | </w:t>
      </w:r>
    </w:p>
    <w:p w:rsidR="00901E2D" w:rsidRPr="00901E2D" w:rsidRDefault="00901E2D" w:rsidP="0096098F">
      <w:pPr>
        <w:pStyle w:val="Telugu-Veda"/>
      </w:pPr>
      <w:r w:rsidRPr="00901E2D">
        <w:t>¶ª±µ</w:t>
      </w:r>
      <w:proofErr w:type="gramStart"/>
      <w:r w:rsidRPr="00901E2D">
        <w:t>ö(</w:t>
      </w:r>
      <w:proofErr w:type="gramEnd"/>
      <w:r w:rsidRPr="00901E2D">
        <w:t xml:space="preserve">†S³î) ¶¬±µ†hµÀ Ê¢À …q¸…¶pA …lµÃ±¸ö †lµÀ¶ªùþö…¶pé m¸†¶¥o || </w:t>
      </w:r>
      <w:r w:rsidRPr="00B019F7">
        <w:rPr>
          <w:rFonts w:ascii="BRH Telugu RN" w:hAnsi="BRH Telugu RN" w:cs="BRH Telugu RN"/>
        </w:rPr>
        <w:t>1.34</w:t>
      </w:r>
      <w:r w:rsidRPr="00901E2D">
        <w:t xml:space="preserve"> </w:t>
      </w:r>
    </w:p>
    <w:p w:rsidR="00901E2D" w:rsidRPr="00901E2D" w:rsidRDefault="00901E2D" w:rsidP="00014169">
      <w:pPr>
        <w:pStyle w:val="NoSpacing"/>
      </w:pPr>
    </w:p>
    <w:p w:rsidR="00901E2D" w:rsidRPr="00901E2D" w:rsidRDefault="00901E2D" w:rsidP="0096098F">
      <w:pPr>
        <w:pStyle w:val="Telugu-Veda"/>
      </w:pPr>
      <w:r w:rsidRPr="00901E2D">
        <w:t xml:space="preserve">O¸‡g¸âh³ O¸g¸âh³ …¶pñ±Ð†¶¬…oå ¶p†±µÀ¶¨B ¶p±µÀ…¶¨B ¶p†±¼ | </w:t>
      </w:r>
    </w:p>
    <w:p w:rsidR="00901E2D" w:rsidRPr="00901E2D" w:rsidRDefault="00901E2D" w:rsidP="0096098F">
      <w:pPr>
        <w:pStyle w:val="Telugu-Veda"/>
      </w:pPr>
      <w:r w:rsidRPr="00901E2D">
        <w:t xml:space="preserve">…J¢¸ †mÐ lµÃ…±Éö ¶pñ†hµ¶mÀ …¶ª¶¬†Êªñg …¶¥hÉ†¶m Vµ || </w:t>
      </w:r>
      <w:r w:rsidRPr="00B019F7">
        <w:rPr>
          <w:rFonts w:ascii="BRH Telugu RN" w:hAnsi="BRH Telugu RN" w:cs="BRH Telugu RN"/>
        </w:rPr>
        <w:t>1.35</w:t>
      </w:r>
      <w:r w:rsidRPr="00901E2D">
        <w:t xml:space="preserve"> </w:t>
      </w:r>
    </w:p>
    <w:p w:rsidR="00901E2D" w:rsidRPr="00901E2D" w:rsidRDefault="00901E2D" w:rsidP="00014169">
      <w:pPr>
        <w:pStyle w:val="NoSpacing"/>
      </w:pPr>
    </w:p>
    <w:p w:rsidR="00901E2D" w:rsidRPr="00901E2D" w:rsidRDefault="00901E2D" w:rsidP="0096098F">
      <w:pPr>
        <w:pStyle w:val="Telugu-Veda"/>
      </w:pPr>
      <w:r w:rsidRPr="00901E2D">
        <w:t xml:space="preserve">±ÀµÃ …¶¥hÉ†¶m ¶pñ…hµmÐ†»¨ …¶ª¶¬†Êªñg …£±Ð†¶¬»ª | </w:t>
      </w:r>
    </w:p>
    <w:p w:rsidR="00901E2D" w:rsidRPr="00901E2D" w:rsidRDefault="00901E2D" w:rsidP="0096098F">
      <w:pPr>
        <w:pStyle w:val="Telugu-Veda"/>
      </w:pPr>
      <w:r w:rsidRPr="00901E2D">
        <w:t xml:space="preserve">hµ‡«¸ïÊªå lÉ¤¶¨àOÉ …£lûÉ†¶¢À …¶¬£†©¸ …¶¢±ÀµÀA || </w:t>
      </w:r>
      <w:r w:rsidRPr="00B019F7">
        <w:rPr>
          <w:rFonts w:ascii="BRH Telugu RN" w:hAnsi="BRH Telugu RN" w:cs="BRH Telugu RN"/>
        </w:rPr>
        <w:t>1.36</w:t>
      </w:r>
      <w:r w:rsidRPr="00901E2D">
        <w:t xml:space="preserve"> </w:t>
      </w:r>
    </w:p>
    <w:p w:rsidR="00901E2D" w:rsidRPr="00901E2D" w:rsidRDefault="00901E2D" w:rsidP="00014169">
      <w:pPr>
        <w:pStyle w:val="NoSpacing"/>
      </w:pPr>
    </w:p>
    <w:p w:rsidR="00901E2D" w:rsidRPr="00901E2D" w:rsidRDefault="00901E2D" w:rsidP="0096098F">
      <w:pPr>
        <w:pStyle w:val="Telugu-Veda"/>
      </w:pPr>
      <w:r w:rsidRPr="00901E2D">
        <w:t xml:space="preserve">C†¶¥ö…O¸ñÊmå †±µkµ…O¸ñ…Êmå …£¶¨Àä‡O¸ñÊmå …¶¢¶ªÀ†¶mè±¸ | </w:t>
      </w:r>
    </w:p>
    <w:p w:rsidR="00901E2D" w:rsidRPr="00901E2D" w:rsidRDefault="00901E2D" w:rsidP="0096098F">
      <w:pPr>
        <w:pStyle w:val="Telugu-Veda"/>
      </w:pPr>
      <w:r w:rsidRPr="00901E2D">
        <w:t xml:space="preserve">¦±µ†«¸ lû¸†±µ±ÀÀ…©¸ï…£À …±µ…°µ¶ªö ‡¶¢ÃA ¶p…lÉ ¶plÉ || </w:t>
      </w:r>
      <w:r w:rsidRPr="00B019F7">
        <w:rPr>
          <w:rFonts w:ascii="BRH Telugu RN" w:hAnsi="BRH Telugu RN" w:cs="BRH Telugu RN"/>
        </w:rPr>
        <w:t>1.37</w:t>
      </w:r>
      <w:r w:rsidRPr="00901E2D">
        <w:t xml:space="preserve"> </w:t>
      </w:r>
    </w:p>
    <w:p w:rsidR="00901E2D" w:rsidRPr="00901E2D" w:rsidRDefault="00901E2D" w:rsidP="009677E1">
      <w:pPr>
        <w:pStyle w:val="NoSpacing"/>
      </w:pPr>
    </w:p>
    <w:p w:rsidR="00901E2D" w:rsidRPr="00901E2D" w:rsidRDefault="00901E2D" w:rsidP="009677E1">
      <w:pPr>
        <w:pStyle w:val="Heading2VedaVMSTelugu"/>
        <w:numPr>
          <w:ilvl w:val="0"/>
          <w:numId w:val="0"/>
        </w:numPr>
        <w:ind w:left="720" w:hanging="720"/>
      </w:pPr>
      <w:bookmarkStart w:id="28" w:name="_Toc5743859"/>
      <w:r w:rsidRPr="00901E2D">
        <w:t>4.4</w:t>
      </w:r>
      <w:r w:rsidRPr="00901E2D">
        <w:tab/>
        <w:t xml:space="preserve"> ¶¢ÀÅiåO¸ ¶ªÃOµåA</w:t>
      </w:r>
      <w:bookmarkEnd w:id="28"/>
    </w:p>
    <w:p w:rsidR="00901E2D" w:rsidRPr="00901E2D" w:rsidRDefault="00901E2D" w:rsidP="0096098F">
      <w:pPr>
        <w:pStyle w:val="Telugu-Veda"/>
      </w:pPr>
      <w:proofErr w:type="gramStart"/>
      <w:r w:rsidRPr="00901E2D">
        <w:t>sûµÃ£</w:t>
      </w:r>
      <w:proofErr w:type="gramEnd"/>
      <w:r w:rsidRPr="00901E2D">
        <w:t xml:space="preserve">À±³-lûÉ¶mÀ±³ lûµ±µg½ †vÑOµ…lû¸±¼g½ | …GlûµÅ†h¸„»ª †¶¢±¸…Ê¬…g </w:t>
      </w:r>
      <w:r w:rsidR="00B00C89">
        <w:br/>
      </w:r>
      <w:r w:rsidRPr="00901E2D">
        <w:t xml:space="preserve">…OµÅ…Ê¨ä¶m †¶¥hµ …s¹¶¬Àm¸ | …¶¢ÀÅiå†OÉ ¶¬†¶m Ê¢À …q¸…¶pA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…±ÀµÀ…¶mî±ÀµÃ †lµÀ¶¨ÖýÅ…hµA OµÅhµA | </w:t>
      </w:r>
      <w:r w:rsidRPr="00B019F7">
        <w:rPr>
          <w:rFonts w:ascii="BRH Telugu RN" w:hAnsi="BRH Telugu RN" w:cs="BRH Telugu RN"/>
        </w:rPr>
        <w:t>1.38</w:t>
      </w:r>
    </w:p>
    <w:p w:rsidR="00901E2D" w:rsidRPr="00901E2D" w:rsidRDefault="00901E2D" w:rsidP="00014169">
      <w:pPr>
        <w:pStyle w:val="NoSpacing"/>
      </w:pPr>
    </w:p>
    <w:p w:rsidR="00901E2D" w:rsidRPr="00901E2D" w:rsidRDefault="00901E2D" w:rsidP="0096098F">
      <w:pPr>
        <w:pStyle w:val="Telugu-Veda"/>
      </w:pPr>
      <w:r w:rsidRPr="00901E2D">
        <w:t>…¶¢ÀÅiå‡OÉ sñ†¶¬îlµ…h¸å„…»ª …O¸¶¥ï†Êpm¸…tû¶¢À†nåòh¸ |</w:t>
      </w:r>
    </w:p>
    <w:p w:rsidR="00901E2D" w:rsidRPr="00901E2D" w:rsidRDefault="00901E2D" w:rsidP="0096098F">
      <w:pPr>
        <w:pStyle w:val="Telugu-Veda"/>
      </w:pPr>
      <w:r w:rsidRPr="00901E2D">
        <w:t xml:space="preserve">…¶¢ÀÅiå†OÉ lÉ†»¬ Ê¢À …¶pÁ…»¨àA …hµö±ÀÀ †¶ª±µöA …¶pñi†»¨áhµA || </w:t>
      </w:r>
      <w:r w:rsidRPr="00B019F7">
        <w:rPr>
          <w:rFonts w:ascii="BRH Telugu RN" w:hAnsi="BRH Telugu RN" w:cs="BRH Telugu RN"/>
        </w:rPr>
        <w:t>1.39</w:t>
      </w:r>
      <w:r w:rsidRPr="00901E2D">
        <w:t xml:space="preserve"> </w:t>
      </w:r>
    </w:p>
    <w:p w:rsidR="00901E2D" w:rsidRPr="00901E2D" w:rsidRDefault="00901E2D" w:rsidP="00014169">
      <w:pPr>
        <w:pStyle w:val="NoSpacing"/>
      </w:pPr>
    </w:p>
    <w:p w:rsidR="00901E2D" w:rsidRPr="00901E2D" w:rsidRDefault="00901E2D" w:rsidP="0096098F">
      <w:pPr>
        <w:pStyle w:val="Telugu-Veda"/>
      </w:pPr>
      <w:r w:rsidRPr="00901E2D">
        <w:lastRenderedPageBreak/>
        <w:t xml:space="preserve">…¶¢ÀÅiå‡OÉ ¶pñi†»¨áhÉ …¶ª…±µöA …hµÊmî †n±µÀä…lµ ¶¢ÀÅ†iåOÉ | </w:t>
      </w:r>
    </w:p>
    <w:p w:rsidR="00901E2D" w:rsidRPr="00901E2D" w:rsidRDefault="00901E2D" w:rsidP="0096098F">
      <w:pPr>
        <w:pStyle w:val="Telugu-Veda"/>
      </w:pPr>
      <w:r w:rsidRPr="00901E2D">
        <w:t xml:space="preserve">hµ†±ÀµÃ …¶¬hÉ†¶m q¸…Êp…¶m …Sµ…V¸Ü£À †¶p±µ…¶¢ÃA SµiA || </w:t>
      </w:r>
      <w:r w:rsidRPr="00B019F7">
        <w:rPr>
          <w:rFonts w:ascii="BRH Telugu RN" w:hAnsi="BRH Telugu RN" w:cs="BRH Telugu RN"/>
        </w:rPr>
        <w:t>1.40</w:t>
      </w:r>
      <w:r w:rsidRPr="00901E2D">
        <w:t xml:space="preserve"> </w:t>
      </w:r>
    </w:p>
    <w:p w:rsidR="00901E2D" w:rsidRPr="00901E2D" w:rsidRDefault="00901E2D" w:rsidP="009677E1">
      <w:pPr>
        <w:pStyle w:val="NoSpacing"/>
      </w:pPr>
    </w:p>
    <w:p w:rsidR="00901E2D" w:rsidRPr="00901E2D" w:rsidRDefault="00901E2D" w:rsidP="009677E1">
      <w:pPr>
        <w:pStyle w:val="Heading2VedaVMSTelugu"/>
        <w:numPr>
          <w:ilvl w:val="0"/>
          <w:numId w:val="0"/>
        </w:numPr>
        <w:ind w:left="720" w:hanging="720"/>
      </w:pPr>
      <w:bookmarkStart w:id="29" w:name="_Toc5743860"/>
      <w:r w:rsidRPr="00901E2D">
        <w:t>4.5</w:t>
      </w:r>
      <w:r w:rsidRPr="00901E2D">
        <w:tab/>
        <w:t xml:space="preserve"> ¶¥hµÀñY±ÀµÀ ¶¢Àm¸åòB</w:t>
      </w:r>
      <w:bookmarkEnd w:id="29"/>
    </w:p>
    <w:p w:rsidR="00901E2D" w:rsidRPr="00901E2D" w:rsidRDefault="00901E2D" w:rsidP="0096098F">
      <w:pPr>
        <w:pStyle w:val="Telugu-Veda"/>
      </w:pPr>
      <w:r w:rsidRPr="00901E2D">
        <w:t xml:space="preserve">±ÀµÀ†hµ E…¶mçò sûµ†±ÀµÃ¶¢À…Ê¬ hµ†hÐ …mÐ C†sûµ±ÀµÀA OµÅlû¼ | </w:t>
      </w:r>
    </w:p>
    <w:p w:rsidR="00901E2D" w:rsidRPr="00901E2D" w:rsidRDefault="00901E2D" w:rsidP="0096098F">
      <w:pPr>
        <w:pStyle w:val="Telugu-Veda"/>
      </w:pPr>
      <w:r w:rsidRPr="00901E2D">
        <w:t xml:space="preserve">¶¢À†¶T¶¢´m …VûµS¼è hµ…¶¢ hµ†¶mé …Hhµ…±ÀÉÀ £l¼ö…©Ò £¶¢ÀÅ†lûÐ Y»¬ || </w:t>
      </w:r>
      <w:r w:rsidRPr="00B019F7">
        <w:rPr>
          <w:rFonts w:ascii="BRH Telugu RN" w:hAnsi="BRH Telugu RN" w:cs="BRH Telugu RN"/>
        </w:rPr>
        <w:t xml:space="preserve">1.41 </w:t>
      </w:r>
    </w:p>
    <w:p w:rsidR="00901E2D" w:rsidRPr="00901E2D" w:rsidRDefault="00901E2D" w:rsidP="00014169">
      <w:pPr>
        <w:pStyle w:val="NoSpacing"/>
      </w:pPr>
    </w:p>
    <w:p w:rsidR="00901E2D" w:rsidRPr="00901E2D" w:rsidRDefault="00901E2D" w:rsidP="0096098F">
      <w:pPr>
        <w:pStyle w:val="Telugu-Veda"/>
      </w:pPr>
      <w:r w:rsidRPr="00901E2D">
        <w:t xml:space="preserve">…¶ªö…»ªål¸ …£¶¥¶ªê†i±³-¶¢Å…hµñ¶® £¶¢ÀÅ†lûÐ …¶¢§ | </w:t>
      </w:r>
    </w:p>
    <w:p w:rsidR="00901E2D" w:rsidRPr="00B019F7" w:rsidRDefault="00901E2D" w:rsidP="0096098F">
      <w:pPr>
        <w:pStyle w:val="Telugu-Veda"/>
        <w:rPr>
          <w:rFonts w:ascii="BRH Telugu RN" w:hAnsi="BRH Telugu RN" w:cs="BRH Telugu RN"/>
        </w:rPr>
      </w:pPr>
      <w:r w:rsidRPr="00901E2D">
        <w:t xml:space="preserve">¶¢ÅÊ¨†¶mçòB …¶pÁ±µ †JhµÀ ¶mB ¶ªö…»ªål¸ †Csûµ±ÀµÀ…UÖ±µB || </w:t>
      </w:r>
      <w:r w:rsidRPr="00B019F7">
        <w:rPr>
          <w:rFonts w:ascii="BRH Telugu RN" w:hAnsi="BRH Telugu RN" w:cs="BRH Telugu RN"/>
        </w:rPr>
        <w:t xml:space="preserve">1.42 </w:t>
      </w:r>
    </w:p>
    <w:p w:rsidR="00901E2D" w:rsidRPr="00901E2D" w:rsidRDefault="00901E2D" w:rsidP="00014169">
      <w:pPr>
        <w:pStyle w:val="NoSpacing"/>
      </w:pPr>
    </w:p>
    <w:p w:rsidR="00901E2D" w:rsidRPr="00901E2D" w:rsidRDefault="00901E2D" w:rsidP="0096098F">
      <w:pPr>
        <w:pStyle w:val="Telugu-Veda"/>
      </w:pPr>
      <w:r w:rsidRPr="00901E2D">
        <w:t>…¶ªö»ªå …¶m E†mÐçò …¶¢Ålµè†¶¥ñ¢¸B …¶ªö»ªå †¶mB …¶pÁ¹©¸ …£¶¥ö†Ê¢l¸B |</w:t>
      </w:r>
    </w:p>
    <w:p w:rsidR="00901E2D" w:rsidRPr="00901E2D" w:rsidRDefault="00901E2D" w:rsidP="0096098F">
      <w:pPr>
        <w:pStyle w:val="Telugu-Veda"/>
      </w:pPr>
      <w:r w:rsidRPr="00901E2D">
        <w:t xml:space="preserve">…¶ªö»ªå …¶m«¸å…±ÐÖþøþï C†±¼¶¨àÊm£ÀB …¶ªö»ªå …mÐ sÅ…¶¬¶ªê†i±³ lµlû¸hµÀ || </w:t>
      </w:r>
      <w:r w:rsidRPr="00B019F7">
        <w:rPr>
          <w:rFonts w:ascii="BRH Telugu RN" w:hAnsi="BRH Telugu RN" w:cs="BRH Telugu RN"/>
        </w:rPr>
        <w:t>1.43</w:t>
      </w:r>
      <w:r w:rsidRPr="00901E2D">
        <w:t xml:space="preserve"> </w:t>
      </w:r>
    </w:p>
    <w:p w:rsidR="00901E2D" w:rsidRPr="00901E2D" w:rsidRDefault="00901E2D" w:rsidP="0096098F">
      <w:pPr>
        <w:pStyle w:val="Telugu-Veda"/>
      </w:pPr>
      <w:r w:rsidRPr="00901E2D">
        <w:t>D‡q¸¶må-¶¢À¶mÀï´ª-…hµÅ¶p†v¶pñsûµ…±¸î lûµÀ…nB ¦†¤À…¢¸c³-Vûµ†±µÀ¶¢Ã(S³î) sÀÀ…a¾¨ |</w:t>
      </w:r>
    </w:p>
    <w:p w:rsidR="00901E2D" w:rsidRPr="00901E2D" w:rsidRDefault="00901E2D" w:rsidP="0096098F">
      <w:pPr>
        <w:pStyle w:val="Telugu-Veda"/>
      </w:pPr>
      <w:r w:rsidRPr="00901E2D">
        <w:t xml:space="preserve">«Ò…È¢Ã £‡¥¹ö¶mï…hµ«¸¶¢†m¸…n m¸±¸öS¼†¶mçòA ¶pñ…i¶¢Ã†m¸ nlÉsûµÀB || </w:t>
      </w:r>
      <w:r w:rsidRPr="00B019F7">
        <w:rPr>
          <w:rFonts w:ascii="BRH Telugu RN" w:hAnsi="BRH Telugu RN" w:cs="BRH Telugu RN"/>
        </w:rPr>
        <w:t>1.44</w:t>
      </w:r>
      <w:r w:rsidRPr="00901E2D">
        <w:t xml:space="preserve"> </w:t>
      </w:r>
    </w:p>
    <w:p w:rsidR="00901E2D" w:rsidRPr="00901E2D" w:rsidRDefault="00901E2D" w:rsidP="00014169">
      <w:pPr>
        <w:pStyle w:val="NoSpacing"/>
      </w:pPr>
    </w:p>
    <w:p w:rsidR="00901E2D" w:rsidRPr="00901E2D" w:rsidRDefault="00901E2D" w:rsidP="0096098F">
      <w:pPr>
        <w:pStyle w:val="Telugu-Veda"/>
      </w:pPr>
      <w:proofErr w:type="gramStart"/>
      <w:r w:rsidRPr="00901E2D">
        <w:t>sñ</w:t>
      </w:r>
      <w:proofErr w:type="gramEnd"/>
      <w:r w:rsidRPr="00901E2D">
        <w:t>†¶¬îY…Y¹ß¶mA †¶pñ…kµ¶¢ÀA …¶pÁ±µ…«¸ål³-£†¾ª…¶¢ÀhµB …¶ªÀ±µÀ†VÐ …Ê¢¶m †D¶¢B |</w:t>
      </w:r>
    </w:p>
    <w:p w:rsidR="00901E2D" w:rsidRPr="00901E2D" w:rsidRDefault="00901E2D" w:rsidP="0096098F">
      <w:pPr>
        <w:pStyle w:val="Telugu-Veda"/>
      </w:pPr>
      <w:r w:rsidRPr="00901E2D">
        <w:t>¶ª …sÀlû¼é†±ÀµÃ G…¶p¶¢Ã †C¶ªï …£©¸áB …¶ªhµ…¶¥Û ±ÀÇÃ…n-¶¢À†¶ªhµ…¶¥Û £†¶¢B ||</w:t>
      </w:r>
      <w:r w:rsidR="00014169">
        <w:t xml:space="preserve"> </w:t>
      </w:r>
      <w:r w:rsidRPr="00B019F7">
        <w:rPr>
          <w:rFonts w:ascii="BRH Telugu RN" w:hAnsi="BRH Telugu RN" w:cs="BRH Telugu RN"/>
        </w:rPr>
        <w:t>1.45</w:t>
      </w:r>
      <w:r w:rsidRPr="00901E2D">
        <w:t xml:space="preserve"> </w:t>
      </w:r>
    </w:p>
    <w:p w:rsidR="00901E2D" w:rsidRPr="00901E2D" w:rsidRDefault="00901E2D" w:rsidP="00014169">
      <w:pPr>
        <w:pStyle w:val="NoSpacing"/>
      </w:pPr>
    </w:p>
    <w:p w:rsidR="00901E2D" w:rsidRPr="00901E2D" w:rsidRDefault="00901E2D" w:rsidP="0096098F">
      <w:pPr>
        <w:pStyle w:val="Telugu-Veda"/>
      </w:pPr>
      <w:r w:rsidRPr="00901E2D">
        <w:t xml:space="preserve">…«Òïm¸ †¶pÅk¼…£ sûµ†¢¸ ¶mÅ…°µ±¸ …nÊ¢†¶¥o | ±ÀµÀ†V¸Ü …¶mB ¶¥†±µî …¶ª¶pñ‡k¸B || </w:t>
      </w:r>
      <w:r w:rsidRPr="00B019F7">
        <w:rPr>
          <w:rFonts w:ascii="BRH Telugu RN" w:hAnsi="BRH Telugu RN" w:cs="BRH Telugu RN"/>
        </w:rPr>
        <w:t>1.46</w:t>
      </w:r>
    </w:p>
    <w:p w:rsidR="00901E2D" w:rsidRPr="00901E2D" w:rsidRDefault="00901E2D" w:rsidP="00014169">
      <w:pPr>
        <w:pStyle w:val="NoSpacing"/>
      </w:pPr>
    </w:p>
    <w:p w:rsidR="00901E2D" w:rsidRPr="00901E2D" w:rsidRDefault="00901E2D" w:rsidP="0096098F">
      <w:pPr>
        <w:pStyle w:val="Telugu-Veda"/>
      </w:pPr>
      <w:r w:rsidRPr="00901E2D">
        <w:lastRenderedPageBreak/>
        <w:t>…Sµ…¶mè…l¸ö±¸A †lµÀ±¸…lûµ…±³…©¸A …nhµï†¶pÁ©¸àA Oµ…±¿»¨‡g½A |</w:t>
      </w:r>
    </w:p>
    <w:p w:rsidR="00901E2D" w:rsidRPr="00901E2D" w:rsidRDefault="00901E2D" w:rsidP="0096098F">
      <w:pPr>
        <w:pStyle w:val="Telugu-Veda"/>
      </w:pPr>
      <w:r w:rsidRPr="00901E2D">
        <w:t>…F¶¥ö±</w:t>
      </w:r>
      <w:proofErr w:type="gramStart"/>
      <w:r w:rsidRPr="00901E2D">
        <w:t>¿(</w:t>
      </w:r>
      <w:proofErr w:type="gramEnd"/>
      <w:r w:rsidRPr="00901E2D">
        <w:t xml:space="preserve">†S³î) ¶ª†±µö sûµÃ…h¸…m¸A h¸…£À¶¬Ñ†¶p-¶¬ö…±ÀÉÀ ¦ñ±ÀµÀA || </w:t>
      </w:r>
      <w:r w:rsidRPr="00B019F7">
        <w:rPr>
          <w:rFonts w:ascii="BRH Telugu RN" w:hAnsi="BRH Telugu RN" w:cs="BRH Telugu RN"/>
        </w:rPr>
        <w:t>1.47</w:t>
      </w:r>
      <w:r w:rsidRPr="00901E2D">
        <w:t xml:space="preserve"> </w:t>
      </w:r>
    </w:p>
    <w:p w:rsidR="00901E2D" w:rsidRPr="00901E2D" w:rsidRDefault="00901E2D" w:rsidP="00014169">
      <w:pPr>
        <w:pStyle w:val="NoSpacing"/>
      </w:pPr>
    </w:p>
    <w:p w:rsidR="00901E2D" w:rsidRPr="00B019F7" w:rsidRDefault="00901E2D" w:rsidP="0096098F">
      <w:pPr>
        <w:pStyle w:val="Telugu-Veda"/>
        <w:rPr>
          <w:rFonts w:ascii="BRH Telugu RN" w:hAnsi="BRH Telugu RN" w:cs="BRH Telugu RN"/>
        </w:rPr>
      </w:pPr>
      <w:r w:rsidRPr="00901E2D">
        <w:t xml:space="preserve">‡§ñ±Éî …sûµYhµÀ | </w:t>
      </w:r>
      <w:proofErr w:type="gramStart"/>
      <w:r w:rsidRPr="00901E2D">
        <w:t>Cv</w:t>
      </w:r>
      <w:proofErr w:type="gramEnd"/>
      <w:r w:rsidRPr="00901E2D">
        <w:t>‡°½î±Éî …¶m¶¥ïhµÀ |</w:t>
      </w:r>
      <w:r w:rsidR="00B00C89">
        <w:t xml:space="preserve"> </w:t>
      </w:r>
      <w:r w:rsidRPr="00901E2D">
        <w:t xml:space="preserve">£†¶¨Àä¶¢ÀÀ…P¹ ËÈ¢ …lÉ¢¸¶¥Ü†mÐç-tû…±¼¶¢Ã </w:t>
      </w:r>
      <w:r w:rsidRPr="00901E2D">
        <w:rPr>
          <w:rFonts w:ascii="BRH Devanagari" w:hAnsi="BRH Devanagari" w:cs="BRH Devanagari"/>
        </w:rPr>
        <w:t>Æ</w:t>
      </w:r>
      <w:r w:rsidRPr="00901E2D">
        <w:t>…vÑO¸-†¶m¶m¶p…Y±ÀµÀï-…¶¢À†sûµïY±ÀµÀ´m |</w:t>
      </w:r>
      <w:r w:rsidRPr="00B019F7">
        <w:rPr>
          <w:rFonts w:ascii="BRH Telugu RN" w:hAnsi="BRH Telugu RN" w:cs="BRH Telugu RN"/>
        </w:rPr>
        <w:t>1.48</w:t>
      </w:r>
    </w:p>
    <w:p w:rsidR="00901E2D" w:rsidRPr="00901E2D" w:rsidRDefault="00901E2D" w:rsidP="00014169">
      <w:pPr>
        <w:pStyle w:val="NoSpacing"/>
      </w:pPr>
    </w:p>
    <w:p w:rsidR="00901E2D" w:rsidRPr="00901E2D" w:rsidRDefault="00901E2D" w:rsidP="0096098F">
      <w:pPr>
        <w:pStyle w:val="Telugu-Veda"/>
      </w:pPr>
      <w:r w:rsidRPr="00901E2D">
        <w:t>…¶¢À¶</w:t>
      </w:r>
      <w:proofErr w:type="gramStart"/>
      <w:r w:rsidRPr="00901E2D">
        <w:t>®(</w:t>
      </w:r>
      <w:proofErr w:type="gramEnd"/>
      <w:r w:rsidRPr="00901E2D">
        <w:t xml:space="preserve">S³î) E…mÐçò ¶¢†Yñs¹¶¬ÀB ©Ò…fµ§ ¶¥†±µî ±ÀµÀVµÜhµÀ || </w:t>
      </w:r>
    </w:p>
    <w:p w:rsidR="00901E2D" w:rsidRPr="00901E2D" w:rsidRDefault="00901E2D" w:rsidP="0096098F">
      <w:pPr>
        <w:pStyle w:val="Telugu-Veda"/>
      </w:pPr>
      <w:r w:rsidRPr="00901E2D">
        <w:t xml:space="preserve">…¶ªö»ªå †mÐ …¶¢À¶T†¢¸ Oµ±Ð…hµÀ ¶¬†¶mÀå …q¸q¸î…¶mA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‡±ÀÇÃ„«¸î´m lÉö†»¨à || </w:t>
      </w:r>
      <w:r w:rsidRPr="00B019F7">
        <w:rPr>
          <w:rFonts w:ascii="BRH Telugu RN" w:hAnsi="BRH Telugu RN" w:cs="BRH Telugu RN"/>
        </w:rPr>
        <w:t>1.49</w:t>
      </w:r>
      <w:r w:rsidRPr="00901E2D">
        <w:t xml:space="preserve"> </w:t>
      </w:r>
    </w:p>
    <w:p w:rsidR="00901E2D" w:rsidRPr="00901E2D" w:rsidRDefault="00901E2D" w:rsidP="0096098F">
      <w:pPr>
        <w:pStyle w:val="Telugu-Veda"/>
      </w:pPr>
      <w:r w:rsidRPr="00901E2D">
        <w:t>…«Ò¶¢Ã…¶</w:t>
      </w:r>
      <w:proofErr w:type="gramStart"/>
      <w:r w:rsidRPr="00901E2D">
        <w:t>m(</w:t>
      </w:r>
      <w:proofErr w:type="gramEnd"/>
      <w:r w:rsidRPr="00901E2D">
        <w:t xml:space="preserve">…S³Ø) ¶ªö†±µgA OµÅ…gÀ»¬ †sñ¶¬îg¶ªêhÉ | </w:t>
      </w:r>
      <w:r w:rsidR="00B00C89">
        <w:br/>
      </w:r>
      <w:r w:rsidRPr="00901E2D">
        <w:t xml:space="preserve">…Oµ°½†¶¢…¶måA </w:t>
      </w:r>
      <w:r w:rsidRPr="00901E2D">
        <w:rPr>
          <w:rFonts w:ascii="BRH Devanagari" w:hAnsi="BRH Devanagari" w:cs="BRH Devanagari"/>
        </w:rPr>
        <w:t>Æ</w:t>
      </w:r>
      <w:r w:rsidRPr="00901E2D">
        <w:t>±ÀµÀ †N…¦YA</w:t>
      </w:r>
      <w:r w:rsidR="00A22200">
        <w:t xml:space="preserve"> </w:t>
      </w:r>
      <w:r w:rsidRPr="00901E2D">
        <w:t>|</w:t>
      </w:r>
    </w:p>
    <w:p w:rsidR="00901E2D" w:rsidRPr="00901E2D" w:rsidRDefault="00901E2D" w:rsidP="0096098F">
      <w:pPr>
        <w:pStyle w:val="Telugu-Veda"/>
      </w:pPr>
      <w:r w:rsidRPr="00901E2D">
        <w:t xml:space="preserve">¶¥†±¿±µA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±ÀµÀYß¶¥…¶¢ÀvA OµÀ†¾ª…lµA hµ‡»ªî´m k¿ùlµ…hµÀ ‡±ÀÇÃ„«¸î´m lÉö†»¨à || </w:t>
      </w:r>
      <w:r w:rsidRPr="00B019F7">
        <w:rPr>
          <w:rFonts w:ascii="BRH Telugu RN" w:hAnsi="BRH Telugu RN" w:cs="BRH Telugu RN"/>
        </w:rPr>
        <w:t>1.50</w:t>
      </w:r>
      <w:r w:rsidRPr="00901E2D">
        <w:t xml:space="preserve"> </w:t>
      </w:r>
    </w:p>
    <w:p w:rsidR="00901E2D" w:rsidRPr="00901E2D" w:rsidRDefault="00901E2D" w:rsidP="00014169">
      <w:pPr>
        <w:pStyle w:val="NoSpacing"/>
      </w:pPr>
    </w:p>
    <w:p w:rsidR="00901E2D" w:rsidRPr="00901E2D" w:rsidRDefault="00901E2D" w:rsidP="0096098F">
      <w:pPr>
        <w:pStyle w:val="Telugu-Veda"/>
      </w:pPr>
      <w:r w:rsidRPr="00901E2D">
        <w:t xml:space="preserve">Vµ†±µgA …¶p£…hµñA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£†hµhµA ¶pÁ…±¸gA </w:t>
      </w:r>
      <w:r w:rsidRPr="00901E2D">
        <w:rPr>
          <w:rFonts w:ascii="BRH Devanagari" w:hAnsi="BRH Devanagari" w:cs="BRH Devanagari"/>
        </w:rPr>
        <w:t>Æ</w:t>
      </w:r>
      <w:r w:rsidRPr="00901E2D">
        <w:t>±ÀÉÀ†¶m …¶pÁ¹hµ-¶ªå†±µi lµÀ…¶¨ÖýÅh¸†n |</w:t>
      </w:r>
    </w:p>
    <w:p w:rsidR="00901E2D" w:rsidRPr="00901E2D" w:rsidRDefault="00901E2D" w:rsidP="0096098F">
      <w:pPr>
        <w:pStyle w:val="Telugu-Veda"/>
      </w:pPr>
      <w:proofErr w:type="gramStart"/>
      <w:r w:rsidRPr="00901E2D">
        <w:t>hÉ</w:t>
      </w:r>
      <w:proofErr w:type="gramEnd"/>
      <w:r w:rsidRPr="00901E2D">
        <w:t xml:space="preserve">†¶m …¶p£†hÉñg …¶¥ÀlÉè†¶m …¶pÁ¹h¸ C†i …q¸q¸î…¶m-¶¢À†±¸iA hµ±É¶¢À || </w:t>
      </w:r>
      <w:r w:rsidRPr="00B019F7">
        <w:rPr>
          <w:rFonts w:ascii="BRH Telugu RN" w:hAnsi="BRH Telugu RN" w:cs="BRH Telugu RN"/>
        </w:rPr>
        <w:t>1.51</w:t>
      </w:r>
      <w:r w:rsidRPr="00901E2D">
        <w:t xml:space="preserve"> </w:t>
      </w:r>
    </w:p>
    <w:p w:rsidR="00901E2D" w:rsidRPr="00901E2D" w:rsidRDefault="00901E2D" w:rsidP="00014169">
      <w:pPr>
        <w:pStyle w:val="NoSpacing"/>
      </w:pPr>
    </w:p>
    <w:p w:rsidR="00901E2D" w:rsidRPr="00901E2D" w:rsidRDefault="00901E2D" w:rsidP="0096098F">
      <w:pPr>
        <w:pStyle w:val="Telugu-Veda"/>
      </w:pPr>
      <w:r w:rsidRPr="00901E2D">
        <w:t>…¶ªYÑ†©¸ E…¶mçò ¶ª†SµgÑ …¶¢À±µÀ…l¼íB «Ò†¶¢ÀA »ps ¶¢Åhµñ¶¬cÄÜ±µ …£l¸ö´m |</w:t>
      </w:r>
    </w:p>
    <w:p w:rsidR="00901E2D" w:rsidRDefault="00901E2D" w:rsidP="0096098F">
      <w:pPr>
        <w:pStyle w:val="Telugu-Veda"/>
      </w:pPr>
      <w:r w:rsidRPr="00901E2D">
        <w:t>…Y»¬ ¶¥…hµ</w:t>
      </w:r>
      <w:proofErr w:type="gramStart"/>
      <w:r w:rsidRPr="00901E2D">
        <w:t>Ãñ(</w:t>
      </w:r>
      <w:proofErr w:type="gramEnd"/>
      <w:r w:rsidRPr="00901E2D">
        <w:t>…S³î) ±µ…¶p ¶¢ÀÅ†lûÐ ¶mÀ…lµ«¸ök¸ †sûµ±ÀµÀA OµÅgÀ»¬ …£¶¥ö†hÐ ¶mB ||</w:t>
      </w:r>
      <w:r w:rsidR="006648A6">
        <w:t xml:space="preserve"> </w:t>
      </w:r>
      <w:r w:rsidRPr="00B019F7">
        <w:rPr>
          <w:rFonts w:ascii="BRH Telugu RN" w:hAnsi="BRH Telugu RN" w:cs="BRH Telugu RN"/>
        </w:rPr>
        <w:t>1.52</w:t>
      </w:r>
      <w:r w:rsidRPr="00901E2D">
        <w:t xml:space="preserve"> </w:t>
      </w:r>
    </w:p>
    <w:p w:rsidR="00A22200" w:rsidRPr="00901E2D" w:rsidRDefault="00A22200" w:rsidP="00A22200">
      <w:pPr>
        <w:pStyle w:val="NoSpacing"/>
      </w:pPr>
    </w:p>
    <w:p w:rsidR="00901E2D" w:rsidRPr="00901E2D" w:rsidRDefault="00901E2D" w:rsidP="0096098F">
      <w:pPr>
        <w:pStyle w:val="Telugu-Veda"/>
      </w:pPr>
      <w:r w:rsidRPr="00901E2D">
        <w:lastRenderedPageBreak/>
        <w:t xml:space="preserve">…¶ªÀ…£Àh¸ñ …¶m D…¶p M†¶¨lûµ±ÀµÀB ¶ª¶mÀå lµÀ…±¼îh¸ñ´ª-hµ†ËÈªþî sûµÃ±ÀµÃ-…¶ªÀ‡±Ðï«¸î´m lÉö…»¨à ±ÀµÀ†cÛ …¶¢±ÀµÀA …l¼ö¶¨îB || </w:t>
      </w:r>
      <w:r w:rsidRPr="00B019F7">
        <w:rPr>
          <w:rFonts w:ascii="BRH Telugu RN" w:hAnsi="BRH Telugu RN" w:cs="BRH Telugu RN"/>
        </w:rPr>
        <w:t>1.53</w:t>
      </w:r>
      <w:r w:rsidRPr="00901E2D">
        <w:t xml:space="preserve"> </w:t>
      </w:r>
    </w:p>
    <w:p w:rsidR="00901E2D" w:rsidRPr="00901E2D" w:rsidRDefault="00901E2D" w:rsidP="00014169">
      <w:pPr>
        <w:pStyle w:val="NoSpacing"/>
      </w:pPr>
    </w:p>
    <w:p w:rsidR="00901E2D" w:rsidRPr="00B019F7" w:rsidRDefault="00901E2D" w:rsidP="0096098F">
      <w:pPr>
        <w:pStyle w:val="Telugu-Veda"/>
        <w:rPr>
          <w:rFonts w:ascii="BRH Telugu RN" w:hAnsi="BRH Telugu RN" w:cs="BRH Telugu RN"/>
        </w:rPr>
      </w:pPr>
      <w:r w:rsidRPr="00901E2D">
        <w:t xml:space="preserve">D…qÒ »¬©¸á †¶¢À…±ÀÇÃ sûµÀ…¶¢«¸å †¶m …H±ÉÝ †lµlû¸hµ¶m | …¶¢ÀÊ¬±µ†g¸…±ÀµÀ Vµ†°µÊª | ±ÀÇÃ †¶¢B …¦¶¢†hµ…È¢Ã ±µ…¶ª-¶ªå†¶ªï sû¹Y±ÀµÀ…hÉ ¶¬ †¶mB | …G…¶¥j-†±¼¶¢ …¶¢Ãhµ†±µB | hµ…«¸î C†±µUØ¶¢Ã¶¢À…¢Ð ±ÀµÀ…¶ªï °µ†±ÀµÃ…±ÀµÀ Z†¶mökµ | D†qÒ …Y¶m†±ÀµÀk¸ Vµ ¶mB || </w:t>
      </w:r>
      <w:r w:rsidRPr="00B019F7">
        <w:rPr>
          <w:rFonts w:ascii="BRH Telugu RN" w:hAnsi="BRH Telugu RN" w:cs="BRH Telugu RN"/>
        </w:rPr>
        <w:t>1.54</w:t>
      </w:r>
    </w:p>
    <w:p w:rsidR="00901E2D" w:rsidRPr="00014169" w:rsidRDefault="00901E2D" w:rsidP="00014169">
      <w:pPr>
        <w:pStyle w:val="NoSpacing"/>
      </w:pPr>
    </w:p>
    <w:p w:rsidR="00901E2D" w:rsidRPr="00901E2D" w:rsidRDefault="00901E2D" w:rsidP="006648A6">
      <w:pPr>
        <w:pStyle w:val="Heading2VedaVMSTelugu"/>
        <w:numPr>
          <w:ilvl w:val="0"/>
          <w:numId w:val="0"/>
        </w:numPr>
        <w:ind w:left="720" w:hanging="720"/>
      </w:pPr>
      <w:bookmarkStart w:id="30" w:name="_Toc5743861"/>
      <w:r w:rsidRPr="00901E2D">
        <w:t>4.6</w:t>
      </w:r>
      <w:r w:rsidRPr="00901E2D">
        <w:tab/>
        <w:t xml:space="preserve"> C¶T¶¢À±³¶¨g ¶ªÃOµåA</w:t>
      </w:r>
      <w:bookmarkEnd w:id="30"/>
    </w:p>
    <w:p w:rsidR="00901E2D" w:rsidRPr="00901E2D" w:rsidRDefault="00901E2D" w:rsidP="001F7C6E">
      <w:pPr>
        <w:pStyle w:val="Telugu-Veda"/>
      </w:pPr>
      <w:r w:rsidRPr="00901E2D">
        <w:t xml:space="preserve">»¬†±µgï¶¥Å…UA </w:t>
      </w:r>
      <w:r w:rsidRPr="00901E2D">
        <w:rPr>
          <w:rFonts w:ascii="BRH Devanagari" w:hAnsi="BRH Devanagari" w:cs="BRH Devanagari"/>
        </w:rPr>
        <w:t>Æ</w:t>
      </w:r>
      <w:r w:rsidRPr="00901E2D">
        <w:t>¶¢†±µÀ…gA ¶pñ†¶plÉï …j±µåþæA †Ê¢À lÉ…»¬ ±ÀµÃ†WhµB |</w:t>
      </w:r>
    </w:p>
    <w:p w:rsidR="00901E2D" w:rsidRPr="00B019F7" w:rsidRDefault="00901E2D" w:rsidP="001F7C6E">
      <w:pPr>
        <w:pStyle w:val="Telugu-Veda"/>
        <w:rPr>
          <w:rFonts w:ascii="BRH Telugu RN" w:hAnsi="BRH Telugu RN" w:cs="BRH Telugu RN"/>
        </w:rPr>
      </w:pPr>
      <w:r w:rsidRPr="00901E2D">
        <w:t xml:space="preserve">…±ÀµÀ¶mî†±ÀµÃ …sûµÀOµå-…¶¢À«¸†lûµÃm¸A …q¸Êp†sûµï¶¥Û …¶pñi†Sµñ¶¬B || </w:t>
      </w:r>
      <w:r w:rsidRPr="00B019F7">
        <w:rPr>
          <w:rFonts w:ascii="BRH Telugu RN" w:hAnsi="BRH Telugu RN" w:cs="BRH Telugu RN"/>
        </w:rPr>
        <w:t xml:space="preserve">1.55 </w:t>
      </w:r>
    </w:p>
    <w:p w:rsidR="00901E2D" w:rsidRPr="00901E2D" w:rsidRDefault="00901E2D" w:rsidP="00014169">
      <w:pPr>
        <w:pStyle w:val="NoSpacing"/>
      </w:pPr>
    </w:p>
    <w:p w:rsidR="00901E2D" w:rsidRPr="00901E2D" w:rsidRDefault="00901E2D" w:rsidP="001F7C6E">
      <w:pPr>
        <w:pStyle w:val="Telugu-Veda"/>
      </w:pPr>
      <w:r w:rsidRPr="00901E2D">
        <w:t>±ÀµÀ…Êmî ¶¢À†¶m«¸ …¢¸…V¸ …Oµ…±µîg¸ ¢¸ †lµÀ¶¨ÖýÅ…hµA OµÅhµA |</w:t>
      </w:r>
    </w:p>
    <w:p w:rsidR="00901E2D" w:rsidRPr="00B019F7" w:rsidRDefault="00901E2D" w:rsidP="001F7C6E">
      <w:pPr>
        <w:pStyle w:val="Telugu-Veda"/>
        <w:rPr>
          <w:rFonts w:ascii="BRH Telugu RN" w:hAnsi="BRH Telugu RN" w:cs="BRH Telugu RN"/>
        </w:rPr>
      </w:pPr>
      <w:r w:rsidRPr="00901E2D">
        <w:t>hµ…¶mé E…mÐçò ¶¢†±µÀ…gÑ sÅ…¶¬¶ªê†</w:t>
      </w:r>
      <w:proofErr w:type="gramStart"/>
      <w:r w:rsidRPr="00901E2D">
        <w:t>iB</w:t>
      </w:r>
      <w:proofErr w:type="gramEnd"/>
      <w:r w:rsidRPr="00901E2D">
        <w:t xml:space="preserve"> ¶ª…£h¸ †Vµ ¶pÁ¶m…¶mÀå ¶pÁ†¶mB ¶pÁ¶mB || </w:t>
      </w:r>
      <w:r w:rsidRPr="00B019F7">
        <w:rPr>
          <w:rFonts w:ascii="BRH Telugu RN" w:hAnsi="BRH Telugu RN" w:cs="BRH Telugu RN"/>
        </w:rPr>
        <w:t>1.56</w:t>
      </w:r>
    </w:p>
    <w:p w:rsidR="00901E2D" w:rsidRPr="00901E2D" w:rsidRDefault="00901E2D" w:rsidP="001F7C6E">
      <w:pPr>
        <w:pStyle w:val="Telugu-Veda"/>
      </w:pPr>
      <w:r w:rsidRPr="00901E2D">
        <w:t xml:space="preserve">¶m…È¢Ã„Sµé‡±ÀÉÀ-„…¶pûÁýù¶¢À…hÉ ¶m…¶¢À E†m¸çò…±ÀµÀ ¶m…È¢Ã ¶¢†±µÀg¸…±ÀµÀ ¶mÈ¢Ã </w:t>
      </w:r>
    </w:p>
    <w:p w:rsidR="00901E2D" w:rsidRPr="00B019F7" w:rsidRDefault="00901E2D" w:rsidP="001F7C6E">
      <w:pPr>
        <w:pStyle w:val="Telugu-Veda"/>
        <w:rPr>
          <w:rFonts w:ascii="BRH Telugu RN" w:hAnsi="BRH Telugu RN" w:cs="BRH Telugu RN"/>
        </w:rPr>
      </w:pPr>
      <w:r w:rsidRPr="00901E2D">
        <w:t xml:space="preserve">¢¸±µÀ†ËgÇþï ¶m…È¢Ã„lµíþïB || </w:t>
      </w:r>
      <w:r w:rsidRPr="00B019F7">
        <w:rPr>
          <w:rFonts w:ascii="BRH Telugu RN" w:hAnsi="BRH Telugu RN" w:cs="BRH Telugu RN"/>
        </w:rPr>
        <w:t xml:space="preserve">1.57 </w:t>
      </w:r>
    </w:p>
    <w:p w:rsidR="00901E2D" w:rsidRPr="00901E2D" w:rsidRDefault="00901E2D" w:rsidP="00014169">
      <w:pPr>
        <w:pStyle w:val="NoSpacing"/>
      </w:pPr>
    </w:p>
    <w:p w:rsidR="00901E2D" w:rsidRPr="00B019F7" w:rsidRDefault="00901E2D" w:rsidP="001F7C6E">
      <w:pPr>
        <w:pStyle w:val="Telugu-Veda"/>
        <w:rPr>
          <w:rFonts w:ascii="BRH Telugu RN" w:hAnsi="BRH Telugu RN" w:cs="BRH Telugu RN"/>
        </w:rPr>
      </w:pPr>
      <w:r w:rsidRPr="00901E2D">
        <w:t xml:space="preserve">±ÀµÀ…lµq¸A …OµÃñ±µA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±ÀµÀ†lµ…Ê¢ÀlûµïA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±ÀµÀ†lµ…¥¹¶måA hµlµ†¶pSµVµÜh¸h³ || </w:t>
      </w:r>
      <w:r w:rsidRPr="00B019F7">
        <w:rPr>
          <w:rFonts w:ascii="BRH Telugu RN" w:hAnsi="BRH Telugu RN" w:cs="BRH Telugu RN"/>
        </w:rPr>
        <w:t xml:space="preserve">1.58 </w:t>
      </w:r>
    </w:p>
    <w:p w:rsidR="00901E2D" w:rsidRPr="00901E2D" w:rsidRDefault="00901E2D" w:rsidP="00014169">
      <w:pPr>
        <w:pStyle w:val="NoSpacing"/>
      </w:pPr>
    </w:p>
    <w:p w:rsidR="00901E2D" w:rsidRPr="00901E2D" w:rsidRDefault="00901E2D" w:rsidP="001F7C6E">
      <w:pPr>
        <w:pStyle w:val="Telugu-Veda"/>
      </w:pPr>
      <w:r w:rsidRPr="00901E2D">
        <w:t>…C…h¸ï…¶¥m¸-†lµj…q¸…m¸-…lµïVµÛ …GS¸ñh³ †¶pñ…iSµñ‡¶®h³ |</w:t>
      </w:r>
    </w:p>
    <w:p w:rsidR="00901E2D" w:rsidRPr="00901E2D" w:rsidRDefault="00901E2D" w:rsidP="001F7C6E">
      <w:pPr>
        <w:pStyle w:val="Telugu-Veda"/>
      </w:pPr>
      <w:r w:rsidRPr="00901E2D">
        <w:t xml:space="preserve">hµ…mÐé ¶¢†±µÀgÑ …±¸…Y¹ …q¸gº‡m¸ ¶¬ï…¶¢¶¢À±³†¶¥hµÀ || </w:t>
      </w:r>
      <w:r w:rsidRPr="00B019F7">
        <w:rPr>
          <w:rFonts w:ascii="BRH Telugu RN" w:hAnsi="BRH Telugu RN" w:cs="BRH Telugu RN"/>
        </w:rPr>
        <w:t>1.59</w:t>
      </w:r>
      <w:r w:rsidRPr="00901E2D">
        <w:t xml:space="preserve"> </w:t>
      </w:r>
    </w:p>
    <w:p w:rsidR="00901E2D" w:rsidRPr="00901E2D" w:rsidRDefault="00901E2D" w:rsidP="00014169">
      <w:pPr>
        <w:pStyle w:val="NoSpacing"/>
      </w:pPr>
    </w:p>
    <w:p w:rsidR="00901E2D" w:rsidRPr="00901E2D" w:rsidRDefault="00901E2D" w:rsidP="001F7C6E">
      <w:pPr>
        <w:pStyle w:val="Telugu-Veda"/>
      </w:pPr>
      <w:r w:rsidRPr="00901E2D">
        <w:lastRenderedPageBreak/>
        <w:t>†«Ò„¶¬†¶¢À…q¸qÒ …£±µ…YÑ n…±µÀîOÐå †¶¢ÀÀOµå…Oºwì¶¨B |</w:t>
      </w:r>
    </w:p>
    <w:p w:rsidR="00901E2D" w:rsidRPr="00B019F7" w:rsidRDefault="00901E2D" w:rsidP="001F7C6E">
      <w:pPr>
        <w:pStyle w:val="Telugu-Veda"/>
        <w:rPr>
          <w:rFonts w:ascii="BRH Telugu RN" w:hAnsi="BRH Telugu RN" w:cs="BRH Telugu RN"/>
        </w:rPr>
      </w:pPr>
      <w:r w:rsidRPr="00901E2D">
        <w:t xml:space="preserve">m¸†Oµ¶ªï …¶pÅ¶¨á¶¢Ã†±µÀ…¶¬ï Sµ…VÉÜl³ sñ†¶¬î-¶ª…vÑOµh¸A || </w:t>
      </w:r>
      <w:r w:rsidRPr="00B019F7">
        <w:rPr>
          <w:rFonts w:ascii="BRH Telugu RN" w:hAnsi="BRH Telugu RN" w:cs="BRH Telugu RN"/>
        </w:rPr>
        <w:t xml:space="preserve">1.60 </w:t>
      </w:r>
    </w:p>
    <w:p w:rsidR="00901E2D" w:rsidRPr="00901E2D" w:rsidRDefault="00901E2D" w:rsidP="00014169">
      <w:pPr>
        <w:pStyle w:val="NoSpacing"/>
      </w:pPr>
    </w:p>
    <w:p w:rsidR="00014169" w:rsidRDefault="00901E2D" w:rsidP="001F7C6E">
      <w:pPr>
        <w:pStyle w:val="Telugu-Veda"/>
        <w:rPr>
          <w:rFonts w:ascii="BRH Telugu RN" w:hAnsi="BRH Telugu RN" w:cs="BRH Telugu RN"/>
        </w:rPr>
      </w:pPr>
      <w:r w:rsidRPr="00901E2D">
        <w:t>±ÀµÀ…†¥¹Û¶pûÁýù ¶¢†±µÀ…</w:t>
      </w:r>
      <w:proofErr w:type="gramStart"/>
      <w:r w:rsidRPr="00901E2D">
        <w:t>gB</w:t>
      </w:r>
      <w:proofErr w:type="gramEnd"/>
      <w:r w:rsidRPr="00901E2D">
        <w:t xml:space="preserve"> ¶ª …¶pÁm¸†hµö¶T¶¢À±³…¶¨gB || </w:t>
      </w:r>
      <w:r w:rsidRPr="00B019F7">
        <w:rPr>
          <w:rFonts w:ascii="BRH Telugu RN" w:hAnsi="BRH Telugu RN" w:cs="BRH Telugu RN"/>
        </w:rPr>
        <w:t xml:space="preserve">1.61 </w:t>
      </w:r>
    </w:p>
    <w:p w:rsidR="00901E2D" w:rsidRPr="00901E2D" w:rsidRDefault="00901E2D" w:rsidP="001F7C6E">
      <w:pPr>
        <w:pStyle w:val="Telugu-Veda"/>
      </w:pPr>
      <w:r w:rsidRPr="00901E2D">
        <w:t>…E¶¢ÀA †Ê¢À SµASÉ ±ÀµÀ¶¢ÀÀÊm ¶ª±µ¶ªö…i ¶¥À†hµÀ…l¼ñ «Òå¶¢</w:t>
      </w:r>
      <w:proofErr w:type="gramStart"/>
      <w:r w:rsidRPr="00901E2D">
        <w:t>À(</w:t>
      </w:r>
      <w:proofErr w:type="gramEnd"/>
      <w:r w:rsidRPr="00901E2D">
        <w:t>†S³î) ¶ªVµ…h¸ ¶p…±µÀ»¨ä±ÀµÃ</w:t>
      </w:r>
      <w:r w:rsidR="006648A6">
        <w:t xml:space="preserve"> </w:t>
      </w:r>
      <w:r w:rsidRPr="00901E2D">
        <w:t>|</w:t>
      </w:r>
      <w:r w:rsidR="00B00C89">
        <w:t xml:space="preserve"> </w:t>
      </w:r>
      <w:r w:rsidRPr="00901E2D">
        <w:t xml:space="preserve">…C…»ª…Oºé±ÀµÃ †¶¢À±µÀl³¶¢ÅlûÉ …£hµ…¶ªå±ÀµÃ-„„†±¿ÝO½±ÀÉÀ ¶¥Å…gÀ¶®ï …¶ªÀ©Ò†¶¢À±ÀµÃ || </w:t>
      </w:r>
      <w:r w:rsidRPr="00B019F7">
        <w:rPr>
          <w:rFonts w:ascii="BRH Telugu RN" w:hAnsi="BRH Telugu RN" w:cs="BRH Telugu RN"/>
        </w:rPr>
        <w:t>1.62</w:t>
      </w:r>
    </w:p>
    <w:p w:rsidR="00901E2D" w:rsidRPr="00901E2D" w:rsidRDefault="006648A6" w:rsidP="00014169">
      <w:pPr>
        <w:pStyle w:val="NoSpacing"/>
      </w:pPr>
      <w:r>
        <w:tab/>
      </w:r>
    </w:p>
    <w:p w:rsidR="00901E2D" w:rsidRPr="00901E2D" w:rsidRDefault="00901E2D" w:rsidP="001F7C6E">
      <w:pPr>
        <w:pStyle w:val="Telugu-Veda"/>
      </w:pPr>
      <w:r w:rsidRPr="00901E2D">
        <w:t>…sÀÀhµ†cÛ …¶ªhµï…c¹Û-‡uû…l¸è hµå…¶p«Ò „†lûµïY¹±ÀµÀhµ |</w:t>
      </w:r>
    </w:p>
    <w:p w:rsidR="00901E2D" w:rsidRPr="00901E2D" w:rsidRDefault="00901E2D" w:rsidP="001F7C6E">
      <w:pPr>
        <w:pStyle w:val="Telugu-Veda"/>
      </w:pPr>
      <w:r w:rsidRPr="00901E2D">
        <w:t xml:space="preserve">hµ…hÐ ±¸†iñ-±µY¹±ÀµÀ…hµ hµ†hµB ¶ª…¶¢ÀÀlÐñ †C…±µä¶¢B || </w:t>
      </w:r>
      <w:r w:rsidRPr="00B019F7">
        <w:rPr>
          <w:rFonts w:ascii="BRH Telugu RN" w:hAnsi="BRH Telugu RN" w:cs="BRH Telugu RN"/>
        </w:rPr>
        <w:t>1.63</w:t>
      </w:r>
    </w:p>
    <w:p w:rsidR="00901E2D" w:rsidRPr="00901E2D" w:rsidRDefault="00901E2D" w:rsidP="00014169">
      <w:pPr>
        <w:pStyle w:val="NoSpacing"/>
      </w:pPr>
    </w:p>
    <w:p w:rsidR="00901E2D" w:rsidRPr="00901E2D" w:rsidRDefault="00901E2D" w:rsidP="001F7C6E">
      <w:pPr>
        <w:pStyle w:val="Telugu-Veda"/>
      </w:pPr>
      <w:r w:rsidRPr="00901E2D">
        <w:t>…¶ª…¶¢ÀÀl¸ñ-†lµ…±µä¢¸-lµ†lû¼ ¶ªA</w:t>
      </w:r>
      <w:r w:rsidRPr="00901E2D">
        <w:rPr>
          <w:rFonts w:ascii="BRH Devanagari" w:hAnsi="BRH Devanagari" w:cs="BRH Devanagari"/>
        </w:rPr>
        <w:t>Æ</w:t>
      </w:r>
      <w:r w:rsidRPr="00901E2D">
        <w:t>¶¢…kµù±Ð †CY¹±ÀµÀhµ |</w:t>
      </w:r>
    </w:p>
    <w:p w:rsidR="00901E2D" w:rsidRPr="00B019F7" w:rsidRDefault="00901E2D" w:rsidP="001F7C6E">
      <w:pPr>
        <w:pStyle w:val="Telugu-Veda"/>
        <w:rPr>
          <w:rFonts w:ascii="BRH Telugu RN" w:hAnsi="BRH Telugu RN" w:cs="BRH Telugu RN"/>
        </w:rPr>
      </w:pPr>
      <w:r w:rsidRPr="00901E2D">
        <w:t xml:space="preserve">…C…¶¬Ñ…±¸h¸ñ†gº …£lµlûµl³ …£†¶¥ö¶ªï £À…¶¨hÐ …¶¢§ || </w:t>
      </w:r>
      <w:r w:rsidRPr="00B019F7">
        <w:rPr>
          <w:rFonts w:ascii="BRH Telugu RN" w:hAnsi="BRH Telugu RN" w:cs="BRH Telugu RN"/>
        </w:rPr>
        <w:t xml:space="preserve">1.64 </w:t>
      </w:r>
    </w:p>
    <w:p w:rsidR="00901E2D" w:rsidRPr="00901E2D" w:rsidRDefault="00901E2D" w:rsidP="00014169">
      <w:pPr>
        <w:pStyle w:val="NoSpacing"/>
      </w:pPr>
    </w:p>
    <w:p w:rsidR="00901E2D" w:rsidRPr="00901E2D" w:rsidRDefault="00901E2D" w:rsidP="001F7C6E">
      <w:pPr>
        <w:pStyle w:val="Telugu-Veda"/>
      </w:pPr>
      <w:r w:rsidRPr="00901E2D">
        <w:t>…¶ªÃ…±¸ï…Vµ…¶mçò¶¢À†«Õ …lû¸h¸ †±ÀµÀk¸ …¶pÁ¹±µö †¶¢ÀOµvê±ÀµÀh³ |</w:t>
      </w:r>
    </w:p>
    <w:p w:rsidR="00901E2D" w:rsidRPr="00901E2D" w:rsidRDefault="00901E2D" w:rsidP="001F7C6E">
      <w:pPr>
        <w:pStyle w:val="Telugu-Veda"/>
      </w:pPr>
      <w:r w:rsidRPr="00901E2D">
        <w:t xml:space="preserve">l¼†¶¢cÛ ¶pÅ…k¼¤A …V¸¶må†±¼…°µ ¶¢À…kÐ ¶ªÀ†¶¢B || </w:t>
      </w:r>
      <w:r w:rsidRPr="00B019F7">
        <w:rPr>
          <w:rFonts w:ascii="BRH Telugu RN" w:hAnsi="BRH Telugu RN" w:cs="BRH Telugu RN"/>
        </w:rPr>
        <w:t>1.65</w:t>
      </w:r>
      <w:r w:rsidRPr="00901E2D">
        <w:t xml:space="preserve"> </w:t>
      </w:r>
    </w:p>
    <w:p w:rsidR="00901E2D" w:rsidRPr="00901E2D" w:rsidRDefault="00901E2D" w:rsidP="00014169">
      <w:pPr>
        <w:pStyle w:val="NoSpacing"/>
      </w:pPr>
    </w:p>
    <w:p w:rsidR="00901E2D" w:rsidRPr="00901E2D" w:rsidRDefault="00901E2D" w:rsidP="001F7C6E">
      <w:pPr>
        <w:pStyle w:val="Telugu-Veda"/>
      </w:pPr>
      <w:r w:rsidRPr="00901E2D">
        <w:t>±ÀµÀh³ †¶pÅ…k¼¢¸ï(S³î) ±µ†Y…¶ªùþö ¶¢Ã¶må†±¼°É …£±Ð†lµ¾ª |</w:t>
      </w:r>
      <w:r w:rsidR="00014169">
        <w:t xml:space="preserve"> </w:t>
      </w:r>
      <w:r w:rsidR="00B00C89">
        <w:br/>
      </w:r>
      <w:r w:rsidRPr="00901E2D">
        <w:t>…E¶¢Ã(S³Ø) ¶ªå…l¸qÒ †¶¢±µÀgB …¶pÁm¸†hµö¶T¶¢À±³…¶¨gB |</w:t>
      </w:r>
      <w:r w:rsidR="00014169">
        <w:t xml:space="preserve"> </w:t>
      </w:r>
      <w:r w:rsidR="00B00C89">
        <w:br/>
      </w:r>
      <w:r w:rsidRPr="00901E2D">
        <w:t>…¶pÁ¶m…¶mÀå ¶¢†¶ª¶¢B …¶pÁm¸…hµÀ ¶¢†±µÀgB …¶pÁm¸†hµö¶T¶¢À±³…¶¨gB |</w:t>
      </w:r>
      <w:r w:rsidR="00014169">
        <w:t xml:space="preserve"> </w:t>
      </w:r>
      <w:r w:rsidR="00B00C89">
        <w:br/>
      </w:r>
      <w:r w:rsidRPr="00901E2D">
        <w:lastRenderedPageBreak/>
        <w:t>…J¶¨ …sûµÃhµ†¶ªï …¶¢ÀlûÉï sûµÀ†¶¢¶m¶ªï …SÐq¸å |</w:t>
      </w:r>
      <w:r w:rsidR="00014169">
        <w:t xml:space="preserve"> </w:t>
      </w:r>
      <w:r w:rsidRPr="00901E2D">
        <w:t xml:space="preserve">…J¶¨ …¶pÁgï†OµÅh¸A </w:t>
      </w:r>
      <w:r w:rsidRPr="00901E2D">
        <w:rPr>
          <w:rFonts w:ascii="BRH Devanagari" w:hAnsi="BRH Devanagari" w:cs="BRH Devanagari"/>
        </w:rPr>
        <w:t>Æ</w:t>
      </w:r>
      <w:r w:rsidRPr="00901E2D">
        <w:t>…vÑ…O¸…Êm¶¨ …¶¢ÀÅhÐï±³ †»¬…±µgî‡±ÀµÀA |</w:t>
      </w:r>
      <w:r w:rsidR="00014169">
        <w:t xml:space="preserve"> </w:t>
      </w:r>
      <w:r w:rsidRPr="00901E2D">
        <w:t>l¸ï†¢¸¶pÅ…k¼¢Ðï±³ †»¬…±µgî…±ÀµÀ(…S³î) ¶ª(S³Ø) †¦ñ…hµ(…S³î) ¶ªÀ†¶¢B |</w:t>
      </w:r>
      <w:r w:rsidR="00014169">
        <w:t xml:space="preserve"> </w:t>
      </w:r>
      <w:r w:rsidRPr="00901E2D">
        <w:t xml:space="preserve">¶ª …¶mB ¶ªÀ…¶¢B ¶ª(S³î) †¦¥¹lû¼ || </w:t>
      </w:r>
      <w:r w:rsidRPr="00B019F7">
        <w:rPr>
          <w:rFonts w:ascii="BRH Telugu RN" w:hAnsi="BRH Telugu RN" w:cs="BRH Telugu RN"/>
        </w:rPr>
        <w:t>1.66</w:t>
      </w:r>
      <w:r w:rsidRPr="00901E2D">
        <w:t xml:space="preserve"> </w:t>
      </w:r>
    </w:p>
    <w:p w:rsidR="00901E2D" w:rsidRPr="00901E2D" w:rsidRDefault="00901E2D" w:rsidP="001F7C6E">
      <w:pPr>
        <w:pStyle w:val="Telugu-Veda"/>
      </w:pPr>
      <w:r w:rsidRPr="00901E2D">
        <w:t>D…±µçòA Yö†v…i YÑï†i-…±µ¶¬†¶¢À»ªî | YÑï…i±³-Yö†v…i sñ…¶®î¶¬†¶¢À»ªî |</w:t>
      </w:r>
    </w:p>
    <w:p w:rsidR="00901E2D" w:rsidRPr="00901E2D" w:rsidRDefault="00901E2D" w:rsidP="001F7C6E">
      <w:pPr>
        <w:pStyle w:val="Telugu-Veda"/>
      </w:pPr>
      <w:r w:rsidRPr="00901E2D">
        <w:t xml:space="preserve">†±ÀÇÃ„¶¬†¶¢À…»ªî sñ…¶®î¶¬†¶¢À»ªî | …C¶¬†¶¢À…»ªî sñ…¶®î¶¬†¶¢À»ªî | </w:t>
      </w:r>
    </w:p>
    <w:p w:rsidR="00901E2D" w:rsidRPr="00901E2D" w:rsidRDefault="00901E2D" w:rsidP="001F7C6E">
      <w:pPr>
        <w:pStyle w:val="Telugu-Veda"/>
      </w:pPr>
      <w:r w:rsidRPr="00901E2D">
        <w:t xml:space="preserve">…C¶¬…Ê¢À¢¸¶¬A ¶¢ÃA †YÂ¶¬Ñ…£À «¸ö‡¶® || </w:t>
      </w:r>
      <w:r w:rsidRPr="00B019F7">
        <w:rPr>
          <w:rFonts w:ascii="BRH Telugu RN" w:hAnsi="BRH Telugu RN" w:cs="BRH Telugu RN"/>
        </w:rPr>
        <w:t>1.67</w:t>
      </w:r>
      <w:r w:rsidRPr="00901E2D">
        <w:t xml:space="preserve"> </w:t>
      </w:r>
    </w:p>
    <w:p w:rsidR="00901E2D" w:rsidRPr="00901E2D" w:rsidRDefault="00901E2D" w:rsidP="001F7C6E">
      <w:pPr>
        <w:pStyle w:val="Telugu-Veda"/>
      </w:pPr>
      <w:r w:rsidRPr="00901E2D">
        <w:t>…C…O¸…±µï-…O¸†±µï¶¢ …O½±¿ä …ÊªåmÐ †sûµÃñ…g¶® †SµÀ±µÀ…hµvêSµB |</w:t>
      </w:r>
    </w:p>
    <w:p w:rsidR="00901E2D" w:rsidRPr="00901E2D" w:rsidRDefault="00901E2D" w:rsidP="001F7C6E">
      <w:pPr>
        <w:pStyle w:val="Telugu-Veda"/>
      </w:pPr>
      <w:r w:rsidRPr="00901E2D">
        <w:t xml:space="preserve">¶¢†±µÀ…gÑ-„q¸†¶¢À¶T¶¢À±³…¶¨g-¶ªå‡«¸îh³ …q¸q¸h³ ¶pñ†¶¢ÀÀVµïhÉ || </w:t>
      </w:r>
      <w:r w:rsidRPr="00B019F7">
        <w:rPr>
          <w:rFonts w:ascii="BRH Telugu RN" w:hAnsi="BRH Telugu RN" w:cs="BRH Telugu RN"/>
        </w:rPr>
        <w:t>1.68</w:t>
      </w:r>
      <w:r w:rsidRPr="00901E2D">
        <w:t xml:space="preserve"> </w:t>
      </w:r>
    </w:p>
    <w:p w:rsidR="00901E2D" w:rsidRPr="00901E2D" w:rsidRDefault="00901E2D" w:rsidP="00014169">
      <w:pPr>
        <w:pStyle w:val="NoSpacing"/>
      </w:pPr>
    </w:p>
    <w:p w:rsidR="00901E2D" w:rsidRPr="00901E2D" w:rsidRDefault="00901E2D" w:rsidP="001F7C6E">
      <w:pPr>
        <w:pStyle w:val="Telugu-Veda"/>
      </w:pPr>
      <w:r w:rsidRPr="00901E2D">
        <w:t xml:space="preserve">…±µYÑsûµÃ†£À´ª-…hµö¶¢Ã(S³î) ±Ð†lµ±ÀµÀ…¶ªö ¶pñ†¶¢lµ…nå lû¿‡±¸B || </w:t>
      </w:r>
      <w:r w:rsidRPr="00B019F7">
        <w:rPr>
          <w:rFonts w:ascii="BRH Telugu RN" w:hAnsi="BRH Telugu RN" w:cs="BRH Telugu RN"/>
        </w:rPr>
        <w:t>1.69</w:t>
      </w:r>
      <w:r w:rsidRPr="00901E2D">
        <w:t xml:space="preserve"> </w:t>
      </w:r>
    </w:p>
    <w:p w:rsidR="00901E2D" w:rsidRPr="00901E2D" w:rsidRDefault="00901E2D" w:rsidP="00014169">
      <w:pPr>
        <w:pStyle w:val="NoSpacing"/>
      </w:pPr>
    </w:p>
    <w:p w:rsidR="00901E2D" w:rsidRPr="00901E2D" w:rsidRDefault="00901E2D" w:rsidP="001F7C6E">
      <w:pPr>
        <w:pStyle w:val="Telugu-Veda"/>
      </w:pPr>
      <w:r w:rsidRPr="00901E2D">
        <w:t>D‡O¸ñ´mæ-¶ª…¶¢ÀÀlµñB †¶pñ…kµÊ¢À £†lûµ±µî-…cÝ¶m†±ÀµÀ´m …¶pñY¹ sûµÀ†¶¢¶m…¶ªï ±¸‡Y¹ |</w:t>
      </w:r>
    </w:p>
    <w:p w:rsidR="00901E2D" w:rsidRPr="00B019F7" w:rsidRDefault="00901E2D" w:rsidP="001F7C6E">
      <w:pPr>
        <w:pStyle w:val="Telugu-Veda"/>
        <w:rPr>
          <w:rFonts w:ascii="BRH Telugu RN" w:hAnsi="BRH Telugu RN" w:cs="BRH Telugu RN"/>
        </w:rPr>
      </w:pPr>
      <w:r w:rsidRPr="00901E2D">
        <w:t xml:space="preserve">¶¢Å†©¸ …¶p£…hÉñ C…lû¼«¸…mÐ C†Ê¢ï …sÅ¶¬k³ «Ò†È¢Ã ¢¸¶¢ÅlûÉ ¶ªÀ…¢¸¶m E†¶mÀçB || </w:t>
      </w:r>
      <w:r w:rsidRPr="00B019F7">
        <w:rPr>
          <w:rFonts w:ascii="BRH Telugu RN" w:hAnsi="BRH Telugu RN" w:cs="BRH Telugu RN"/>
        </w:rPr>
        <w:t xml:space="preserve">1.70 </w:t>
      </w:r>
    </w:p>
    <w:p w:rsidR="00901E2D" w:rsidRPr="00901E2D" w:rsidRDefault="00901E2D" w:rsidP="006648A6">
      <w:pPr>
        <w:pStyle w:val="NoSpacing"/>
      </w:pPr>
    </w:p>
    <w:p w:rsidR="00901E2D" w:rsidRPr="00901E2D" w:rsidRDefault="00901E2D" w:rsidP="006648A6">
      <w:pPr>
        <w:pStyle w:val="Heading2VedaVMSTelugu"/>
        <w:numPr>
          <w:ilvl w:val="0"/>
          <w:numId w:val="0"/>
        </w:numPr>
        <w:ind w:left="720" w:hanging="720"/>
      </w:pPr>
      <w:bookmarkStart w:id="31" w:name="_Toc5743862"/>
      <w:r w:rsidRPr="00901E2D">
        <w:t>4.7</w:t>
      </w:r>
      <w:r w:rsidRPr="00901E2D">
        <w:tab/>
        <w:t xml:space="preserve"> lµÀ±¸Ø ¶ªÃOµåA</w:t>
      </w:r>
      <w:bookmarkEnd w:id="31"/>
    </w:p>
    <w:p w:rsidR="00901E2D" w:rsidRPr="00901E2D" w:rsidRDefault="00901E2D" w:rsidP="001F7C6E">
      <w:pPr>
        <w:pStyle w:val="Telugu-Veda"/>
      </w:pPr>
      <w:r w:rsidRPr="00901E2D">
        <w:t>…Y¹hµ†Ê¢lµÊª ¶ªÀ¶m¢¸…¶¢À «Ò†¶¢À-¶¢À±¸j…±ÀµÀhÐ n†lµ¶®…i Ê¢†lµB |</w:t>
      </w:r>
    </w:p>
    <w:p w:rsidR="00901E2D" w:rsidRPr="00901E2D" w:rsidRDefault="00901E2D" w:rsidP="001F7C6E">
      <w:pPr>
        <w:pStyle w:val="Telugu-Veda"/>
      </w:pPr>
      <w:r w:rsidRPr="00901E2D">
        <w:t xml:space="preserve">¶ª †¶mB ¶p±³…¶¨lµ†i …lµÀ±¸Ø…gº £†¥¹ö …m¸Ê¢…¶¢ »ª†¶mÀèA lµÀ…±¼h¸„…hµïS¼éB || </w:t>
      </w:r>
      <w:r w:rsidRPr="00B019F7">
        <w:rPr>
          <w:rFonts w:ascii="BRH Telugu RN" w:hAnsi="BRH Telugu RN" w:cs="BRH Telugu RN"/>
        </w:rPr>
        <w:t>2.1</w:t>
      </w:r>
      <w:r w:rsidRPr="00901E2D">
        <w:t xml:space="preserve"> </w:t>
      </w:r>
    </w:p>
    <w:p w:rsidR="00901E2D" w:rsidRPr="00901E2D" w:rsidRDefault="00901E2D" w:rsidP="00014169">
      <w:pPr>
        <w:pStyle w:val="NoSpacing"/>
      </w:pPr>
    </w:p>
    <w:p w:rsidR="00901E2D" w:rsidRPr="00901E2D" w:rsidRDefault="00901E2D" w:rsidP="001F7C6E">
      <w:pPr>
        <w:pStyle w:val="Telugu-Veda"/>
      </w:pPr>
      <w:r w:rsidRPr="00901E2D">
        <w:t xml:space="preserve">h¸…¶¢ÀS¼é†¶¢…±¸äA hµ†¶p«¸ Yö…voåA </w:t>
      </w:r>
      <w:r w:rsidRPr="00901E2D">
        <w:rPr>
          <w:rFonts w:ascii="BRH Devanagari" w:hAnsi="BRH Devanagari" w:cs="BRH Devanagari"/>
        </w:rPr>
        <w:t>Æ</w:t>
      </w:r>
      <w:r w:rsidRPr="00901E2D">
        <w:t>†ËÈ¢±Ð…VµoA †Oµ±µî…¶pûvÉ…¶¨À YÂ‡©¸àA |</w:t>
      </w:r>
    </w:p>
    <w:p w:rsidR="00901E2D" w:rsidRPr="00B019F7" w:rsidRDefault="00901E2D" w:rsidP="001F7C6E">
      <w:pPr>
        <w:pStyle w:val="Telugu-Veda"/>
        <w:rPr>
          <w:rFonts w:ascii="BRH Telugu RN" w:hAnsi="BRH Telugu RN" w:cs="BRH Telugu RN"/>
        </w:rPr>
      </w:pPr>
      <w:r w:rsidRPr="00901E2D">
        <w:t xml:space="preserve">…lµÀ±¸ØA …lÉ¤(S³î) ¶¥†±µg…¶¢À¶¬A ¶pñ†¶plÉï …¶ªÀhµ†±µ»ª hµ±µ…Êª ¶m†¶¢ÀB || </w:t>
      </w:r>
      <w:r w:rsidRPr="00B019F7">
        <w:rPr>
          <w:rFonts w:ascii="BRH Telugu RN" w:hAnsi="BRH Telugu RN" w:cs="BRH Telugu RN"/>
        </w:rPr>
        <w:t xml:space="preserve">2.2 </w:t>
      </w:r>
    </w:p>
    <w:p w:rsidR="00901E2D" w:rsidRPr="00901E2D" w:rsidRDefault="00901E2D" w:rsidP="00014169">
      <w:pPr>
        <w:pStyle w:val="NoSpacing"/>
      </w:pPr>
    </w:p>
    <w:p w:rsidR="00901E2D" w:rsidRPr="00901E2D" w:rsidRDefault="00901E2D" w:rsidP="001F7C6E">
      <w:pPr>
        <w:pStyle w:val="Telugu-Veda"/>
      </w:pPr>
      <w:r w:rsidRPr="00901E2D">
        <w:lastRenderedPageBreak/>
        <w:t>C…SÉé hµöA †q¸±µ…±ÀµÃ ¶m†¢Ðï …C«¸î´mæ …¶ªö»ªå…tû±µ†i …lµÀ±¸Ø…gº £‡¥¹ö |</w:t>
      </w:r>
    </w:p>
    <w:p w:rsidR="00901E2D" w:rsidRPr="00B019F7" w:rsidRDefault="00901E2D" w:rsidP="001F7C6E">
      <w:pPr>
        <w:pStyle w:val="Telugu-Veda"/>
        <w:rPr>
          <w:rFonts w:ascii="BRH Telugu RN" w:hAnsi="BRH Telugu RN" w:cs="BRH Telugu RN"/>
        </w:rPr>
      </w:pPr>
      <w:r w:rsidRPr="00901E2D">
        <w:t xml:space="preserve">¶pÁ¹†¶¥Û …¶pÅk¿ö †s…¶¬Àv¹ †¶m …G±¿ö sûµ†¢¸ …hÐO¸…±ÀµÀ hµ†¶m±ÀµÃ…±ÀµÀ ¶¥A ±ÀÇÃB || </w:t>
      </w:r>
      <w:r w:rsidRPr="00B019F7">
        <w:rPr>
          <w:rFonts w:ascii="BRH Telugu RN" w:hAnsi="BRH Telugu RN" w:cs="BRH Telugu RN"/>
        </w:rPr>
        <w:t xml:space="preserve">2.3 </w:t>
      </w:r>
    </w:p>
    <w:p w:rsidR="00901E2D" w:rsidRPr="00901E2D" w:rsidRDefault="00901E2D" w:rsidP="00014169">
      <w:pPr>
        <w:pStyle w:val="NoSpacing"/>
      </w:pPr>
    </w:p>
    <w:p w:rsidR="00901E2D" w:rsidRPr="00901E2D" w:rsidRDefault="00901E2D" w:rsidP="001F7C6E">
      <w:pPr>
        <w:pStyle w:val="Telugu-Veda"/>
      </w:pPr>
      <w:r w:rsidRPr="00901E2D">
        <w:t>£†¥¹ön mÐ …lµÀ±µØ†¶® Y¹hµÊ¢…lµB »ª…¶mÀèA ¶m …m¸¢¸ †lµÀ…±¼h¸„†i ¶p±³»¨ |</w:t>
      </w:r>
    </w:p>
    <w:p w:rsidR="00901E2D" w:rsidRPr="00901E2D" w:rsidRDefault="00901E2D" w:rsidP="001F7C6E">
      <w:pPr>
        <w:pStyle w:val="Telugu-Veda"/>
      </w:pPr>
      <w:r w:rsidRPr="00901E2D">
        <w:t xml:space="preserve">C†SÉé C…iñ¶¢´m ¶¢À†¶m«¸ SµÅ…g¸‡mÐ„«¸î†OµA sÑlûµï…£h¸ …hµ¶mÃ‡m¸A || </w:t>
      </w:r>
      <w:r w:rsidRPr="00B019F7">
        <w:rPr>
          <w:rFonts w:ascii="BRH Telugu RN" w:hAnsi="BRH Telugu RN" w:cs="BRH Telugu RN"/>
        </w:rPr>
        <w:t>2.4</w:t>
      </w:r>
      <w:r w:rsidRPr="00901E2D">
        <w:t xml:space="preserve"> </w:t>
      </w:r>
    </w:p>
    <w:p w:rsidR="00901E2D" w:rsidRPr="00901E2D" w:rsidRDefault="00901E2D" w:rsidP="001F7C6E">
      <w:pPr>
        <w:pStyle w:val="Telugu-Veda"/>
      </w:pPr>
      <w:r w:rsidRPr="00901E2D">
        <w:t>…¶pÅ…hµ…m¸Z…h</w:t>
      </w:r>
      <w:proofErr w:type="gramStart"/>
      <w:r w:rsidRPr="00901E2D">
        <w:t>µ(</w:t>
      </w:r>
      <w:proofErr w:type="gramEnd"/>
      <w:r w:rsidRPr="00901E2D">
        <w:t>…S³î) ¶ª†¶¬¶¢Ã¶m-…¶¢ÀÀSµñ…¶¢ÀS¼é(S³î) †¶¬ÀÊ¢¶¢À ¶p…±µ¶¢Ãk³ …¶ªlûµ‡«¸æh³</w:t>
      </w:r>
      <w:r w:rsidR="00B00C89">
        <w:t xml:space="preserve"> </w:t>
      </w:r>
      <w:r w:rsidRPr="00901E2D">
        <w:t>|</w:t>
      </w:r>
      <w:r w:rsidR="00B00C89">
        <w:t xml:space="preserve"> </w:t>
      </w:r>
      <w:r w:rsidRPr="00901E2D">
        <w:t xml:space="preserve">¶ª †¶mB ¶p±³…¶¨lµ†i …lµÀ±¸Ø…gº £…¥¹ö °¸†¶¢À…lÉç¢Ð C†i lµÀ…±¼h¸„…hµïS¼éB || </w:t>
      </w:r>
      <w:r w:rsidRPr="00B019F7">
        <w:rPr>
          <w:rFonts w:ascii="BRH Telugu RN" w:hAnsi="BRH Telugu RN" w:cs="BRH Telugu RN"/>
        </w:rPr>
        <w:t>2.5</w:t>
      </w:r>
      <w:r w:rsidRPr="00901E2D">
        <w:t xml:space="preserve"> </w:t>
      </w:r>
    </w:p>
    <w:p w:rsidR="00901E2D" w:rsidRPr="00901E2D" w:rsidRDefault="00901E2D" w:rsidP="00014169">
      <w:pPr>
        <w:pStyle w:val="NoSpacing"/>
      </w:pPr>
    </w:p>
    <w:p w:rsidR="00901E2D" w:rsidRPr="00901E2D" w:rsidRDefault="00901E2D" w:rsidP="001F7C6E">
      <w:pPr>
        <w:pStyle w:val="Telugu-Veda"/>
      </w:pPr>
      <w:r w:rsidRPr="00901E2D">
        <w:t>…¶pñhÐé†»¨-…Oµ¤À†fÐï C…lûµö±É†¶¨À …¶ªm¸…VµÛ ¶¬Ñ…h¸ ¶m†¶¢ï…¶¥Û ¶ª†k¼ù |</w:t>
      </w:r>
    </w:p>
    <w:p w:rsidR="00901E2D" w:rsidRPr="00901E2D" w:rsidRDefault="00901E2D" w:rsidP="001F7C6E">
      <w:pPr>
        <w:pStyle w:val="Telugu-Veda"/>
      </w:pPr>
      <w:r w:rsidRPr="00901E2D">
        <w:t xml:space="preserve">«¸ö‡c¹ÛSÉé …hµ¶mÀ†¶¢A …»p¶pñ†±ÀµÀ…«¸ö ¶ªî†sûµï…cÛ «Õ†sûµ…Sµ¶¢Ã†±ÀµÀY¶ªö || </w:t>
      </w:r>
      <w:r w:rsidRPr="00B019F7">
        <w:rPr>
          <w:rFonts w:ascii="BRH Telugu RN" w:hAnsi="BRH Telugu RN" w:cs="BRH Telugu RN"/>
        </w:rPr>
        <w:t>2.6</w:t>
      </w:r>
      <w:r w:rsidRPr="00901E2D">
        <w:t xml:space="preserve"> </w:t>
      </w:r>
    </w:p>
    <w:p w:rsidR="00901E2D" w:rsidRPr="00901E2D" w:rsidRDefault="00901E2D" w:rsidP="00014169">
      <w:pPr>
        <w:pStyle w:val="NoSpacing"/>
      </w:pPr>
    </w:p>
    <w:p w:rsidR="00901E2D" w:rsidRPr="00901E2D" w:rsidRDefault="00901E2D" w:rsidP="001F7C6E">
      <w:pPr>
        <w:pStyle w:val="Telugu-Veda"/>
      </w:pPr>
      <w:r w:rsidRPr="00901E2D">
        <w:t>SÐ…tû±³-YÂ†¶¨à…¶¢À±ÀµÀÀ…YÑ n†»¨…OµåA hµ‡Ê¢¶mçò £…©Òä-±µ…¶mÀ¶ª†cÛ±É¶¢À |</w:t>
      </w:r>
    </w:p>
    <w:p w:rsidR="00901E2D" w:rsidRPr="00901E2D" w:rsidRDefault="00901E2D" w:rsidP="001F7C6E">
      <w:pPr>
        <w:pStyle w:val="Telugu-Veda"/>
      </w:pPr>
      <w:r w:rsidRPr="00901E2D">
        <w:t>m¸†Oµ¶ªï …¶pÅ¶¨á…¶¢Àtû …¶ªA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¶¢†«¸…mÐ ËÈ¢†¶¨ä¤A …vÑOµ …E¶¬ †¶¢Ãlµ±ÀµÀm¸åA || </w:t>
      </w:r>
      <w:r w:rsidRPr="00B019F7">
        <w:rPr>
          <w:rFonts w:ascii="BRH Telugu RN" w:hAnsi="BRH Telugu RN" w:cs="BRH Telugu RN"/>
        </w:rPr>
        <w:t>2.7</w:t>
      </w:r>
      <w:r w:rsidRPr="00901E2D">
        <w:t xml:space="preserve"> </w:t>
      </w:r>
    </w:p>
    <w:p w:rsidR="00014169" w:rsidRDefault="00014169" w:rsidP="00A22200">
      <w:pPr>
        <w:pStyle w:val="NoSpacing"/>
      </w:pPr>
    </w:p>
    <w:p w:rsidR="00901E2D" w:rsidRPr="00901E2D" w:rsidRDefault="00901E2D" w:rsidP="00046F99">
      <w:pPr>
        <w:pStyle w:val="Heading2VedaVMSTelugu"/>
        <w:numPr>
          <w:ilvl w:val="0"/>
          <w:numId w:val="0"/>
        </w:numPr>
        <w:ind w:left="720" w:hanging="720"/>
      </w:pPr>
      <w:bookmarkStart w:id="32" w:name="_Toc5743863"/>
      <w:r w:rsidRPr="00901E2D">
        <w:t>4.8</w:t>
      </w:r>
      <w:r w:rsidRPr="00901E2D">
        <w:tab/>
        <w:t xml:space="preserve"> ¢¸ï¶¬Åi ¶¬Ñ¶¢À ¶¢Àm¸åòB</w:t>
      </w:r>
      <w:bookmarkEnd w:id="32"/>
      <w:r w:rsidRPr="00901E2D">
        <w:t xml:space="preserve"> </w:t>
      </w:r>
    </w:p>
    <w:p w:rsidR="00901E2D" w:rsidRPr="00901E2D" w:rsidRDefault="00901E2D" w:rsidP="001F7C6E">
      <w:pPr>
        <w:pStyle w:val="Telugu-Veda"/>
      </w:pPr>
      <w:proofErr w:type="gramStart"/>
      <w:r w:rsidRPr="00901E2D">
        <w:t>sûµÃ-</w:t>
      </w:r>
      <w:proofErr w:type="gramEnd"/>
      <w:r w:rsidRPr="00901E2D">
        <w:t>±µ†¶mé-</w:t>
      </w:r>
      <w:r w:rsidR="00046F99">
        <w:t>…¶¢ÀSµé†±ÀÉÀ ¶pÅ…k¼ËÈ¢þï «¸ö…¶®</w:t>
      </w:r>
      <w:r w:rsidRPr="00901E2D">
        <w:t>, sûµÀ¢Ð„†¶méA</w:t>
      </w:r>
      <w:r w:rsidR="00014169">
        <w:t xml:space="preserve">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…¢¸±ÀµÀ…Ê¢„¶må†±¼°¸…±ÀµÀ «¸ö…¶®, ¶ªÀ…¶¢±µ†¶mé-¶¢Ã…l¼h¸ï†±ÀµÀ …l¼Ê¢ «¸ö…¶®, </w:t>
      </w:r>
      <w:r w:rsidRPr="00901E2D">
        <w:tab/>
      </w:r>
    </w:p>
    <w:p w:rsidR="00901E2D" w:rsidRPr="00901E2D" w:rsidRDefault="00901E2D" w:rsidP="001F7C6E">
      <w:pPr>
        <w:pStyle w:val="Telugu-Veda"/>
      </w:pPr>
      <w:r w:rsidRPr="00901E2D">
        <w:lastRenderedPageBreak/>
        <w:t>sûµÃ±µÀí…¶¢¶ªÀù…¶¢-±µ†¶méA …Vµ¶mçò†¶¢ÀÊª …l¼SµíþïB «¸ö…¶®,</w:t>
      </w:r>
      <w:r w:rsidR="00014169">
        <w:t xml:space="preserve"> </w:t>
      </w:r>
      <w:r w:rsidRPr="00901E2D">
        <w:t xml:space="preserve">¶m†È¢Ã …lÉÊ¢†sûµïB …¶ªölû¸ …»phµÅ…sûÑï sûµÃ±µÀí…¶¢¶ªÀù…¶¢-±µ…¶méÈ¢ÃA || </w:t>
      </w:r>
      <w:r w:rsidRPr="00B019F7">
        <w:rPr>
          <w:rFonts w:ascii="BRH Telugu RN" w:hAnsi="BRH Telugu RN" w:cs="BRH Telugu RN"/>
        </w:rPr>
        <w:t>3.1</w:t>
      </w:r>
      <w:r w:rsidRPr="00901E2D">
        <w:t xml:space="preserve"> </w:t>
      </w:r>
    </w:p>
    <w:p w:rsidR="00901E2D" w:rsidRPr="00901E2D" w:rsidRDefault="00901E2D" w:rsidP="00014169">
      <w:pPr>
        <w:pStyle w:val="NoSpacing"/>
      </w:pPr>
    </w:p>
    <w:p w:rsidR="00901E2D" w:rsidRPr="00901E2D" w:rsidRDefault="00901E2D" w:rsidP="001F7C6E">
      <w:pPr>
        <w:pStyle w:val="Telugu-Veda"/>
      </w:pPr>
      <w:proofErr w:type="gramStart"/>
      <w:r w:rsidRPr="00901E2D">
        <w:t>sûµÃ-</w:t>
      </w:r>
      <w:proofErr w:type="gramEnd"/>
      <w:r w:rsidRPr="00901E2D">
        <w:t>…±µSµé†±ÀÉÀ ¶pÅ…k¼ËÈ¢þï «¸ö…¶®, sûµÀ†¢Ð …¢¸±ÀµÀ…Ê¢„¶må†±¼°¸…±ÀµÀ «¸ö…¶®,</w:t>
      </w:r>
    </w:p>
    <w:p w:rsidR="00901E2D" w:rsidRPr="00901E2D" w:rsidRDefault="00901E2D" w:rsidP="001F7C6E">
      <w:pPr>
        <w:pStyle w:val="Telugu-Veda"/>
      </w:pPr>
      <w:r w:rsidRPr="00901E2D">
        <w:t>¶ªÀ†¶¢±¸…l¼h¸ï†±ÀµÀ …l¼Ê¢ «¸ö…¶®, sûµÃ-±µÀí…¶¢¶ªÀù†¶¢-…¶¥Û¶mçò†¶¢ÀÊª …l¼SµíþïB «¸ö…¶®,</w:t>
      </w:r>
      <w:r w:rsidR="00014169">
        <w:t xml:space="preserve"> </w:t>
      </w:r>
      <w:r w:rsidRPr="00901E2D">
        <w:t xml:space="preserve">¶m†È¢Ã …lÉÊ¢†sûµïB …¶ªölû¸ …»phµÅ…sûÑï sûµÃ±µÀí…¶¢¶ªÀù…¶¢-±µ…Sµé MA || </w:t>
      </w:r>
      <w:r w:rsidRPr="00B019F7">
        <w:rPr>
          <w:rFonts w:ascii="BRH Telugu RN" w:hAnsi="BRH Telugu RN" w:cs="BRH Telugu RN"/>
        </w:rPr>
        <w:t>4.1</w:t>
      </w:r>
      <w:r w:rsidRPr="00901E2D">
        <w:t xml:space="preserve"> </w:t>
      </w:r>
    </w:p>
    <w:p w:rsidR="00901E2D" w:rsidRPr="00901E2D" w:rsidRDefault="00901E2D" w:rsidP="00014169">
      <w:pPr>
        <w:pStyle w:val="NoSpacing"/>
      </w:pPr>
    </w:p>
    <w:p w:rsidR="00901E2D" w:rsidRPr="00B019F7" w:rsidRDefault="00901E2D" w:rsidP="001F7C6E">
      <w:pPr>
        <w:pStyle w:val="Telugu-Veda"/>
        <w:rPr>
          <w:rFonts w:ascii="BRH Telugu RN" w:hAnsi="BRH Telugu RN" w:cs="BRH Telugu RN"/>
        </w:rPr>
      </w:pPr>
      <w:r w:rsidRPr="00901E2D">
        <w:t>sûµÃ-…±µSµé†±ÀÉÀ Vµ ¶pÅ…k¼ËÈ¢þï †Vµ ¶¢À…¶¬hÉ …Vµ «¸ö…¶®,</w:t>
      </w:r>
      <w:r w:rsidR="00014169">
        <w:t xml:space="preserve"> </w:t>
      </w:r>
      <w:r w:rsidRPr="00901E2D">
        <w:t>sûµÀ†¢Ð …¢¸±ÀµÀ†Ê¢ …V¸¶må†±¼°¸±ÀµÀ Vµ ¶¢À…¶¬hÉ …Vµ «¸ö…¶®,</w:t>
      </w:r>
      <w:r w:rsidR="00014169">
        <w:t xml:space="preserve"> </w:t>
      </w:r>
      <w:r w:rsidRPr="00901E2D">
        <w:t xml:space="preserve">¶ªÀ†¶¢±¸…l¼h¸ï†±ÀµÀ Vµ …l¼Ê¢ †Vµ ¶¢À…¶¬hÉ …Vµ «¸ö…¶®, sûµÃ-±µÀí…¶¢¶ªÀù†¶¢-…¶¥Û¶mçò†¶¢ÀÊª …Vµ ¶m†°µhÉñsûµï¶¥Û …l¼Sµíþï†¶¥Û ¶¢À…¶¬hÉ …Vµ «¸ö…¶®, ¶m†È¢Ã …lÉÊ¢†sûµïB …¶ªölû¸ …»phµÅ…sûÑï sûµÃ±µÀí…¶¢¶ªÀù…¶¢±³ ¶¢À…¶¬±ÐA || </w:t>
      </w:r>
      <w:r w:rsidRPr="00B019F7">
        <w:rPr>
          <w:rFonts w:ascii="BRH Telugu RN" w:hAnsi="BRH Telugu RN" w:cs="BRH Telugu RN"/>
        </w:rPr>
        <w:t xml:space="preserve">5.1 </w:t>
      </w:r>
    </w:p>
    <w:p w:rsidR="00901E2D" w:rsidRPr="00901E2D" w:rsidRDefault="00901E2D" w:rsidP="00F662D6">
      <w:pPr>
        <w:pStyle w:val="NoSpacing"/>
      </w:pPr>
    </w:p>
    <w:p w:rsidR="00901E2D" w:rsidRPr="00901E2D" w:rsidRDefault="00901E2D" w:rsidP="00F662D6">
      <w:pPr>
        <w:pStyle w:val="Heading2VedaVMSTelugu"/>
        <w:numPr>
          <w:ilvl w:val="0"/>
          <w:numId w:val="0"/>
        </w:numPr>
        <w:ind w:left="720" w:hanging="720"/>
      </w:pPr>
      <w:bookmarkStart w:id="33" w:name="_Toc5743864"/>
      <w:r w:rsidRPr="00901E2D">
        <w:t>4.9</w:t>
      </w:r>
      <w:r w:rsidRPr="00901E2D">
        <w:tab/>
        <w:t xml:space="preserve"> Y¹ß¶mq¸ñ¶påþï±¸æ ¶¬Ñ¶¢À¶¢Àm¸åòB</w:t>
      </w:r>
      <w:bookmarkEnd w:id="33"/>
    </w:p>
    <w:p w:rsidR="00901E2D" w:rsidRPr="00901E2D" w:rsidRDefault="00901E2D" w:rsidP="001F7C6E">
      <w:pPr>
        <w:pStyle w:val="Telugu-Veda"/>
      </w:pPr>
      <w:r w:rsidRPr="00901E2D">
        <w:t xml:space="preserve">q¸»¬ mÐ CSµé J†¶mÊª …«¸ö¶® | q¸»¬ mÐ £¶¥ö Ê¢†lµÊª …«¸ö¶® | </w:t>
      </w:r>
    </w:p>
    <w:p w:rsidR="00901E2D" w:rsidRPr="00B019F7" w:rsidRDefault="00901E2D" w:rsidP="001F7C6E">
      <w:pPr>
        <w:pStyle w:val="Telugu-Veda"/>
        <w:rPr>
          <w:rFonts w:ascii="BRH Telugu RN" w:hAnsi="BRH Telugu RN" w:cs="BRH Telugu RN"/>
        </w:rPr>
      </w:pPr>
      <w:r w:rsidRPr="00901E2D">
        <w:t xml:space="preserve">±ÀµÀYßA q¸»¬ £sû¹†¶¢«Ò …«¸ö¶® | ¶ª±µöA q¸»¬ ¶¥hµ†OµñhÐ …«¸ö¶® || </w:t>
      </w:r>
      <w:r w:rsidRPr="00B019F7">
        <w:rPr>
          <w:rFonts w:ascii="BRH Telugu RN" w:hAnsi="BRH Telugu RN" w:cs="BRH Telugu RN"/>
        </w:rPr>
        <w:t xml:space="preserve">6.1 </w:t>
      </w:r>
    </w:p>
    <w:p w:rsidR="00901E2D" w:rsidRPr="00901E2D" w:rsidRDefault="00901E2D" w:rsidP="00014169">
      <w:pPr>
        <w:pStyle w:val="NoSpacing"/>
      </w:pPr>
    </w:p>
    <w:p w:rsidR="00901E2D" w:rsidRDefault="00901E2D" w:rsidP="001F7C6E">
      <w:pPr>
        <w:pStyle w:val="Telugu-Veda"/>
      </w:pPr>
      <w:r w:rsidRPr="00901E2D">
        <w:t>…q¸»¬ †mÐ C…Sµé J†Oµ±ÀµÃ | …q¸†¶¬Àïhµ …l¼öj†±ÀµÀ±ÀµÃ | …q¸¶¬Ãï†±µÝA …hµÅj†±ÀµÀ±ÀµÃ |</w:t>
      </w:r>
      <w:r w:rsidR="00014169">
        <w:t xml:space="preserve"> </w:t>
      </w:r>
      <w:r w:rsidRPr="00901E2D">
        <w:t xml:space="preserve">…q¸»¬ …S¿tû†¶¥Û…hµ¶ªÅ†tû±³ ¶¢…«Ò «¸ö‡¶® </w:t>
      </w:r>
      <w:r w:rsidRPr="00B019F7">
        <w:rPr>
          <w:rFonts w:ascii="BRH Telugu RN" w:hAnsi="BRH Telugu RN" w:cs="BRH Telugu RN"/>
        </w:rPr>
        <w:t>|| 7.1</w:t>
      </w:r>
      <w:r w:rsidRPr="00901E2D">
        <w:t xml:space="preserve"> </w:t>
      </w:r>
    </w:p>
    <w:p w:rsidR="00B00C89" w:rsidRPr="00901E2D" w:rsidRDefault="00B00C89" w:rsidP="001F7C6E">
      <w:pPr>
        <w:pStyle w:val="Telugu-Veda"/>
      </w:pPr>
    </w:p>
    <w:p w:rsidR="00901E2D" w:rsidRPr="00901E2D" w:rsidRDefault="00901E2D" w:rsidP="005E4823">
      <w:pPr>
        <w:pStyle w:val="NoSpacing"/>
      </w:pPr>
    </w:p>
    <w:p w:rsidR="00901E2D" w:rsidRPr="00901E2D" w:rsidRDefault="00901E2D" w:rsidP="005E4823">
      <w:pPr>
        <w:pStyle w:val="Heading2VedaVMSTelugu"/>
        <w:numPr>
          <w:ilvl w:val="0"/>
          <w:numId w:val="0"/>
        </w:numPr>
        <w:ind w:left="720" w:hanging="720"/>
      </w:pPr>
      <w:bookmarkStart w:id="34" w:name="_Toc5743865"/>
      <w:r w:rsidRPr="00901E2D">
        <w:lastRenderedPageBreak/>
        <w:t>4.10</w:t>
      </w:r>
      <w:r w:rsidRPr="00901E2D">
        <w:tab/>
        <w:t>Ê¢l¸£¶ªî±µg¸±ÀµÀ Y¶p¶¢Àm¸åòB</w:t>
      </w:r>
      <w:bookmarkEnd w:id="34"/>
    </w:p>
    <w:p w:rsidR="00901E2D" w:rsidRPr="00901E2D" w:rsidRDefault="00901E2D" w:rsidP="001F7C6E">
      <w:pPr>
        <w:pStyle w:val="Telugu-Veda"/>
      </w:pPr>
      <w:r w:rsidRPr="00901E2D">
        <w:t>±ÀµÀ¶¥Ü†¶mç«¸-¶¢ÀÅ…¶¨sûÑ …£¶¥ö†±µÃ…¶p-¶¥Ü‡mÐç…sûµï-¶¥Üm¸</w:t>
      </w:r>
      <w:proofErr w:type="gramStart"/>
      <w:r w:rsidRPr="00901E2D">
        <w:t>ç(</w:t>
      </w:r>
      <w:proofErr w:type="gramEnd"/>
      <w:r w:rsidRPr="00901E2D">
        <w:t xml:space="preserve">†S³Ø)«¸ï …£Ê¢†¶¥ | </w:t>
      </w:r>
    </w:p>
    <w:p w:rsidR="00901E2D" w:rsidRPr="00901E2D" w:rsidRDefault="00901E2D" w:rsidP="001F7C6E">
      <w:pPr>
        <w:pStyle w:val="Telugu-Veda"/>
      </w:pPr>
      <w:r w:rsidRPr="00901E2D">
        <w:t>¶ªV</w:t>
      </w:r>
      <w:proofErr w:type="gramStart"/>
      <w:r w:rsidRPr="00901E2D">
        <w:t>¸(</w:t>
      </w:r>
      <w:proofErr w:type="gramEnd"/>
      <w:r w:rsidRPr="00901E2D">
        <w:t xml:space="preserve">S³î) ¦OµïB ¶pÁ±Ð ¢¸†VÐ¶p…n¶¨-l¼‡mÐçò …YÉï¶¨á †E…nçò±ÀµÃ…±ÀµÀ sÀÀ†»¨…sûÑï </w:t>
      </w:r>
    </w:p>
    <w:p w:rsidR="00901E2D" w:rsidRPr="00901E2D" w:rsidRDefault="00901E2D" w:rsidP="001F7C6E">
      <w:pPr>
        <w:pStyle w:val="Telugu-Veda"/>
      </w:pPr>
      <w:r w:rsidRPr="00901E2D">
        <w:t xml:space="preserve">¶m†È¢Ã …lÉÊ¢†sûµïB …¶ªölû¸ …»phµÅ…sûÑï sûµÃ±µÀí…¶¢¶ªÀù…¶¢-¶¥Ü…¶mç MA || </w:t>
      </w:r>
      <w:r w:rsidRPr="00B019F7">
        <w:rPr>
          <w:rFonts w:ascii="BRH Telugu RN" w:hAnsi="BRH Telugu RN" w:cs="BRH Telugu RN"/>
        </w:rPr>
        <w:t>8.1</w:t>
      </w:r>
      <w:r w:rsidRPr="00901E2D">
        <w:t xml:space="preserve"> </w:t>
      </w:r>
    </w:p>
    <w:p w:rsidR="00901E2D" w:rsidRPr="00901E2D" w:rsidRDefault="00901E2D" w:rsidP="00014169">
      <w:pPr>
        <w:pStyle w:val="NoSpacing"/>
      </w:pPr>
    </w:p>
    <w:p w:rsidR="00901E2D" w:rsidRPr="00901E2D" w:rsidRDefault="00901E2D" w:rsidP="001F7C6E">
      <w:pPr>
        <w:pStyle w:val="Telugu-Veda"/>
      </w:pPr>
      <w:r w:rsidRPr="00901E2D">
        <w:t xml:space="preserve">¶m…È¢Ã sñ†¶¬îgÉ …lû¸±µ†gA Ê¢À …C¶ªåþö-†n±¸Oµ±µgA-…lû¸±µ†±ÀÀh¸ </w:t>
      </w:r>
    </w:p>
    <w:p w:rsidR="00901E2D" w:rsidRPr="00901E2D" w:rsidRDefault="00901E2D" w:rsidP="001F7C6E">
      <w:pPr>
        <w:pStyle w:val="Telugu-Veda"/>
      </w:pPr>
      <w:r w:rsidRPr="00901E2D">
        <w:t xml:space="preserve">sûµÃ±ÀµÃ…¶ªA Oµ†±µä±ÀÇÃB …¶¥ÀñhµA ¶¢Ã‡VÐï…fûµöA ¶¢À…¶¢Ã¶¢ÀÀ…¶¨ï MA || </w:t>
      </w:r>
      <w:r w:rsidRPr="00B019F7">
        <w:rPr>
          <w:rFonts w:ascii="BRH Telugu RN" w:hAnsi="BRH Telugu RN" w:cs="BRH Telugu RN"/>
        </w:rPr>
        <w:t>9.1</w:t>
      </w:r>
      <w:r w:rsidRPr="00901E2D">
        <w:t xml:space="preserve"> </w:t>
      </w:r>
    </w:p>
    <w:p w:rsidR="00901E2D" w:rsidRPr="00901E2D" w:rsidRDefault="00901E2D" w:rsidP="005E4823">
      <w:pPr>
        <w:pStyle w:val="NoSpacing"/>
      </w:pPr>
    </w:p>
    <w:p w:rsidR="00901E2D" w:rsidRPr="00901E2D" w:rsidRDefault="00901E2D" w:rsidP="005E4823">
      <w:pPr>
        <w:pStyle w:val="Heading2VedaVMSTelugu"/>
        <w:numPr>
          <w:ilvl w:val="0"/>
          <w:numId w:val="0"/>
        </w:numPr>
        <w:ind w:left="720" w:hanging="720"/>
      </w:pPr>
      <w:bookmarkStart w:id="35" w:name="_Toc5743866"/>
      <w:r w:rsidRPr="00901E2D">
        <w:t>4.11</w:t>
      </w:r>
      <w:r w:rsidRPr="00901E2D">
        <w:tab/>
        <w:t>hµ¶pB ¶pñ¶¥A«¸</w:t>
      </w:r>
      <w:bookmarkEnd w:id="35"/>
    </w:p>
    <w:p w:rsidR="00901E2D" w:rsidRPr="00901E2D" w:rsidRDefault="00901E2D" w:rsidP="00D7480A">
      <w:pPr>
        <w:pStyle w:val="Telugu-Veda"/>
      </w:pPr>
      <w:r w:rsidRPr="00901E2D">
        <w:t xml:space="preserve">…sÀÀhµA hµ†¶pB …¶ªhµïA hµ†¶pB …¶¥ÀñhµA hµ†¶pB …¥¹¶måA hµ…qÒ lµ…¶¢À ¶ªå…¶pB ¶¥…¶¢À¶ªå…qÒ l¸…¶mA hµ…qÒ ±ÀµÀ…YßA hµ…qÒ sûµÃ±µÀí…¶¢¶ªÀù¶¢±³ -sñ…ËÈ¬þî-hµlµÀ‡q¸…ËÈªþï-hµhµå†¶pB || </w:t>
      </w:r>
      <w:r w:rsidRPr="00B019F7">
        <w:rPr>
          <w:rFonts w:ascii="BRH Telugu RN" w:hAnsi="BRH Telugu RN" w:cs="BRH Telugu RN"/>
        </w:rPr>
        <w:t>10.1</w:t>
      </w:r>
      <w:r w:rsidRPr="00901E2D">
        <w:t xml:space="preserve"> </w:t>
      </w:r>
    </w:p>
    <w:p w:rsidR="00901E2D" w:rsidRPr="00901E2D" w:rsidRDefault="00901E2D" w:rsidP="005E4823">
      <w:pPr>
        <w:pStyle w:val="NoSpacing"/>
      </w:pPr>
    </w:p>
    <w:p w:rsidR="00901E2D" w:rsidRPr="00901E2D" w:rsidRDefault="00901E2D" w:rsidP="005E4823">
      <w:pPr>
        <w:pStyle w:val="Heading2VedaVMSTelugu"/>
        <w:numPr>
          <w:ilvl w:val="0"/>
          <w:numId w:val="0"/>
        </w:numPr>
        <w:ind w:left="720" w:hanging="720"/>
      </w:pPr>
      <w:bookmarkStart w:id="36" w:name="_Toc5743867"/>
      <w:r w:rsidRPr="00901E2D">
        <w:t>4.12</w:t>
      </w:r>
      <w:r w:rsidRPr="00901E2D">
        <w:tab/>
        <w:t>£»¬h¸Vµ±µg ¶pñ¶¥A«¸ n»¨l¸èVµ±µg nm¸ç Vµ</w:t>
      </w:r>
      <w:bookmarkEnd w:id="36"/>
      <w:r w:rsidRPr="00901E2D">
        <w:t xml:space="preserve"> </w:t>
      </w:r>
    </w:p>
    <w:p w:rsidR="00901E2D" w:rsidRPr="00B019F7" w:rsidRDefault="00901E2D" w:rsidP="00D7480A">
      <w:pPr>
        <w:pStyle w:val="Telugu-Veda"/>
        <w:rPr>
          <w:rFonts w:ascii="BRH Telugu RN" w:hAnsi="BRH Telugu RN" w:cs="BRH Telugu RN"/>
        </w:rPr>
      </w:pPr>
      <w:r w:rsidRPr="00901E2D">
        <w:t xml:space="preserve">±ÀµÀ†k¸ …¶¢Å°µ†¶ªï …¶ªA¶pÁ†»¨êhµ¶ªï …lµÃ±¸l³ …SµmÐè ‡¢¸…hÉï¶¢A ¶pÁ†gï¶ªï …Oµ±µî†gÑ …lµÃ±¸l³ …SµmÐè †¢¸…i ±ÀµÀ†k¸„»ª…lû¸±¸A …Oµ±Éå„†¶¢»¬h¸-¶¢À…¶¢O¸ñ…Ê¢À ±ÀµÀlµÀï…Ê¢ ±ÀµÀÀ…Ê¢ ¶¬†¢¸ …£¶¬ö†±ÀÀ©¸ï£À …Oµ±µåA †¶pi…©¸ï¤À…hÉï¶¢-…¶¢À¶¢ÀÅ†h¸-…l¸h¸î†¶mA …YÂSµÀ‡Êpùh³ || </w:t>
      </w:r>
      <w:r w:rsidRPr="00B019F7">
        <w:rPr>
          <w:rFonts w:ascii="BRH Telugu RN" w:hAnsi="BRH Telugu RN" w:cs="BRH Telugu RN"/>
        </w:rPr>
        <w:t xml:space="preserve">11.1 </w:t>
      </w:r>
    </w:p>
    <w:p w:rsidR="00901E2D" w:rsidRDefault="00901E2D" w:rsidP="006A7633">
      <w:pPr>
        <w:pStyle w:val="NoSpacing"/>
      </w:pPr>
    </w:p>
    <w:p w:rsidR="00B00C89" w:rsidRDefault="00B00C89" w:rsidP="006A7633">
      <w:pPr>
        <w:pStyle w:val="NoSpacing"/>
      </w:pPr>
    </w:p>
    <w:p w:rsidR="00B00C89" w:rsidRDefault="00B00C89" w:rsidP="006A7633">
      <w:pPr>
        <w:pStyle w:val="NoSpacing"/>
      </w:pPr>
    </w:p>
    <w:p w:rsidR="00B00C89" w:rsidRPr="00901E2D" w:rsidRDefault="00B00C89" w:rsidP="006A7633">
      <w:pPr>
        <w:pStyle w:val="NoSpacing"/>
      </w:pPr>
    </w:p>
    <w:p w:rsidR="00901E2D" w:rsidRPr="00901E2D" w:rsidRDefault="00901E2D" w:rsidP="006A7633">
      <w:pPr>
        <w:pStyle w:val="Heading2VedaVMSTelugu"/>
        <w:numPr>
          <w:ilvl w:val="0"/>
          <w:numId w:val="0"/>
        </w:numPr>
        <w:ind w:left="720" w:hanging="720"/>
      </w:pPr>
      <w:bookmarkStart w:id="37" w:name="_Toc5743868"/>
      <w:r w:rsidRPr="00901E2D">
        <w:lastRenderedPageBreak/>
        <w:t>4.13</w:t>
      </w:r>
      <w:r w:rsidRPr="00901E2D">
        <w:tab/>
        <w:t>lµ¶¬±µ £l¸ï</w:t>
      </w:r>
      <w:bookmarkEnd w:id="37"/>
    </w:p>
    <w:p w:rsidR="00901E2D" w:rsidRPr="00901E2D" w:rsidRDefault="00901E2D" w:rsidP="00D7480A">
      <w:pPr>
        <w:pStyle w:val="Telugu-Veda"/>
      </w:pPr>
      <w:r w:rsidRPr="00901E2D">
        <w:t>…CgÑ-±µ†g½±ÀµÃ´m ¶¢À…¶¬hÐ ¶¢À†¾¬±ÀµÃ-…m¸h¸î SµÀ†¶®…±ÀµÃA n†»¬hÐ„¶ªï …YmÐåB |</w:t>
      </w:r>
      <w:r w:rsidR="00B00C89">
        <w:t xml:space="preserve"> </w:t>
      </w:r>
      <w:r w:rsidRPr="00901E2D">
        <w:t xml:space="preserve">hµ†¶¢ÀOµñhµÀA ¶p¶¥ïi ¤hµ…¥ÑOÐ …lû¸hµÀB …¶pñ«¸‡l¸´m-¶¢À…»¬¶¢Ã†¶m¤À¶¥A || </w:t>
      </w:r>
      <w:r w:rsidRPr="00B019F7">
        <w:rPr>
          <w:rFonts w:ascii="BRH Telugu RN" w:hAnsi="BRH Telugu RN" w:cs="BRH Telugu RN"/>
        </w:rPr>
        <w:t>12.1</w:t>
      </w:r>
      <w:r w:rsidRPr="00901E2D">
        <w:t xml:space="preserve"> </w:t>
      </w:r>
    </w:p>
    <w:p w:rsidR="00901E2D" w:rsidRPr="00901E2D" w:rsidRDefault="00901E2D" w:rsidP="00014169">
      <w:pPr>
        <w:pStyle w:val="NoSpacing"/>
      </w:pPr>
    </w:p>
    <w:p w:rsidR="00901E2D" w:rsidRPr="00901E2D" w:rsidRDefault="00901E2D" w:rsidP="00D7480A">
      <w:pPr>
        <w:pStyle w:val="Telugu-Veda"/>
      </w:pPr>
      <w:r w:rsidRPr="00901E2D">
        <w:t>…¶ª¶på …q¸ñg¸B …¶pñsûµ†¶¢…nå hµ‡«¸îk³ …¶ªq¸å±¼Û†¶¨B …¶ª£À†lûµB …¶ª¶på …Z¶®öB |</w:t>
      </w:r>
    </w:p>
    <w:p w:rsidR="00901E2D" w:rsidRPr="00901E2D" w:rsidRDefault="00901E2D" w:rsidP="00D7480A">
      <w:pPr>
        <w:pStyle w:val="Telugu-Veda"/>
      </w:pPr>
      <w:r w:rsidRPr="00901E2D">
        <w:t xml:space="preserve">…¶ª¶på …EÊ¢À …vÑO¸ ±ÀÉÀ…¶¨À Vµ†±µnå …q¸ñg¸ …SµÀ¶®†¶¥…±ÀµÃ-né†»¬h¸B …¶ª¶på †¶ª¶på || </w:t>
      </w:r>
      <w:r w:rsidRPr="00B019F7">
        <w:rPr>
          <w:rFonts w:ascii="BRH Telugu RN" w:hAnsi="BRH Telugu RN" w:cs="BRH Telugu RN"/>
        </w:rPr>
        <w:t>12.2</w:t>
      </w:r>
      <w:r w:rsidRPr="00901E2D">
        <w:t xml:space="preserve"> </w:t>
      </w:r>
    </w:p>
    <w:p w:rsidR="00901E2D" w:rsidRPr="00901E2D" w:rsidRDefault="00901E2D" w:rsidP="00014169">
      <w:pPr>
        <w:pStyle w:val="NoSpacing"/>
      </w:pPr>
    </w:p>
    <w:p w:rsidR="00901E2D" w:rsidRPr="00901E2D" w:rsidRDefault="00901E2D" w:rsidP="00D7480A">
      <w:pPr>
        <w:pStyle w:val="Telugu-Veda"/>
      </w:pPr>
      <w:r w:rsidRPr="00901E2D">
        <w:t>C†hµB ¶ª…¶¢ÀÀl¸ñ …S¼±µ†±ÀµÀ…¶¥Û ¶ª…±Éö„«¸îk³ ¶ªï†¶mç…Êmå »ª†¶mè…¶¢B ¶ª†±µö±µÃq¸B |</w:t>
      </w:r>
    </w:p>
    <w:p w:rsidR="00901E2D" w:rsidRPr="00B019F7" w:rsidRDefault="00901E2D" w:rsidP="00D7480A">
      <w:pPr>
        <w:pStyle w:val="Telugu-Veda"/>
        <w:rPr>
          <w:rFonts w:ascii="BRH Telugu RN" w:hAnsi="BRH Telugu RN" w:cs="BRH Telugu RN"/>
        </w:rPr>
      </w:pPr>
      <w:r w:rsidRPr="00901E2D">
        <w:t xml:space="preserve">C†hµ…¶¥Û £…¥¹ö M†¶¨lûµ…±ÀÇÃ ±µ‡«¸…VµÛ ±ÀÉÀ†ËÈm¶¨ …sûµÃhµ-†»ªå¶¨áhµï¶må…±¸h¸î || </w:t>
      </w:r>
      <w:r w:rsidRPr="00B019F7">
        <w:rPr>
          <w:rFonts w:ascii="BRH Telugu RN" w:hAnsi="BRH Telugu RN" w:cs="BRH Telugu RN"/>
        </w:rPr>
        <w:t xml:space="preserve">12.3 </w:t>
      </w:r>
    </w:p>
    <w:p w:rsidR="00901E2D" w:rsidRPr="00901E2D" w:rsidRDefault="00901E2D" w:rsidP="00014169">
      <w:pPr>
        <w:pStyle w:val="NoSpacing"/>
      </w:pPr>
    </w:p>
    <w:p w:rsidR="00901E2D" w:rsidRPr="00B019F7" w:rsidRDefault="00901E2D" w:rsidP="00D7480A">
      <w:pPr>
        <w:pStyle w:val="Telugu-Veda"/>
        <w:rPr>
          <w:rFonts w:ascii="BRH Telugu RN" w:hAnsi="BRH Telugu RN" w:cs="BRH Telugu RN"/>
        </w:rPr>
      </w:pPr>
      <w:r w:rsidRPr="00901E2D">
        <w:t>…sñ¶®î …lÉ¢¸‡m¸A ¶p…lµ¤B †Oµ…¤m¸-¶¢ÀÅ…»¨±³-£†q¸ñg¸A ¶¢À…»¬©Ò …¶¢ÀÅS¸‡g¸A |</w:t>
      </w:r>
      <w:r w:rsidR="00B00C89">
        <w:t xml:space="preserve"> </w:t>
      </w:r>
      <w:r w:rsidRPr="00901E2D">
        <w:t xml:space="preserve">…Ê¥ïmÐ SµÅ†lû¸ñ…g¸(…S³Ø) ¶ªö†lû¼…i±³-¶¢†m¸…m¸(…S³î) «Ò†¶¢ÀB …¶p£…hµñ ¶¢À†hÉï…i±Ésûµ†´mé || </w:t>
      </w:r>
      <w:r w:rsidRPr="00B019F7">
        <w:rPr>
          <w:rFonts w:ascii="BRH Telugu RN" w:hAnsi="BRH Telugu RN" w:cs="BRH Telugu RN"/>
        </w:rPr>
        <w:t xml:space="preserve">12.4 </w:t>
      </w:r>
    </w:p>
    <w:p w:rsidR="00901E2D" w:rsidRPr="00901E2D" w:rsidRDefault="00901E2D" w:rsidP="00014169">
      <w:pPr>
        <w:pStyle w:val="NoSpacing"/>
      </w:pPr>
    </w:p>
    <w:p w:rsidR="00901E2D" w:rsidRPr="00901E2D" w:rsidRDefault="00901E2D" w:rsidP="00D7480A">
      <w:pPr>
        <w:pStyle w:val="Telugu-Veda"/>
      </w:pPr>
      <w:r w:rsidRPr="00901E2D">
        <w:t xml:space="preserve">…CY¹ Ê¢À…O¸A </w:t>
      </w:r>
      <w:r w:rsidRPr="00901E2D">
        <w:rPr>
          <w:rFonts w:ascii="BRH Devanagari" w:hAnsi="BRH Devanagari" w:cs="BRH Devanagari"/>
        </w:rPr>
        <w:t>Æ</w:t>
      </w:r>
      <w:r w:rsidRPr="00901E2D">
        <w:t>vÑ†»¬hµ-¶¥ÀOµô-…OµÅ©¸äA …s¾¬öA …¶pñY¹A …Y¶m†±ÀµÀ…</w:t>
      </w:r>
      <w:proofErr w:type="gramStart"/>
      <w:r w:rsidRPr="00901E2D">
        <w:t>oå(</w:t>
      </w:r>
      <w:proofErr w:type="gramEnd"/>
      <w:r w:rsidRPr="00901E2D">
        <w:t>…S³î) ¶ª†±µÃq¸A |</w:t>
      </w:r>
      <w:r w:rsidR="00B00C89">
        <w:t xml:space="preserve"> </w:t>
      </w:r>
      <w:r w:rsidRPr="00901E2D">
        <w:t xml:space="preserve">…CYÑ Ê¬ï†OÐ …YÂ¶¨†¶¢ÃgÑ„…¶mÀÊ¥…hÉ Y‡¶®hÉïm¸A …sûµÀOµå-†sûÑ…S¸¶¢À‡YÑ„¶mïB || </w:t>
      </w:r>
      <w:r w:rsidRPr="00CC07EF">
        <w:rPr>
          <w:rFonts w:ascii="BRH Telugu RN" w:hAnsi="BRH Telugu RN" w:cs="BRH Telugu RN"/>
        </w:rPr>
        <w:t>12.5</w:t>
      </w:r>
      <w:r w:rsidRPr="00901E2D">
        <w:t xml:space="preserve"> </w:t>
      </w:r>
    </w:p>
    <w:p w:rsidR="00901E2D" w:rsidRPr="00901E2D" w:rsidRDefault="00901E2D" w:rsidP="00014169">
      <w:pPr>
        <w:pStyle w:val="NoSpacing"/>
      </w:pPr>
    </w:p>
    <w:p w:rsidR="00901E2D" w:rsidRPr="00CC07EF" w:rsidRDefault="00901E2D" w:rsidP="00D7480A">
      <w:pPr>
        <w:pStyle w:val="Telugu-Veda"/>
        <w:rPr>
          <w:rFonts w:ascii="BRH Telugu RN" w:hAnsi="BRH Telugu RN" w:cs="BRH Telugu RN"/>
        </w:rPr>
      </w:pPr>
      <w:r w:rsidRPr="00901E2D">
        <w:lastRenderedPageBreak/>
        <w:t>…¶</w:t>
      </w:r>
      <w:proofErr w:type="gramStart"/>
      <w:r w:rsidRPr="00901E2D">
        <w:t>¬(</w:t>
      </w:r>
      <w:proofErr w:type="gramEnd"/>
      <w:r w:rsidRPr="00901E2D">
        <w:t>…S³î)¶ªB †¶¥À…W¶¨l³ ¶¢†¶ªÀ-±µ¶må±¼…°µ-¶ªlÐè†h¸ Ê¢…l¼¶¨-lµ†ik¼±³-lµÀ±Ð…g¶ªh³ |</w:t>
      </w:r>
      <w:r w:rsidR="00B00C89">
        <w:t xml:space="preserve"> </w:t>
      </w:r>
      <w:r w:rsidRPr="00901E2D">
        <w:t xml:space="preserve">…¶mÅ¶¨†lµö…±µ-¶ª†lµÅ…hµ-¶ªl³ †¢Ðï…¶¢À-¶ª…lµs¹Ý …SÐY¹ </w:t>
      </w:r>
      <w:r w:rsidR="00B00C89">
        <w:br/>
      </w:r>
      <w:r w:rsidRPr="00901E2D">
        <w:t xml:space="preserve">†sÀÀ…hµY¹ †C…l¼ñY¹ …sÀÀhµA …sÅ¶¬h³ || </w:t>
      </w:r>
      <w:r w:rsidRPr="00CC07EF">
        <w:rPr>
          <w:rFonts w:ascii="BRH Telugu RN" w:hAnsi="BRH Telugu RN" w:cs="BRH Telugu RN"/>
        </w:rPr>
        <w:t>12.6</w:t>
      </w:r>
    </w:p>
    <w:p w:rsidR="00901E2D" w:rsidRPr="00901E2D" w:rsidRDefault="00901E2D" w:rsidP="00014169">
      <w:pPr>
        <w:pStyle w:val="NoSpacing"/>
      </w:pPr>
    </w:p>
    <w:p w:rsidR="00901E2D" w:rsidRPr="00901E2D" w:rsidRDefault="00901E2D" w:rsidP="00D7480A">
      <w:pPr>
        <w:pStyle w:val="Telugu-Veda"/>
      </w:pPr>
      <w:r w:rsidRPr="00901E2D">
        <w:t>…¶TÅhµA †£À£À°º±É …¶TÅhµ†¶¢À…¶ªï ±ÀÇÃ†n±³ …¶TÅhÉ …¦ñhÐ …¶TÅhµ†¶¢ÀÀ¶¢…¶ªï lû¸†¶¢À</w:t>
      </w:r>
      <w:r w:rsidR="00B00C89">
        <w:t xml:space="preserve"> </w:t>
      </w:r>
      <w:r w:rsidRPr="00901E2D">
        <w:t>|</w:t>
      </w:r>
      <w:r w:rsidR="00B00C89">
        <w:t xml:space="preserve"> </w:t>
      </w:r>
      <w:r w:rsidRPr="00901E2D">
        <w:t xml:space="preserve">…C…¶mÀ…¶¨ölûµ¶¢Ã†¶¢¶¬ …¶¢Ãlµ†±ÀµÀ…¶ªö «¸ö†¶® OµÅhµA ¶¢Å¶¨sûµ ¶¢°º …¶¬¶¢ïA || </w:t>
      </w:r>
      <w:r w:rsidRPr="00CC07EF">
        <w:rPr>
          <w:rFonts w:ascii="BRH Telugu RN" w:hAnsi="BRH Telugu RN" w:cs="BRH Telugu RN"/>
        </w:rPr>
        <w:t>12.7</w:t>
      </w:r>
      <w:r w:rsidRPr="00901E2D">
        <w:t xml:space="preserve"> </w:t>
      </w:r>
    </w:p>
    <w:p w:rsidR="00901E2D" w:rsidRPr="00901E2D" w:rsidRDefault="00901E2D" w:rsidP="00014169">
      <w:pPr>
        <w:pStyle w:val="NoSpacing"/>
      </w:pPr>
    </w:p>
    <w:p w:rsidR="00901E2D" w:rsidRPr="00901E2D" w:rsidRDefault="00901E2D" w:rsidP="00D7480A">
      <w:pPr>
        <w:pStyle w:val="Telugu-Veda"/>
      </w:pPr>
      <w:r w:rsidRPr="00901E2D">
        <w:t>…¶ª…¶¢ÀÀl¸ñ …lµÃ±¼î±³-¶¢À†lûµÀ…¶¢Ã(…S³î) G†l¸±µ-lµÀ…q¸(…S³î)¶¥À…m¸ ¶ª†¶¢À¶¢ÀÅ…hµhµö †¶¢Ã¶md³ |</w:t>
      </w:r>
      <w:r w:rsidR="00B00C89">
        <w:t xml:space="preserve"> </w:t>
      </w:r>
      <w:r w:rsidRPr="00901E2D">
        <w:t xml:space="preserve">…¶TÅhµ…¶ªï m¸…¶¢À SµÀ…¶¬ïA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±ÀµÀlµ†»ªå …Z¶®ö …lÉ¢¸†m¸-…¶¢À¶¢ÀÅ†hµ…¶ªï m¸†tûB || </w:t>
      </w:r>
      <w:r w:rsidRPr="00CC07EF">
        <w:rPr>
          <w:rFonts w:ascii="BRH Telugu RN" w:hAnsi="BRH Telugu RN" w:cs="BRH Telugu RN"/>
        </w:rPr>
        <w:t>12.8</w:t>
      </w:r>
      <w:r w:rsidRPr="00901E2D">
        <w:t xml:space="preserve"> </w:t>
      </w:r>
    </w:p>
    <w:p w:rsidR="00901E2D" w:rsidRPr="00901E2D" w:rsidRDefault="00901E2D" w:rsidP="00D7480A">
      <w:pPr>
        <w:pStyle w:val="Telugu-Veda"/>
      </w:pPr>
      <w:r w:rsidRPr="00901E2D">
        <w:t xml:space="preserve">…¶¢±ÀµÀA m¸…¶¢À ¶pñ†sñ¢¸¶¢Ã …¶TÅhÉ…m¸»ªî´m …±ÀµÀYÉß †lû¸±µ±ÀµÃ…¶¢Ã </w:t>
      </w:r>
      <w:r w:rsidR="00B00C89">
        <w:br/>
      </w:r>
      <w:r w:rsidRPr="00901E2D">
        <w:t>¶m†È¢ÃtûB</w:t>
      </w:r>
      <w:r w:rsidR="005378A6">
        <w:t xml:space="preserve"> </w:t>
      </w:r>
      <w:r w:rsidRPr="00901E2D">
        <w:t>|</w:t>
      </w:r>
      <w:r w:rsidR="00B00C89">
        <w:t xml:space="preserve"> </w:t>
      </w:r>
      <w:r w:rsidRPr="00901E2D">
        <w:t xml:space="preserve">G†¶p …sñ¶®î †¶¥Åg¶¢…VµÜ¶ªï†¶¢Ã…¶mA Vµ†hµÀB ¶¥ÅUÑØ „¶¢¤Àl³ …SÓ±µ …Jhµh³ || </w:t>
      </w:r>
      <w:r w:rsidRPr="00CC07EF">
        <w:rPr>
          <w:rFonts w:ascii="BRH Telugu RN" w:hAnsi="BRH Telugu RN" w:cs="BRH Telugu RN"/>
        </w:rPr>
        <w:t>12.9</w:t>
      </w:r>
      <w:r w:rsidRPr="00901E2D">
        <w:t xml:space="preserve"> </w:t>
      </w:r>
    </w:p>
    <w:p w:rsidR="00901E2D" w:rsidRPr="00901E2D" w:rsidRDefault="00901E2D" w:rsidP="00014169">
      <w:pPr>
        <w:pStyle w:val="NoSpacing"/>
      </w:pPr>
    </w:p>
    <w:p w:rsidR="00901E2D" w:rsidRPr="00901E2D" w:rsidRDefault="00901E2D" w:rsidP="00D7480A">
      <w:pPr>
        <w:pStyle w:val="Telugu-Veda"/>
      </w:pPr>
      <w:r w:rsidRPr="00901E2D">
        <w:t>…Vµh¸ö…±¼ ¶¥Å…U¹Ø hµñ†±ÀÇÃ C…¶ªï q¸…l¸ lÉö …§…±³¶¨ …¶ª¶på ¶¬†«¸å «Ò …C¶ªï |</w:t>
      </w:r>
    </w:p>
    <w:p w:rsidR="00901E2D" w:rsidRPr="00901E2D" w:rsidRDefault="00901E2D" w:rsidP="00D7480A">
      <w:pPr>
        <w:pStyle w:val="Telugu-Veda"/>
      </w:pPr>
      <w:proofErr w:type="gramStart"/>
      <w:r w:rsidRPr="00901E2D">
        <w:t>iñ†</w:t>
      </w:r>
      <w:proofErr w:type="gramEnd"/>
      <w:r w:rsidRPr="00901E2D">
        <w:t xml:space="preserve">lû¸ …slÐè †¶¢Å…¶¨sûÑ †±Ð±µ¤i …¶¢À¶¬Ñ …lÉ¢Ð ¶¢À…±¸åþï(…S³î) D†£Ê¢¶¥ || </w:t>
      </w:r>
      <w:r w:rsidRPr="00CC07EF">
        <w:rPr>
          <w:rFonts w:ascii="BRH Telugu RN" w:hAnsi="BRH Telugu RN" w:cs="BRH Telugu RN"/>
        </w:rPr>
        <w:t>12.10</w:t>
      </w:r>
      <w:r w:rsidRPr="00901E2D">
        <w:t xml:space="preserve"> </w:t>
      </w:r>
    </w:p>
    <w:p w:rsidR="00901E2D" w:rsidRDefault="00901E2D" w:rsidP="00014169">
      <w:pPr>
        <w:pStyle w:val="NoSpacing"/>
      </w:pPr>
    </w:p>
    <w:p w:rsidR="00B00C89" w:rsidRPr="00901E2D" w:rsidRDefault="00B00C89" w:rsidP="00014169">
      <w:pPr>
        <w:pStyle w:val="NoSpacing"/>
      </w:pPr>
    </w:p>
    <w:p w:rsidR="00901E2D" w:rsidRPr="00901E2D" w:rsidRDefault="00901E2D" w:rsidP="00D7480A">
      <w:pPr>
        <w:pStyle w:val="Telugu-Veda"/>
      </w:pPr>
      <w:proofErr w:type="gramStart"/>
      <w:r w:rsidRPr="00901E2D">
        <w:lastRenderedPageBreak/>
        <w:t>iñ†</w:t>
      </w:r>
      <w:proofErr w:type="gramEnd"/>
      <w:r w:rsidRPr="00901E2D">
        <w:t>lû¸ …»¬hµA …¶pgº†tû±³ …SµÀ¶¬ï†¶¢Ã…¶mA Sµ†£-…lÉ¢¸†«Ò …¶TÅhµ¶¢À†¶mö£¶mç´mé|</w:t>
      </w:r>
    </w:p>
    <w:p w:rsidR="00901E2D" w:rsidRPr="00901E2D" w:rsidRDefault="00901E2D" w:rsidP="00D7480A">
      <w:pPr>
        <w:pStyle w:val="Telugu-Veda"/>
      </w:pPr>
      <w:r w:rsidRPr="00901E2D">
        <w:t>E…¶mçò J…O</w:t>
      </w:r>
      <w:proofErr w:type="gramStart"/>
      <w:r w:rsidRPr="00901E2D">
        <w:t>µ(</w:t>
      </w:r>
      <w:proofErr w:type="gramEnd"/>
      <w:r w:rsidRPr="00901E2D">
        <w:t xml:space="preserve">…S³î) ¶ªÃ…±µï J†OµA YY¹¶m …Ê¢m¸ lÉOµ(†S³Ø) …¶ªölûµ…±ÀµÃ </w:t>
      </w:r>
      <w:r w:rsidR="00B00C89">
        <w:br/>
      </w:r>
      <w:r w:rsidRPr="00901E2D">
        <w:t xml:space="preserve">n†¶¨àhµ°µÀB || </w:t>
      </w:r>
      <w:r w:rsidRPr="00CC07EF">
        <w:rPr>
          <w:rFonts w:ascii="BRH Telugu RN" w:hAnsi="BRH Telugu RN" w:cs="BRH Telugu RN"/>
        </w:rPr>
        <w:t>12.11</w:t>
      </w:r>
      <w:r w:rsidRPr="00901E2D">
        <w:t xml:space="preserve"> </w:t>
      </w:r>
    </w:p>
    <w:p w:rsidR="00901E2D" w:rsidRPr="00901E2D" w:rsidRDefault="00901E2D" w:rsidP="00014169">
      <w:pPr>
        <w:pStyle w:val="NoSpacing"/>
      </w:pPr>
    </w:p>
    <w:p w:rsidR="00901E2D" w:rsidRPr="00901E2D" w:rsidRDefault="00901E2D" w:rsidP="00D7480A">
      <w:pPr>
        <w:pStyle w:val="Telugu-Veda"/>
      </w:pPr>
      <w:r w:rsidRPr="00901E2D">
        <w:t>±ÀÇÃ …lÉ¢¸‡m¸A ¶pñ…kµ¶¢ÀA …¶pÁ±µ…«¸ål³ £…¥¹ölû¼†±ÀÇÃ …±µÀlÐñ …¶¢À¶¬±³†»¨B | …»¬…±µ…gï…Sµ±µíA †¶p¶¥ï…hµ Y¹†±ÀµÀ¶¢Ã…¶</w:t>
      </w:r>
      <w:proofErr w:type="gramStart"/>
      <w:r w:rsidRPr="00901E2D">
        <w:t>m(</w:t>
      </w:r>
      <w:proofErr w:type="gramEnd"/>
      <w:r w:rsidRPr="00901E2D">
        <w:t xml:space="preserve">…S³î) ¶ª†mÐ …lÉ¶¢B …¶¥Àsûµ…±ÀµÃ </w:t>
      </w:r>
      <w:r w:rsidR="00B00C89">
        <w:br/>
      </w:r>
      <w:r w:rsidRPr="00901E2D">
        <w:t>¶ªîýÅ…h¸ï ¶ªA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†±ÀµÀÀ¶mOµÀå || </w:t>
      </w:r>
      <w:r w:rsidRPr="00CC07EF">
        <w:rPr>
          <w:rFonts w:ascii="BRH Telugu RN" w:hAnsi="BRH Telugu RN" w:cs="BRH Telugu RN"/>
        </w:rPr>
        <w:t>12.12</w:t>
      </w:r>
      <w:r w:rsidRPr="00901E2D">
        <w:t xml:space="preserve"> </w:t>
      </w:r>
    </w:p>
    <w:p w:rsidR="00901E2D" w:rsidRPr="00901E2D" w:rsidRDefault="00901E2D" w:rsidP="00014169">
      <w:pPr>
        <w:pStyle w:val="NoSpacing"/>
      </w:pPr>
    </w:p>
    <w:p w:rsidR="00901E2D" w:rsidRDefault="00901E2D" w:rsidP="00D7480A">
      <w:pPr>
        <w:pStyle w:val="Telugu-Veda"/>
      </w:pPr>
      <w:r w:rsidRPr="00901E2D">
        <w:t>±ÀµÀ…«¸îhµê…±µA m¸†¶p…±µ ¶¢À…»ªå Oº…cºÛlµï…«¸î´m m¸†g½…±ÀÇÃ ¶m Y¹ï‡±ÀÇÃ„…»ªå Oµ†¦Ûh³|</w:t>
      </w:r>
      <w:r w:rsidR="00B00C89">
        <w:t xml:space="preserve"> </w:t>
      </w:r>
      <w:r w:rsidRPr="00901E2D">
        <w:t xml:space="preserve">…¶¢Å°µ †E¶¢ ¶ªåsÑè …l¼£†i…¶¨á-hÉï…OµÊªå…ÊmlµA …¶pÁ¹±µäA ¶pÁ†±µÀÊ¨…g ¶ª‡±µöA || </w:t>
      </w:r>
      <w:r w:rsidRPr="00CC07EF">
        <w:rPr>
          <w:rFonts w:ascii="BRH Telugu RN" w:hAnsi="BRH Telugu RN" w:cs="BRH Telugu RN"/>
        </w:rPr>
        <w:t>12.13</w:t>
      </w:r>
      <w:r w:rsidRPr="00901E2D">
        <w:t xml:space="preserve"> </w:t>
      </w:r>
    </w:p>
    <w:p w:rsidR="00901E2D" w:rsidRPr="00901E2D" w:rsidRDefault="00901E2D" w:rsidP="00014169">
      <w:pPr>
        <w:pStyle w:val="NoSpacing"/>
      </w:pPr>
    </w:p>
    <w:p w:rsidR="00901E2D" w:rsidRPr="00901E2D" w:rsidRDefault="00901E2D" w:rsidP="00D7480A">
      <w:pPr>
        <w:pStyle w:val="Telugu-Veda"/>
        <w:rPr>
          <w:rFonts w:ascii="BRH Telugu" w:hAnsi="BRH Telugu" w:cs="BRH Telugu"/>
        </w:rPr>
      </w:pPr>
      <w:r w:rsidRPr="00901E2D">
        <w:rPr>
          <w:rFonts w:ascii="BRH Telugu" w:hAnsi="BRH Telugu" w:cs="BRH Telugu"/>
        </w:rPr>
        <w:t>(¶ªm¸ï¶ª ¶ªÃOµå´¢À)</w:t>
      </w:r>
    </w:p>
    <w:p w:rsidR="00901E2D" w:rsidRPr="00901E2D" w:rsidRDefault="00901E2D" w:rsidP="00D7480A">
      <w:pPr>
        <w:pStyle w:val="Telugu-Veda"/>
      </w:pPr>
      <w:r w:rsidRPr="00901E2D">
        <w:t>¶m Oµ†±µîg¸ ¶m …¶pñY…±ÀµÃ lûµ†Êm…¶m h¸ï†SÉËÈmOÉ C¶¢ÀÅ…hµhµö-†¶¢Ã…¶m¶¥ÀB |</w:t>
      </w:r>
    </w:p>
    <w:p w:rsidR="00901E2D" w:rsidRPr="00CC07EF" w:rsidRDefault="00901E2D" w:rsidP="00D7480A">
      <w:pPr>
        <w:pStyle w:val="Telugu-Veda"/>
        <w:rPr>
          <w:rFonts w:ascii="BRH Telugu RN" w:hAnsi="BRH Telugu RN" w:cs="BRH Telugu RN"/>
        </w:rPr>
      </w:pPr>
      <w:r w:rsidRPr="00901E2D">
        <w:t xml:space="preserve">¶p†±É…g m¸…OµA n†»¬…hµA SµÀ†¶®±ÀµÃA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…£sû¹ñ†Y…lÉhµ-lµï†hµ±ÀÇÃ …£¶¥†nå || </w:t>
      </w:r>
      <w:r w:rsidRPr="00CC07EF">
        <w:rPr>
          <w:rFonts w:ascii="BRH Telugu RN" w:hAnsi="BRH Telugu RN" w:cs="BRH Telugu RN"/>
        </w:rPr>
        <w:t>12.14</w:t>
      </w:r>
    </w:p>
    <w:p w:rsidR="00901E2D" w:rsidRPr="00901E2D" w:rsidRDefault="00901E2D" w:rsidP="00014169">
      <w:pPr>
        <w:pStyle w:val="NoSpacing"/>
      </w:pPr>
    </w:p>
    <w:p w:rsidR="00901E2D" w:rsidRPr="00901E2D" w:rsidRDefault="00901E2D" w:rsidP="00D7480A">
      <w:pPr>
        <w:pStyle w:val="Telugu-Veda"/>
      </w:pPr>
      <w:r w:rsidRPr="00901E2D">
        <w:t>…Ê¢…l¸…¶må …£Y¹ß…¶m-¶ªÀ†n¦Û…h¸±¸æB ¶ª†m¸ï¶ª …±ÀÇÃS¸lµï†hµ±ÀµÀB ¶¥À…lµè ¶ª‡h¸åþöB |</w:t>
      </w:r>
      <w:r w:rsidR="00B00C89">
        <w:t xml:space="preserve"> </w:t>
      </w:r>
      <w:r w:rsidRPr="00901E2D">
        <w:t xml:space="preserve">hÉ †sñ¶¬î…vÑOÉ …hµÀ ¶p‡±¸¶måO¸…vÉ ¶p†±¸¶¢ÀÅ…h¸h³ ¶p†±¼¶¢ÀÀVµï…nå ¶ª‡±Éö || </w:t>
      </w:r>
      <w:r w:rsidRPr="00CC07EF">
        <w:rPr>
          <w:rFonts w:ascii="BRH Telugu RN" w:hAnsi="BRH Telugu RN" w:cs="BRH Telugu RN"/>
        </w:rPr>
        <w:t>12.15</w:t>
      </w:r>
      <w:r w:rsidRPr="00901E2D">
        <w:t xml:space="preserve"> </w:t>
      </w:r>
    </w:p>
    <w:p w:rsidR="00901E2D" w:rsidRPr="00CC07EF" w:rsidRDefault="00901E2D" w:rsidP="00D7480A">
      <w:pPr>
        <w:pStyle w:val="Telugu-Veda"/>
        <w:rPr>
          <w:rFonts w:ascii="BRH Telugu RN" w:hAnsi="BRH Telugu RN" w:cs="BRH Telugu RN"/>
        </w:rPr>
      </w:pPr>
      <w:r w:rsidRPr="00901E2D">
        <w:lastRenderedPageBreak/>
        <w:t xml:space="preserve">…lµ…¶¬ñA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…£…q¸¶pA …¶p±µ‡Ê¢À¶¥î sûµÃ…hµA </w:t>
      </w:r>
      <w:r w:rsidRPr="00901E2D">
        <w:rPr>
          <w:rFonts w:ascii="BRH Devanagari" w:hAnsi="BRH Devanagari" w:cs="BRH Devanagari"/>
        </w:rPr>
        <w:t>Æ</w:t>
      </w:r>
      <w:r w:rsidRPr="00901E2D">
        <w:t>±ÀµÀh³ †¶pÁgâ…±¿OµA …¶pÁ±µ†¶¢Àlûµï …¶</w:t>
      </w:r>
      <w:proofErr w:type="gramStart"/>
      <w:r w:rsidRPr="00901E2D">
        <w:t>ª(</w:t>
      </w:r>
      <w:proofErr w:type="gramEnd"/>
      <w:r w:rsidRPr="00901E2D">
        <w:t>…S³Ø)¶ªæA |</w:t>
      </w:r>
      <w:r w:rsidR="00B00C89">
        <w:t xml:space="preserve"> </w:t>
      </w:r>
      <w:r w:rsidRPr="00901E2D">
        <w:t xml:space="preserve">…hµ…h¸ñ…»p …lµ¶¬ñA …SµSµ†¶mA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£¥Ñ…Oµ-¶ªå†»ªî´m ±ÀµÀ…lµ¶må¶ªå-lµÀ†q¸»ª…hµ¶¢ïA || </w:t>
      </w:r>
      <w:r w:rsidRPr="00CC07EF">
        <w:rPr>
          <w:rFonts w:ascii="BRH Telugu RN" w:hAnsi="BRH Telugu RN" w:cs="BRH Telugu RN"/>
        </w:rPr>
        <w:t>12.16</w:t>
      </w:r>
    </w:p>
    <w:p w:rsidR="00901E2D" w:rsidRPr="00901E2D" w:rsidRDefault="00901E2D" w:rsidP="00014169">
      <w:pPr>
        <w:pStyle w:val="NoSpacing"/>
      </w:pPr>
    </w:p>
    <w:p w:rsidR="00901E2D" w:rsidRPr="00901E2D" w:rsidRDefault="00901E2D" w:rsidP="00D7480A">
      <w:pPr>
        <w:pStyle w:val="Telugu-Veda"/>
      </w:pPr>
      <w:r w:rsidRPr="00901E2D">
        <w:t>±ÀÇÃ Ê¢l¸lÓ †¶ªö±µB …qÒñ…OÐå …Ê¢l¸†Êmå Vµ …¶pñi†»¨áhµB |</w:t>
      </w:r>
    </w:p>
    <w:p w:rsidR="00901E2D" w:rsidRDefault="00901E2D" w:rsidP="00D7480A">
      <w:pPr>
        <w:pStyle w:val="Telugu-Veda"/>
      </w:pPr>
      <w:r w:rsidRPr="00901E2D">
        <w:t xml:space="preserve">hµ†¶ªï …¶pñOµÅ†ix…¶m…¶ªï …±ÀµÀB ¶p†±µ¶ªù …¶¢ÀÊ¬†¶¥ö±µB || </w:t>
      </w:r>
      <w:r w:rsidRPr="00CC07EF">
        <w:rPr>
          <w:rFonts w:ascii="BRH Telugu RN" w:hAnsi="BRH Telugu RN" w:cs="BRH Telugu RN"/>
        </w:rPr>
        <w:t>12.17</w:t>
      </w:r>
      <w:r w:rsidRPr="00901E2D">
        <w:t xml:space="preserve"> </w:t>
      </w:r>
    </w:p>
    <w:p w:rsidR="00901E2D" w:rsidRPr="00901E2D" w:rsidRDefault="00901E2D" w:rsidP="007A66BC">
      <w:pPr>
        <w:pStyle w:val="NoSpacing"/>
      </w:pPr>
    </w:p>
    <w:p w:rsidR="00901E2D" w:rsidRPr="00901E2D" w:rsidRDefault="00901E2D" w:rsidP="007A66BC">
      <w:pPr>
        <w:pStyle w:val="Heading2VedaVMSTelugu"/>
        <w:numPr>
          <w:ilvl w:val="0"/>
          <w:numId w:val="0"/>
        </w:numPr>
        <w:ind w:left="720" w:hanging="720"/>
      </w:pPr>
      <w:bookmarkStart w:id="38" w:name="_Toc5743869"/>
      <w:r w:rsidRPr="00901E2D">
        <w:t>4.14</w:t>
      </w:r>
      <w:r w:rsidRPr="00901E2D">
        <w:tab/>
        <w:t>m¸±¸±ÀµÀg ¶ªÃOµåA</w:t>
      </w:r>
      <w:bookmarkEnd w:id="38"/>
    </w:p>
    <w:p w:rsidR="00901E2D" w:rsidRPr="00901E2D" w:rsidRDefault="00901E2D" w:rsidP="00D7480A">
      <w:pPr>
        <w:pStyle w:val="Telugu-Veda"/>
      </w:pPr>
      <w:r w:rsidRPr="00901E2D">
        <w:t xml:space="preserve">…¶ª…¶¬…¶ªñ§±³†¶¨A …lÉ…¶¢A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…£¥¹ö†°µA …£¶¥ö †¶¥A sûµÀ¶¢A | </w:t>
      </w:r>
    </w:p>
    <w:p w:rsidR="00901E2D" w:rsidRPr="00901E2D" w:rsidRDefault="00901E2D" w:rsidP="00D7480A">
      <w:pPr>
        <w:pStyle w:val="Telugu-Veda"/>
      </w:pPr>
      <w:r w:rsidRPr="00901E2D">
        <w:t xml:space="preserve">£†¶¥öA …m¸±¸†±ÀµÀgA …lÉ…¶¢…¶¢À°µ†±µA ¶p…±µ¶¢ÀA …¶plµA || </w:t>
      </w:r>
      <w:r w:rsidRPr="00CC07EF">
        <w:rPr>
          <w:rFonts w:ascii="BRH Telugu RN" w:hAnsi="BRH Telugu RN" w:cs="BRH Telugu RN"/>
        </w:rPr>
        <w:t>13.1</w:t>
      </w:r>
      <w:r w:rsidRPr="00901E2D">
        <w:t xml:space="preserve"> </w:t>
      </w:r>
    </w:p>
    <w:p w:rsidR="00901E2D" w:rsidRPr="00901E2D" w:rsidRDefault="00901E2D" w:rsidP="00014169">
      <w:pPr>
        <w:pStyle w:val="NoSpacing"/>
      </w:pPr>
    </w:p>
    <w:p w:rsidR="00901E2D" w:rsidRPr="00901E2D" w:rsidRDefault="00901E2D" w:rsidP="00D7480A">
      <w:pPr>
        <w:pStyle w:val="Telugu-Veda"/>
      </w:pPr>
      <w:r w:rsidRPr="00901E2D">
        <w:t xml:space="preserve">…£¶¥ö…hµB ¶p†±µ¶¢Ã…né…hµïA </w:t>
      </w:r>
      <w:r w:rsidRPr="00901E2D">
        <w:rPr>
          <w:rFonts w:ascii="BRH Devanagari" w:hAnsi="BRH Devanagari" w:cs="BRH Devanagari"/>
        </w:rPr>
        <w:t>Æ</w:t>
      </w:r>
      <w:r w:rsidRPr="00901E2D">
        <w:t>…£¶¥öA †m¸±¸…±Àµ</w:t>
      </w:r>
      <w:proofErr w:type="gramStart"/>
      <w:r w:rsidRPr="00901E2D">
        <w:t>Àg(</w:t>
      </w:r>
      <w:proofErr w:type="gramEnd"/>
      <w:r w:rsidRPr="00901E2D">
        <w:t>S³î) †¶¬±¼A |</w:t>
      </w:r>
    </w:p>
    <w:p w:rsidR="00901E2D" w:rsidRPr="00CC07EF" w:rsidRDefault="00901E2D" w:rsidP="00D7480A">
      <w:pPr>
        <w:pStyle w:val="Telugu-Veda"/>
        <w:rPr>
          <w:rFonts w:ascii="BRH Telugu RN" w:hAnsi="BRH Telugu RN" w:cs="BRH Telugu RN"/>
        </w:rPr>
      </w:pPr>
      <w:r w:rsidRPr="00901E2D">
        <w:t xml:space="preserve">£†¶¥ö…Ê¢ÀÊ¢lµA ¶pÁ†±µÀ…¶¨-¶ªål¼ö…¶¥ö-¶¢ÀÀ†¶pa¶¢i || </w:t>
      </w:r>
      <w:r w:rsidRPr="00CC07EF">
        <w:rPr>
          <w:rFonts w:ascii="BRH Telugu RN" w:hAnsi="BRH Telugu RN" w:cs="BRH Telugu RN"/>
        </w:rPr>
        <w:t>13.2</w:t>
      </w:r>
    </w:p>
    <w:p w:rsidR="00901E2D" w:rsidRPr="00901E2D" w:rsidRDefault="00901E2D" w:rsidP="00014169">
      <w:pPr>
        <w:pStyle w:val="NoSpacing"/>
      </w:pPr>
    </w:p>
    <w:p w:rsidR="00901E2D" w:rsidRPr="00901E2D" w:rsidRDefault="00901E2D" w:rsidP="00D7480A">
      <w:pPr>
        <w:pStyle w:val="Telugu-Veda"/>
      </w:pPr>
      <w:r w:rsidRPr="00901E2D">
        <w:t xml:space="preserve">¶p…iA </w:t>
      </w:r>
      <w:r w:rsidRPr="00901E2D">
        <w:rPr>
          <w:rFonts w:ascii="BRH Devanagari" w:hAnsi="BRH Devanagari" w:cs="BRH Devanagari"/>
        </w:rPr>
        <w:t>Æ</w:t>
      </w:r>
      <w:r w:rsidRPr="00901E2D">
        <w:t>£†¶¥ö…«¸ïhÉî†¶¥ö…±</w:t>
      </w:r>
      <w:proofErr w:type="gramStart"/>
      <w:r w:rsidRPr="00901E2D">
        <w:t>µ(</w:t>
      </w:r>
      <w:proofErr w:type="gramEnd"/>
      <w:r w:rsidRPr="00901E2D">
        <w:t>…S³î) ¥¹†¶¥öhµ(S³î) …¦¶¢†¶¢ÀVµÀïhµA |</w:t>
      </w:r>
    </w:p>
    <w:p w:rsidR="00901E2D" w:rsidRPr="00901E2D" w:rsidRDefault="00901E2D" w:rsidP="00D7480A">
      <w:pPr>
        <w:pStyle w:val="Telugu-Veda"/>
      </w:pPr>
      <w:r w:rsidRPr="00901E2D">
        <w:t xml:space="preserve">…m¸±¸…±ÀµÀgA †¶¢À¶®…YÉß…±ÀµÀA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…£¥¹ö†h¸î¶mA …¶p±¸†±ÀµÀgA || </w:t>
      </w:r>
      <w:r w:rsidRPr="00CC07EF">
        <w:rPr>
          <w:rFonts w:ascii="BRH Telugu RN" w:hAnsi="BRH Telugu RN" w:cs="BRH Telugu RN"/>
        </w:rPr>
        <w:t>13.3</w:t>
      </w:r>
      <w:r w:rsidRPr="00901E2D">
        <w:t xml:space="preserve"> </w:t>
      </w:r>
    </w:p>
    <w:p w:rsidR="00901E2D" w:rsidRPr="00901E2D" w:rsidRDefault="00901E2D" w:rsidP="00014169">
      <w:pPr>
        <w:pStyle w:val="NoSpacing"/>
      </w:pPr>
    </w:p>
    <w:p w:rsidR="00901E2D" w:rsidRPr="00901E2D" w:rsidRDefault="00901E2D" w:rsidP="00D7480A">
      <w:pPr>
        <w:pStyle w:val="Telugu-Veda"/>
      </w:pPr>
      <w:r w:rsidRPr="00901E2D">
        <w:t xml:space="preserve">…m¸±¸…±ÀµÀg †¶p±Ð …YÑï…i…±¸h¸î †m¸±µ…±ÀµÀgB †¶p±µB || </w:t>
      </w:r>
      <w:r w:rsidRPr="00CC07EF">
        <w:rPr>
          <w:rFonts w:ascii="BRH Telugu RN" w:hAnsi="BRH Telugu RN" w:cs="BRH Telugu RN"/>
        </w:rPr>
        <w:t>13.4</w:t>
      </w:r>
      <w:r w:rsidRPr="00901E2D">
        <w:t xml:space="preserve"> </w:t>
      </w:r>
    </w:p>
    <w:p w:rsidR="00901E2D" w:rsidRPr="00901E2D" w:rsidRDefault="00901E2D" w:rsidP="00D7480A">
      <w:pPr>
        <w:pStyle w:val="Telugu-Veda"/>
      </w:pPr>
      <w:r w:rsidRPr="00901E2D">
        <w:t xml:space="preserve">…m¸±¸…±ÀµÀg †¶p±µA …sñ…¶¬î </w:t>
      </w:r>
      <w:r w:rsidR="00014169">
        <w:t xml:space="preserve">…hµhµåþöA †m¸±¸…±ÀµÀgB †¶p±µB | </w:t>
      </w:r>
      <w:r w:rsidR="00B00C89">
        <w:br/>
      </w:r>
      <w:r w:rsidRPr="00901E2D">
        <w:t>…m¸±¸…±ÀµÀg †¶p±Ð …lû¸ï…h¸ …lû¸ï¶mA †m¸±¸…±ÀµÀgB †¶p±µB |</w:t>
      </w:r>
      <w:r w:rsidR="00014169">
        <w:t xml:space="preserve"> </w:t>
      </w:r>
      <w:r w:rsidR="00B00C89">
        <w:br/>
      </w:r>
      <w:r w:rsidRPr="00901E2D">
        <w:lastRenderedPageBreak/>
        <w:t>±ÀµÀ†VµÛ …OºcºÛY³-†YSµk³ …¶ª…±µöA …lµÅ¶¥ï‡hÉ ¶¥Ãñ…±ÀµÀhÉ„†»p ¢¸ |</w:t>
      </w:r>
      <w:r w:rsidR="00014169">
        <w:t xml:space="preserve"> </w:t>
      </w:r>
      <w:r w:rsidR="00B00C89">
        <w:br/>
      </w:r>
      <w:r w:rsidRPr="00901E2D">
        <w:t xml:space="preserve">C†¶må±³ …s»¬†¶¥Û hµk³ …¶ª…±µöA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…¢¸ï¶pï †m¸±¸…±ÀµÀgB †»ªæhµB || </w:t>
      </w:r>
      <w:r w:rsidRPr="00CC07EF">
        <w:rPr>
          <w:rFonts w:ascii="BRH Telugu RN" w:hAnsi="BRH Telugu RN" w:cs="BRH Telugu RN"/>
        </w:rPr>
        <w:t>13.5</w:t>
      </w:r>
      <w:r w:rsidRPr="00901E2D">
        <w:t xml:space="preserve"> </w:t>
      </w:r>
    </w:p>
    <w:p w:rsidR="00901E2D" w:rsidRPr="00901E2D" w:rsidRDefault="00901E2D" w:rsidP="00014169">
      <w:pPr>
        <w:pStyle w:val="NoSpacing"/>
      </w:pPr>
    </w:p>
    <w:p w:rsidR="00901E2D" w:rsidRPr="00901E2D" w:rsidRDefault="00901E2D" w:rsidP="00D7480A">
      <w:pPr>
        <w:pStyle w:val="Telugu-Veda"/>
      </w:pPr>
      <w:r w:rsidRPr="00901E2D">
        <w:t>C†¶m…¶må ¶¢À†¶¢ï±ÀµÀA …Oµ</w:t>
      </w:r>
      <w:proofErr w:type="gramStart"/>
      <w:r w:rsidRPr="00901E2D">
        <w:t>£(</w:t>
      </w:r>
      <w:proofErr w:type="gramEnd"/>
      <w:r w:rsidRPr="00901E2D">
        <w:t xml:space="preserve">S³î) †¶ª…¶¢ÀÀlÉñ„†¶måA </w:t>
      </w:r>
      <w:r w:rsidRPr="00901E2D">
        <w:rPr>
          <w:rFonts w:ascii="BRH Devanagari" w:hAnsi="BRH Devanagari" w:cs="BRH Devanagari"/>
        </w:rPr>
        <w:t>Æ</w:t>
      </w:r>
      <w:r w:rsidRPr="00901E2D">
        <w:t>…£¶¥ö †¶¥AsûµÀ¶¢A |</w:t>
      </w:r>
    </w:p>
    <w:p w:rsidR="00901E2D" w:rsidRPr="00901E2D" w:rsidRDefault="00901E2D" w:rsidP="00D7480A">
      <w:pPr>
        <w:pStyle w:val="Telugu-Veda"/>
      </w:pPr>
      <w:r w:rsidRPr="00901E2D">
        <w:t>…¶p…lµî…OÐ¶¥-†¶pñj…O¸…¶</w:t>
      </w:r>
      <w:proofErr w:type="gramStart"/>
      <w:r w:rsidRPr="00901E2D">
        <w:t>¥(</w:t>
      </w:r>
      <w:proofErr w:type="gramEnd"/>
      <w:r w:rsidRPr="00901E2D">
        <w:t xml:space="preserve">…S³î) …¶¬Ålµ†±ÀµÀA V¸…¶pïlûÐ†¶¢ÀÀPA || </w:t>
      </w:r>
      <w:r w:rsidRPr="00CC07EF">
        <w:rPr>
          <w:rFonts w:ascii="BRH Telugu RN" w:hAnsi="BRH Telugu RN" w:cs="BRH Telugu RN"/>
        </w:rPr>
        <w:t>13.6</w:t>
      </w:r>
      <w:r w:rsidRPr="00901E2D">
        <w:t xml:space="preserve"> </w:t>
      </w:r>
    </w:p>
    <w:p w:rsidR="00901E2D" w:rsidRPr="00901E2D" w:rsidRDefault="00901E2D" w:rsidP="00D7480A">
      <w:pPr>
        <w:pStyle w:val="Telugu-Veda"/>
      </w:pPr>
      <w:r w:rsidRPr="00901E2D">
        <w:t>C†lûÐ …n©¸àþï †£hµ…«¸åþï…Êmå …m¸sû¹ï†¶¢ÀÀ¶p…±¼ i†¶¨ái |</w:t>
      </w:r>
    </w:p>
    <w:p w:rsidR="00901E2D" w:rsidRPr="00CC07EF" w:rsidRDefault="00901E2D" w:rsidP="00D7480A">
      <w:pPr>
        <w:pStyle w:val="Telugu-Veda"/>
        <w:rPr>
          <w:rFonts w:ascii="BRH Telugu RN" w:hAnsi="BRH Telugu RN" w:cs="BRH Telugu RN"/>
        </w:rPr>
      </w:pPr>
      <w:r w:rsidRPr="00901E2D">
        <w:t xml:space="preserve">…Y¹ö…v…¶¢Ãv¹ †OµÀvA …sû¹…j …£¶¥ö†«¸ï±ÀµÀ…hµ¶mA †¶¢À¶¬h³ || </w:t>
      </w:r>
      <w:r w:rsidRPr="00CC07EF">
        <w:rPr>
          <w:rFonts w:ascii="BRH Telugu RN" w:hAnsi="BRH Telugu RN" w:cs="BRH Telugu RN"/>
        </w:rPr>
        <w:t xml:space="preserve">13.7 </w:t>
      </w:r>
    </w:p>
    <w:p w:rsidR="00901E2D" w:rsidRPr="00901E2D" w:rsidRDefault="00901E2D" w:rsidP="00014169">
      <w:pPr>
        <w:pStyle w:val="NoSpacing"/>
      </w:pPr>
    </w:p>
    <w:p w:rsidR="00901E2D" w:rsidRPr="00901E2D" w:rsidRDefault="00901E2D" w:rsidP="00D7480A">
      <w:pPr>
        <w:pStyle w:val="Telugu-Veda"/>
      </w:pPr>
      <w:r w:rsidRPr="00901E2D">
        <w:t xml:space="preserve">¶ª†¶måhµ(S³î) …¦v¹†tû…¶ªÀå </w:t>
      </w:r>
      <w:proofErr w:type="gramStart"/>
      <w:r w:rsidRPr="00901E2D">
        <w:t>vA†</w:t>
      </w:r>
      <w:proofErr w:type="gramEnd"/>
      <w:r w:rsidRPr="00901E2D">
        <w:t>sh¸ï OÐ…¶¥¶ª†nésûµA |</w:t>
      </w:r>
    </w:p>
    <w:p w:rsidR="00901E2D" w:rsidRPr="00901E2D" w:rsidRDefault="00901E2D" w:rsidP="00D7480A">
      <w:pPr>
        <w:pStyle w:val="Telugu-Veda"/>
      </w:pPr>
      <w:r w:rsidRPr="00901E2D">
        <w:t>hµ«¸ï†Êmå ¶ªÀ…»¨±</w:t>
      </w:r>
      <w:proofErr w:type="gramStart"/>
      <w:r w:rsidRPr="00901E2D">
        <w:t>µ(</w:t>
      </w:r>
      <w:proofErr w:type="gramEnd"/>
      <w:r w:rsidRPr="00901E2D">
        <w:t xml:space="preserve">S³î) …¶ªÃ°µîA hµ‡»ªî´mæ …¶ª±µöA ¶pñ†i»¨áhµA || </w:t>
      </w:r>
      <w:r w:rsidRPr="00CC07EF">
        <w:rPr>
          <w:rFonts w:ascii="BRH Telugu RN" w:hAnsi="BRH Telugu RN" w:cs="BRH Telugu RN"/>
        </w:rPr>
        <w:t>13.8</w:t>
      </w:r>
      <w:r w:rsidRPr="00901E2D">
        <w:t xml:space="preserve"> </w:t>
      </w:r>
    </w:p>
    <w:p w:rsidR="00901E2D" w:rsidRPr="00901E2D" w:rsidRDefault="00901E2D" w:rsidP="00014169">
      <w:pPr>
        <w:pStyle w:val="NoSpacing"/>
      </w:pPr>
    </w:p>
    <w:p w:rsidR="00901E2D" w:rsidRPr="00901E2D" w:rsidRDefault="00901E2D" w:rsidP="00D7480A">
      <w:pPr>
        <w:pStyle w:val="Telugu-Veda"/>
      </w:pPr>
      <w:r w:rsidRPr="00901E2D">
        <w:t>hµ…¶ªï ¶¢À†lûÉï …¶¢À¶®†¶mS¼é±³ …£¥¹ö†±¼Û±³ …£¶¥ö†hÐ ¶¢ÀÀPB |</w:t>
      </w:r>
    </w:p>
    <w:p w:rsidR="00901E2D" w:rsidRPr="00901E2D" w:rsidRDefault="00901E2D" w:rsidP="00D7480A">
      <w:pPr>
        <w:pStyle w:val="Telugu-Veda"/>
      </w:pPr>
      <w:r w:rsidRPr="00901E2D">
        <w:t xml:space="preserve">«Ò„†Sµñ…sûµÀS³ £†sûµY´m …i…¶¨á´m-m¸†¶®±µ-¶¢À…Y±µB …Oµ£B | </w:t>
      </w:r>
    </w:p>
    <w:p w:rsidR="00901E2D" w:rsidRPr="00CC07EF" w:rsidRDefault="00901E2D" w:rsidP="00D7480A">
      <w:pPr>
        <w:pStyle w:val="Telugu-Veda"/>
        <w:rPr>
          <w:rFonts w:ascii="BRH Telugu RN" w:hAnsi="BRH Telugu RN" w:cs="BRH Telugu RN"/>
        </w:rPr>
      </w:pPr>
      <w:r w:rsidRPr="00901E2D">
        <w:t xml:space="preserve">…i…±µï…SµÃ±µèþö †¶¢Àlûµ…¥¹÷…±ÀÃ …±µ¶¥î†±ÀµÀ¶ªå…¶ªï ¶ª†¶måh¸ || </w:t>
      </w:r>
      <w:r w:rsidRPr="00CC07EF">
        <w:rPr>
          <w:rFonts w:ascii="BRH Telugu RN" w:hAnsi="BRH Telugu RN" w:cs="BRH Telugu RN"/>
        </w:rPr>
        <w:t>13.9</w:t>
      </w:r>
    </w:p>
    <w:p w:rsidR="00901E2D" w:rsidRPr="00901E2D" w:rsidRDefault="00901E2D" w:rsidP="00014169">
      <w:pPr>
        <w:pStyle w:val="NoSpacing"/>
      </w:pPr>
    </w:p>
    <w:p w:rsidR="00901E2D" w:rsidRPr="00901E2D" w:rsidRDefault="00901E2D" w:rsidP="00D7480A">
      <w:pPr>
        <w:pStyle w:val="Telugu-Veda"/>
      </w:pPr>
      <w:r w:rsidRPr="00901E2D">
        <w:t>…¶ª…m¸å¶p†±ÀµÀi ¶ªöA …lÉ¶¬¶¢Ã†q¸lµhµ…v ¶¢À†¶ªåOµB |</w:t>
      </w:r>
    </w:p>
    <w:p w:rsidR="00901E2D" w:rsidRPr="00901E2D" w:rsidRDefault="00901E2D" w:rsidP="00D7480A">
      <w:pPr>
        <w:pStyle w:val="Telugu-Veda"/>
      </w:pPr>
      <w:r w:rsidRPr="00901E2D">
        <w:t xml:space="preserve">hµ…¶ªï ¶¢À…lûÉï ¶¢†»¬é ¦P¹ …Cg½‡±ÀÇÃ±¸èþö …¶¢ï¶¢†»ªæhµB || </w:t>
      </w:r>
      <w:r w:rsidRPr="00CC07EF">
        <w:rPr>
          <w:rFonts w:ascii="BRH Telugu RN" w:hAnsi="BRH Telugu RN" w:cs="BRH Telugu RN"/>
        </w:rPr>
        <w:t>13.10</w:t>
      </w:r>
      <w:r w:rsidRPr="00901E2D">
        <w:t xml:space="preserve"> </w:t>
      </w:r>
    </w:p>
    <w:p w:rsidR="00901E2D" w:rsidRPr="00901E2D" w:rsidRDefault="00901E2D" w:rsidP="00014169">
      <w:pPr>
        <w:pStyle w:val="NoSpacing"/>
      </w:pPr>
    </w:p>
    <w:p w:rsidR="00901E2D" w:rsidRPr="00901E2D" w:rsidRDefault="00901E2D" w:rsidP="00D7480A">
      <w:pPr>
        <w:pStyle w:val="Telugu-Veda"/>
      </w:pPr>
      <w:r w:rsidRPr="00901E2D">
        <w:t>…ov†hÐ ±ÀµÀ†lµ ¶¢À…lûµï…«¸æl³ …£lµÀï†vÉôPÉ…¶¢ sû¹†¶ªö±¸ |</w:t>
      </w:r>
    </w:p>
    <w:p w:rsidR="00901E2D" w:rsidRPr="00901E2D" w:rsidRDefault="00901E2D" w:rsidP="00D7480A">
      <w:pPr>
        <w:pStyle w:val="Telugu-Veda"/>
      </w:pPr>
      <w:r w:rsidRPr="00901E2D">
        <w:t xml:space="preserve">…o¢¸…±µ ¶¥Ã†Oµ¶¢…hµ…oö …¾ph¸ ‡sû¹¶ªö…hµïgÃ†¶p¶¢Ã || </w:t>
      </w:r>
      <w:r w:rsidRPr="00CC07EF">
        <w:rPr>
          <w:rFonts w:ascii="BRH Telugu RN" w:hAnsi="BRH Telugu RN" w:cs="BRH Telugu RN"/>
        </w:rPr>
        <w:t>13.11</w:t>
      </w:r>
      <w:r w:rsidRPr="00901E2D">
        <w:t xml:space="preserve"> </w:t>
      </w:r>
    </w:p>
    <w:p w:rsidR="00901E2D" w:rsidRDefault="00901E2D" w:rsidP="00014169">
      <w:pPr>
        <w:pStyle w:val="NoSpacing"/>
      </w:pPr>
    </w:p>
    <w:p w:rsidR="00B00C89" w:rsidRDefault="00B00C89" w:rsidP="00014169">
      <w:pPr>
        <w:pStyle w:val="NoSpacing"/>
      </w:pPr>
    </w:p>
    <w:p w:rsidR="00B00C89" w:rsidRPr="00901E2D" w:rsidRDefault="00B00C89" w:rsidP="00014169">
      <w:pPr>
        <w:pStyle w:val="NoSpacing"/>
      </w:pPr>
    </w:p>
    <w:p w:rsidR="00901E2D" w:rsidRPr="00901E2D" w:rsidRDefault="00901E2D" w:rsidP="00D7480A">
      <w:pPr>
        <w:pStyle w:val="Telugu-Veda"/>
      </w:pPr>
      <w:r w:rsidRPr="00901E2D">
        <w:lastRenderedPageBreak/>
        <w:t>hµ‡«¸ïB ¦…P¹±ÀµÃ †¶¢ÀlûÉï …¶p±µ‡¶¢Ãh¸î …¶¢ï¶¢†»ªæhµB |</w:t>
      </w:r>
    </w:p>
    <w:p w:rsidR="00901E2D" w:rsidRPr="00901E2D" w:rsidRDefault="00901E2D" w:rsidP="00D7480A">
      <w:pPr>
        <w:pStyle w:val="Telugu-Veda"/>
      </w:pPr>
      <w:r w:rsidRPr="00901E2D">
        <w:t xml:space="preserve">¶ª </w:t>
      </w:r>
      <w:proofErr w:type="gramStart"/>
      <w:r w:rsidRPr="00901E2D">
        <w:t>sñ</w:t>
      </w:r>
      <w:proofErr w:type="gramEnd"/>
      <w:r w:rsidRPr="00901E2D">
        <w:t xml:space="preserve">…¶¬î ¶ª ¦…¶¢B ¶ª ¶¬…±¼B Êª…¶mçòB «Ò„†°µ±µB ¶p…±µ¶¢ÀB …¶ªö±¸d³ || </w:t>
      </w:r>
      <w:r w:rsidRPr="00CC07EF">
        <w:rPr>
          <w:rFonts w:ascii="BRH Telugu RN" w:hAnsi="BRH Telugu RN" w:cs="BRH Telugu RN"/>
        </w:rPr>
        <w:t>13.12</w:t>
      </w:r>
      <w:r w:rsidRPr="00901E2D">
        <w:t xml:space="preserve"> </w:t>
      </w:r>
    </w:p>
    <w:p w:rsidR="00CC07EF" w:rsidRDefault="00CC07EF" w:rsidP="005378A6">
      <w:pPr>
        <w:pStyle w:val="NoSpacing"/>
      </w:pPr>
    </w:p>
    <w:p w:rsidR="00901E2D" w:rsidRPr="00901E2D" w:rsidRDefault="00901E2D" w:rsidP="007A66BC">
      <w:pPr>
        <w:pStyle w:val="Heading2VedaVMSTelugu"/>
        <w:numPr>
          <w:ilvl w:val="0"/>
          <w:numId w:val="0"/>
        </w:numPr>
        <w:ind w:left="720" w:hanging="720"/>
      </w:pPr>
      <w:bookmarkStart w:id="39" w:name="_Toc5743870"/>
      <w:r w:rsidRPr="00901E2D">
        <w:t>4.15</w:t>
      </w:r>
      <w:r w:rsidRPr="00901E2D">
        <w:tab/>
        <w:t>Dl¼hµï ¶¢ÀgâvÉ ¶p±µsñ¶¬Ñîq¸¶ª¶mA</w:t>
      </w:r>
      <w:bookmarkEnd w:id="39"/>
    </w:p>
    <w:p w:rsidR="00901E2D" w:rsidRPr="00901E2D" w:rsidRDefault="00901E2D" w:rsidP="00D7480A">
      <w:pPr>
        <w:pStyle w:val="Telugu-Veda"/>
      </w:pPr>
      <w:r w:rsidRPr="00901E2D">
        <w:t xml:space="preserve">…D…l¼hÐï ¢¸ …J¶¨ …Jhµ´m …¶¢Àgâ…vA hµ†¶p…i hµ…hµñ h¸ sÀÀ…Vµ¶ªå…lµÅV¸ †¶¢Àgâ…v(…S³î) ¶ª …sÀÀV¸A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…vÑOÐ„…kµ±ÀµÀ …J¶¨ …Jhµ†»ªî´m …¶¢Àgâ…vÉ„±¼Û …±¿ç¶pï…hÉ h¸…n «¸†¶¢Ã…n ¶ª …«¸¶¢ÃéA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…vÑOÐ„…kµ ±ÀµÀ …J¶¨ …Jhµ†»ªî´m …¶¢Àgâ…vÉ„±¼Û…»¨ ¶pÁ†±µÀ…¶¨«¸å…n ±ÀµÀYÄ(†S³î)…»¨ ¶ª ±ÀµÀ†YÂ©¸ ¶¢Àgâ…v(…S³î) ¶ª ±ÀµÀ†YÂ©¸A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…vÑOµ-ËÈªþù©¸ …hµñ±ÀÉÀï†¶¢ …£l¸ï †hµ¶p…i ±ÀµÀ …J‡©Ò„¶må-†±¸…l¼hÉï †»¬…±µgî…±ÀµÀB ¶pÁ†±µÀ¶¨B || </w:t>
      </w:r>
      <w:r w:rsidRPr="00CC07EF">
        <w:rPr>
          <w:rFonts w:ascii="BRH Telugu RN" w:hAnsi="BRH Telugu RN" w:cs="BRH Telugu RN"/>
        </w:rPr>
        <w:t>14.1</w:t>
      </w:r>
      <w:r w:rsidRPr="00901E2D">
        <w:t xml:space="preserve"> </w:t>
      </w:r>
    </w:p>
    <w:p w:rsidR="00901E2D" w:rsidRPr="00901E2D" w:rsidRDefault="00901E2D" w:rsidP="00C35933">
      <w:pPr>
        <w:pStyle w:val="NoSpacing"/>
      </w:pPr>
    </w:p>
    <w:p w:rsidR="00901E2D" w:rsidRPr="00901E2D" w:rsidRDefault="00901E2D" w:rsidP="00C35933">
      <w:pPr>
        <w:pStyle w:val="Heading2VedaVMSTelugu"/>
        <w:numPr>
          <w:ilvl w:val="0"/>
          <w:numId w:val="0"/>
        </w:numPr>
        <w:ind w:left="720" w:hanging="720"/>
      </w:pPr>
      <w:bookmarkStart w:id="40" w:name="_Toc5743871"/>
      <w:r w:rsidRPr="00901E2D">
        <w:t>4.16</w:t>
      </w:r>
      <w:r w:rsidRPr="00901E2D">
        <w:tab/>
        <w:t>Dl¼hµï¶pÁ±µÀ¶¨¶ªï ¶ª±¸öhµîOµhµö ¶pñlµ±µ÷¶mA</w:t>
      </w:r>
      <w:bookmarkEnd w:id="40"/>
    </w:p>
    <w:p w:rsidR="00901E2D" w:rsidRPr="00901E2D" w:rsidRDefault="00901E2D" w:rsidP="00D7480A">
      <w:pPr>
        <w:pStyle w:val="Telugu-Veda"/>
      </w:pPr>
      <w:r w:rsidRPr="00901E2D">
        <w:t xml:space="preserve">…D…l¼hÐï ËÈ¢ hÉ…Y M…YÑ s…vA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±ÀµÀ¶¥-¶¥Û…°µÀ-¥Ññ†hµñ…¶¢Ãh¸î ¶¢À†mÐ …¶¢À¶mÀï-±µî†¶mÀ±³-…¶¢ÀÅhµÀï-…¶ªùhÐï …£ÀhÐñ …¢¸±ÀµÀÀ†±¸…O¸¶¥B …q¸ñgÑ †vÑOµ…q¸vB OµB OºA OµA hµk³ …¶ªhµï¶¢À†¶mé-…¶¢À¶¢ÀÅ†h¸ …a¢Ð £†¶¥öB Oµ…hµ¶¢ÀB †¶ªö…±ÀµÀAsûµÀ sñ…ËÈ¬þî hµlµ†¶¢ÀÅhµ …J¶¨ ¶pÁ†±µÀ¶¨ …J¶¨ …sûµÃh¸…m¸-¶¢À†lû¼¶p…i±³-sñ†¶¬î…gB «¸†±ÀµÀÀYï(S³î) ¶ª…vÑOµ†h¸-¶¢ÃqÒé-…hÉïh¸†«¸-…Ê¢À¶¢ …lÉ¶¢†h¸…m¸(…S³î) «¸†±ÀµÀÀYï(S³î) …«¸±¼øþàh¸(†S³î) ¶ª¶¢Ã¶m …vÑOµ†h¸-¶¢ÃqÒé…i ±ÀµÀ …J¶¢A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Ê¢‡lÉhµÀï…¶pn¶¨h³ || </w:t>
      </w:r>
      <w:r w:rsidRPr="009B2D2E">
        <w:rPr>
          <w:rFonts w:ascii="BRH Telugu RN" w:hAnsi="BRH Telugu RN" w:cs="BRH Telugu RN"/>
        </w:rPr>
        <w:t>15.1</w:t>
      </w:r>
      <w:r w:rsidRPr="00901E2D">
        <w:t xml:space="preserve"> </w:t>
      </w:r>
    </w:p>
    <w:p w:rsidR="005378A6" w:rsidRDefault="005378A6" w:rsidP="00D66045">
      <w:pPr>
        <w:pStyle w:val="Heading2VedaVMSTelugu"/>
        <w:numPr>
          <w:ilvl w:val="0"/>
          <w:numId w:val="0"/>
        </w:numPr>
        <w:ind w:left="720" w:hanging="720"/>
      </w:pPr>
    </w:p>
    <w:p w:rsidR="00901E2D" w:rsidRPr="00901E2D" w:rsidRDefault="00901E2D" w:rsidP="00D66045">
      <w:pPr>
        <w:pStyle w:val="Heading2VedaVMSTelugu"/>
        <w:numPr>
          <w:ilvl w:val="0"/>
          <w:numId w:val="0"/>
        </w:numPr>
        <w:ind w:left="720" w:hanging="720"/>
      </w:pPr>
      <w:bookmarkStart w:id="41" w:name="_Toc5743872"/>
      <w:r w:rsidRPr="00901E2D">
        <w:t>4.17</w:t>
      </w:r>
      <w:r w:rsidRPr="00901E2D">
        <w:tab/>
        <w:t>¦¢Ðq¸¶ª¶m ¶¢Àm¸åòB</w:t>
      </w:r>
      <w:bookmarkEnd w:id="41"/>
    </w:p>
    <w:p w:rsidR="00901E2D" w:rsidRPr="00901E2D" w:rsidRDefault="00901E2D" w:rsidP="00EE45F4">
      <w:pPr>
        <w:pStyle w:val="Telugu-Veda"/>
      </w:pPr>
      <w:proofErr w:type="gramStart"/>
      <w:r w:rsidRPr="00901E2D">
        <w:t>n†</w:t>
      </w:r>
      <w:proofErr w:type="gramEnd"/>
      <w:r w:rsidRPr="00901E2D">
        <w:t xml:space="preserve">lûµ¶m¶phµ…±ÀÉÀ ¶m¶¢ÀB | n†lûµ¶m¶ph¸nåO¸…±ÀµÀ ¶m¶¢ÀB | </w:t>
      </w:r>
    </w:p>
    <w:p w:rsidR="00901E2D" w:rsidRPr="00901E2D" w:rsidRDefault="00901E2D" w:rsidP="00EE45F4">
      <w:pPr>
        <w:pStyle w:val="Telugu-Veda"/>
      </w:pPr>
      <w:r w:rsidRPr="00901E2D">
        <w:t>H±¸èþö…±ÀµÀ ¶m¶¢ÀB | H±µèþö wU¹Ø…±ÀµÀ ¶m¶¢ÀB |</w:t>
      </w:r>
    </w:p>
    <w:p w:rsidR="00901E2D" w:rsidRPr="00901E2D" w:rsidRDefault="00901E2D" w:rsidP="00EE45F4">
      <w:pPr>
        <w:pStyle w:val="Telugu-Veda"/>
      </w:pPr>
      <w:r w:rsidRPr="00901E2D">
        <w:t xml:space="preserve">»¬±µg¸ï…±ÀµÀ ¶m¶¢ÀB | »¬±µgï wU¹Ø…±ÀµÀ ¶m¶¢ÀB | </w:t>
      </w:r>
    </w:p>
    <w:p w:rsidR="00901E2D" w:rsidRPr="00901E2D" w:rsidRDefault="00901E2D" w:rsidP="00EE45F4">
      <w:pPr>
        <w:pStyle w:val="Telugu-Veda"/>
      </w:pPr>
      <w:r w:rsidRPr="00901E2D">
        <w:t>¶ªÀ¶¢±¸ä…±ÀµÀ ¶m¶¢ÀB | ¶ªÀ¶¢±µä wU¹Ø…±ÀµÀ ¶m¶¢ÀB |</w:t>
      </w:r>
    </w:p>
    <w:p w:rsidR="00901E2D" w:rsidRPr="00901E2D" w:rsidRDefault="00901E2D" w:rsidP="00EE45F4">
      <w:pPr>
        <w:pStyle w:val="Telugu-Veda"/>
      </w:pPr>
      <w:r w:rsidRPr="00901E2D">
        <w:t xml:space="preserve">l¼¢¸ï…±ÀµÀ ¶m¶¢ÀB | l¼¶¢ï wU¹Ø…±ÀµÀ ¶m¶¢ÀB | </w:t>
      </w:r>
    </w:p>
    <w:p w:rsidR="00901E2D" w:rsidRPr="00901E2D" w:rsidRDefault="00901E2D" w:rsidP="00EE45F4">
      <w:pPr>
        <w:pStyle w:val="Telugu-Veda"/>
      </w:pPr>
      <w:r w:rsidRPr="00901E2D">
        <w:t>sûµ¢¸…±ÀµÀ ¶m¶¢ÀB | sûµ¶¢ wU¹Ø…±ÀµÀ ¶m¶¢ÀB |</w:t>
      </w:r>
    </w:p>
    <w:p w:rsidR="00901E2D" w:rsidRPr="00901E2D" w:rsidRDefault="00901E2D" w:rsidP="00EE45F4">
      <w:pPr>
        <w:pStyle w:val="Telugu-Veda"/>
      </w:pPr>
      <w:r w:rsidRPr="00901E2D">
        <w:t xml:space="preserve">¶¥±¸ö…±ÀµÀ ¶m¶¢ÀB | ¶¥±µö wU¹Ø…±ÀµÀ ¶m¶¢ÀB | </w:t>
      </w:r>
    </w:p>
    <w:p w:rsidR="00901E2D" w:rsidRPr="00901E2D" w:rsidRDefault="00901E2D" w:rsidP="00EE45F4">
      <w:pPr>
        <w:pStyle w:val="Telugu-Veda"/>
      </w:pPr>
      <w:r w:rsidRPr="00901E2D">
        <w:t>¦¢¸…±ÀµÀ ¶m¶¢ÀB | ¦¶¢ wU¹Ø…±ÀµÀ ¶m¶¢ÀB |</w:t>
      </w:r>
    </w:p>
    <w:p w:rsidR="00901E2D" w:rsidRPr="00901E2D" w:rsidRDefault="00901E2D" w:rsidP="00EE45F4">
      <w:pPr>
        <w:pStyle w:val="Telugu-Veda"/>
      </w:pPr>
      <w:r w:rsidRPr="00901E2D">
        <w:t xml:space="preserve">Yöv¹…±ÀµÀ ¶m¶¢ÀB | Yöv wU¹Ø…±ÀµÀ ¶m¶¢ÀB | </w:t>
      </w:r>
    </w:p>
    <w:p w:rsidR="00901E2D" w:rsidRPr="00901E2D" w:rsidRDefault="00901E2D" w:rsidP="00EE45F4">
      <w:pPr>
        <w:pStyle w:val="Telugu-Veda"/>
      </w:pPr>
      <w:r w:rsidRPr="00901E2D">
        <w:t>Dh¸î…±ÀµÀ ¶m¶¢ÀB | Dhµî wU¹Ø…±ÀµÀ ¶m¶¢ÀB |</w:t>
      </w:r>
    </w:p>
    <w:p w:rsidR="00901E2D" w:rsidRPr="00901E2D" w:rsidRDefault="00901E2D" w:rsidP="00EE45F4">
      <w:pPr>
        <w:pStyle w:val="Telugu-Veda"/>
      </w:pPr>
      <w:r w:rsidRPr="00901E2D">
        <w:t>¶p±µ¶¢Ã…±ÀµÀ ¶m¶¢ÀB | ¶p±µ¶¢À wU¹Ø…±ÀµÀ ¶m¶¢ÀB |</w:t>
      </w:r>
    </w:p>
    <w:p w:rsidR="00901E2D" w:rsidRPr="009B2D2E" w:rsidRDefault="00901E2D" w:rsidP="00EE45F4">
      <w:pPr>
        <w:pStyle w:val="Telugu-Veda"/>
        <w:rPr>
          <w:rFonts w:ascii="BRH Telugu RN" w:hAnsi="BRH Telugu RN" w:cs="BRH Telugu RN"/>
        </w:rPr>
      </w:pPr>
      <w:r w:rsidRPr="00901E2D">
        <w:t xml:space="preserve">JhµkÐù¶¢À†¶ªï ¶ªÃ…±µï…¶ªï ¶ª±µö </w:t>
      </w:r>
      <w:proofErr w:type="gramStart"/>
      <w:r w:rsidRPr="00901E2D">
        <w:t>wUØ(</w:t>
      </w:r>
      <w:proofErr w:type="gramEnd"/>
      <w:r w:rsidRPr="00901E2D">
        <w:t xml:space="preserve">†S³Ø) «¸æ…¶p…±ÀµÀ…i </w:t>
      </w:r>
      <w:r w:rsidR="00B00C89">
        <w:br/>
      </w:r>
      <w:r w:rsidRPr="00901E2D">
        <w:t xml:space="preserve">q¸gº¶¢À†¶måòA ¶p…£hµñA || </w:t>
      </w:r>
      <w:r w:rsidRPr="009B2D2E">
        <w:rPr>
          <w:rFonts w:ascii="BRH Telugu RN" w:hAnsi="BRH Telugu RN" w:cs="BRH Telugu RN"/>
        </w:rPr>
        <w:t>16.1</w:t>
      </w:r>
    </w:p>
    <w:p w:rsidR="00901E2D" w:rsidRPr="00901E2D" w:rsidRDefault="00901E2D" w:rsidP="009B2D2E">
      <w:pPr>
        <w:pStyle w:val="NoSpacing"/>
      </w:pPr>
    </w:p>
    <w:p w:rsidR="00901E2D" w:rsidRPr="00901E2D" w:rsidRDefault="00901E2D" w:rsidP="00B10404">
      <w:pPr>
        <w:pStyle w:val="Heading2VedaVMSTelugu"/>
        <w:numPr>
          <w:ilvl w:val="0"/>
          <w:numId w:val="0"/>
        </w:numPr>
        <w:ind w:left="720" w:hanging="720"/>
      </w:pPr>
      <w:bookmarkStart w:id="42" w:name="_Toc5743873"/>
      <w:r w:rsidRPr="00901E2D">
        <w:t>4.18</w:t>
      </w:r>
      <w:r w:rsidRPr="00901E2D">
        <w:tab/>
        <w:t>¶p¦Û¶¢À¶¢Oµåò ¶pñiq¸lµOµ ¶¢À¶måòB</w:t>
      </w:r>
      <w:bookmarkEnd w:id="42"/>
      <w:r w:rsidRPr="00901E2D">
        <w:t xml:space="preserve"> </w:t>
      </w:r>
    </w:p>
    <w:p w:rsidR="00901E2D" w:rsidRPr="00901E2D" w:rsidRDefault="00901E2D" w:rsidP="00EE45F4">
      <w:pPr>
        <w:pStyle w:val="Telugu-Veda"/>
      </w:pPr>
      <w:r w:rsidRPr="00901E2D">
        <w:t>…¶ªlÐï…Y¹hµA †¶pñ¶p…l¸ï…£À …¶ªlÐï…Y¹h¸…±ÀµÀ ËÈ¢ ¶m…È¢Ã ¶m†¶¢ÀB |</w:t>
      </w:r>
      <w:r w:rsidR="00647BE3">
        <w:t xml:space="preserve"> </w:t>
      </w:r>
      <w:r w:rsidR="00B00C89">
        <w:br/>
      </w:r>
      <w:r w:rsidRPr="00901E2D">
        <w:t xml:space="preserve">…sûµÊ¢ †sûµ…Ê¢ m¸†isûµÊ¢ sûµ¶¢…¶ªö ¶¢ÃA | …sûµ¢Ðl³ †sûµ¢¸…±ÀµÀ ¶m†¶¢ÀB || </w:t>
      </w:r>
      <w:r w:rsidRPr="009B2D2E">
        <w:rPr>
          <w:rFonts w:ascii="BRH Telugu RN" w:hAnsi="BRH Telugu RN" w:cs="BRH Telugu RN"/>
        </w:rPr>
        <w:t>17.1</w:t>
      </w:r>
      <w:r w:rsidRPr="00901E2D">
        <w:t xml:space="preserve"> </w:t>
      </w:r>
    </w:p>
    <w:p w:rsidR="00901E2D" w:rsidRPr="00901E2D" w:rsidRDefault="00901E2D" w:rsidP="00B10404">
      <w:pPr>
        <w:pStyle w:val="NoSpacing"/>
      </w:pPr>
    </w:p>
    <w:p w:rsidR="009B2D2E" w:rsidRDefault="009B2D2E" w:rsidP="00647BE3">
      <w:pPr>
        <w:pStyle w:val="NoSpacing"/>
      </w:pPr>
    </w:p>
    <w:p w:rsidR="00901E2D" w:rsidRPr="00901E2D" w:rsidRDefault="00901E2D" w:rsidP="00B10404">
      <w:pPr>
        <w:pStyle w:val="Heading2VedaVMSTelugu"/>
        <w:numPr>
          <w:ilvl w:val="0"/>
          <w:numId w:val="0"/>
        </w:numPr>
        <w:ind w:left="720" w:hanging="720"/>
      </w:pPr>
      <w:bookmarkStart w:id="43" w:name="_Toc5743874"/>
      <w:r w:rsidRPr="00901E2D">
        <w:lastRenderedPageBreak/>
        <w:t>4.19</w:t>
      </w:r>
      <w:r w:rsidRPr="00901E2D">
        <w:tab/>
        <w:t>Ghµå±µ ¶¢Oµåò ¶pñiq¸lµOµ ¶¢À¶måòB</w:t>
      </w:r>
      <w:bookmarkEnd w:id="43"/>
      <w:r w:rsidRPr="00901E2D">
        <w:t xml:space="preserve"> </w:t>
      </w:r>
    </w:p>
    <w:p w:rsidR="00901E2D" w:rsidRPr="00901E2D" w:rsidRDefault="00901E2D" w:rsidP="00772585">
      <w:pPr>
        <w:pStyle w:val="Telugu-Veda"/>
      </w:pPr>
      <w:r w:rsidRPr="00901E2D">
        <w:t xml:space="preserve">…¢¸…¶¢À…lÉ¢¸…±ÀµÀ ¶m‡È¢Ã …YÉï©¸á…±ÀµÀ ¶m†¶¢ÀB …Ê¥ñ©¸á…±ÀµÀ ¶m†È¢Ã </w:t>
      </w:r>
      <w:r w:rsidR="00B00C89">
        <w:br/>
      </w:r>
      <w:r w:rsidRPr="00901E2D">
        <w:t xml:space="preserve">…±µÀl¸ñ…±ÀµÀ ¶m…¶¢ÀB O¸†v¹…±ÀµÀ ¶m…¶¢ÀB Oµ†v£Oµ±µg¸…±ÀµÀ ¶m…È¢Ã s†v£Oµ±µg¸…±ÀµÀ ¶m…È¢Ã s†v¹…±ÀµÀ ¶m…È¢Ã s†v¶pñ¶¢Àkµm¸…±ÀµÀ ¶m…¶¢ÀB ¶ª†±µösûµÃhµlµ¶¢Àm¸…±ÀµÀ ¶m†È¢Ã …¶¢ÀmÐ†¶mîm¸…±ÀµÀ ¶m†¶¢ÀB || </w:t>
      </w:r>
      <w:r w:rsidRPr="009B2D2E">
        <w:rPr>
          <w:rFonts w:ascii="BRH Telugu RN" w:hAnsi="BRH Telugu RN" w:cs="BRH Telugu RN"/>
        </w:rPr>
        <w:t>18.1</w:t>
      </w:r>
      <w:r w:rsidRPr="00901E2D">
        <w:t xml:space="preserve"> </w:t>
      </w:r>
    </w:p>
    <w:p w:rsidR="00901E2D" w:rsidRPr="00901E2D" w:rsidRDefault="00901E2D" w:rsidP="00B10404">
      <w:pPr>
        <w:pStyle w:val="NoSpacing"/>
      </w:pPr>
    </w:p>
    <w:p w:rsidR="00901E2D" w:rsidRPr="00901E2D" w:rsidRDefault="00901E2D" w:rsidP="00B10404">
      <w:pPr>
        <w:pStyle w:val="Heading2VedaVMSTelugu"/>
        <w:numPr>
          <w:ilvl w:val="0"/>
          <w:numId w:val="0"/>
        </w:numPr>
        <w:ind w:left="720" w:hanging="720"/>
      </w:pPr>
      <w:bookmarkStart w:id="44" w:name="_Toc5743875"/>
      <w:r w:rsidRPr="00901E2D">
        <w:t>4.20</w:t>
      </w:r>
      <w:r w:rsidRPr="00901E2D">
        <w:tab/>
        <w:t>lµ°ºg ¶¢Oµåò ¶pñiq¸lµOµ ¶¢À¶måòB</w:t>
      </w:r>
      <w:bookmarkEnd w:id="44"/>
      <w:r w:rsidRPr="00901E2D">
        <w:t xml:space="preserve"> </w:t>
      </w:r>
    </w:p>
    <w:p w:rsidR="00901E2D" w:rsidRPr="00901E2D" w:rsidRDefault="00901E2D" w:rsidP="00772585">
      <w:pPr>
        <w:pStyle w:val="Telugu-Veda"/>
      </w:pPr>
      <w:r w:rsidRPr="00901E2D">
        <w:t xml:space="preserve">…CÈT¹‡±ÉsûÑï„…kµ ÈT¹‡±É…sûÑï ÈT¹…±µÈT¹†±µ hµ±ÉsûµïB | </w:t>
      </w:r>
    </w:p>
    <w:p w:rsidR="00901E2D" w:rsidRPr="00B7243C" w:rsidRDefault="00901E2D" w:rsidP="00772585">
      <w:pPr>
        <w:pStyle w:val="Telugu-Veda"/>
        <w:rPr>
          <w:rFonts w:ascii="BRH Telugu RN" w:hAnsi="BRH Telugu RN" w:cs="BRH Telugu RN"/>
        </w:rPr>
      </w:pPr>
      <w:r w:rsidRPr="00901E2D">
        <w:t xml:space="preserve">¶ª‡±ÉösûµïB ¶ª…±µö ¶¥‡±Éö…sûÑï ¶m†¶¢ÀÊªå C¶ªÀå …±µÀlµñ†±µÃÊpsûµïB || </w:t>
      </w:r>
      <w:r w:rsidRPr="00B7243C">
        <w:rPr>
          <w:rFonts w:ascii="BRH Telugu RN" w:hAnsi="BRH Telugu RN" w:cs="BRH Telugu RN"/>
        </w:rPr>
        <w:t xml:space="preserve">19.1 </w:t>
      </w:r>
    </w:p>
    <w:p w:rsidR="00901E2D" w:rsidRPr="00901E2D" w:rsidRDefault="00901E2D" w:rsidP="006C3F2D">
      <w:pPr>
        <w:pStyle w:val="NoSpacing"/>
      </w:pPr>
    </w:p>
    <w:p w:rsidR="00901E2D" w:rsidRPr="00901E2D" w:rsidRDefault="00901E2D" w:rsidP="006C3F2D">
      <w:pPr>
        <w:pStyle w:val="Heading2VedaVMSTelugu"/>
        <w:numPr>
          <w:ilvl w:val="0"/>
          <w:numId w:val="0"/>
        </w:numPr>
        <w:ind w:left="720" w:hanging="720"/>
      </w:pPr>
      <w:bookmarkStart w:id="45" w:name="_Toc5743876"/>
      <w:r w:rsidRPr="00901E2D">
        <w:t>4.21</w:t>
      </w:r>
      <w:r w:rsidRPr="00901E2D">
        <w:tab/>
        <w:t>q¸ñSµöOµåò ¶pñiq¸lµOµ ¶¢À¶måòB</w:t>
      </w:r>
      <w:bookmarkEnd w:id="45"/>
    </w:p>
    <w:p w:rsidR="00901E2D" w:rsidRPr="00901E2D" w:rsidRDefault="00901E2D" w:rsidP="00772585">
      <w:pPr>
        <w:pStyle w:val="Telugu-Veda"/>
      </w:pPr>
      <w:r w:rsidRPr="00901E2D">
        <w:t xml:space="preserve">hµhµÀê†±µÀ©¸±ÀµÀ …£lµî†Ê¬ ¶¢À¶®…lÉ¢¸†±ÀµÀ lû¿¶¢À»¬ | hµ†mÐé ±µÀlµñB ¶pñ…VÐlµ‡±ÀµÃh³ || </w:t>
      </w:r>
      <w:r w:rsidRPr="00B7243C">
        <w:rPr>
          <w:rFonts w:ascii="BRH Telugu RN" w:hAnsi="BRH Telugu RN" w:cs="BRH Telugu RN"/>
        </w:rPr>
        <w:t>20.1</w:t>
      </w:r>
      <w:r w:rsidRPr="00901E2D">
        <w:t xml:space="preserve"> </w:t>
      </w:r>
    </w:p>
    <w:p w:rsidR="00901E2D" w:rsidRPr="00901E2D" w:rsidRDefault="00901E2D" w:rsidP="006C3F2D">
      <w:pPr>
        <w:pStyle w:val="NoSpacing"/>
      </w:pPr>
    </w:p>
    <w:p w:rsidR="00901E2D" w:rsidRPr="00901E2D" w:rsidRDefault="00901E2D" w:rsidP="006C3F2D">
      <w:pPr>
        <w:pStyle w:val="Heading2VedaVMSTelugu"/>
        <w:numPr>
          <w:ilvl w:val="0"/>
          <w:numId w:val="0"/>
        </w:numPr>
        <w:ind w:left="720" w:hanging="720"/>
      </w:pPr>
      <w:bookmarkStart w:id="46" w:name="_Toc5743877"/>
      <w:r w:rsidRPr="00901E2D">
        <w:t>4.22</w:t>
      </w:r>
      <w:r w:rsidRPr="00901E2D">
        <w:tab/>
        <w:t>H±µèþö ¶¢Oµåò ¶pñiq¸lµOµ ¶¢À¶måòB</w:t>
      </w:r>
      <w:bookmarkEnd w:id="46"/>
    </w:p>
    <w:p w:rsidR="00901E2D" w:rsidRPr="00B7243C" w:rsidRDefault="00901E2D" w:rsidP="00772585">
      <w:pPr>
        <w:pStyle w:val="Telugu-Veda"/>
        <w:rPr>
          <w:rFonts w:ascii="BRH Telugu RN" w:hAnsi="BRH Telugu RN" w:cs="BRH Telugu RN"/>
        </w:rPr>
      </w:pPr>
      <w:r w:rsidRPr="00901E2D">
        <w:t>F¥¹¶mB ¶ª†±µö£…l¸ï…m¸-¤À¶¥ö±µB ¶ª†±µösûµÃ…h¸…m¸A</w:t>
      </w:r>
      <w:r w:rsidR="00647BE3">
        <w:t xml:space="preserve"> </w:t>
      </w:r>
      <w:r w:rsidRPr="00901E2D">
        <w:t xml:space="preserve">sñ¶®î†lû¼¶p…i±³-sñ…¶¬îgÑ„†lû¼¶p…i±³-sñ†¶®î …¦¢Ð †Ê¢À C¶ªÀå ¶ªl¸…¦¢ÐA || </w:t>
      </w:r>
      <w:r w:rsidRPr="00B7243C">
        <w:rPr>
          <w:rFonts w:ascii="BRH Telugu RN" w:hAnsi="BRH Telugu RN" w:cs="BRH Telugu RN"/>
        </w:rPr>
        <w:t xml:space="preserve">21.1 </w:t>
      </w:r>
    </w:p>
    <w:p w:rsidR="00647BE3" w:rsidRDefault="00647BE3" w:rsidP="005378A6">
      <w:pPr>
        <w:pStyle w:val="NoSpacing"/>
      </w:pPr>
    </w:p>
    <w:p w:rsidR="00B00C89" w:rsidRDefault="00B00C89" w:rsidP="005378A6">
      <w:pPr>
        <w:pStyle w:val="NoSpacing"/>
      </w:pPr>
    </w:p>
    <w:p w:rsidR="00B00C89" w:rsidRDefault="00B00C89" w:rsidP="005378A6">
      <w:pPr>
        <w:pStyle w:val="NoSpacing"/>
      </w:pPr>
    </w:p>
    <w:p w:rsidR="00B00C89" w:rsidRDefault="00B00C89" w:rsidP="005378A6">
      <w:pPr>
        <w:pStyle w:val="NoSpacing"/>
      </w:pPr>
    </w:p>
    <w:p w:rsidR="00B00C89" w:rsidRDefault="00B00C89" w:rsidP="005378A6">
      <w:pPr>
        <w:pStyle w:val="NoSpacing"/>
      </w:pPr>
    </w:p>
    <w:p w:rsidR="00B00C89" w:rsidRDefault="00B00C89" w:rsidP="005378A6">
      <w:pPr>
        <w:pStyle w:val="NoSpacing"/>
      </w:pPr>
    </w:p>
    <w:p w:rsidR="00B00C89" w:rsidRDefault="00B00C89" w:rsidP="005378A6">
      <w:pPr>
        <w:pStyle w:val="NoSpacing"/>
      </w:pPr>
    </w:p>
    <w:p w:rsidR="00B00C89" w:rsidRPr="005378A6" w:rsidRDefault="00B00C89" w:rsidP="005378A6">
      <w:pPr>
        <w:pStyle w:val="NoSpacing"/>
      </w:pPr>
    </w:p>
    <w:p w:rsidR="00901E2D" w:rsidRDefault="00901E2D" w:rsidP="00550A8F">
      <w:pPr>
        <w:pStyle w:val="Heading2VedaVMSTelugu"/>
        <w:numPr>
          <w:ilvl w:val="0"/>
          <w:numId w:val="0"/>
        </w:numPr>
        <w:ind w:left="720" w:hanging="720"/>
      </w:pPr>
      <w:bookmarkStart w:id="47" w:name="_Toc5743878"/>
      <w:r w:rsidRPr="00901E2D">
        <w:lastRenderedPageBreak/>
        <w:t>4.23</w:t>
      </w:r>
      <w:r w:rsidRPr="00901E2D">
        <w:tab/>
        <w:t>¶m¶¢À«¸Ö±¸±µåþæ ¶¢Àm¸åòB</w:t>
      </w:r>
      <w:bookmarkEnd w:id="47"/>
    </w:p>
    <w:p w:rsidR="00901E2D" w:rsidRPr="00901E2D" w:rsidRDefault="00901E2D" w:rsidP="00772585">
      <w:pPr>
        <w:pStyle w:val="Telugu-Veda"/>
      </w:pPr>
      <w:r w:rsidRPr="00901E2D">
        <w:t>¶mÈ¢Ã »¬±µgïs¹¶¬Ê¢ »¬±µgï¶¢±¸ä±ÀµÀ »¬±µgï±µÃq¸±ÀµÀ »¬±µgï¶phµ±ÀÉÀ „£ÀìO¸¶phµ±ÀµÀ G¶¢Ã¶phµ±ÀÉÀ ¶p¶¥À¶phµ†±ÀÉÀ ¶</w:t>
      </w:r>
      <w:r w:rsidR="00B00C89">
        <w:br/>
      </w:r>
      <w:r w:rsidRPr="00901E2D">
        <w:t xml:space="preserve">m…È¢Ã ¶m†¶¢ÀB || </w:t>
      </w:r>
      <w:r w:rsidRPr="00B7243C">
        <w:rPr>
          <w:rFonts w:ascii="BRH Telugu RN" w:hAnsi="BRH Telugu RN" w:cs="BRH Telugu RN"/>
        </w:rPr>
        <w:t>22.1</w:t>
      </w:r>
      <w:r w:rsidRPr="00901E2D">
        <w:t xml:space="preserve"> </w:t>
      </w:r>
    </w:p>
    <w:p w:rsidR="00901E2D" w:rsidRPr="00901E2D" w:rsidRDefault="00901E2D" w:rsidP="00647BE3">
      <w:pPr>
        <w:pStyle w:val="NoSpacing"/>
      </w:pPr>
    </w:p>
    <w:p w:rsidR="00901E2D" w:rsidRPr="00901E2D" w:rsidRDefault="00901E2D" w:rsidP="00772585">
      <w:pPr>
        <w:pStyle w:val="Telugu-Veda"/>
      </w:pPr>
      <w:r w:rsidRPr="00901E2D">
        <w:t>…sÀÀh</w:t>
      </w:r>
      <w:proofErr w:type="gramStart"/>
      <w:r w:rsidRPr="00901E2D">
        <w:t>µ(</w:t>
      </w:r>
      <w:proofErr w:type="gramEnd"/>
      <w:r w:rsidRPr="00901E2D">
        <w:t>S³î) …¶ªhµïA †¶p±µA …sñ…¶¬î …¶pÁ±µÀ†¶¨A OµÅ…¶¨ä »p†UØvA |</w:t>
      </w:r>
    </w:p>
    <w:p w:rsidR="00901E2D" w:rsidRPr="00901E2D" w:rsidRDefault="00901E2D" w:rsidP="00772585">
      <w:pPr>
        <w:pStyle w:val="Telugu-Veda"/>
      </w:pPr>
      <w:r w:rsidRPr="00901E2D">
        <w:t xml:space="preserve">…H±µèþö†±ÉhµA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†£±µÃ…q¸…°µA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…£¶¥ö†±µÃq¸…±ÀµÀ ËÈ¢ ¶m…È¢Ã ¶m†¶¢ÀB || </w:t>
      </w:r>
      <w:r w:rsidRPr="00B7243C">
        <w:rPr>
          <w:rFonts w:ascii="BRH Telugu RN" w:hAnsi="BRH Telugu RN" w:cs="BRH Telugu RN"/>
        </w:rPr>
        <w:t>23.1</w:t>
      </w:r>
      <w:r w:rsidRPr="00901E2D">
        <w:t xml:space="preserve"> </w:t>
      </w:r>
    </w:p>
    <w:p w:rsidR="00901E2D" w:rsidRPr="00901E2D" w:rsidRDefault="00901E2D" w:rsidP="00647BE3">
      <w:pPr>
        <w:pStyle w:val="NoSpacing"/>
      </w:pPr>
    </w:p>
    <w:p w:rsidR="00901E2D" w:rsidRPr="00901E2D" w:rsidRDefault="00901E2D" w:rsidP="00772585">
      <w:pPr>
        <w:pStyle w:val="Telugu-Veda"/>
      </w:pPr>
      <w:r w:rsidRPr="00901E2D">
        <w:t>¶ª…±Ðö ËÈ¢ …±µÀlµñ¶ªå†ËÈªþî …±µÀl¸ñ…±ÀµÀ ¶m†È¢Ã C¶ªÀå | ¶pÁ†±µÀ…©Ò ËÈ¢ …±µÀlµñ-¶ªù…¶mî¶¬Ñ ¶m…È¢Ã ¶m†¶¢ÀB |</w:t>
      </w:r>
      <w:r w:rsidR="00647BE3">
        <w:t xml:space="preserve"> </w:t>
      </w:r>
      <w:r w:rsidRPr="00901E2D">
        <w:t>£†¶¥öA …sûµÃhµA sûµÀ†¶¢¶mA …WhµñA †s…¶¬Àlû¸ …Y¹hµA Y¹†±ÀµÀ¶¢Ã¶mA …Vµ ±ÀµÀh³ |</w:t>
      </w:r>
      <w:r w:rsidR="00647BE3">
        <w:t xml:space="preserve"> </w:t>
      </w:r>
      <w:r w:rsidRPr="00901E2D">
        <w:t xml:space="preserve">¶ª…±Ðö †Ê¬ï¶¨ …±µÀlµñ-¶ªå†ËÈªþî …±µÀl¸ñ…±ÀµÀ ¶m†È¢Ã C¶ªÀå || </w:t>
      </w:r>
      <w:r w:rsidRPr="00B7243C">
        <w:rPr>
          <w:rFonts w:ascii="BRH Telugu RN" w:hAnsi="BRH Telugu RN" w:cs="BRH Telugu RN"/>
        </w:rPr>
        <w:t>24.1</w:t>
      </w:r>
      <w:r w:rsidRPr="00901E2D">
        <w:t xml:space="preserve"> </w:t>
      </w:r>
    </w:p>
    <w:p w:rsidR="00901E2D" w:rsidRPr="00901E2D" w:rsidRDefault="00901E2D" w:rsidP="00647BE3">
      <w:pPr>
        <w:pStyle w:val="NoSpacing"/>
      </w:pPr>
    </w:p>
    <w:p w:rsidR="00901E2D" w:rsidRDefault="00901E2D" w:rsidP="00772585">
      <w:pPr>
        <w:pStyle w:val="Telugu-Veda"/>
        <w:rPr>
          <w:rFonts w:ascii="BRH Telugu RN" w:hAnsi="BRH Telugu RN" w:cs="BRH Telugu RN"/>
        </w:rPr>
      </w:pPr>
      <w:r w:rsidRPr="00901E2D">
        <w:t>Oµ…lµÀñl¸ñ…±ÀµÀ ¶pñ†VÉhµÊª …¤ÀfûµÀ†¶¨à¶¢Ã…±ÀµÀ hµ†¶¢ïÊª | …¢ÐVÉ…¶¢À ¶¥†¶må¶¢À(S³î) …¶¬Ål</w:t>
      </w:r>
      <w:r w:rsidR="00647BE3">
        <w:t xml:space="preserve">É | </w:t>
      </w:r>
      <w:r w:rsidRPr="00901E2D">
        <w:t xml:space="preserve">¶ª…±Ðö†Ê¬ï¶¨ …±µÀlµñ-¶ªå†ËÈªþî …±µÀl¸ñ…±ÀµÀ ¶m†È¢Ã C¶ªÀå || </w:t>
      </w:r>
      <w:r w:rsidRPr="00B7243C">
        <w:rPr>
          <w:rFonts w:ascii="BRH Telugu RN" w:hAnsi="BRH Telugu RN" w:cs="BRH Telugu RN"/>
        </w:rPr>
        <w:t xml:space="preserve">25.1 </w:t>
      </w:r>
    </w:p>
    <w:p w:rsidR="00647BE3" w:rsidRPr="00B7243C" w:rsidRDefault="00647BE3" w:rsidP="00647BE3">
      <w:pPr>
        <w:pStyle w:val="NoSpacing"/>
      </w:pPr>
    </w:p>
    <w:p w:rsidR="00901E2D" w:rsidRPr="00901E2D" w:rsidRDefault="00901E2D" w:rsidP="00EB4707">
      <w:pPr>
        <w:pStyle w:val="NoSpacing"/>
      </w:pPr>
    </w:p>
    <w:p w:rsidR="00901E2D" w:rsidRPr="00901E2D" w:rsidRDefault="00901E2D" w:rsidP="00EB4707">
      <w:pPr>
        <w:pStyle w:val="Heading2VedaVMSTelugu"/>
        <w:numPr>
          <w:ilvl w:val="0"/>
          <w:numId w:val="0"/>
        </w:numPr>
        <w:ind w:left="720" w:hanging="720"/>
      </w:pPr>
      <w:bookmarkStart w:id="48" w:name="_Toc5743879"/>
      <w:r w:rsidRPr="00901E2D">
        <w:t>4.24</w:t>
      </w:r>
      <w:r w:rsidRPr="00901E2D">
        <w:tab/>
        <w:t>CS¼é¶¬Ñhµñ ¶¬¶¢g¸ïB G¶p±ÀµÀÀOµå¶ªï ¶¢Å°µ £Ê¥¶¨-«¸ïtûlû¸¶m´¢À</w:t>
      </w:r>
      <w:bookmarkEnd w:id="48"/>
    </w:p>
    <w:p w:rsidR="00901E2D" w:rsidRPr="00901E2D" w:rsidRDefault="00901E2D" w:rsidP="00772585">
      <w:pPr>
        <w:pStyle w:val="Telugu-Veda"/>
      </w:pPr>
      <w:r w:rsidRPr="00901E2D">
        <w:t>±ÀµÀ…¶ªï ËÈ¢ †OµUÖhµïS¼é-¶¬Ñ…hµñ¶¬†¶¢g½ sûµ¶¢…i ¶pñ…hÉï¢¸-«¸ï†¶¬Àhµ±ÀµÀ-</w:t>
      </w:r>
    </w:p>
    <w:p w:rsidR="00901E2D" w:rsidRDefault="00901E2D" w:rsidP="00772585">
      <w:pPr>
        <w:pStyle w:val="Telugu-Veda"/>
        <w:rPr>
          <w:rFonts w:ascii="BRH Telugu RN" w:hAnsi="BRH Telugu RN" w:cs="BRH Telugu RN"/>
        </w:rPr>
      </w:pPr>
      <w:r w:rsidRPr="00901E2D">
        <w:t xml:space="preserve">»ªå…¶¨á¶måþï…kÐ ¶pñ†i»¨áËhÇþï || </w:t>
      </w:r>
      <w:r w:rsidRPr="00B7243C">
        <w:rPr>
          <w:rFonts w:ascii="BRH Telugu RN" w:hAnsi="BRH Telugu RN" w:cs="BRH Telugu RN"/>
        </w:rPr>
        <w:t>26.1</w:t>
      </w:r>
    </w:p>
    <w:p w:rsidR="00B00C89" w:rsidRDefault="00B00C89" w:rsidP="00772585">
      <w:pPr>
        <w:pStyle w:val="Telugu-Veda"/>
        <w:rPr>
          <w:rFonts w:ascii="BRH Telugu RN" w:hAnsi="BRH Telugu RN" w:cs="BRH Telugu RN"/>
        </w:rPr>
      </w:pPr>
    </w:p>
    <w:p w:rsidR="00B00C89" w:rsidRPr="00B7243C" w:rsidRDefault="00B00C89" w:rsidP="00772585">
      <w:pPr>
        <w:pStyle w:val="Telugu-Veda"/>
        <w:rPr>
          <w:rFonts w:ascii="BRH Telugu RN" w:hAnsi="BRH Telugu RN" w:cs="BRH Telugu RN"/>
        </w:rPr>
      </w:pPr>
    </w:p>
    <w:p w:rsidR="00901E2D" w:rsidRPr="00901E2D" w:rsidRDefault="00901E2D" w:rsidP="00EB4707">
      <w:pPr>
        <w:pStyle w:val="NoSpacing"/>
      </w:pPr>
    </w:p>
    <w:p w:rsidR="00901E2D" w:rsidRPr="00901E2D" w:rsidRDefault="00901E2D" w:rsidP="00CE166B">
      <w:pPr>
        <w:pStyle w:val="Heading2VedaVMSTelugu"/>
        <w:numPr>
          <w:ilvl w:val="0"/>
          <w:numId w:val="0"/>
        </w:numPr>
        <w:ind w:left="720" w:hanging="720"/>
      </w:pPr>
      <w:bookmarkStart w:id="49" w:name="_Toc5743880"/>
      <w:r w:rsidRPr="00901E2D">
        <w:lastRenderedPageBreak/>
        <w:t>4.25</w:t>
      </w:r>
      <w:r w:rsidRPr="00901E2D">
        <w:tab/>
        <w:t>±µ°Ð¶Té ¶¢À¶måò n±µÃ¶pgA</w:t>
      </w:r>
      <w:bookmarkEnd w:id="49"/>
    </w:p>
    <w:p w:rsidR="00901E2D" w:rsidRPr="00901E2D" w:rsidRDefault="00901E2D" w:rsidP="003E4E54">
      <w:pPr>
        <w:pStyle w:val="Telugu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01E2D">
        <w:t xml:space="preserve">…OµÅ…gÀ¶¨ö q¸…YB ¶pñ†»ª…i¶mé …¶pÅk¿öA </w:t>
      </w:r>
      <w:r w:rsidRPr="00901E2D">
        <w:rPr>
          <w:rFonts w:ascii="BRH Devanagari" w:hAnsi="BRH Devanagari" w:cs="BRH Devanagari"/>
        </w:rPr>
        <w:t>Æ</w:t>
      </w:r>
      <w:r w:rsidRPr="00901E2D">
        <w:t>±ÀµÃ»¬ ±¸…YÉ †¢¸¶¢À…¢</w:t>
      </w:r>
      <w:proofErr w:type="gramStart"/>
      <w:r w:rsidRPr="00901E2D">
        <w:t>¸(</w:t>
      </w:r>
      <w:proofErr w:type="gramEnd"/>
      <w:r w:rsidRPr="00901E2D">
        <w:t>…S³î) E†sûÉ¶m |</w:t>
      </w:r>
    </w:p>
    <w:p w:rsidR="00901E2D" w:rsidRPr="00B7243C" w:rsidRDefault="00901E2D" w:rsidP="003E4E54">
      <w:pPr>
        <w:pStyle w:val="Telugu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Telugu RN" w:hAnsi="BRH Telugu RN" w:cs="BRH Telugu RN"/>
        </w:rPr>
      </w:pPr>
      <w:r w:rsidRPr="00901E2D">
        <w:t xml:space="preserve">…hµÅ¾¨ö¶¢À…¶mÀ ¶pñ†»ªiA lµÃñ…g¸mÐ„†«¸å„…»ª £†lûµï …±µ°µ …¶ª¶ªå†»pËÈ¨þáB || </w:t>
      </w:r>
      <w:r w:rsidRPr="00B7243C">
        <w:rPr>
          <w:rFonts w:ascii="BRH Telugu RN" w:hAnsi="BRH Telugu RN" w:cs="BRH Telugu RN"/>
        </w:rPr>
        <w:t>27.1</w:t>
      </w:r>
    </w:p>
    <w:p w:rsidR="00901E2D" w:rsidRPr="00901E2D" w:rsidRDefault="00901E2D" w:rsidP="003E4E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01E2D" w:rsidRPr="00901E2D" w:rsidRDefault="00901E2D" w:rsidP="003E4E54">
      <w:pPr>
        <w:pStyle w:val="Telugu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01E2D">
        <w:t>hµ†¶¢ …sûµñ¶¢Ã†¶ª D…¶¥À±ÀµÃ †¶p…hµ¶måþï†¶mÀ ¶ªêýÅ¶¥ lûµÅ…¶¨h¸ ¥Ñ†¶¥ÀV¸¶mB |</w:t>
      </w:r>
    </w:p>
    <w:p w:rsidR="00901E2D" w:rsidRPr="00901E2D" w:rsidRDefault="00901E2D" w:rsidP="003E4E54">
      <w:pPr>
        <w:pStyle w:val="Telugu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01E2D">
        <w:t>hµ¶pÁ¹(†S³Ø</w:t>
      </w:r>
      <w:proofErr w:type="gramStart"/>
      <w:r w:rsidRPr="00901E2D">
        <w:t>)¶</w:t>
      </w:r>
      <w:proofErr w:type="gramEnd"/>
      <w:r w:rsidRPr="00901E2D">
        <w:t xml:space="preserve">¨ïSÉé …YÂ†¶®ö ¶p…hµAS¸¶m †¶ªnç…hÐ £†¶ªÅ…Y £†¶¨ö …SµÀv¹ÖB || </w:t>
      </w:r>
      <w:r w:rsidRPr="00B7243C">
        <w:rPr>
          <w:rFonts w:ascii="BRH Telugu RN" w:hAnsi="BRH Telugu RN" w:cs="BRH Telugu RN"/>
        </w:rPr>
        <w:t>27.2</w:t>
      </w:r>
      <w:r w:rsidRPr="00901E2D">
        <w:t xml:space="preserve"> </w:t>
      </w:r>
    </w:p>
    <w:p w:rsidR="00901E2D" w:rsidRPr="00901E2D" w:rsidRDefault="00901E2D" w:rsidP="003E4E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01E2D" w:rsidRPr="00901E2D" w:rsidRDefault="00901E2D" w:rsidP="003E4E54">
      <w:pPr>
        <w:pStyle w:val="Telugu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01E2D">
        <w:t>¶pñ…i¶ªê…¥Ñ £†¶ªÅ…Y hµÃ†±¼ä hµ…È¢Ã sûµ†¢¸ …q¸±ÀµÀÀ±³ …£¥Ñ …C«¸ï C†lµsèB |</w:t>
      </w:r>
    </w:p>
    <w:p w:rsidR="00901E2D" w:rsidRPr="00B7243C" w:rsidRDefault="00901E2D" w:rsidP="003E4E54">
      <w:pPr>
        <w:pStyle w:val="Telugu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Telugu RN" w:hAnsi="BRH Telugu RN" w:cs="BRH Telugu RN"/>
        </w:rPr>
      </w:pPr>
      <w:r w:rsidRPr="00901E2D">
        <w:t>±ÀÇÃ †mÐ …lµÃ±É …C¶T¶</w:t>
      </w:r>
      <w:proofErr w:type="gramStart"/>
      <w:r w:rsidRPr="00901E2D">
        <w:t>¥(</w:t>
      </w:r>
      <w:proofErr w:type="gramEnd"/>
      <w:r w:rsidRPr="00901E2D">
        <w:t xml:space="preserve">†S³î) …«Ò±ÀÇÃ C†¶måþï…SÉé ¶¢Ã†Oº…Ê¨à ¶¢ï…k¼±¸ †lµlûµ±³¾¨h³ || </w:t>
      </w:r>
      <w:r w:rsidRPr="00B7243C">
        <w:rPr>
          <w:rFonts w:ascii="BRH Telugu RN" w:hAnsi="BRH Telugu RN" w:cs="BRH Telugu RN"/>
        </w:rPr>
        <w:t>27.3</w:t>
      </w:r>
    </w:p>
    <w:p w:rsidR="00901E2D" w:rsidRPr="00901E2D" w:rsidRDefault="00901E2D" w:rsidP="003E4E54">
      <w:pPr>
        <w:pStyle w:val="Telugu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01E2D">
        <w:t xml:space="preserve"> G†lµSÉé i…¶¨á ¶pñh¸ï †hµ¶mÀ…¶¨ö†¶mï £Àh¸</w:t>
      </w:r>
      <w:proofErr w:type="gramStart"/>
      <w:r w:rsidRPr="00901E2D">
        <w:t>ñ(</w:t>
      </w:r>
      <w:proofErr w:type="gramEnd"/>
      <w:r w:rsidRPr="00901E2D">
        <w:t>†S³î) M¶¨h¸h³ iSµîÊ¬hÉ |</w:t>
      </w:r>
    </w:p>
    <w:p w:rsidR="00901E2D" w:rsidRPr="00B7243C" w:rsidRDefault="00901E2D" w:rsidP="003E4E54">
      <w:pPr>
        <w:pStyle w:val="Telugu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Telugu RN" w:hAnsi="BRH Telugu RN" w:cs="BRH Telugu RN"/>
        </w:rPr>
      </w:pPr>
      <w:r w:rsidRPr="00901E2D">
        <w:t>±ÀÇÃ …mÐ C†±¸i(S³î) ¶ª£Àlû¸¶m …VµOÉñ …o</w:t>
      </w:r>
      <w:r w:rsidR="00647BE3">
        <w:t xml:space="preserve">V¸hµA †lûµ°µï…hµ ¶ª¶mé ¶¥À‡¶¨ÖA </w:t>
      </w:r>
      <w:r w:rsidRPr="00901E2D">
        <w:t>||</w:t>
      </w:r>
      <w:r w:rsidR="00647BE3">
        <w:t xml:space="preserve"> </w:t>
      </w:r>
      <w:r w:rsidRPr="00B7243C">
        <w:rPr>
          <w:rFonts w:ascii="BRH Telugu RN" w:hAnsi="BRH Telugu RN" w:cs="BRH Telugu RN"/>
        </w:rPr>
        <w:t>27.4</w:t>
      </w:r>
    </w:p>
    <w:p w:rsidR="00901E2D" w:rsidRPr="00901E2D" w:rsidRDefault="00901E2D" w:rsidP="003E4E54">
      <w:pPr>
        <w:pStyle w:val="Telugu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01E2D">
        <w:t>…H±Ðèþö †sûµ…¶¢ ¶pñ†i…£lû¸ï-…lûµï¶ªî…l¸ £†¶¨ÖýÅgÀ…¶¨ö ËlÇ‡¢¸ï¶mïSÉé |</w:t>
      </w:r>
    </w:p>
    <w:p w:rsidR="00901E2D" w:rsidRPr="00901E2D" w:rsidRDefault="00901E2D" w:rsidP="003E4E54">
      <w:pPr>
        <w:pStyle w:val="Telugu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01E2D">
        <w:t xml:space="preserve">C†¶¢…»ªæ±¸ †hµ¶mÀ»¬ ±ÀµÃ…hµÀ YÄ‡m¸A …Y¹£À¶¢À†Y¹…£ÀA ¶pñ†¶¢ÀÅg½…»¬ ¶¥hµÃñ†´m || </w:t>
      </w:r>
      <w:r w:rsidRPr="00B7243C">
        <w:rPr>
          <w:rFonts w:ascii="BRH Telugu RN" w:hAnsi="BRH Telugu RN" w:cs="BRH Telugu RN"/>
        </w:rPr>
        <w:t>27.5</w:t>
      </w:r>
      <w:r w:rsidRPr="00901E2D">
        <w:t xml:space="preserve"> ||</w:t>
      </w:r>
    </w:p>
    <w:p w:rsidR="00901E2D" w:rsidRPr="00901E2D" w:rsidRDefault="00901E2D" w:rsidP="003E4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  <w:r w:rsidRPr="00901E2D">
        <w:rPr>
          <w:rFonts w:ascii="Arial" w:hAnsi="Arial" w:cs="Arial"/>
          <w:b/>
          <w:bCs/>
          <w:color w:val="000000"/>
          <w:sz w:val="28"/>
          <w:szCs w:val="28"/>
        </w:rPr>
        <w:t>Ref TS 1.2.14.1 &amp; 2</w:t>
      </w:r>
    </w:p>
    <w:p w:rsidR="00901E2D" w:rsidRPr="00901E2D" w:rsidRDefault="00901E2D" w:rsidP="00DB19A5">
      <w:pPr>
        <w:pStyle w:val="NoSpacing"/>
      </w:pPr>
    </w:p>
    <w:p w:rsidR="00901E2D" w:rsidRDefault="00901E2D" w:rsidP="00772585">
      <w:pPr>
        <w:pStyle w:val="Telugu-Veda"/>
      </w:pPr>
      <w:r w:rsidRPr="00901E2D">
        <w:t>…OµÅ…gÀ¶¨ö q¸…Y E…i ¶p†cÛ |</w:t>
      </w:r>
    </w:p>
    <w:p w:rsidR="00B00C89" w:rsidRPr="00901E2D" w:rsidRDefault="00B00C89" w:rsidP="00772585">
      <w:pPr>
        <w:pStyle w:val="Telugu-Veda"/>
      </w:pPr>
    </w:p>
    <w:p w:rsidR="00901E2D" w:rsidRPr="00901E2D" w:rsidRDefault="00901E2D" w:rsidP="00DB19A5">
      <w:pPr>
        <w:pStyle w:val="NoSpacing"/>
      </w:pPr>
    </w:p>
    <w:p w:rsidR="00901E2D" w:rsidRPr="00901E2D" w:rsidRDefault="00901E2D" w:rsidP="00DE5938">
      <w:pPr>
        <w:pStyle w:val="Heading2VedaVMSTelugu"/>
        <w:numPr>
          <w:ilvl w:val="0"/>
          <w:numId w:val="0"/>
        </w:numPr>
        <w:ind w:left="720" w:hanging="720"/>
      </w:pPr>
      <w:bookmarkStart w:id="50" w:name="_Toc5743881"/>
      <w:r w:rsidRPr="00901E2D">
        <w:lastRenderedPageBreak/>
        <w:t>4.26</w:t>
      </w:r>
      <w:r w:rsidRPr="00901E2D">
        <w:tab/>
        <w:t>sûµÃlÉ¶¢h¸Oµ ¶¢À¶måòB</w:t>
      </w:r>
      <w:bookmarkEnd w:id="50"/>
    </w:p>
    <w:p w:rsidR="00901E2D" w:rsidRPr="00D5014B" w:rsidRDefault="00901E2D" w:rsidP="00772585">
      <w:pPr>
        <w:pStyle w:val="Telugu-Veda"/>
        <w:rPr>
          <w:rFonts w:ascii="BRH Telugu RN" w:hAnsi="BRH Telugu RN" w:cs="BRH Telugu RN"/>
        </w:rPr>
      </w:pPr>
      <w:r w:rsidRPr="00901E2D">
        <w:t xml:space="preserve">C†l¼i±³-…lÉ¢¸ †Sµ…¶mè±¸ö †¶¢À…¶mÀ‡©¸ïB …»phµ±Ð-„†¶ªÀ…±¸-Êªå©¸(†S³î) ¶ª±µö …sûµÃh¸‡m¸A …¶¢Ãh¸ …Ê¢Àl¼†o ¶¢À…¶¬h¸ …¶¢À¾¬ †«¸…£jñ †S¸…±ÀµÀjñ Y†Sµ…hµÀï±¿ö …¶pÅk¿ö †s…¶¬Àv¹ £†¥¹ö …sûµÃh¸ †Oµ…hµ¶¢Ã O¸±ÀµÃ «¸ …¶ªhÉï-…hµï¶¢ÀÅhÉ†i ¶¢…»ª¶¨áB || </w:t>
      </w:r>
      <w:r w:rsidRPr="00D5014B">
        <w:rPr>
          <w:rFonts w:ascii="BRH Telugu RN" w:hAnsi="BRH Telugu RN" w:cs="BRH Telugu RN"/>
        </w:rPr>
        <w:t>28.1</w:t>
      </w:r>
    </w:p>
    <w:p w:rsidR="00901E2D" w:rsidRPr="00901E2D" w:rsidRDefault="00901E2D" w:rsidP="00DE5938">
      <w:pPr>
        <w:pStyle w:val="NoSpacing"/>
      </w:pPr>
    </w:p>
    <w:p w:rsidR="00901E2D" w:rsidRPr="00901E2D" w:rsidRDefault="00901E2D" w:rsidP="00DE5938">
      <w:pPr>
        <w:pStyle w:val="Heading2VedaVMSTelugu"/>
        <w:numPr>
          <w:ilvl w:val="0"/>
          <w:numId w:val="0"/>
        </w:numPr>
        <w:ind w:left="720" w:hanging="720"/>
      </w:pPr>
      <w:bookmarkStart w:id="51" w:name="_Toc5743882"/>
      <w:r w:rsidRPr="00901E2D">
        <w:t>4.27</w:t>
      </w:r>
      <w:r w:rsidRPr="00901E2D">
        <w:tab/>
        <w:t>¶ª±¸ö lÉ¶¢h¸ D¶pB</w:t>
      </w:r>
      <w:bookmarkEnd w:id="51"/>
    </w:p>
    <w:p w:rsidR="00901E2D" w:rsidRPr="00901E2D" w:rsidRDefault="00901E2D" w:rsidP="00772585">
      <w:pPr>
        <w:pStyle w:val="Telugu-Veda"/>
      </w:pPr>
      <w:r w:rsidRPr="00901E2D">
        <w:t>D…qÒ ¢¸ …El</w:t>
      </w:r>
      <w:proofErr w:type="gramStart"/>
      <w:r w:rsidRPr="00901E2D">
        <w:t>µ(</w:t>
      </w:r>
      <w:proofErr w:type="gramEnd"/>
      <w:r w:rsidRPr="00901E2D">
        <w:t xml:space="preserve">S³î) ¶ª…±µöA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£†¥¹ö …sûµÃh¸m¸ï†¶pB …q¸ñg¸ ¢¸ D†¶pB …¶p¶¥…¶¢ </w:t>
      </w:r>
    </w:p>
    <w:p w:rsidR="00901E2D" w:rsidRPr="00901E2D" w:rsidRDefault="00901E2D" w:rsidP="00772585">
      <w:pPr>
        <w:pStyle w:val="Telugu-Veda"/>
      </w:pPr>
      <w:r w:rsidRPr="00901E2D">
        <w:t xml:space="preserve">DqÒ„…¶mé¶¢ÃqÒ -„†¶¢ÀÅ…hµ¶¢Ã†¶p-…¶ªù¶¢Ãñf¸†qÒ …£±¸f¸†¶p-…¶ªùþö±¸f¸…¶p-¶¥Ü…m¸ç(…S³Ø)-«¸ï…qÒ YÑï…j(…S³Ø)©¸ï…qÒ ±ÀµÀ…YÄ(…S³Ø)©¸ï†¶pB …¶ªhµï¶¢Ã…¶pB ¶ª†±¸ö …lÉ¶¢…h¸ D…qÒ sûµÃ±µÀí…¶¢¶ªÀù…¶¢±¸…¶p MA || </w:t>
      </w:r>
      <w:r w:rsidRPr="00D5014B">
        <w:rPr>
          <w:rFonts w:ascii="BRH Telugu RN" w:hAnsi="BRH Telugu RN" w:cs="BRH Telugu RN"/>
        </w:rPr>
        <w:t>29.1</w:t>
      </w:r>
      <w:r w:rsidRPr="00901E2D">
        <w:t xml:space="preserve"> </w:t>
      </w:r>
    </w:p>
    <w:p w:rsidR="00901E2D" w:rsidRPr="00901E2D" w:rsidRDefault="00901E2D" w:rsidP="00DE5938">
      <w:pPr>
        <w:pStyle w:val="NoSpacing"/>
      </w:pPr>
    </w:p>
    <w:p w:rsidR="00901E2D" w:rsidRPr="00901E2D" w:rsidRDefault="00901E2D" w:rsidP="00DE5938">
      <w:pPr>
        <w:pStyle w:val="Heading2VedaVMSTelugu"/>
        <w:numPr>
          <w:ilvl w:val="0"/>
          <w:numId w:val="0"/>
        </w:numPr>
        <w:ind w:left="720" w:hanging="720"/>
      </w:pPr>
      <w:bookmarkStart w:id="52" w:name="_Toc5743883"/>
      <w:r w:rsidRPr="00901E2D">
        <w:t>4.28</w:t>
      </w:r>
      <w:r w:rsidRPr="00901E2D">
        <w:tab/>
        <w:t>¶ªm¸èþï¶¢¶mç¶m ¶¢Àm¸åòB</w:t>
      </w:r>
      <w:bookmarkEnd w:id="52"/>
    </w:p>
    <w:p w:rsidR="00901E2D" w:rsidRPr="00901E2D" w:rsidRDefault="00901E2D" w:rsidP="00772585">
      <w:pPr>
        <w:pStyle w:val="Telugu-Veda"/>
      </w:pPr>
      <w:r w:rsidRPr="00901E2D">
        <w:t>D†¶pB ¶pÁ¶m¶mÀå ¶pÅ…k¼¤A †¶pÅ…k¼¤ …¶pÁ¹h¸ †¶pÁm¸…hµÀ ¶¢ÃA |</w:t>
      </w:r>
    </w:p>
    <w:p w:rsidR="00901E2D" w:rsidRPr="00901E2D" w:rsidRDefault="00901E2D" w:rsidP="00772585">
      <w:pPr>
        <w:pStyle w:val="Telugu-Veda"/>
      </w:pPr>
      <w:r w:rsidRPr="00901E2D">
        <w:t xml:space="preserve">…¶pÁ¶m…¶mÀå sñ†¶¬î…g¶ªê…i±³-sñ†¶¬î …¶pÁ¹h¸ †¶pÁm¸…hµÀ ¶¢ÃA || </w:t>
      </w:r>
      <w:r w:rsidRPr="00D5014B">
        <w:rPr>
          <w:rFonts w:ascii="BRH Telugu RN" w:hAnsi="BRH Telugu RN" w:cs="BRH Telugu RN"/>
        </w:rPr>
        <w:t xml:space="preserve">30.1 </w:t>
      </w:r>
    </w:p>
    <w:p w:rsidR="00901E2D" w:rsidRPr="00901E2D" w:rsidRDefault="00901E2D" w:rsidP="005436F9">
      <w:pPr>
        <w:pStyle w:val="NoSpacing"/>
      </w:pPr>
    </w:p>
    <w:p w:rsidR="00901E2D" w:rsidRPr="00901E2D" w:rsidRDefault="00901E2D" w:rsidP="00772585">
      <w:pPr>
        <w:pStyle w:val="Telugu-Veda"/>
      </w:pPr>
      <w:r w:rsidRPr="00901E2D">
        <w:t xml:space="preserve">±ÀµÀlµÀ†WÜ…¶¨à-¶¢À‡sûÑ…YïA </w:t>
      </w:r>
      <w:r w:rsidRPr="00901E2D">
        <w:rPr>
          <w:rFonts w:ascii="BRH Devanagari" w:hAnsi="BRH Devanagari" w:cs="BRH Devanagari"/>
        </w:rPr>
        <w:t>Æ</w:t>
      </w:r>
      <w:r w:rsidRPr="00901E2D">
        <w:t>±ÀµÀ†l¸ö …lµÀ¶¥Û†±¼…hµA ¶¢À†¶¢À |</w:t>
      </w:r>
    </w:p>
    <w:p w:rsidR="00901E2D" w:rsidRPr="00901E2D" w:rsidRDefault="00901E2D" w:rsidP="00772585">
      <w:pPr>
        <w:pStyle w:val="Telugu-Veda"/>
      </w:pPr>
      <w:r w:rsidRPr="00901E2D">
        <w:t>¶ª†±µöA ¶pÁ¶m…¶mÀå ¶¢Ã¶¢Ã†qÒ-„…¶ªh¸†cÛ ¶pñ…iSµñ…¶</w:t>
      </w:r>
      <w:proofErr w:type="gramStart"/>
      <w:r w:rsidRPr="00901E2D">
        <w:t>¬(</w:t>
      </w:r>
      <w:proofErr w:type="gramEnd"/>
      <w:r w:rsidRPr="00901E2D">
        <w:t xml:space="preserve">…S³Ø) «¸ö‡¶® || </w:t>
      </w:r>
      <w:r w:rsidRPr="00D5014B">
        <w:rPr>
          <w:rFonts w:ascii="BRH Telugu RN" w:hAnsi="BRH Telugu RN" w:cs="BRH Telugu RN"/>
        </w:rPr>
        <w:t>30.2</w:t>
      </w:r>
      <w:r w:rsidRPr="00901E2D">
        <w:t xml:space="preserve"> </w:t>
      </w:r>
    </w:p>
    <w:p w:rsidR="00901E2D" w:rsidRPr="00901E2D" w:rsidRDefault="00901E2D" w:rsidP="005436F9">
      <w:pPr>
        <w:pStyle w:val="NoSpacing"/>
      </w:pPr>
    </w:p>
    <w:p w:rsidR="00901E2D" w:rsidRPr="00901E2D" w:rsidRDefault="00901E2D" w:rsidP="00772585">
      <w:pPr>
        <w:pStyle w:val="Telugu-Veda"/>
      </w:pPr>
      <w:r w:rsidRPr="00901E2D">
        <w:t>CS¼é¶¥Û ¶¢Ã ¶¢À¶mÀï¶¥Û ¶¢À¶mÀï¶phµ±ÀµÀ¶¥Û ¶¢À†¶mÀï OµÅ…hÉsûµïB |</w:t>
      </w:r>
      <w:r w:rsidR="005436F9">
        <w:t xml:space="preserve"> </w:t>
      </w:r>
      <w:r w:rsidRPr="00901E2D">
        <w:t>q¸Êp†sûÑï ±µ…°µm¸åA | ±ÀµÀlµ¶®é q¸†¶p¶¢À…O¸±³¶¨A |</w:t>
      </w:r>
      <w:r w:rsidR="005436F9">
        <w:t xml:space="preserve"> </w:t>
      </w:r>
      <w:r w:rsidRPr="00901E2D">
        <w:t>¶¢À¶m«¸ ¢¸†V¸ ¶¬…«¸åsû¹ïA | ¶pl¸íþï-¶¢ÀÀlµ†±Ég …¦¥¹é |</w:t>
      </w:r>
      <w:r w:rsidR="005436F9">
        <w:t xml:space="preserve"> </w:t>
      </w:r>
      <w:r w:rsidRPr="00901E2D">
        <w:t xml:space="preserve">C…¶¬¶ªå†lµ¶¢…vÀA¶phµÀ | ±ÀµÀiÖ†cÛ lµÀ…±¼hµA </w:t>
      </w:r>
      <w:r w:rsidRPr="00901E2D">
        <w:lastRenderedPageBreak/>
        <w:t>¶¢À†±ÀÀ |</w:t>
      </w:r>
      <w:r w:rsidR="005436F9">
        <w:t xml:space="preserve"> </w:t>
      </w:r>
      <w:r w:rsidRPr="00901E2D">
        <w:t xml:space="preserve">Elµ¶¢À¶¬-¶¢Ã¶¢À†¶¢ÀÅhµ …±ÀÇÃmÓ | ¶ªhÉï YÑïi»¨ YÂ†¶¬Ñ£À …«¸ö¶® || </w:t>
      </w:r>
      <w:r w:rsidRPr="00D5014B">
        <w:rPr>
          <w:rFonts w:ascii="BRH Telugu RN" w:hAnsi="BRH Telugu RN" w:cs="BRH Telugu RN"/>
        </w:rPr>
        <w:t>31.1</w:t>
      </w:r>
      <w:r w:rsidRPr="00901E2D">
        <w:t xml:space="preserve"> </w:t>
      </w:r>
    </w:p>
    <w:p w:rsidR="00901E2D" w:rsidRPr="00901E2D" w:rsidRDefault="00901E2D" w:rsidP="005436F9">
      <w:pPr>
        <w:pStyle w:val="NoSpacing"/>
      </w:pPr>
    </w:p>
    <w:p w:rsidR="00901E2D" w:rsidRPr="00901E2D" w:rsidRDefault="00901E2D" w:rsidP="00772585">
      <w:pPr>
        <w:pStyle w:val="Telugu-Veda"/>
      </w:pPr>
      <w:r w:rsidRPr="00901E2D">
        <w:t>¶ªÃ±µï¶¥Û ¶¢Ã ¶¢À¶mÀï¶¥Û ¶¢À¶mÀï¶phµ±ÀµÀ¶¥Û ¶¢À†¶mÀï OµÅ…hÉsûµïB |</w:t>
      </w:r>
      <w:r w:rsidR="005436F9">
        <w:t xml:space="preserve"> </w:t>
      </w:r>
      <w:r w:rsidRPr="00901E2D">
        <w:t>q¸Êp†sûÑï ±µ…°µm¸åA | ±ÀµÀl³ ±¸iñ±ÀµÃ q¸†¶p¶¢À…O¸±³¶¨A |</w:t>
      </w:r>
      <w:r w:rsidR="005436F9">
        <w:t xml:space="preserve"> </w:t>
      </w:r>
      <w:r w:rsidRPr="00901E2D">
        <w:t>¶¢À¶m«¸ ¢¸†V¸ ¶¬…«¸åsû¹ïA | ¶pl¸íþï-¶¢ÀÀlµ†±Ég …¦¥¹é |</w:t>
      </w:r>
      <w:r w:rsidR="005436F9">
        <w:t xml:space="preserve"> </w:t>
      </w:r>
      <w:r w:rsidRPr="00901E2D">
        <w:t xml:space="preserve">±¸…iñ-¶ªå†lµ¶¢…vÀA¶phµÀ | </w:t>
      </w:r>
      <w:r w:rsidR="005436F9">
        <w:t xml:space="preserve">±ÀµÀiÖ†cÛ lµÀ…±¼hµA ¶¢À†±ÀÀ | </w:t>
      </w:r>
      <w:r w:rsidRPr="00901E2D">
        <w:t xml:space="preserve">Elµ¶¢À¶¬-¶¢Ã¶¢À†¶¢ÀÅhµ …±ÀÇÃmÓ | ¶ªÃ±Éï YÑïi»¨ YÂ†¶¬Ñ£À …«¸ö¶® || </w:t>
      </w:r>
      <w:r w:rsidRPr="00D5014B">
        <w:rPr>
          <w:rFonts w:ascii="BRH Telugu RN" w:hAnsi="BRH Telugu RN" w:cs="BRH Telugu RN"/>
        </w:rPr>
        <w:t>32.1</w:t>
      </w:r>
      <w:r w:rsidRPr="00901E2D">
        <w:t xml:space="preserve"> </w:t>
      </w:r>
    </w:p>
    <w:p w:rsidR="00901E2D" w:rsidRPr="00901E2D" w:rsidRDefault="00901E2D" w:rsidP="001B656E">
      <w:pPr>
        <w:pStyle w:val="NoSpacing"/>
      </w:pPr>
    </w:p>
    <w:p w:rsidR="00901E2D" w:rsidRPr="00901E2D" w:rsidRDefault="00901E2D" w:rsidP="001B656E">
      <w:pPr>
        <w:pStyle w:val="Heading2VedaVMSTelugu"/>
        <w:numPr>
          <w:ilvl w:val="0"/>
          <w:numId w:val="0"/>
        </w:numPr>
        <w:ind w:left="720" w:hanging="720"/>
      </w:pPr>
      <w:bookmarkStart w:id="53" w:name="_Toc5743884"/>
      <w:r w:rsidRPr="00901E2D">
        <w:t>4.29</w:t>
      </w:r>
      <w:r w:rsidRPr="00901E2D">
        <w:tab/>
        <w:t>¶pñg¶¢¶ªï sÀÀ©¸ïl¼ £¶¢±µgA</w:t>
      </w:r>
      <w:bookmarkEnd w:id="53"/>
    </w:p>
    <w:p w:rsidR="00901E2D" w:rsidRPr="00901E2D" w:rsidRDefault="00901E2D" w:rsidP="00772585">
      <w:pPr>
        <w:pStyle w:val="Telugu-Veda"/>
      </w:pPr>
      <w:r w:rsidRPr="00901E2D">
        <w:t>M£ÀhÉïO¸†°µ±µA …sñ¶¬î | CS¼é±Éç¶¢h¸ sñ†¶¬î E…h¸ï±³¶¨A |</w:t>
      </w:r>
      <w:r w:rsidR="005436F9">
        <w:t xml:space="preserve"> </w:t>
      </w:r>
      <w:r w:rsidRPr="00901E2D">
        <w:t xml:space="preserve">S¸±ÀµÀhµñA Vûµ¶mçA ¶p±µ¶¢Ã†hµîA ¶ª…±µÃ¶pA | «¸±ÀµÀÀYïA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†£n…±ÀÇÃSµA || </w:t>
      </w:r>
      <w:r w:rsidRPr="00D5014B">
        <w:rPr>
          <w:rFonts w:ascii="BRH Telugu RN" w:hAnsi="BRH Telugu RN" w:cs="BRH Telugu RN"/>
        </w:rPr>
        <w:t>33.1</w:t>
      </w:r>
      <w:r w:rsidRPr="00901E2D">
        <w:t xml:space="preserve"> </w:t>
      </w:r>
    </w:p>
    <w:p w:rsidR="00901E2D" w:rsidRPr="00901E2D" w:rsidRDefault="00901E2D" w:rsidP="001B656E">
      <w:pPr>
        <w:pStyle w:val="NoSpacing"/>
      </w:pPr>
    </w:p>
    <w:p w:rsidR="00901E2D" w:rsidRPr="00901E2D" w:rsidRDefault="00901E2D" w:rsidP="001B656E">
      <w:pPr>
        <w:pStyle w:val="Heading2VedaVMSTelugu"/>
        <w:numPr>
          <w:ilvl w:val="0"/>
          <w:numId w:val="0"/>
        </w:numPr>
        <w:ind w:left="720" w:hanging="720"/>
      </w:pPr>
      <w:bookmarkStart w:id="54" w:name="_Toc5743885"/>
      <w:r w:rsidRPr="00901E2D">
        <w:t>4.30</w:t>
      </w:r>
      <w:r w:rsidRPr="00901E2D">
        <w:tab/>
        <w:t>S¸±ÀµÀh¸ñþï¢¸¶¬¶m ¶¢Àm¸åòB</w:t>
      </w:r>
      <w:bookmarkEnd w:id="54"/>
    </w:p>
    <w:p w:rsidR="00901E2D" w:rsidRPr="00901E2D" w:rsidRDefault="00901E2D" w:rsidP="00772585">
      <w:pPr>
        <w:pStyle w:val="Telugu-Veda"/>
      </w:pPr>
      <w:r w:rsidRPr="00901E2D">
        <w:t>D†±ÀµÃ…hµÀ ¶¢†±µl¸ …lÉ…¤ …C°µ†±µA sñ…¶¬î ¶ªA†£ÀhµA |</w:t>
      </w:r>
      <w:r w:rsidR="005436F9">
        <w:t xml:space="preserve"> </w:t>
      </w:r>
      <w:r w:rsidR="00B00C89">
        <w:br/>
      </w:r>
      <w:r w:rsidRPr="00901E2D">
        <w:t xml:space="preserve">…S¸…±ÀµÀ‡jñA-Vûµ†¶mç«¸A …¶¢ÃhÉlµA †sñ¶¬î …YÂ¶¨†¶ªö Ê¢À || </w:t>
      </w:r>
      <w:r w:rsidRPr="00D5014B">
        <w:rPr>
          <w:rFonts w:ascii="BRH Telugu RN" w:hAnsi="BRH Telugu RN" w:cs="BRH Telugu RN"/>
        </w:rPr>
        <w:t>34.1</w:t>
      </w:r>
      <w:r w:rsidRPr="00901E2D">
        <w:t xml:space="preserve"> </w:t>
      </w:r>
    </w:p>
    <w:p w:rsidR="00901E2D" w:rsidRPr="00901E2D" w:rsidRDefault="00901E2D" w:rsidP="00772585">
      <w:pPr>
        <w:pStyle w:val="Telugu-Veda"/>
      </w:pPr>
      <w:r w:rsidRPr="00901E2D">
        <w:t>±ÀµÀlµ‡¶®éh³ OµÀ†±µÀhÉ …q¸…¶pA hµlµ‡¶®éh³ ¶pñ…i¶¢ÀÀ†VµïhÉ |</w:t>
      </w:r>
      <w:r w:rsidR="005436F9">
        <w:t xml:space="preserve"> </w:t>
      </w:r>
      <w:r w:rsidRPr="00901E2D">
        <w:t>±ÀµÀl³ ±¸iñ‡±ÀµÃh³ OµÀ†±µÀhÉ …q¸…¶pA hµl³ ±¸iñ‡±ÀµÃh³ ¶pñ…i¶¢ÀÀ†VµïhÉ |</w:t>
      </w:r>
    </w:p>
    <w:p w:rsidR="00901E2D" w:rsidRPr="00901E2D" w:rsidRDefault="00901E2D" w:rsidP="00772585">
      <w:pPr>
        <w:pStyle w:val="Telugu-Veda"/>
      </w:pPr>
      <w:r w:rsidRPr="00901E2D">
        <w:t xml:space="preserve">¶ª†±µö …¶¢±Éä †¶¢À¶®…lÉ…£ …¶ªm¸èþï †£lÉï …¶ª±µ†¶ªöi || </w:t>
      </w:r>
      <w:r w:rsidRPr="00D5014B">
        <w:rPr>
          <w:rFonts w:ascii="BRH Telugu RN" w:hAnsi="BRH Telugu RN" w:cs="BRH Telugu RN"/>
        </w:rPr>
        <w:t>34.2</w:t>
      </w:r>
      <w:r w:rsidRPr="00901E2D">
        <w:t xml:space="preserve"> </w:t>
      </w:r>
    </w:p>
    <w:p w:rsidR="00901E2D" w:rsidRPr="00901E2D" w:rsidRDefault="00901E2D" w:rsidP="005436F9">
      <w:pPr>
        <w:pStyle w:val="NoSpacing"/>
      </w:pPr>
    </w:p>
    <w:p w:rsidR="00901E2D" w:rsidRPr="00901E2D" w:rsidRDefault="00901E2D" w:rsidP="00772585">
      <w:pPr>
        <w:pStyle w:val="Telugu-Veda"/>
      </w:pPr>
      <w:r w:rsidRPr="00901E2D">
        <w:lastRenderedPageBreak/>
        <w:t xml:space="preserve">M†YÑ„…»ª ¶ª†¶¬Ñ„…»ª s†v¶¢À…»ª sû¹ñ†YÑ„»ª …lÉ¢¸…m¸A lû¸…¶¢À m¸†¶¢Ã…»ª </w:t>
      </w:r>
    </w:p>
    <w:p w:rsidR="00901E2D" w:rsidRPr="00901E2D" w:rsidRDefault="00901E2D" w:rsidP="00772585">
      <w:pPr>
        <w:pStyle w:val="Telugu-Veda"/>
      </w:pPr>
      <w:r w:rsidRPr="00901E2D">
        <w:t xml:space="preserve">£†¶¥ö¶¢À»ª …£¥¹ö…±ÀµÀÀB ¶ª†±µö¶¢À»ª …¶ª±¸ö±ÀµÀÀ-±µtûsûµÃ±ÐA-S¸±ÀµÀjñ-¶¢Ã†¢¸¶¬…±ÀµÃ…£À «¸£jñ-¶¢Ã†¢¸¶¬…±ÀµÃ…£À ¶ª±µ¶ªöj-¶¢Ã†¢¸¶¬…±ÀµÃ…£À Vûµ¶mçsÀÀ¾¨-m¸†¢¸¶¬…±ÀµÃ…£À ¦ñ±ÀµÀ-¶¢Ã†¢¸¶¬…±ÀµÃ…£À S¸±ÀµÀiñ±ÀµÃ S¸±ÀµÀjñ VµÜmÐç £¥¹ö£Àhµñ </w:t>
      </w:r>
      <w:r w:rsidRPr="00901E2D">
        <w:rPr>
          <w:rFonts w:ascii="BRH Telugu" w:hAnsi="BRH Telugu" w:cs="BRH Telugu"/>
        </w:rPr>
        <w:t>sÀÀ»¨B ¶ª£h¸ lÉ¶¢h¸„S¼é±µÀîPA sñ¶®î ¦±Ð £¶¨Àä-±µúýÅlµ±ÀµÀ(S³î) ±µÀlµñB</w:t>
      </w:r>
      <w:r w:rsidR="00041169">
        <w:rPr>
          <w:rFonts w:ascii="BRH Telugu" w:hAnsi="BRH Telugu" w:cs="BRH Telugu"/>
        </w:rPr>
        <w:t xml:space="preserve"> </w:t>
      </w:r>
      <w:r w:rsidRPr="00901E2D">
        <w:rPr>
          <w:rFonts w:ascii="BRH Telugu" w:hAnsi="BRH Telugu" w:cs="BRH Telugu"/>
        </w:rPr>
        <w:t xml:space="preserve">¦P¹ ¶pÅk¼¤±ÀÇÃnB q¸ñg¸q¸¶m-¢¸ïmÐl¸¶m-¶ª¶¢Ãm¸ ¶ªq¸ñg¸ Ê¥öhµ¶¢±¸ä </w:t>
      </w:r>
      <w:r w:rsidRPr="00901E2D">
        <w:t>«¸U¹×þï±ÀµÀ¶m-¶ªSÐh¸ñ S¸±ÀµÀjñ VµhµÀ±¼ö(S³î) ¶¥hµï°µ±¸ iñ¶p†l¸ ¶¨…dÀÖ…°ºB ¶pcÛ §±³©Ò¶p¶m±ÀµÀÊm †£n…±ÀÇÃ…Sµ , (</w:t>
      </w:r>
      <w:r w:rsidRPr="00D5014B">
        <w:rPr>
          <w:rFonts w:ascii="BRH Telugu RN" w:hAnsi="BRH Telugu RN" w:cs="BRH Telugu RN"/>
        </w:rPr>
        <w:t>35.1</w:t>
      </w:r>
      <w:r w:rsidRPr="00901E2D">
        <w:t xml:space="preserve">) </w:t>
      </w:r>
    </w:p>
    <w:p w:rsidR="00901E2D" w:rsidRPr="00901E2D" w:rsidRDefault="00901E2D" w:rsidP="005436F9">
      <w:pPr>
        <w:pStyle w:val="NoSpacing"/>
      </w:pPr>
    </w:p>
    <w:p w:rsidR="00901E2D" w:rsidRPr="00901E2D" w:rsidRDefault="00901E2D" w:rsidP="00772585">
      <w:pPr>
        <w:pStyle w:val="Telugu-Veda"/>
        <w:rPr>
          <w:rFonts w:ascii="BRH Telugu" w:hAnsi="BRH Telugu" w:cs="BRH Telugu"/>
        </w:rPr>
      </w:pPr>
      <w:r w:rsidRPr="00901E2D">
        <w:rPr>
          <w:rFonts w:ascii="BRH Telugu" w:hAnsi="BRH Telugu" w:cs="BRH Telugu"/>
        </w:rPr>
        <w:t xml:space="preserve">MA sûµÃB | MA sûµÀ¶¢B | </w:t>
      </w:r>
      <w:proofErr w:type="gramStart"/>
      <w:r w:rsidRPr="00901E2D">
        <w:rPr>
          <w:rFonts w:ascii="BRH Telugu" w:hAnsi="BRH Telugu" w:cs="BRH Telugu"/>
        </w:rPr>
        <w:t>M(</w:t>
      </w:r>
      <w:proofErr w:type="gramEnd"/>
      <w:r w:rsidRPr="00901E2D">
        <w:rPr>
          <w:rFonts w:ascii="BRH Telugu" w:hAnsi="BRH Telugu" w:cs="BRH Telugu"/>
        </w:rPr>
        <w:t xml:space="preserve">S³î) ¶ªÀ¶¢B | MA ¶¢À¶¬B | MA Y¶mB | </w:t>
      </w:r>
    </w:p>
    <w:p w:rsidR="00901E2D" w:rsidRPr="00901E2D" w:rsidRDefault="00901E2D" w:rsidP="00772585">
      <w:pPr>
        <w:pStyle w:val="Telugu-Veda"/>
      </w:pPr>
      <w:r w:rsidRPr="00901E2D">
        <w:t xml:space="preserve">MA hµ¶pB | </w:t>
      </w:r>
      <w:proofErr w:type="gramStart"/>
      <w:r w:rsidRPr="00901E2D">
        <w:t>M(</w:t>
      </w:r>
      <w:proofErr w:type="gramEnd"/>
      <w:r w:rsidRPr="00901E2D">
        <w:t>S³î) …¶ªhµïA | MA hµk³ †¶ª…£hµÀ±µö‡±É…gïA sûµ†±ÐØ …lÉ¶¢†¶ªï lû¿¶¢À»¬</w:t>
      </w:r>
      <w:r w:rsidR="005436F9">
        <w:t xml:space="preserve"> </w:t>
      </w:r>
      <w:r w:rsidRPr="00901E2D">
        <w:t>|</w:t>
      </w:r>
      <w:r w:rsidR="005436F9">
        <w:t xml:space="preserve"> </w:t>
      </w:r>
      <w:r w:rsidRPr="00901E2D">
        <w:t xml:space="preserve">lû¼…±ÀÇÃ ±ÀÇÃ †¶mB ¶pñ…VÐlµ‡±ÀµÃh³ | M¶¢Ã…qÒ YÑï…j ±µ…«Ò„¶¢ÀÅ…hµA sñ…¶¬î sûµÃ±µÀí…¶¢¶ªÀù…¶¢±ÐA || </w:t>
      </w:r>
      <w:r w:rsidRPr="00D5014B">
        <w:rPr>
          <w:rFonts w:ascii="BRH Telugu RN" w:hAnsi="BRH Telugu RN" w:cs="BRH Telugu RN"/>
        </w:rPr>
        <w:t>35.2</w:t>
      </w:r>
      <w:r w:rsidRPr="00901E2D">
        <w:t xml:space="preserve"> </w:t>
      </w:r>
    </w:p>
    <w:p w:rsidR="00F338EC" w:rsidRPr="00D5014B" w:rsidRDefault="00F338EC" w:rsidP="00D5014B">
      <w:pPr>
        <w:pStyle w:val="NoSpacing"/>
      </w:pPr>
    </w:p>
    <w:p w:rsidR="00901E2D" w:rsidRPr="00901E2D" w:rsidRDefault="00901E2D" w:rsidP="00D42C16">
      <w:pPr>
        <w:pStyle w:val="Heading2VedaVMSTelugu"/>
        <w:numPr>
          <w:ilvl w:val="0"/>
          <w:numId w:val="0"/>
        </w:numPr>
        <w:ind w:left="720" w:hanging="720"/>
      </w:pPr>
      <w:bookmarkStart w:id="55" w:name="_Toc5743886"/>
      <w:r w:rsidRPr="00901E2D">
        <w:t>4.31</w:t>
      </w:r>
      <w:r w:rsidRPr="00901E2D">
        <w:tab/>
        <w:t>S¸±ÀµÀjñ G¶p«¸æ¶m ¶¢Àm¸åòB</w:t>
      </w:r>
      <w:bookmarkEnd w:id="55"/>
    </w:p>
    <w:p w:rsidR="00901E2D" w:rsidRPr="00901E2D" w:rsidRDefault="00901E2D" w:rsidP="00772585">
      <w:pPr>
        <w:pStyle w:val="Telugu-Veda"/>
      </w:pPr>
      <w:r w:rsidRPr="00901E2D">
        <w:t>…Ghµå†Ê¢À ¦†P±É …Y¹…hÉ …sûµÃ¶¢ÃïA †¶p±µö…hµ ¶¢ÀÃ†±µèn |</w:t>
      </w:r>
      <w:r w:rsidR="005436F9">
        <w:t xml:space="preserve"> </w:t>
      </w:r>
    </w:p>
    <w:p w:rsidR="00901E2D" w:rsidRPr="00D5014B" w:rsidRDefault="00901E2D" w:rsidP="00772585">
      <w:pPr>
        <w:pStyle w:val="Telugu-Veda"/>
        <w:rPr>
          <w:rFonts w:ascii="BRH Telugu RN" w:hAnsi="BRH Telugu RN" w:cs="BRH Telugu RN"/>
        </w:rPr>
      </w:pPr>
      <w:r w:rsidRPr="00901E2D">
        <w:t xml:space="preserve">…s¹ñ¶¬î‡gÉsûÑï-„†sûµï¶mÀ…Y¹ß…h¸ …SµVµÜ †lÉ£ …±ÀµÀk¸†¶ªÀPA || </w:t>
      </w:r>
      <w:r w:rsidRPr="00D5014B">
        <w:rPr>
          <w:rFonts w:ascii="BRH Telugu RN" w:hAnsi="BRH Telugu RN" w:cs="BRH Telugu RN"/>
        </w:rPr>
        <w:t xml:space="preserve">36.1 </w:t>
      </w:r>
    </w:p>
    <w:p w:rsidR="00901E2D" w:rsidRPr="00901E2D" w:rsidRDefault="00901E2D" w:rsidP="005436F9">
      <w:pPr>
        <w:pStyle w:val="NoSpacing"/>
      </w:pPr>
    </w:p>
    <w:p w:rsidR="00901E2D" w:rsidRPr="00901E2D" w:rsidRDefault="00901E2D" w:rsidP="00772585">
      <w:pPr>
        <w:pStyle w:val="Telugu-Veda"/>
      </w:pPr>
      <w:r w:rsidRPr="00901E2D">
        <w:t>¶ªÀåhÐ ¶¢À±ÀµÃ ¶¢±µl¸ †Ê¢lµ…¶¢Ã…h¸ ¶pñVÐlµ±ÀµÀoå ¶p¶¢‡Êm l¼ö…Y¹h¸ |</w:t>
      </w:r>
    </w:p>
    <w:p w:rsidR="00901E2D" w:rsidRPr="00D5014B" w:rsidRDefault="00901E2D" w:rsidP="00772585">
      <w:pPr>
        <w:pStyle w:val="Telugu-Veda"/>
        <w:rPr>
          <w:rFonts w:ascii="BRH Telugu RN" w:hAnsi="BRH Telugu RN" w:cs="BRH Telugu RN"/>
        </w:rPr>
      </w:pPr>
      <w:r w:rsidRPr="00901E2D">
        <w:lastRenderedPageBreak/>
        <w:t xml:space="preserve">D±ÀµÀÀB ¶pÅk¼¢¸ïA-lµñ£gA †sñ¶¬î…¶¢…±µÛ…¶ªA ¶¢À¶¬ïA lµh¸ö ¶pñY¹hµÀA †sñ¶¬î…vÑOµA || </w:t>
      </w:r>
      <w:r w:rsidRPr="00D5014B">
        <w:rPr>
          <w:rFonts w:ascii="BRH Telugu RN" w:hAnsi="BRH Telugu RN" w:cs="BRH Telugu RN"/>
        </w:rPr>
        <w:t>36.2</w:t>
      </w:r>
    </w:p>
    <w:p w:rsidR="00901E2D" w:rsidRPr="00901E2D" w:rsidRDefault="00901E2D" w:rsidP="00D42C16">
      <w:pPr>
        <w:pStyle w:val="NoSpacing"/>
      </w:pPr>
    </w:p>
    <w:p w:rsidR="00901E2D" w:rsidRPr="00901E2D" w:rsidRDefault="00901E2D" w:rsidP="00D42C16">
      <w:pPr>
        <w:pStyle w:val="Heading2VedaVMSTelugu"/>
        <w:numPr>
          <w:ilvl w:val="0"/>
          <w:numId w:val="0"/>
        </w:numPr>
        <w:ind w:left="720" w:hanging="720"/>
      </w:pPr>
      <w:bookmarkStart w:id="56" w:name="_Toc5743887"/>
      <w:r w:rsidRPr="00901E2D">
        <w:t>4.32</w:t>
      </w:r>
      <w:r w:rsidRPr="00901E2D">
        <w:tab/>
        <w:t>Dl¼hµïlÉ¶¢h¸ ¶¢À¶måòB</w:t>
      </w:r>
      <w:bookmarkEnd w:id="56"/>
    </w:p>
    <w:p w:rsidR="00901E2D" w:rsidRPr="00901E2D" w:rsidRDefault="00901E2D" w:rsidP="00772585">
      <w:pPr>
        <w:pStyle w:val="Telugu-Veda"/>
      </w:pPr>
      <w:r w:rsidRPr="00901E2D">
        <w:t>¶TÅ…gºB ¶ªÃ†±µï D…l¼hÐï ¶m ¶pñ†sû¹-…¢¸hµï†°µ±µA | ¶¢À†lûµÀ°µ±µ…nå hµl³ †±µ¶ªA |</w:t>
      </w:r>
      <w:r w:rsidR="005436F9">
        <w:t xml:space="preserve"> </w:t>
      </w:r>
      <w:r w:rsidRPr="00901E2D">
        <w:t xml:space="preserve">…¶ªhµïA </w:t>
      </w:r>
      <w:r w:rsidRPr="00901E2D">
        <w:rPr>
          <w:rFonts w:ascii="BRH Devanagari" w:hAnsi="BRH Devanagari" w:cs="BRH Devanagari"/>
        </w:rPr>
        <w:t>Æ</w:t>
      </w:r>
      <w:r w:rsidRPr="00901E2D">
        <w:t>ËÈ¢ hµl³ ±µ…¶ª-¶¢Ã…qÒ YÑï…j±µ…«Ò„¶¢ÀÅ…hµA sñ…¶¬î</w:t>
      </w:r>
      <w:r w:rsidR="005436F9">
        <w:t xml:space="preserve"> </w:t>
      </w:r>
      <w:r w:rsidRPr="00901E2D">
        <w:t xml:space="preserve">sûµÃ±µÀí…¶¢¶ªÀù…¶¢±ÐA || </w:t>
      </w:r>
      <w:r w:rsidRPr="00D5014B">
        <w:rPr>
          <w:rFonts w:ascii="BRH Telugu RN" w:hAnsi="BRH Telugu RN" w:cs="BRH Telugu RN"/>
        </w:rPr>
        <w:t>37.1</w:t>
      </w:r>
      <w:r w:rsidRPr="00901E2D">
        <w:t xml:space="preserve"> </w:t>
      </w:r>
    </w:p>
    <w:p w:rsidR="00901E2D" w:rsidRPr="00901E2D" w:rsidRDefault="00901E2D" w:rsidP="00D42C16">
      <w:pPr>
        <w:pStyle w:val="NoSpacing"/>
      </w:pPr>
    </w:p>
    <w:p w:rsidR="00901E2D" w:rsidRPr="00901E2D" w:rsidRDefault="00901E2D" w:rsidP="00D42C16">
      <w:pPr>
        <w:pStyle w:val="Heading2VedaVMSTelugu"/>
        <w:numPr>
          <w:ilvl w:val="0"/>
          <w:numId w:val="0"/>
        </w:numPr>
        <w:ind w:left="720" w:hanging="720"/>
      </w:pPr>
      <w:bookmarkStart w:id="57" w:name="_Toc5743888"/>
      <w:r w:rsidRPr="00901E2D">
        <w:t>4.33</w:t>
      </w:r>
      <w:r w:rsidRPr="00901E2D">
        <w:tab/>
        <w:t>iñ¶ªÀ¶p±µä¶¢Àm¸åòB</w:t>
      </w:r>
      <w:bookmarkEnd w:id="57"/>
      <w:r w:rsidRPr="00901E2D">
        <w:t xml:space="preserve"> </w:t>
      </w:r>
    </w:p>
    <w:p w:rsidR="00901E2D" w:rsidRPr="00901E2D" w:rsidRDefault="00901E2D" w:rsidP="00772585">
      <w:pPr>
        <w:pStyle w:val="Telugu-Veda"/>
      </w:pPr>
      <w:r w:rsidRPr="00901E2D">
        <w:t>sñ†¶¬î Ê¢À……hµÀ ¶¢ÃA | ¶¢À†lûµÀ Ê¢À…hµÀ ¶¢ÃA | sñ†¶¬î-…Ê¢À¶¢ ¶¢À†lûµÀ Ê¢À…hµÀ ¶¢ÃA</w:t>
      </w:r>
      <w:r w:rsidR="00D42C16">
        <w:t xml:space="preserve"> </w:t>
      </w:r>
      <w:r w:rsidRPr="00901E2D">
        <w:t xml:space="preserve">| ±ÀµÃ†Êªå «Ò¶¢À …¶pñY¹…¶¢kÐù-„…tû«Ò …C¶¬A | lµÀ†¶¨ö…¶pé¶¬´m †lµÀ±µÀ¶¨ö¶¬ | ±ÀµÃ†Êªå «Ò¶¢À …q¸ñg¸(S³Ø)«¸åA †YÂ¶¬Ñ£À | iñ†¶ªÀ¶p…±µä ¶¢À†±ÀµÃWhµA s¹ñ…¶¬îg¸†±ÀµÀ lµl¸ïh³ | …sñ…¶¬î…¶¬h¸ïA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¢¸ …JhÉ †¶Ténå | ±ÀÉÀ ‡s¹ñ…¶¬îg¸-»ªåò†¶ªÀ¶p…±µäA ¶p†eµnå | hÉ «Ò…¶¢ÀA q¸ñ†¶pÁýé¶¢nå | …D…¶ª…¶¬«¸ñh³ …¶pAOºåA ¶pÁ†¶mnå | MA || </w:t>
      </w:r>
      <w:r w:rsidRPr="00D5014B">
        <w:rPr>
          <w:rFonts w:ascii="BRH Telugu RN" w:hAnsi="BRH Telugu RN" w:cs="BRH Telugu RN"/>
        </w:rPr>
        <w:t>38.1</w:t>
      </w:r>
      <w:r w:rsidRPr="00901E2D">
        <w:t xml:space="preserve"> </w:t>
      </w:r>
    </w:p>
    <w:p w:rsidR="00901E2D" w:rsidRPr="00901E2D" w:rsidRDefault="00901E2D" w:rsidP="005436F9">
      <w:pPr>
        <w:pStyle w:val="NoSpacing"/>
      </w:pPr>
    </w:p>
    <w:p w:rsidR="00B00C89" w:rsidRDefault="00901E2D" w:rsidP="00772585">
      <w:pPr>
        <w:pStyle w:val="Telugu-Veda"/>
      </w:pPr>
      <w:r w:rsidRPr="00901E2D">
        <w:t xml:space="preserve">sñ†¶¬î …Ê¢Àlûµ‡±ÀµÃ | ¶¢À†lûµÀ …Ê¢Àlûµ‡±ÀµÃ | sñ†¶¬î…Ê¢À¶¢ ¶¢À†lûµÀ …Ê¢Àlûµ‡±ÀµÃ | </w:t>
      </w:r>
      <w:r w:rsidR="00B00C89">
        <w:br/>
      </w:r>
      <w:r w:rsidRPr="00901E2D">
        <w:t>…Cl¸ï †mÐ lÉ¶¢ ¶ª£hµB …¶pñY¹†¶¢k¸ù…¤-«Õù†sûµSµA | ¶p†±¸ …lµÀ¶¨ö†»pé±ÀµÀ(S³î) ¶ªÀ¶¢ |</w:t>
      </w:r>
      <w:r w:rsidR="00B00C89">
        <w:t xml:space="preserve"> </w:t>
      </w:r>
      <w:r w:rsidRPr="00901E2D">
        <w:t xml:space="preserve">£†¥¹ön lÉ¶¢ ¶ª£hµ±³-lµÀ…±¼h¸…n ¶p†±¸¶ªÀ¶¢ | </w:t>
      </w:r>
    </w:p>
    <w:p w:rsidR="00901E2D" w:rsidRPr="00901E2D" w:rsidRDefault="00901E2D" w:rsidP="00772585">
      <w:pPr>
        <w:pStyle w:val="Telugu-Veda"/>
      </w:pPr>
      <w:r w:rsidRPr="00901E2D">
        <w:lastRenderedPageBreak/>
        <w:t xml:space="preserve">±ÀµÀl³ …sûµlµñA hµ…¶mî D†¶ªÀ¶¢ | || </w:t>
      </w:r>
      <w:r w:rsidRPr="00D5014B">
        <w:rPr>
          <w:rFonts w:ascii="BRH Telugu RN" w:hAnsi="BRH Telugu RN" w:cs="BRH Telugu RN"/>
        </w:rPr>
        <w:t>39.1</w:t>
      </w:r>
    </w:p>
    <w:p w:rsidR="00901E2D" w:rsidRPr="00901E2D" w:rsidRDefault="00901E2D" w:rsidP="005436F9">
      <w:pPr>
        <w:pStyle w:val="NoSpacing"/>
      </w:pPr>
    </w:p>
    <w:p w:rsidR="00901E2D" w:rsidRPr="00D5014B" w:rsidRDefault="00901E2D" w:rsidP="00772585">
      <w:pPr>
        <w:pStyle w:val="Telugu-Veda"/>
        <w:rPr>
          <w:rFonts w:ascii="BRH Telugu RN" w:hAnsi="BRH Telugu RN" w:cs="BRH Telugu RN"/>
        </w:rPr>
      </w:pPr>
      <w:r w:rsidRPr="00901E2D">
        <w:t xml:space="preserve">¶¢À…lûµÀ¢¸†h¸ sÀÀh¸…±ÀµÀhÉ ¶¢À†lûµÀ°µ±µ…nå »ª†¶mè¶¢B | </w:t>
      </w:r>
      <w:r w:rsidR="00B00C89">
        <w:br/>
      </w:r>
      <w:r w:rsidRPr="00901E2D">
        <w:t xml:space="preserve">¶¢Ã‡l¿èþö±µé-…¶ªùmÐåþö†¶¨lû¿B || </w:t>
      </w:r>
      <w:r w:rsidRPr="00D5014B">
        <w:rPr>
          <w:rFonts w:ascii="BRH Telugu RN" w:hAnsi="BRH Telugu RN" w:cs="BRH Telugu RN"/>
        </w:rPr>
        <w:t>39.2</w:t>
      </w:r>
    </w:p>
    <w:p w:rsidR="00901E2D" w:rsidRPr="00901E2D" w:rsidRDefault="00901E2D" w:rsidP="005436F9">
      <w:pPr>
        <w:pStyle w:val="NoSpacing"/>
      </w:pPr>
    </w:p>
    <w:p w:rsidR="00901E2D" w:rsidRPr="00901E2D" w:rsidRDefault="00901E2D" w:rsidP="00772585">
      <w:pPr>
        <w:pStyle w:val="Telugu-Veda"/>
      </w:pPr>
      <w:r w:rsidRPr="00901E2D">
        <w:t>¶¢À…lûµÀ¶m†Oµå …¶¢ÀÀhÐ¶¨…»ª ¶¢À†lûµÀ…¶¢Àh³ q¸†±¼åþæ…¶</w:t>
      </w:r>
      <w:proofErr w:type="gramStart"/>
      <w:r w:rsidRPr="00901E2D">
        <w:t>¢(</w:t>
      </w:r>
      <w:proofErr w:type="gramEnd"/>
      <w:r w:rsidRPr="00901E2D">
        <w:t>…S³î) ±µ†YB | ¶</w:t>
      </w:r>
      <w:r w:rsidR="00B00C89">
        <w:br/>
      </w:r>
      <w:r w:rsidRPr="00901E2D">
        <w:t xml:space="preserve">¢À…lûµÀlÓï†±µ¶ªÀå ¶mB …»ph¸ || </w:t>
      </w:r>
      <w:r w:rsidRPr="00D5014B">
        <w:rPr>
          <w:rFonts w:ascii="BRH Telugu RN" w:hAnsi="BRH Telugu RN" w:cs="BRH Telugu RN"/>
        </w:rPr>
        <w:t>39.3</w:t>
      </w:r>
      <w:r w:rsidRPr="00901E2D">
        <w:t xml:space="preserve"> </w:t>
      </w:r>
    </w:p>
    <w:p w:rsidR="00901E2D" w:rsidRPr="00901E2D" w:rsidRDefault="00901E2D" w:rsidP="005436F9">
      <w:pPr>
        <w:pStyle w:val="NoSpacing"/>
      </w:pPr>
    </w:p>
    <w:p w:rsidR="00901E2D" w:rsidRPr="00D5014B" w:rsidRDefault="00901E2D" w:rsidP="00772585">
      <w:pPr>
        <w:pStyle w:val="Telugu-Veda"/>
        <w:rPr>
          <w:rFonts w:ascii="BRH Telugu RN" w:hAnsi="BRH Telugu RN" w:cs="BRH Telugu RN"/>
        </w:rPr>
      </w:pPr>
      <w:r w:rsidRPr="00901E2D">
        <w:t xml:space="preserve">¶¢À†lûµÀ¶¢Ã…mÐé ¶¢…¶m¶ªê…i±³-¶¢À†lûµÀ¶¢Ã(S³î) C…¶ªÀå ¶ªÃ†±µïB | </w:t>
      </w:r>
      <w:r w:rsidR="00B00C89">
        <w:br/>
      </w:r>
      <w:r w:rsidRPr="00901E2D">
        <w:t xml:space="preserve">¶¢Ã…lû¿ö ±¸Ø†¢Ð sûµ¶¢¶mÀå ¶mB || </w:t>
      </w:r>
      <w:r w:rsidRPr="00D5014B">
        <w:rPr>
          <w:rFonts w:ascii="BRH Telugu RN" w:hAnsi="BRH Telugu RN" w:cs="BRH Telugu RN"/>
        </w:rPr>
        <w:t>39.4</w:t>
      </w:r>
    </w:p>
    <w:p w:rsidR="00901E2D" w:rsidRPr="00901E2D" w:rsidRDefault="00901E2D" w:rsidP="005436F9">
      <w:pPr>
        <w:pStyle w:val="NoSpacing"/>
      </w:pPr>
    </w:p>
    <w:p w:rsidR="00901E2D" w:rsidRPr="00D5014B" w:rsidRDefault="00901E2D" w:rsidP="00772585">
      <w:pPr>
        <w:pStyle w:val="Telugu-Veda"/>
        <w:rPr>
          <w:rFonts w:ascii="BRH Telugu RN" w:hAnsi="BRH Telugu RN" w:cs="BRH Telugu RN"/>
        </w:rPr>
      </w:pPr>
      <w:r w:rsidRPr="00901E2D">
        <w:t xml:space="preserve">±ÀµÀ …E¶¢ÀA iñ†¶ªÀ¶p…±µä-¶¢À†±ÀµÃWhµA s¹ñ…¶¬îg¸†±ÀµÀ lµl¸ïh³ | || </w:t>
      </w:r>
      <w:r w:rsidRPr="00D5014B">
        <w:rPr>
          <w:rFonts w:ascii="BRH Telugu RN" w:hAnsi="BRH Telugu RN" w:cs="BRH Telugu RN"/>
        </w:rPr>
        <w:t xml:space="preserve">39.5 </w:t>
      </w:r>
    </w:p>
    <w:p w:rsidR="00901E2D" w:rsidRPr="00901E2D" w:rsidRDefault="00901E2D" w:rsidP="005436F9">
      <w:pPr>
        <w:pStyle w:val="NoSpacing"/>
      </w:pPr>
    </w:p>
    <w:p w:rsidR="00901E2D" w:rsidRPr="00D5014B" w:rsidRDefault="00901E2D" w:rsidP="00772585">
      <w:pPr>
        <w:pStyle w:val="Telugu-Veda"/>
        <w:rPr>
          <w:rFonts w:ascii="BRH Telugu RN" w:hAnsi="BRH Telugu RN" w:cs="BRH Telugu RN"/>
        </w:rPr>
      </w:pPr>
      <w:r w:rsidRPr="00901E2D">
        <w:t xml:space="preserve">…sûµÃñ…g…¶¬h¸ïA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¢¸ …JhÉ †¶Ténå | </w:t>
      </w:r>
      <w:r w:rsidR="00B00C89">
        <w:br/>
      </w:r>
      <w:r w:rsidRPr="00901E2D">
        <w:t xml:space="preserve">±ÀÉÀ ‡s¹ñ…¶¬îg¸-»ªåò†¶ªÀ¶p…±µäA ¶p†eµnå | || </w:t>
      </w:r>
      <w:r w:rsidRPr="00D5014B">
        <w:rPr>
          <w:rFonts w:ascii="BRH Telugu RN" w:hAnsi="BRH Telugu RN" w:cs="BRH Telugu RN"/>
        </w:rPr>
        <w:t xml:space="preserve">39.6 </w:t>
      </w:r>
    </w:p>
    <w:p w:rsidR="00901E2D" w:rsidRPr="00901E2D" w:rsidRDefault="00901E2D" w:rsidP="00772585">
      <w:pPr>
        <w:pStyle w:val="Telugu-Veda"/>
      </w:pPr>
      <w:proofErr w:type="gramStart"/>
      <w:r w:rsidRPr="00901E2D">
        <w:t>hÉ</w:t>
      </w:r>
      <w:proofErr w:type="gramEnd"/>
      <w:r w:rsidRPr="00901E2D">
        <w:t xml:space="preserve"> «Ò…¶¢ÀA q¸ñ†¶pÁýé¶¢nå | …D…¶ª…¶¬«¸ñh³ …¶pAOºåA ¶pÁ†¶mnå | MA || </w:t>
      </w:r>
      <w:r w:rsidRPr="00D5014B">
        <w:rPr>
          <w:rFonts w:ascii="BRH Telugu RN" w:hAnsi="BRH Telugu RN" w:cs="BRH Telugu RN"/>
        </w:rPr>
        <w:t>39.7</w:t>
      </w:r>
      <w:r w:rsidRPr="00901E2D">
        <w:t xml:space="preserve"> </w:t>
      </w:r>
    </w:p>
    <w:p w:rsidR="00901E2D" w:rsidRPr="00901E2D" w:rsidRDefault="00901E2D" w:rsidP="005436F9">
      <w:pPr>
        <w:pStyle w:val="NoSpacing"/>
      </w:pPr>
    </w:p>
    <w:p w:rsidR="00901E2D" w:rsidRPr="00901E2D" w:rsidRDefault="00901E2D" w:rsidP="00772585">
      <w:pPr>
        <w:pStyle w:val="Telugu-Veda"/>
      </w:pPr>
      <w:proofErr w:type="gramStart"/>
      <w:r w:rsidRPr="00901E2D">
        <w:t>sñ</w:t>
      </w:r>
      <w:proofErr w:type="gramEnd"/>
      <w:r w:rsidRPr="00901E2D">
        <w:t xml:space="preserve">†¶¬î …Ê¢Àlûµ‡¢¸ | ¶¢À†lûµÀ …Ê¢Àlûµ‡¢¸ | </w:t>
      </w:r>
      <w:r w:rsidR="00B00C89">
        <w:br/>
      </w:r>
      <w:r w:rsidRPr="00901E2D">
        <w:t xml:space="preserve">sñ†¶¬î …Ê¢À¶¢ ¶¢À†lûµÀ …Ê¢Àlûµ‡¢¸ | || </w:t>
      </w:r>
      <w:r w:rsidRPr="00D5014B">
        <w:rPr>
          <w:rFonts w:ascii="BRH Telugu RN" w:hAnsi="BRH Telugu RN" w:cs="BRH Telugu RN"/>
        </w:rPr>
        <w:t>40.1</w:t>
      </w:r>
      <w:r w:rsidRPr="00901E2D">
        <w:t xml:space="preserve"> </w:t>
      </w:r>
    </w:p>
    <w:p w:rsidR="00901E2D" w:rsidRPr="00901E2D" w:rsidRDefault="00901E2D" w:rsidP="00772585">
      <w:pPr>
        <w:pStyle w:val="Telugu-Veda"/>
      </w:pPr>
      <w:r w:rsidRPr="00901E2D">
        <w:t xml:space="preserve">…sñ¶®î …lÉ¢¸‡m¸A ¶p…lµ¤B †Oµ…¤m¸-¶¢ÀÅ…»¨±³ £†q¸ñg¸A ¶¢À…»¬©Ò …¶¢ÀÅS¸‡g¸A | </w:t>
      </w:r>
    </w:p>
    <w:p w:rsidR="00901E2D" w:rsidRPr="00D5014B" w:rsidRDefault="00901E2D" w:rsidP="00772585">
      <w:pPr>
        <w:pStyle w:val="Telugu-Veda"/>
        <w:rPr>
          <w:rFonts w:ascii="BRH Telugu RN" w:hAnsi="BRH Telugu RN" w:cs="BRH Telugu RN"/>
        </w:rPr>
      </w:pPr>
      <w:r w:rsidRPr="00901E2D">
        <w:lastRenderedPageBreak/>
        <w:t>…Ê¥ïmÐ SµÅ†l¸èò…g</w:t>
      </w:r>
      <w:proofErr w:type="gramStart"/>
      <w:r w:rsidRPr="00901E2D">
        <w:t>¸(</w:t>
      </w:r>
      <w:proofErr w:type="gramEnd"/>
      <w:r w:rsidRPr="00901E2D">
        <w:t xml:space="preserve">…S³Ø) ¶ªö†lû¼…i±³-¶¢†m¸…m¸(…S³î) «Ò†¶¢ÀB …¶p£…hµñ-¶¢À†hÉï…i ±Ésûµ†´mé || </w:t>
      </w:r>
      <w:r w:rsidRPr="00D5014B">
        <w:rPr>
          <w:rFonts w:ascii="BRH Telugu RN" w:hAnsi="BRH Telugu RN" w:cs="BRH Telugu RN"/>
        </w:rPr>
        <w:t xml:space="preserve">40.2 </w:t>
      </w:r>
    </w:p>
    <w:p w:rsidR="00901E2D" w:rsidRPr="00901E2D" w:rsidRDefault="00901E2D" w:rsidP="005436F9">
      <w:pPr>
        <w:pStyle w:val="NoSpacing"/>
      </w:pPr>
    </w:p>
    <w:p w:rsidR="00901E2D" w:rsidRPr="00901E2D" w:rsidRDefault="00901E2D" w:rsidP="00772585">
      <w:pPr>
        <w:pStyle w:val="Telugu-Veda"/>
      </w:pPr>
      <w:r w:rsidRPr="00901E2D">
        <w:t>…¶</w:t>
      </w:r>
      <w:proofErr w:type="gramStart"/>
      <w:r w:rsidRPr="00901E2D">
        <w:t>¬(</w:t>
      </w:r>
      <w:proofErr w:type="gramEnd"/>
      <w:r w:rsidRPr="00901E2D">
        <w:t xml:space="preserve">…S³î) ¶ª-†¶¥À÷…W¶¨l³ ¶¢†¶ªÀ±µ¶må±¼…°µ ¶ªlÐè†h¸-Ê¢…l¼¶¨-lµ†ik¼±³-lµÀ±Ð…g¶ªh³ | …¶mÅ¶¨†lµö…±µ-¶ª†lµÅ…hµ-¶ªl³ †¢Ðï…¶¢À-¶ª…lµs¹Ý-…SÐY¹ †sÀÀ…hµY¹ </w:t>
      </w:r>
    </w:p>
    <w:p w:rsidR="00901E2D" w:rsidRDefault="00901E2D" w:rsidP="00772585">
      <w:pPr>
        <w:pStyle w:val="Telugu-Veda"/>
        <w:rPr>
          <w:rFonts w:ascii="BRH Telugu RN" w:hAnsi="BRH Telugu RN" w:cs="BRH Telugu RN"/>
        </w:rPr>
      </w:pPr>
      <w:r w:rsidRPr="00901E2D">
        <w:t xml:space="preserve">†C…l¼ñY¹ …sÀÀhµA …sÅ¶¬h³ || </w:t>
      </w:r>
      <w:r w:rsidRPr="00D5014B">
        <w:rPr>
          <w:rFonts w:ascii="BRH Telugu RN" w:hAnsi="BRH Telugu RN" w:cs="BRH Telugu RN"/>
        </w:rPr>
        <w:t>40.3</w:t>
      </w:r>
    </w:p>
    <w:p w:rsidR="001944B5" w:rsidRDefault="001944B5" w:rsidP="001944B5">
      <w:pPr>
        <w:pStyle w:val="NoSpacing"/>
      </w:pPr>
    </w:p>
    <w:p w:rsidR="001944B5" w:rsidRDefault="00901E2D" w:rsidP="00772585">
      <w:pPr>
        <w:pStyle w:val="Telugu-Veda"/>
      </w:pPr>
      <w:r w:rsidRPr="00901E2D">
        <w:t>…sÀÀVÉ†h¸ö …±µÀVÉ…h¸ö ¶ª£Àk³ †¶ªñ¶¢nå …¶ª±¼…hÐ ¶m lûÉ‡m¸B | …C¶må±³ …¶¬Ål¸ ¶¢À†¶m«¸ …¶pÁ¹±ÀµÀ†¶¢Ãm¸B | …¶TÅhµ…¶ªï lû¸†±¸ …Ctû†V¸Oµ§£À |</w:t>
      </w:r>
    </w:p>
    <w:p w:rsidR="00901E2D" w:rsidRPr="00901E2D" w:rsidRDefault="00901E2D" w:rsidP="00772585">
      <w:pPr>
        <w:pStyle w:val="Telugu-Veda"/>
      </w:pPr>
      <w:r w:rsidRPr="00901E2D">
        <w:t xml:space="preserve"> …»¬…±µgï†±ÀÇÃ Ê¢…hµ«Ò ¶¢À†lûµï D«¸A | || </w:t>
      </w:r>
      <w:r w:rsidRPr="00D5014B">
        <w:rPr>
          <w:rFonts w:ascii="BRH Telugu RN" w:hAnsi="BRH Telugu RN" w:cs="BRH Telugu RN"/>
        </w:rPr>
        <w:t>40.4</w:t>
      </w:r>
      <w:r w:rsidRPr="00901E2D">
        <w:t xml:space="preserve"> </w:t>
      </w:r>
    </w:p>
    <w:p w:rsidR="00901E2D" w:rsidRPr="00901E2D" w:rsidRDefault="00901E2D" w:rsidP="005436F9">
      <w:pPr>
        <w:pStyle w:val="NoSpacing"/>
      </w:pPr>
    </w:p>
    <w:p w:rsidR="00901E2D" w:rsidRPr="00901E2D" w:rsidRDefault="00901E2D" w:rsidP="00772585">
      <w:pPr>
        <w:pStyle w:val="Telugu-Veda"/>
      </w:pPr>
      <w:r w:rsidRPr="00901E2D">
        <w:t xml:space="preserve">hµ‡»ªî´mæ ¶ªÀ…¶p±Ðä †¶¢À…lûµÀOµÅh³ †OµÀ…v¹±ÀÃ sûµ†Ym¸é…Êªå ¶¢À†lûµÀ …lÉ¶¢‡h¸sûµïB | </w:t>
      </w:r>
    </w:p>
    <w:p w:rsidR="00901E2D" w:rsidRPr="00901E2D" w:rsidRDefault="00901E2D" w:rsidP="00772585">
      <w:pPr>
        <w:pStyle w:val="Telugu-Veda"/>
      </w:pPr>
      <w:r w:rsidRPr="00901E2D">
        <w:t xml:space="preserve">hµ†«¸ï ¶ª…hÉ ¶¬†±µ±ÀµÀ-…¶ªù¶påj‡±É …¶ªölû¸A lµÀ†¶®m¸ …C¶¢ÀÅ†hµ…¶ªï lû¸‡±¸A | || </w:t>
      </w:r>
      <w:r w:rsidRPr="00D5014B">
        <w:rPr>
          <w:rFonts w:ascii="BRH Telugu RN" w:hAnsi="BRH Telugu RN" w:cs="BRH Telugu RN"/>
        </w:rPr>
        <w:t>40.5</w:t>
      </w:r>
      <w:r w:rsidRPr="00901E2D">
        <w:t xml:space="preserve"> </w:t>
      </w:r>
    </w:p>
    <w:p w:rsidR="00901E2D" w:rsidRPr="00901E2D" w:rsidRDefault="00901E2D" w:rsidP="005436F9">
      <w:pPr>
        <w:pStyle w:val="NoSpacing"/>
      </w:pPr>
    </w:p>
    <w:p w:rsidR="00901E2D" w:rsidRPr="00901E2D" w:rsidRDefault="00901E2D" w:rsidP="00772585">
      <w:pPr>
        <w:pStyle w:val="Telugu-Veda"/>
      </w:pPr>
      <w:r w:rsidRPr="00901E2D">
        <w:t xml:space="preserve">±ÀµÀ …ElµA iñ†¶ªÀ¶p…±µä-¶¢À†±ÀµÃWhµA s¹ñ…¶¬îg¸†±ÀµÀ lµl¸ïh³ | </w:t>
      </w:r>
    </w:p>
    <w:p w:rsidR="00901E2D" w:rsidRPr="00901E2D" w:rsidRDefault="00901E2D" w:rsidP="00772585">
      <w:pPr>
        <w:pStyle w:val="Telugu-Veda"/>
      </w:pPr>
      <w:r w:rsidRPr="00901E2D">
        <w:t xml:space="preserve">…¤…±µ…¶¬h¸ïA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¢¸ …JhÉ †¶Ténå | ±ÀÉÀ ‡s¹ñ…¶¬îg¸-»ªåò†¶ªÀ¶p…±µäA ¶p†eµnå | </w:t>
      </w:r>
    </w:p>
    <w:p w:rsidR="00901E2D" w:rsidRPr="00D5014B" w:rsidRDefault="00901E2D" w:rsidP="00772585">
      <w:pPr>
        <w:pStyle w:val="Telugu-Veda"/>
        <w:rPr>
          <w:rFonts w:ascii="BRH Telugu RN" w:hAnsi="BRH Telugu RN" w:cs="BRH Telugu RN"/>
        </w:rPr>
      </w:pPr>
      <w:proofErr w:type="gramStart"/>
      <w:r w:rsidRPr="00901E2D">
        <w:t>hÉ</w:t>
      </w:r>
      <w:proofErr w:type="gramEnd"/>
      <w:r w:rsidRPr="00901E2D">
        <w:t xml:space="preserve"> «Ò…¶¢ÀA q¸ñ†¶pÁýé¶¢nå | …D…¶ª…¶¬«¸ñh³ …¶pAOºåA ¶pÁ†¶mnå | MA || </w:t>
      </w:r>
      <w:r w:rsidRPr="00D5014B">
        <w:rPr>
          <w:rFonts w:ascii="BRH Telugu RN" w:hAnsi="BRH Telugu RN" w:cs="BRH Telugu RN"/>
        </w:rPr>
        <w:t xml:space="preserve">40.6 </w:t>
      </w:r>
    </w:p>
    <w:p w:rsidR="00901E2D" w:rsidRPr="00901E2D" w:rsidRDefault="00901E2D" w:rsidP="00D42C16">
      <w:pPr>
        <w:pStyle w:val="NoSpacing"/>
      </w:pPr>
    </w:p>
    <w:p w:rsidR="00D5014B" w:rsidRDefault="00D5014B" w:rsidP="005436F9">
      <w:pPr>
        <w:pStyle w:val="NoSpacing"/>
      </w:pPr>
    </w:p>
    <w:p w:rsidR="00B00C89" w:rsidRDefault="00B00C89" w:rsidP="005436F9">
      <w:pPr>
        <w:pStyle w:val="NoSpacing"/>
      </w:pPr>
    </w:p>
    <w:p w:rsidR="00B00C89" w:rsidRDefault="00B00C89" w:rsidP="005436F9">
      <w:pPr>
        <w:pStyle w:val="NoSpacing"/>
      </w:pPr>
    </w:p>
    <w:p w:rsidR="00901E2D" w:rsidRPr="00901E2D" w:rsidRDefault="00901E2D" w:rsidP="00D42C16">
      <w:pPr>
        <w:pStyle w:val="Heading2VedaVMSTelugu"/>
        <w:numPr>
          <w:ilvl w:val="0"/>
          <w:numId w:val="0"/>
        </w:numPr>
        <w:ind w:left="720" w:hanging="720"/>
      </w:pPr>
      <w:bookmarkStart w:id="58" w:name="_Toc5743889"/>
      <w:r w:rsidRPr="00901E2D">
        <w:lastRenderedPageBreak/>
        <w:t>4.34</w:t>
      </w:r>
      <w:r w:rsidRPr="00901E2D">
        <w:tab/>
        <w:t>Ê¢Àlû¸ ¶ªÃOµåA</w:t>
      </w:r>
      <w:bookmarkEnd w:id="58"/>
    </w:p>
    <w:p w:rsidR="00901E2D" w:rsidRPr="00901E2D" w:rsidRDefault="00901E2D" w:rsidP="00772585">
      <w:pPr>
        <w:pStyle w:val="Telugu-Veda"/>
      </w:pPr>
      <w:r w:rsidRPr="00901E2D">
        <w:t>…Ê¢Àlû¸…lÉ¤ …YÂ¶¨†¶¢Ãg¸ …¶m D‡S¸l³ …£¥¹ö†X …sûµl¸ñ †¶ªÀ¶¢À…¶m¶ªï †¶¢Ãm¸ |</w:t>
      </w:r>
    </w:p>
    <w:p w:rsidR="00901E2D" w:rsidRPr="00901E2D" w:rsidRDefault="00901E2D" w:rsidP="00772585">
      <w:pPr>
        <w:pStyle w:val="Telugu-Veda"/>
      </w:pPr>
      <w:r w:rsidRPr="00901E2D">
        <w:t>hµö…±ÀµÃ YÂ†©¸à …¶mÀlµ†¶¢Ãm¸ …lµÀ±µÀ‡O¸å´m …sÅ¶¬†lµölÉ¶¢À …£lµ†kÉ …¶ªÀ¤‡±¸B |</w:t>
      </w:r>
    </w:p>
    <w:p w:rsidR="00901E2D" w:rsidRPr="002662CC" w:rsidRDefault="00901E2D" w:rsidP="00772585">
      <w:pPr>
        <w:pStyle w:val="Telugu-Veda"/>
        <w:rPr>
          <w:rFonts w:ascii="BRH Telugu RN" w:hAnsi="BRH Telugu RN" w:cs="BRH Telugu RN"/>
        </w:rPr>
      </w:pPr>
      <w:r w:rsidRPr="00901E2D">
        <w:t>hµö…±ÀµÃ YÂ†¶¨à …sÀÀ»¨±³ †sûµ¶¢i lÉ…£ hµö…±ÀµÃ sñ†¶®î „„…Sµhµ†§ñ …±µÀhµ hµö‡±ÀµÃ</w:t>
      </w:r>
      <w:r w:rsidR="005436F9">
        <w:t xml:space="preserve"> </w:t>
      </w:r>
      <w:r w:rsidRPr="00901E2D">
        <w:t>|</w:t>
      </w:r>
      <w:r w:rsidR="005436F9">
        <w:t xml:space="preserve"> </w:t>
      </w:r>
      <w:r w:rsidRPr="00901E2D">
        <w:t xml:space="preserve">hµö…±ÀµÃ YÂ†¶¨à…¦ÛhµñA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†£¶mçhÉ ¶¢…¶ªÀ «¸ †mÐ YÂ¶¨…¶ªö lµñ†£gÑ ¶mÊ¢ÀlûÉ || </w:t>
      </w:r>
      <w:r w:rsidRPr="002662CC">
        <w:rPr>
          <w:rFonts w:ascii="BRH Telugu RN" w:hAnsi="BRH Telugu RN" w:cs="BRH Telugu RN"/>
        </w:rPr>
        <w:t>41.1</w:t>
      </w:r>
    </w:p>
    <w:p w:rsidR="00901E2D" w:rsidRPr="00901E2D" w:rsidRDefault="00901E2D" w:rsidP="005436F9">
      <w:pPr>
        <w:pStyle w:val="NoSpacing"/>
      </w:pPr>
    </w:p>
    <w:p w:rsidR="00901E2D" w:rsidRPr="002662CC" w:rsidRDefault="00901E2D" w:rsidP="00772585">
      <w:pPr>
        <w:pStyle w:val="Telugu-Veda"/>
        <w:rPr>
          <w:rFonts w:ascii="BRH Telugu RN" w:hAnsi="BRH Telugu RN" w:cs="BRH Telugu RN"/>
        </w:rPr>
      </w:pPr>
      <w:r w:rsidRPr="00901E2D">
        <w:t>…Ê¢Àlû¸A …¶¢À E†mÐçò lµl¸hµÀ …Ê¢Àlû¸A …lÉ¤ ¶ª†±µ¶ªöj |</w:t>
      </w:r>
      <w:r w:rsidR="005436F9">
        <w:t xml:space="preserve"> </w:t>
      </w:r>
      <w:r w:rsidRPr="00901E2D">
        <w:t>…Ê¢Àlû¸A †Ê¢À …C¦ö†m¸…¶¢Ásû¹-¢¸†lûµ…h¸åA ¶pÁ†¶¨Ö±µ¶ªñY¹ |</w:t>
      </w:r>
      <w:r w:rsidR="005436F9">
        <w:t xml:space="preserve"> </w:t>
      </w:r>
      <w:r w:rsidRPr="00901E2D">
        <w:t xml:space="preserve">…C…¶pûù±¸†¶ªÀ …Vµ ±ÀµÃ …Ê¢Àlû¸ †Sµ…¶mè±Éö†¶¨À …Vµ ±ÀµÀ¶mî†¶mB | ËlÇ‡¤A …Ê¢Àlû¸ ¶ª†±µ¶ªö…j «¸ ‡¶¢ÃA …Ê¢Àlû¸ …¶ªÀ±µ†tû±³ YÂ¶¨…h¸(…S³Ø) «¸ö‡¶® || </w:t>
      </w:r>
      <w:r w:rsidRPr="002662CC">
        <w:rPr>
          <w:rFonts w:ascii="BRH Telugu RN" w:hAnsi="BRH Telugu RN" w:cs="BRH Telugu RN"/>
        </w:rPr>
        <w:t xml:space="preserve">42.1 </w:t>
      </w:r>
    </w:p>
    <w:p w:rsidR="00901E2D" w:rsidRPr="00901E2D" w:rsidRDefault="00901E2D" w:rsidP="005436F9">
      <w:pPr>
        <w:pStyle w:val="NoSpacing"/>
      </w:pPr>
    </w:p>
    <w:p w:rsidR="00901E2D" w:rsidRPr="00901E2D" w:rsidRDefault="00901E2D" w:rsidP="00772585">
      <w:pPr>
        <w:pStyle w:val="Telugu-Veda"/>
      </w:pPr>
      <w:r w:rsidRPr="00901E2D">
        <w:t>D‡¶¢ÃA …Ê¢Àlû¸ …¶ªÀ±µ†tû±³ …£¶¥ö†±µÃ…q¸ »¬†±µgï¶¢…±¸ä Y†Sµj Y…Sµ¶¢Ãï |</w:t>
      </w:r>
    </w:p>
    <w:p w:rsidR="00901E2D" w:rsidRPr="00901E2D" w:rsidRDefault="00901E2D" w:rsidP="00772585">
      <w:pPr>
        <w:pStyle w:val="Telugu-Veda"/>
      </w:pPr>
      <w:r w:rsidRPr="00901E2D">
        <w:t xml:space="preserve">H†±µÝ¶ªö…j ¶p†±ÀµÀ…«¸ »p†¶mö¶¢Ã…m¸ «¸ ‡¶¢ÃA …Ê¢Àlû¸ …¶ªÀ¶pñ†jO¸ YÂ¶¨m¸åA || </w:t>
      </w:r>
      <w:r w:rsidRPr="002662CC">
        <w:rPr>
          <w:rFonts w:ascii="BRH Telugu RN" w:hAnsi="BRH Telugu RN" w:cs="BRH Telugu RN"/>
        </w:rPr>
        <w:t>43.1</w:t>
      </w:r>
      <w:r w:rsidRPr="00901E2D">
        <w:t xml:space="preserve"> </w:t>
      </w:r>
    </w:p>
    <w:p w:rsidR="00901E2D" w:rsidRPr="00901E2D" w:rsidRDefault="00901E2D" w:rsidP="00772585">
      <w:pPr>
        <w:pStyle w:val="Telugu-Veda"/>
      </w:pPr>
      <w:r w:rsidRPr="00901E2D">
        <w:t xml:space="preserve">¶¢À†±ÀÀ …Ê¢Àlû¸A ¶¢À†±ÀÀ …¶pñY¹A ¶¢À…±ÀµÀïS¼éÊªå†YÑ lµlû¸…hµÀ ¶¢À†±ÀÀ …Ê¢Àlû¸A ¶¢À†±ÀÀ …¶pñY¹A ¶¢À±ÀÃ†¶mçò E…nçò±ÀµÀA †lµlû¸…hµÀ ¶¢À†±ÀÀ …Ê¢Àlû¸A ¶¢À†±ÀÀ …¶pñY¹A ¶¢À…±ÀÀ ¶ªÃ…±Ðï sû¹ñ†YÑ lµlû¸hµÀ || </w:t>
      </w:r>
      <w:r w:rsidRPr="002662CC">
        <w:rPr>
          <w:rFonts w:ascii="BRH Telugu RN" w:hAnsi="BRH Telugu RN" w:cs="BRH Telugu RN"/>
        </w:rPr>
        <w:t>44.1</w:t>
      </w:r>
      <w:r w:rsidRPr="00901E2D">
        <w:t xml:space="preserve"> </w:t>
      </w:r>
    </w:p>
    <w:p w:rsidR="00901E2D" w:rsidRDefault="00901E2D" w:rsidP="006B0A4B">
      <w:pPr>
        <w:pStyle w:val="NoSpacing"/>
      </w:pPr>
    </w:p>
    <w:p w:rsidR="00B00C89" w:rsidRDefault="00B00C89" w:rsidP="006B0A4B">
      <w:pPr>
        <w:pStyle w:val="NoSpacing"/>
      </w:pPr>
    </w:p>
    <w:p w:rsidR="00B00C89" w:rsidRDefault="00B00C89" w:rsidP="006B0A4B">
      <w:pPr>
        <w:pStyle w:val="NoSpacing"/>
      </w:pPr>
    </w:p>
    <w:p w:rsidR="00B00C89" w:rsidRDefault="00B00C89" w:rsidP="006B0A4B">
      <w:pPr>
        <w:pStyle w:val="NoSpacing"/>
      </w:pPr>
    </w:p>
    <w:p w:rsidR="00B00C89" w:rsidRDefault="00B00C89" w:rsidP="006B0A4B">
      <w:pPr>
        <w:pStyle w:val="NoSpacing"/>
      </w:pPr>
    </w:p>
    <w:p w:rsidR="00B00C89" w:rsidRPr="00901E2D" w:rsidRDefault="00B00C89" w:rsidP="006B0A4B">
      <w:pPr>
        <w:pStyle w:val="NoSpacing"/>
      </w:pPr>
    </w:p>
    <w:p w:rsidR="00901E2D" w:rsidRPr="00901E2D" w:rsidRDefault="00901E2D" w:rsidP="006B0A4B">
      <w:pPr>
        <w:pStyle w:val="Heading2VedaVMSTelugu"/>
        <w:numPr>
          <w:ilvl w:val="0"/>
          <w:numId w:val="0"/>
        </w:numPr>
        <w:ind w:left="720" w:hanging="720"/>
      </w:pPr>
      <w:bookmarkStart w:id="59" w:name="_Toc5743890"/>
      <w:r w:rsidRPr="00901E2D">
        <w:lastRenderedPageBreak/>
        <w:t>4.35</w:t>
      </w:r>
      <w:r w:rsidRPr="00901E2D">
        <w:tab/>
        <w:t>¶¢ÀÅhµÀïn¢¸±µg ¶¢Àm¸åòB</w:t>
      </w:r>
      <w:bookmarkEnd w:id="59"/>
    </w:p>
    <w:p w:rsidR="00901E2D" w:rsidRPr="00901E2D" w:rsidRDefault="00901E2D" w:rsidP="00772585">
      <w:pPr>
        <w:pStyle w:val="Telugu-Veda"/>
      </w:pPr>
      <w:r w:rsidRPr="00901E2D">
        <w:t xml:space="preserve">C†ËÈphµÀ …¶¢ÀÅhµÀï-…±µ¶¢ÀÅ†hµ…¶mé D†Sµ´m ËÈ¢¶¢…¶ªöhÐ …mÐ C†sûµ±ÀµÀUÖýÅgÑhµÀ | </w:t>
      </w:r>
    </w:p>
    <w:p w:rsidR="00901E2D" w:rsidRPr="002662CC" w:rsidRDefault="00901E2D" w:rsidP="00772585">
      <w:pPr>
        <w:pStyle w:val="Telugu-Veda"/>
        <w:rPr>
          <w:rFonts w:ascii="BRH Telugu RN" w:hAnsi="BRH Telugu RN" w:cs="BRH Telugu RN"/>
        </w:rPr>
      </w:pPr>
      <w:r w:rsidRPr="00901E2D">
        <w:t xml:space="preserve">…¶p±µäA </w:t>
      </w:r>
      <w:r w:rsidRPr="00901E2D">
        <w:rPr>
          <w:rFonts w:ascii="BRH Devanagari" w:hAnsi="BRH Devanagari" w:cs="BRH Devanagari"/>
        </w:rPr>
        <w:t>Æ</w:t>
      </w:r>
      <w:r w:rsidRPr="00901E2D">
        <w:t>¶¢…¶m¶ªê†hÉ ±¼…¢¸tû†¶m-§÷±ÀµÀh¸(S³î) …±µ±ÀÀ-¶ªù†Vµh¸…¶mé ¶¥÷…X¶p†</w:t>
      </w:r>
      <w:proofErr w:type="gramStart"/>
      <w:r w:rsidRPr="00901E2D">
        <w:t>iB</w:t>
      </w:r>
      <w:proofErr w:type="gramEnd"/>
      <w:r w:rsidRPr="00901E2D">
        <w:t xml:space="preserve"> || </w:t>
      </w:r>
      <w:r w:rsidRPr="002662CC">
        <w:rPr>
          <w:rFonts w:ascii="BRH Telugu RN" w:hAnsi="BRH Telugu RN" w:cs="BRH Telugu RN"/>
        </w:rPr>
        <w:t>45.1</w:t>
      </w:r>
    </w:p>
    <w:p w:rsidR="00901E2D" w:rsidRPr="00901E2D" w:rsidRDefault="00901E2D" w:rsidP="005436F9">
      <w:pPr>
        <w:pStyle w:val="NoSpacing"/>
      </w:pPr>
    </w:p>
    <w:p w:rsidR="00901E2D" w:rsidRPr="00901E2D" w:rsidRDefault="00901E2D" w:rsidP="00772585">
      <w:pPr>
        <w:pStyle w:val="Telugu-Veda"/>
      </w:pPr>
      <w:r w:rsidRPr="00901E2D">
        <w:t xml:space="preserve">¶p†±µA ¶¢ÀÅ…hÐï C…¶mÀ¶p†±É…»¬ ¶p…m¸æA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±ÀµÀ…Êªå¶ªö E†hµ±Ð lÉ…¶¢±ÀµÃ‡m¸h³ | </w:t>
      </w:r>
    </w:p>
    <w:p w:rsidR="00901E2D" w:rsidRPr="00901E2D" w:rsidRDefault="00901E2D" w:rsidP="00772585">
      <w:pPr>
        <w:pStyle w:val="Telugu-Veda"/>
      </w:pPr>
      <w:r w:rsidRPr="00901E2D">
        <w:t>Vµ†°µÀ¶¨îhÉ ¶¥Å…göhÉ ‡hÉ sñ¤…£À ¶¢Ã†¶mB …¶</w:t>
      </w:r>
      <w:proofErr w:type="gramStart"/>
      <w:r w:rsidRPr="00901E2D">
        <w:t>pñY¹(</w:t>
      </w:r>
      <w:proofErr w:type="gramEnd"/>
      <w:r w:rsidRPr="00901E2D">
        <w:t xml:space="preserve">S³î) †±¿±¼…©Ò È¢Ãhµ …¤±¸´m || </w:t>
      </w:r>
      <w:r w:rsidRPr="002662CC">
        <w:rPr>
          <w:rFonts w:ascii="BRH Telugu RN" w:hAnsi="BRH Telugu RN" w:cs="BRH Telugu RN"/>
        </w:rPr>
        <w:t>46.1</w:t>
      </w:r>
      <w:r w:rsidRPr="00901E2D">
        <w:t xml:space="preserve"> </w:t>
      </w:r>
    </w:p>
    <w:p w:rsidR="00901E2D" w:rsidRPr="00901E2D" w:rsidRDefault="00901E2D" w:rsidP="005436F9">
      <w:pPr>
        <w:pStyle w:val="NoSpacing"/>
      </w:pPr>
    </w:p>
    <w:p w:rsidR="00901E2D" w:rsidRPr="00901E2D" w:rsidRDefault="00901E2D" w:rsidP="00772585">
      <w:pPr>
        <w:pStyle w:val="Telugu-Veda"/>
      </w:pPr>
      <w:r w:rsidRPr="00901E2D">
        <w:t xml:space="preserve">¢¸†hµA …q¸ñgA ¶¢À†¶m…«¸´m ¢¸†±µsû¹¶¢ÀÊ¬ …¶pñY¹†¶p…iA </w:t>
      </w:r>
      <w:r w:rsidRPr="00901E2D">
        <w:rPr>
          <w:rFonts w:ascii="BRH Devanagari" w:hAnsi="BRH Devanagari" w:cs="BRH Devanagari"/>
        </w:rPr>
        <w:t>Æ</w:t>
      </w:r>
      <w:r w:rsidRPr="00901E2D">
        <w:t>±ÀÇÃ sûµÀ†¶¢¶m¶ªï …SÐq¸B | ¶ª†mÐ …¶¢ÀÅhÐï †«¸åò±ÀµÀ…h¸A q¸hµ</w:t>
      </w:r>
      <w:proofErr w:type="gramStart"/>
      <w:r w:rsidRPr="00901E2D">
        <w:t>ö(</w:t>
      </w:r>
      <w:proofErr w:type="gramEnd"/>
      <w:r w:rsidRPr="00901E2D">
        <w:t xml:space="preserve">S³î) †¶¬…«Ò YÑïS³ …a¢¸ …Y±¸ †¶¢À§¶¢À»¬ || </w:t>
      </w:r>
      <w:r w:rsidRPr="002662CC">
        <w:rPr>
          <w:rFonts w:ascii="BRH Telugu RN" w:hAnsi="BRH Telugu RN" w:cs="BRH Telugu RN"/>
        </w:rPr>
        <w:t>47.1</w:t>
      </w:r>
      <w:r w:rsidRPr="00901E2D">
        <w:t xml:space="preserve"> </w:t>
      </w:r>
    </w:p>
    <w:p w:rsidR="00901E2D" w:rsidRPr="00901E2D" w:rsidRDefault="00901E2D" w:rsidP="005436F9">
      <w:pPr>
        <w:pStyle w:val="NoSpacing"/>
      </w:pPr>
    </w:p>
    <w:p w:rsidR="00901E2D" w:rsidRPr="00901E2D" w:rsidRDefault="00901E2D" w:rsidP="00772585">
      <w:pPr>
        <w:pStyle w:val="Telugu-Veda"/>
      </w:pPr>
      <w:r w:rsidRPr="00901E2D">
        <w:t xml:space="preserve">…C…¶¢ÀÀ…hµñ sûµÃ…±ÀµÃlµ…lûµ ±ÀµÀ…lûµï¶¢À…¶ªï sÅ†¶¬¶ªêhÉ …Ctû†¶¥…Êªå±µ †¶¢ÀÀcÛB | </w:t>
      </w:r>
    </w:p>
    <w:p w:rsidR="00901E2D" w:rsidRPr="00901E2D" w:rsidRDefault="00901E2D" w:rsidP="00772585">
      <w:pPr>
        <w:pStyle w:val="Telugu-Veda"/>
      </w:pPr>
      <w:r w:rsidRPr="00901E2D">
        <w:t xml:space="preserve">¶pñ†hÓï¶¬h¸ …¶¢À¦ö†m¸ …¶¢ÀÅhµÀï †¶¢À«¸î …lÉç¢¸†m¸¶¢ÀSÉé …tû¶¨…Y¹ ¶¥†XtûB || </w:t>
      </w:r>
      <w:r w:rsidRPr="002662CC">
        <w:rPr>
          <w:rFonts w:ascii="BRH Telugu RN" w:hAnsi="BRH Telugu RN" w:cs="BRH Telugu RN"/>
        </w:rPr>
        <w:t>48.1</w:t>
      </w:r>
      <w:r w:rsidRPr="00901E2D">
        <w:t xml:space="preserve"> </w:t>
      </w:r>
    </w:p>
    <w:p w:rsidR="00901E2D" w:rsidRPr="00901E2D" w:rsidRDefault="00901E2D" w:rsidP="005436F9">
      <w:pPr>
        <w:pStyle w:val="NoSpacing"/>
      </w:pPr>
    </w:p>
    <w:p w:rsidR="00901E2D" w:rsidRPr="00901E2D" w:rsidRDefault="00901E2D" w:rsidP="00772585">
      <w:pPr>
        <w:pStyle w:val="Telugu-Veda"/>
      </w:pPr>
      <w:r w:rsidRPr="00901E2D">
        <w:t>¶¬…±</w:t>
      </w:r>
      <w:proofErr w:type="gramStart"/>
      <w:r w:rsidRPr="00901E2D">
        <w:t>¼(</w:t>
      </w:r>
      <w:proofErr w:type="gramEnd"/>
      <w:r w:rsidRPr="00901E2D">
        <w:t xml:space="preserve">…S³î) ¶¬†±µ…¶må- ¶¢À†¶mÀ±ÀµÀnå …lÉ¢¸ £…¶¥öÊªï†¥¹¶mA ¶¢Å…¶¨sûµA †¶¢À…jm¸A| </w:t>
      </w:r>
    </w:p>
    <w:p w:rsidR="00901E2D" w:rsidRPr="00901E2D" w:rsidRDefault="00901E2D" w:rsidP="00772585">
      <w:pPr>
        <w:pStyle w:val="Telugu-Veda"/>
      </w:pPr>
      <w:proofErr w:type="gramStart"/>
      <w:r w:rsidRPr="00901E2D">
        <w:t>sñ</w:t>
      </w:r>
      <w:proofErr w:type="gramEnd"/>
      <w:r w:rsidRPr="00901E2D">
        <w:t>…¶¬î¶ª†±µÃ…¶p ¶¢À†¶mÀ…Ê¢Àlµ†¶¢Ã…S¸-lµ†±ÀµÀ…¶mA ¶¢Ã £†¶¢…lû¿±³ £†Oµñ¶¢À¶ªö ||</w:t>
      </w:r>
      <w:r w:rsidR="005436F9">
        <w:t xml:space="preserve"> </w:t>
      </w:r>
      <w:r w:rsidRPr="002662CC">
        <w:rPr>
          <w:rFonts w:ascii="BRH Telugu RN" w:hAnsi="BRH Telugu RN" w:cs="BRH Telugu RN"/>
        </w:rPr>
        <w:t>49.1</w:t>
      </w:r>
      <w:r w:rsidRPr="00901E2D">
        <w:t xml:space="preserve"> </w:t>
      </w:r>
    </w:p>
    <w:p w:rsidR="00901E2D" w:rsidRPr="00901E2D" w:rsidRDefault="00901E2D" w:rsidP="005436F9">
      <w:pPr>
        <w:pStyle w:val="NoSpacing"/>
      </w:pPr>
    </w:p>
    <w:p w:rsidR="00901E2D" w:rsidRPr="00901E2D" w:rsidRDefault="00901E2D" w:rsidP="00772585">
      <w:pPr>
        <w:pStyle w:val="Telugu-Veda"/>
      </w:pPr>
      <w:r w:rsidRPr="00901E2D">
        <w:lastRenderedPageBreak/>
        <w:t xml:space="preserve">¶¥†ËvÇþÖ…±µS¼é †£À…m¸è¶m …GsûÔ …vÑOÓ †¶ªÊm…¶¢À¶¬A | </w:t>
      </w:r>
    </w:p>
    <w:p w:rsidR="00901E2D" w:rsidRPr="00901E2D" w:rsidRDefault="00901E2D" w:rsidP="00772585">
      <w:pPr>
        <w:pStyle w:val="Telugu-Veda"/>
      </w:pPr>
      <w:r w:rsidRPr="00901E2D">
        <w:t xml:space="preserve">…Gsûµ‡±ÀÇÃ …±ÐôOµ†±ÀµÃ±³ …sÀÀlû¸çþö„†i …¶¢ÀÅhµÀïA †hµ±¸…¶¢Àï¶¬A || </w:t>
      </w:r>
      <w:r w:rsidRPr="002662CC">
        <w:rPr>
          <w:rFonts w:ascii="BRH Telugu RN" w:hAnsi="BRH Telugu RN" w:cs="BRH Telugu RN"/>
        </w:rPr>
        <w:t>50.1</w:t>
      </w:r>
      <w:r w:rsidRPr="00901E2D">
        <w:t xml:space="preserve"> </w:t>
      </w:r>
    </w:p>
    <w:p w:rsidR="00901E2D" w:rsidRPr="00901E2D" w:rsidRDefault="00901E2D" w:rsidP="005436F9">
      <w:pPr>
        <w:pStyle w:val="NoSpacing"/>
      </w:pPr>
    </w:p>
    <w:p w:rsidR="00901E2D" w:rsidRPr="00901E2D" w:rsidRDefault="00901E2D" w:rsidP="00772585">
      <w:pPr>
        <w:pStyle w:val="Telugu-Veda"/>
      </w:pPr>
      <w:r w:rsidRPr="00901E2D">
        <w:t>¶¢Ã†WÜlÐ ¶¢ÀÅ…hÐï ¶¢Ã†¶¢…lû¿±³-¶¢Ã…Ê¢À s…</w:t>
      </w:r>
      <w:proofErr w:type="gramStart"/>
      <w:r w:rsidRPr="00901E2D">
        <w:t>vA</w:t>
      </w:r>
      <w:proofErr w:type="gramEnd"/>
      <w:r w:rsidRPr="00901E2D">
        <w:t xml:space="preserve">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£†¶¢Å…¶¬Ñ ¶¢Ã ¶pñ†È¢Ã¾¨B | </w:t>
      </w:r>
    </w:p>
    <w:p w:rsidR="00901E2D" w:rsidRPr="00901E2D" w:rsidRDefault="00901E2D" w:rsidP="00772585">
      <w:pPr>
        <w:pStyle w:val="Telugu-Veda"/>
      </w:pPr>
      <w:r w:rsidRPr="00901E2D">
        <w:t>…¶pñY¹A ¶¢Ã†Ê¢À ±¿±¼…¶¨ D†±ÀµÀÀ±µÀSµñ …¶mÅVµ†°µ¶ªA h¸ö …¶¬£†©¸ £lûÉ¶¢À ||</w:t>
      </w:r>
      <w:r w:rsidR="005436F9">
        <w:t xml:space="preserve"> </w:t>
      </w:r>
      <w:r w:rsidRPr="002662CC">
        <w:rPr>
          <w:rFonts w:ascii="BRH Telugu RN" w:hAnsi="BRH Telugu RN" w:cs="BRH Telugu RN"/>
        </w:rPr>
        <w:t xml:space="preserve">51.1 </w:t>
      </w:r>
    </w:p>
    <w:p w:rsidR="00901E2D" w:rsidRPr="00901E2D" w:rsidRDefault="00901E2D" w:rsidP="005436F9">
      <w:pPr>
        <w:pStyle w:val="NoSpacing"/>
      </w:pPr>
    </w:p>
    <w:p w:rsidR="00901E2D" w:rsidRPr="002662CC" w:rsidRDefault="00901E2D" w:rsidP="00772585">
      <w:pPr>
        <w:pStyle w:val="Telugu-Veda"/>
        <w:rPr>
          <w:rFonts w:ascii="BRH Telugu RN" w:hAnsi="BRH Telugu RN" w:cs="BRH Telugu RN"/>
        </w:rPr>
      </w:pPr>
      <w:r w:rsidRPr="00901E2D">
        <w:t>¶¢Ã †mÐ …¶¢À¶®†¶må…¶¢ÀÀhµ ¶¢Ã †mÐ C…±µíOµA ¶¢Ã …¶m G†°µ¶må…¶¢ÀÀhµ ¶¢Ã †¶m G…°ºhµA</w:t>
      </w:r>
      <w:r w:rsidR="00321395">
        <w:t xml:space="preserve"> </w:t>
      </w:r>
      <w:r w:rsidRPr="00901E2D">
        <w:t xml:space="preserve">| ¶¢Ã †mÐ ¶¢lû¿B …»phµ…±µA È¢Ãhµ …¶¢Ãhµ†±µA …»pñ±ÀµÃ ¶¢Ã †¶m…¶ªå¶mÀ†¢Ð ±µÀlµñ ±¿±¼¶¨B || </w:t>
      </w:r>
      <w:r w:rsidRPr="002662CC">
        <w:rPr>
          <w:rFonts w:ascii="BRH Telugu RN" w:hAnsi="BRH Telugu RN" w:cs="BRH Telugu RN"/>
        </w:rPr>
        <w:t xml:space="preserve">52.1 </w:t>
      </w:r>
    </w:p>
    <w:p w:rsidR="00901E2D" w:rsidRPr="00901E2D" w:rsidRDefault="00901E2D" w:rsidP="005436F9">
      <w:pPr>
        <w:pStyle w:val="NoSpacing"/>
      </w:pPr>
    </w:p>
    <w:p w:rsidR="00901E2D" w:rsidRPr="002662CC" w:rsidRDefault="00901E2D" w:rsidP="00772585">
      <w:pPr>
        <w:pStyle w:val="Telugu-Veda"/>
        <w:rPr>
          <w:rFonts w:ascii="BRH Telugu RN" w:hAnsi="BRH Telugu RN" w:cs="BRH Telugu RN"/>
        </w:rPr>
      </w:pPr>
      <w:r w:rsidRPr="00901E2D">
        <w:t>¶¢Ã †¶m…«ÒåOÉ hµ†¶m…±ÀÉÀ ¶¢Ã …¶m D†±ÀµÀÀ…»¨ ¶¢Ã …mÐ SÐ…¶¨À ¶¢Ã …mÐ C†Ê¥ö¶¨À ±¿±¼¶¨B</w:t>
      </w:r>
      <w:r w:rsidR="005436F9">
        <w:t xml:space="preserve"> </w:t>
      </w:r>
      <w:r w:rsidRPr="00901E2D">
        <w:t xml:space="preserve">| …¤±¸m¸î †mÐ ±µÀlµñ sû¹…£ÀhÐ†¶¢lû¿±³-…¶¬£†¶¨î…mÐå ¶m†¶¢À«¸ £lûÉ¶¢À hÉ || </w:t>
      </w:r>
      <w:r w:rsidRPr="002662CC">
        <w:rPr>
          <w:rFonts w:ascii="BRH Telugu RN" w:hAnsi="BRH Telugu RN" w:cs="BRH Telugu RN"/>
        </w:rPr>
        <w:t>53.1</w:t>
      </w:r>
    </w:p>
    <w:p w:rsidR="00901E2D" w:rsidRPr="00901E2D" w:rsidRDefault="00901E2D" w:rsidP="00B62DFB">
      <w:pPr>
        <w:pStyle w:val="NoSpacing"/>
      </w:pPr>
    </w:p>
    <w:p w:rsidR="00901E2D" w:rsidRPr="00901E2D" w:rsidRDefault="00901E2D" w:rsidP="00B62DFB">
      <w:pPr>
        <w:pStyle w:val="Heading2VedaVMSTelugu"/>
        <w:numPr>
          <w:ilvl w:val="0"/>
          <w:numId w:val="0"/>
        </w:numPr>
        <w:ind w:left="720" w:hanging="720"/>
      </w:pPr>
      <w:bookmarkStart w:id="60" w:name="_Toc5743891"/>
      <w:r w:rsidRPr="00901E2D">
        <w:t>4.36</w:t>
      </w:r>
      <w:r w:rsidRPr="00901E2D">
        <w:tab/>
        <w:t>¶pñY¹¶pi-q¸ñ±µåþæm¸ ¶¢À¶måòB</w:t>
      </w:r>
      <w:bookmarkEnd w:id="60"/>
    </w:p>
    <w:p w:rsidR="00901E2D" w:rsidRPr="00901E2D" w:rsidRDefault="00901E2D" w:rsidP="00772585">
      <w:pPr>
        <w:pStyle w:val="Telugu-Veda"/>
      </w:pPr>
      <w:r w:rsidRPr="00901E2D">
        <w:t xml:space="preserve">¶pñ†Y¹¶p…hÉ ¶m hµö…lÉh¸-…¶mïmÐï £†¥¹ö …Y¹h¸…n ¶p…±¼h¸ †ssûµÃ¶¢ | </w:t>
      </w:r>
    </w:p>
    <w:p w:rsidR="00901E2D" w:rsidRPr="002662CC" w:rsidRDefault="00901E2D" w:rsidP="00772585">
      <w:pPr>
        <w:pStyle w:val="Telugu-Veda"/>
        <w:rPr>
          <w:rFonts w:ascii="BRH Telugu RN" w:hAnsi="BRH Telugu RN" w:cs="BRH Telugu RN"/>
        </w:rPr>
      </w:pPr>
      <w:r w:rsidRPr="00901E2D">
        <w:t>±ÀµÀh³ †O¸¶¢ÃÊªå YÂ…¶¬À¶¢À¶ªå†mÐé C¶ªÀå …¶¢±Àµ</w:t>
      </w:r>
      <w:proofErr w:type="gramStart"/>
      <w:r w:rsidRPr="00901E2D">
        <w:t>À(</w:t>
      </w:r>
      <w:proofErr w:type="gramEnd"/>
      <w:r w:rsidRPr="00901E2D">
        <w:t xml:space="preserve">S³Ø) †«¸ï…¶¢À ¶p†hµ±ÀÇÃ ±µ…±ÀÃg¸A || </w:t>
      </w:r>
      <w:r w:rsidRPr="002662CC">
        <w:rPr>
          <w:rFonts w:ascii="BRH Telugu RN" w:hAnsi="BRH Telugu RN" w:cs="BRH Telugu RN"/>
        </w:rPr>
        <w:t xml:space="preserve">54.1 </w:t>
      </w:r>
    </w:p>
    <w:p w:rsidR="00901E2D" w:rsidRDefault="00901E2D" w:rsidP="00B62DFB">
      <w:pPr>
        <w:pStyle w:val="NoSpacing"/>
      </w:pPr>
    </w:p>
    <w:p w:rsidR="00321395" w:rsidRDefault="00321395" w:rsidP="00B62DFB">
      <w:pPr>
        <w:pStyle w:val="NoSpacing"/>
      </w:pPr>
    </w:p>
    <w:p w:rsidR="00321395" w:rsidRDefault="00321395" w:rsidP="00B62DFB">
      <w:pPr>
        <w:pStyle w:val="NoSpacing"/>
      </w:pPr>
    </w:p>
    <w:p w:rsidR="00321395" w:rsidRDefault="00321395" w:rsidP="00B62DFB">
      <w:pPr>
        <w:pStyle w:val="NoSpacing"/>
      </w:pPr>
    </w:p>
    <w:p w:rsidR="00321395" w:rsidRDefault="00321395" w:rsidP="00B62DFB">
      <w:pPr>
        <w:pStyle w:val="NoSpacing"/>
      </w:pPr>
    </w:p>
    <w:p w:rsidR="00321395" w:rsidRPr="00901E2D" w:rsidRDefault="00321395" w:rsidP="00B62DFB">
      <w:pPr>
        <w:pStyle w:val="NoSpacing"/>
      </w:pPr>
    </w:p>
    <w:p w:rsidR="00901E2D" w:rsidRPr="00901E2D" w:rsidRDefault="00901E2D" w:rsidP="00B62DFB">
      <w:pPr>
        <w:pStyle w:val="Heading2VedaVMSTelugu"/>
        <w:numPr>
          <w:ilvl w:val="0"/>
          <w:numId w:val="0"/>
        </w:numPr>
        <w:ind w:left="720" w:hanging="720"/>
      </w:pPr>
      <w:bookmarkStart w:id="61" w:name="_Toc5743892"/>
      <w:r w:rsidRPr="00901E2D">
        <w:lastRenderedPageBreak/>
        <w:t>4.37</w:t>
      </w:r>
      <w:r w:rsidRPr="00901E2D">
        <w:tab/>
        <w:t>E¶mçòq¸ñ±µåþæm¸ ¶¢À¶måòB</w:t>
      </w:r>
      <w:bookmarkEnd w:id="61"/>
    </w:p>
    <w:p w:rsidR="00901E2D" w:rsidRPr="00901E2D" w:rsidRDefault="00901E2D" w:rsidP="00772585">
      <w:pPr>
        <w:pStyle w:val="Telugu-Veda"/>
      </w:pPr>
      <w:r w:rsidRPr="00901E2D">
        <w:t xml:space="preserve">…¶ªö…»ªål¸ …£¶¥¶ªê†i±³ ¶¢Å…hµñ¶® £¶¢ÀÅ†lûÐ …¶¢§ | </w:t>
      </w:r>
    </w:p>
    <w:p w:rsidR="00901E2D" w:rsidRPr="002662CC" w:rsidRDefault="00901E2D" w:rsidP="00772585">
      <w:pPr>
        <w:pStyle w:val="Telugu-Veda"/>
        <w:rPr>
          <w:rFonts w:ascii="BRH Telugu RN" w:hAnsi="BRH Telugu RN" w:cs="BRH Telugu RN"/>
        </w:rPr>
      </w:pPr>
      <w:r w:rsidRPr="00901E2D">
        <w:t xml:space="preserve">¶¢ÅÊ¨†¶mçòB …¶pÁ±µ †JhµÀ¶m ¶ªö…»ªål¸ †Csûµ±ÀµÀA …Oµ±µB || </w:t>
      </w:r>
      <w:r w:rsidRPr="002662CC">
        <w:rPr>
          <w:rFonts w:ascii="BRH Telugu RN" w:hAnsi="BRH Telugu RN" w:cs="BRH Telugu RN"/>
        </w:rPr>
        <w:t xml:space="preserve">55.1 </w:t>
      </w:r>
    </w:p>
    <w:p w:rsidR="00901E2D" w:rsidRPr="00901E2D" w:rsidRDefault="00901E2D" w:rsidP="00B62DFB">
      <w:pPr>
        <w:pStyle w:val="NoSpacing"/>
      </w:pPr>
    </w:p>
    <w:p w:rsidR="00901E2D" w:rsidRPr="00901E2D" w:rsidRDefault="00901E2D" w:rsidP="00B62DFB">
      <w:pPr>
        <w:pStyle w:val="Heading2VedaVMSTelugu"/>
        <w:numPr>
          <w:ilvl w:val="0"/>
          <w:numId w:val="0"/>
        </w:numPr>
        <w:ind w:left="720" w:hanging="720"/>
      </w:pPr>
      <w:bookmarkStart w:id="62" w:name="_Toc5743893"/>
      <w:r w:rsidRPr="00901E2D">
        <w:t>4.38</w:t>
      </w:r>
      <w:r w:rsidRPr="00901E2D">
        <w:tab/>
        <w:t>¶¢ÀÅhµÀïcÝ±ÀµÀ ¶¢Àm¸åòB</w:t>
      </w:r>
      <w:bookmarkEnd w:id="62"/>
    </w:p>
    <w:p w:rsidR="00901E2D" w:rsidRPr="00901E2D" w:rsidRDefault="00901E2D" w:rsidP="00772585">
      <w:pPr>
        <w:pStyle w:val="Telugu-Veda"/>
      </w:pPr>
      <w:r w:rsidRPr="00901E2D">
        <w:t xml:space="preserve">†hµñþïAsOµA </w:t>
      </w:r>
      <w:r w:rsidRPr="00901E2D">
        <w:rPr>
          <w:rFonts w:ascii="BRH Devanagari" w:hAnsi="BRH Devanagari" w:cs="BRH Devanagari"/>
        </w:rPr>
        <w:t>Æ</w:t>
      </w:r>
      <w:r w:rsidRPr="00901E2D">
        <w:t>±ÀµÀY¹¶¢ÀÊ¬ ¶ªÀ…SµnèA †¶pÁ…»¨à¶¢†±µè¶mA |</w:t>
      </w:r>
    </w:p>
    <w:p w:rsidR="00901E2D" w:rsidRPr="00901E2D" w:rsidRDefault="00901E2D" w:rsidP="00772585">
      <w:pPr>
        <w:pStyle w:val="Telugu-Veda"/>
      </w:pPr>
      <w:r w:rsidRPr="00901E2D">
        <w:t xml:space="preserve">…G…±¸ö…±µÀOµ†£À…¶¢ s†¶mèm¸´m-…¶¢ÀÅhÐï±³ †¶¢ÀÀ°½…±ÀµÀ ¶¢Ã„¶¢ÀÅ‡h¸h³ || </w:t>
      </w:r>
      <w:r w:rsidRPr="002662CC">
        <w:rPr>
          <w:rFonts w:ascii="BRH Telugu RN" w:hAnsi="BRH Telugu RN" w:cs="BRH Telugu RN"/>
        </w:rPr>
        <w:t>56.1</w:t>
      </w:r>
      <w:r w:rsidRPr="00901E2D">
        <w:t xml:space="preserve"> </w:t>
      </w:r>
    </w:p>
    <w:p w:rsidR="00901E2D" w:rsidRPr="00901E2D" w:rsidRDefault="00901E2D" w:rsidP="005436F9">
      <w:pPr>
        <w:pStyle w:val="NoSpacing"/>
      </w:pPr>
    </w:p>
    <w:p w:rsidR="00901E2D" w:rsidRPr="00901E2D" w:rsidRDefault="00901E2D" w:rsidP="00772585">
      <w:pPr>
        <w:pStyle w:val="Telugu-Veda"/>
      </w:pPr>
      <w:r w:rsidRPr="00901E2D">
        <w:t xml:space="preserve">±ÀÉÀ †hÉ …¶ª¶¬†¶ªñ…¶¢À±ÀµÀÀ…hµA q¸…¥¹ ¶¢ÀÅ…hÐï ¶¢À†±¸åþï…±ÀµÀ ¶¬†¶måÊ¢ | </w:t>
      </w:r>
    </w:p>
    <w:p w:rsidR="00901E2D" w:rsidRPr="002662CC" w:rsidRDefault="00901E2D" w:rsidP="00772585">
      <w:pPr>
        <w:pStyle w:val="Telugu-Veda"/>
        <w:rPr>
          <w:rFonts w:ascii="BRH Telugu RN" w:hAnsi="BRH Telugu RN" w:cs="BRH Telugu RN"/>
        </w:rPr>
      </w:pPr>
      <w:r w:rsidRPr="00901E2D">
        <w:t xml:space="preserve">h¸´m …±ÀµÀYß†¶ªï …¶¢Ã±ÀµÀ…±ÀµÃ ¶ª…±¸ö¶m†¶¢ ±ÀµÀY¹¶¢ÀÊ¬ || </w:t>
      </w:r>
      <w:r w:rsidRPr="002662CC">
        <w:rPr>
          <w:rFonts w:ascii="BRH Telugu RN" w:hAnsi="BRH Telugu RN" w:cs="BRH Telugu RN"/>
        </w:rPr>
        <w:t xml:space="preserve">57.1 </w:t>
      </w:r>
    </w:p>
    <w:p w:rsidR="00901E2D" w:rsidRPr="00901E2D" w:rsidRDefault="00901E2D" w:rsidP="005436F9">
      <w:pPr>
        <w:pStyle w:val="NoSpacing"/>
      </w:pPr>
    </w:p>
    <w:p w:rsidR="00901E2D" w:rsidRPr="002662CC" w:rsidRDefault="00901E2D" w:rsidP="00772585">
      <w:pPr>
        <w:pStyle w:val="Telugu-Veda"/>
        <w:rPr>
          <w:rFonts w:ascii="BRH Telugu RN" w:hAnsi="BRH Telugu RN" w:cs="BRH Telugu RN"/>
        </w:rPr>
      </w:pPr>
      <w:r w:rsidRPr="00901E2D">
        <w:t xml:space="preserve">…¶¢ÀÅhµï…Ê¢ «¸ö†¶® …¶¢ÀÅhµï…Ê¢ «¸ö‡¶® || </w:t>
      </w:r>
      <w:r w:rsidRPr="002662CC">
        <w:rPr>
          <w:rFonts w:ascii="BRH Telugu RN" w:hAnsi="BRH Telugu RN" w:cs="BRH Telugu RN"/>
        </w:rPr>
        <w:t xml:space="preserve">58.1 </w:t>
      </w:r>
    </w:p>
    <w:p w:rsidR="00901E2D" w:rsidRPr="00901E2D" w:rsidRDefault="00901E2D" w:rsidP="00B62DFB">
      <w:pPr>
        <w:pStyle w:val="NoSpacing"/>
      </w:pPr>
    </w:p>
    <w:p w:rsidR="00901E2D" w:rsidRPr="00901E2D" w:rsidRDefault="00901E2D" w:rsidP="00B62DFB">
      <w:pPr>
        <w:pStyle w:val="Heading2VedaVMSTelugu"/>
        <w:numPr>
          <w:ilvl w:val="0"/>
          <w:numId w:val="0"/>
        </w:numPr>
        <w:ind w:left="720" w:hanging="720"/>
      </w:pPr>
      <w:bookmarkStart w:id="63" w:name="_Toc5743894"/>
      <w:r w:rsidRPr="00901E2D">
        <w:t>4.39</w:t>
      </w:r>
      <w:r w:rsidRPr="00901E2D">
        <w:tab/>
        <w:t>q¸¶pn¢¸±µO¸ ¶¢Àm¸åòB</w:t>
      </w:r>
      <w:bookmarkEnd w:id="63"/>
    </w:p>
    <w:p w:rsidR="00901E2D" w:rsidRPr="002662CC" w:rsidRDefault="00901E2D" w:rsidP="00C06DBB">
      <w:pPr>
        <w:pStyle w:val="Telugu-Veda"/>
        <w:rPr>
          <w:rFonts w:ascii="BRH Telugu RN" w:hAnsi="BRH Telugu RN" w:cs="BRH Telugu RN"/>
        </w:rPr>
      </w:pPr>
      <w:r w:rsidRPr="00901E2D">
        <w:t>…lÉ¶¢†OµÅ…hµËÈªþï†¶m«Ò-„…¶¢±ÀµÀ†Y¶m¶¢À…»ª «¸ö‡¶® | …¶¢À…¶mÀ†¶¨ïOµÅ…hµËÈªþï†¶m«Ò „…¶¢±ÀµÀ†Y¶m¶¢À…»ª «¸ö‡¶® |</w:t>
      </w:r>
      <w:r w:rsidR="005436F9">
        <w:t xml:space="preserve"> </w:t>
      </w:r>
      <w:r w:rsidRPr="00901E2D">
        <w:t xml:space="preserve">…»phµÅ†OµÅ…hµËÈªþï†¶m«Ò „…¶¢±ÀµÀ†Y¶m¶¢À…»ª </w:t>
      </w:r>
      <w:r w:rsidR="00321395">
        <w:br/>
      </w:r>
      <w:r w:rsidRPr="00901E2D">
        <w:t>«¸ö‡¶® | …Dhµî†OµÅ…hµËÈªþï†¶m«Ò „…¶¢±ÀµÀ†Y¶m¶¢À…»ª «¸ö‡¶® |</w:t>
      </w:r>
      <w:r w:rsidR="005436F9">
        <w:t xml:space="preserve"> </w:t>
      </w:r>
      <w:r w:rsidRPr="00901E2D">
        <w:t xml:space="preserve">…C¶mï†OµÅ…hµËÈªþï†¶m«Ò „…¶¢±ÀµÀ†Y¶m¶¢À…»ª «¸ö‡¶® | </w:t>
      </w:r>
      <w:r w:rsidR="00321395">
        <w:br/>
      </w:r>
      <w:r w:rsidRPr="00901E2D">
        <w:t>…C¶ªî†hµÖýÅ…hµËÈªþï†¶m«Ò „…¶¢±ÀµÀ†Y¶m¶¢À…»ª «¸ö‡¶® |</w:t>
      </w:r>
      <w:r w:rsidR="005436F9">
        <w:t xml:space="preserve"> </w:t>
      </w:r>
      <w:r w:rsidR="00321395">
        <w:br/>
      </w:r>
      <w:r w:rsidRPr="00901E2D">
        <w:t>±ÀµÀ…l¼ç¢¸ …Vµ ¶m…OµåA ËVÇ†¶m¶¥Û…OµÅ¶¢À hµ†«¸ï …¶¢±ÀµÀ†Y¶m¶¢À…»ª «¸ö‡¶® |</w:t>
      </w:r>
      <w:r w:rsidR="005436F9">
        <w:t xml:space="preserve"> </w:t>
      </w:r>
      <w:r w:rsidR="00321395">
        <w:br/>
      </w:r>
      <w:r w:rsidRPr="00901E2D">
        <w:lastRenderedPageBreak/>
        <w:t>±ÀµÀk³ …¶ªö¶p†¶må…¶¥Û Y¹†Sµñ…hµ-ËÈ¥þÛ†¶m¶¥Û-…OµÅ¶¢À hµ†«¸ï …¶¢±ÀµÀ†Y¶m¶¢À…»ª «¸ö‡¶® |</w:t>
      </w:r>
      <w:r w:rsidR="005436F9">
        <w:t xml:space="preserve"> </w:t>
      </w:r>
      <w:r w:rsidRPr="00901E2D">
        <w:t>±ÀµÀk³ …¶ªÀ¶¨À†¶på…¶¥Û Y¹†Sµñ…hµ-ËÈ¥þÛ†¶m¶¥Û-…OµÅ¶¢À hµ†«¸ï …¶¢±ÀµÀ†Y¶m¶¢À…»ª «¸ö‡¶® |</w:t>
      </w:r>
      <w:r w:rsidR="005436F9">
        <w:t xml:space="preserve"> </w:t>
      </w:r>
      <w:r w:rsidRPr="00901E2D">
        <w:t xml:space="preserve">±ÀµÀl³ …£l¸ö(S³î) …¶ª¥¹Û †£l¸ö(S³î) …¶ªËÈ¥þÛ†¶m¶¥Û-…OµÅ¶¢À hµ†«¸ï …¶¢±ÀµÀ†Y¶m¶¢À…»ª «¸ö‡¶® | J¶m¶ª J¶m«Ò ¶¢±ÀµÀY¶m†¶¢À»ª …«¸ö¶® || </w:t>
      </w:r>
      <w:r w:rsidRPr="002662CC">
        <w:rPr>
          <w:rFonts w:ascii="BRH Telugu RN" w:hAnsi="BRH Telugu RN" w:cs="BRH Telugu RN"/>
        </w:rPr>
        <w:t xml:space="preserve">59.1 </w:t>
      </w:r>
    </w:p>
    <w:p w:rsidR="00901E2D" w:rsidRPr="00901E2D" w:rsidRDefault="00901E2D" w:rsidP="00B4217B">
      <w:pPr>
        <w:pStyle w:val="NoSpacing"/>
      </w:pPr>
    </w:p>
    <w:p w:rsidR="00901E2D" w:rsidRPr="00901E2D" w:rsidRDefault="00901E2D" w:rsidP="00B4217B">
      <w:pPr>
        <w:pStyle w:val="Heading2VedaVMSTelugu"/>
        <w:numPr>
          <w:ilvl w:val="0"/>
          <w:numId w:val="0"/>
        </w:numPr>
        <w:ind w:left="720" w:hanging="720"/>
      </w:pPr>
      <w:bookmarkStart w:id="64" w:name="_Toc5743895"/>
      <w:r w:rsidRPr="00901E2D">
        <w:t>4.40</w:t>
      </w:r>
      <w:r w:rsidRPr="00901E2D">
        <w:tab/>
        <w:t>¶¢¶ªÀ-q¸ñ±µåþæm¸ ¶¢À¶måòB</w:t>
      </w:r>
      <w:bookmarkEnd w:id="64"/>
    </w:p>
    <w:p w:rsidR="00901E2D" w:rsidRPr="002662CC" w:rsidRDefault="00901E2D" w:rsidP="00C06DBB">
      <w:pPr>
        <w:pStyle w:val="Telugu-Veda"/>
        <w:rPr>
          <w:rFonts w:ascii="BRH Telugu RN" w:hAnsi="BRH Telugu RN" w:cs="BRH Telugu RN"/>
        </w:rPr>
      </w:pPr>
      <w:r w:rsidRPr="00901E2D">
        <w:t>±ÀµÀ†lÐö lÉ¢¸¶¥Û…OµÅ¶¢À …Z¶¬ö†±ÀµÃ …SµÀ±µÀ¶¢À†¶m«Ò …¢¸ ¶pñ†±ÀµÀÀj lÉ…¶¢ Ê¬†fµ¶mA |</w:t>
      </w:r>
      <w:r w:rsidR="00321395">
        <w:t xml:space="preserve"> </w:t>
      </w:r>
      <w:r w:rsidRPr="00901E2D">
        <w:t xml:space="preserve">C†±¸…¢¸ ±ÀÇÃ †mÐ …Ctû†lµÀVµÀÜ…m¸±ÀµÀ…hÉ hµ…»ªî´m hµlÉ†mÐ </w:t>
      </w:r>
      <w:r w:rsidR="00321395">
        <w:br/>
      </w:r>
      <w:r w:rsidRPr="00901E2D">
        <w:t xml:space="preserve">¶¢¶ª…¢Ð n†lûÉhµ…¶m «¸ö‡¶® || </w:t>
      </w:r>
      <w:r w:rsidRPr="002662CC">
        <w:rPr>
          <w:rFonts w:ascii="BRH Telugu RN" w:hAnsi="BRH Telugu RN" w:cs="BRH Telugu RN"/>
        </w:rPr>
        <w:t xml:space="preserve">60.1 </w:t>
      </w:r>
    </w:p>
    <w:p w:rsidR="00901E2D" w:rsidRDefault="00901E2D" w:rsidP="00B4217B">
      <w:pPr>
        <w:pStyle w:val="Heading2VedaVMSTelugu"/>
        <w:numPr>
          <w:ilvl w:val="0"/>
          <w:numId w:val="0"/>
        </w:numPr>
        <w:ind w:left="720" w:hanging="720"/>
      </w:pPr>
      <w:bookmarkStart w:id="65" w:name="_Toc5743896"/>
      <w:r w:rsidRPr="00901E2D">
        <w:t>4.41</w:t>
      </w:r>
      <w:r w:rsidRPr="00901E2D">
        <w:tab/>
        <w:t>O¸È¢Ã„O¸±³¾¨</w:t>
      </w:r>
      <w:proofErr w:type="gramStart"/>
      <w:r w:rsidRPr="00901E2D">
        <w:t>h³  ¶</w:t>
      </w:r>
      <w:proofErr w:type="gramEnd"/>
      <w:r w:rsidRPr="00901E2D">
        <w:t>¢À¶mÀï±µO¸±³¾¨h³ ¶¢À¶måòB</w:t>
      </w:r>
      <w:bookmarkEnd w:id="65"/>
    </w:p>
    <w:p w:rsidR="00A02035" w:rsidRDefault="00901E2D" w:rsidP="00C06DBB">
      <w:pPr>
        <w:pStyle w:val="Telugu-Veda"/>
      </w:pPr>
      <w:r w:rsidRPr="00901E2D">
        <w:t xml:space="preserve">O¸È¢Ã„O¸‡±¿ø¶mé…È¢Ã ¶m¶¢ÀB | O¸È¢Ã„O¸±³¾¨h³ O¸¶¢ÀB Oµ±Ði m¸¶¬A </w:t>
      </w:r>
    </w:p>
    <w:p w:rsidR="00901E2D" w:rsidRPr="002662CC" w:rsidRDefault="00901E2D" w:rsidP="00C06DBB">
      <w:pPr>
        <w:pStyle w:val="Telugu-Veda"/>
        <w:rPr>
          <w:rFonts w:ascii="BRH Telugu RN" w:hAnsi="BRH Telugu RN" w:cs="BRH Telugu RN"/>
        </w:rPr>
      </w:pPr>
      <w:r w:rsidRPr="00901E2D">
        <w:t xml:space="preserve">Oµ±Ð£À O¸¶¢ÀB Oµ±¸å m¸¶¬A Oµ±¸å O¸†¶¢ÀB O¸…±µ±ÀÀh¸ m¸†¶¬A </w:t>
      </w:r>
      <w:r w:rsidR="00321395">
        <w:br/>
      </w:r>
      <w:r w:rsidRPr="00901E2D">
        <w:t xml:space="preserve">O¸…±µ±ÀÀh¸ J¶¨ hÉ O¸¶¢À O¸†¶¢Ã±ÀµÀ …«¸ö¶® || </w:t>
      </w:r>
      <w:r w:rsidRPr="002662CC">
        <w:rPr>
          <w:rFonts w:ascii="BRH Telugu RN" w:hAnsi="BRH Telugu RN" w:cs="BRH Telugu RN"/>
        </w:rPr>
        <w:t xml:space="preserve">61.1 </w:t>
      </w:r>
    </w:p>
    <w:p w:rsidR="00901E2D" w:rsidRPr="00901E2D" w:rsidRDefault="00901E2D" w:rsidP="00E908E9">
      <w:pPr>
        <w:pStyle w:val="NoSpacing"/>
      </w:pPr>
    </w:p>
    <w:p w:rsidR="00901E2D" w:rsidRPr="002662CC" w:rsidRDefault="00901E2D" w:rsidP="00C06DBB">
      <w:pPr>
        <w:pStyle w:val="Telugu-Veda"/>
        <w:rPr>
          <w:rFonts w:ascii="BRH Telugu RN" w:hAnsi="BRH Telugu RN" w:cs="BRH Telugu RN"/>
        </w:rPr>
      </w:pPr>
      <w:r w:rsidRPr="00901E2D">
        <w:t xml:space="preserve">¶¢À¶mÀï±µO¸‡±¿ø¶mé…È¢Ã ¶m¶¢ÀB | ¶¢À¶mÀï±µO¸±³¾¨´m ¶¢À¶mÀïB Oµ±Ði m¸¶¬A Oµ±Ð£À ¶¢À¶mÀïB Oµ±¸å m¸¶¬A Oµ±¸å ¶¢À†¶mÀïB O¸…±µ±ÀÀh¸ m¸†¶¬A O¸…±µ±ÀÀh¸ J¶¨ hÉ ¶¢ÀmÐï ¶¢À†¶mïÊ¢ …«¸ö¶® || </w:t>
      </w:r>
      <w:r w:rsidRPr="002662CC">
        <w:rPr>
          <w:rFonts w:ascii="BRH Telugu RN" w:hAnsi="BRH Telugu RN" w:cs="BRH Telugu RN"/>
        </w:rPr>
        <w:t xml:space="preserve">62.1 </w:t>
      </w:r>
    </w:p>
    <w:p w:rsidR="00901E2D" w:rsidRDefault="00901E2D" w:rsidP="00E908E9">
      <w:pPr>
        <w:pStyle w:val="NoSpacing"/>
      </w:pPr>
    </w:p>
    <w:p w:rsidR="00321395" w:rsidRDefault="00321395" w:rsidP="00E908E9">
      <w:pPr>
        <w:pStyle w:val="NoSpacing"/>
      </w:pPr>
    </w:p>
    <w:p w:rsidR="00321395" w:rsidRDefault="00321395" w:rsidP="00E908E9">
      <w:pPr>
        <w:pStyle w:val="NoSpacing"/>
      </w:pPr>
    </w:p>
    <w:p w:rsidR="00321395" w:rsidRDefault="00321395" w:rsidP="00E908E9">
      <w:pPr>
        <w:pStyle w:val="NoSpacing"/>
      </w:pPr>
    </w:p>
    <w:p w:rsidR="00321395" w:rsidRDefault="00321395" w:rsidP="00E908E9">
      <w:pPr>
        <w:pStyle w:val="NoSpacing"/>
      </w:pPr>
    </w:p>
    <w:p w:rsidR="00321395" w:rsidRPr="00901E2D" w:rsidRDefault="00321395" w:rsidP="00E908E9">
      <w:pPr>
        <w:pStyle w:val="NoSpacing"/>
      </w:pPr>
    </w:p>
    <w:p w:rsidR="00901E2D" w:rsidRPr="00901E2D" w:rsidRDefault="00901E2D" w:rsidP="00B4217B">
      <w:pPr>
        <w:pStyle w:val="Heading2VedaVMSTelugu"/>
        <w:numPr>
          <w:ilvl w:val="0"/>
          <w:numId w:val="0"/>
        </w:numPr>
        <w:ind w:left="720" w:hanging="720"/>
      </w:pPr>
      <w:bookmarkStart w:id="66" w:name="_Toc5743897"/>
      <w:r w:rsidRPr="00901E2D">
        <w:lastRenderedPageBreak/>
        <w:t>4.42</w:t>
      </w:r>
      <w:r w:rsidRPr="00901E2D">
        <w:tab/>
        <w:t>£±µY¹ ¶¬Ñ¶¢À ¶¢Àm¸åòB</w:t>
      </w:r>
      <w:bookmarkEnd w:id="66"/>
    </w:p>
    <w:p w:rsidR="00901E2D" w:rsidRPr="002662CC" w:rsidRDefault="00901E2D" w:rsidP="00C06DBB">
      <w:pPr>
        <w:pStyle w:val="Telugu-Veda"/>
        <w:rPr>
          <w:rFonts w:ascii="BRH Telugu RN" w:hAnsi="BRH Telugu RN" w:cs="BRH Telugu RN"/>
        </w:rPr>
      </w:pPr>
      <w:r w:rsidRPr="00901E2D">
        <w:t>iv¹cÂÝ¶¬Ñ£À ¶ª±µ«</w:t>
      </w:r>
      <w:proofErr w:type="gramStart"/>
      <w:r w:rsidRPr="00901E2D">
        <w:t>¸(</w:t>
      </w:r>
      <w:proofErr w:type="gramEnd"/>
      <w:r w:rsidRPr="00901E2D">
        <w:t xml:space="preserve">S³î) ¶ª»p©¸à´m Sµm¸è±µ ¶¢À¶¢À WhÉå </w:t>
      </w:r>
      <w:r w:rsidR="00321395">
        <w:br/>
      </w:r>
      <w:r w:rsidRPr="00901E2D">
        <w:t xml:space="preserve">±µ†¶¢À¶mÀå …«¸ö¶® || </w:t>
      </w:r>
      <w:r w:rsidRPr="002662CC">
        <w:rPr>
          <w:rFonts w:ascii="BRH Telugu RN" w:hAnsi="BRH Telugu RN" w:cs="BRH Telugu RN"/>
        </w:rPr>
        <w:t xml:space="preserve">63.1 </w:t>
      </w:r>
    </w:p>
    <w:p w:rsidR="00901E2D" w:rsidRPr="00901E2D" w:rsidRDefault="00901E2D" w:rsidP="00E908E9">
      <w:pPr>
        <w:pStyle w:val="NoSpacing"/>
      </w:pPr>
    </w:p>
    <w:p w:rsidR="00901E2D" w:rsidRPr="002662CC" w:rsidRDefault="00901E2D" w:rsidP="00C06DBB">
      <w:pPr>
        <w:pStyle w:val="Telugu-Veda"/>
        <w:rPr>
          <w:rFonts w:ascii="BRH Telugu RN" w:hAnsi="BRH Telugu RN" w:cs="BRH Telugu RN"/>
        </w:rPr>
      </w:pPr>
      <w:r w:rsidRPr="00901E2D">
        <w:t>S¸¢Ð »¬±µgïA lûµ¶m¶¢À¶méq¸¶</w:t>
      </w:r>
      <w:proofErr w:type="gramStart"/>
      <w:r w:rsidRPr="00901E2D">
        <w:t>m(</w:t>
      </w:r>
      <w:proofErr w:type="gramEnd"/>
      <w:r w:rsidRPr="00901E2D">
        <w:t xml:space="preserve">S³î) ¶ª±Éö©¸(S³Ø) †¦ñË±ÀÇÀ …«¸ö¶® || </w:t>
      </w:r>
      <w:r w:rsidRPr="002662CC">
        <w:rPr>
          <w:rFonts w:ascii="BRH Telugu RN" w:hAnsi="BRH Telugu RN" w:cs="BRH Telugu RN"/>
        </w:rPr>
        <w:t xml:space="preserve">63.2 </w:t>
      </w:r>
    </w:p>
    <w:p w:rsidR="00901E2D" w:rsidRPr="00901E2D" w:rsidRDefault="00901E2D" w:rsidP="00E908E9">
      <w:pPr>
        <w:pStyle w:val="NoSpacing"/>
      </w:pPr>
    </w:p>
    <w:p w:rsidR="00901E2D" w:rsidRPr="00901E2D" w:rsidRDefault="00901E2D" w:rsidP="00C06DBB">
      <w:pPr>
        <w:pStyle w:val="Telugu-Veda"/>
      </w:pPr>
      <w:r w:rsidRPr="00901E2D">
        <w:t xml:space="preserve">¦ñ±ÀµÀcÛ v°ºîcÛ ¶pÁ»¨àcÛ O½†±¼åA V¸ …¶mÅgïh¸A | </w:t>
      </w:r>
    </w:p>
    <w:p w:rsidR="00901E2D" w:rsidRPr="002662CC" w:rsidRDefault="00901E2D" w:rsidP="00C06DBB">
      <w:pPr>
        <w:pStyle w:val="Telugu-Veda"/>
        <w:rPr>
          <w:rFonts w:ascii="BRH Telugu RN" w:hAnsi="BRH Telugu RN" w:cs="BRH Telugu RN"/>
        </w:rPr>
      </w:pPr>
      <w:r w:rsidRPr="00901E2D">
        <w:t>sñ¶¬îgïA †s¶¬À-…¶pÁhµñh¸A | ¶¥ñl¸èÊ¢ÀlûÉ ¶pñY¹B ¶ª¶mç†l¸hµÀ …«¸ö¶® ||</w:t>
      </w:r>
      <w:r w:rsidR="00E908E9">
        <w:t xml:space="preserve"> </w:t>
      </w:r>
      <w:r w:rsidRPr="002662CC">
        <w:rPr>
          <w:rFonts w:ascii="BRH Telugu RN" w:hAnsi="BRH Telugu RN" w:cs="BRH Telugu RN"/>
        </w:rPr>
        <w:t xml:space="preserve">63.3 </w:t>
      </w:r>
    </w:p>
    <w:p w:rsidR="00901E2D" w:rsidRPr="00901E2D" w:rsidRDefault="00901E2D" w:rsidP="00E908E9">
      <w:pPr>
        <w:pStyle w:val="NoSpacing"/>
      </w:pPr>
    </w:p>
    <w:p w:rsidR="00901E2D" w:rsidRPr="00901E2D" w:rsidRDefault="00901E2D" w:rsidP="00C06DBB">
      <w:pPr>
        <w:pStyle w:val="Telugu-Veda"/>
      </w:pPr>
      <w:r w:rsidRPr="00901E2D">
        <w:t>iv¹B OµÅ©¸ä-†»ªåv¹B …Ê¥ö…h¸-»ªåv¹B «Õ¶¢Ãï †¶¢¥¹…¶mÀS¸B |</w:t>
      </w:r>
    </w:p>
    <w:p w:rsidR="00901E2D" w:rsidRPr="002662CC" w:rsidRDefault="00901E2D" w:rsidP="00C06DBB">
      <w:pPr>
        <w:pStyle w:val="Telugu-Veda"/>
        <w:rPr>
          <w:rFonts w:ascii="BRH Telugu RN" w:hAnsi="BRH Telugu RN" w:cs="BRH Telugu RN"/>
        </w:rPr>
      </w:pPr>
      <w:r w:rsidRPr="00901E2D">
        <w:t xml:space="preserve">iv¹B ¶pÁ¶m†¶mÀå Ê¢À …q¸…¶pA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±ÀµÀiÖcºÛl³ lµÀ±¼hµA †¶¢À±ÀÀ …«¸ö¶® || </w:t>
      </w:r>
      <w:r w:rsidRPr="002662CC">
        <w:rPr>
          <w:rFonts w:ascii="BRH Telugu RN" w:hAnsi="BRH Telugu RN" w:cs="BRH Telugu RN"/>
        </w:rPr>
        <w:t xml:space="preserve">64.1 </w:t>
      </w:r>
    </w:p>
    <w:p w:rsidR="00901E2D" w:rsidRPr="00901E2D" w:rsidRDefault="00901E2D" w:rsidP="00C06DBB">
      <w:pPr>
        <w:pStyle w:val="Telugu-Veda"/>
      </w:pPr>
      <w:r w:rsidRPr="00901E2D">
        <w:t>VÐ…±µ«¸ï¶méA †¶m¶¢…¥¹ñ…lµèA …sñ…¶¬î¶® †SµÀ±µÀ…hµvêSµB |</w:t>
      </w:r>
      <w:r w:rsidR="008D26E4">
        <w:t xml:space="preserve"> </w:t>
      </w:r>
      <w:r w:rsidRPr="00901E2D">
        <w:t>SÐÊªå±Àµ</w:t>
      </w:r>
      <w:proofErr w:type="gramStart"/>
      <w:r w:rsidRPr="00901E2D">
        <w:t>À(</w:t>
      </w:r>
      <w:proofErr w:type="gramEnd"/>
      <w:r w:rsidRPr="00901E2D">
        <w:t xml:space="preserve">S³î) ¶ªÀ†±¸…q¸…¶mA sûµÃñg¶¬h¸ï iv¹ ¥¹nå(S³î) ¶¥¶¢À†±ÀµÀ¶mÀå …«¸ö¶® || </w:t>
      </w:r>
      <w:r w:rsidRPr="002662CC">
        <w:rPr>
          <w:rFonts w:ascii="BRH Telugu RN" w:hAnsi="BRH Telugu RN" w:cs="BRH Telugu RN"/>
        </w:rPr>
        <w:t>64.2</w:t>
      </w:r>
      <w:r w:rsidRPr="00901E2D">
        <w:t xml:space="preserve"> </w:t>
      </w:r>
    </w:p>
    <w:p w:rsidR="00901E2D" w:rsidRPr="00901E2D" w:rsidRDefault="00901E2D" w:rsidP="00E908E9">
      <w:pPr>
        <w:pStyle w:val="NoSpacing"/>
      </w:pPr>
    </w:p>
    <w:p w:rsidR="00901E2D" w:rsidRPr="002662CC" w:rsidRDefault="00901E2D" w:rsidP="00C06DBB">
      <w:pPr>
        <w:pStyle w:val="Telugu-Veda"/>
        <w:rPr>
          <w:rFonts w:ascii="BRH Telugu RN" w:hAnsi="BRH Telugu RN" w:cs="BRH Telugu RN"/>
        </w:rPr>
      </w:pPr>
      <w:r w:rsidRPr="00901E2D">
        <w:t>§ñ¶¥Û v°½î¶¥Û ¶pÁ¾¨à¶¥Û O½†±¼åA V¸ …¶mÅgïh¸A |</w:t>
      </w:r>
      <w:r w:rsidR="00E908E9">
        <w:t xml:space="preserve"> </w:t>
      </w:r>
      <w:r w:rsidRPr="00901E2D">
        <w:t xml:space="preserve">sñ¶¬îgïA †s¶¬À …¶pÁhµñh¸A | ¶¥ñl¸èÊ¢ÀlûÉ ¶pñY¹ßhµÀ Y¹hµÊ¢lµB ¶ªAlµ†l¸hµÀ …«¸ö¶® || </w:t>
      </w:r>
      <w:r w:rsidRPr="002662CC">
        <w:rPr>
          <w:rFonts w:ascii="BRH Telugu RN" w:hAnsi="BRH Telugu RN" w:cs="BRH Telugu RN"/>
        </w:rPr>
        <w:t xml:space="preserve">64.3 </w:t>
      </w:r>
    </w:p>
    <w:p w:rsidR="00901E2D" w:rsidRPr="00901E2D" w:rsidRDefault="00901E2D" w:rsidP="00E908E9">
      <w:pPr>
        <w:pStyle w:val="NoSpacing"/>
      </w:pPr>
    </w:p>
    <w:p w:rsidR="00901E2D" w:rsidRPr="002662CC" w:rsidRDefault="00901E2D" w:rsidP="00C06DBB">
      <w:pPr>
        <w:pStyle w:val="Telugu-Veda"/>
        <w:rPr>
          <w:rFonts w:ascii="BRH Telugu RN" w:hAnsi="BRH Telugu RN" w:cs="BRH Telugu RN"/>
        </w:rPr>
      </w:pPr>
      <w:proofErr w:type="gramStart"/>
      <w:r w:rsidRPr="00901E2D">
        <w:t>q¸ñg¸q¸¶m-</w:t>
      </w:r>
      <w:proofErr w:type="gramEnd"/>
      <w:r w:rsidRPr="00901E2D">
        <w:t xml:space="preserve">¢¸ïmÐl¸¶m-¶ª¶¢Ãm¸ †Ê¢À ¶¥À…lûµï…m¸åA YÑï†i …±µ¶¬A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…£±µ†Y¹ £…q¸q¸î †sûµÃ±ÀµÃ…¶ª(…S³Ø) «¸ö‡¶® || </w:t>
      </w:r>
      <w:r w:rsidRPr="002662CC">
        <w:rPr>
          <w:rFonts w:ascii="BRH Telugu RN" w:hAnsi="BRH Telugu RN" w:cs="BRH Telugu RN"/>
        </w:rPr>
        <w:t>65.1</w:t>
      </w:r>
    </w:p>
    <w:p w:rsidR="00901E2D" w:rsidRPr="002662CC" w:rsidRDefault="00901E2D" w:rsidP="00C06DBB">
      <w:pPr>
        <w:pStyle w:val="Telugu-Veda"/>
        <w:rPr>
          <w:rFonts w:ascii="BRH Telugu RN" w:hAnsi="BRH Telugu RN" w:cs="BRH Telugu RN"/>
        </w:rPr>
      </w:pPr>
      <w:r w:rsidRPr="00901E2D">
        <w:lastRenderedPageBreak/>
        <w:t xml:space="preserve">¢¸U³ ¶¢À¶m¶¥Û°µÀB-¥Ññhµñ-Z¶®ö-¶T¹ñg-±ÉhÐ-sÀl¸èþïOµÃiB ¶ªUÖv¹ê †Ê¢À ¶¥À…lûµï…m¸åA YÑï†i …±µ¶¬A </w:t>
      </w:r>
      <w:r w:rsidRPr="00901E2D">
        <w:rPr>
          <w:rFonts w:ascii="BRH Devanagari" w:hAnsi="BRH Devanagari" w:cs="BRH Devanagari"/>
        </w:rPr>
        <w:t>Æ</w:t>
      </w:r>
      <w:r w:rsidRPr="00901E2D">
        <w:t>…£±µ†Y¹ £…q¸q¸î †sûµÃ±ÀµÃ…¶</w:t>
      </w:r>
      <w:proofErr w:type="gramStart"/>
      <w:r w:rsidRPr="00901E2D">
        <w:t>ª(</w:t>
      </w:r>
      <w:proofErr w:type="gramEnd"/>
      <w:r w:rsidRPr="00901E2D">
        <w:t xml:space="preserve">…S³Ø) «¸ö‡¶® || </w:t>
      </w:r>
      <w:r w:rsidRPr="002662CC">
        <w:rPr>
          <w:rFonts w:ascii="BRH Telugu RN" w:hAnsi="BRH Telugu RN" w:cs="BRH Telugu RN"/>
        </w:rPr>
        <w:t>65.2</w:t>
      </w:r>
    </w:p>
    <w:p w:rsidR="00901E2D" w:rsidRPr="00901E2D" w:rsidRDefault="00901E2D" w:rsidP="00E908E9">
      <w:pPr>
        <w:pStyle w:val="NoSpacing"/>
      </w:pPr>
    </w:p>
    <w:p w:rsidR="00901E2D" w:rsidRPr="00901E2D" w:rsidRDefault="00901E2D" w:rsidP="00C06DBB">
      <w:pPr>
        <w:pStyle w:val="Telugu-Veda"/>
      </w:pPr>
      <w:proofErr w:type="gramStart"/>
      <w:r w:rsidRPr="00901E2D">
        <w:t>hµöO³-Vµ±µî-</w:t>
      </w:r>
      <w:proofErr w:type="gramEnd"/>
      <w:r w:rsidRPr="00901E2D">
        <w:t xml:space="preserve">¶¢Ã(S³î) ¶ª-±µÀlû¼±µ-Ê¢ÀlÐ-¶¢ÀY¹Ý-«¸é±ÀµÀ¢Ð-„¾ªæn †Ê¢À </w:t>
      </w:r>
    </w:p>
    <w:p w:rsidR="00901E2D" w:rsidRPr="002662CC" w:rsidRDefault="00901E2D" w:rsidP="00C06DBB">
      <w:pPr>
        <w:pStyle w:val="Telugu-Veda"/>
        <w:rPr>
          <w:rFonts w:ascii="BRH Telugu RN" w:hAnsi="BRH Telugu RN" w:cs="BRH Telugu RN"/>
        </w:rPr>
      </w:pPr>
      <w:r w:rsidRPr="00901E2D">
        <w:t xml:space="preserve">¶¥À…lûµï…m¸åA YÑï†i …±µ¶¬A </w:t>
      </w:r>
      <w:r w:rsidRPr="00901E2D">
        <w:rPr>
          <w:rFonts w:ascii="BRH Devanagari" w:hAnsi="BRH Devanagari" w:cs="BRH Devanagari"/>
        </w:rPr>
        <w:t>Æ</w:t>
      </w:r>
      <w:r w:rsidRPr="00901E2D">
        <w:t>…£±µ†Y¹ £…q¸q¸î †sûµÃ±ÀµÃ…¶</w:t>
      </w:r>
      <w:proofErr w:type="gramStart"/>
      <w:r w:rsidRPr="00901E2D">
        <w:t>ª(</w:t>
      </w:r>
      <w:proofErr w:type="gramEnd"/>
      <w:r w:rsidRPr="00901E2D">
        <w:t xml:space="preserve">…S³Ø) «¸ö‡¶® || </w:t>
      </w:r>
      <w:r w:rsidRPr="002662CC">
        <w:rPr>
          <w:rFonts w:ascii="BRH Telugu RN" w:hAnsi="BRH Telugu RN" w:cs="BRH Telugu RN"/>
        </w:rPr>
        <w:t xml:space="preserve">65.3 </w:t>
      </w:r>
    </w:p>
    <w:p w:rsidR="00901E2D" w:rsidRPr="00901E2D" w:rsidRDefault="00901E2D" w:rsidP="00E908E9">
      <w:pPr>
        <w:pStyle w:val="NoSpacing"/>
      </w:pPr>
    </w:p>
    <w:p w:rsidR="00901E2D" w:rsidRPr="00901E2D" w:rsidRDefault="00901E2D" w:rsidP="00C06DBB">
      <w:pPr>
        <w:pStyle w:val="Telugu-Veda"/>
      </w:pPr>
      <w:r w:rsidRPr="00901E2D">
        <w:t xml:space="preserve">¦±µB q¸gº q¸lµ q¸±µ÷þö ¶pÅ©Òá-±µÃlµ±µ-YUÙ-¦¥Ññþé¶p¶ªæ q¸±ÀµÀ¢Ð †Ê¢À </w:t>
      </w:r>
    </w:p>
    <w:p w:rsidR="00901E2D" w:rsidRPr="002662CC" w:rsidRDefault="00901E2D" w:rsidP="00C06DBB">
      <w:pPr>
        <w:pStyle w:val="Telugu-Veda"/>
        <w:rPr>
          <w:rFonts w:ascii="BRH Telugu RN" w:hAnsi="BRH Telugu RN" w:cs="BRH Telugu RN"/>
        </w:rPr>
      </w:pPr>
      <w:r w:rsidRPr="00901E2D">
        <w:t xml:space="preserve">¶¥À…lûµï…m¸åA YÑï†i …±µ¶¬A </w:t>
      </w:r>
      <w:r w:rsidRPr="00901E2D">
        <w:rPr>
          <w:rFonts w:ascii="BRH Devanagari" w:hAnsi="BRH Devanagari" w:cs="BRH Devanagari"/>
        </w:rPr>
        <w:t>Æ</w:t>
      </w:r>
      <w:r w:rsidRPr="00901E2D">
        <w:t>…£±µ†Y¹ £…q¸q¸î †sûµÃ±ÀµÃ…¶</w:t>
      </w:r>
      <w:proofErr w:type="gramStart"/>
      <w:r w:rsidRPr="00901E2D">
        <w:t>ª(</w:t>
      </w:r>
      <w:proofErr w:type="gramEnd"/>
      <w:r w:rsidRPr="00901E2D">
        <w:t>…S³Ø) «¸ö‡¶® ||</w:t>
      </w:r>
      <w:r w:rsidR="00E908E9">
        <w:t xml:space="preserve"> </w:t>
      </w:r>
      <w:r w:rsidRPr="002662CC">
        <w:rPr>
          <w:rFonts w:ascii="BRH Telugu RN" w:hAnsi="BRH Telugu RN" w:cs="BRH Telugu RN"/>
        </w:rPr>
        <w:t>65.4</w:t>
      </w:r>
    </w:p>
    <w:p w:rsidR="00901E2D" w:rsidRPr="00901E2D" w:rsidRDefault="00901E2D" w:rsidP="00C06DBB">
      <w:pPr>
        <w:pStyle w:val="Telugu-Veda"/>
      </w:pPr>
      <w:r w:rsidRPr="00901E2D">
        <w:t xml:space="preserve">Giå¶¨á ¶pÁ±µÀ¶¨ ¶¬±¼hµ-»pUØv vÑ»¬h¸°º lÉ»¬ lÉ»¬ lµl¸¶p±ÀÀh¸ †Ê¢À </w:t>
      </w:r>
    </w:p>
    <w:p w:rsidR="00901E2D" w:rsidRPr="002662CC" w:rsidRDefault="00901E2D" w:rsidP="00C06DBB">
      <w:pPr>
        <w:pStyle w:val="Telugu-Veda"/>
        <w:rPr>
          <w:rFonts w:ascii="BRH Telugu RN" w:hAnsi="BRH Telugu RN" w:cs="BRH Telugu RN"/>
        </w:rPr>
      </w:pPr>
      <w:r w:rsidRPr="00901E2D">
        <w:t xml:space="preserve">¶¥À…lûµï…m¸åA YÑï†i …±µ¶¬A </w:t>
      </w:r>
      <w:r w:rsidRPr="00901E2D">
        <w:rPr>
          <w:rFonts w:ascii="BRH Devanagari" w:hAnsi="BRH Devanagari" w:cs="BRH Devanagari"/>
        </w:rPr>
        <w:t>Æ</w:t>
      </w:r>
      <w:r w:rsidRPr="00901E2D">
        <w:t>…£±µ†Y¹ £…q¸q¸î †sûµÃ±ÀµÃ…¶</w:t>
      </w:r>
      <w:proofErr w:type="gramStart"/>
      <w:r w:rsidRPr="00901E2D">
        <w:t>ª(</w:t>
      </w:r>
      <w:proofErr w:type="gramEnd"/>
      <w:r w:rsidRPr="00901E2D">
        <w:t xml:space="preserve">…S³Ø) «¸ö‡¶® || </w:t>
      </w:r>
      <w:r w:rsidRPr="002662CC">
        <w:rPr>
          <w:rFonts w:ascii="BRH Telugu RN" w:hAnsi="BRH Telugu RN" w:cs="BRH Telugu RN"/>
        </w:rPr>
        <w:t>65.5</w:t>
      </w:r>
    </w:p>
    <w:p w:rsidR="00901E2D" w:rsidRPr="00901E2D" w:rsidRDefault="00901E2D" w:rsidP="00E908E9">
      <w:pPr>
        <w:pStyle w:val="NoSpacing"/>
      </w:pPr>
    </w:p>
    <w:p w:rsidR="00901E2D" w:rsidRPr="002662CC" w:rsidRDefault="00901E2D" w:rsidP="00C06DBB">
      <w:pPr>
        <w:pStyle w:val="Telugu-Veda"/>
        <w:rPr>
          <w:rFonts w:ascii="BRH Telugu RN" w:hAnsi="BRH Telugu RN" w:cs="BRH Telugu RN"/>
        </w:rPr>
      </w:pPr>
      <w:r w:rsidRPr="00901E2D">
        <w:t xml:space="preserve">¶pÅk¼¢¸ï¶p ÊªåYÑ ¢¸±ÀµÀÀ-±¸O¸¥¹ †Ê¢À ¶¥À…lûµï…m¸åA YÑï†i …±µ¶¬A </w:t>
      </w:r>
      <w:r w:rsidRPr="00901E2D">
        <w:rPr>
          <w:rFonts w:ascii="BRH Devanagari" w:hAnsi="BRH Devanagari" w:cs="BRH Devanagari"/>
        </w:rPr>
        <w:t>Æ</w:t>
      </w:r>
      <w:r w:rsidRPr="00901E2D">
        <w:t>…£±µ†Y¹ £…q¸q¸î †sûµÃ±ÀµÃ…¶</w:t>
      </w:r>
      <w:proofErr w:type="gramStart"/>
      <w:r w:rsidRPr="00901E2D">
        <w:t>ª(</w:t>
      </w:r>
      <w:proofErr w:type="gramEnd"/>
      <w:r w:rsidRPr="00901E2D">
        <w:t xml:space="preserve">…S³Ø) «¸ö‡¶® || </w:t>
      </w:r>
      <w:r w:rsidRPr="002662CC">
        <w:rPr>
          <w:rFonts w:ascii="BRH Telugu RN" w:hAnsi="BRH Telugu RN" w:cs="BRH Telugu RN"/>
        </w:rPr>
        <w:t xml:space="preserve">66.1 </w:t>
      </w:r>
    </w:p>
    <w:p w:rsidR="00901E2D" w:rsidRPr="00901E2D" w:rsidRDefault="00901E2D" w:rsidP="00E908E9">
      <w:pPr>
        <w:pStyle w:val="NoSpacing"/>
      </w:pPr>
    </w:p>
    <w:p w:rsidR="00901E2D" w:rsidRPr="002662CC" w:rsidRDefault="00901E2D" w:rsidP="00C06DBB">
      <w:pPr>
        <w:pStyle w:val="Telugu-Veda"/>
        <w:rPr>
          <w:rFonts w:ascii="BRH Telugu RN" w:hAnsi="BRH Telugu RN" w:cs="BRH Telugu RN"/>
        </w:rPr>
      </w:pPr>
      <w:r w:rsidRPr="00901E2D">
        <w:t xml:space="preserve">¶¥sç-¶ªê±³¶¥-±µÃ¶p±µ¶ª-Sµm¸è †Ê¢À ¶¥À…lûµï…m¸åA YÑï†i …±µ¶¬A </w:t>
      </w:r>
      <w:r w:rsidRPr="00901E2D">
        <w:rPr>
          <w:rFonts w:ascii="BRH Devanagari" w:hAnsi="BRH Devanagari" w:cs="BRH Devanagari"/>
        </w:rPr>
        <w:t>Æ</w:t>
      </w:r>
      <w:r w:rsidRPr="00901E2D">
        <w:t>…£±µ†Y¹ £…q¸q¸î †sûµÃ±ÀµÃ…¶</w:t>
      </w:r>
      <w:proofErr w:type="gramStart"/>
      <w:r w:rsidRPr="00901E2D">
        <w:t>ª(</w:t>
      </w:r>
      <w:proofErr w:type="gramEnd"/>
      <w:r w:rsidRPr="00901E2D">
        <w:t xml:space="preserve">…S³Ø) «¸ö‡¶® || </w:t>
      </w:r>
      <w:r w:rsidRPr="002662CC">
        <w:rPr>
          <w:rFonts w:ascii="BRH Telugu RN" w:hAnsi="BRH Telugu RN" w:cs="BRH Telugu RN"/>
        </w:rPr>
        <w:t xml:space="preserve">66.2 </w:t>
      </w:r>
    </w:p>
    <w:p w:rsidR="00901E2D" w:rsidRPr="00901E2D" w:rsidRDefault="00901E2D" w:rsidP="00E908E9">
      <w:pPr>
        <w:pStyle w:val="NoSpacing"/>
      </w:pPr>
    </w:p>
    <w:p w:rsidR="00901E2D" w:rsidRPr="002662CC" w:rsidRDefault="00901E2D" w:rsidP="00C06DBB">
      <w:pPr>
        <w:pStyle w:val="Telugu-Veda"/>
        <w:rPr>
          <w:rFonts w:ascii="BRH Telugu RN" w:hAnsi="BRH Telugu RN" w:cs="BRH Telugu RN"/>
        </w:rPr>
      </w:pPr>
      <w:r w:rsidRPr="00901E2D">
        <w:t xml:space="preserve">¶¢ÀmÐ-¢¸O³-O¸±ÀµÀ-Oµ±¸îgº †Ê¢À ¶¥À…lûµï…m¸åA YÑï†i …±µ¶¬A </w:t>
      </w:r>
      <w:r w:rsidRPr="00901E2D">
        <w:rPr>
          <w:rFonts w:ascii="BRH Devanagari" w:hAnsi="BRH Devanagari" w:cs="BRH Devanagari"/>
        </w:rPr>
        <w:t>Æ</w:t>
      </w:r>
      <w:r w:rsidRPr="00901E2D">
        <w:t>…£±µ†Y¹ £…q¸q¸î †sûµÃ±ÀµÃ…¶</w:t>
      </w:r>
      <w:proofErr w:type="gramStart"/>
      <w:r w:rsidRPr="00901E2D">
        <w:t>ª(</w:t>
      </w:r>
      <w:proofErr w:type="gramEnd"/>
      <w:r w:rsidRPr="00901E2D">
        <w:t xml:space="preserve">…S³Ø) «¸ö‡¶® || </w:t>
      </w:r>
      <w:r w:rsidRPr="002662CC">
        <w:rPr>
          <w:rFonts w:ascii="BRH Telugu RN" w:hAnsi="BRH Telugu RN" w:cs="BRH Telugu RN"/>
        </w:rPr>
        <w:t xml:space="preserve">66.3 </w:t>
      </w:r>
    </w:p>
    <w:p w:rsidR="00901E2D" w:rsidRPr="00901E2D" w:rsidRDefault="00901E2D" w:rsidP="00E908E9">
      <w:pPr>
        <w:pStyle w:val="NoSpacing"/>
      </w:pPr>
    </w:p>
    <w:p w:rsidR="00901E2D" w:rsidRPr="002662CC" w:rsidRDefault="00901E2D" w:rsidP="00C06DBB">
      <w:pPr>
        <w:pStyle w:val="Telugu-Veda"/>
        <w:rPr>
          <w:rFonts w:ascii="BRH Telugu RN" w:hAnsi="BRH Telugu RN" w:cs="BRH Telugu RN"/>
        </w:rPr>
      </w:pPr>
      <w:r w:rsidRPr="00901E2D">
        <w:t xml:space="preserve">C¶¢ïOµå-sû¹ËÈ¢-†±µ¶¬…U¹Ö…Ë±Ç±³ YÑï†i …±µ¶¬A </w:t>
      </w:r>
      <w:r w:rsidRPr="00901E2D">
        <w:rPr>
          <w:rFonts w:ascii="BRH Devanagari" w:hAnsi="BRH Devanagari" w:cs="BRH Devanagari"/>
        </w:rPr>
        <w:t>Æ</w:t>
      </w:r>
      <w:r w:rsidRPr="00901E2D">
        <w:t>…£±µ†Y¹ £…q¸q¸î †sûµÃ±ÀµÃ…¶</w:t>
      </w:r>
      <w:proofErr w:type="gramStart"/>
      <w:r w:rsidRPr="00901E2D">
        <w:t>ª(</w:t>
      </w:r>
      <w:proofErr w:type="gramEnd"/>
      <w:r w:rsidRPr="00901E2D">
        <w:t xml:space="preserve">…S³Ø) «¸ö‡¶® || </w:t>
      </w:r>
      <w:r w:rsidRPr="002662CC">
        <w:rPr>
          <w:rFonts w:ascii="BRH Telugu RN" w:hAnsi="BRH Telugu RN" w:cs="BRH Telugu RN"/>
        </w:rPr>
        <w:t xml:space="preserve">66.4 </w:t>
      </w:r>
    </w:p>
    <w:p w:rsidR="00901E2D" w:rsidRPr="00901E2D" w:rsidRDefault="00901E2D" w:rsidP="00E908E9">
      <w:pPr>
        <w:pStyle w:val="NoSpacing"/>
      </w:pPr>
    </w:p>
    <w:p w:rsidR="00901E2D" w:rsidRPr="00942268" w:rsidRDefault="00901E2D" w:rsidP="00C06DBB">
      <w:pPr>
        <w:pStyle w:val="Telugu-Veda"/>
        <w:rPr>
          <w:rFonts w:ascii="BRH Telugu RN" w:hAnsi="BRH Telugu RN" w:cs="BRH Telugu RN"/>
        </w:rPr>
      </w:pPr>
      <w:r w:rsidRPr="00901E2D">
        <w:t xml:space="preserve">Dh¸î †Ê¢À ¶¥À…lûµï…m¸åA YÑï†i …±µ¶¬A </w:t>
      </w:r>
      <w:r w:rsidRPr="00901E2D">
        <w:rPr>
          <w:rFonts w:ascii="BRH Devanagari" w:hAnsi="BRH Devanagari" w:cs="BRH Devanagari"/>
        </w:rPr>
        <w:t>Æ</w:t>
      </w:r>
      <w:r w:rsidRPr="00901E2D">
        <w:t>…£±µ†Y¹ £…q¸q¸î †sûµÃ±ÀµÃ…¶</w:t>
      </w:r>
      <w:proofErr w:type="gramStart"/>
      <w:r w:rsidRPr="00901E2D">
        <w:t>ª(</w:t>
      </w:r>
      <w:proofErr w:type="gramEnd"/>
      <w:r w:rsidRPr="00901E2D">
        <w:t xml:space="preserve">…S³Ø) «¸ö‡¶® || </w:t>
      </w:r>
      <w:r w:rsidRPr="00942268">
        <w:rPr>
          <w:rFonts w:ascii="BRH Telugu RN" w:hAnsi="BRH Telugu RN" w:cs="BRH Telugu RN"/>
        </w:rPr>
        <w:t>66.5</w:t>
      </w:r>
    </w:p>
    <w:p w:rsidR="00901E2D" w:rsidRPr="00901E2D" w:rsidRDefault="00901E2D" w:rsidP="00E908E9">
      <w:pPr>
        <w:pStyle w:val="NoSpacing"/>
      </w:pPr>
    </w:p>
    <w:p w:rsidR="00901E2D" w:rsidRPr="00942268" w:rsidRDefault="00901E2D" w:rsidP="00C06DBB">
      <w:pPr>
        <w:pStyle w:val="Telugu-Veda"/>
        <w:rPr>
          <w:rFonts w:ascii="BRH Telugu RN" w:hAnsi="BRH Telugu RN" w:cs="BRH Telugu RN"/>
        </w:rPr>
      </w:pPr>
      <w:r w:rsidRPr="00901E2D">
        <w:t xml:space="preserve">C¶må±¸h¸î †Ê¢À ¶¥À…lûµï…m¸åA YÑï†i …±µ¶¬A …£±µ†Y¹ </w:t>
      </w:r>
      <w:r w:rsidRPr="00901E2D">
        <w:rPr>
          <w:rFonts w:ascii="BRH Devanagari" w:hAnsi="BRH Devanagari" w:cs="BRH Devanagari"/>
        </w:rPr>
        <w:t>Æ</w:t>
      </w:r>
      <w:r w:rsidRPr="00901E2D">
        <w:t>£…q¸q¸î †sûµÃ±ÀµÃ…¶</w:t>
      </w:r>
      <w:proofErr w:type="gramStart"/>
      <w:r w:rsidRPr="00901E2D">
        <w:t>ª(</w:t>
      </w:r>
      <w:proofErr w:type="gramEnd"/>
      <w:r w:rsidRPr="00901E2D">
        <w:t xml:space="preserve">…S³Ø) «¸ö‡¶® || </w:t>
      </w:r>
      <w:r w:rsidRPr="00942268">
        <w:rPr>
          <w:rFonts w:ascii="BRH Telugu RN" w:hAnsi="BRH Telugu RN" w:cs="BRH Telugu RN"/>
        </w:rPr>
        <w:t xml:space="preserve">66.6 </w:t>
      </w:r>
    </w:p>
    <w:p w:rsidR="00901E2D" w:rsidRPr="00942268" w:rsidRDefault="00901E2D" w:rsidP="00C06DBB">
      <w:pPr>
        <w:pStyle w:val="Telugu-Veda"/>
        <w:rPr>
          <w:rFonts w:ascii="BRH Telugu RN" w:hAnsi="BRH Telugu RN" w:cs="BRH Telugu RN"/>
        </w:rPr>
      </w:pPr>
      <w:r w:rsidRPr="00901E2D">
        <w:t xml:space="preserve">¶p±µ¶¢Ãh¸î †Ê¢À ¶¥À…lûµï…m¸åA YÑï†i …±µ¶¬A </w:t>
      </w:r>
      <w:r w:rsidRPr="00901E2D">
        <w:rPr>
          <w:rFonts w:ascii="BRH Devanagari" w:hAnsi="BRH Devanagari" w:cs="BRH Devanagari"/>
        </w:rPr>
        <w:t>Æ</w:t>
      </w:r>
      <w:r w:rsidRPr="00901E2D">
        <w:t>…£±µ†Y¹ £…q¸q¸î †sûµÃ±ÀµÃ…¶</w:t>
      </w:r>
      <w:proofErr w:type="gramStart"/>
      <w:r w:rsidRPr="00901E2D">
        <w:t>ª(</w:t>
      </w:r>
      <w:proofErr w:type="gramEnd"/>
      <w:r w:rsidRPr="00901E2D">
        <w:t xml:space="preserve">…S³Ø) «¸ö‡¶® || </w:t>
      </w:r>
      <w:r w:rsidRPr="00942268">
        <w:rPr>
          <w:rFonts w:ascii="BRH Telugu RN" w:hAnsi="BRH Telugu RN" w:cs="BRH Telugu RN"/>
        </w:rPr>
        <w:t xml:space="preserve">66.7 </w:t>
      </w:r>
    </w:p>
    <w:p w:rsidR="00901E2D" w:rsidRPr="00901E2D" w:rsidRDefault="00901E2D" w:rsidP="00E908E9">
      <w:pPr>
        <w:pStyle w:val="NoSpacing"/>
      </w:pPr>
    </w:p>
    <w:p w:rsidR="00901E2D" w:rsidRPr="00901E2D" w:rsidRDefault="00901E2D" w:rsidP="00C06DBB">
      <w:pPr>
        <w:pStyle w:val="Telugu-Veda"/>
      </w:pPr>
      <w:r w:rsidRPr="00901E2D">
        <w:t xml:space="preserve">…°µÀlûÉ «¸ö‡¶® | °µÀ†iêq¸«¸…±ÀµÀ «¸ö‡¶® | £†£…ËdÇþï «¸ö‡¶® | </w:t>
      </w:r>
    </w:p>
    <w:p w:rsidR="00901E2D" w:rsidRPr="00901E2D" w:rsidRDefault="00901E2D" w:rsidP="00C06DBB">
      <w:pPr>
        <w:pStyle w:val="Telugu-Veda"/>
      </w:pPr>
      <w:proofErr w:type="gramStart"/>
      <w:r w:rsidRPr="00901E2D">
        <w:t>sÀÀ†</w:t>
      </w:r>
      <w:proofErr w:type="gramEnd"/>
      <w:r w:rsidRPr="00901E2D">
        <w:t xml:space="preserve">S¼ölû¸m¸…±ÀµÀ «¸ö‡¶® | …Oµ‡©Òh¸Ö…±ÀµÀ «¸ö‡¶® || </w:t>
      </w:r>
      <w:r w:rsidRPr="00942268">
        <w:rPr>
          <w:rFonts w:ascii="BRH Telugu RN" w:hAnsi="BRH Telugu RN" w:cs="BRH Telugu RN"/>
        </w:rPr>
        <w:t>66.8</w:t>
      </w:r>
      <w:r w:rsidRPr="00901E2D">
        <w:t xml:space="preserve"> </w:t>
      </w:r>
    </w:p>
    <w:p w:rsidR="00901E2D" w:rsidRPr="00901E2D" w:rsidRDefault="00901E2D" w:rsidP="00C06DBB">
      <w:pPr>
        <w:pStyle w:val="Telugu-Veda"/>
      </w:pPr>
      <w:r w:rsidRPr="00901E2D">
        <w:t>…°µÀ…iê…q¸«¸†¶¢ÀvA …YÉï…©¸á…¶¢À…v°½î±³ †m¸¶¥…±ÀµÃ¶¢Àï¶¬A |</w:t>
      </w:r>
      <w:r w:rsidR="00E908E9">
        <w:t xml:space="preserve"> </w:t>
      </w:r>
      <w:r w:rsidRPr="00901E2D">
        <w:t xml:space="preserve">C†sûµÃ…i-¶¢À†¶ª¶¢ÀÅ…l¼è…cÛ ¶ª±¸öA n±µÀälµ Ê¢À q¸†q¸î¶m(S³Ø) …«¸ö¶® || </w:t>
      </w:r>
      <w:r w:rsidRPr="00942268">
        <w:rPr>
          <w:rFonts w:ascii="BRH Telugu RN" w:hAnsi="BRH Telugu RN" w:cs="BRH Telugu RN"/>
        </w:rPr>
        <w:t>66.9</w:t>
      </w:r>
      <w:r w:rsidRPr="00901E2D">
        <w:t xml:space="preserve"> </w:t>
      </w:r>
    </w:p>
    <w:p w:rsidR="00901E2D" w:rsidRPr="00901E2D" w:rsidRDefault="00901E2D" w:rsidP="00E908E9">
      <w:pPr>
        <w:pStyle w:val="NoSpacing"/>
      </w:pPr>
    </w:p>
    <w:p w:rsidR="00901E2D" w:rsidRPr="00942268" w:rsidRDefault="00901E2D" w:rsidP="00C06DBB">
      <w:pPr>
        <w:pStyle w:val="Telugu-Veda"/>
        <w:rPr>
          <w:rFonts w:ascii="BRH Telugu RN" w:hAnsi="BRH Telugu RN" w:cs="BRH Telugu RN"/>
        </w:rPr>
      </w:pPr>
      <w:r w:rsidRPr="00901E2D">
        <w:t xml:space="preserve">C¶mé¶¢À±ÀµÀ-q¸ñg¶¢À±ÀµÀ-¶¢ÀmÐ¶¢À±ÀµÀ-£Y¹ß¶m¶¢À±ÀµÀ-¶¢Ã¶m¶mç¶¢À±ÀµÀ-¶¢Ãh¸î †Ê¢À ¶¥À…lûµï…m¸åA YÑï†i …±µ¶¬A </w:t>
      </w:r>
      <w:r w:rsidRPr="00901E2D">
        <w:rPr>
          <w:rFonts w:ascii="BRH Devanagari" w:hAnsi="BRH Devanagari" w:cs="BRH Devanagari"/>
        </w:rPr>
        <w:t>Æ</w:t>
      </w:r>
      <w:r w:rsidRPr="00901E2D">
        <w:t>…£±µ†Y¹ £…q¸q¸î †sûµÃ±ÀµÃ…¶</w:t>
      </w:r>
      <w:proofErr w:type="gramStart"/>
      <w:r w:rsidRPr="00901E2D">
        <w:t>ª(</w:t>
      </w:r>
      <w:proofErr w:type="gramEnd"/>
      <w:r w:rsidRPr="00901E2D">
        <w:t xml:space="preserve">…S³Ø) «¸ö‡¶® || </w:t>
      </w:r>
      <w:r w:rsidRPr="00942268">
        <w:rPr>
          <w:rFonts w:ascii="BRH Telugu RN" w:hAnsi="BRH Telugu RN" w:cs="BRH Telugu RN"/>
        </w:rPr>
        <w:t xml:space="preserve">66.10 </w:t>
      </w:r>
    </w:p>
    <w:p w:rsidR="00942268" w:rsidRDefault="00942268" w:rsidP="00E908E9">
      <w:pPr>
        <w:pStyle w:val="NoSpacing"/>
      </w:pPr>
    </w:p>
    <w:p w:rsidR="00901E2D" w:rsidRPr="00901E2D" w:rsidRDefault="00901E2D" w:rsidP="00927383">
      <w:pPr>
        <w:pStyle w:val="Heading2VedaVMSTelugu"/>
        <w:numPr>
          <w:ilvl w:val="0"/>
          <w:numId w:val="0"/>
        </w:numPr>
        <w:ind w:left="720" w:hanging="720"/>
      </w:pPr>
      <w:bookmarkStart w:id="67" w:name="_Toc5743898"/>
      <w:r w:rsidRPr="00901E2D">
        <w:lastRenderedPageBreak/>
        <w:t>4.43</w:t>
      </w:r>
      <w:r w:rsidRPr="00901E2D">
        <w:tab/>
        <w:t>ËÈ¢¶¥ölÉ¶¢ ¶¢Àm¸åòB</w:t>
      </w:r>
      <w:bookmarkEnd w:id="67"/>
    </w:p>
    <w:p w:rsidR="00901E2D" w:rsidRPr="00901E2D" w:rsidRDefault="00901E2D" w:rsidP="00C06DBB">
      <w:pPr>
        <w:pStyle w:val="Telugu-Veda"/>
      </w:pPr>
      <w:r w:rsidRPr="00901E2D">
        <w:t>…CSµé…±ÀÉÀ «¸ö‡¶® | £‡Ê¥ösûÑï …lÉÊ¢…sûµïB «¸ö‡¶® | …lûµÀñ¢¸†±ÀµÀ …sûµÃ¶¢Ã…±ÀµÀ «¸ö‡¶®</w:t>
      </w:r>
      <w:r w:rsidR="00FF0B6C">
        <w:t xml:space="preserve"> </w:t>
      </w:r>
      <w:r w:rsidRPr="00901E2D">
        <w:t>|</w:t>
      </w:r>
      <w:r w:rsidR="00AD693A">
        <w:t xml:space="preserve"> </w:t>
      </w:r>
      <w:r w:rsidRPr="00901E2D">
        <w:t>…lûµÀñ…¶¢°º†hµ…±ÀÉÀ «¸ö‡¶® | …C…VµÀï…hµ°º†hµ…±ÀÉÀ «¸ö‡¶® | …CSµé‡±ÀÉÀ »ªö…¶¨àOµÅ…hÉ «¸ö‡¶® |</w:t>
      </w:r>
      <w:r w:rsidR="00AD693A">
        <w:t xml:space="preserve"> </w:t>
      </w:r>
      <w:r w:rsidRPr="00901E2D">
        <w:t>lûµ†±¸î…±ÀµÀ «¸ö‡¶® | C†lûµ±¸î…±ÀµÀ «¸ö‡¶® | …ClµíþïB «¸ö‡¶® |</w:t>
      </w:r>
      <w:r w:rsidR="00AD693A">
        <w:t xml:space="preserve"> </w:t>
      </w:r>
      <w:r w:rsidRPr="00901E2D">
        <w:t>…M…¶¨…lû¼…¶¢…¶m…¶ªêi…sûµïB «¸ö‡¶® | …±µ…°Ð …lÉ…¶¢…YÊm…sûµïB «¸ö‡¶® |</w:t>
      </w:r>
    </w:p>
    <w:p w:rsidR="00901E2D" w:rsidRPr="00901E2D" w:rsidRDefault="00901E2D" w:rsidP="00C06DBB">
      <w:pPr>
        <w:pStyle w:val="Telugu-Veda"/>
      </w:pPr>
      <w:r w:rsidRPr="00901E2D">
        <w:t xml:space="preserve">SµÅ‡¶®ï…sûµïB «¸ö‡¶® | …C…¶¢«¸‡Êm…sûµïB «¸ö‡¶® | …C…¶¢«¸†¶m¶pi…sûµïB «¸ö‡¶® | </w:t>
      </w:r>
    </w:p>
    <w:p w:rsidR="00901E2D" w:rsidRPr="00901E2D" w:rsidRDefault="00901E2D" w:rsidP="00C06DBB">
      <w:pPr>
        <w:pStyle w:val="Telugu-Veda"/>
      </w:pPr>
      <w:r w:rsidRPr="00901E2D">
        <w:t xml:space="preserve">…¶ª…±µö …sûµÃhÉ…sûµïB «¸ö‡¶® | O¸†¶¢Ã…±ÀµÀ «¸ö‡¶® | …C¶må†±¼°¸…±ÀµÀ «¸ö‡¶® | </w:t>
      </w:r>
    </w:p>
    <w:p w:rsidR="00901E2D" w:rsidRPr="00901E2D" w:rsidRDefault="00901E2D" w:rsidP="00C06DBB">
      <w:pPr>
        <w:pStyle w:val="Telugu-Veda"/>
      </w:pPr>
      <w:r w:rsidRPr="00901E2D">
        <w:t xml:space="preserve">±ÀµÀlÉ†Y…i Y†Sµ…i ±ÀµÀ…VµÛ VÉ†¶¨à…i m¸†È¢Ãé …sû¹SÐ„±ÀµÀA m¸…Ê¢Àé «¸ö‡¶® | </w:t>
      </w:r>
    </w:p>
    <w:p w:rsidR="00901E2D" w:rsidRPr="00901E2D" w:rsidRDefault="00901E2D" w:rsidP="00C06DBB">
      <w:pPr>
        <w:pStyle w:val="Telugu-Veda"/>
      </w:pPr>
      <w:r w:rsidRPr="00901E2D">
        <w:t xml:space="preserve">…¶pÅ…k¼ËÈ¢þï «¸ö‡¶® | …C¶må†±¼°¸…±ÀµÀ «¸ö‡¶® | …l¼Ê¢ «¸ö‡¶® | ¶ªÃ†±¸ï…±ÀµÀ «¸ö‡¶® | …Vµ¶mçò†¶¢À…Êª «¸ö‡¶® | ¶m†°µhÉñ…sûµïB «¸ö‡¶® | E†m¸çò…±ÀµÀ «¸ö‡¶® | sÅ…¶¬¶ªê†hµ…±ÀÉÀ «¸ö‡¶® | …¶pñY¹†¶phµ…±ÀÉÀ «¸ö‡¶® | sñ†¶¬î…gÉ «¸ö‡¶® | …¶ªölû¸ …»phµÅ…sûµïB «¸ö‡¶® | ¶m†È¢Ã …±µÀl¸ñ†±ÀµÀ ¶p…¶¥À¶p†hµ…±ÀÉÀ «¸ö‡¶® | </w:t>
      </w:r>
    </w:p>
    <w:p w:rsidR="00901E2D" w:rsidRPr="00901E2D" w:rsidRDefault="00901E2D" w:rsidP="00C06DBB">
      <w:pPr>
        <w:pStyle w:val="Telugu-Veda"/>
      </w:pPr>
      <w:r w:rsidRPr="00901E2D">
        <w:t xml:space="preserve">…lÉÊ¢…sûµïB «¸ö‡¶® | …»phµÅ†sûµïB …¶ªölû¸„†¶ªÀå | …sûµÃhÉ…sûÑï ¶m†¶¢ÀB | </w:t>
      </w:r>
    </w:p>
    <w:p w:rsidR="00901E2D" w:rsidRPr="00A65A51" w:rsidRDefault="00901E2D" w:rsidP="00C06DBB">
      <w:pPr>
        <w:pStyle w:val="Telugu-Veda"/>
        <w:rPr>
          <w:rFonts w:ascii="BRH Telugu RN" w:hAnsi="BRH Telugu RN" w:cs="BRH Telugu RN"/>
        </w:rPr>
      </w:pPr>
      <w:r w:rsidRPr="00901E2D">
        <w:t xml:space="preserve">…¶¢À…¶mÀ‡Ê¨ï…sûÑï ¶¬‡m¸å | …¶pñY¹†¶phµ…±ÀÉÀ «¸ö‡¶® | …¶p…±µ…Ê¢À»¨á…Êm «¸ö‡¶® || </w:t>
      </w:r>
      <w:r w:rsidRPr="00A65A51">
        <w:rPr>
          <w:rFonts w:ascii="BRH Telugu RN" w:hAnsi="BRH Telugu RN" w:cs="BRH Telugu RN"/>
        </w:rPr>
        <w:t xml:space="preserve">67.1 </w:t>
      </w:r>
    </w:p>
    <w:p w:rsidR="00901E2D" w:rsidRPr="00901E2D" w:rsidRDefault="00901E2D" w:rsidP="00AD693A">
      <w:pPr>
        <w:pStyle w:val="NoSpacing"/>
      </w:pPr>
    </w:p>
    <w:p w:rsidR="00901E2D" w:rsidRPr="00A65A51" w:rsidRDefault="00901E2D" w:rsidP="00C06DBB">
      <w:pPr>
        <w:pStyle w:val="Telugu-Veda"/>
        <w:rPr>
          <w:rFonts w:ascii="BRH Telugu RN" w:hAnsi="BRH Telugu RN" w:cs="BRH Telugu RN"/>
        </w:rPr>
      </w:pPr>
      <w:r w:rsidRPr="00901E2D">
        <w:t>±ÀµÀk¸ †OµÃ¶pB …¶¥hµ†lû¸±µB …¶ª¶¬†¶ªñlû¸…±Ð C†°ºhµB |</w:t>
      </w:r>
      <w:r w:rsidR="00AD693A">
        <w:t xml:space="preserve"> </w:t>
      </w:r>
      <w:r w:rsidRPr="00901E2D">
        <w:t>…J¢¸ †Ê¢À C¶ªÀå …lû¸¶</w:t>
      </w:r>
      <w:proofErr w:type="gramStart"/>
      <w:r w:rsidRPr="00901E2D">
        <w:t>mï(</w:t>
      </w:r>
      <w:proofErr w:type="gramEnd"/>
      <w:r w:rsidRPr="00901E2D">
        <w:t xml:space="preserve">S³î) …¶ª¶¬†¶ªñlû¸…±µ-¶¢À†°ºhµA | lûµ†¶mlû¸…ËÈmþï «¸ö‡¶® || </w:t>
      </w:r>
      <w:r w:rsidRPr="00A65A51">
        <w:rPr>
          <w:rFonts w:ascii="BRH Telugu RN" w:hAnsi="BRH Telugu RN" w:cs="BRH Telugu RN"/>
        </w:rPr>
        <w:t xml:space="preserve">67.2 </w:t>
      </w:r>
    </w:p>
    <w:p w:rsidR="00901E2D" w:rsidRDefault="00901E2D" w:rsidP="00AD693A">
      <w:pPr>
        <w:pStyle w:val="NoSpacing"/>
      </w:pPr>
    </w:p>
    <w:p w:rsidR="00321395" w:rsidRDefault="00321395" w:rsidP="00AD693A">
      <w:pPr>
        <w:pStyle w:val="NoSpacing"/>
      </w:pPr>
    </w:p>
    <w:p w:rsidR="00321395" w:rsidRPr="00901E2D" w:rsidRDefault="00321395" w:rsidP="00AD693A">
      <w:pPr>
        <w:pStyle w:val="NoSpacing"/>
      </w:pPr>
    </w:p>
    <w:p w:rsidR="00901E2D" w:rsidRPr="00901E2D" w:rsidRDefault="00901E2D" w:rsidP="00C06DBB">
      <w:pPr>
        <w:pStyle w:val="Telugu-Veda"/>
      </w:pPr>
      <w:r w:rsidRPr="00901E2D">
        <w:lastRenderedPageBreak/>
        <w:t xml:space="preserve">±ÀÉÀ …sûµÃh¸B …¶pñVµ†±µ…nå l¼…¢¸¶m…OµåA s†w-…£ÀVµÜ†mÐå …£hµÀ†lµ…¶ªï Êpñ‡©¸ïB | </w:t>
      </w:r>
    </w:p>
    <w:p w:rsidR="00901E2D" w:rsidRPr="00901E2D" w:rsidRDefault="00901E2D" w:rsidP="00C06DBB">
      <w:pPr>
        <w:pStyle w:val="Telugu-Veda"/>
      </w:pPr>
      <w:r w:rsidRPr="00901E2D">
        <w:t>hÉ†sûÑï …swA †¶</w:t>
      </w:r>
      <w:r w:rsidRPr="00A65A51">
        <w:rPr>
          <w:rFonts w:ascii="BRH Telugu RN" w:hAnsi="BRH Telugu RN" w:cs="BRH Telugu RN"/>
        </w:rPr>
        <w:t>pÁ</w:t>
      </w:r>
      <w:r w:rsidRPr="00901E2D">
        <w:t xml:space="preserve">…»¨à O¸†È¢Ã ¶¬±¸…£À ¶¢À…±ÀÀ ¶pÁ…»¨àA ¶pÁ†»¨à¶pi±³ lµlû¸…hµÀ «¸ö‡¶® || </w:t>
      </w:r>
      <w:r w:rsidRPr="00A65A51">
        <w:rPr>
          <w:rFonts w:ascii="BRH Telugu RN" w:hAnsi="BRH Telugu RN" w:cs="BRH Telugu RN"/>
        </w:rPr>
        <w:t>67.3</w:t>
      </w:r>
      <w:r w:rsidRPr="00901E2D">
        <w:t xml:space="preserve"> </w:t>
      </w:r>
    </w:p>
    <w:p w:rsidR="00901E2D" w:rsidRPr="00901E2D" w:rsidRDefault="00901E2D" w:rsidP="00AD693A">
      <w:pPr>
        <w:pStyle w:val="NoSpacing"/>
      </w:pPr>
    </w:p>
    <w:p w:rsidR="00901E2D" w:rsidRPr="00A65A51" w:rsidRDefault="00901E2D" w:rsidP="00C06DBB">
      <w:pPr>
        <w:pStyle w:val="Telugu-Veda"/>
        <w:rPr>
          <w:rFonts w:ascii="BRH Telugu RN" w:hAnsi="BRH Telugu RN" w:cs="BRH Telugu RN"/>
        </w:rPr>
      </w:pPr>
      <w:r w:rsidRPr="00901E2D">
        <w:t xml:space="preserve">‡MA hµl³ …sñ¶¬î | ‡MA hµl³ …¢¸±ÀµÀÀB | ‡MA hµ…l¸h¸î | </w:t>
      </w:r>
      <w:r w:rsidR="00321395">
        <w:br/>
      </w:r>
      <w:r w:rsidRPr="00901E2D">
        <w:t xml:space="preserve">‡MA hµk³ …¶ªhµïA | ‡MA hµk³ ¶ª‡±µöA | ‡MA hµh³ ¶pÁ…±Ð±³ ¶m¶¢ÀB || </w:t>
      </w:r>
      <w:r w:rsidRPr="00A65A51">
        <w:rPr>
          <w:rFonts w:ascii="BRH Telugu RN" w:hAnsi="BRH Telugu RN" w:cs="BRH Telugu RN"/>
        </w:rPr>
        <w:t xml:space="preserve">68.1 </w:t>
      </w:r>
    </w:p>
    <w:p w:rsidR="00901E2D" w:rsidRPr="00A65A51" w:rsidRDefault="00901E2D" w:rsidP="00C06DBB">
      <w:pPr>
        <w:pStyle w:val="Telugu-Veda"/>
        <w:rPr>
          <w:rFonts w:ascii="BRH Telugu RN" w:hAnsi="BRH Telugu RN" w:cs="BRH Telugu RN"/>
        </w:rPr>
      </w:pPr>
      <w:r w:rsidRPr="00901E2D">
        <w:t xml:space="preserve">C¶må¶¥Û±µ†i sûµÃ…hÉ…¶¨À SµÀ¶®±ÀµÃA †£¶¥ö …¶¢ÀÃ±¼å¶¨À | </w:t>
      </w:r>
      <w:r w:rsidR="00321395">
        <w:br/>
      </w:r>
      <w:r w:rsidRPr="00901E2D">
        <w:t xml:space="preserve">hµöA </w:t>
      </w:r>
      <w:r w:rsidRPr="00901E2D">
        <w:rPr>
          <w:rFonts w:ascii="BRH Devanagari" w:hAnsi="BRH Devanagari" w:cs="BRH Devanagari"/>
        </w:rPr>
        <w:t>Æ</w:t>
      </w:r>
      <w:r w:rsidRPr="00901E2D">
        <w:t>±ÀµÀYß¶ªåþöA ¶¢¶¨d¹Ö±µ¶ªåþö-£Àlµñ¶ª</w:t>
      </w:r>
      <w:proofErr w:type="gramStart"/>
      <w:r w:rsidRPr="00901E2D">
        <w:t>åþö(</w:t>
      </w:r>
      <w:proofErr w:type="gramEnd"/>
      <w:r w:rsidRPr="00901E2D">
        <w:t xml:space="preserve">S³î) ±µÀlµñ¶ªåþöA-£¶¨Àä¶ªåþöA sñ¶¬î†hµöA ¶pñ…Y¹¶piB | hµöA †hµl¸…¶p D…qÒ YÑï…j ±µ…«Ò„¶¢ÀÅ…hµA </w:t>
      </w:r>
      <w:r w:rsidR="00321395">
        <w:br/>
      </w:r>
      <w:r w:rsidRPr="00901E2D">
        <w:t xml:space="preserve">sñ…¶¬î sûµÃ±µÀí…¶¢¶ªÀù…¶¢±ÐA || </w:t>
      </w:r>
      <w:r w:rsidRPr="00A65A51">
        <w:rPr>
          <w:rFonts w:ascii="BRH Telugu RN" w:hAnsi="BRH Telugu RN" w:cs="BRH Telugu RN"/>
        </w:rPr>
        <w:t xml:space="preserve">68.2 </w:t>
      </w:r>
    </w:p>
    <w:p w:rsidR="00901E2D" w:rsidRPr="00901E2D" w:rsidRDefault="00901E2D" w:rsidP="00FF0B6C">
      <w:pPr>
        <w:pStyle w:val="NoSpacing"/>
      </w:pPr>
    </w:p>
    <w:p w:rsidR="00901E2D" w:rsidRDefault="00901E2D" w:rsidP="00FF0B6C">
      <w:pPr>
        <w:pStyle w:val="Heading2VedaVMSTelugu"/>
        <w:numPr>
          <w:ilvl w:val="0"/>
          <w:numId w:val="0"/>
        </w:numPr>
        <w:ind w:left="720" w:hanging="720"/>
      </w:pPr>
      <w:bookmarkStart w:id="68" w:name="_Toc5743899"/>
      <w:r w:rsidRPr="00901E2D">
        <w:t>4.44</w:t>
      </w:r>
      <w:r w:rsidRPr="00901E2D">
        <w:tab/>
        <w:t>q¸ñg¸¶¬Ài ¶¢Àm¸åòB</w:t>
      </w:r>
      <w:bookmarkEnd w:id="68"/>
    </w:p>
    <w:p w:rsidR="00853EF1" w:rsidRDefault="00901E2D" w:rsidP="008E7375">
      <w:pPr>
        <w:pStyle w:val="Telugu-Veda"/>
      </w:pPr>
      <w:r w:rsidRPr="00901E2D">
        <w:t>…¶¥ñl¸è‡±ÀµÃA …q¸ñgÉ n†£…©Òà„¶¢ÀÅ†hµA YÂ¶¬Ñ£À | …¶</w:t>
      </w:r>
      <w:r w:rsidR="00321395">
        <w:br/>
      </w:r>
      <w:r w:rsidRPr="00901E2D">
        <w:t>¥ñl¸è†±ÀµÃ¶¢À…q¸Êm n†£…©Òà„¶¢ÀÅ†hµA YÂ¶¬Ñ£À |</w:t>
      </w:r>
      <w:r w:rsidR="00853EF1">
        <w:t xml:space="preserve"> </w:t>
      </w:r>
    </w:p>
    <w:p w:rsidR="00901E2D" w:rsidRPr="00901E2D" w:rsidRDefault="00901E2D" w:rsidP="008E7375">
      <w:pPr>
        <w:pStyle w:val="Telugu-Veda"/>
      </w:pPr>
      <w:r w:rsidRPr="00901E2D">
        <w:t xml:space="preserve">…¶¥ñl¸è‡±ÀµÃA …¢¸ïÊm n†£…©Òà„¶¢ÀÅ†hµA YÂ¶¬Ñ£À | </w:t>
      </w:r>
      <w:r w:rsidR="00321395">
        <w:br/>
      </w:r>
      <w:r w:rsidRPr="00901E2D">
        <w:t>…¶¥ñl¸è†±ÀµÃ¶¢ÀÀ…l¸Êm n†£…©Òà„¶¢ÀÅ†hµA YÂ¶¬Ñ£À |</w:t>
      </w:r>
      <w:r w:rsidR="00AD693A">
        <w:t xml:space="preserve"> </w:t>
      </w:r>
    </w:p>
    <w:p w:rsidR="00901E2D" w:rsidRPr="00A65A51" w:rsidRDefault="00901E2D" w:rsidP="008E7375">
      <w:pPr>
        <w:pStyle w:val="Telugu-Veda"/>
        <w:rPr>
          <w:rFonts w:ascii="BRH Telugu RN" w:hAnsi="BRH Telugu RN" w:cs="BRH Telugu RN"/>
        </w:rPr>
      </w:pPr>
      <w:r w:rsidRPr="00901E2D">
        <w:t>…¶¥ñl¸è±Àµ</w:t>
      </w:r>
      <w:proofErr w:type="gramStart"/>
      <w:r w:rsidRPr="00901E2D">
        <w:t>Ã(</w:t>
      </w:r>
      <w:proofErr w:type="gramEnd"/>
      <w:r w:rsidRPr="00901E2D">
        <w:t xml:space="preserve">†S³î) ¶ª…¶¢ÃÊm n†£…©Òà„¶¢ÀÅ†hµA YÂ¶¬Ñ£À | </w:t>
      </w:r>
      <w:r w:rsidR="00321395">
        <w:br/>
      </w:r>
      <w:r w:rsidRPr="00901E2D">
        <w:t xml:space="preserve">sñ†¶¬îgº ¶¢À …Dh¸î„†¶¢ÀÅ…hµh¸ö†±ÀµÀ || </w:t>
      </w:r>
      <w:r w:rsidRPr="00A65A51">
        <w:rPr>
          <w:rFonts w:ascii="BRH Telugu RN" w:hAnsi="BRH Telugu RN" w:cs="BRH Telugu RN"/>
        </w:rPr>
        <w:t xml:space="preserve">69.1 </w:t>
      </w:r>
    </w:p>
    <w:p w:rsidR="00901E2D" w:rsidRPr="00901E2D" w:rsidRDefault="00901E2D" w:rsidP="00AD693A">
      <w:pPr>
        <w:pStyle w:val="NoSpacing"/>
      </w:pPr>
    </w:p>
    <w:p w:rsidR="00901E2D" w:rsidRPr="00A65A51" w:rsidRDefault="00901E2D" w:rsidP="008E7375">
      <w:pPr>
        <w:pStyle w:val="Telugu-Veda"/>
        <w:rPr>
          <w:rFonts w:ascii="BRH Telugu RN" w:hAnsi="BRH Telugu RN" w:cs="BRH Telugu RN"/>
        </w:rPr>
      </w:pPr>
      <w:r w:rsidRPr="00901E2D">
        <w:lastRenderedPageBreak/>
        <w:t xml:space="preserve">…C…¶¢ÀÅ…hÐ…¶p¶ªå†±µg¶¢À»ª || </w:t>
      </w:r>
      <w:r w:rsidRPr="00A65A51">
        <w:rPr>
          <w:rFonts w:ascii="BRH Telugu RN" w:hAnsi="BRH Telugu RN" w:cs="BRH Telugu RN"/>
        </w:rPr>
        <w:t xml:space="preserve">69.2 </w:t>
      </w:r>
    </w:p>
    <w:p w:rsidR="00901E2D" w:rsidRPr="00901E2D" w:rsidRDefault="00901E2D" w:rsidP="00AD693A">
      <w:pPr>
        <w:pStyle w:val="NoSpacing"/>
      </w:pPr>
    </w:p>
    <w:p w:rsidR="00901E2D" w:rsidRPr="00901E2D" w:rsidRDefault="00901E2D" w:rsidP="008E7375">
      <w:pPr>
        <w:pStyle w:val="Telugu-Veda"/>
      </w:pPr>
      <w:r w:rsidRPr="00901E2D">
        <w:t xml:space="preserve">…¶¥ñl¸è‡±ÀµÃA …q¸ñgÉ n†£…©Òà„¶¢ÀÅ†hµA YÂ¶¬Ñ£À | </w:t>
      </w:r>
      <w:r w:rsidR="00321395">
        <w:br/>
      </w:r>
      <w:r w:rsidRPr="00901E2D">
        <w:t xml:space="preserve">…¦¢Ð †¶¢Ã £¥¹†¶pñl¸¶®±ÀµÀ | …q¸ñg¸…±ÀµÀ «¸ö‡¶® | </w:t>
      </w:r>
      <w:r w:rsidR="00321395">
        <w:br/>
      </w:r>
      <w:r w:rsidRPr="00901E2D">
        <w:t xml:space="preserve">…¶¥ñl¸è†±ÀµÃ¶¢À…q¸Êm n†£…©Òà„¶¢ÀÅ†hµA YÂ¶¬Ñ£À | </w:t>
      </w:r>
      <w:r w:rsidR="00321395">
        <w:br/>
      </w:r>
      <w:r w:rsidRPr="00901E2D">
        <w:t>…¦¢Ð †¶¢Ã …£¥¹†¶pñl¸¶®±ÀµÀ | …C…q¸m¸…±ÀµÀ «¸ö‡¶® |</w:t>
      </w:r>
      <w:r w:rsidR="00AD693A">
        <w:t xml:space="preserve"> </w:t>
      </w:r>
      <w:r w:rsidR="00321395">
        <w:br/>
      </w:r>
      <w:r w:rsidRPr="00901E2D">
        <w:t xml:space="preserve">…¶¥ñl¸è‡±ÀµÃA …¢¸ïÊm n†£…©Òà„¶¢ÀÅ†hµA YÂ¶¬Ñ£À | </w:t>
      </w:r>
      <w:r w:rsidR="00321395">
        <w:br/>
      </w:r>
      <w:r w:rsidRPr="00901E2D">
        <w:t xml:space="preserve">…¦¢Ð †¶¢Ã …£¥¹†¶pñl¸¶®±ÀµÀ | …¢¸ïm¸…±ÀµÀ «¸ö‡¶® | …¶¥ñl¸è†±ÀµÃ-¶¢ÀÀ…l¸Êm n†£…©Òà„¶¢ÀÅ†hµA YÂ¶¬Ñ£À | …¦¢Ð †¶¢Ã …£¥¹†¶pñl¸¶®±ÀµÀ| </w:t>
      </w:r>
    </w:p>
    <w:p w:rsidR="00901E2D" w:rsidRPr="00901E2D" w:rsidRDefault="00901E2D" w:rsidP="008E7375">
      <w:pPr>
        <w:pStyle w:val="Telugu-Veda"/>
      </w:pPr>
      <w:r w:rsidRPr="00901E2D">
        <w:t>…G…l¸m¸…±ÀµÀ «¸ö‡¶® |</w:t>
      </w:r>
      <w:r w:rsidR="00AD693A">
        <w:t xml:space="preserve"> </w:t>
      </w:r>
      <w:r w:rsidRPr="00901E2D">
        <w:t>…¶¥ñl¸è±Àµ</w:t>
      </w:r>
      <w:proofErr w:type="gramStart"/>
      <w:r w:rsidRPr="00901E2D">
        <w:t>Ã(</w:t>
      </w:r>
      <w:proofErr w:type="gramEnd"/>
      <w:r w:rsidRPr="00901E2D">
        <w:t xml:space="preserve">†S³î) ¶ª…¶¢ÃÊm n†£…©Òà„¶¢ÀÅ†hµA YÂ¶¬Ñ£À | …¦¢Ð †¶¢Ã £¥¹†¶pñl¸¶®±ÀµÀ | …¶ª…¶¢Ãm¸…±ÀµÀ «¸ö‡¶® | </w:t>
      </w:r>
    </w:p>
    <w:p w:rsidR="00901E2D" w:rsidRPr="00A65A51" w:rsidRDefault="00901E2D" w:rsidP="008E7375">
      <w:pPr>
        <w:pStyle w:val="Telugu-Veda"/>
        <w:rPr>
          <w:rFonts w:ascii="BRH Telugu RN" w:hAnsi="BRH Telugu RN" w:cs="BRH Telugu RN"/>
        </w:rPr>
      </w:pPr>
      <w:proofErr w:type="gramStart"/>
      <w:r w:rsidRPr="00901E2D">
        <w:t>sñ</w:t>
      </w:r>
      <w:proofErr w:type="gramEnd"/>
      <w:r w:rsidRPr="00901E2D">
        <w:t xml:space="preserve">†¶¬îgº ¶¢À …Dh¸î„†¶¢ÀÅ…hµh¸ö†±ÀµÀ || </w:t>
      </w:r>
      <w:r w:rsidRPr="00A65A51">
        <w:rPr>
          <w:rFonts w:ascii="BRH Telugu RN" w:hAnsi="BRH Telugu RN" w:cs="BRH Telugu RN"/>
        </w:rPr>
        <w:t xml:space="preserve">69.3 </w:t>
      </w:r>
    </w:p>
    <w:p w:rsidR="00901E2D" w:rsidRPr="00A65A51" w:rsidRDefault="00901E2D" w:rsidP="008E7375">
      <w:pPr>
        <w:pStyle w:val="Telugu-Veda"/>
        <w:rPr>
          <w:rFonts w:ascii="BRH Telugu RN" w:hAnsi="BRH Telugu RN" w:cs="BRH Telugu RN"/>
        </w:rPr>
      </w:pPr>
      <w:r w:rsidRPr="00901E2D">
        <w:t xml:space="preserve">…C…¶¢ÀÅ…h¸…»p…lû¸¶m†¶¢À»ª || </w:t>
      </w:r>
      <w:r w:rsidRPr="00A65A51">
        <w:rPr>
          <w:rFonts w:ascii="BRH Telugu RN" w:hAnsi="BRH Telugu RN" w:cs="BRH Telugu RN"/>
        </w:rPr>
        <w:t xml:space="preserve">69.4 </w:t>
      </w:r>
    </w:p>
    <w:p w:rsidR="00901E2D" w:rsidRPr="00CC33F5" w:rsidRDefault="00901E2D" w:rsidP="00CC33F5">
      <w:pPr>
        <w:pStyle w:val="NoSpacing"/>
      </w:pPr>
    </w:p>
    <w:p w:rsidR="00901E2D" w:rsidRPr="00901E2D" w:rsidRDefault="00901E2D" w:rsidP="00CC33F5">
      <w:pPr>
        <w:pStyle w:val="Heading2VedaVMSTelugu"/>
        <w:numPr>
          <w:ilvl w:val="0"/>
          <w:numId w:val="0"/>
        </w:numPr>
        <w:ind w:left="720" w:hanging="720"/>
      </w:pPr>
      <w:bookmarkStart w:id="69" w:name="_Toc5743900"/>
      <w:r w:rsidRPr="00901E2D">
        <w:t>4.45</w:t>
      </w:r>
      <w:r w:rsidRPr="00901E2D">
        <w:tab/>
        <w:t>sûµÀO¸åm¸étû¶¢À¶måòg ¶¢Àm¸åòB</w:t>
      </w:r>
      <w:bookmarkEnd w:id="69"/>
    </w:p>
    <w:p w:rsidR="00901E2D" w:rsidRPr="00A65A51" w:rsidRDefault="00901E2D" w:rsidP="008E7375">
      <w:pPr>
        <w:pStyle w:val="Telugu-Veda"/>
        <w:rPr>
          <w:rFonts w:ascii="BRH Telugu RN" w:hAnsi="BRH Telugu RN" w:cs="BRH Telugu RN"/>
        </w:rPr>
      </w:pPr>
      <w:r w:rsidRPr="00901E2D">
        <w:t>…¶¥ñl¸è‡±ÀµÃA …q¸ñgÉ n†£…¥¹ï„¶¢ÀÅhµ(†S³î) …¶¬ÀhµA | …q¸ñg ¶¢À†Êmém¸q¸ï±ÀµÀ¶ªö |</w:t>
      </w:r>
      <w:r w:rsidR="00AD693A">
        <w:t xml:space="preserve"> </w:t>
      </w:r>
      <w:r w:rsidRPr="00901E2D">
        <w:t>…¶¥ñl¸è†±ÀµÃ¶¢À…q¸Êm n†£…¥¹ï„¶¢ÀÅhµ(†S³î) …¶¬ÀhµA | …C…q¸¶m ¶¢À†Êmém¸q¸ï±ÀµÀ¶ªö |</w:t>
      </w:r>
      <w:r w:rsidR="00AD693A">
        <w:t xml:space="preserve"> </w:t>
      </w:r>
      <w:r w:rsidRPr="00901E2D">
        <w:t xml:space="preserve">…¶¥ñl¸è‡±ÀµÃA </w:t>
      </w:r>
      <w:r w:rsidRPr="00901E2D">
        <w:rPr>
          <w:rFonts w:ascii="BRH Devanagari" w:hAnsi="BRH Devanagari" w:cs="BRH Devanagari"/>
        </w:rPr>
        <w:t>Æ</w:t>
      </w:r>
      <w:r w:rsidRPr="00901E2D">
        <w:t>…¢¸ïÊm n†£…¥¹ï„¶¢ÀÅhµ(†S³î) …¶¬ÀhµA | …¢¸ï¶m ¶¢À†Êmém¸q¸ï±ÀµÀ¶ªö |</w:t>
      </w:r>
      <w:r w:rsidR="00AD693A">
        <w:t xml:space="preserve"> </w:t>
      </w:r>
      <w:r w:rsidRPr="00901E2D">
        <w:t>…¶¥ñl¸è†±ÀµÃ ¶¢ÀÀ…l¸Êm n†£…¥¹ï„¶¢ÀÅhµ(†S³î) …¶¬ÀhµA | …G…l¸¶m ¶¢À†Êmém¸q¸ï±ÀµÀ¶ªö |</w:t>
      </w:r>
      <w:r w:rsidR="00AD693A">
        <w:t xml:space="preserve"> </w:t>
      </w:r>
      <w:r w:rsidRPr="00901E2D">
        <w:lastRenderedPageBreak/>
        <w:t xml:space="preserve">…¶¥ñl¸è±ÀµÃ(†S³î) ¶ª…¶¢ÃÊm n†£…¥¹ï„¶¢ÀÅhµ(†S³î) …¶¬ÀhµA | </w:t>
      </w:r>
      <w:r w:rsidR="00321395">
        <w:br/>
      </w:r>
      <w:r w:rsidRPr="00901E2D">
        <w:t xml:space="preserve">…¶ª¶¢Ã…¶m ¶¢À†Êmém¸q¸ï±ÀµÀ¶ªö || </w:t>
      </w:r>
      <w:r w:rsidRPr="00A65A51">
        <w:rPr>
          <w:rFonts w:ascii="BRH Telugu RN" w:hAnsi="BRH Telugu RN" w:cs="BRH Telugu RN"/>
        </w:rPr>
        <w:t xml:space="preserve">70.1 </w:t>
      </w:r>
    </w:p>
    <w:p w:rsidR="00901E2D" w:rsidRPr="00901E2D" w:rsidRDefault="00901E2D" w:rsidP="006173C2">
      <w:pPr>
        <w:pStyle w:val="NoSpacing"/>
      </w:pPr>
    </w:p>
    <w:p w:rsidR="00901E2D" w:rsidRPr="00901E2D" w:rsidRDefault="00901E2D" w:rsidP="006173C2">
      <w:pPr>
        <w:pStyle w:val="Heading2VedaVMSTelugu"/>
        <w:numPr>
          <w:ilvl w:val="0"/>
          <w:numId w:val="0"/>
        </w:numPr>
        <w:ind w:left="720" w:hanging="720"/>
      </w:pPr>
      <w:bookmarkStart w:id="70" w:name="_Toc5743901"/>
      <w:r w:rsidRPr="00901E2D">
        <w:t>4.46</w:t>
      </w:r>
      <w:r w:rsidRPr="00901E2D">
        <w:tab/>
        <w:t>sûÑYm¸Êmå Dh¸î¶mÀ¶ªm¸è¶m ¶¢Àm¸åòB</w:t>
      </w:r>
      <w:bookmarkEnd w:id="70"/>
    </w:p>
    <w:p w:rsidR="00901E2D" w:rsidRPr="00901E2D" w:rsidRDefault="00901E2D" w:rsidP="008E7375">
      <w:pPr>
        <w:pStyle w:val="Telugu-Veda"/>
      </w:pPr>
      <w:r w:rsidRPr="00901E2D">
        <w:t xml:space="preserve">CUÂØ¶¨á¶¢ÃhµñB ¶pÁ±µÀ©Ò„UÂØ¶¨á†cÛ ¶ª…¶¢Ã¦ñhµB | </w:t>
      </w:r>
    </w:p>
    <w:p w:rsidR="00901E2D" w:rsidRPr="00A65A51" w:rsidRDefault="00901E2D" w:rsidP="008E7375">
      <w:pPr>
        <w:pStyle w:val="Telugu-Veda"/>
        <w:rPr>
          <w:rFonts w:ascii="BRH Telugu RN" w:hAnsi="BRH Telugu RN" w:cs="BRH Telugu RN"/>
        </w:rPr>
      </w:pPr>
      <w:r w:rsidRPr="00901E2D">
        <w:t xml:space="preserve">F¶¥B ¶ª±µö¶ªï YSµhµB ¶pñsûµÀB ¾pñg¸†i £…¶¥ösûµÀO³ || </w:t>
      </w:r>
      <w:r w:rsidRPr="00A65A51">
        <w:rPr>
          <w:rFonts w:ascii="BRH Telugu RN" w:hAnsi="BRH Telugu RN" w:cs="BRH Telugu RN"/>
        </w:rPr>
        <w:t xml:space="preserve">71.1 </w:t>
      </w:r>
    </w:p>
    <w:p w:rsidR="00901E2D" w:rsidRPr="00901E2D" w:rsidRDefault="00901E2D" w:rsidP="006173C2">
      <w:pPr>
        <w:pStyle w:val="NoSpacing"/>
      </w:pPr>
    </w:p>
    <w:p w:rsidR="00901E2D" w:rsidRPr="00901E2D" w:rsidRDefault="00901E2D" w:rsidP="006173C2">
      <w:pPr>
        <w:pStyle w:val="Heading2VedaVMSTelugu"/>
        <w:numPr>
          <w:ilvl w:val="0"/>
          <w:numId w:val="0"/>
        </w:numPr>
        <w:ind w:left="720" w:hanging="720"/>
      </w:pPr>
      <w:bookmarkStart w:id="71" w:name="_Toc5743902"/>
      <w:r w:rsidRPr="00901E2D">
        <w:t>4.47</w:t>
      </w:r>
      <w:r w:rsidRPr="00901E2D">
        <w:tab/>
        <w:t>C¶¢±ÀµÀ¶¢¶ªö¶ªæh¸ q¸ñ±µåþæm¸ ¶¢À¶måòB</w:t>
      </w:r>
      <w:bookmarkEnd w:id="71"/>
    </w:p>
    <w:p w:rsidR="00901E2D" w:rsidRPr="00901E2D" w:rsidRDefault="00901E2D" w:rsidP="008E7375">
      <w:pPr>
        <w:pStyle w:val="Telugu-Veda"/>
      </w:pPr>
      <w:r w:rsidRPr="00901E2D">
        <w:t xml:space="preserve">¢¸†Uî …D¶ª´m | …¶m«ÒB …q¸ñgB | …C°Ðï-¶¥Û†°µÀB | Oµ†±µä…±ÀÇÃB ¥Ññ‡hµñA | </w:t>
      </w:r>
    </w:p>
    <w:p w:rsidR="00901E2D" w:rsidRPr="00901E2D" w:rsidRDefault="00901E2D" w:rsidP="008E7375">
      <w:pPr>
        <w:pStyle w:val="Telugu-Veda"/>
      </w:pPr>
      <w:r w:rsidRPr="00901E2D">
        <w:t>…s¹…¶¬À¢Ð±³ s‡</w:t>
      </w:r>
      <w:proofErr w:type="gramStart"/>
      <w:r w:rsidRPr="00901E2D">
        <w:t>vA</w:t>
      </w:r>
      <w:proofErr w:type="gramEnd"/>
      <w:r w:rsidRPr="00901E2D">
        <w:t xml:space="preserve"> | …H…±µÀ¢Ð ±Ð†YB | C†±¼…©¸à £…¥¹ö¶mï†U¹Øn …hµ¶mÃB | </w:t>
      </w:r>
    </w:p>
    <w:p w:rsidR="00901E2D" w:rsidRPr="00A65A51" w:rsidRDefault="00901E2D" w:rsidP="008E7375">
      <w:pPr>
        <w:pStyle w:val="Telugu-Veda"/>
        <w:rPr>
          <w:rFonts w:ascii="BRH Telugu RN" w:hAnsi="BRH Telugu RN" w:cs="BRH Telugu RN"/>
        </w:rPr>
      </w:pPr>
      <w:r w:rsidRPr="00901E2D">
        <w:t>…hµ¶mÀ†¢¸ Ê¢À …¶ª¶¬ ¶m†¶¢ÀÊªå C…¶ªÀå ¶¢Ã †¶¢Ã »</w:t>
      </w:r>
      <w:proofErr w:type="gramStart"/>
      <w:r w:rsidRPr="00901E2D">
        <w:t>¬(</w:t>
      </w:r>
      <w:proofErr w:type="gramEnd"/>
      <w:r w:rsidRPr="00901E2D">
        <w:t xml:space="preserve">S³î)¾ªB || </w:t>
      </w:r>
      <w:r w:rsidRPr="00A65A51">
        <w:rPr>
          <w:rFonts w:ascii="BRH Telugu RN" w:hAnsi="BRH Telugu RN" w:cs="BRH Telugu RN"/>
        </w:rPr>
        <w:t xml:space="preserve">72.1 </w:t>
      </w:r>
    </w:p>
    <w:p w:rsidR="00321395" w:rsidRDefault="00321395" w:rsidP="006173C2">
      <w:pPr>
        <w:pStyle w:val="Heading2VedaVMSTelugu"/>
        <w:numPr>
          <w:ilvl w:val="0"/>
          <w:numId w:val="0"/>
        </w:numPr>
        <w:ind w:left="720" w:hanging="720"/>
      </w:pPr>
      <w:bookmarkStart w:id="72" w:name="_Toc5743903"/>
    </w:p>
    <w:p w:rsidR="00901E2D" w:rsidRDefault="00901E2D" w:rsidP="006173C2">
      <w:pPr>
        <w:pStyle w:val="Heading2VedaVMSTelugu"/>
        <w:numPr>
          <w:ilvl w:val="0"/>
          <w:numId w:val="0"/>
        </w:numPr>
        <w:ind w:left="720" w:hanging="720"/>
      </w:pPr>
      <w:r w:rsidRPr="00901E2D">
        <w:t>4.48</w:t>
      </w:r>
      <w:r w:rsidRPr="00901E2D">
        <w:tab/>
        <w:t>E¶mçò ¶ª¶på±³»¨ ¶ªA¢¸lµ ¶¢À¶måòB</w:t>
      </w:r>
      <w:bookmarkEnd w:id="72"/>
    </w:p>
    <w:p w:rsidR="00901E2D" w:rsidRPr="00A65A51" w:rsidRDefault="00901E2D" w:rsidP="008E7375">
      <w:pPr>
        <w:pStyle w:val="Telugu-Veda"/>
        <w:rPr>
          <w:rFonts w:ascii="BRH Telugu RN" w:hAnsi="BRH Telugu RN" w:cs="BRH Telugu RN"/>
        </w:rPr>
      </w:pPr>
      <w:r w:rsidRPr="00901E2D">
        <w:t xml:space="preserve">¶¢†±ÀµÀB ¶ªÀ…¶p±¸ä G†¶pÊª…lµÀ-±¼†¶mçòA …»pñ±ÀµÀ †Ê¢À…lû¸ sÀÀ†¶¨…±ÀÇÃ </w:t>
      </w:r>
      <w:r w:rsidR="00321395">
        <w:br/>
      </w:r>
      <w:r w:rsidRPr="00901E2D">
        <w:t>m¸†lûµ¶¢Ãm¸B</w:t>
      </w:r>
      <w:r w:rsidR="00853EF1">
        <w:t xml:space="preserve"> </w:t>
      </w:r>
      <w:r w:rsidRPr="00901E2D">
        <w:t>|</w:t>
      </w:r>
      <w:r w:rsidR="00321395">
        <w:t xml:space="preserve"> </w:t>
      </w:r>
      <w:r w:rsidRPr="00901E2D">
        <w:t xml:space="preserve">C†¶p…lû¸ö¶må ‡¶¢ÀÃ…±µÀä»¬ …¶pÁ¹±¼è Vµ†°µÀ±³-¶¢ÀÀ…¶¢ÀÀ†Sµèþï«¸î´m …nlûµ†±ÀÉÀ¶¢ …sl¸è´m || </w:t>
      </w:r>
      <w:r w:rsidRPr="00A65A51">
        <w:rPr>
          <w:rFonts w:ascii="BRH Telugu RN" w:hAnsi="BRH Telugu RN" w:cs="BRH Telugu RN"/>
        </w:rPr>
        <w:t xml:space="preserve">73.1 </w:t>
      </w:r>
    </w:p>
    <w:p w:rsidR="00901E2D" w:rsidRPr="00901E2D" w:rsidRDefault="00901E2D" w:rsidP="006173C2">
      <w:pPr>
        <w:pStyle w:val="NoSpacing"/>
      </w:pPr>
    </w:p>
    <w:p w:rsidR="00901E2D" w:rsidRPr="00901E2D" w:rsidRDefault="00901E2D" w:rsidP="006173C2">
      <w:pPr>
        <w:pStyle w:val="Heading2VedaVMSTelugu"/>
        <w:numPr>
          <w:ilvl w:val="0"/>
          <w:numId w:val="0"/>
        </w:numPr>
        <w:ind w:left="720" w:hanging="720"/>
      </w:pPr>
      <w:bookmarkStart w:id="73" w:name="_Toc5743904"/>
      <w:r w:rsidRPr="00901E2D">
        <w:t>4.49</w:t>
      </w:r>
      <w:r w:rsidRPr="00901E2D">
        <w:tab/>
        <w:t>¶¬Ålµ±ÀµÃvAsûµ¶m ¶¢À¶måòB</w:t>
      </w:r>
      <w:bookmarkEnd w:id="73"/>
    </w:p>
    <w:p w:rsidR="00901E2D" w:rsidRPr="00A65A51" w:rsidRDefault="00901E2D" w:rsidP="008E7375">
      <w:pPr>
        <w:pStyle w:val="Telugu-Veda"/>
        <w:rPr>
          <w:rFonts w:ascii="BRH Telugu RN" w:hAnsi="BRH Telugu RN" w:cs="BRH Telugu RN"/>
        </w:rPr>
      </w:pPr>
      <w:r w:rsidRPr="00901E2D">
        <w:t>q¸ñg¸m¸A Sµñnæ±µ»ª ±µÀlÐñ †¶¢Ã £…¥¹¶måOµB | hÉm¸Êmé‡m¸-q¸ï…±ÀµÀ¶ªö ||</w:t>
      </w:r>
      <w:r w:rsidRPr="00A65A51">
        <w:rPr>
          <w:rFonts w:ascii="BRH Telugu RN" w:hAnsi="BRH Telugu RN" w:cs="BRH Telugu RN"/>
        </w:rPr>
        <w:t xml:space="preserve">74.1 </w:t>
      </w:r>
    </w:p>
    <w:p w:rsidR="00901E2D" w:rsidRDefault="00901E2D" w:rsidP="006173C2">
      <w:pPr>
        <w:pStyle w:val="NoSpacing"/>
      </w:pPr>
    </w:p>
    <w:p w:rsidR="00321395" w:rsidRDefault="00321395" w:rsidP="006173C2">
      <w:pPr>
        <w:pStyle w:val="NoSpacing"/>
      </w:pPr>
    </w:p>
    <w:p w:rsidR="00321395" w:rsidRPr="00901E2D" w:rsidRDefault="00321395" w:rsidP="006173C2">
      <w:pPr>
        <w:pStyle w:val="NoSpacing"/>
      </w:pPr>
    </w:p>
    <w:p w:rsidR="00901E2D" w:rsidRPr="00901E2D" w:rsidRDefault="00901E2D" w:rsidP="006173C2">
      <w:pPr>
        <w:pStyle w:val="Heading2VedaVMSTelugu"/>
        <w:numPr>
          <w:ilvl w:val="0"/>
          <w:numId w:val="0"/>
        </w:numPr>
        <w:ind w:left="720" w:hanging="720"/>
      </w:pPr>
      <w:bookmarkStart w:id="74" w:name="_Toc5743905"/>
      <w:r w:rsidRPr="00901E2D">
        <w:lastRenderedPageBreak/>
        <w:t>4.50</w:t>
      </w:r>
      <w:r w:rsidRPr="00901E2D">
        <w:tab/>
        <w:t>lÉ¶¢h¸ q¸ñgn±µÃ¶pg ¶¢À¶måòB</w:t>
      </w:r>
      <w:bookmarkEnd w:id="74"/>
    </w:p>
    <w:p w:rsidR="00901E2D" w:rsidRPr="00A65A51" w:rsidRDefault="00901E2D" w:rsidP="008E7375">
      <w:pPr>
        <w:pStyle w:val="Telugu-Veda"/>
        <w:rPr>
          <w:rFonts w:ascii="BRH Telugu RN" w:hAnsi="BRH Telugu RN" w:cs="BRH Telugu RN"/>
        </w:rPr>
      </w:pPr>
      <w:r w:rsidRPr="00901E2D">
        <w:t xml:space="preserve">¶mÈ¢Ã ±µÀl¸ñ±ÀµÀ £¶¨äÊ¢ ¶¢ÀÅ†hµÀï±Éî …q¸»¬ || </w:t>
      </w:r>
      <w:r w:rsidRPr="00A65A51">
        <w:rPr>
          <w:rFonts w:ascii="BRH Telugu RN" w:hAnsi="BRH Telugu RN" w:cs="BRH Telugu RN"/>
        </w:rPr>
        <w:t xml:space="preserve">75.1 </w:t>
      </w:r>
    </w:p>
    <w:p w:rsidR="00901E2D" w:rsidRPr="00901E2D" w:rsidRDefault="00901E2D" w:rsidP="006173C2">
      <w:pPr>
        <w:pStyle w:val="NoSpacing"/>
      </w:pPr>
    </w:p>
    <w:p w:rsidR="00901E2D" w:rsidRPr="00901E2D" w:rsidRDefault="00901E2D" w:rsidP="006173C2">
      <w:pPr>
        <w:pStyle w:val="Heading2VedaVMSTelugu"/>
        <w:numPr>
          <w:ilvl w:val="0"/>
          <w:numId w:val="0"/>
        </w:numPr>
        <w:ind w:left="720" w:hanging="720"/>
      </w:pPr>
      <w:bookmarkStart w:id="75" w:name="_Toc5743906"/>
      <w:r w:rsidRPr="00901E2D">
        <w:t>4.51</w:t>
      </w:r>
      <w:r w:rsidRPr="00901E2D">
        <w:tab/>
        <w:t>CS¼é ¶ªÀåi ¶¢À¶måòB</w:t>
      </w:r>
      <w:bookmarkEnd w:id="75"/>
    </w:p>
    <w:p w:rsidR="00901E2D" w:rsidRPr="00901E2D" w:rsidRDefault="00901E2D" w:rsidP="008E7375">
      <w:pPr>
        <w:pStyle w:val="Telugu-Veda"/>
      </w:pPr>
      <w:r w:rsidRPr="00901E2D">
        <w:t>hµö†¶¢À…SÉé lµÀï…tû-¶ªåþö†¶¢Ã¶¥À-…¶¥À°µ…gº-¶ªåþö…¶¢Àlµíþï-¶ªåþö¶¢À†¶¥î…¶m¶ªê†±¼ |</w:t>
      </w:r>
    </w:p>
    <w:p w:rsidR="00901E2D" w:rsidRPr="00901E2D" w:rsidRDefault="00901E2D" w:rsidP="008E7375">
      <w:pPr>
        <w:pStyle w:val="Telugu-Veda"/>
      </w:pPr>
      <w:r w:rsidRPr="00901E2D">
        <w:rPr>
          <w:rFonts w:ascii="BRH Telugu" w:hAnsi="BRH Telugu" w:cs="BRH Telugu"/>
        </w:rPr>
        <w:t xml:space="preserve">hµöA </w:t>
      </w:r>
      <w:r w:rsidRPr="00901E2D">
        <w:rPr>
          <w:rFonts w:ascii="BRH Devanagari" w:hAnsi="BRH Devanagari" w:cs="BRH Devanagari"/>
        </w:rPr>
        <w:t>Æ</w:t>
      </w:r>
      <w:r w:rsidRPr="00901E2D">
        <w:t>¶¢‡Êm…sûµï-¶ªåþöÈ¢Ã†¶¨lû¿…sûµï-¶ªåþöA …¶mÅg¸A †¶mÅ¶phÉ Y¹±ÀµÀ…Êª ¶¥À†WB</w:t>
      </w:r>
      <w:r w:rsidR="00AD693A">
        <w:t xml:space="preserve"> </w:t>
      </w:r>
      <w:r w:rsidRPr="00901E2D">
        <w:t>||</w:t>
      </w:r>
      <w:r w:rsidRPr="00A65A51">
        <w:rPr>
          <w:rFonts w:ascii="BRH Telugu RN" w:hAnsi="BRH Telugu RN" w:cs="BRH Telugu RN"/>
        </w:rPr>
        <w:t>76.1</w:t>
      </w:r>
      <w:r w:rsidRPr="00901E2D">
        <w:t xml:space="preserve"> </w:t>
      </w:r>
    </w:p>
    <w:p w:rsidR="006173C2" w:rsidRDefault="006173C2" w:rsidP="00A65A51">
      <w:pPr>
        <w:pStyle w:val="NoSpacing"/>
      </w:pPr>
    </w:p>
    <w:p w:rsidR="00901E2D" w:rsidRPr="00901E2D" w:rsidRDefault="00901E2D" w:rsidP="006173C2">
      <w:pPr>
        <w:pStyle w:val="Heading2VedaVMSTelugu"/>
        <w:numPr>
          <w:ilvl w:val="0"/>
          <w:numId w:val="0"/>
        </w:numPr>
        <w:ind w:left="720" w:hanging="720"/>
      </w:pPr>
      <w:bookmarkStart w:id="76" w:name="_Toc5743907"/>
      <w:r w:rsidRPr="00901E2D">
        <w:t>4.52</w:t>
      </w:r>
      <w:r w:rsidRPr="00901E2D">
        <w:tab/>
        <w:t>Cuû¶¨à ±ÀµÃVµm¸ ¶¢À¶måòB</w:t>
      </w:r>
      <w:bookmarkEnd w:id="76"/>
    </w:p>
    <w:p w:rsidR="00901E2D" w:rsidRPr="00901E2D" w:rsidRDefault="00901E2D" w:rsidP="008E7375">
      <w:pPr>
        <w:pStyle w:val="Telugu-Veda"/>
      </w:pPr>
      <w:r w:rsidRPr="00901E2D">
        <w:t xml:space="preserve">…¦Ê¢†¶m …Ê¢À ¶ª†nå¶¨á¶ªö …«ÒïÊm†¶m …Ê¢À ¶ª†nå¶¨á¶ªö ¶ªÀ…sûµÃhÉ†¶m …Ê¢À ¶ª†nå¶¨á¶ªö sñ¶¬î¶¢…±µÛÊª†¶m …Ê¢À ¶ª†nå¶¨á¶ªö …±ÀµÀYß¶ªï…±¼è ¶¢À…¶mÀ ¶ª†nå…¶¨á «Òö†¶p hÉ ±ÀµÀ…Yß ¶m…¶¢À G†¶p …hÉ ¶m…¶¢À G†¶p …hÉ ¶m†¶¢ÀB || </w:t>
      </w:r>
      <w:r w:rsidRPr="003D5076">
        <w:rPr>
          <w:rFonts w:ascii="BRH Telugu RN" w:hAnsi="BRH Telugu RN" w:cs="BRH Telugu RN"/>
        </w:rPr>
        <w:t>77.1</w:t>
      </w:r>
      <w:r w:rsidRPr="00901E2D">
        <w:t xml:space="preserve"> </w:t>
      </w:r>
    </w:p>
    <w:p w:rsidR="00901E2D" w:rsidRPr="00901E2D" w:rsidRDefault="00901E2D" w:rsidP="006173C2">
      <w:pPr>
        <w:pStyle w:val="NoSpacing"/>
      </w:pPr>
    </w:p>
    <w:p w:rsidR="00901E2D" w:rsidRPr="00901E2D" w:rsidRDefault="00901E2D" w:rsidP="006173C2">
      <w:pPr>
        <w:pStyle w:val="Heading2VedaVMSTelugu"/>
        <w:numPr>
          <w:ilvl w:val="0"/>
          <w:numId w:val="0"/>
        </w:numPr>
        <w:ind w:left="720" w:hanging="720"/>
      </w:pPr>
      <w:bookmarkStart w:id="77" w:name="_Toc5743908"/>
      <w:r w:rsidRPr="00901E2D">
        <w:t>4.53</w:t>
      </w:r>
      <w:r w:rsidRPr="00901E2D">
        <w:tab/>
        <w:t>¶p±µ hµhµåþö n±µÃ¶pgA</w:t>
      </w:r>
      <w:bookmarkEnd w:id="77"/>
    </w:p>
    <w:p w:rsidR="00901E2D" w:rsidRPr="00901E2D" w:rsidRDefault="00901E2D" w:rsidP="008E7375">
      <w:pPr>
        <w:pStyle w:val="Telugu-Veda"/>
      </w:pPr>
      <w:r w:rsidRPr="00901E2D">
        <w:t>…¶ªhµïA ¶p…±µA ¶p±</w:t>
      </w:r>
      <w:proofErr w:type="gramStart"/>
      <w:r w:rsidRPr="00901E2D">
        <w:t>µ(</w:t>
      </w:r>
      <w:proofErr w:type="gramEnd"/>
      <w:r w:rsidRPr="00901E2D">
        <w:t xml:space="preserve">†S³î) …¶ªhµï(S³î) …¶ªhÉï…¶m ¶m †¶ªÀ…¶¢±¸Ø-…vÑôO¸†VµÛþï¶¢Êmå </w:t>
      </w:r>
    </w:p>
    <w:p w:rsidR="00901E2D" w:rsidRPr="00901E2D" w:rsidRDefault="00901E2D" w:rsidP="008E7375">
      <w:pPr>
        <w:pStyle w:val="Telugu-Veda"/>
      </w:pPr>
      <w:r w:rsidRPr="00901E2D">
        <w:t>…Oµl¸…Vµ¶m …¶ªh</w:t>
      </w:r>
      <w:proofErr w:type="gramStart"/>
      <w:r w:rsidRPr="00901E2D">
        <w:t>¸(</w:t>
      </w:r>
      <w:proofErr w:type="gramEnd"/>
      <w:r w:rsidRPr="00901E2D">
        <w:t>S³î) »¬ …¶ªhµïA hµ‡«¸îk³ …¶ªhÉï †±µ¶¢À…Êmå, (</w:t>
      </w:r>
      <w:r w:rsidRPr="003D5076">
        <w:rPr>
          <w:rFonts w:ascii="BRH Telugu RN" w:hAnsi="BRH Telugu RN" w:cs="BRH Telugu RN"/>
        </w:rPr>
        <w:t>78.1</w:t>
      </w:r>
      <w:r w:rsidRPr="00901E2D">
        <w:t xml:space="preserve">) </w:t>
      </w:r>
    </w:p>
    <w:p w:rsidR="00901E2D" w:rsidRPr="00901E2D" w:rsidRDefault="00901E2D" w:rsidP="00AD693A">
      <w:pPr>
        <w:pStyle w:val="NoSpacing"/>
      </w:pPr>
    </w:p>
    <w:p w:rsidR="00901E2D" w:rsidRPr="00901E2D" w:rsidRDefault="00901E2D" w:rsidP="008E7375">
      <w:pPr>
        <w:pStyle w:val="Telugu-Veda"/>
      </w:pPr>
      <w:r w:rsidRPr="00901E2D">
        <w:t xml:space="preserve">hµ…¶p E…i hµ…qÒ m¸¶m†¶¥…m¸h³ ¶p…±µA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±ÀµÀlû¼ç ¶p…±µA hµ…¶p¶ªål³ lµÀ†±µè±³…¶¨A hµlµÀç†±¸lûµ±³…¶¨A </w:t>
      </w:r>
      <w:r w:rsidR="006173C2">
        <w:t>hµ…«¸î-hµå†¶p»ª ±µ¶¢À…Êmå</w:t>
      </w:r>
      <w:r w:rsidRPr="00901E2D">
        <w:t>, (</w:t>
      </w:r>
      <w:r w:rsidRPr="003D5076">
        <w:rPr>
          <w:rFonts w:ascii="BRH Telugu RN" w:hAnsi="BRH Telugu RN" w:cs="BRH Telugu RN"/>
        </w:rPr>
        <w:t>78.2)</w:t>
      </w:r>
    </w:p>
    <w:p w:rsidR="00901E2D" w:rsidRPr="00901E2D" w:rsidRDefault="00901E2D" w:rsidP="008E7375">
      <w:pPr>
        <w:pStyle w:val="Telugu-Veda"/>
      </w:pPr>
      <w:r w:rsidRPr="00901E2D">
        <w:t>lµ…¶¢À E…i n†±ÀµÀhµA sñ¶¬î…V¸±¼…g-¶ªå…«¸îl³ lµ</w:t>
      </w:r>
      <w:r w:rsidR="006173C2">
        <w:t xml:space="preserve">†Ê¢À ±µ¶¢À…Êmå, </w:t>
      </w:r>
      <w:r w:rsidRPr="00901E2D">
        <w:t>(</w:t>
      </w:r>
      <w:r w:rsidRPr="003D5076">
        <w:rPr>
          <w:rFonts w:ascii="BRH Telugu RN" w:hAnsi="BRH Telugu RN" w:cs="BRH Telugu RN"/>
        </w:rPr>
        <w:t>78.3</w:t>
      </w:r>
      <w:r w:rsidRPr="00901E2D">
        <w:t>)</w:t>
      </w:r>
      <w:r w:rsidRPr="00901E2D">
        <w:tab/>
      </w:r>
    </w:p>
    <w:p w:rsidR="00901E2D" w:rsidRPr="00901E2D" w:rsidRDefault="00901E2D" w:rsidP="00AD693A">
      <w:pPr>
        <w:pStyle w:val="NoSpacing"/>
      </w:pPr>
    </w:p>
    <w:p w:rsidR="00901E2D" w:rsidRPr="00901E2D" w:rsidRDefault="00901E2D" w:rsidP="008E7375">
      <w:pPr>
        <w:pStyle w:val="Telugu-Veda"/>
      </w:pPr>
      <w:r w:rsidRPr="00901E2D">
        <w:t>¶¥…¶¢À Ehµï†±µgÉï …¶¢ÀÀ¶m…±</w:t>
      </w:r>
      <w:r w:rsidR="006173C2">
        <w:t>ÀµÀ-¶ªå…«¸îVµÜ†Ê¢À ±µ¶¢ÀÊmå,</w:t>
      </w:r>
      <w:r w:rsidR="006173C2">
        <w:tab/>
      </w:r>
      <w:r w:rsidRPr="00901E2D">
        <w:t>(</w:t>
      </w:r>
      <w:r w:rsidRPr="003D5076">
        <w:rPr>
          <w:rFonts w:ascii="BRH Telugu RN" w:hAnsi="BRH Telugu RN" w:cs="BRH Telugu RN"/>
        </w:rPr>
        <w:t>78.4</w:t>
      </w:r>
      <w:r w:rsidRPr="00901E2D">
        <w:t>)</w:t>
      </w:r>
      <w:r w:rsidRPr="00901E2D">
        <w:tab/>
      </w:r>
    </w:p>
    <w:p w:rsidR="00901E2D" w:rsidRPr="00901E2D" w:rsidRDefault="00901E2D" w:rsidP="00AD693A">
      <w:pPr>
        <w:pStyle w:val="NoSpacing"/>
      </w:pPr>
    </w:p>
    <w:p w:rsidR="00901E2D" w:rsidRPr="00901E2D" w:rsidRDefault="00901E2D" w:rsidP="008E7375">
      <w:pPr>
        <w:pStyle w:val="Telugu-Veda"/>
      </w:pPr>
      <w:r w:rsidRPr="00901E2D">
        <w:lastRenderedPageBreak/>
        <w:t>…l¸¶m£À…i ¶ª†±¸ögº …sûµÃh¸†n …¶pñ¶¥(S³î</w:t>
      </w:r>
      <w:proofErr w:type="gramStart"/>
      <w:r w:rsidRPr="00901E2D">
        <w:t>)†</w:t>
      </w:r>
      <w:proofErr w:type="gramEnd"/>
      <w:r w:rsidRPr="00901E2D">
        <w:t xml:space="preserve">¶ªnå …l¸m¸m¸é†i …lµÀ¶¥Û…±µA </w:t>
      </w:r>
    </w:p>
    <w:p w:rsidR="00901E2D" w:rsidRPr="00901E2D" w:rsidRDefault="006173C2" w:rsidP="008E7375">
      <w:pPr>
        <w:pStyle w:val="Telugu-Veda"/>
      </w:pPr>
      <w:r>
        <w:t>hµ‡«¸îl³ …l¸Êm †±µ¶¢ÀÊmå</w:t>
      </w:r>
      <w:r w:rsidR="00901E2D" w:rsidRPr="00901E2D">
        <w:t>, (</w:t>
      </w:r>
      <w:r w:rsidR="00901E2D" w:rsidRPr="003D5076">
        <w:rPr>
          <w:rFonts w:ascii="BRH Telugu RN" w:hAnsi="BRH Telugu RN" w:cs="BRH Telugu RN"/>
        </w:rPr>
        <w:t>78.5</w:t>
      </w:r>
      <w:r w:rsidR="00901E2D" w:rsidRPr="00901E2D">
        <w:t>)</w:t>
      </w:r>
    </w:p>
    <w:p w:rsidR="00901E2D" w:rsidRPr="00901E2D" w:rsidRDefault="00901E2D" w:rsidP="008E7375">
      <w:pPr>
        <w:pStyle w:val="Telugu-Veda"/>
      </w:pPr>
      <w:r w:rsidRPr="00901E2D">
        <w:t xml:space="preserve">…lûµ±µî E…i lûµ†±Éî…g ¶ª†±µö…£ÀlµA ¶p†±¼SµÅ¾¬hµA …lûµ±¸îm¸é†i-…lµÀ¶¨Ö…±µA </w:t>
      </w:r>
    </w:p>
    <w:p w:rsidR="00901E2D" w:rsidRPr="00901E2D" w:rsidRDefault="006173C2" w:rsidP="008E7375">
      <w:pPr>
        <w:pStyle w:val="Telugu-Veda"/>
      </w:pPr>
      <w:r>
        <w:t>hµ‡«¸îl³ -…lûµ±Éî †±µ¶¢ÀÊmå</w:t>
      </w:r>
      <w:r w:rsidR="00901E2D" w:rsidRPr="00901E2D">
        <w:t>, (</w:t>
      </w:r>
      <w:r w:rsidR="00901E2D" w:rsidRPr="003D5076">
        <w:rPr>
          <w:rFonts w:ascii="BRH Telugu RN" w:hAnsi="BRH Telugu RN" w:cs="BRH Telugu RN"/>
        </w:rPr>
        <w:t>78.6</w:t>
      </w:r>
      <w:r w:rsidR="00901E2D" w:rsidRPr="00901E2D">
        <w:t>)</w:t>
      </w:r>
    </w:p>
    <w:p w:rsidR="00901E2D" w:rsidRPr="00901E2D" w:rsidRDefault="00901E2D" w:rsidP="008E7375">
      <w:pPr>
        <w:pStyle w:val="Telugu-Veda"/>
      </w:pPr>
      <w:r w:rsidRPr="00901E2D">
        <w:t>…¶pñY…¶m E…i sûµÃ±Àµ</w:t>
      </w:r>
      <w:proofErr w:type="gramStart"/>
      <w:r w:rsidRPr="00901E2D">
        <w:t>Ã(</w:t>
      </w:r>
      <w:proofErr w:type="gramEnd"/>
      <w:r w:rsidRPr="00901E2D">
        <w:t>†S³î)…¶ª-¶ªå…«¸îl³ sûµÃ†±ÀÀ…©¸áB ¶pñ†Y¹±ÀµÀ…Êmå hµ…«¸îl³ sûµÃ†±ÀÀ©¸áB …¶pñY†¶mÊm ±µ¶¢À…Êmå,</w:t>
      </w:r>
      <w:r w:rsidR="006173C2">
        <w:t xml:space="preserve">  </w:t>
      </w:r>
      <w:r w:rsidRPr="00901E2D">
        <w:t>(</w:t>
      </w:r>
      <w:r w:rsidRPr="003D5076">
        <w:rPr>
          <w:rFonts w:ascii="BRH Telugu RN" w:hAnsi="BRH Telugu RN" w:cs="BRH Telugu RN"/>
        </w:rPr>
        <w:t>78.7</w:t>
      </w:r>
      <w:r w:rsidRPr="00901E2D">
        <w:t>)</w:t>
      </w:r>
    </w:p>
    <w:p w:rsidR="00901E2D" w:rsidRPr="00901E2D" w:rsidRDefault="00901E2D" w:rsidP="00AD693A">
      <w:pPr>
        <w:pStyle w:val="NoSpacing"/>
      </w:pPr>
    </w:p>
    <w:p w:rsidR="00901E2D" w:rsidRPr="00901E2D" w:rsidRDefault="00901E2D" w:rsidP="008E7375">
      <w:pPr>
        <w:pStyle w:val="Telugu-Veda"/>
      </w:pPr>
      <w:r w:rsidRPr="00901E2D">
        <w:t xml:space="preserve">„Sµé…±ÀµÀ E†h¸ï…¶¬ hµ†«¸î-…lµSµé…±ÀµÀ D†lû¸hµ¢¸ï CS¼é…¶¬Ñhµñ-£À†h¸ï…¶¬ </w:t>
      </w:r>
    </w:p>
    <w:p w:rsidR="00901E2D" w:rsidRPr="00901E2D" w:rsidRDefault="00901E2D" w:rsidP="008E7375">
      <w:pPr>
        <w:pStyle w:val="Telugu-Veda"/>
      </w:pPr>
      <w:r w:rsidRPr="00901E2D">
        <w:t>hµ†«¸î-lµS¼é…¶¬ÑhÉñ †±µ¶¢ÀÊmå, (</w:t>
      </w:r>
      <w:r w:rsidRPr="003D5076">
        <w:rPr>
          <w:rFonts w:ascii="BRH Telugu RN" w:hAnsi="BRH Telugu RN" w:cs="BRH Telugu RN"/>
        </w:rPr>
        <w:t>78.8</w:t>
      </w:r>
      <w:r w:rsidRPr="00901E2D">
        <w:t>)</w:t>
      </w:r>
    </w:p>
    <w:p w:rsidR="00901E2D" w:rsidRPr="00901E2D" w:rsidRDefault="00901E2D" w:rsidP="00AD693A">
      <w:pPr>
        <w:pStyle w:val="NoSpacing"/>
      </w:pPr>
    </w:p>
    <w:p w:rsidR="00901E2D" w:rsidRPr="00901E2D" w:rsidRDefault="00901E2D" w:rsidP="008E7375">
      <w:pPr>
        <w:pStyle w:val="Telugu-Veda"/>
      </w:pPr>
      <w:r w:rsidRPr="00901E2D">
        <w:t>…±ÀµÀYß E†i …±ÀµÀYÑß »¬ …lÉ¢¸ ¶ªå‡«¸îl³ …±ÀµÀYÉß †±µ¶¢ÀÊmå,</w:t>
      </w:r>
      <w:r w:rsidRPr="00901E2D">
        <w:tab/>
        <w:t>(</w:t>
      </w:r>
      <w:r w:rsidRPr="003D5076">
        <w:rPr>
          <w:rFonts w:ascii="BRH Telugu RN" w:hAnsi="BRH Telugu RN" w:cs="BRH Telugu RN"/>
        </w:rPr>
        <w:t>78.9</w:t>
      </w:r>
      <w:r w:rsidRPr="00901E2D">
        <w:t>)</w:t>
      </w:r>
      <w:r w:rsidRPr="00901E2D">
        <w:tab/>
      </w:r>
    </w:p>
    <w:p w:rsidR="00901E2D" w:rsidRPr="00901E2D" w:rsidRDefault="00901E2D" w:rsidP="00AD693A">
      <w:pPr>
        <w:pStyle w:val="NoSpacing"/>
      </w:pPr>
    </w:p>
    <w:p w:rsidR="00901E2D" w:rsidRPr="00901E2D" w:rsidRDefault="00901E2D" w:rsidP="008E7375">
      <w:pPr>
        <w:pStyle w:val="Telugu-Veda"/>
      </w:pPr>
      <w:r w:rsidRPr="00901E2D">
        <w:t>¶¢Ã…¶m¶ª£À†i …£l¸ö(S³î)…¶ª-¶ªå‡«¸îl³ …£l¸ö(S³î</w:t>
      </w:r>
      <w:proofErr w:type="gramStart"/>
      <w:r w:rsidRPr="00901E2D">
        <w:t>)†</w:t>
      </w:r>
      <w:proofErr w:type="gramEnd"/>
      <w:r w:rsidRPr="00901E2D">
        <w:t>¶ª …J¶¢ †¶¢Ã…¶mÊª †±µ¶¢ÀÊmå,</w:t>
      </w:r>
      <w:r w:rsidR="006173C2">
        <w:t xml:space="preserve"> </w:t>
      </w:r>
      <w:r w:rsidRPr="00901E2D">
        <w:t>(</w:t>
      </w:r>
      <w:r w:rsidRPr="003D5076">
        <w:rPr>
          <w:rFonts w:ascii="BRH Telugu RN" w:hAnsi="BRH Telugu RN" w:cs="BRH Telugu RN"/>
        </w:rPr>
        <w:t>78.10</w:t>
      </w:r>
      <w:r w:rsidRPr="00901E2D">
        <w:t>)</w:t>
      </w:r>
    </w:p>
    <w:p w:rsidR="00901E2D" w:rsidRDefault="00901E2D" w:rsidP="008E7375">
      <w:pPr>
        <w:pStyle w:val="Telugu-Veda"/>
        <w:rPr>
          <w:rFonts w:ascii="BRH Telugu RN" w:hAnsi="BRH Telugu RN" w:cs="BRH Telugu RN"/>
        </w:rPr>
      </w:pPr>
      <w:r w:rsidRPr="00901E2D">
        <w:t>…m¸ï¶ª E†i …sñ¶®î …sñ¶®î »¬ ¶p…±µB ¶p†±Ð »¬ …sñ¶®î h¸…n ¢¸ …Jh¸¶mï†¶¢±¸…gº ¶p±</w:t>
      </w:r>
      <w:proofErr w:type="gramStart"/>
      <w:r w:rsidRPr="00901E2D">
        <w:t>¸(</w:t>
      </w:r>
      <w:proofErr w:type="gramEnd"/>
      <w:r w:rsidRPr="00901E2D">
        <w:t xml:space="preserve">†S³î)»ª …m¸ï¶ª …J¢¸†hµï±ÉVµ …±ÀµÀlµï …J¶¢A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Ê¢‡lÉhµÀï…¶pn¶¨h³ || </w:t>
      </w:r>
      <w:r w:rsidRPr="003D5076">
        <w:rPr>
          <w:rFonts w:ascii="BRH Telugu RN" w:hAnsi="BRH Telugu RN" w:cs="BRH Telugu RN"/>
        </w:rPr>
        <w:t xml:space="preserve">78.11 </w:t>
      </w:r>
    </w:p>
    <w:p w:rsidR="00321395" w:rsidRDefault="00321395" w:rsidP="008E7375">
      <w:pPr>
        <w:pStyle w:val="Telugu-Veda"/>
        <w:rPr>
          <w:rFonts w:ascii="BRH Telugu RN" w:hAnsi="BRH Telugu RN" w:cs="BRH Telugu RN"/>
        </w:rPr>
      </w:pPr>
    </w:p>
    <w:p w:rsidR="00321395" w:rsidRPr="003D5076" w:rsidRDefault="00321395" w:rsidP="008E7375">
      <w:pPr>
        <w:pStyle w:val="Telugu-Veda"/>
        <w:rPr>
          <w:rFonts w:ascii="BRH Telugu RN" w:hAnsi="BRH Telugu RN" w:cs="BRH Telugu RN"/>
        </w:rPr>
      </w:pPr>
    </w:p>
    <w:p w:rsidR="00901E2D" w:rsidRPr="00901E2D" w:rsidRDefault="00901E2D" w:rsidP="006173C2">
      <w:pPr>
        <w:pStyle w:val="NoSpacing"/>
      </w:pPr>
    </w:p>
    <w:p w:rsidR="00901E2D" w:rsidRPr="00901E2D" w:rsidRDefault="00901E2D" w:rsidP="006173C2">
      <w:pPr>
        <w:pStyle w:val="Heading2VedaVMSTelugu"/>
        <w:numPr>
          <w:ilvl w:val="0"/>
          <w:numId w:val="0"/>
        </w:numPr>
        <w:ind w:left="720" w:hanging="720"/>
      </w:pPr>
      <w:bookmarkStart w:id="78" w:name="_Toc5743909"/>
      <w:r w:rsidRPr="00901E2D">
        <w:lastRenderedPageBreak/>
        <w:t>4.54</w:t>
      </w:r>
      <w:r w:rsidRPr="00901E2D">
        <w:tab/>
        <w:t>Y¹ß¶m «¸lûµ¶m n±µÃ¶pgA</w:t>
      </w:r>
      <w:bookmarkEnd w:id="78"/>
    </w:p>
    <w:p w:rsidR="00901E2D" w:rsidRPr="00901E2D" w:rsidRDefault="00901E2D" w:rsidP="008E7375">
      <w:pPr>
        <w:pStyle w:val="Telugu-Veda"/>
      </w:pPr>
      <w:r w:rsidRPr="00901E2D">
        <w:t xml:space="preserve">…q¸ñ…Y¹…¶phÐï ¶®†±µÀgºB ¶ªÀ…¶p±Éä†±ÀµÀB …¶pñY¹†¶piA …»phµ…±µ-¶¢ÀÀ†¶p¶ª«¸…±µ OºA †sûµSµ…¶¢¶måB †¶p…±µ¶¢ÀA </w:t>
      </w:r>
      <w:r w:rsidRPr="00901E2D">
        <w:rPr>
          <w:rFonts w:ascii="BRH Devanagari" w:hAnsi="BRH Devanagari" w:cs="BRH Devanagari"/>
        </w:rPr>
        <w:t>Æ</w:t>
      </w:r>
      <w:r w:rsidRPr="00901E2D">
        <w:t>†¶¢…lµoå…i hµ…ËÈªþî †qÒñ¢¸Vµ, (</w:t>
      </w:r>
      <w:r w:rsidRPr="003D5076">
        <w:rPr>
          <w:rFonts w:ascii="BRH Telugu RN" w:hAnsi="BRH Telugu RN" w:cs="BRH Telugu RN"/>
        </w:rPr>
        <w:t>79.1</w:t>
      </w:r>
      <w:r w:rsidRPr="00901E2D">
        <w:t>)</w:t>
      </w:r>
    </w:p>
    <w:p w:rsidR="00901E2D" w:rsidRPr="00901E2D" w:rsidRDefault="00901E2D" w:rsidP="00853EF1">
      <w:pPr>
        <w:pStyle w:val="NoSpacing"/>
      </w:pPr>
    </w:p>
    <w:p w:rsidR="00901E2D" w:rsidRPr="00901E2D" w:rsidRDefault="00901E2D" w:rsidP="008E7375">
      <w:pPr>
        <w:pStyle w:val="Telugu-Veda"/>
      </w:pPr>
      <w:r w:rsidRPr="00901E2D">
        <w:t xml:space="preserve">…¶ªhÉï†¶m …¢¸±ÀµÀÀ±¸†¢¸i …¶ªhÉï-†m¸…l¼hÐï †±ÐVµhÉ …l¼£ …¶ªhµïA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…¢¸VµB †¶pñ…i©¸á …¶ªhÉï …¶ª±µöA ¶pñ†i»¨á…hµA hµ‡«¸îk³ …¶ªhµïA †¶p…±µ¶¢ÀA </w:t>
      </w:r>
      <w:r w:rsidRPr="00901E2D">
        <w:rPr>
          <w:rFonts w:ascii="BRH Devanagari" w:hAnsi="BRH Devanagari" w:cs="BRH Devanagari"/>
        </w:rPr>
        <w:t>Æ</w:t>
      </w:r>
      <w:r w:rsidRPr="00901E2D">
        <w:t>¶¢†lµ…nå, (</w:t>
      </w:r>
      <w:r w:rsidRPr="003D5076">
        <w:rPr>
          <w:rFonts w:ascii="BRH Telugu RN" w:hAnsi="BRH Telugu RN" w:cs="BRH Telugu RN"/>
        </w:rPr>
        <w:t>79.2</w:t>
      </w:r>
      <w:r w:rsidRPr="00901E2D">
        <w:t>)</w:t>
      </w:r>
    </w:p>
    <w:p w:rsidR="00901E2D" w:rsidRPr="00901E2D" w:rsidRDefault="00901E2D" w:rsidP="00AD693A">
      <w:pPr>
        <w:pStyle w:val="NoSpacing"/>
      </w:pPr>
    </w:p>
    <w:p w:rsidR="00901E2D" w:rsidRPr="00901E2D" w:rsidRDefault="00901E2D" w:rsidP="008E7375">
      <w:pPr>
        <w:pStyle w:val="Telugu-Veda"/>
      </w:pPr>
      <w:r w:rsidRPr="00901E2D">
        <w:t xml:space="preserve">hµ†¶p«¸ …lÉ¢¸ …lÉ¶¢…h¸-¶¢À†Sµñ D…±ÀµÀ´m hµ…¶p¶ª±³†¶¨…±ÀµÀB ¶ªÀ…¶¢±µ†¶mö-£…¶mç´m hµ†¶p«¸ …¶ª¶p…h¸é´m ¶pñ†gÀ…l¸-¶¢Ã†±¸…j ¶ªå†¶p»ª …¶ª±µöA ¶pñ†i»¨á…hµA hµ…«¸îh³ hµ†¶pB ¶p…±µ¶¢ÀA </w:t>
      </w:r>
      <w:r w:rsidRPr="00901E2D">
        <w:rPr>
          <w:rFonts w:ascii="BRH Devanagari" w:hAnsi="BRH Devanagari" w:cs="BRH Devanagari"/>
        </w:rPr>
        <w:t>Æ</w:t>
      </w:r>
      <w:r w:rsidRPr="00901E2D">
        <w:t>¶¢†lµ…nå, (</w:t>
      </w:r>
      <w:r w:rsidRPr="003D5076">
        <w:rPr>
          <w:rFonts w:ascii="BRH Telugu RN" w:hAnsi="BRH Telugu RN" w:cs="BRH Telugu RN"/>
        </w:rPr>
        <w:t>79.3</w:t>
      </w:r>
      <w:r w:rsidRPr="00901E2D">
        <w:t>)</w:t>
      </w:r>
    </w:p>
    <w:p w:rsidR="00901E2D" w:rsidRPr="00901E2D" w:rsidRDefault="00901E2D" w:rsidP="00AD693A">
      <w:pPr>
        <w:pStyle w:val="NoSpacing"/>
      </w:pPr>
    </w:p>
    <w:p w:rsidR="00901E2D" w:rsidRPr="00901E2D" w:rsidRDefault="00901E2D" w:rsidP="008E7375">
      <w:pPr>
        <w:pStyle w:val="Telugu-Veda"/>
      </w:pPr>
      <w:r w:rsidRPr="00901E2D">
        <w:t>lµ†Ê¢À¶m …l¸m¸åB …Oºwì†¶¨-¶¢À¶¢…lûµÃ¶mö…nå lµ†Ê¢À¶m sñ¶¬î…V¸±¼…</w:t>
      </w:r>
      <w:proofErr w:type="gramStart"/>
      <w:r w:rsidRPr="00901E2D">
        <w:t>gB</w:t>
      </w:r>
      <w:proofErr w:type="gramEnd"/>
      <w:r w:rsidRPr="00901E2D">
        <w:t xml:space="preserve"> ¶ªÀ†¶¢±µSµ…VµÜ´m lµ†È¢Ã …sûµÃh¸‡m¸A lµÀ…±¸lûµ±³…¶¨A lµ†Ê¢À …¶ª±µöA ¶pñ†i»¨á…hµA hµ…«¸îl³ lµ†¶¢ÀB ¶p…±µ¶¢ÀA </w:t>
      </w:r>
      <w:r w:rsidRPr="00901E2D">
        <w:rPr>
          <w:rFonts w:ascii="BRH Devanagari" w:hAnsi="BRH Devanagari" w:cs="BRH Devanagari"/>
        </w:rPr>
        <w:t>Æ</w:t>
      </w:r>
      <w:r w:rsidRPr="00901E2D">
        <w:t>¶¢†lµ…nå,</w:t>
      </w:r>
      <w:r w:rsidR="005F34FD">
        <w:t xml:space="preserve"> </w:t>
      </w:r>
      <w:r w:rsidRPr="00901E2D">
        <w:t>(</w:t>
      </w:r>
      <w:r w:rsidRPr="003D5076">
        <w:rPr>
          <w:rFonts w:ascii="BRH Telugu RN" w:hAnsi="BRH Telugu RN" w:cs="BRH Telugu RN"/>
        </w:rPr>
        <w:t>79.4)</w:t>
      </w:r>
    </w:p>
    <w:p w:rsidR="00901E2D" w:rsidRPr="00901E2D" w:rsidRDefault="00901E2D" w:rsidP="00AD693A">
      <w:pPr>
        <w:pStyle w:val="NoSpacing"/>
      </w:pPr>
    </w:p>
    <w:p w:rsidR="00901E2D" w:rsidRPr="00901E2D" w:rsidRDefault="00901E2D" w:rsidP="008E7375">
      <w:pPr>
        <w:pStyle w:val="Telugu-Veda"/>
      </w:pPr>
      <w:r w:rsidRPr="00901E2D">
        <w:t xml:space="preserve">¶¥†Ê¢À¶m …¥¹m¸åB …¦¶¢-…¶¢ÃVµ†±µ…nå ¶¥†Ê¢À¶m …m¸OµA …¶¢ÀÀ¶m…±ÀÇÃ-„¶mö†£…¶mç´m Vûµ†È¢Ã …sûµÃh¸‡m¸A lµÀ…±¸lûµ±³…¶¨A Vûµ†Ê¢À …¶ª±µöA ¶pñ†i»¨á…hµA hµ…«¸îVµÜ†¶¢ÀB ¶p…±µ¶¢ÀA </w:t>
      </w:r>
      <w:r w:rsidRPr="00901E2D">
        <w:rPr>
          <w:rFonts w:ascii="BRH Devanagari" w:hAnsi="BRH Devanagari" w:cs="BRH Devanagari"/>
        </w:rPr>
        <w:t>Æ</w:t>
      </w:r>
      <w:r w:rsidRPr="00901E2D">
        <w:t>¶¢†lµnå, (</w:t>
      </w:r>
      <w:r w:rsidRPr="003D5076">
        <w:rPr>
          <w:rFonts w:ascii="BRH Telugu RN" w:hAnsi="BRH Telugu RN" w:cs="BRH Telugu RN"/>
        </w:rPr>
        <w:t>79.5</w:t>
      </w:r>
      <w:r w:rsidRPr="00901E2D">
        <w:t>)</w:t>
      </w:r>
    </w:p>
    <w:p w:rsidR="00901E2D" w:rsidRPr="00901E2D" w:rsidRDefault="00901E2D" w:rsidP="008E7375">
      <w:pPr>
        <w:pStyle w:val="Telugu-Veda"/>
      </w:pPr>
      <w:r w:rsidRPr="00901E2D">
        <w:lastRenderedPageBreak/>
        <w:t xml:space="preserve">…l¸¶mA </w:t>
      </w:r>
      <w:r w:rsidRPr="00901E2D">
        <w:rPr>
          <w:rFonts w:ascii="BRH Devanagari" w:hAnsi="BRH Devanagari" w:cs="BRH Devanagari"/>
        </w:rPr>
        <w:t>Æ</w:t>
      </w:r>
      <w:r w:rsidRPr="00901E2D">
        <w:t>…±ÀµÀY¹ß…m¸A ¶¢†±µÃ…kµA lµ†°ºg¸ …vÑOÉ …l¸h¸±</w:t>
      </w:r>
      <w:proofErr w:type="gramStart"/>
      <w:r w:rsidRPr="00901E2D">
        <w:t>µ(</w:t>
      </w:r>
      <w:proofErr w:type="gramEnd"/>
      <w:r w:rsidRPr="00901E2D">
        <w:t xml:space="preserve">†S³î) ¶ª±µö …sûµÃh¸†¶mÀï¶p …a¶¢†nå …l¸Êmm¸†±¸…j-±µ†q¸¶mÀlµ¶må …l¸Êm†¶m l¼ö…¶¨mÐå …£Àh¸ñ †sûµ¶¢nå …l¸Êm …¶ª±µöA ¶pñ†i»¨á…hµA hµ‡«¸îl³ …l¸¶mA †¶p…±µ¶¢ÀA </w:t>
      </w:r>
      <w:r w:rsidRPr="00901E2D">
        <w:rPr>
          <w:rFonts w:ascii="BRH Devanagari" w:hAnsi="BRH Devanagari" w:cs="BRH Devanagari"/>
        </w:rPr>
        <w:t>Æ</w:t>
      </w:r>
      <w:r w:rsidRPr="00901E2D">
        <w:t>†nå, (</w:t>
      </w:r>
      <w:r w:rsidRPr="003D5076">
        <w:rPr>
          <w:rFonts w:ascii="BRH Telugu RN" w:hAnsi="BRH Telugu RN" w:cs="BRH Telugu RN"/>
        </w:rPr>
        <w:t>79.6</w:t>
      </w:r>
      <w:r w:rsidRPr="00901E2D">
        <w:t>)</w:t>
      </w:r>
    </w:p>
    <w:p w:rsidR="00901E2D" w:rsidRPr="00901E2D" w:rsidRDefault="00901E2D" w:rsidP="00853EF1">
      <w:pPr>
        <w:pStyle w:val="NoSpacing"/>
      </w:pPr>
    </w:p>
    <w:p w:rsidR="00901E2D" w:rsidRPr="00901E2D" w:rsidRDefault="00901E2D" w:rsidP="008E7375">
      <w:pPr>
        <w:pStyle w:val="Telugu-Veda"/>
      </w:pPr>
      <w:r w:rsidRPr="00901E2D">
        <w:t xml:space="preserve">…lûµ±Ðî £†¶¥ö…¶ªï Y†SµhµB ¶pñ…i©¸á …vÑOÉ …lûµ±¼î†¶¨áA …¶pñY¹ †G¶p…¶ª±µê†nå …lûµ±Éî†g </w:t>
      </w:r>
    </w:p>
    <w:p w:rsidR="00901E2D" w:rsidRPr="00901E2D" w:rsidRDefault="00901E2D" w:rsidP="008E7375">
      <w:pPr>
        <w:pStyle w:val="Telugu-Veda"/>
      </w:pPr>
      <w:r w:rsidRPr="00901E2D">
        <w:t xml:space="preserve">…q¸¶p†¶¢À…¶p¶mÀ†lµi …lûµ±Éî …¶ª±µöA ¶pñ†i»¨á…hµA hµ‡«¸îl³ …lûµ±µîA †¶p…±µ¶¢ÀA </w:t>
      </w:r>
      <w:r w:rsidRPr="00901E2D">
        <w:rPr>
          <w:rFonts w:ascii="BRH Devanagari" w:hAnsi="BRH Devanagari" w:cs="BRH Devanagari"/>
        </w:rPr>
        <w:t>Æ</w:t>
      </w:r>
      <w:r w:rsidR="005F34FD">
        <w:t>¶¢†lµnå</w:t>
      </w:r>
      <w:r w:rsidRPr="00901E2D">
        <w:t>, (</w:t>
      </w:r>
      <w:r w:rsidRPr="003D5076">
        <w:rPr>
          <w:rFonts w:ascii="BRH Telugu RN" w:hAnsi="BRH Telugu RN" w:cs="BRH Telugu RN"/>
        </w:rPr>
        <w:t>79.7</w:t>
      </w:r>
      <w:r w:rsidRPr="00901E2D">
        <w:t>)</w:t>
      </w:r>
    </w:p>
    <w:p w:rsidR="00901E2D" w:rsidRPr="00901E2D" w:rsidRDefault="00901E2D" w:rsidP="00AD693A">
      <w:pPr>
        <w:pStyle w:val="NoSpacing"/>
      </w:pPr>
    </w:p>
    <w:p w:rsidR="00901E2D" w:rsidRPr="00901E2D" w:rsidRDefault="00901E2D" w:rsidP="008E7375">
      <w:pPr>
        <w:pStyle w:val="Telugu-Veda"/>
      </w:pPr>
      <w:r w:rsidRPr="00901E2D">
        <w:t xml:space="preserve">…¶pñY†¶m…¶mA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ËÈ¢ †¶pñ…i©¸á …vÑOÉ …«¸lûµÀ …¶pñY¹‡±ÀµÃ …¶ªå¶mÀåA-†hµ…m¸ö¶mB †»p…hµÅg¸ †¶¢À…¶mÅgÑ sûµ†¶¢…i hµ†lÉ¶¢ …hµ«¸ï C†¶mÅ…gA hµ‡«¸îh³ …¶pñY†¶m¶mA ¶p…±µ¶¢ÀA </w:t>
      </w:r>
      <w:r w:rsidRPr="00901E2D">
        <w:rPr>
          <w:rFonts w:ascii="BRH Devanagari" w:hAnsi="BRH Devanagari" w:cs="BRH Devanagari"/>
        </w:rPr>
        <w:t>Æ</w:t>
      </w:r>
      <w:r w:rsidR="005F34FD">
        <w:t>¶¢†lµ…¶måþï</w:t>
      </w:r>
      <w:r w:rsidRPr="00901E2D">
        <w:t>, (</w:t>
      </w:r>
      <w:r w:rsidRPr="003D5076">
        <w:rPr>
          <w:rFonts w:ascii="BRH Telugu RN" w:hAnsi="BRH Telugu RN" w:cs="BRH Telugu RN"/>
        </w:rPr>
        <w:t>79.8</w:t>
      </w:r>
      <w:r w:rsidRPr="00901E2D">
        <w:t>)</w:t>
      </w:r>
    </w:p>
    <w:p w:rsidR="00901E2D" w:rsidRPr="00901E2D" w:rsidRDefault="00901E2D" w:rsidP="00AD693A">
      <w:pPr>
        <w:pStyle w:val="NoSpacing"/>
      </w:pPr>
    </w:p>
    <w:p w:rsidR="00901E2D" w:rsidRPr="00901E2D" w:rsidRDefault="00901E2D" w:rsidP="008E7375">
      <w:pPr>
        <w:pStyle w:val="Telugu-Veda"/>
      </w:pPr>
      <w:r w:rsidRPr="00901E2D">
        <w:t xml:space="preserve">Sµé…±ÀÇÃ ËÈ¢ hµñ†±ÀÃ …£l¸ï †lÉ…¶¢±ÀµÃ…¶mB ¶p†m¸æ S¸±³¶¬…¶phµï sÀÀO³-†¶pÅ…k¼¤ †±µkµ…¶må±µ-†¶¢Àm¸ö¶®±³ …±ÀµÀ¶p†Vµ…¶mA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±ÀµÀ†YÂ…±µ¶må†±¼°µA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¢¸¶¢À…lÉ¶¢ï †¶¢Ã¶¬…¶¢o…±ÀµÀB «¸†¶¢À¶ªÀ…¶¢±ÐØ …vÑOÐ …sÅ¶¬h³-hµ†«¸î-…lµS¿é´m †¶p…±µ¶¢ÀA </w:t>
      </w:r>
      <w:r w:rsidRPr="00901E2D">
        <w:rPr>
          <w:rFonts w:ascii="BRH Devanagari" w:hAnsi="BRH Devanagari" w:cs="BRH Devanagari"/>
        </w:rPr>
        <w:t>Æ</w:t>
      </w:r>
      <w:r w:rsidRPr="00901E2D">
        <w:t>¶¢†lµ¶måþï, (</w:t>
      </w:r>
      <w:r w:rsidRPr="003D5076">
        <w:rPr>
          <w:rFonts w:ascii="BRH Telugu RN" w:hAnsi="BRH Telugu RN" w:cs="BRH Telugu RN"/>
        </w:rPr>
        <w:t>79.9</w:t>
      </w:r>
      <w:r w:rsidRPr="00901E2D">
        <w:t>)</w:t>
      </w:r>
    </w:p>
    <w:p w:rsidR="00901E2D" w:rsidRPr="00901E2D" w:rsidRDefault="00901E2D" w:rsidP="00AD693A">
      <w:pPr>
        <w:pStyle w:val="NoSpacing"/>
      </w:pPr>
    </w:p>
    <w:p w:rsidR="00901E2D" w:rsidRDefault="00901E2D" w:rsidP="008E7375">
      <w:pPr>
        <w:pStyle w:val="Telugu-Veda"/>
      </w:pPr>
      <w:r w:rsidRPr="00901E2D">
        <w:t>S¼é…¶¬Ñhµ</w:t>
      </w:r>
      <w:proofErr w:type="gramStart"/>
      <w:r w:rsidRPr="00901E2D">
        <w:t>ñ(</w:t>
      </w:r>
      <w:proofErr w:type="gramEnd"/>
      <w:r w:rsidRPr="00901E2D">
        <w:t xml:space="preserve">S³î) †«¸±ÀµÀA …q¸ñhµ±³-…SµÅ¶®…g¸A-n†¶¨ÖýÅ…iB †»ªö¶¨à(S³î) ¶ªÀ…¶¬ÀhµA </w:t>
      </w:r>
      <w:r w:rsidRPr="00901E2D">
        <w:rPr>
          <w:rFonts w:ascii="BRH Devanagari" w:hAnsi="BRH Devanagari" w:cs="BRH Devanagari"/>
        </w:rPr>
        <w:t>Æ</w:t>
      </w:r>
      <w:r w:rsidRPr="00901E2D">
        <w:t>†±ÀµÀYßOµñ…hµÃm¸A q¸ñ†±ÀµÀg(S³î) ¶ªÀ…¶¢±µØ†¶ªï …vÑOµ…¶ªï YÑï…i-¶ªå†«¸î-lµS¼é…¶¬ÑhµñA †¶p…±µ¶¢ÀA ¶¢†lµnå, (</w:t>
      </w:r>
      <w:r w:rsidRPr="003D5076">
        <w:rPr>
          <w:rFonts w:ascii="BRH Telugu RN" w:hAnsi="BRH Telugu RN" w:cs="BRH Telugu RN"/>
        </w:rPr>
        <w:t>79.10</w:t>
      </w:r>
      <w:r w:rsidRPr="00901E2D">
        <w:t>)</w:t>
      </w:r>
    </w:p>
    <w:p w:rsidR="00901E2D" w:rsidRPr="00901E2D" w:rsidRDefault="00901E2D" w:rsidP="008E7375">
      <w:pPr>
        <w:pStyle w:val="Telugu-Veda"/>
      </w:pPr>
      <w:r w:rsidRPr="00901E2D">
        <w:lastRenderedPageBreak/>
        <w:t xml:space="preserve">…±ÀµÀYß E†i …±ÀµÀYÉß…¶m »¬ …lÉ¢¸ l¼†¶¢A …Sµh¸ …±ÀµÀYÉßm¸-†¶ªÀ…±¸-¶m†q¸¶mÀlµ¶må …±ÀµÀYÉß†¶m l¼ö…¶¨mÐå …£Àh¸ñ †sûµ¶¢nå …±ÀµÀYÉß …¶ª±µöA ¶pñ†i»¨á…hµA hµ‡«¸îl³ …±ÀµÀYßA †¶p…±µ¶¢ÀA </w:t>
      </w:r>
      <w:r w:rsidRPr="00901E2D">
        <w:rPr>
          <w:rFonts w:ascii="BRH Devanagari" w:hAnsi="BRH Devanagari" w:cs="BRH Devanagari"/>
        </w:rPr>
        <w:t>Æ</w:t>
      </w:r>
      <w:r w:rsidRPr="00901E2D">
        <w:t>¶¢†lµnå, (</w:t>
      </w:r>
      <w:r w:rsidRPr="003D5076">
        <w:rPr>
          <w:rFonts w:ascii="BRH Telugu RN" w:hAnsi="BRH Telugu RN" w:cs="BRH Telugu RN"/>
        </w:rPr>
        <w:t>79.11</w:t>
      </w:r>
      <w:r w:rsidRPr="00901E2D">
        <w:t>)</w:t>
      </w:r>
    </w:p>
    <w:p w:rsidR="00901E2D" w:rsidRPr="00901E2D" w:rsidRDefault="00901E2D" w:rsidP="008E7375">
      <w:pPr>
        <w:pStyle w:val="Telugu-Veda"/>
      </w:pPr>
      <w:r w:rsidRPr="00901E2D">
        <w:t xml:space="preserve">¶¢Ã…¶m¶ªA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ËÈ¢ †q¸ñY¹…¶phµïA …¶p£†hµñA ¶¢Ã…¶mÊª…¶m ¶¢À†¶m«¸ …«¸lûµÀ †¶p¶¥ïi ¶¢Ã…¶m«¸ sÀÀ†¶¨±ÀµÀB …¶pñY¹ †C¶ªÅY¶må ¶¢Ã…¶mÊª …¶ª±µöA ¶pñ†i»¨á…hµA hµ‡«¸î´m </w:t>
      </w:r>
    </w:p>
    <w:p w:rsidR="00901E2D" w:rsidRPr="00901E2D" w:rsidRDefault="00901E2D" w:rsidP="008E7375">
      <w:pPr>
        <w:pStyle w:val="Telugu-Veda"/>
      </w:pPr>
      <w:r w:rsidRPr="00901E2D">
        <w:t xml:space="preserve">¶¢Ã…¶m¶ªA †¶p…±µ¶¢ÀA </w:t>
      </w:r>
      <w:r w:rsidRPr="00901E2D">
        <w:rPr>
          <w:rFonts w:ascii="BRH Devanagari" w:hAnsi="BRH Devanagari" w:cs="BRH Devanagari"/>
        </w:rPr>
        <w:t>Æ</w:t>
      </w:r>
      <w:r w:rsidRPr="00901E2D">
        <w:t>¶¢†lµnå, (</w:t>
      </w:r>
      <w:r w:rsidRPr="003D5076">
        <w:rPr>
          <w:rFonts w:ascii="BRH Telugu RN" w:hAnsi="BRH Telugu RN" w:cs="BRH Telugu RN"/>
        </w:rPr>
        <w:t>79.12</w:t>
      </w:r>
      <w:r w:rsidRPr="00901E2D">
        <w:t>)</w:t>
      </w:r>
    </w:p>
    <w:p w:rsidR="00901E2D" w:rsidRPr="00901E2D" w:rsidRDefault="00901E2D" w:rsidP="00AD693A">
      <w:pPr>
        <w:pStyle w:val="NoSpacing"/>
      </w:pPr>
    </w:p>
    <w:p w:rsidR="00901E2D" w:rsidRPr="00901E2D" w:rsidRDefault="00901E2D" w:rsidP="008E7375">
      <w:pPr>
        <w:pStyle w:val="Telugu-Veda"/>
      </w:pPr>
      <w:r w:rsidRPr="00901E2D">
        <w:t>…m¸ï¶ª …Eh¸ï†¶¬À±³ ¶¢À…o»¨‡gÑ …sñ¶®î†gA …sñ¶®î £†¶¥öB Oµ…hµ¶¢ÀB †¶ªö…±ÀµÀAsûµÀB …¶pñY¹†¶piB ¶ª´¢À</w:t>
      </w:r>
      <w:r w:rsidRPr="00901E2D">
        <w:rPr>
          <w:rFonts w:ascii="BRH Devanagari" w:hAnsi="BRH Devanagari" w:cs="BRH Devanagari"/>
        </w:rPr>
        <w:t>Æ</w:t>
      </w:r>
      <w:r w:rsidRPr="00901E2D">
        <w:t>¶¢kµù…±µ E†i, (</w:t>
      </w:r>
      <w:r w:rsidRPr="003D5076">
        <w:rPr>
          <w:rFonts w:ascii="BRH Telugu RN" w:hAnsi="BRH Telugu RN" w:cs="BRH Telugu RN"/>
        </w:rPr>
        <w:t>79.13)</w:t>
      </w:r>
    </w:p>
    <w:p w:rsidR="00901E2D" w:rsidRPr="00901E2D" w:rsidRDefault="00901E2D" w:rsidP="00AD693A">
      <w:pPr>
        <w:pStyle w:val="NoSpacing"/>
      </w:pPr>
    </w:p>
    <w:p w:rsidR="00901E2D" w:rsidRPr="00901E2D" w:rsidRDefault="00901E2D" w:rsidP="008E7375">
      <w:pPr>
        <w:pStyle w:val="Telugu-Veda"/>
      </w:pPr>
      <w:r w:rsidRPr="00901E2D">
        <w:rPr>
          <w:rFonts w:ascii="BRH Telugu" w:hAnsi="BRH Telugu" w:cs="BRH Telugu"/>
        </w:rPr>
        <w:t>¶ª´¢À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¶¢…kµù†±Ð „«¸†¢¸…l¼hÐï ±ÀµÀ …J¶¨ †D…l¼hÉï ¶pÁ†±µÀ…¶¨B </w:t>
      </w:r>
      <w:r w:rsidR="005F34FD">
        <w:t>¶ª †¶p±µ…Ê¢À¾¨á sñ…¶®îh¸î</w:t>
      </w:r>
      <w:r w:rsidRPr="00901E2D">
        <w:t>, (</w:t>
      </w:r>
      <w:r w:rsidRPr="003D5076">
        <w:rPr>
          <w:rFonts w:ascii="BRH Telugu RN" w:hAnsi="BRH Telugu RN" w:cs="BRH Telugu RN"/>
        </w:rPr>
        <w:t>79.14</w:t>
      </w:r>
      <w:r w:rsidRPr="00901E2D">
        <w:t>)</w:t>
      </w:r>
    </w:p>
    <w:p w:rsidR="00901E2D" w:rsidRPr="00901E2D" w:rsidRDefault="00901E2D" w:rsidP="00AD693A">
      <w:pPr>
        <w:pStyle w:val="NoSpacing"/>
      </w:pPr>
    </w:p>
    <w:p w:rsidR="00901E2D" w:rsidRPr="00901E2D" w:rsidRDefault="00901E2D" w:rsidP="008E7375">
      <w:pPr>
        <w:pStyle w:val="Telugu-Veda"/>
      </w:pPr>
      <w:r w:rsidRPr="00901E2D">
        <w:t xml:space="preserve">±ÀµÃ†tû±¸…l¼hµï-¶ªå†¶pi …±µ¦î…tû«¸å†tûB …¶p±µÝ†mÐï ¶¢±³¶¨i …¶p±µÝ†Êmï-mÓ¶¨lû¼- ¶¢¶m…¶ªêhµ…±ÀµÀB ¶pñ†Y¹±ÀµÀ¶må M¶¨lû¼-¶¢¶m…¶ªêi…tû-±µ†¶méA sûµ…¶¢hµï†Êmé¶m …q¸ñg¸B …q¸ñËgÇ±³ s…vA s†vÉ…¶m hµ…¶p-¶ªå†¶p«¸ …¶¥ñl¸è …¶¥ñlµè†±ÀµÃ …Ê¢Àlû¸ …Ê¢Àlûµ†±ÀµÃ ¶¢À…o©¸ †¶¢À…o¶¨…±ÀµÃ ¶¢À…mÐ ¶¢À†¶m…«¸ ¥¹…nåB ¥¹†m¸åþï …WhµåA …WhÉå…¶m ¶ªîýÅ…i(…S³Ø) ¶ªîýÅ…h¸ï «¸î…±µ(…S³Ø) «¸î†±Ég …£Y¹ß†¶mA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…£Y¹ß†Êm-…m¸h¸î†¶mA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Ê¢lµ±ÀµÀ…i hµ†«¸î…lµ¶méA lµ…lµ´mæ ¶ª‡±¸ö…gÉïh¸†n lµ…l¸-hµï‡m¸éh³ </w:t>
      </w:r>
      <w:r w:rsidRPr="00901E2D">
        <w:lastRenderedPageBreak/>
        <w:t xml:space="preserve">…q¸ñg¸ †sûµ¶¢nå …sûµÃh¸‡m¸A …q¸ñËgÇ±³ ¶¢À…mÐ ¶¢À†¶m¶ª¶¥Û …£Y¹ß†¶mA </w:t>
      </w:r>
      <w:r w:rsidRPr="00901E2D">
        <w:rPr>
          <w:rFonts w:ascii="BRH Devanagari" w:hAnsi="BRH Devanagari" w:cs="BRH Devanagari"/>
        </w:rPr>
        <w:t>Æ</w:t>
      </w:r>
      <w:r w:rsidRPr="00901E2D">
        <w:t>…£Y¹ß†m¸-l¸…¶mmÐç †sñ¶¬î …±ÀÇÃnB, (</w:t>
      </w:r>
      <w:r w:rsidRPr="003D5076">
        <w:rPr>
          <w:rFonts w:ascii="BRH Telugu RN" w:hAnsi="BRH Telugu RN" w:cs="BRH Telugu RN"/>
        </w:rPr>
        <w:t>79.15</w:t>
      </w:r>
      <w:r w:rsidRPr="00901E2D">
        <w:t>)</w:t>
      </w:r>
    </w:p>
    <w:p w:rsidR="00901E2D" w:rsidRPr="00901E2D" w:rsidRDefault="00901E2D" w:rsidP="00AD693A">
      <w:pPr>
        <w:pStyle w:val="NoSpacing"/>
      </w:pPr>
    </w:p>
    <w:p w:rsidR="00901E2D" w:rsidRPr="00901E2D" w:rsidRDefault="00901E2D" w:rsidP="008E7375">
      <w:pPr>
        <w:pStyle w:val="Telugu-Veda"/>
      </w:pPr>
      <w:r w:rsidRPr="00901E2D">
        <w:t>¶ª ¢¸ …J¶¨ ¶pÁ†±µÀ¶¨B ¶p…cÛlû¸ †¶p…c¹Ûh¸î ±ÀÉÀ…¶m ¶ª†±µö…£ÀlµA qÒñ†hµA ¶pÅ…k¼¤ …V¸¶må†±¼°µA …Vµ lÓï…¶¥Û l¼†¶¥¥¹Û¢¸¶må±µ …l¼¥¹…¶¥Û ¶ª ËÈ¢ ¶ª†±µö…£ÀlµA Y…Sµkµù …¶ªsûµÃhµ(†S³î) ¶ª …sûµ¶¢ïA †ZY¹ß¶ª …OµôýÅ¶på †sÀÀ…hµY¹ ±µ†±ÀÀ©¸á …¶¥ñl¸è …¶ªhÐï ¶¢À†¶¬«¸ö´m …hµ¶p…«Ò ¶p†±¼…©¸àl³, (</w:t>
      </w:r>
      <w:r w:rsidRPr="003D5076">
        <w:rPr>
          <w:rFonts w:ascii="BRH Telugu RN" w:hAnsi="BRH Telugu RN" w:cs="BRH Telugu RN"/>
        </w:rPr>
        <w:t>79.16</w:t>
      </w:r>
      <w:r w:rsidRPr="00901E2D">
        <w:t>)</w:t>
      </w:r>
    </w:p>
    <w:p w:rsidR="00901E2D" w:rsidRPr="00901E2D" w:rsidRDefault="00901E2D" w:rsidP="00AD693A">
      <w:pPr>
        <w:pStyle w:val="NoSpacing"/>
      </w:pPr>
    </w:p>
    <w:p w:rsidR="00901E2D" w:rsidRPr="00901E2D" w:rsidRDefault="00901E2D" w:rsidP="008E7375">
      <w:pPr>
        <w:pStyle w:val="Telugu-Veda"/>
      </w:pPr>
      <w:r w:rsidRPr="00901E2D">
        <w:t>Y¹ß†h¸ö hµ…Ê¢À¶¢A ¶¢À†¶m«¸ …¶¬Ål¸ …Vµ sûµÃ†±ÀÇÃ ¶m …¶¢ÀÅhµÀï-¶¢ÀÀ†¶p±ÀµÃ»¬ …£l¸ö´m (</w:t>
      </w:r>
      <w:r w:rsidRPr="003D5076">
        <w:rPr>
          <w:rFonts w:ascii="BRH Telugu RN" w:hAnsi="BRH Telugu RN" w:cs="BRH Telugu RN"/>
        </w:rPr>
        <w:t>79.17</w:t>
      </w:r>
      <w:r w:rsidRPr="00901E2D">
        <w:t>)</w:t>
      </w:r>
    </w:p>
    <w:p w:rsidR="00901E2D" w:rsidRPr="00901E2D" w:rsidRDefault="00901E2D" w:rsidP="00AD693A">
      <w:pPr>
        <w:pStyle w:val="NoSpacing"/>
      </w:pPr>
    </w:p>
    <w:p w:rsidR="00901E2D" w:rsidRPr="00901E2D" w:rsidRDefault="00901E2D" w:rsidP="008E7375">
      <w:pPr>
        <w:pStyle w:val="Telugu-Veda"/>
      </w:pPr>
      <w:r w:rsidRPr="00901E2D">
        <w:t>hµ‡«¸î-…m¸éþï¶ª-…Ê¢À©¸A hµ†¶p«¸-¶¢Ài±¼…Oµå¶¢Ã†¶¬À±³, (</w:t>
      </w:r>
      <w:r w:rsidRPr="003D5076">
        <w:rPr>
          <w:rFonts w:ascii="BRH Telugu RN" w:hAnsi="BRH Telugu RN" w:cs="BRH Telugu RN"/>
        </w:rPr>
        <w:t>79.18</w:t>
      </w:r>
      <w:r w:rsidRPr="00901E2D">
        <w:t>)</w:t>
      </w:r>
    </w:p>
    <w:p w:rsidR="00901E2D" w:rsidRPr="00901E2D" w:rsidRDefault="00901E2D" w:rsidP="00AD693A">
      <w:pPr>
        <w:pStyle w:val="NoSpacing"/>
      </w:pPr>
    </w:p>
    <w:p w:rsidR="00901E2D" w:rsidRPr="00901E2D" w:rsidRDefault="00901E2D" w:rsidP="008E7375">
      <w:pPr>
        <w:pStyle w:val="Telugu-Veda"/>
      </w:pPr>
      <w:r w:rsidRPr="00901E2D">
        <w:t>¶¢¶ªÀ…±µ†gÑö …£sûµÃ†±µ»ª …q¸ñgÉ hµö¶¢À†»ª ¶ª…m¸èh¸ sñ†¶¬î´m hµö¶¢À†»ª £…¶¥ölûµÅ†hÉå-…YÑl¸´ª hµö†¶¢À…¶ªïS¼é-†±µ»ª ¶¢…±ÐÛl¸-¶ªåþö†¶¢À…»ª ¶ªÃ†±µï¶ªï lµÀï…È¢Ãél¸ ¶ªåþö†¶¢À»ª …Vµ¶mçò†¶¢À¶ª G¶p…±ÀµÃ¶¢À†SµÅ</w:t>
      </w:r>
      <w:r w:rsidR="0003264B">
        <w:t>¾¬hÐ„»ª …sñ¶¬î‡gÉ …h¸ö ¶¢À¶¬…¶ª</w:t>
      </w:r>
      <w:r w:rsidRPr="00901E2D">
        <w:t>, (</w:t>
      </w:r>
      <w:r w:rsidRPr="003D5076">
        <w:rPr>
          <w:rFonts w:ascii="BRH Telugu RN" w:hAnsi="BRH Telugu RN" w:cs="BRH Telugu RN"/>
        </w:rPr>
        <w:t>79.19</w:t>
      </w:r>
      <w:r w:rsidRPr="00901E2D">
        <w:t>)</w:t>
      </w:r>
    </w:p>
    <w:p w:rsidR="00901E2D" w:rsidRPr="003D5076" w:rsidRDefault="00901E2D" w:rsidP="008E7375">
      <w:pPr>
        <w:pStyle w:val="Telugu-Veda"/>
        <w:rPr>
          <w:rFonts w:ascii="BRH Telugu RN" w:hAnsi="BRH Telugu RN" w:cs="BRH Telugu RN"/>
        </w:rPr>
      </w:pPr>
      <w:r w:rsidRPr="00901E2D">
        <w:t xml:space="preserve">M£À…h¸ïh¸î†¶mA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±ÀµÀÀc½Ý…ËhÇhµËlÇþö †¶¢À¶¬Ñ…¶pn†¶¨lµA …lÉ¢¸…m¸A SµÀ…¶¬ïA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±ÀµÀ …J¶¢A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Ê¢†lµ …sñ¶¬î†gÑ ¶¢À…»¬¶¢Ã†¶m-¶¢ÃqÒé…i hµ‡«¸îl³ …sñ¶¬î†gÑ ¶¢À…»¬¶¢Ã†¶m-£ÀhµÀï…¶pn¶¨h³ || </w:t>
      </w:r>
      <w:r w:rsidRPr="003D5076">
        <w:rPr>
          <w:rFonts w:ascii="BRH Telugu RN" w:hAnsi="BRH Telugu RN" w:cs="BRH Telugu RN"/>
        </w:rPr>
        <w:t xml:space="preserve">79.20 </w:t>
      </w:r>
    </w:p>
    <w:p w:rsidR="00901E2D" w:rsidRPr="00901E2D" w:rsidRDefault="00901E2D" w:rsidP="0003264B">
      <w:pPr>
        <w:pStyle w:val="NoSpacing"/>
      </w:pPr>
    </w:p>
    <w:p w:rsidR="00901E2D" w:rsidRPr="00901E2D" w:rsidRDefault="00901E2D" w:rsidP="0003264B">
      <w:pPr>
        <w:pStyle w:val="Heading2VedaVMSTelugu"/>
        <w:numPr>
          <w:ilvl w:val="0"/>
          <w:numId w:val="0"/>
        </w:numPr>
        <w:ind w:left="720" w:hanging="720"/>
      </w:pPr>
      <w:bookmarkStart w:id="79" w:name="_Toc5743910"/>
      <w:r w:rsidRPr="00901E2D">
        <w:t>4.55</w:t>
      </w:r>
      <w:r w:rsidRPr="00901E2D">
        <w:tab/>
        <w:t>Y¹ß¶m±ÀµÀYßB</w:t>
      </w:r>
      <w:bookmarkEnd w:id="79"/>
    </w:p>
    <w:p w:rsidR="00901E2D" w:rsidRPr="00901E2D" w:rsidRDefault="00901E2D" w:rsidP="008E7375">
      <w:pPr>
        <w:pStyle w:val="Telugu-Veda"/>
        <w:rPr>
          <w:rFonts w:ascii="BRH Telugu" w:hAnsi="BRH Telugu" w:cs="BRH Telugu"/>
        </w:rPr>
      </w:pPr>
      <w:r w:rsidRPr="00901E2D">
        <w:t xml:space="preserve">hµ…ËÈªþï¶¢A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…£lµÀ†©Ò …±ÀµÀYß…«¸ïh¸î ±ÀµÀ†Y¶¢Ã¶m-…¶¥ñl¸è¶p…jé ¶¥†±¿±µ-…£Àlûµî¶¢ÀÀ…±Ð Ê¢…l¼±³-vÑ†¶¢Ãn …s…±µ»¬±³ -…Ê¢lµ-¦÷…P¹ ¶¬Å†lµ…±ÀµÀA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±ÀµÀÃ…¶pB O¸…¶¢À D†YïA …¶¢À¶mÀïB …¶p¶¥À-¶ªå…qÒ„S¼é±³-lµ†¶¢À-¶¥÷¶¢À…±ÀÀh¸ lµ†°º…g¸-¢¸SÐÙ‡h¸ …q¸ñg †G…l¸Øh¸ Vµ†°µÀ±µ…lûµö±µÀï±³-¶¢À…mÐ sñ…¶®î ¥Ññ†hµñ…¶¢ÀS¿é-lû¸ï…¶¢l¼èò†±ÀµÀ…hÉ «¸ …l¿°¸ ±ÀµÀlµ†¥¹ñþé…i hµlµè…£±³-±ÀµÀiê†s…i hµ†lµ¶ªï «Ò¶¢À…q¸¶mA </w:t>
      </w:r>
      <w:r w:rsidRPr="00901E2D">
        <w:rPr>
          <w:rFonts w:ascii="BRH Devanagari" w:hAnsi="BRH Devanagari" w:cs="BRH Devanagari"/>
        </w:rPr>
        <w:t>Æ</w:t>
      </w:r>
      <w:r w:rsidRPr="00901E2D">
        <w:t>±ÀµÀlµñ†¶¢À…hÉ hµ†lµÀ…¶p¶ª…lÐ ±ÀµÀk³ …¶ªAVµ†±µ-hµÀï…¶p£†¶¥-…hµÀïiå†¶¨áhÉ …Vµ ¶ª†¶pñ…¶¢†±ÐØþï ±ÀµÀ¶mÀî…PA hµ†l¸¶¬…¶¢o…±ÀÇÃ ±ÀµÃ ¢¸ï†¶¬Åi-±¸…¶¬</w:t>
      </w:r>
      <w:r w:rsidR="004F5180">
        <w:t>Ài±³-±ÀµÀ†lµ¶ªï</w:t>
      </w:r>
      <w:r w:rsidRPr="00901E2D">
        <w:t>,</w:t>
      </w:r>
      <w:r w:rsidR="00AD693A">
        <w:t xml:space="preserve"> </w:t>
      </w:r>
      <w:r w:rsidRPr="00901E2D">
        <w:t xml:space="preserve">…£Y¹ß…¶mA hµ…YÂÝ¶¬Ñ…i ±ÀµÀ…k¸ù±ÀµÀA …q¸ñhµ†±µ…iå hµ…kµù£À…lûµA </w:t>
      </w:r>
      <w:r w:rsidRPr="00901E2D">
        <w:rPr>
          <w:rFonts w:ascii="BRH Devanagari" w:hAnsi="BRH Devanagari" w:cs="BRH Devanagari"/>
        </w:rPr>
        <w:t>Æ</w:t>
      </w:r>
      <w:r w:rsidRPr="00901E2D">
        <w:t>±ÀµÀ…h¸êòhµ±³ …¶¢Àlûµï†nç¶m(S³î) …«¸±ÀµÀA …Vµ h¸…n ¶ª†¶¢m¸…n ±ÀÉÀ †C¶¬Ñ…±¸hÉñ hÉ †lµ±³¶¥¶pÁ¹±µä…¶¢Ã«Õ ‡±ÀÉÀ±µçþè …¶¢Ã«¸…¶¥Û ¶¢Ã‡«¸…¶¥Û hÉ †V¸hµÀ…±¸î«¸ï…n ±ÀµÀ …sÀÀhµ…¶¢Êªå †¶p¶¥À…sm¸è ±ÀÉÀ †¶ª´¢À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¶¢…kµù±¸†¶¥Û ¶p±¼¶¢…kµù±¸…¶¥Û hÉ„†¶¬±³-…Sµg¸-†¶ªù±µö Ê¢…lµ¶ªA </w:t>
      </w:r>
      <w:r w:rsidRPr="00901E2D">
        <w:rPr>
          <w:rFonts w:ascii="BRH Devanagari" w:hAnsi="BRH Devanagari" w:cs="BRH Devanagari"/>
        </w:rPr>
        <w:t>Æ</w:t>
      </w:r>
      <w:r w:rsidRPr="00901E2D">
        <w:rPr>
          <w:rFonts w:ascii="BRH Telugu" w:hAnsi="BRH Telugu" w:cs="BRH Telugu"/>
        </w:rPr>
        <w:t xml:space="preserve">¢¸ </w:t>
      </w:r>
    </w:p>
    <w:p w:rsidR="00901E2D" w:rsidRPr="00901E2D" w:rsidRDefault="00901E2D" w:rsidP="008E7375">
      <w:pPr>
        <w:pStyle w:val="Telugu-Veda"/>
      </w:pPr>
      <w:r w:rsidRPr="00901E2D">
        <w:t xml:space="preserve">…Jhµk³ …¶ªhµñA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±ÀµÀ¶mî†±µ…gA hµ†lµ…¶¢sûµÅ†kµ …JhµËlÇþö †Y±¸¶¢À±µï-¶¢ÀS¼é…¶¬Ñhµñ(S³î) …¶ªhµñA ±ÀµÀ …J¶¢A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…£l¸ö-†¶mÀ…lµSµ†±ÀµÀÊm …¶pñ¤À†±ÀµÀhÉ …lÉ¢¸†m¸…Ê¢À¶¢ †¶¢À…»¬¶¢Ã†¶mA …Sµh¸ö„„…l¼hµï…¶ªï «¸†±ÀµÀÀYïA Sµ…VµÜhµï…kµ ±ÀÇÃ †lµ…°ºgÉ …¶pñ¤À†±ÀµÀhÉ »p…hµÅg¸-…Ê¢À¶¢ †¶¢À…»¬¶¢Ã†¶mA …Sµh¸ö …Vµ¶mçò†¶¢À…¶ªB «¸†±ÀµÀÀYï(S³î) ¶ª…vÑOµ†h¸-¶¢ÃqÒé…hÉïhÓ ËÈ¢ ‡¶ªÃ±¸ï </w:t>
      </w:r>
      <w:r w:rsidRPr="00901E2D">
        <w:lastRenderedPageBreak/>
        <w:t xml:space="preserve">Vµ…¶mçò¶¢À‡«Õ±³-¶¢À…»¬¶¢Ã‡mÓ s¹ñ…¶¬îgÑ …£l¸ö-…¶mtû†Y±ÀµÀ…i hµ‡«¸îl³ …sñ¶¬î†gÑ ¶¢À…»¬¶¢Ã†¶m ¶¢ÃqÒé…i hµ‡«¸îl³ …sñ¶¬î†gÑ </w:t>
      </w:r>
    </w:p>
    <w:p w:rsidR="00901E2D" w:rsidRPr="003D5076" w:rsidRDefault="00901E2D" w:rsidP="008E7375">
      <w:pPr>
        <w:pStyle w:val="Telugu-Veda"/>
        <w:rPr>
          <w:rFonts w:ascii="BRH Telugu RN" w:hAnsi="BRH Telugu RN" w:cs="BRH Telugu RN"/>
        </w:rPr>
      </w:pPr>
      <w:r w:rsidRPr="00901E2D">
        <w:t xml:space="preserve">¶¢À…»¬¶¢Ã†¶m-£ÀhµÀï…¶pn¶¨h³ || </w:t>
      </w:r>
      <w:r w:rsidRPr="003D5076">
        <w:rPr>
          <w:rFonts w:ascii="BRH Telugu RN" w:hAnsi="BRH Telugu RN" w:cs="BRH Telugu RN"/>
        </w:rPr>
        <w:t xml:space="preserve">80.1 </w:t>
      </w:r>
    </w:p>
    <w:p w:rsidR="00901E2D" w:rsidRPr="00901E2D" w:rsidRDefault="00901E2D" w:rsidP="00AD693A">
      <w:pPr>
        <w:pStyle w:val="NoSpacing"/>
      </w:pPr>
    </w:p>
    <w:p w:rsidR="00901E2D" w:rsidRPr="00901E2D" w:rsidRDefault="00901E2D" w:rsidP="008E7375">
      <w:pPr>
        <w:pStyle w:val="Telugu-Veda"/>
      </w:pPr>
      <w:r w:rsidRPr="00901E2D">
        <w:t>…¶ª¶¬ †m¸ ¶¢¶¢hµÀ | …¶ª¶¬ †mÓ sûµÀ¶mOµÀå | …¶ª¶¬ …¤†±µïA Oµ±µ¢¸¶¢ËÈ¬ |</w:t>
      </w:r>
    </w:p>
    <w:p w:rsidR="00901E2D" w:rsidRPr="00901E2D" w:rsidRDefault="00901E2D" w:rsidP="008E7375">
      <w:pPr>
        <w:pStyle w:val="Telugu-Veda"/>
      </w:pPr>
      <w:r w:rsidRPr="00901E2D">
        <w:t>…hÉ…Y»ªö…m¸ ¶¢†lû¿hµ¶¢À…¶ªÀå ¶¢Ã †£l¼ö…©¸¶¢‡ËÈ¬ |</w:t>
      </w:r>
    </w:p>
    <w:p w:rsidR="00901E2D" w:rsidRPr="00901E2D" w:rsidRDefault="00901E2D" w:rsidP="00AD693A">
      <w:pPr>
        <w:pStyle w:val="Telugu-Veda"/>
        <w:jc w:val="center"/>
      </w:pPr>
      <w:r w:rsidRPr="00901E2D">
        <w:t>MA ¥¹…nåB ¥¹…nåB ¥¹†nåB</w:t>
      </w:r>
    </w:p>
    <w:p w:rsidR="00AD693A" w:rsidRDefault="00901E2D" w:rsidP="00AD693A">
      <w:pPr>
        <w:pStyle w:val="Telugu-Veda"/>
        <w:jc w:val="center"/>
        <w:rPr>
          <w:rFonts w:ascii="BRH Telugu" w:hAnsi="BRH Telugu" w:cs="BRH Telugu"/>
        </w:rPr>
      </w:pPr>
      <w:r w:rsidRPr="00901E2D">
        <w:rPr>
          <w:rFonts w:ascii="BRH Telugu" w:hAnsi="BRH Telugu" w:cs="BRH Telugu"/>
        </w:rPr>
        <w:t>|| Ei ¶¢À¶®m¸±¸±ÀµÀgÑ¶pn¶¨h³ ¶ª¶¢Ãq¸å ||</w:t>
      </w:r>
    </w:p>
    <w:p w:rsidR="00901E2D" w:rsidRPr="00901E2D" w:rsidRDefault="001A793E" w:rsidP="00AD693A">
      <w:pPr>
        <w:pStyle w:val="Telugu-Veda"/>
        <w:jc w:val="center"/>
        <w:rPr>
          <w:rFonts w:ascii="BRH Telugu" w:hAnsi="BRH Telugu" w:cs="BRH Telugu"/>
        </w:rPr>
      </w:pPr>
      <w:r>
        <w:pict>
          <v:rect id="_x0000_i1027" style="width:0;height:1.5pt" o:hralign="center" o:hrstd="t" o:hr="t" fillcolor="#a0a0a0" stroked="f"/>
        </w:pict>
      </w:r>
    </w:p>
    <w:p w:rsidR="00901E2D" w:rsidRPr="00901E2D" w:rsidRDefault="00901E2D" w:rsidP="00901E2D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1E0EA7" w:rsidRDefault="001E0EA7">
      <w:pPr>
        <w:spacing w:after="0"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  <w:r>
        <w:rPr>
          <w:rFonts w:ascii="BRH Telugu" w:hAnsi="BRH Telugu" w:cs="BRH Telugu"/>
          <w:b/>
          <w:bCs/>
          <w:color w:val="000000"/>
          <w:sz w:val="40"/>
          <w:szCs w:val="40"/>
        </w:rPr>
        <w:br w:type="page"/>
      </w:r>
    </w:p>
    <w:p w:rsidR="00901E2D" w:rsidRPr="00901E2D" w:rsidRDefault="00901E2D" w:rsidP="001E0EA7">
      <w:pPr>
        <w:pStyle w:val="1Title-VedaVMSTelugu"/>
      </w:pPr>
      <w:r w:rsidRPr="00901E2D">
        <w:lastRenderedPageBreak/>
        <w:t xml:space="preserve"> </w:t>
      </w:r>
      <w:bookmarkStart w:id="80" w:name="_Toc5743911"/>
      <w:r w:rsidRPr="00901E2D">
        <w:t>C±µÀg¶pñ¶¥éB-ËhÇiå±¿±ÀµÃ±µgïOµA</w:t>
      </w:r>
      <w:bookmarkEnd w:id="80"/>
      <w:r w:rsidRPr="00901E2D">
        <w:t xml:space="preserve"> </w:t>
      </w:r>
    </w:p>
    <w:p w:rsidR="00901E2D" w:rsidRPr="00901E2D" w:rsidRDefault="00901E2D" w:rsidP="008E7375">
      <w:pPr>
        <w:pStyle w:val="Telugu-Veda"/>
      </w:pPr>
      <w:r w:rsidRPr="00901E2D">
        <w:rPr>
          <w:rFonts w:ascii="BRH Telugu" w:hAnsi="BRH Telugu" w:cs="BRH Telugu"/>
        </w:rPr>
        <w:t xml:space="preserve">MA | </w:t>
      </w:r>
      <w:r w:rsidRPr="00901E2D">
        <w:t xml:space="preserve">…sûµlµñA Oµ†±ÉätûB ¶¥Å…gÀ±ÀµÃ†¶¢À lÉ¢¸B | </w:t>
      </w:r>
      <w:r w:rsidR="006F2A37">
        <w:br/>
      </w:r>
      <w:r w:rsidRPr="00901E2D">
        <w:t xml:space="preserve">…sûµlµñA †¶pÊ¥ï…¶¢Ã°µ…tû ±µï†Yh¸ñB | …»ªæË±Ç±µ‡ËUÇþØ¶ªÀå…¶¨Àà¢¸(S³î) †¶ª…¶ªå¶mÃ†tûB | ¶¢ï†Ê¥¶¢À …lÉ¶¢†»¬…hµA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±ÀµÀl¸†±ÀµÀÀB | …¶ªö»ªå …¶m E†mÐçò …¶¢Ålµè†¶¥ñ¢¸B | </w:t>
      </w:r>
      <w:r w:rsidR="006F2A37">
        <w:br/>
      </w:r>
      <w:r w:rsidRPr="00901E2D">
        <w:t xml:space="preserve">…¶ªö»ªå †¶mB …¶pÁ¹©¸ …£¶¥ö†Ê¢l¸B | …¶ªö»ªå …¶m«¸å…±ÐÖþøþï C†±¼¶¨àÊm£ÀB | </w:t>
      </w:r>
      <w:r w:rsidR="006F2A37">
        <w:br/>
      </w:r>
      <w:r w:rsidRPr="00901E2D">
        <w:t>…¶ªö»ªå …mÐ sÅ…¶¬¶ªê†i±³-lµlû¸hµÀ ||</w:t>
      </w:r>
    </w:p>
    <w:p w:rsidR="00901E2D" w:rsidRDefault="00901E2D" w:rsidP="008E7375">
      <w:pPr>
        <w:pStyle w:val="Telugu-Veda"/>
      </w:pPr>
      <w:r w:rsidRPr="00901E2D">
        <w:t>MA ¥¹…nåB ¥¹…nåB ¥¹†nåB ||</w:t>
      </w:r>
    </w:p>
    <w:p w:rsidR="00DE37EE" w:rsidRPr="00901E2D" w:rsidRDefault="00DE37EE" w:rsidP="00DE37EE">
      <w:pPr>
        <w:pStyle w:val="NoSpacing"/>
      </w:pPr>
    </w:p>
    <w:p w:rsidR="00901E2D" w:rsidRPr="00901E2D" w:rsidRDefault="00901E2D" w:rsidP="001E0EA7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T.A.1.1.1</w:t>
      </w:r>
    </w:p>
    <w:p w:rsidR="00901E2D" w:rsidRPr="00901E2D" w:rsidRDefault="00901E2D" w:rsidP="008E7375">
      <w:pPr>
        <w:pStyle w:val="Telugu-Veda"/>
      </w:pPr>
      <w:r w:rsidRPr="00901E2D">
        <w:t xml:space="preserve">…sûµlµñA Oµ†±ÉätûB ¶¥Å…gÀ±ÀµÃ†¶¢À lÉ¢¸B | …sûµlµñA †¶pÊ¥ï…¶¢Ã°µ…tû±³ ±ÀµÀ†Yh¸ñB | </w:t>
      </w:r>
    </w:p>
    <w:p w:rsidR="00901E2D" w:rsidRPr="00901E2D" w:rsidRDefault="00901E2D" w:rsidP="008E7375">
      <w:pPr>
        <w:pStyle w:val="Telugu-Veda"/>
      </w:pPr>
      <w:r w:rsidRPr="00901E2D">
        <w:t xml:space="preserve">…»ªæË±Ç±µ‡ËUÇþØ¶ªÀå…¶¨Àà¢¸(S³î) †¶ª…¶ªå¶mÃ†tûB | ¶¢ï†Ê¥¶¢À …lÉ¶¢†»¬…hµA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±ÀµÀl¸†±ÀµÀÀB| </w:t>
      </w:r>
    </w:p>
    <w:p w:rsidR="00901E2D" w:rsidRDefault="00901E2D" w:rsidP="008E7375">
      <w:pPr>
        <w:pStyle w:val="Telugu-Veda"/>
      </w:pPr>
      <w:r w:rsidRPr="00901E2D">
        <w:t xml:space="preserve">…¶ªö»ªå …¶m E†mÐçò …¶¢Ålµè†¶¥ñ¢¸B | …¶ªö»ªå †¶mB …¶pÁ¹©¸ …£¶¥ö†Ê¢l¸B | </w:t>
      </w:r>
      <w:r w:rsidR="006F2A37">
        <w:br/>
      </w:r>
      <w:r w:rsidRPr="00901E2D">
        <w:t xml:space="preserve">…¶ªö»ªå …¶m«¸å…±ÐÖþøþï C†±¼¶¨àÊm£ÀB | …¶ªö»ªå …mÐ sÅ…¶¬¶ªê†i±³-lµlû¸hµÀ | D†¶p¶¢Ãq¸…¶¢À¶pB ¶ª‡±¸öB | …C«¸î-…lµ«¸î-…l¼hÐ„¶¢ÀÀ†hµB | </w:t>
      </w:r>
      <w:r w:rsidRPr="003D5076">
        <w:rPr>
          <w:rFonts w:ascii="BRH Telugu RN" w:hAnsi="BRH Telugu RN" w:cs="BRH Telugu RN"/>
        </w:rPr>
        <w:t xml:space="preserve">1 </w:t>
      </w:r>
      <w:r w:rsidRPr="00901E2D">
        <w:t>(</w:t>
      </w:r>
      <w:r w:rsidRPr="003D5076">
        <w:rPr>
          <w:rFonts w:ascii="BRH Telugu RN" w:hAnsi="BRH Telugu RN" w:cs="BRH Telugu RN"/>
        </w:rPr>
        <w:t>10</w:t>
      </w:r>
      <w:r w:rsidRPr="00901E2D">
        <w:t xml:space="preserve">) </w:t>
      </w:r>
    </w:p>
    <w:p w:rsidR="00DE37EE" w:rsidRPr="00901E2D" w:rsidRDefault="00DE37EE" w:rsidP="00DE37EE">
      <w:pPr>
        <w:pStyle w:val="NoSpacing"/>
      </w:pPr>
    </w:p>
    <w:p w:rsidR="00901E2D" w:rsidRPr="00901E2D" w:rsidRDefault="00901E2D" w:rsidP="00DE37EE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T.A.1.1.2</w:t>
      </w:r>
    </w:p>
    <w:p w:rsidR="00901E2D" w:rsidRPr="00901E2D" w:rsidRDefault="00901E2D" w:rsidP="008E7375">
      <w:pPr>
        <w:pStyle w:val="Telugu-Veda"/>
      </w:pPr>
      <w:r w:rsidRPr="00901E2D">
        <w:t xml:space="preserve">…CS¼é…±¸ö±ÀµÀÀ…¶¥Û ¶ªÃ†±µï¶¥Û | …¶ª¶¬ †¶ªcÛ-…¶ªÖ±µ†±¼çþè±ÀµÃ | …¢¸±ÀµÀö†¥¹ö </w:t>
      </w:r>
    </w:p>
    <w:p w:rsidR="00893748" w:rsidRDefault="00901E2D" w:rsidP="008E7375">
      <w:pPr>
        <w:pStyle w:val="Telugu-Veda"/>
      </w:pPr>
      <w:r w:rsidRPr="00901E2D">
        <w:t>±µ…¦î¶p†hµ±ÀµÀB | ¶¢À‡±¿V¸ïh¸î…mÐ C†lµÀñ¶¬B | …lÉ¤±³ †sûµÀ¶¢…¶m ¶ªÃ†¶¢±¿B | …¶pÁ…hµñ…¶¢h¸ö†±ÀµÀ Ê¢À ¶ªÀhµ | ¶¢À¶®m¸¤Àé±³-†¶¢À¶®…¶¢Ãm¸B</w:t>
      </w:r>
      <w:r w:rsidR="00414171">
        <w:t xml:space="preserve"> |</w:t>
      </w:r>
    </w:p>
    <w:p w:rsidR="00901E2D" w:rsidRDefault="00414171" w:rsidP="008E7375">
      <w:pPr>
        <w:pStyle w:val="Telugu-Veda"/>
      </w:pPr>
      <w:r>
        <w:lastRenderedPageBreak/>
        <w:t>…¶¢À…¶¬«Ò</w:t>
      </w:r>
      <w:r w:rsidR="00853EF1">
        <w:t xml:space="preserve"> </w:t>
      </w:r>
      <w:r>
        <w:t xml:space="preserve">†¶¢À¶¬…¶ªB †¶ªöB | </w:t>
      </w:r>
      <w:r w:rsidR="00901E2D" w:rsidRPr="00901E2D">
        <w:t>…lÉ¤B †¶p±µÝ…¶mï ¶ªÃ†¶¢±¿B | …</w:t>
      </w:r>
      <w:r w:rsidR="006F2A37">
        <w:br/>
      </w:r>
      <w:r w:rsidR="00901E2D" w:rsidRPr="00901E2D">
        <w:t xml:space="preserve">¶pÁ…hµñ…¶¢h¸ö†±ÀµÀ Ê¢À ¶ªÀhµ | </w:t>
      </w:r>
      <w:r w:rsidR="00901E2D" w:rsidRPr="003D5076">
        <w:rPr>
          <w:rFonts w:ascii="BRH Telugu RN" w:hAnsi="BRH Telugu RN" w:cs="BRH Telugu RN"/>
        </w:rPr>
        <w:t>2 (10</w:t>
      </w:r>
      <w:r w:rsidR="00901E2D" w:rsidRPr="00901E2D">
        <w:t>)</w:t>
      </w:r>
    </w:p>
    <w:p w:rsidR="00DE37EE" w:rsidRPr="00901E2D" w:rsidRDefault="00DE37EE" w:rsidP="00DE37EE">
      <w:pPr>
        <w:pStyle w:val="NoSpacing"/>
      </w:pPr>
    </w:p>
    <w:p w:rsidR="00901E2D" w:rsidRPr="00901E2D" w:rsidRDefault="00901E2D" w:rsidP="00DE37EE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T.A.1.1.3</w:t>
      </w:r>
    </w:p>
    <w:p w:rsidR="00901E2D" w:rsidRPr="003D5076" w:rsidRDefault="00901E2D" w:rsidP="008E7375">
      <w:pPr>
        <w:pStyle w:val="Telugu-Veda"/>
        <w:rPr>
          <w:rFonts w:ascii="BRH Telugu RN" w:hAnsi="BRH Telugu RN" w:cs="BRH Telugu RN"/>
        </w:rPr>
      </w:pPr>
      <w:r w:rsidRPr="00901E2D">
        <w:t xml:space="preserve">…Cq¸†¶¥Àéþï»¨ä-…¶¢Àq¸ ±µ†°µB | …Cq¸†¶¥Àéþï»¨ä-…¶¢Àq¸ ±µ‡¶TA | </w:t>
      </w:r>
      <w:r w:rsidR="006F2A37">
        <w:br/>
      </w:r>
      <w:r w:rsidRPr="00901E2D">
        <w:t xml:space="preserve">C‡q¸…¶T¹ñ¶¢À†¶p …V¸¶¢‡±¼åþåA | C†¶p …lÉ¤…±¼hÐ †»¬hµ | </w:t>
      </w:r>
      <w:r w:rsidR="006F2A37">
        <w:br/>
      </w:r>
      <w:r w:rsidRPr="00901E2D">
        <w:t xml:space="preserve">¶¢†YñA …lÉ¤±µ†ah¸(S³Ø)¶¥Û | sûµÀ†¶¢¶mA lÉ…¶¢¶ªÃ†¶¢±¿B | </w:t>
      </w:r>
      <w:r w:rsidR="006F2A37">
        <w:br/>
      </w:r>
      <w:r w:rsidRPr="00901E2D">
        <w:t xml:space="preserve">…D…l¼h¸ï¶m†l¼iA …lÉ¤A | ±ÀÇÃ†nmÐ±µèþö-…¶¢ÀÀl¿†¶¨hµ | </w:t>
      </w:r>
      <w:r w:rsidR="006F2A37">
        <w:br/>
      </w:r>
      <w:r w:rsidRPr="00901E2D">
        <w:t>…¦¢¸ …¶mB ¶¥†¶må¶¢Ã sûµ¶¢¶mÀå | …l¼¢¸ï D…¶p M†¶¨lûµ±ÀµÀB | …</w:t>
      </w:r>
      <w:r w:rsidR="006F2A37">
        <w:br/>
      </w:r>
      <w:r w:rsidRPr="00901E2D">
        <w:t xml:space="preserve">¶ªÀ…¶¢ÀÅ…f½O¸ ¶ª†±µ¶ªöi | ¶¢Ã …hÉ †¢Ðï¶¢À …¶ª¶mçýÅ†¦ | </w:t>
      </w:r>
      <w:r w:rsidRPr="003D5076">
        <w:rPr>
          <w:rFonts w:ascii="BRH Telugu RN" w:hAnsi="BRH Telugu RN" w:cs="BRH Telugu RN"/>
        </w:rPr>
        <w:t>3 (12)</w:t>
      </w:r>
    </w:p>
    <w:p w:rsidR="00901E2D" w:rsidRDefault="00901E2D" w:rsidP="008E7375">
      <w:pPr>
        <w:pStyle w:val="Telugu-Veda"/>
        <w:rPr>
          <w:rFonts w:ascii="BRH Telugu" w:hAnsi="BRH Telugu" w:cs="BRH Telugu"/>
        </w:rPr>
      </w:pPr>
      <w:r w:rsidRPr="00901E2D">
        <w:rPr>
          <w:rFonts w:ascii="BRH Telugu" w:hAnsi="BRH Telugu" w:cs="BRH Telugu"/>
        </w:rPr>
        <w:t>§ñ Vû¸±ÀµÃ-¶ªÀ¶¢±µÛv¹¶¢Ãì ¶ªÊ¢Àhµ §ñ ¶ªÃ±µïm¸±¸±ÀµÀg «¸ö£ÀÊm ¶</w:t>
      </w:r>
      <w:r w:rsidR="006F2A37">
        <w:rPr>
          <w:rFonts w:ascii="BRH Telugu" w:hAnsi="BRH Telugu" w:cs="BRH Telugu"/>
        </w:rPr>
        <w:br/>
      </w:r>
      <w:r w:rsidRPr="00901E2D">
        <w:rPr>
          <w:rFonts w:ascii="BRH Telugu" w:hAnsi="BRH Telugu" w:cs="BRH Telugu"/>
        </w:rPr>
        <w:t>m¶¢ÀB</w:t>
      </w:r>
      <w:r w:rsidR="00893748">
        <w:rPr>
          <w:rFonts w:ascii="BRH Telugu" w:hAnsi="BRH Telugu" w:cs="BRH Telugu"/>
        </w:rPr>
        <w:t xml:space="preserve"> </w:t>
      </w:r>
      <w:r w:rsidRPr="00901E2D">
        <w:rPr>
          <w:rFonts w:ascii="BRH Telugu" w:hAnsi="BRH Telugu" w:cs="BRH Telugu"/>
        </w:rPr>
        <w:t xml:space="preserve">| MA ¶mÈ¢Ã m¸±¸±ÀµÀg¸±ÀµÀ || </w:t>
      </w:r>
      <w:r w:rsidRPr="003D5076">
        <w:rPr>
          <w:rFonts w:ascii="BRH Telugu RN" w:hAnsi="BRH Telugu RN" w:cs="BRH Telugu RN"/>
        </w:rPr>
        <w:t>1</w:t>
      </w:r>
      <w:r w:rsidRPr="00901E2D">
        <w:rPr>
          <w:rFonts w:ascii="BRH Telugu" w:hAnsi="BRH Telugu" w:cs="BRH Telugu"/>
        </w:rPr>
        <w:t xml:space="preserve"> ||</w:t>
      </w:r>
    </w:p>
    <w:p w:rsidR="00DE37EE" w:rsidRPr="00901E2D" w:rsidRDefault="00DE37EE" w:rsidP="00DE37EE">
      <w:pPr>
        <w:pStyle w:val="NoSpacing"/>
      </w:pPr>
    </w:p>
    <w:p w:rsidR="00901E2D" w:rsidRPr="00901E2D" w:rsidRDefault="00901E2D" w:rsidP="00DE37EE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T.A.1.2.1</w:t>
      </w:r>
    </w:p>
    <w:p w:rsidR="00901E2D" w:rsidRPr="00901E2D" w:rsidRDefault="00901E2D" w:rsidP="008E7375">
      <w:pPr>
        <w:pStyle w:val="Telugu-Veda"/>
      </w:pPr>
      <w:r w:rsidRPr="00901E2D">
        <w:t xml:space="preserve">¶ªîýÅ†iB …¶pñhµï†°µ-ËÈ¢À…i‡¶¬ïA | C†¶mÀ¶¢Ã¶m-¶¥ÛhµÀ…¶¨à±ÀµÀA | </w:t>
      </w:r>
      <w:r w:rsidR="006F2A37">
        <w:br/>
      </w:r>
      <w:r w:rsidRPr="00901E2D">
        <w:t xml:space="preserve">…JËhÇ±¸†l¼hµï ¶¢ÀgâvA | ¶ª†Ë±Çþö±É…¶¢ £‡lû¸¶ªïhÉ | ¶ªÃ…±Ðï ¶¢À†±¿…W¶¢Ã†lµhÉå | ¶ª±µö‡«¸îl³ sûµÀ†¶¢m¸…lµlû¼ | hµ«¸ïB q¸Oµ †£Ê¥…Ê¨g | </w:t>
      </w:r>
      <w:r w:rsidR="006F2A37">
        <w:br/>
      </w:r>
      <w:r w:rsidRPr="00901E2D">
        <w:t xml:space="preserve">…¶ªîýÅhµA †O¸v …£Ê¥†¶¨gA | …¶ml¿…¶¢ ¶pñ†sûµ¢¸h³ …O¸Wh³ | </w:t>
      </w:r>
      <w:r w:rsidR="006F2A37">
        <w:br/>
      </w:r>
      <w:r w:rsidRPr="00901E2D">
        <w:t xml:space="preserve">…C°µ‡±ÀµÃïk³ ¶ªï…¶mçhÉ †±ÀµÀk¸ | </w:t>
      </w:r>
      <w:r w:rsidRPr="003D5076">
        <w:rPr>
          <w:rFonts w:ascii="BRH Telugu RN" w:hAnsi="BRH Telugu RN" w:cs="BRH Telugu RN"/>
        </w:rPr>
        <w:t>4 (10</w:t>
      </w:r>
      <w:r w:rsidRPr="00901E2D">
        <w:t>)</w:t>
      </w:r>
    </w:p>
    <w:p w:rsidR="00901E2D" w:rsidRDefault="00901E2D" w:rsidP="00DE37EE">
      <w:pPr>
        <w:pStyle w:val="NoSpacing"/>
      </w:pPr>
    </w:p>
    <w:p w:rsidR="006F2A37" w:rsidRPr="00901E2D" w:rsidRDefault="006F2A37" w:rsidP="00DE37EE">
      <w:pPr>
        <w:pStyle w:val="NoSpacing"/>
      </w:pPr>
    </w:p>
    <w:p w:rsidR="00414171" w:rsidRDefault="00414171" w:rsidP="00893748">
      <w:pPr>
        <w:pStyle w:val="NoSpacing"/>
      </w:pPr>
    </w:p>
    <w:p w:rsidR="00901E2D" w:rsidRPr="00901E2D" w:rsidRDefault="00901E2D" w:rsidP="00DE37EE">
      <w:pPr>
        <w:pStyle w:val="3-Eng-Subheading-VedaVMSTelugu"/>
        <w:rPr>
          <w:rFonts w:ascii="BRH Telugu" w:hAnsi="BRH Telugu" w:cs="BRH Telugu"/>
          <w:sz w:val="40"/>
        </w:rPr>
      </w:pPr>
      <w:r w:rsidRPr="00901E2D">
        <w:lastRenderedPageBreak/>
        <w:t>T.A.1.2.2</w:t>
      </w:r>
    </w:p>
    <w:p w:rsidR="00901E2D" w:rsidRPr="00901E2D" w:rsidRDefault="00901E2D" w:rsidP="008E7375">
      <w:pPr>
        <w:pStyle w:val="Telugu-Veda"/>
      </w:pPr>
      <w:r w:rsidRPr="00901E2D">
        <w:t xml:space="preserve">h¸¶mélÐï„tû †¶ª¶¢Ã…±ÀµÀnå | …«Ò±µÀB ¶ª†j ¶m …n¶¢†±µåhÉ | …J¶¢…m¸ém¸ </w:t>
      </w:r>
    </w:p>
    <w:p w:rsidR="00901E2D" w:rsidRPr="00901E2D" w:rsidRDefault="00901E2D" w:rsidP="008E7375">
      <w:pPr>
        <w:pStyle w:val="Telugu-Veda"/>
      </w:pPr>
      <w:r w:rsidRPr="00901E2D">
        <w:t>†¶ª¶¢ÀÀ…h¸æm¸B | …O¸v¹B †¶ªA</w:t>
      </w:r>
      <w:r w:rsidRPr="00901E2D">
        <w:rPr>
          <w:rFonts w:ascii="BRH Devanagari" w:hAnsi="BRH Devanagari" w:cs="BRH Devanagari"/>
        </w:rPr>
        <w:t>Æ</w:t>
      </w:r>
      <w:r w:rsidRPr="00901E2D">
        <w:t>¶¢…kµù±</w:t>
      </w:r>
      <w:proofErr w:type="gramStart"/>
      <w:r w:rsidRPr="00901E2D">
        <w:t>µ(</w:t>
      </w:r>
      <w:proofErr w:type="gramEnd"/>
      <w:r w:rsidRPr="00901E2D">
        <w:t xml:space="preserve">S³Ø) †¦ñh¸B | CgÀ¶¥¶¥Û †¶¢À¶¬…¶¥¶¥Û | </w:t>
      </w:r>
    </w:p>
    <w:p w:rsidR="00901E2D" w:rsidRPr="003D5076" w:rsidRDefault="00901E2D" w:rsidP="008E7375">
      <w:pPr>
        <w:pStyle w:val="Telugu-Veda"/>
        <w:rPr>
          <w:rFonts w:ascii="BRH Telugu RN" w:hAnsi="BRH Telugu RN" w:cs="BRH Telugu RN"/>
        </w:rPr>
      </w:pPr>
      <w:r w:rsidRPr="00901E2D">
        <w:t xml:space="preserve">¶ª†±Éö ¶ª¶¢À…¶¢±ÀµÀ†nåò hµA | ¶ª ‡ËhÇB …¶ªË±ÇþöB †¶ª¶¢Ã…£¶¨àB | </w:t>
      </w:r>
      <w:r w:rsidR="006F2A37">
        <w:br/>
      </w:r>
      <w:r w:rsidRPr="00901E2D">
        <w:t xml:space="preserve">…H±µÀB †¶ª¶mé …n¶¢†±µåhÉ | </w:t>
      </w:r>
      <w:r w:rsidRPr="00901E2D">
        <w:rPr>
          <w:rFonts w:ascii="BRH Telugu" w:hAnsi="BRH Telugu" w:cs="BRH Telugu"/>
        </w:rPr>
        <w:t>Clû¼¶ªA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¶¢†kµù±µA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…£l¸ïh³ | </w:t>
      </w:r>
      <w:r w:rsidR="006F2A37">
        <w:br/>
      </w:r>
      <w:r w:rsidRPr="00901E2D">
        <w:t xml:space="preserve">hµlÉ†¶¢ v…°µgÉ | </w:t>
      </w:r>
      <w:r w:rsidRPr="003D5076">
        <w:rPr>
          <w:rFonts w:ascii="BRH Telugu RN" w:hAnsi="BRH Telugu RN" w:cs="BRH Telugu RN"/>
        </w:rPr>
        <w:t>5 (10)</w:t>
      </w:r>
    </w:p>
    <w:p w:rsidR="00CD3A47" w:rsidRPr="00901E2D" w:rsidRDefault="00CD3A47" w:rsidP="00CD3A47">
      <w:pPr>
        <w:pStyle w:val="NoSpacing"/>
      </w:pPr>
    </w:p>
    <w:p w:rsidR="00901E2D" w:rsidRPr="00901E2D" w:rsidRDefault="00901E2D" w:rsidP="00CD3A47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T.A.1.2.3</w:t>
      </w:r>
    </w:p>
    <w:p w:rsidR="00901E2D" w:rsidRPr="003D5076" w:rsidRDefault="00901E2D" w:rsidP="008E7375">
      <w:pPr>
        <w:pStyle w:val="Telugu-Veda"/>
        <w:rPr>
          <w:rFonts w:ascii="BRH Telugu RN" w:hAnsi="BRH Telugu RN" w:cs="BRH Telugu RN"/>
        </w:rPr>
      </w:pPr>
      <w:r w:rsidRPr="00901E2D">
        <w:t>CgÀtû¶¥Û †¶¢À¶¬…l¼í¶¥Û | …¶ª¶¢Ã†±µÃfûµB …¶pñlµÅ†¶¥ïhÉ | ¶ªA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¶¢kµù±µB †¶pñhµï…°Ég | …m¸lû¼†¶ªhµöB …¶pñlµÅ†¶¥ïhÉ | …¶pd†±Ð £†OºôlûµB …»pUØB | …Jhµl³ †¶¢±µÀ…g v†°µgA | ±ÀµÀ†ËhÇþñ hµ-lµÀ…¶plµÅ†¶¥ïhÉ | …¶ª¶¬†¶ªñA hµ…hµñ o†±ÀµÀhÉ | JOµ(S³î) »¬ ¦±Ð †m¸m¸ …¶¢ÀÀPÉ | …OµÅkµùþéA †hµlµÅ…hµ v†°µgA | </w:t>
      </w:r>
      <w:r w:rsidRPr="003D5076">
        <w:rPr>
          <w:rFonts w:ascii="BRH Telugu RN" w:hAnsi="BRH Telugu RN" w:cs="BRH Telugu RN"/>
        </w:rPr>
        <w:t>6 (10)</w:t>
      </w:r>
    </w:p>
    <w:p w:rsidR="00CD3A47" w:rsidRPr="00901E2D" w:rsidRDefault="00CD3A47" w:rsidP="00CD3A47">
      <w:pPr>
        <w:pStyle w:val="NoSpacing"/>
      </w:pPr>
    </w:p>
    <w:p w:rsidR="00901E2D" w:rsidRPr="00901E2D" w:rsidRDefault="00901E2D" w:rsidP="00CD3A47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T.A.1.2.4</w:t>
      </w:r>
    </w:p>
    <w:p w:rsidR="00901E2D" w:rsidRPr="00901E2D" w:rsidRDefault="00901E2D" w:rsidP="008E7375">
      <w:pPr>
        <w:pStyle w:val="Telugu-Veda"/>
      </w:pPr>
      <w:r w:rsidRPr="00901E2D">
        <w:t xml:space="preserve">Gsûµ±ÀµÀhµB ¶ª‡Êpånçò…±ÀµÃgº | …Ywê†hµA hÉö…¶¢ l¼†¶¬ïhÉ | ¶¥ÀOµôOµÅÊ¨ä </w:t>
      </w:r>
    </w:p>
    <w:p w:rsidR="00901E2D" w:rsidRPr="00901E2D" w:rsidRDefault="00901E2D" w:rsidP="008E7375">
      <w:pPr>
        <w:pStyle w:val="Telugu-Veda"/>
      </w:pPr>
      <w:r w:rsidRPr="00901E2D">
        <w:rPr>
          <w:rFonts w:ascii="BRH Telugu" w:hAnsi="BRH Telugu" w:cs="BRH Telugu"/>
        </w:rPr>
        <w:t>¶ªA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†¶¢kµù…±µ¶ªï | lµ°ºg ¢¸†¶¢À±ÀÇÃB …q¸±µ÷þö±ÀÇÃB | hµ…ËÈªþï©¸ sûµ†¶¢i | </w:t>
      </w:r>
    </w:p>
    <w:p w:rsidR="00901E2D" w:rsidRPr="00901E2D" w:rsidRDefault="00901E2D" w:rsidP="008E7375">
      <w:pPr>
        <w:pStyle w:val="Telugu-Veda"/>
      </w:pPr>
      <w:r w:rsidRPr="00901E2D">
        <w:t xml:space="preserve">…¶¥ÀOµñA †hÉ …C¶mïl³†±ÀµÀ…YhµA †hÉ …C¶mïh³ | £†¶¨À±µÃ…Êp C†¶¬…o lÓï†±¼¢¸»ª | </w:t>
      </w:r>
    </w:p>
    <w:p w:rsidR="00901E2D" w:rsidRPr="003D5076" w:rsidRDefault="00901E2D" w:rsidP="008E7375">
      <w:pPr>
        <w:pStyle w:val="Telugu-Veda"/>
        <w:rPr>
          <w:rFonts w:ascii="BRH Telugu RN" w:hAnsi="BRH Telugu RN" w:cs="BRH Telugu RN"/>
        </w:rPr>
      </w:pPr>
      <w:r w:rsidRPr="00901E2D">
        <w:t xml:space="preserve">£…¥¹ö »¬ …¶¢Ã±ÀµÃ C†¶¢»ª ¶ªölû¸¶¢B | …sûµl¸ñ †hÉ ¶pÁ¹¶¨…né¶¬ …±¸i…±µ»ªåþö†i | m¸…hµñ sûµÀ†¶¢¶mA | ¶m …¶pÁ¹©¸ | ¶m …¶p¶¥†¶¢B | </w:t>
      </w:r>
      <w:r w:rsidR="006F2A37">
        <w:br/>
      </w:r>
      <w:r w:rsidRPr="00901E2D">
        <w:rPr>
          <w:rFonts w:ascii="BRH Telugu" w:hAnsi="BRH Telugu" w:cs="BRH Telugu"/>
        </w:rPr>
        <w:t>m¸l¼hµïB ¶ªA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¶¢kµù±µ J¶¢ ¶pñhµï°Ég »pñ±ÀµÀ†hµ¶¢ÀA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…£l¸ïh³ | </w:t>
      </w:r>
      <w:r w:rsidR="006F2A37">
        <w:br/>
      </w:r>
      <w:r w:rsidRPr="00901E2D">
        <w:rPr>
          <w:rFonts w:ascii="BRH Telugu" w:hAnsi="BRH Telugu" w:cs="BRH Telugu"/>
        </w:rPr>
        <w:t>JhµËlÇþö ¶ªA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¶¢kµù±µ¶ªï »pñ±ÀµÀ†hµ¶¢À(S³î) …±µÃ¶pA | </w:t>
      </w:r>
      <w:r w:rsidR="006F2A37">
        <w:br/>
      </w:r>
      <w:r w:rsidRPr="00901E2D">
        <w:lastRenderedPageBreak/>
        <w:t xml:space="preserve">±ÀÇÃ„¶ªï ¶¢À¶®¶m±µæ Ghµêkµùþï†¶¢ÃmÐ …sûµ¶¢i | </w:t>
      </w:r>
      <w:r w:rsidR="006F2A37">
        <w:br/>
      </w:r>
      <w:r w:rsidRPr="00901E2D">
        <w:t xml:space="preserve">ElµA ¶pÁgïA †OµÀ±µÀ…Ê¨öi | hµ¶¢Ã¶¬†±µgA …lµl¸ïh³ | </w:t>
      </w:r>
      <w:r w:rsidRPr="003D5076">
        <w:rPr>
          <w:rFonts w:ascii="BRH Telugu RN" w:hAnsi="BRH Telugu RN" w:cs="BRH Telugu RN"/>
        </w:rPr>
        <w:t>7 (17)</w:t>
      </w:r>
    </w:p>
    <w:p w:rsidR="00901E2D" w:rsidRDefault="00901E2D" w:rsidP="008E7375">
      <w:pPr>
        <w:pStyle w:val="Telugu-Veda"/>
        <w:rPr>
          <w:rFonts w:ascii="BRH Telugu" w:hAnsi="BRH Telugu" w:cs="BRH Telugu"/>
        </w:rPr>
      </w:pPr>
      <w:r w:rsidRPr="00901E2D">
        <w:rPr>
          <w:rFonts w:ascii="BRH Telugu" w:hAnsi="BRH Telugu" w:cs="BRH Telugu"/>
        </w:rPr>
        <w:t xml:space="preserve">§ñ Vû¸±ÀµÃ-¶ªÀ¶¢±µÛv¹¶¢Ãì ¶ªÊ¢Àhµ §ñ ¶ªÃ±µïm¸±¸±ÀµÀg «¸ö£ÀÊm </w:t>
      </w:r>
      <w:r w:rsidR="006F2A37">
        <w:rPr>
          <w:rFonts w:ascii="BRH Telugu" w:hAnsi="BRH Telugu" w:cs="BRH Telugu"/>
        </w:rPr>
        <w:br/>
      </w:r>
      <w:r w:rsidRPr="00901E2D">
        <w:rPr>
          <w:rFonts w:ascii="BRH Telugu" w:hAnsi="BRH Telugu" w:cs="BRH Telugu"/>
        </w:rPr>
        <w:t>¶m¶¢ÀB</w:t>
      </w:r>
      <w:r w:rsidR="00893748">
        <w:rPr>
          <w:rFonts w:ascii="BRH Telugu" w:hAnsi="BRH Telugu" w:cs="BRH Telugu"/>
        </w:rPr>
        <w:t xml:space="preserve"> </w:t>
      </w:r>
      <w:r w:rsidRPr="00901E2D">
        <w:rPr>
          <w:rFonts w:ascii="BRH Telugu" w:hAnsi="BRH Telugu" w:cs="BRH Telugu"/>
        </w:rPr>
        <w:t xml:space="preserve">| MA ¶mÈ¢Ã m¸±¸±ÀµÀg¸±ÀµÀ || </w:t>
      </w:r>
      <w:r w:rsidRPr="003D5076">
        <w:rPr>
          <w:rFonts w:ascii="BRH Telugu RN" w:hAnsi="BRH Telugu RN" w:cs="BRH Telugu RN"/>
        </w:rPr>
        <w:t>2 |</w:t>
      </w:r>
      <w:r w:rsidRPr="00901E2D">
        <w:rPr>
          <w:rFonts w:ascii="BRH Telugu" w:hAnsi="BRH Telugu" w:cs="BRH Telugu"/>
        </w:rPr>
        <w:t>|</w:t>
      </w:r>
    </w:p>
    <w:p w:rsidR="00CD3A47" w:rsidRPr="00901E2D" w:rsidRDefault="00CD3A47" w:rsidP="00CD3A47">
      <w:pPr>
        <w:pStyle w:val="NoSpacing"/>
      </w:pPr>
    </w:p>
    <w:p w:rsidR="00901E2D" w:rsidRPr="00901E2D" w:rsidRDefault="00901E2D" w:rsidP="00CD3A47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T.A.1.3.1</w:t>
      </w:r>
    </w:p>
    <w:p w:rsidR="00901E2D" w:rsidRDefault="00901E2D" w:rsidP="008E7375">
      <w:pPr>
        <w:pStyle w:val="Telugu-Veda"/>
      </w:pPr>
      <w:r w:rsidRPr="00901E2D">
        <w:t>…«¸…Oµc¹Ým¸(†S³î) …¶ª¶på†kµ¶¢Ã¶¬À-±É…OµYA | ¶¨†fµÀ…lµï¶¢Ã sÀÀ†¶¨±ÀÇÃ lÉ…¶¢Y¹ E†</w:t>
      </w:r>
      <w:r w:rsidR="00CD3A47">
        <w:t xml:space="preserve">I </w:t>
      </w:r>
      <w:r w:rsidRPr="00901E2D">
        <w:t>|</w:t>
      </w:r>
      <w:r w:rsidR="00414171">
        <w:t xml:space="preserve"> </w:t>
      </w:r>
      <w:r w:rsidRPr="00901E2D">
        <w:t>hÉ†©¸…£À©¸à…n £†»¬h¸n lû¸…¶¢À¶¥B | …«¸æhÉñ †±ÉY…Êmå £†OµÅh¸n ±µÃ…¶p¶¥B | OÐ†¶mÀ ¶¢À…±¸ï C†£Àk¼hµB | ¶ª…P¹ ¶ª†P¹±ÀµÀ¶¢Àsñ¤h³ | Y†¶®OÐ …C¶ªî†l¿¶¨hÉ |</w:t>
      </w:r>
      <w:r w:rsidR="00414171">
        <w:t xml:space="preserve"> </w:t>
      </w:r>
      <w:r w:rsidRPr="00901E2D">
        <w:t xml:space="preserve">±ÀµÀ…»ªåh¸ï†Y ¶ª…Q£…lµ(…S³î) ¶ª†P¹±ÀµÀA | </w:t>
      </w:r>
      <w:r w:rsidR="006F2A37">
        <w:br/>
      </w:r>
      <w:r w:rsidRPr="00901E2D">
        <w:t xml:space="preserve">¶m hµ†¶ªï …¢¸Vµï†»p …sû¹SÐ †C»ªå | </w:t>
      </w:r>
      <w:r w:rsidR="006F2A37">
        <w:br/>
      </w:r>
      <w:r w:rsidRPr="00901E2D">
        <w:t xml:space="preserve">±ÀµÀl¿(†S³î) …¶¥ÅgÑ…hµïvOµ(†S³î) ¶¥ÅgÑi | </w:t>
      </w:r>
      <w:r w:rsidRPr="003D5076">
        <w:rPr>
          <w:rFonts w:ascii="BRH Telugu RN" w:hAnsi="BRH Telugu RN" w:cs="BRH Telugu RN"/>
        </w:rPr>
        <w:t>8 (10</w:t>
      </w:r>
      <w:r w:rsidRPr="00901E2D">
        <w:t>)</w:t>
      </w:r>
    </w:p>
    <w:p w:rsidR="00CD3A47" w:rsidRPr="00901E2D" w:rsidRDefault="00CD3A47" w:rsidP="00CD3A47">
      <w:pPr>
        <w:pStyle w:val="NoSpacing"/>
      </w:pPr>
    </w:p>
    <w:p w:rsidR="00901E2D" w:rsidRPr="00901E2D" w:rsidRDefault="00901E2D" w:rsidP="00CD3A47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T.A.1.3.2</w:t>
      </w:r>
    </w:p>
    <w:p w:rsidR="00901E2D" w:rsidRDefault="00901E2D" w:rsidP="008E7375">
      <w:pPr>
        <w:pStyle w:val="Telugu-Veda"/>
        <w:rPr>
          <w:rFonts w:ascii="BRH Telugu RN" w:hAnsi="BRH Telugu RN" w:cs="BRH Telugu RN"/>
        </w:rPr>
      </w:pPr>
      <w:r w:rsidRPr="00901E2D">
        <w:t>¶m »¬ …¶pñÊ¢†lµ ¶ªÀ…OµÅhµ…¶ªï ¶p…m¸æ£À†i | …sÀÀhµÀ±³ †sÀÀhµÀm¸ …¶mÀlµï†¶¢Ã¶mB</w:t>
      </w:r>
      <w:r w:rsidR="00414171">
        <w:t xml:space="preserve"> </w:t>
      </w:r>
      <w:r w:rsidRPr="00901E2D">
        <w:t>|</w:t>
      </w:r>
      <w:r w:rsidR="00414171">
        <w:t xml:space="preserve"> </w:t>
      </w:r>
      <w:r w:rsidRPr="00901E2D">
        <w:t xml:space="preserve">£†¶mm¸…l¸tû†lû¸¶¢B | ¶¨»¨à¶¥Û iñ(S³î)†¶¥O¸ …¶¢v¹ØB | </w:t>
      </w:r>
      <w:r w:rsidR="006F2A37">
        <w:br/>
      </w:r>
      <w:r w:rsidRPr="00901E2D">
        <w:t>…¶¥ÀOµô†OµÅ©Õä …Vµ ©¸†»¨àOÓ | …«¸…±¸…Sµ…¶¢ÌÈªýåò±³-…Y±µ†lµ°µB | …</w:t>
      </w:r>
      <w:r w:rsidR="006F2A37">
        <w:br/>
      </w:r>
      <w:r w:rsidRPr="00901E2D">
        <w:t>¶¢…¶ªmÐå ¶¢†¶ªÀtûB …¶ª¶¬ | …¶ªA</w:t>
      </w:r>
      <w:r w:rsidRPr="00901E2D">
        <w:rPr>
          <w:rFonts w:ascii="BRH Devanagari" w:hAnsi="BRH Devanagari" w:cs="BRH Devanagari"/>
        </w:rPr>
        <w:t>Æ</w:t>
      </w:r>
      <w:r w:rsidRPr="00901E2D">
        <w:t>…¶¢…kµù±µ†¶ªï ¶ª…£hµÀB | …</w:t>
      </w:r>
      <w:r w:rsidR="006F2A37">
        <w:br/>
      </w:r>
      <w:r w:rsidRPr="00901E2D">
        <w:t xml:space="preserve">ËÈpþñ…¶¨OµÅh³ †¶pñ…kµ¶¢ÀB †¶ªîýÅhµB | …C¶¢ÀÃ…m¸lµ†±ÀµÀ-hÉ…hµïm¸ï´m | </w:t>
      </w:r>
      <w:r w:rsidRPr="003D5076">
        <w:rPr>
          <w:rFonts w:ascii="BRH Telugu RN" w:hAnsi="BRH Telugu RN" w:cs="BRH Telugu RN"/>
        </w:rPr>
        <w:t>9 (10)</w:t>
      </w:r>
    </w:p>
    <w:p w:rsidR="006F2A37" w:rsidRDefault="006F2A37" w:rsidP="008E7375">
      <w:pPr>
        <w:pStyle w:val="Telugu-Veda"/>
        <w:rPr>
          <w:rFonts w:ascii="BRH Telugu RN" w:hAnsi="BRH Telugu RN" w:cs="BRH Telugu RN"/>
        </w:rPr>
      </w:pPr>
    </w:p>
    <w:p w:rsidR="006F2A37" w:rsidRPr="003D5076" w:rsidRDefault="006F2A37" w:rsidP="008E7375">
      <w:pPr>
        <w:pStyle w:val="Telugu-Veda"/>
        <w:rPr>
          <w:rFonts w:ascii="BRH Telugu RN" w:hAnsi="BRH Telugu RN" w:cs="BRH Telugu RN"/>
        </w:rPr>
      </w:pPr>
    </w:p>
    <w:p w:rsidR="00901E2D" w:rsidRPr="00901E2D" w:rsidRDefault="00901E2D" w:rsidP="00CD3A47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T.A.1.3.3</w:t>
      </w:r>
    </w:p>
    <w:p w:rsidR="00901E2D" w:rsidRPr="003D5076" w:rsidRDefault="00901E2D" w:rsidP="008E7375">
      <w:pPr>
        <w:pStyle w:val="Telugu-Veda"/>
        <w:rPr>
          <w:rFonts w:ascii="BRH Telugu RN" w:hAnsi="BRH Telugu RN" w:cs="BRH Telugu RN"/>
        </w:rPr>
      </w:pPr>
      <w:r w:rsidRPr="00901E2D">
        <w:t xml:space="preserve">…C¶¢ÀÃ(S³Ø)†¶¥Û ¶p…±¼±µ†°µhµB | …Jh¸ …¢¸VµB †¶pñ±ÀµÀÀ…YïÊmå | ±ÀµÀËhÇþñ †hµlµÀ…¶plµÅ†¶¥ïhÉ | …Jhµ…lÉ¶¢ †£Y¹…o±ÀµÃh³ | …¶pñ¶¢Ã†gA O¸…v¶p†±µï±ÀÉÀ | …£…Ê¥…¶¨gA †hµÀ ¶¢…°¸ï¶¢ÀB | …sÀÀhµÃ‡m¸A hµ…nésÑ†lûµhµ | ¶¥ÀOµô¢¸†«¸ ±µÀ…lµñSµgB | …S¿ñÊ¨î†g¸¶¢…±µåhÉ †¶ª¶¬ | …nY†¶¬´m ¶pÅ†k¼¤(S³î) …¶ª±¸öA | </w:t>
      </w:r>
      <w:r w:rsidRPr="003D5076">
        <w:rPr>
          <w:rFonts w:ascii="BRH Telugu RN" w:hAnsi="BRH Telugu RN" w:cs="BRH Telugu RN"/>
        </w:rPr>
        <w:t>10 (10)</w:t>
      </w:r>
    </w:p>
    <w:p w:rsidR="00CD3A47" w:rsidRPr="00901E2D" w:rsidRDefault="00CD3A47" w:rsidP="00CD3A47">
      <w:pPr>
        <w:pStyle w:val="NoSpacing"/>
      </w:pPr>
    </w:p>
    <w:p w:rsidR="00901E2D" w:rsidRPr="00901E2D" w:rsidRDefault="00901E2D" w:rsidP="00CD3A47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T.A.1.3.4</w:t>
      </w:r>
    </w:p>
    <w:p w:rsidR="00901E2D" w:rsidRPr="00901E2D" w:rsidRDefault="00901E2D" w:rsidP="008E7375">
      <w:pPr>
        <w:pStyle w:val="Telugu-Veda"/>
      </w:pPr>
      <w:r w:rsidRPr="00901E2D">
        <w:t>…YÑïi‡©¸ „¶pñ…iPÉï†¶m ¶ªB | …£…¶¥ö…±µÃq¸†gº ¢¸…«¸(…S³î)»ª | …D…l¼h¸ï‡m¸A …nsÑ†lûµhµ | ¶ªA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¶¢kµù±¿†gA Oµ…±µî¶pûvA | ¶¢±³©¸tû ±µçlµ…h¸(…S³î) ¶ª¶¬ | ClµÀB†PÑ lµÀBP †Vµ°µÀ…±¼¶¢ | hµ†l¸î ¾phµ E…¶¢ lµÅ†¶¥ïhÉ | §hÉ‡m¸ ¶¢ï†kµ±ÀµÀ…né¶¢ | …±µÀ±µÀ†lµ°µ E…¶¢ lµÅ†¶¥ïhÉ | ¶®ôlµ±ÀµÀ‡hÉ Yö†vhµ…ËÈ¥þÛ¶¢ | </w:t>
      </w:r>
    </w:p>
    <w:p w:rsidR="00901E2D" w:rsidRPr="00901E2D" w:rsidRDefault="00901E2D" w:rsidP="008E7375">
      <w:pPr>
        <w:pStyle w:val="Telugu-Veda"/>
        <w:rPr>
          <w:rFonts w:ascii="BRH Telugu" w:hAnsi="BRH Telugu" w:cs="BRH Telugu"/>
        </w:rPr>
      </w:pPr>
      <w:r w:rsidRPr="00901E2D">
        <w:t>…¥¹¶¢Àï†hµ¥¹Û…¶ªï Vµ†°µÀ¾¨ | ±ÀµÃËÈ¢ ¶pñY¹ sûµ</w:t>
      </w:r>
      <w:proofErr w:type="gramStart"/>
      <w:r w:rsidRPr="00901E2D">
        <w:t>ñ(</w:t>
      </w:r>
      <w:proofErr w:type="gramEnd"/>
      <w:r w:rsidRPr="00901E2D">
        <w:t>†S³Ø)…¶¥ïÊmå | ¶ªA</w:t>
      </w:r>
      <w:r w:rsidRPr="00901E2D">
        <w:rPr>
          <w:rFonts w:ascii="BRH Devanagari" w:hAnsi="BRH Devanagari" w:cs="BRH Devanagari"/>
        </w:rPr>
        <w:t>Æ</w:t>
      </w:r>
      <w:r w:rsidRPr="00901E2D">
        <w:rPr>
          <w:rFonts w:ascii="BRH Telugu" w:hAnsi="BRH Telugu" w:cs="BRH Telugu"/>
        </w:rPr>
        <w:t xml:space="preserve">¶¢kµù±¸h¸å </w:t>
      </w:r>
    </w:p>
    <w:p w:rsidR="00901E2D" w:rsidRPr="00901E2D" w:rsidRDefault="00901E2D" w:rsidP="008E7375">
      <w:pPr>
        <w:pStyle w:val="Telugu-Veda"/>
      </w:pPr>
      <w:r w:rsidRPr="00901E2D">
        <w:t>sûµ</w:t>
      </w:r>
      <w:proofErr w:type="gramStart"/>
      <w:r w:rsidRPr="00901E2D">
        <w:t>ñ(</w:t>
      </w:r>
      <w:proofErr w:type="gramEnd"/>
      <w:r w:rsidRPr="00901E2D">
        <w:t>†S³Ø)…¶¥ïÊmå | …±ÀµÃB ¶pñ†ii…¶¨ánå | ¶ªA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¶¢kµù±É h¸B ¶pñ†ii…¶¨ánå | </w:t>
      </w:r>
    </w:p>
    <w:p w:rsidR="00901E2D" w:rsidRPr="00901E2D" w:rsidRDefault="00901E2D" w:rsidP="008E7375">
      <w:pPr>
        <w:pStyle w:val="Telugu-Veda"/>
      </w:pPr>
      <w:r w:rsidRPr="00901E2D">
        <w:t xml:space="preserve">……¶¢…±³©¸†sûµï E…hµï±µæB | </w:t>
      </w:r>
      <w:r w:rsidRPr="003D5076">
        <w:rPr>
          <w:rFonts w:ascii="BRH Telugu RN" w:hAnsi="BRH Telugu RN" w:cs="BRH Telugu RN"/>
        </w:rPr>
        <w:t>11 (16</w:t>
      </w:r>
      <w:r w:rsidRPr="00901E2D">
        <w:t xml:space="preserve">) §ñ Vû¸±ÀµÃ-¶ªÀ¶¢±µÛv¹¶¢Ãì ¶ªÊ¢Àhµ </w:t>
      </w:r>
    </w:p>
    <w:p w:rsidR="00901E2D" w:rsidRDefault="00901E2D" w:rsidP="008E7375">
      <w:pPr>
        <w:pStyle w:val="Telugu-Veda"/>
        <w:rPr>
          <w:rFonts w:ascii="BRH Telugu" w:hAnsi="BRH Telugu" w:cs="BRH Telugu"/>
        </w:rPr>
      </w:pPr>
      <w:r w:rsidRPr="00901E2D">
        <w:rPr>
          <w:rFonts w:ascii="BRH Telugu" w:hAnsi="BRH Telugu" w:cs="BRH Telugu"/>
        </w:rPr>
        <w:t>§ñ ¶ªÃ±µïm¸±¸±ÀµÀg «¸ö£ÀÊm ¶m¶¢</w:t>
      </w:r>
      <w:r w:rsidR="00414171">
        <w:rPr>
          <w:rFonts w:ascii="BRH Telugu" w:hAnsi="BRH Telugu" w:cs="BRH Telugu"/>
        </w:rPr>
        <w:t>ÀB | MA ¶mÈ¢Ã m¸±¸±ÀµÀg¸±ÀµÀ ||</w:t>
      </w:r>
      <w:r w:rsidRPr="003D5076">
        <w:rPr>
          <w:rFonts w:ascii="BRH Telugu RN" w:hAnsi="BRH Telugu RN" w:cs="BRH Telugu RN"/>
        </w:rPr>
        <w:t>3</w:t>
      </w:r>
      <w:r w:rsidRPr="00901E2D">
        <w:rPr>
          <w:rFonts w:ascii="BRH Telugu" w:hAnsi="BRH Telugu" w:cs="BRH Telugu"/>
        </w:rPr>
        <w:t>||</w:t>
      </w:r>
    </w:p>
    <w:p w:rsidR="00CD3A47" w:rsidRPr="00901E2D" w:rsidRDefault="00CD3A47" w:rsidP="00CD3A47">
      <w:pPr>
        <w:pStyle w:val="NoSpacing"/>
      </w:pPr>
    </w:p>
    <w:p w:rsidR="00901E2D" w:rsidRPr="00901E2D" w:rsidRDefault="00901E2D" w:rsidP="00CD3A47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T.A.1.4.1</w:t>
      </w:r>
    </w:p>
    <w:p w:rsidR="00901E2D" w:rsidRPr="00901E2D" w:rsidRDefault="00901E2D" w:rsidP="008E7375">
      <w:pPr>
        <w:pStyle w:val="Telugu-Veda"/>
      </w:pPr>
      <w:r w:rsidRPr="00901E2D">
        <w:t xml:space="preserve">C†°º…lµÀBPÑ†iæhµ…ËÈªþï¶¢ | …£¶pñ†¶ªÊmé …Oµo†nOÉ | DUÉÖþå V¸†lµØgA …m¸»ªå | </w:t>
      </w:r>
    </w:p>
    <w:p w:rsidR="006F2A37" w:rsidRDefault="00901E2D" w:rsidP="008E7375">
      <w:pPr>
        <w:pStyle w:val="Telugu-Veda"/>
      </w:pPr>
      <w:r w:rsidRPr="00901E2D">
        <w:t>…sÀÀsûµÃ‡g¸A hµ…nésÑ†lûµhµ | …Oµ…¶m…O¸sû¹†n ¢¸…«</w:t>
      </w:r>
      <w:proofErr w:type="gramStart"/>
      <w:r w:rsidRPr="00901E2D">
        <w:t>¸(</w:t>
      </w:r>
      <w:proofErr w:type="gramEnd"/>
      <w:r w:rsidRPr="00901E2D">
        <w:t>…S³î)»ª |</w:t>
      </w:r>
    </w:p>
    <w:p w:rsidR="00901E2D" w:rsidRPr="003D5076" w:rsidRDefault="00901E2D" w:rsidP="008E7375">
      <w:pPr>
        <w:pStyle w:val="Telugu-Veda"/>
        <w:rPr>
          <w:rFonts w:ascii="BRH Telugu RN" w:hAnsi="BRH Telugu RN" w:cs="BRH Telugu RN"/>
        </w:rPr>
      </w:pPr>
      <w:r w:rsidRPr="00901E2D">
        <w:lastRenderedPageBreak/>
        <w:t xml:space="preserve">…C¶¬†h¸n …nsÑ†lûµhµ | C¶mé¶¢À§ñþé†hµ ¶¢ÀÅ…aîhµ | …C¶¬A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†¢Ð a…¶¢¶m†¶pñlµB | …Jh¸ …¢¸VµB †¶pñ±ÀµÀÀ…YïÊmå | …¶¥±µl³†±ÀµÀhÐñ…¶p lµÅ†¶¥ïhÉ | </w:t>
      </w:r>
      <w:r w:rsidRPr="003D5076">
        <w:rPr>
          <w:rFonts w:ascii="BRH Telugu RN" w:hAnsi="BRH Telugu RN" w:cs="BRH Telugu RN"/>
        </w:rPr>
        <w:t>12 (10)</w:t>
      </w:r>
    </w:p>
    <w:p w:rsidR="00CD3A47" w:rsidRPr="00901E2D" w:rsidRDefault="00CD3A47" w:rsidP="00CD3A47">
      <w:pPr>
        <w:pStyle w:val="NoSpacing"/>
      </w:pPr>
    </w:p>
    <w:p w:rsidR="00901E2D" w:rsidRPr="00901E2D" w:rsidRDefault="00901E2D" w:rsidP="00CD3A47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T.A.1.4.2</w:t>
      </w:r>
    </w:p>
    <w:p w:rsidR="00901E2D" w:rsidRPr="003D5076" w:rsidRDefault="00901E2D" w:rsidP="008E7375">
      <w:pPr>
        <w:pStyle w:val="Telugu-Veda"/>
        <w:rPr>
          <w:rFonts w:ascii="BRH Telugu RN" w:hAnsi="BRH Telugu RN" w:cs="BRH Telugu RN"/>
        </w:rPr>
      </w:pPr>
      <w:r w:rsidRPr="00901E2D">
        <w:t xml:space="preserve">CtûlûµÃ¶mömÐå-„tû†¶Té¶må …E¶¢ | …¢¸hµ†¶¢mÐå …¶¢À±µÀl³†Sµg¸B | </w:t>
      </w:r>
      <w:r w:rsidR="006F2A37">
        <w:br/>
      </w:r>
      <w:r w:rsidRPr="00901E2D">
        <w:t xml:space="preserve">C¶¢ÀÀhÐ YÉhµÀ£À¶¨À†¶¢ÀÀP…£À¶¢ | ¶ª¶mél¸èB ¶ª¶¬ †lµlµÅ…Ê¥ ¶¬ | C¶plûµöÌÈªýå±³-¶¢»ªå†¶¢Ë±Çþä…±¼¶¢ | …£…¦P¹†¶ªB Oµ…¶p±¼ç¶mB | </w:t>
      </w:r>
      <w:r w:rsidR="006F2A37">
        <w:br/>
      </w:r>
      <w:r w:rsidRPr="00901E2D">
        <w:t xml:space="preserve">COµÀñlµè¶ªï ±ÀÇÃ†kµùþï¶¢Ã…¶m¶ªï | …OµÅlµè†Êªï…¶¢ vÑ†»¬o | </w:t>
      </w:r>
      <w:r w:rsidR="006F2A37">
        <w:br/>
      </w:r>
      <w:r w:rsidRPr="00901E2D">
        <w:t xml:space="preserve">Ê¬¶¢Àhµ¶¥Û†°µÀ¾¨ …£l¸ïh³ | …C°µä‡±ÀÇÃB °º…¶pgÑ†±¼¶¢ | </w:t>
      </w:r>
      <w:r w:rsidRPr="003D5076">
        <w:rPr>
          <w:rFonts w:ascii="BRH Telugu RN" w:hAnsi="BRH Telugu RN" w:cs="BRH Telugu RN"/>
        </w:rPr>
        <w:t>13 (10)</w:t>
      </w:r>
    </w:p>
    <w:p w:rsidR="00CD3A47" w:rsidRPr="00901E2D" w:rsidRDefault="00CD3A47" w:rsidP="00CD3A47">
      <w:pPr>
        <w:pStyle w:val="NoSpacing"/>
      </w:pPr>
    </w:p>
    <w:p w:rsidR="00901E2D" w:rsidRPr="00901E2D" w:rsidRDefault="00901E2D" w:rsidP="00CD3A47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T.A.1.4.3</w:t>
      </w:r>
    </w:p>
    <w:p w:rsidR="00901E2D" w:rsidRPr="003D5076" w:rsidRDefault="00901E2D" w:rsidP="008E7375">
      <w:pPr>
        <w:pStyle w:val="Telugu-Veda"/>
        <w:rPr>
          <w:rFonts w:ascii="BRH Telugu RN" w:hAnsi="BRH Telugu RN" w:cs="BRH Telugu RN"/>
        </w:rPr>
      </w:pPr>
      <w:r w:rsidRPr="00901E2D">
        <w:t xml:space="preserve">lµÀ±¼í°µA lÉ†¶¢vÑ…OÉ¶¨À | …¶¢À¶mÃ†m¸¶¢ÀÀ…lµOµA †SµÅÊ¬ | </w:t>
      </w:r>
      <w:r w:rsidR="006F2A37">
        <w:br/>
      </w:r>
      <w:r w:rsidRPr="00901E2D">
        <w:t xml:space="preserve">…Jh¸ …¢¸VµB †¶pñ¶¢…lµoåB | …ËÈ¢lµÀï†hÐ ±ÀµÃ…nå ËÈ¥†¦±¿B | h¸ …CS¼éB ¶p†¶¢¶¢Ã…m¸ C‡ËÈmþö°µhµ | …E¶¬ †a…£O¸¶¢À-†¶p±¼¶p¶¥ï´m | hµ…ËÈªþï©¸ sûµ†¶¢i | </w:t>
      </w:r>
      <w:r w:rsidR="006F2A37">
        <w:br/>
      </w:r>
      <w:r w:rsidRPr="00901E2D">
        <w:t xml:space="preserve">…EÊ¬¶¬ †¶¢B ¶ªö…hµ¶p¶ªB | ¶¢À†±µÀ…hµB ¶ªÃ†±µïhµöVµB | </w:t>
      </w:r>
      <w:r w:rsidR="006F2A37">
        <w:br/>
      </w:r>
      <w:r w:rsidRPr="00901E2D">
        <w:t xml:space="preserve">¶¥†±µî …¶ª¶pñ…k¸ D†¶¢ÅgÉ | </w:t>
      </w:r>
      <w:r w:rsidRPr="003D5076">
        <w:rPr>
          <w:rFonts w:ascii="BRH Telugu RN" w:hAnsi="BRH Telugu RN" w:cs="BRH Telugu RN"/>
        </w:rPr>
        <w:t>14 (10)</w:t>
      </w:r>
    </w:p>
    <w:p w:rsidR="00901E2D" w:rsidRDefault="00901E2D" w:rsidP="008E7375">
      <w:pPr>
        <w:pStyle w:val="Telugu-Veda"/>
        <w:rPr>
          <w:rFonts w:ascii="BRH Telugu" w:hAnsi="BRH Telugu" w:cs="BRH Telugu"/>
        </w:rPr>
      </w:pPr>
      <w:r w:rsidRPr="00901E2D">
        <w:rPr>
          <w:rFonts w:ascii="BRH Telugu" w:hAnsi="BRH Telugu" w:cs="BRH Telugu"/>
        </w:rPr>
        <w:t xml:space="preserve">§ñ Vû¸±ÀµÃ-¶ªÀ¶¢±µÛv¹¶¢Ãì ¶ªÊ¢Àhµ §ñ ¶ªÃ±µïm¸±¸±ÀµÀg «¸ö£ÀÊm </w:t>
      </w:r>
      <w:r w:rsidR="006F2A37">
        <w:rPr>
          <w:rFonts w:ascii="BRH Telugu" w:hAnsi="BRH Telugu" w:cs="BRH Telugu"/>
        </w:rPr>
        <w:br/>
      </w:r>
      <w:r w:rsidRPr="00901E2D">
        <w:rPr>
          <w:rFonts w:ascii="BRH Telugu" w:hAnsi="BRH Telugu" w:cs="BRH Telugu"/>
        </w:rPr>
        <w:t>¶m¶¢ÀB</w:t>
      </w:r>
      <w:r w:rsidR="00414171">
        <w:rPr>
          <w:rFonts w:ascii="BRH Telugu" w:hAnsi="BRH Telugu" w:cs="BRH Telugu"/>
        </w:rPr>
        <w:t xml:space="preserve"> </w:t>
      </w:r>
      <w:r w:rsidRPr="00901E2D">
        <w:rPr>
          <w:rFonts w:ascii="BRH Telugu" w:hAnsi="BRH Telugu" w:cs="BRH Telugu"/>
        </w:rPr>
        <w:t xml:space="preserve">| MA ¶mÈ¢Ã m¸±¸±ÀµÀg¸±ÀµÀ || </w:t>
      </w:r>
      <w:r w:rsidRPr="003D5076">
        <w:rPr>
          <w:rFonts w:ascii="BRH Telugu RN" w:hAnsi="BRH Telugu RN" w:cs="BRH Telugu RN"/>
        </w:rPr>
        <w:t xml:space="preserve">4 </w:t>
      </w:r>
      <w:r w:rsidRPr="00901E2D">
        <w:rPr>
          <w:rFonts w:ascii="BRH Telugu" w:hAnsi="BRH Telugu" w:cs="BRH Telugu"/>
        </w:rPr>
        <w:t>||</w:t>
      </w:r>
    </w:p>
    <w:p w:rsidR="00414171" w:rsidRDefault="00414171" w:rsidP="00893748">
      <w:pPr>
        <w:pStyle w:val="NoSpacing"/>
      </w:pPr>
    </w:p>
    <w:p w:rsidR="006F2A37" w:rsidRDefault="006F2A37" w:rsidP="00893748">
      <w:pPr>
        <w:pStyle w:val="NoSpacing"/>
      </w:pPr>
    </w:p>
    <w:p w:rsidR="006F2A37" w:rsidRDefault="006F2A37" w:rsidP="00893748">
      <w:pPr>
        <w:pStyle w:val="NoSpacing"/>
      </w:pPr>
    </w:p>
    <w:p w:rsidR="006F2A37" w:rsidRDefault="006F2A37" w:rsidP="00893748">
      <w:pPr>
        <w:pStyle w:val="NoSpacing"/>
      </w:pPr>
    </w:p>
    <w:p w:rsidR="006F2A37" w:rsidRPr="00901E2D" w:rsidRDefault="006F2A37" w:rsidP="00893748">
      <w:pPr>
        <w:pStyle w:val="NoSpacing"/>
      </w:pPr>
    </w:p>
    <w:p w:rsidR="00901E2D" w:rsidRPr="00901E2D" w:rsidRDefault="00901E2D" w:rsidP="00CD3A47">
      <w:pPr>
        <w:pStyle w:val="3-Eng-Subheading-VedaVMSTelugu"/>
        <w:rPr>
          <w:rFonts w:ascii="BRH Telugu" w:hAnsi="BRH Telugu" w:cs="BRH Telugu"/>
          <w:sz w:val="40"/>
        </w:rPr>
      </w:pPr>
      <w:r w:rsidRPr="00901E2D">
        <w:lastRenderedPageBreak/>
        <w:t>T.A.1.5.1</w:t>
      </w:r>
    </w:p>
    <w:p w:rsidR="00901E2D" w:rsidRPr="003D5076" w:rsidRDefault="00901E2D" w:rsidP="008E7375">
      <w:pPr>
        <w:pStyle w:val="Telugu-Veda"/>
        <w:rPr>
          <w:rFonts w:ascii="BRH Telugu RN" w:hAnsi="BRH Telugu RN" w:cs="BRH Telugu RN"/>
        </w:rPr>
      </w:pPr>
      <w:r w:rsidRPr="00901E2D">
        <w:t xml:space="preserve">C†i …h¸¶¢Ãñ†gº ¢¸…«¸(…S³î)»ª | …C»¨à†¶¢Zñ …¶¥hµ†»Té Vµ | </w:t>
      </w:r>
      <w:r w:rsidR="006F2A37">
        <w:br/>
      </w:r>
      <w:r w:rsidRPr="00901E2D">
        <w:t xml:space="preserve">£Ê¥ö lÉ¢¸ £†¶pñ¶¬…±µnå | …CS¼é†Z¢¸ú …C¶ª†¶¥Ûhµ | ËÈm¶¢ lÉ†¢Ð ¶m …¶¢À±µåþïB | ¶m ±¸Y¹ †¶¢±µÀ…gÑ £sûµÀB | m¸S¼é±³ ÊmmÐçò ¶m †¶p¶¢…¶¢Ã¶mB | </w:t>
      </w:r>
      <w:r w:rsidR="006F2A37">
        <w:br/>
      </w:r>
      <w:r w:rsidRPr="00901E2D">
        <w:t>…¶¢ÃhµÅ†OµÖVµÛ …¶m £†lµïhÉ</w:t>
      </w:r>
      <w:r w:rsidR="00F7552A">
        <w:t xml:space="preserve"> </w:t>
      </w:r>
      <w:r w:rsidRPr="00901E2D">
        <w:t xml:space="preserve">| …l¼¶¢ïËÈªþï…O¸ lûµ†¶mÀ±¸±¼åþéB | </w:t>
      </w:r>
      <w:r w:rsidR="006F2A37">
        <w:br/>
      </w:r>
      <w:r w:rsidRPr="00901E2D">
        <w:t xml:space="preserve">…¶pÅ…k¼¢¸ï¶¢À†¶p±¸ …¦ñh¸ | </w:t>
      </w:r>
      <w:r w:rsidRPr="003D5076">
        <w:rPr>
          <w:rFonts w:ascii="BRH Telugu RN" w:hAnsi="BRH Telugu RN" w:cs="BRH Telugu RN"/>
        </w:rPr>
        <w:t>15 (10)</w:t>
      </w:r>
    </w:p>
    <w:p w:rsidR="00CD3A47" w:rsidRPr="00901E2D" w:rsidRDefault="00CD3A47" w:rsidP="00CD3A47">
      <w:pPr>
        <w:pStyle w:val="NoSpacing"/>
      </w:pPr>
    </w:p>
    <w:p w:rsidR="00901E2D" w:rsidRPr="00901E2D" w:rsidRDefault="00901E2D" w:rsidP="00CD3A47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T.A.1.5.2</w:t>
      </w:r>
    </w:p>
    <w:p w:rsidR="00893748" w:rsidRDefault="00901E2D" w:rsidP="008E7375">
      <w:pPr>
        <w:pStyle w:val="Telugu-Veda"/>
      </w:pPr>
      <w:r w:rsidRPr="00901E2D">
        <w:t>hµÊªïmÐçò ¶¢†£Àñ±µÃ…Êpg | …lûµ¶mÀ†±¸Ýþï-¶¢À…Wû¶m†kµùþö±ÀµÀA | hµ†l¼…¶mçòlûµ†¶mÀ±¼…hµïYïA</w:t>
      </w:r>
      <w:r w:rsidR="00F7552A">
        <w:t xml:space="preserve"> </w:t>
      </w:r>
      <w:r w:rsidRPr="00901E2D">
        <w:t xml:space="preserve">| …Csûµñ†¶¢±Éä…¶¨À Vµ†°µhÉ | </w:t>
      </w:r>
    </w:p>
    <w:p w:rsidR="00901E2D" w:rsidRPr="003D5076" w:rsidRDefault="00901E2D" w:rsidP="008E7375">
      <w:pPr>
        <w:pStyle w:val="Telugu-Veda"/>
        <w:rPr>
          <w:rFonts w:ascii="BRH Telugu RN" w:hAnsi="BRH Telugu RN" w:cs="BRH Telugu RN"/>
        </w:rPr>
      </w:pPr>
      <w:r w:rsidRPr="00901E2D">
        <w:t>JhµlÉ¶¢ ¶¥A</w:t>
      </w:r>
      <w:r w:rsidRPr="00901E2D">
        <w:rPr>
          <w:rFonts w:ascii="BRH Devanagari" w:hAnsi="BRH Devanagari" w:cs="BRH Devanagari"/>
        </w:rPr>
        <w:t>Æ</w:t>
      </w:r>
      <w:r w:rsidRPr="00901E2D">
        <w:t>±ÀÇÃ±³-s¹±³†¶¬¶ªê…hµï¶ªï | …Jhµl³ †±µÀlµñ…¶ªï lûµ¶mÀB | …±µÀlµñ†¶ªï hÉö…¶¢ lûµ†¶mÀ±¸±¼åþéB | ¦…±µ G†iêÊp¶¨ | ¶ª †¶pñ…¶¢†±ÐØþï„sûµ¶¢h³ | hµ…«¸îl³ ±ÀµÀB ¶ª†¶pñ…¶¢±ÉØþï†g …±ÀµÀYÉß…¶m ±ÀµÀ†YhÉ | …±µÀlµñ…¶ªï ¶ª ¦…±µB ¶pñ†ilµlû¸i | ËÈm¶m(†S³î) …±µÀlµñ D†±µÀOÐ sûµ¶¢i | ±ÀµÀ …J¶¢A Ê¢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†lµ | </w:t>
      </w:r>
      <w:r w:rsidRPr="003D5076">
        <w:rPr>
          <w:rFonts w:ascii="BRH Telugu RN" w:hAnsi="BRH Telugu RN" w:cs="BRH Telugu RN"/>
        </w:rPr>
        <w:t>16 (13)</w:t>
      </w:r>
    </w:p>
    <w:p w:rsidR="00901E2D" w:rsidRPr="00901E2D" w:rsidRDefault="00901E2D" w:rsidP="008E7375">
      <w:pPr>
        <w:pStyle w:val="Telugu-Veda"/>
        <w:rPr>
          <w:rFonts w:ascii="BRH Telugu" w:hAnsi="BRH Telugu" w:cs="BRH Telugu"/>
        </w:rPr>
      </w:pPr>
      <w:r w:rsidRPr="00901E2D">
        <w:rPr>
          <w:rFonts w:ascii="BRH Telugu" w:hAnsi="BRH Telugu" w:cs="BRH Telugu"/>
        </w:rPr>
        <w:t xml:space="preserve">§ñ Vû¸±ÀµÃ-¶ªÀ¶¢±µÛv¹¶¢Ãì ¶ªÊ¢Àhµ §ñ ¶ªÃ±µïm¸±¸±ÀµÀg «¸ö£ÀÊm ¶m¶¢ÀB | MA ¶mÈ¢Ã m¸±¸±ÀµÀg¸±ÀµÀ || </w:t>
      </w:r>
      <w:r w:rsidRPr="003D5076">
        <w:rPr>
          <w:rFonts w:ascii="BRH Telugu RN" w:hAnsi="BRH Telugu RN" w:cs="BRH Telugu RN"/>
        </w:rPr>
        <w:t>5</w:t>
      </w:r>
      <w:r w:rsidRPr="00901E2D">
        <w:rPr>
          <w:rFonts w:ascii="BRH Telugu" w:hAnsi="BRH Telugu" w:cs="BRH Telugu"/>
        </w:rPr>
        <w:t xml:space="preserve"> ||</w:t>
      </w:r>
    </w:p>
    <w:p w:rsidR="00901E2D" w:rsidRPr="00901E2D" w:rsidRDefault="00901E2D" w:rsidP="00CD3A47">
      <w:pPr>
        <w:pStyle w:val="NoSpacing"/>
      </w:pPr>
    </w:p>
    <w:p w:rsidR="00CD3A47" w:rsidRDefault="00901E2D" w:rsidP="00CD3A47">
      <w:pPr>
        <w:pStyle w:val="3-Eng-Subheading-VedaVMSTelugu"/>
      </w:pPr>
      <w:r w:rsidRPr="00901E2D">
        <w:t>T.A.1.6.1</w:t>
      </w:r>
    </w:p>
    <w:p w:rsidR="00901E2D" w:rsidRPr="003D5076" w:rsidRDefault="00901E2D" w:rsidP="008E7375">
      <w:pPr>
        <w:pStyle w:val="Telugu-Veda"/>
        <w:rPr>
          <w:rFonts w:ascii="BRH Telugu RN" w:hAnsi="BRH Telugu RN" w:cs="BRH Telugu RN"/>
        </w:rPr>
      </w:pPr>
      <w:r w:rsidRPr="00901E2D">
        <w:t xml:space="preserve">…C…hµÃï…±¸èþö°Ð„†i±µ¥¹Ûh³ | ¦†¦±µB …¶pñlµÅ†¶¥ïhÉ | ËÈm¶¢ ±µÃ¶pA †¶m ¢¸…«¸(…S³î)»ª | ¶m Vµ†°µÀB ¶pñ…ilµÅ†¶¥ïhÉ| …CmÐï…¶mïA hµÀ †¶m »¬(S³Ø)…«¸ñhµB | </w:t>
      </w:r>
      <w:r w:rsidRPr="00901E2D">
        <w:lastRenderedPageBreak/>
        <w:t xml:space="preserve">…¶ªhµ †¶ªål³ lÉ…¶¢v†°µgA | vÑ»¬hÐ„°ºä †¥¹±µ…§±¼øþäB | …¶ªÃ±µï†«Òïlµ…±ÀµÀ¶mA †¶pñi | hµöA Oµ±Ð†»¨ ¶mï…cÝwO¸A | …hµöA Oµ†±Ð»¨ …nY¹†¶mÀO¸A | </w:t>
      </w:r>
      <w:r w:rsidRPr="003D5076">
        <w:rPr>
          <w:rFonts w:ascii="BRH Telugu RN" w:hAnsi="BRH Telugu RN" w:cs="BRH Telugu RN"/>
        </w:rPr>
        <w:t>17 (10)</w:t>
      </w:r>
    </w:p>
    <w:p w:rsidR="00CD3A47" w:rsidRPr="00901E2D" w:rsidRDefault="00CD3A47" w:rsidP="00CD3A47">
      <w:pPr>
        <w:pStyle w:val="NoSpacing"/>
      </w:pPr>
    </w:p>
    <w:p w:rsidR="00901E2D" w:rsidRPr="00901E2D" w:rsidRDefault="00901E2D" w:rsidP="00CD3A47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T.A.1.6.2</w:t>
      </w:r>
    </w:p>
    <w:p w:rsidR="00901E2D" w:rsidRPr="00901E2D" w:rsidRDefault="00901E2D" w:rsidP="008E7375">
      <w:pPr>
        <w:pStyle w:val="Telugu-Veda"/>
      </w:pPr>
      <w:proofErr w:type="gramStart"/>
      <w:r w:rsidRPr="00901E2D">
        <w:t>nY¹</w:t>
      </w:r>
      <w:proofErr w:type="gramEnd"/>
      <w:r w:rsidRPr="00901E2D">
        <w:t xml:space="preserve">¶mÀO¸‡Ê¢À ¶mï…cÝwO¸ | C¤À ¢¸Vµ-¶¢ÀÀq¸†¶ªh¸…£Ài | </w:t>
      </w:r>
    </w:p>
    <w:p w:rsidR="00901E2D" w:rsidRPr="00901E2D" w:rsidRDefault="00901E2D" w:rsidP="008E7375">
      <w:pPr>
        <w:pStyle w:val="Telugu-Veda"/>
      </w:pPr>
      <w:r w:rsidRPr="00901E2D">
        <w:t xml:space="preserve">hµËÈªþî ¶ª±µö sÀÀhµ†¢Ð ¶m…¶¢ÀÊmå | ¶¢À±¸ïl¸ Oµ±µh¸öh³ †¶pñ¶pÁ…±Ðlû¸A | s¹ñ¶¬î†g D…qÒéi | ±ÀµÀ †J¶¢A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…Ê¢lµ | ¶ª PvÀ ¶ª´¢À¶¢kµù±µ JËhÇB Êªm¸†otûB …¶ª¶¬ | Em¸çò±ÀµÀ ¶ª±¸ö´m-O¸¶¢Ã†¶mtû…¶¢¶¬i | ¶ª ……lµñ¶pûùB | </w:t>
      </w:r>
    </w:p>
    <w:p w:rsidR="00901E2D" w:rsidRPr="003D5076" w:rsidRDefault="00901E2D" w:rsidP="008E7375">
      <w:pPr>
        <w:pStyle w:val="Telugu-Veda"/>
        <w:rPr>
          <w:rFonts w:ascii="BRH Telugu RN" w:hAnsi="BRH Telugu RN" w:cs="BRH Telugu RN"/>
        </w:rPr>
      </w:pPr>
      <w:r w:rsidRPr="00901E2D">
        <w:t xml:space="preserve">hµ…ËÈªþï©¸ sûµ†¶¢i | </w:t>
      </w:r>
      <w:r w:rsidRPr="003D5076">
        <w:rPr>
          <w:rFonts w:ascii="BRH Telugu RN" w:hAnsi="BRH Telugu RN" w:cs="BRH Telugu RN"/>
        </w:rPr>
        <w:t>18 (10)</w:t>
      </w:r>
    </w:p>
    <w:p w:rsidR="00CD3A47" w:rsidRPr="00901E2D" w:rsidRDefault="00CD3A47" w:rsidP="00CD3A47">
      <w:pPr>
        <w:pStyle w:val="NoSpacing"/>
      </w:pPr>
    </w:p>
    <w:p w:rsidR="00893748" w:rsidRDefault="00893748" w:rsidP="00CD3A47">
      <w:pPr>
        <w:pStyle w:val="3-Eng-Subheading-VedaVMSTelugu"/>
      </w:pPr>
    </w:p>
    <w:p w:rsidR="00901E2D" w:rsidRPr="00901E2D" w:rsidRDefault="00901E2D" w:rsidP="00CD3A47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T.A.1.6.3</w:t>
      </w:r>
    </w:p>
    <w:p w:rsidR="00901E2D" w:rsidRPr="003D5076" w:rsidRDefault="00901E2D" w:rsidP="008E7375">
      <w:pPr>
        <w:pStyle w:val="Telugu-Veda"/>
        <w:rPr>
          <w:rFonts w:ascii="BRH Telugu RN" w:hAnsi="BRH Telugu RN" w:cs="BRH Telugu RN"/>
        </w:rPr>
      </w:pPr>
      <w:r w:rsidRPr="00901E2D">
        <w:t>C†¶¢ …lµñrÒù C(†S³î)…¶¥¶¢À†j¶¢Ài¶¨áh³ | …E…±ÀµÃ¶mB …OµÅ©Òä …lµ¶¥†tûB …</w:t>
      </w:r>
      <w:r w:rsidR="006F2A37">
        <w:br/>
      </w:r>
      <w:r w:rsidRPr="00901E2D">
        <w:t>¶ª¶¬‡ËÈªþñB | D…¶¢±µå-£À…¶mçòB ¶¥…V¸ï lûµ†¶¢À¶måA | G¶p¶ªÀé»¬ hµA ¶</w:t>
      </w:r>
      <w:r w:rsidR="006F2A37">
        <w:br/>
      </w:r>
      <w:r w:rsidRPr="00901E2D">
        <w:t xml:space="preserve">mÅ¶¢Àg¸-¶¢À†kµl¸ñ…£Ài | JhµË±ÀÇÀ Ê¢¶mçòB ¶ªv¹ †¶¢ÅO¸ï …¶ª¶¬ | </w:t>
      </w:r>
      <w:r w:rsidR="006F2A37">
        <w:br/>
      </w:r>
      <w:r w:rsidRPr="00901E2D">
        <w:t>C¶ªÀ±¸´m †¶p±¼…¶¢Å¶¥Ûi | ¶pÅ†k¼…¶¢ï(…S³î) ¶¥À†¶¢Àj | h¸…¶¢À¶mö-†¶¢»ªæhµB ¶ªA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¶¢…kµù±Ð …l¼¶¢†cÛ | </w:t>
      </w:r>
      <w:r w:rsidRPr="00901E2D">
        <w:rPr>
          <w:rFonts w:ascii="BRH Telugu" w:hAnsi="BRH Telugu" w:cs="BRH Telugu"/>
        </w:rPr>
        <w:t xml:space="preserve">ËÈm¶¢A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£lµÀ©¸-„„V¸‡±¸ï´m hÉ…¢¸»ªmÓ | CmÐï¶mï‡ËÈªþî lµÀñ…¶®ïh¸A | ±ÀÇÃ …lµÀñ¶¬ïi | sûµñ¶¥ïhÉ †¶ªö±¸Øv³ …vÑO¸h³ | Ehµñþïhµ †¶¢Àgâ…v¹n | ¶ªÃ±µï ¶¢Àgâ‡v¹ m¸ï…P¹ï±ÀÀO¸B | </w:t>
      </w:r>
      <w:r w:rsidR="006F2A37">
        <w:br/>
      </w:r>
      <w:r w:rsidRPr="00901E2D">
        <w:t xml:space="preserve">Chµ ±µèþö(S³î)†¶ªn…±µöVµm¸B | </w:t>
      </w:r>
      <w:r w:rsidRPr="003D5076">
        <w:rPr>
          <w:rFonts w:ascii="BRH Telugu RN" w:hAnsi="BRH Telugu RN" w:cs="BRH Telugu RN"/>
        </w:rPr>
        <w:t>19 (15)</w:t>
      </w:r>
    </w:p>
    <w:p w:rsidR="00901E2D" w:rsidRDefault="00901E2D" w:rsidP="008E7375">
      <w:pPr>
        <w:pStyle w:val="Telugu-Veda"/>
        <w:rPr>
          <w:rFonts w:ascii="BRH Telugu" w:hAnsi="BRH Telugu" w:cs="BRH Telugu"/>
        </w:rPr>
      </w:pPr>
      <w:r w:rsidRPr="00901E2D">
        <w:rPr>
          <w:rFonts w:ascii="BRH Telugu" w:hAnsi="BRH Telugu" w:cs="BRH Telugu"/>
        </w:rPr>
        <w:lastRenderedPageBreak/>
        <w:t xml:space="preserve">§ñ Vû¸±ÀµÃ-¶ªÀ¶¢±µÛv¹¶¢Ãì ¶ªÊ¢Àhµ §ñ ¶ªÃ±µïm¸±¸±ÀµÀg «¸ö£ÀÊm </w:t>
      </w:r>
      <w:r w:rsidR="006F2A37">
        <w:rPr>
          <w:rFonts w:ascii="BRH Telugu" w:hAnsi="BRH Telugu" w:cs="BRH Telugu"/>
        </w:rPr>
        <w:br/>
      </w:r>
      <w:r w:rsidRPr="00901E2D">
        <w:rPr>
          <w:rFonts w:ascii="BRH Telugu" w:hAnsi="BRH Telugu" w:cs="BRH Telugu"/>
        </w:rPr>
        <w:t xml:space="preserve">¶m¶¢ÀB | MA ¶mÈ¢Ã m¸±¸±ÀµÀg¸±ÀµÀ || </w:t>
      </w:r>
      <w:r w:rsidRPr="003D5076">
        <w:rPr>
          <w:rFonts w:ascii="BRH Telugu RN" w:hAnsi="BRH Telugu RN" w:cs="BRH Telugu RN"/>
        </w:rPr>
        <w:t xml:space="preserve">6 </w:t>
      </w:r>
      <w:r w:rsidRPr="00901E2D">
        <w:rPr>
          <w:rFonts w:ascii="BRH Telugu" w:hAnsi="BRH Telugu" w:cs="BRH Telugu"/>
        </w:rPr>
        <w:t>||</w:t>
      </w:r>
    </w:p>
    <w:p w:rsidR="00CD3A47" w:rsidRPr="00901E2D" w:rsidRDefault="00CD3A47" w:rsidP="00F7552A">
      <w:pPr>
        <w:pStyle w:val="NoSpacing"/>
      </w:pPr>
    </w:p>
    <w:p w:rsidR="00901E2D" w:rsidRPr="00901E2D" w:rsidRDefault="00901E2D" w:rsidP="00CD3A47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T.A.1.7.1</w:t>
      </w:r>
    </w:p>
    <w:p w:rsidR="00901E2D" w:rsidRPr="00901E2D" w:rsidRDefault="00901E2D" w:rsidP="008E7375">
      <w:pPr>
        <w:pStyle w:val="Telugu-Veda"/>
      </w:pPr>
      <w:r w:rsidRPr="00901E2D">
        <w:t xml:space="preserve">D±ÐSÐ sû¹ñYB ¶pd†±µB ¶p…hµUØB | ¶ªö±µä±Ð YÑïi¾¨¶¢Ã†´m £…sû¹¶ªB | </w:t>
      </w:r>
    </w:p>
    <w:p w:rsidR="00901E2D" w:rsidRPr="00901E2D" w:rsidRDefault="00901E2D" w:rsidP="008E7375">
      <w:pPr>
        <w:pStyle w:val="Telugu-Veda"/>
      </w:pPr>
      <w:proofErr w:type="gramStart"/>
      <w:r w:rsidRPr="00901E2D">
        <w:t>hÉ</w:t>
      </w:r>
      <w:proofErr w:type="gramEnd"/>
      <w:r w:rsidRPr="00901E2D">
        <w:t xml:space="preserve"> CËÈªþî ¶ª±Éö l¼¶¢†¶¢Ãhµ…¶pnå | H±µÝA lµÀ¶®m¸ C¶m¶p¶ªÀë†±µ¶må …Ei | </w:t>
      </w:r>
    </w:p>
    <w:p w:rsidR="00901E2D" w:rsidRPr="00901E2D" w:rsidRDefault="00901E2D" w:rsidP="008E7375">
      <w:pPr>
        <w:pStyle w:val="Telugu-Veda"/>
      </w:pPr>
      <w:r w:rsidRPr="00901E2D">
        <w:t xml:space="preserve">Oµ†¶¥ïqÒ„…¶¨à¶¢ÀB | ¶ª ¶¢À¶®Ê¢À±µÀA †¶m Y…¶®i | hµ…ËÈªþï©¸ sûµ†¶¢i | </w:t>
      </w:r>
    </w:p>
    <w:p w:rsidR="00901E2D" w:rsidRPr="00901E2D" w:rsidRDefault="00901E2D" w:rsidP="008E7375">
      <w:pPr>
        <w:pStyle w:val="Telugu-Veda"/>
      </w:pPr>
      <w:r w:rsidRPr="00901E2D">
        <w:t xml:space="preserve">±ÀµÀ…hÉå ¦†vêA Oµ¶¥ï¶p ±Ð…Vµm¸†¶¢h³ | …E…nçò±ÀµÃ†¶¢h³ ¶pÁ…¶¨ÖvA …Whµñ†sû¹¶mÀ | </w:t>
      </w:r>
    </w:p>
    <w:p w:rsidR="00901E2D" w:rsidRPr="003D5076" w:rsidRDefault="00901E2D" w:rsidP="008E7375">
      <w:pPr>
        <w:pStyle w:val="Telugu-Veda"/>
        <w:rPr>
          <w:rFonts w:ascii="BRH Telugu RN" w:hAnsi="BRH Telugu RN" w:cs="BRH Telugu RN"/>
        </w:rPr>
      </w:pPr>
      <w:r w:rsidRPr="00901E2D">
        <w:t xml:space="preserve">±ÀµÀ…»ªî´mæ ¶ªÃ…±¸ï C†±¼êh¸B …¶ª¶på …«¸OµA | </w:t>
      </w:r>
      <w:r w:rsidRPr="003D5076">
        <w:rPr>
          <w:rFonts w:ascii="BRH Telugu RN" w:hAnsi="BRH Telugu RN" w:cs="BRH Telugu RN"/>
        </w:rPr>
        <w:t>20 (10)</w:t>
      </w:r>
    </w:p>
    <w:p w:rsidR="00CD3A47" w:rsidRPr="00901E2D" w:rsidRDefault="00CD3A47" w:rsidP="00CD3A47">
      <w:pPr>
        <w:pStyle w:val="NoSpacing"/>
      </w:pPr>
    </w:p>
    <w:p w:rsidR="00893748" w:rsidRDefault="00893748" w:rsidP="00CD3A47">
      <w:pPr>
        <w:pStyle w:val="3-Eng-Subheading-VedaVMSTelugu"/>
      </w:pPr>
    </w:p>
    <w:p w:rsidR="00901E2D" w:rsidRPr="00901E2D" w:rsidRDefault="00901E2D" w:rsidP="00CD3A47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T.A.1.7.2</w:t>
      </w:r>
    </w:p>
    <w:p w:rsidR="00901E2D" w:rsidRPr="00901E2D" w:rsidRDefault="00901E2D" w:rsidP="008E7375">
      <w:pPr>
        <w:pStyle w:val="Telugu-Veda"/>
      </w:pPr>
      <w:r w:rsidRPr="00901E2D">
        <w:t>hµ»ªî´m ±¸Y¹¶m-¶¢Àlû¼£¶¥ñ†±ÀÉÀ¶¢À…£Ài | hÉ CËÈªþî ¶ª±Éö Oµ¶¥ïq¸-YÑÝþï†i±³ -v…sûµÊmå | h¸mÐæþù¶¢ÀB Oµ¶¥ïq¸lµ†lû¼ n…±µçþè¶¢Ài | sûµñ«¸å Oµ±µî †OµÅl¼…ËÈ¢¶¢A |</w:t>
      </w:r>
    </w:p>
    <w:p w:rsidR="00901E2D" w:rsidRPr="003D5076" w:rsidRDefault="00901E2D" w:rsidP="008E7375">
      <w:pPr>
        <w:pStyle w:val="Telugu-Veda"/>
        <w:rPr>
          <w:rFonts w:ascii="BRH Telugu RN" w:hAnsi="BRH Telugu RN" w:cs="BRH Telugu RN"/>
        </w:rPr>
      </w:pPr>
      <w:proofErr w:type="gramStart"/>
      <w:r w:rsidRPr="00901E2D">
        <w:t>q¸ñgÑ</w:t>
      </w:r>
      <w:proofErr w:type="gramEnd"/>
      <w:r w:rsidRPr="00901E2D">
        <w:t xml:space="preserve"> a¢¸onçò†±ÀµÀ a…¢¸n | ¶ª¶på §±³†¶¨g¸ïB …q¸ñg¸B | </w:t>
      </w:r>
      <w:r w:rsidR="006F2A37">
        <w:br/>
      </w:r>
      <w:r w:rsidRPr="00901E2D">
        <w:t>¶ªÃ±¸ï †Eh¸ï…V¸±¸ïB</w:t>
      </w:r>
      <w:r w:rsidR="00F7552A">
        <w:t xml:space="preserve"> </w:t>
      </w:r>
      <w:r w:rsidRPr="00901E2D">
        <w:t xml:space="preserve">| C¶p¶¥ï¶¢À¶¬ Ê¢Àh¸´mæ ¶ª¶på ‡¶ªÃ±¸ï…ni | ¶pcÛOµ†±Ðä ¢¸…k¸ùþï±ÀµÀ¶mB | ¶ª¶påOµ†±µä¶¥Û …q¸ô°ºB | </w:t>
      </w:r>
      <w:r w:rsidRPr="003D5076">
        <w:rPr>
          <w:rFonts w:ascii="BRH Telugu RN" w:hAnsi="BRH Telugu RN" w:cs="BRH Telugu RN"/>
        </w:rPr>
        <w:t>21 (10)</w:t>
      </w:r>
    </w:p>
    <w:p w:rsidR="00CD3A47" w:rsidRPr="00901E2D" w:rsidRDefault="00CD3A47" w:rsidP="00CD3A47">
      <w:pPr>
        <w:pStyle w:val="NoSpacing"/>
      </w:pPr>
    </w:p>
    <w:p w:rsidR="00901E2D" w:rsidRPr="00901E2D" w:rsidRDefault="00901E2D" w:rsidP="00CD3A47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T.A.1.7.3</w:t>
      </w:r>
    </w:p>
    <w:p w:rsidR="006F2A37" w:rsidRDefault="00901E2D" w:rsidP="008E7375">
      <w:pPr>
        <w:pStyle w:val="Telugu-Veda"/>
      </w:pPr>
      <w:r w:rsidRPr="00901E2D">
        <w:t xml:space="preserve">D¶mÀ¶¥ñ£Oµ J¶¢ mÓ Oµ†¶¥ï¶p …Ei | G†sûÔ Ê¢…lµ±ÀÀhÉ | ¶m »¬ Ê¥OµÀ£À¶¢ ¶¢À¶®†Ê¢À±µÀA …Sµ¶mÀåA | C¶p¶¥ï¶¢À¶¬Ê¢Àhµk³ ¶ªÃ±µï¶¢ÀgâvA ¶p±¼†¶¢±µå…¶¢Ã¶mA | …S¸±µØþïB †q¸ñg…h¸ñhµB | SµVµÜ¶må †¶¢À¶®…Ê¢À±µÀA | </w:t>
      </w:r>
    </w:p>
    <w:p w:rsidR="006F2A37" w:rsidRDefault="006F2A37" w:rsidP="008E7375">
      <w:pPr>
        <w:pStyle w:val="Telugu-Veda"/>
      </w:pPr>
    </w:p>
    <w:p w:rsidR="00901E2D" w:rsidRPr="00901E2D" w:rsidRDefault="00901E2D" w:rsidP="008E7375">
      <w:pPr>
        <w:pStyle w:val="Telugu-Veda"/>
      </w:pPr>
      <w:r w:rsidRPr="00901E2D">
        <w:lastRenderedPageBreak/>
        <w:t xml:space="preserve">J†Oµc¹Û…Y¶¬hµA | sû¹ñY¶pd±µ ¶p†hµU¹Ø …n¶¬Êm | i¶¨á†m¸éhµ…¶pnå | </w:t>
      </w:r>
    </w:p>
    <w:p w:rsidR="00901E2D" w:rsidRPr="003D5076" w:rsidRDefault="00901E2D" w:rsidP="008E7375">
      <w:pPr>
        <w:pStyle w:val="Telugu-Veda"/>
        <w:rPr>
          <w:rFonts w:ascii="BRH Telugu RN" w:hAnsi="BRH Telugu RN" w:cs="BRH Telugu RN"/>
        </w:rPr>
      </w:pPr>
      <w:r w:rsidRPr="00901E2D">
        <w:t xml:space="preserve">hµ†«¸î…l¼¶¬ hµ†»påò hµq¸B | </w:t>
      </w:r>
      <w:r w:rsidRPr="003D5076">
        <w:rPr>
          <w:rFonts w:ascii="BRH Telugu RN" w:hAnsi="BRH Telugu RN" w:cs="BRH Telugu RN"/>
        </w:rPr>
        <w:t>22 (10)</w:t>
      </w:r>
    </w:p>
    <w:p w:rsidR="00CD3A47" w:rsidRPr="00901E2D" w:rsidRDefault="00CD3A47" w:rsidP="00CD3A47">
      <w:pPr>
        <w:pStyle w:val="NoSpacing"/>
      </w:pPr>
    </w:p>
    <w:p w:rsidR="00901E2D" w:rsidRPr="00901E2D" w:rsidRDefault="00901E2D" w:rsidP="00CD3A47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T.A.1.7.4</w:t>
      </w:r>
    </w:p>
    <w:p w:rsidR="00901E2D" w:rsidRPr="00901E2D" w:rsidRDefault="00901E2D" w:rsidP="008E7375">
      <w:pPr>
        <w:pStyle w:val="Telugu-Veda"/>
      </w:pPr>
      <w:r w:rsidRPr="00901E2D">
        <w:t xml:space="preserve">…C¶¢ÀÀ…hÉñhµ±É | hµ†«¸î…l¼¶® hµ†»påò hµq¸B | hÉ†©¸Ê¢À…©¸ sûµ†¶¢i | </w:t>
      </w:r>
    </w:p>
    <w:p w:rsidR="00901E2D" w:rsidRPr="00901E2D" w:rsidRDefault="00901E2D" w:rsidP="008E7375">
      <w:pPr>
        <w:pStyle w:val="Telugu-Veda"/>
      </w:pPr>
      <w:r w:rsidRPr="00901E2D">
        <w:t xml:space="preserve">…¶ª¶på ¶ªÃ…±¸ï l¼…¶¢-¶¢À…¶mÀ ¶pñ†£©¸àB | h¸…¶mÊmö†i …¶pk¼†tû±³ lµ…°ºg¸¢¸†´m | </w:t>
      </w:r>
    </w:p>
    <w:p w:rsidR="00901E2D" w:rsidRPr="00901E2D" w:rsidRDefault="00901E2D" w:rsidP="008E7375">
      <w:pPr>
        <w:pStyle w:val="Telugu-Veda"/>
      </w:pPr>
      <w:proofErr w:type="gramStart"/>
      <w:r w:rsidRPr="00901E2D">
        <w:t>hÉ</w:t>
      </w:r>
      <w:proofErr w:type="gramEnd"/>
      <w:r w:rsidRPr="00901E2D">
        <w:t xml:space="preserve"> CËÈªþî ¶ª±Éö ¶TÅhµ†¶¢Ãhµ…¶pnå | H±µÝA lµÀ¶®m¸ C¶m¶p¶ªÀë†±µ¶må …Ei | </w:t>
      </w:r>
    </w:p>
    <w:p w:rsidR="00901E2D" w:rsidRPr="003D5076" w:rsidRDefault="00901E2D" w:rsidP="008E7375">
      <w:pPr>
        <w:pStyle w:val="Telugu-Veda"/>
        <w:rPr>
          <w:rFonts w:ascii="BRH Telugu RN" w:hAnsi="BRH Telugu RN" w:cs="BRH Telugu RN"/>
        </w:rPr>
      </w:pPr>
      <w:r w:rsidRPr="00901E2D">
        <w:t xml:space="preserve">¶ª¶på±¼åþö±µÝB ¶ªÃ±¸ï †Eh¸ï…V¸±¸ïB | hÉ†©¸Ê¢À…©¸ sûµ†¶¢i | </w:t>
      </w:r>
      <w:r w:rsidR="006F2A37">
        <w:br/>
      </w:r>
      <w:r w:rsidRPr="00901E2D">
        <w:t xml:space="preserve">…¶ª¶på l¼…¥Ñ m¸†m¸ ¶ªÃ±¸ïB | </w:t>
      </w:r>
      <w:r w:rsidRPr="003D5076">
        <w:rPr>
          <w:rFonts w:ascii="BRH Telugu RN" w:hAnsi="BRH Telugu RN" w:cs="BRH Telugu RN"/>
        </w:rPr>
        <w:t>23 (10)</w:t>
      </w:r>
    </w:p>
    <w:p w:rsidR="00901E2D" w:rsidRPr="00901E2D" w:rsidRDefault="00901E2D" w:rsidP="00CD3A47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T.A.1.7.5</w:t>
      </w:r>
    </w:p>
    <w:p w:rsidR="00901E2D" w:rsidRPr="00901E2D" w:rsidRDefault="00901E2D" w:rsidP="008E7375">
      <w:pPr>
        <w:pStyle w:val="Telugu-Veda"/>
      </w:pPr>
      <w:r w:rsidRPr="00901E2D">
        <w:t xml:space="preserve">…¶ª¶på ¶¬Ñ†h¸±µ …sÀÀiö†YB | lÉ¢¸ Dl¼†h¸ï ±ÀÉÀ …¶ª¶på | hÉtûB «Ò¶¢Ãuû ±µ†°µg …Ei | hµ†lµq¸ï…¶¢Ãé±ÀµÀB | l¼S¸íòY sÀÀ‡hµÃ´m Oµ…±Ði | </w:t>
      </w:r>
    </w:p>
    <w:p w:rsidR="00901E2D" w:rsidRPr="003D5076" w:rsidRDefault="00901E2D" w:rsidP="008E7375">
      <w:pPr>
        <w:pStyle w:val="Telugu-Veda"/>
        <w:rPr>
          <w:rFonts w:ascii="BRH Telugu RN" w:hAnsi="BRH Telugu RN" w:cs="BRH Telugu RN"/>
        </w:rPr>
      </w:pPr>
      <w:r w:rsidRPr="00901E2D">
        <w:t>J†hµË±ÀÇÀ…¢¸¶¢Åh¸ „„¶ª¶¬¶ªñ¶ªÃ±µïh¸±ÀµÃ Ei †ËÈ¢¶¥…¶¢Ãê±ÀµÀ¶mB | hµ…ËÈªþï©¸ sûµ†¶¢i | ±ÀµÀl¸çþï†¶¢ E¶mçò hÉ …¶¥h</w:t>
      </w:r>
      <w:proofErr w:type="gramStart"/>
      <w:r w:rsidRPr="00901E2D">
        <w:t>µ(</w:t>
      </w:r>
      <w:proofErr w:type="gramEnd"/>
      <w:r w:rsidRPr="00901E2D">
        <w:t xml:space="preserve">S³î) …¶¥hµA sûµÃ‡¤ÀB | </w:t>
      </w:r>
      <w:r w:rsidR="006F2A37">
        <w:br/>
      </w:r>
      <w:r w:rsidRPr="00901E2D">
        <w:t xml:space="preserve">…Ghµ ¶ªÀïB | ¶m †h¸ö ¶¢Zñ´mk³ …¶ª¶¬…¶ªñ(…S³î) ¶ªÃ‡±¸ïB | </w:t>
      </w:r>
      <w:r w:rsidRPr="003D5076">
        <w:rPr>
          <w:rFonts w:ascii="BRH Telugu RN" w:hAnsi="BRH Telugu RN" w:cs="BRH Telugu RN"/>
        </w:rPr>
        <w:t>24 (10)</w:t>
      </w:r>
    </w:p>
    <w:p w:rsidR="00F7552A" w:rsidRDefault="00F7552A" w:rsidP="00CD3A47">
      <w:pPr>
        <w:pStyle w:val="3-Eng-Subheading-VedaVMSTelugu"/>
      </w:pPr>
    </w:p>
    <w:p w:rsidR="00901E2D" w:rsidRPr="00CD3A47" w:rsidRDefault="00901E2D" w:rsidP="00CD3A47">
      <w:pPr>
        <w:pStyle w:val="3-Eng-Subheading-VedaVMSTelugu"/>
      </w:pPr>
      <w:r w:rsidRPr="00CD3A47">
        <w:t>T.A.1.7.6</w:t>
      </w:r>
    </w:p>
    <w:p w:rsidR="00901E2D" w:rsidRPr="003D5076" w:rsidRDefault="00901E2D" w:rsidP="008E7375">
      <w:pPr>
        <w:pStyle w:val="Telugu-Veda"/>
        <w:rPr>
          <w:rFonts w:ascii="BRH Telugu RN" w:hAnsi="BRH Telugu RN" w:cs="BRH Telugu RN"/>
        </w:rPr>
      </w:pPr>
      <w:r w:rsidRPr="00901E2D">
        <w:t xml:space="preserve">C¶mÀ ¶m Y¹hµ¶¢À¶¨à ±Ð†lµ¾ª …Ei | m¸m¸ wUØh¸ö-lµÅhµÃm¸A m¸†m¸ ¶ªÃ…±µïhµöA | C©Õà hµÀ ¶¢ï¶¢†»ªh¸ …Ei | ¶ªÃ±µï¶¢Àgâv¹-¶mï†©¸àhµ …H±µèþöA | hÉ†©¸Ê¢À…©¸ sûµ†¶¢i | …WhµñA …lÉ¢¸…m¸-¶¢ÀÀ†lµ…S¸lµ†oOµA | </w:t>
      </w:r>
      <w:r w:rsidRPr="00901E2D">
        <w:lastRenderedPageBreak/>
        <w:t xml:space="preserve">Vµ†°µÀ±³ …£Àhµñ…¶ªï ¶¢†±µÀg…«¸ïSÉéB | D„…q¸ñ l¸ï†¢¸ ¶pÅ…k¼¤ …C¶må†±¼°µA | ¶ªÃ±µï Dh¸î YSµhµ´ª-hµ†¶ªÀå¶¨…Ê¥Ûi | </w:t>
      </w:r>
      <w:r w:rsidRPr="003D5076">
        <w:rPr>
          <w:rFonts w:ascii="BRH Telugu RN" w:hAnsi="BRH Telugu RN" w:cs="BRH Telugu RN"/>
        </w:rPr>
        <w:t xml:space="preserve">25 (9) </w:t>
      </w:r>
    </w:p>
    <w:p w:rsidR="00901E2D" w:rsidRDefault="00901E2D" w:rsidP="008E7375">
      <w:pPr>
        <w:pStyle w:val="Telugu-Veda"/>
        <w:rPr>
          <w:rFonts w:ascii="BRH Telugu" w:hAnsi="BRH Telugu" w:cs="BRH Telugu"/>
        </w:rPr>
      </w:pPr>
      <w:r w:rsidRPr="00901E2D">
        <w:rPr>
          <w:rFonts w:ascii="BRH Telugu" w:hAnsi="BRH Telugu" w:cs="BRH Telugu"/>
        </w:rPr>
        <w:t xml:space="preserve">§ñ Vû¸±ÀµÃ-¶ªÀ¶¢±µÛv¹¶¢Ãì ¶ªÊ¢Àhµ §ñ ¶ªÃ±µïm¸±¸±ÀµÀg </w:t>
      </w:r>
      <w:r w:rsidR="006F2A37">
        <w:rPr>
          <w:rFonts w:ascii="BRH Telugu" w:hAnsi="BRH Telugu" w:cs="BRH Telugu"/>
        </w:rPr>
        <w:br/>
      </w:r>
      <w:r w:rsidRPr="00901E2D">
        <w:rPr>
          <w:rFonts w:ascii="BRH Telugu" w:hAnsi="BRH Telugu" w:cs="BRH Telugu"/>
        </w:rPr>
        <w:t>«¸ö£ÀÊm ¶m¶¢ÀB</w:t>
      </w:r>
      <w:r w:rsidR="00C36E03">
        <w:rPr>
          <w:rFonts w:ascii="BRH Telugu" w:hAnsi="BRH Telugu" w:cs="BRH Telugu"/>
        </w:rPr>
        <w:t xml:space="preserve"> </w:t>
      </w:r>
      <w:r w:rsidRPr="00901E2D">
        <w:rPr>
          <w:rFonts w:ascii="BRH Telugu" w:hAnsi="BRH Telugu" w:cs="BRH Telugu"/>
        </w:rPr>
        <w:t xml:space="preserve">| MA ¶mÈ¢Ã m¸±¸±ÀµÀg¸±ÀµÀ || </w:t>
      </w:r>
      <w:r w:rsidRPr="003D5076">
        <w:rPr>
          <w:rFonts w:ascii="BRH Telugu RN" w:hAnsi="BRH Telugu RN" w:cs="BRH Telugu RN"/>
        </w:rPr>
        <w:t>7 |</w:t>
      </w:r>
      <w:r w:rsidRPr="00901E2D">
        <w:rPr>
          <w:rFonts w:ascii="BRH Telugu" w:hAnsi="BRH Telugu" w:cs="BRH Telugu"/>
        </w:rPr>
        <w:t>|</w:t>
      </w:r>
    </w:p>
    <w:p w:rsidR="00CD3A47" w:rsidRPr="00901E2D" w:rsidRDefault="00CD3A47" w:rsidP="00CD3A47">
      <w:pPr>
        <w:pStyle w:val="NoSpacing"/>
      </w:pPr>
    </w:p>
    <w:p w:rsidR="00901E2D" w:rsidRPr="00901E2D" w:rsidRDefault="00901E2D" w:rsidP="00CD3A47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T.A.1.8.1</w:t>
      </w:r>
    </w:p>
    <w:p w:rsidR="00901E2D" w:rsidRPr="003D5076" w:rsidRDefault="00901E2D" w:rsidP="008E7375">
      <w:pPr>
        <w:pStyle w:val="Telugu-Veda"/>
        <w:rPr>
          <w:rFonts w:ascii="BRH Telugu RN" w:hAnsi="BRH Telugu RN" w:cs="BRH Telugu RN"/>
        </w:rPr>
      </w:pPr>
      <w:r w:rsidRPr="00901E2D">
        <w:t>OÉölµ¶¢À†sûµñA n…£¶¥hÉ | O¸ö±ÀµÀ(†S³î) ¶ª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¶¢Àö…kµù±Ð †£ÀkµB | </w:t>
      </w:r>
      <w:r w:rsidR="006F2A37">
        <w:br/>
      </w:r>
      <w:r w:rsidRPr="00901E2D">
        <w:t xml:space="preserve">O¸ö¶¬B OÉö±ÀµÀ´m †lÉ¶¢ …±¸jñ | Oµö ¶¢Ã«¸ †sÀÀhµ…¶¢B ¦ñh¸B | </w:t>
      </w:r>
      <w:r w:rsidR="006F2A37">
        <w:br/>
      </w:r>
      <w:r w:rsidRPr="00901E2D">
        <w:t xml:space="preserve">C±µçþè¶¢Ã†«¸ ¶¢ÀÀ…¶¬Ã±¸åB | nÊ¢À©¸†¶ªÀådº…tûB ¶ª¶¬ | </w:t>
      </w:r>
      <w:r w:rsidR="006F2A37">
        <w:br/>
      </w:r>
      <w:r w:rsidRPr="00901E2D">
        <w:t xml:space="preserve">OÉö¶¢Ã DqÒ †n£…¶¥Êmå | …±ÀµÀl¿†hÐ ±ÀµÃ…nå ¶ªA†¶pñi | </w:t>
      </w:r>
      <w:r w:rsidR="006F2A37">
        <w:br/>
      </w:r>
      <w:r w:rsidRPr="00901E2D">
        <w:t xml:space="preserve">O¸v¹ C¶pûÁýù †n£…¶¥Êmå | …D¶pB ¶ªÃ†±Éï …¶ª¶¢Ã†»¬h¸B | </w:t>
      </w:r>
      <w:r w:rsidRPr="003D5076">
        <w:rPr>
          <w:rFonts w:ascii="BRH Telugu RN" w:hAnsi="BRH Telugu RN" w:cs="BRH Telugu RN"/>
        </w:rPr>
        <w:t>26 (10)</w:t>
      </w:r>
    </w:p>
    <w:p w:rsidR="00CD3A47" w:rsidRPr="00901E2D" w:rsidRDefault="00CD3A47" w:rsidP="00CD3A47">
      <w:pPr>
        <w:pStyle w:val="NoSpacing"/>
      </w:pPr>
    </w:p>
    <w:p w:rsidR="00901E2D" w:rsidRPr="00901E2D" w:rsidRDefault="00901E2D" w:rsidP="00CD3A47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T.A.1.8.2</w:t>
      </w:r>
    </w:p>
    <w:p w:rsidR="00901E2D" w:rsidRPr="003D5076" w:rsidRDefault="00901E2D" w:rsidP="008E7375">
      <w:pPr>
        <w:pStyle w:val="Telugu-Veda"/>
        <w:rPr>
          <w:rFonts w:ascii="BRH Telugu RN" w:hAnsi="BRH Telugu RN" w:cs="BRH Telugu RN"/>
        </w:rPr>
      </w:pPr>
      <w:r w:rsidRPr="00901E2D">
        <w:t>C‡sû¹ñ…gï¶pB †¶pñ¶p…lµïÊmå | …£lµÀïkµÃù†±Éï …¶ª¶¢Ã†»¬h¸ | C¶m¶¢±Éä †EÊ¢À …sûµÃ¤À | …E±ÀµÀ†c¹Û«Õ …Vµ ±Ð†lµ¾ª | Oº(S³Ø) »ªölµh¸ñ†¶må±¸ …sûµÃhµA | …±ÀÉÀÊmÊ¢À †£lûµÅ…hÉ GsûÉ | …£¶¨Àä†m¸ £†lûµÅhÉ …sûµÃ¤À | …Ei †¶¢kµù…¶ªï Ê¢†lµm¸ | E†±¸¶¢j lûÉ…¶mÀ¶¢À…j »¬ …sûµÃhµA | …</w:t>
      </w:r>
      <w:r w:rsidR="006F2A37">
        <w:br/>
      </w:r>
      <w:r w:rsidRPr="00901E2D">
        <w:t xml:space="preserve">¶ªÃ…±ÀµÀ…¶¢»ª…o ¶¢À†¶mÀÊ¨ lµ…¶¥‡Êªï | </w:t>
      </w:r>
      <w:r w:rsidRPr="003D5076">
        <w:rPr>
          <w:rFonts w:ascii="BRH Telugu RN" w:hAnsi="BRH Telugu RN" w:cs="BRH Telugu RN"/>
        </w:rPr>
        <w:t>27 (10)</w:t>
      </w:r>
    </w:p>
    <w:p w:rsidR="00E36AB8" w:rsidRDefault="00E36AB8" w:rsidP="00E36AB8">
      <w:pPr>
        <w:pStyle w:val="NoSpacing"/>
      </w:pPr>
    </w:p>
    <w:p w:rsidR="00DA13BE" w:rsidRDefault="00DA13BE" w:rsidP="00E36AB8">
      <w:pPr>
        <w:pStyle w:val="3-Eng-Subheading-VedaVMSTelugu"/>
      </w:pPr>
    </w:p>
    <w:p w:rsidR="00DA13BE" w:rsidRDefault="00DA13BE" w:rsidP="00E36AB8">
      <w:pPr>
        <w:pStyle w:val="3-Eng-Subheading-VedaVMSTelugu"/>
      </w:pPr>
    </w:p>
    <w:p w:rsidR="00DA13BE" w:rsidRDefault="00DA13BE" w:rsidP="00E36AB8">
      <w:pPr>
        <w:pStyle w:val="3-Eng-Subheading-VedaVMSTelugu"/>
      </w:pPr>
    </w:p>
    <w:p w:rsidR="00DA13BE" w:rsidRDefault="00DA13BE" w:rsidP="00E36AB8">
      <w:pPr>
        <w:pStyle w:val="3-Eng-Subheading-VedaVMSTelugu"/>
      </w:pPr>
    </w:p>
    <w:p w:rsidR="00DA13BE" w:rsidRDefault="00DA13BE" w:rsidP="00E36AB8">
      <w:pPr>
        <w:pStyle w:val="3-Eng-Subheading-VedaVMSTelugu"/>
      </w:pPr>
    </w:p>
    <w:p w:rsidR="00DA13BE" w:rsidRDefault="00DA13BE" w:rsidP="00E36AB8">
      <w:pPr>
        <w:pStyle w:val="3-Eng-Subheading-VedaVMSTelugu"/>
      </w:pPr>
    </w:p>
    <w:p w:rsidR="00901E2D" w:rsidRPr="00901E2D" w:rsidRDefault="00901E2D" w:rsidP="00E36AB8">
      <w:pPr>
        <w:pStyle w:val="3-Eng-Subheading-VedaVMSTelugu"/>
        <w:rPr>
          <w:rFonts w:ascii="BRH Telugu" w:hAnsi="BRH Telugu" w:cs="BRH Telugu"/>
          <w:sz w:val="40"/>
        </w:rPr>
      </w:pPr>
      <w:r w:rsidRPr="00901E2D">
        <w:lastRenderedPageBreak/>
        <w:t>T.A.1.8.3</w:t>
      </w:r>
    </w:p>
    <w:p w:rsidR="00901E2D" w:rsidRPr="00901E2D" w:rsidRDefault="00901E2D" w:rsidP="008E7375">
      <w:pPr>
        <w:pStyle w:val="Telugu-Veda"/>
      </w:pPr>
      <w:r w:rsidRPr="00901E2D">
        <w:t xml:space="preserve">…¶¢ï¶¨à…sû¹é-lÐñ†lµ…¾ª £†¶¨ä…Ê¢hÉ | …l¸lûµ†±µæ ¶pÅ…k¼¤-…¶¢Àtû†hÐ …¶¢À±ÀµÀÃ‡ËPÇB | </w:t>
      </w:r>
    </w:p>
    <w:p w:rsidR="00901E2D" w:rsidRPr="003D5076" w:rsidRDefault="00901E2D" w:rsidP="008E7375">
      <w:pPr>
        <w:pStyle w:val="Telugu-Veda"/>
        <w:rPr>
          <w:rFonts w:ascii="BRH Telugu RN" w:hAnsi="BRH Telugu RN" w:cs="BRH Telugu RN"/>
        </w:rPr>
      </w:pPr>
      <w:r w:rsidRPr="00901E2D">
        <w:t xml:space="preserve">Oº¶må-l¼ö©Òä ±µì†v…¶¢Ã¶¬ÀB | …O¸ l¿†»påB OºA …¶p±¸†±ÀµÀgA | </w:t>
      </w:r>
      <w:r w:rsidR="006F2A37">
        <w:br/>
      </w:r>
      <w:r w:rsidRPr="00901E2D">
        <w:t xml:space="preserve">J†OÐ …±ÀµÀl¸è-†±µ±ÀµÀ …lÉç¶¢B | …±ÉY†j ±Ð…lµ¾ª †GsûÉ | ¢¸h¸l¼ö©Òä±³ †sv …¶¢Ã¶¬ÀB | …C°µ‡±¸l³ l¿…»på ±µÀ†VµïhÉ | …iñ¶p…l¸l¸è†±µ±ÀµÀl³ …lÉ¶¢B | ±ÀµÀl¼ö†©Òä±É…Oµ-¶¢ÀÀ†hµå¶¢ÀA | </w:t>
      </w:r>
      <w:r w:rsidRPr="003D5076">
        <w:rPr>
          <w:rFonts w:ascii="BRH Telugu RN" w:hAnsi="BRH Telugu RN" w:cs="BRH Telugu RN"/>
        </w:rPr>
        <w:t>28 (10)</w:t>
      </w:r>
    </w:p>
    <w:p w:rsidR="00E36AB8" w:rsidRPr="00901E2D" w:rsidRDefault="00E36AB8" w:rsidP="00E36AB8">
      <w:pPr>
        <w:pStyle w:val="NoSpacing"/>
      </w:pPr>
    </w:p>
    <w:p w:rsidR="00901E2D" w:rsidRPr="00901E2D" w:rsidRDefault="00901E2D" w:rsidP="00E36AB8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T.A.1.8.4</w:t>
      </w:r>
    </w:p>
    <w:p w:rsidR="00901E2D" w:rsidRPr="003D5076" w:rsidRDefault="00901E2D" w:rsidP="008E7375">
      <w:pPr>
        <w:pStyle w:val="Telugu-Veda"/>
        <w:rPr>
          <w:rFonts w:ascii="BRH Telugu RN" w:hAnsi="BRH Telugu RN" w:cs="BRH Telugu RN"/>
        </w:rPr>
      </w:pPr>
      <w:r w:rsidRPr="00901E2D">
        <w:t xml:space="preserve">…CSµé†±ÀÇÃ ¢¸†±ÀµÀ¶¢…ËÈ¥þÛ¶¢ | …Jhµ†lµ¶ªï …¶p±¸†±ÀµÀgA | </w:t>
      </w:r>
      <w:r w:rsidR="006F2A37">
        <w:br/>
      </w:r>
      <w:r w:rsidRPr="00901E2D">
        <w:t xml:space="preserve">¶pÅV¸Ü£À h¸ö †¶p±µA …¶¢ÀÅhµÀïA | …C¶¢†¶¢ÀA ¶¢À…lûµï¶¢À†cÛhµÀA | </w:t>
      </w:r>
      <w:r w:rsidR="006F2A37">
        <w:br/>
      </w:r>
      <w:r w:rsidRPr="00901E2D">
        <w:t xml:space="preserve">…vÑOµ…cÛ ¶pÁ†gïq¸…q¸m¸A | …Jhµh³ †¶pÅV¸Ü…£À ¶ªA†¶pñi | </w:t>
      </w:r>
      <w:r w:rsidR="006F2A37">
        <w:br/>
      </w:r>
      <w:r w:rsidRPr="00901E2D">
        <w:t xml:space="preserve">…C¶¢ÀÀ†¶¢Ã¶¬ÀB †¶p±µA …¶¢ÀÅhµÀïA | …¶p¶¢†¶¢Ã¶mA …hµÀ ¶¢À†lûµï¶¢ÀA | …CS¼é…±É¢¸†¶¢È¢Ã …¶¢ÀÅhµÀïB | …Vµ¶mçò‡¶¢Ã-¶¥Û…hµÀ±µÀ†VµïhÉ | </w:t>
      </w:r>
      <w:r w:rsidRPr="003D5076">
        <w:rPr>
          <w:rFonts w:ascii="BRH Telugu RN" w:hAnsi="BRH Telugu RN" w:cs="BRH Telugu RN"/>
        </w:rPr>
        <w:t>29 (10)</w:t>
      </w:r>
    </w:p>
    <w:p w:rsidR="00E36AB8" w:rsidRDefault="00E36AB8" w:rsidP="00901E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901E2D" w:rsidRPr="00901E2D" w:rsidRDefault="00901E2D" w:rsidP="00E36AB8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T.A.1.8.5</w:t>
      </w:r>
    </w:p>
    <w:p w:rsidR="00901E2D" w:rsidRPr="003D5076" w:rsidRDefault="00901E2D" w:rsidP="008E7375">
      <w:pPr>
        <w:pStyle w:val="Telugu-Veda"/>
        <w:rPr>
          <w:rFonts w:ascii="BRH Telugu RN" w:hAnsi="BRH Telugu RN" w:cs="BRH Telugu RN"/>
        </w:rPr>
      </w:pPr>
      <w:r w:rsidRPr="00901E2D">
        <w:t>…C…m¸…sûÑS¸B †¶p±µA …¶¢ÀÅhµÀïA | …q¸q¸B †¶ªA</w:t>
      </w:r>
      <w:r w:rsidRPr="00901E2D">
        <w:rPr>
          <w:rFonts w:ascii="BRH Devanagari" w:hAnsi="BRH Devanagari" w:cs="BRH Devanagari"/>
        </w:rPr>
        <w:t>Æ</w:t>
      </w:r>
      <w:r w:rsidRPr="00901E2D">
        <w:t>±ÀµÀ…nå ¶ª†±µöl¸ | DsûÑS¸Êªåþö†¶¢ ¶ªA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…±ÀµÀnå | …±ÀµÀhµñ †¶pÁgï…OµÅhÐ †Ym¸B | </w:t>
      </w:r>
      <w:r w:rsidR="006F2A37">
        <w:br/>
      </w:r>
      <w:r w:rsidRPr="00901E2D">
        <w:t xml:space="preserve">hµ†hÐ …¶¢Àlûµï†¶¢À¶¢Ã…±ÀµÀnå | …VµhµÀ†¶¢ÀS¼é…cÛ ¶ªA†¶pñi | </w:t>
      </w:r>
      <w:r w:rsidR="006F2A37">
        <w:br/>
      </w:r>
      <w:r w:rsidRPr="00901E2D">
        <w:t xml:space="preserve">¶pÅV¸Ü£À †h¸ö q¸…¶pOµÅhµB | …±ÀµÀhµñ †±ÀµÃhµ…±ÀµÀhÉ †±ÀµÀ¶¢ÀB | hµö¶mé¶ªål³ -sñ†¶¬î´m ¶pñ…sÃñ»¬ | …±ÀµÀl¼ ‡Ê¢h¸æ„…¶ªhÐ †SµÅ¶®´m | </w:t>
      </w:r>
      <w:r w:rsidRPr="003D5076">
        <w:rPr>
          <w:rFonts w:ascii="BRH Telugu RN" w:hAnsi="BRH Telugu RN" w:cs="BRH Telugu RN"/>
        </w:rPr>
        <w:t>30 (10)</w:t>
      </w:r>
    </w:p>
    <w:p w:rsidR="00E36AB8" w:rsidRPr="00901E2D" w:rsidRDefault="00E36AB8" w:rsidP="00E36AB8">
      <w:pPr>
        <w:pStyle w:val="NoSpacing"/>
      </w:pPr>
    </w:p>
    <w:p w:rsidR="00901E2D" w:rsidRPr="00901E2D" w:rsidRDefault="00901E2D" w:rsidP="00E36AB8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T.A.1.8.6</w:t>
      </w:r>
    </w:p>
    <w:p w:rsidR="00901E2D" w:rsidRPr="003D5076" w:rsidRDefault="00901E2D" w:rsidP="008E7375">
      <w:pPr>
        <w:pStyle w:val="Telugu-Veda"/>
        <w:rPr>
          <w:rFonts w:ascii="BRH Telugu RN" w:hAnsi="BRH Telugu RN" w:cs="BRH Telugu RN"/>
        </w:rPr>
      </w:pPr>
      <w:r w:rsidRPr="00901E2D">
        <w:t xml:space="preserve">…Oµ¶¥ï†q¸ lµÀ†l¼h¸B …¶ªÃ±¸ïB | …q¸q¸†né±µÙþé…nå ¶ª†±µöl¸ | ±Ðlµ«Òï±µ†¶må±³ lÉ…Ê¥¶¨À | hµhµñ ¶mï¶ªï†Êmå ¢¸…¶ªËÈ¢B | hÉ „¶¥±¿±¸B †¶pñ¶p…lµïÊmå | </w:t>
      </w:r>
      <w:r w:rsidR="006F2A37">
        <w:br/>
      </w:r>
      <w:r w:rsidRPr="00901E2D">
        <w:t xml:space="preserve">…±ÀµÀk¸ „†¶pÁgï…¶ªï Oµ†±µîgB | C‡q¸…gïq¸†lµ OÉ…¥¹¶ªB | </w:t>
      </w:r>
      <w:r w:rsidR="006F2A37">
        <w:br/>
      </w:r>
      <w:r w:rsidRPr="00901E2D">
        <w:t xml:space="preserve">…hµhµñ †hÉ„±ÀÇÃ…nY¹ †Ym¸B | ¶¢ÀÅh¸ö ¶pÁ¶m±³¶¢ÀÅhµÀï-†¶¢Ã¶p…lµïÊmå | …Clµï†¶¢Ãm¸B …¶ªöOµ†±µîtûB | </w:t>
      </w:r>
      <w:r w:rsidRPr="003D5076">
        <w:rPr>
          <w:rFonts w:ascii="BRH Telugu RN" w:hAnsi="BRH Telugu RN" w:cs="BRH Telugu RN"/>
        </w:rPr>
        <w:t>31 (10)</w:t>
      </w:r>
    </w:p>
    <w:p w:rsidR="00E36AB8" w:rsidRPr="00901E2D" w:rsidRDefault="00E36AB8" w:rsidP="00E36AB8">
      <w:pPr>
        <w:pStyle w:val="NoSpacing"/>
      </w:pPr>
    </w:p>
    <w:p w:rsidR="00901E2D" w:rsidRPr="00901E2D" w:rsidRDefault="00901E2D" w:rsidP="00E36AB8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T.A.1.8.7</w:t>
      </w:r>
    </w:p>
    <w:p w:rsidR="00901E2D" w:rsidRPr="003D5076" w:rsidRDefault="00901E2D" w:rsidP="008E7375">
      <w:pPr>
        <w:pStyle w:val="Telugu-Veda"/>
        <w:rPr>
          <w:rFonts w:ascii="BRH Telugu RN" w:hAnsi="BRH Telugu RN" w:cs="BRH Telugu RN"/>
        </w:rPr>
      </w:pPr>
      <w:r w:rsidRPr="00901E2D">
        <w:t xml:space="preserve">D¥¹iO¸B Oºñ†¶¢À±ÀµÀ …E¶¢ | hµhµB ¶pÁ¹±ÀµÀ†Êmå ¢¸…¶ªËÈ¢B | </w:t>
      </w:r>
      <w:r w:rsidR="006F2A37">
        <w:br/>
      </w:r>
      <w:r w:rsidRPr="00901E2D">
        <w:t xml:space="preserve">C†ËÈphµA …¶¢ÀÅhµÀïA †Y±ÀµÀi | ±ÀµÀ …J¶¢A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Ê¢†lµ | </w:t>
      </w:r>
      <w:r w:rsidR="006F2A37">
        <w:br/>
      </w:r>
      <w:r w:rsidRPr="00901E2D">
        <w:t xml:space="preserve">¶ª PËvÇþö†¶¢A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£…l¸ìò¶¬îgB | …l¿±µÙ†¶¥Àñhµå…È¢Ã sûµ†¶¢i | Oµ†¶¥ï…¶p«¸ï†i…k¼B »ªlµè†Sµ¶¢À…¶mB »ªl¸è†Sµ¶¢À¶mB | hµ…ËÈªþï©¸ sûµ†¶¢i | </w:t>
      </w:r>
      <w:r w:rsidR="006F2A37">
        <w:br/>
      </w:r>
      <w:r w:rsidRPr="00901E2D">
        <w:t xml:space="preserve">D±ÀµÀ»ªî‡´mæ-…¶ª¶på †¢¸…¶ª¢¸B | ±Ð†¶¬nå …¶pÁ¹†±¸öþï ±µÀ†¶¬B | </w:t>
      </w:r>
      <w:r w:rsidRPr="003D5076">
        <w:rPr>
          <w:rFonts w:ascii="BRH Telugu RN" w:hAnsi="BRH Telugu RN" w:cs="BRH Telugu RN"/>
        </w:rPr>
        <w:t>32 (10)</w:t>
      </w:r>
    </w:p>
    <w:p w:rsidR="00F7552A" w:rsidRDefault="00F7552A" w:rsidP="00893748">
      <w:pPr>
        <w:pStyle w:val="NoSpacing"/>
      </w:pPr>
    </w:p>
    <w:p w:rsidR="00790E26" w:rsidRDefault="00790E26" w:rsidP="00E9538C">
      <w:pPr>
        <w:pStyle w:val="3-Eng-Subheading-VedaVMSTelugu"/>
      </w:pPr>
    </w:p>
    <w:p w:rsidR="00901E2D" w:rsidRPr="00901E2D" w:rsidRDefault="00901E2D" w:rsidP="00E9538C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T.A.1.8.8</w:t>
      </w:r>
    </w:p>
    <w:p w:rsidR="00901E2D" w:rsidRPr="003D5076" w:rsidRDefault="00901E2D" w:rsidP="008E7375">
      <w:pPr>
        <w:pStyle w:val="Telugu-Veda"/>
        <w:rPr>
          <w:rFonts w:ascii="BRH Telugu RN" w:hAnsi="BRH Telugu RN" w:cs="BRH Telugu RN"/>
        </w:rPr>
      </w:pPr>
      <w:r w:rsidRPr="00901E2D">
        <w:t xml:space="preserve">sÀÀ†»¨±³¶¬ l¿…±µÙ¶¥Àñ†hµå¶¢ÀB | E¶mçò¶ªï ¶T±Ðî C†ik¼…±¼i | </w:t>
      </w:r>
      <w:r w:rsidR="006F2A37">
        <w:br/>
      </w:r>
      <w:r w:rsidRPr="00901E2D">
        <w:t xml:space="preserve">Oµ¶¥ï¶pB ¶p†¶¥ïOÐ …sûµ¶¢i | ±ÀµÀkµù±µöA ¶p±¼¶p¶¥ï†ji …«Õ°¸îþïh³ | Ck¸†SÉé±µ¶¨à†¶pÁ±µÀ…¶¨¶ªï | hµ…ËÈªþï©¸ sûµ†¶¢i | C…SÉé ¶m†±ÀµÀ …¶ªÀ¶p†k¸ </w:t>
      </w:r>
      <w:r w:rsidR="006F2A37">
        <w:br/>
      </w:r>
      <w:r w:rsidRPr="00901E2D">
        <w:t>…±¸±ÀÉÀ …C«¸î´m | £†¥¹ön lÉ¶¢ …¶¢±ÀµÀÀ†m¸n …£l¸ö´m | …</w:t>
      </w:r>
      <w:r w:rsidR="006F2A37">
        <w:br/>
      </w:r>
      <w:r w:rsidRPr="00901E2D">
        <w:lastRenderedPageBreak/>
        <w:t xml:space="preserve">±ÀµÀÀ…±ÀÇÃ†lûµï¶ªî-†YÂÝ¶¬À…±¸gÊ¢À†¶mB | </w:t>
      </w:r>
      <w:r w:rsidR="006F2A37">
        <w:br/>
      </w:r>
      <w:r w:rsidRPr="00901E2D">
        <w:t xml:space="preserve">sûµÃ±ÀÀ©¸áÊmå ¶m¶¢À GOºåA †£lûÉ…Ê¢Ài | </w:t>
      </w:r>
      <w:r w:rsidRPr="003D5076">
        <w:rPr>
          <w:rFonts w:ascii="BRH Telugu RN" w:hAnsi="BRH Telugu RN" w:cs="BRH Telugu RN"/>
        </w:rPr>
        <w:t xml:space="preserve">33 (10) </w:t>
      </w:r>
    </w:p>
    <w:p w:rsidR="00901E2D" w:rsidRDefault="00901E2D" w:rsidP="008E7375">
      <w:pPr>
        <w:pStyle w:val="Telugu-Veda"/>
        <w:rPr>
          <w:rFonts w:ascii="BRH Telugu" w:hAnsi="BRH Telugu" w:cs="BRH Telugu"/>
        </w:rPr>
      </w:pPr>
      <w:r w:rsidRPr="00901E2D">
        <w:rPr>
          <w:rFonts w:ascii="BRH Telugu" w:hAnsi="BRH Telugu" w:cs="BRH Telugu"/>
        </w:rPr>
        <w:t xml:space="preserve">§ñ Vû¸±ÀµÃ-¶ªÀ¶¢±µÛv¹¶¢Ãì ¶ªÊ¢Àhµ §ñ ¶ªÃ±µïm¸±¸±ÀµÀg «¸ö£ÀÊm ¶m¶¢ÀB | MA ¶mÈ¢Ã m¸±¸±ÀµÀg¸±ÀµÀ || </w:t>
      </w:r>
      <w:r w:rsidRPr="003D5076">
        <w:rPr>
          <w:rFonts w:ascii="BRH Telugu RN" w:hAnsi="BRH Telugu RN" w:cs="BRH Telugu RN"/>
        </w:rPr>
        <w:t>8</w:t>
      </w:r>
      <w:r w:rsidRPr="00901E2D">
        <w:rPr>
          <w:rFonts w:ascii="BRH Telugu" w:hAnsi="BRH Telugu" w:cs="BRH Telugu"/>
        </w:rPr>
        <w:t xml:space="preserve"> ||</w:t>
      </w:r>
    </w:p>
    <w:p w:rsidR="00E9538C" w:rsidRPr="00901E2D" w:rsidRDefault="00E9538C" w:rsidP="00E9538C">
      <w:pPr>
        <w:pStyle w:val="NoSpacing"/>
      </w:pPr>
    </w:p>
    <w:p w:rsidR="00901E2D" w:rsidRPr="00901E2D" w:rsidRDefault="00901E2D" w:rsidP="00E9538C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T.A.1.9.1</w:t>
      </w:r>
    </w:p>
    <w:p w:rsidR="00901E2D" w:rsidRPr="00901E2D" w:rsidRDefault="00901E2D" w:rsidP="008E7375">
      <w:pPr>
        <w:pStyle w:val="Telugu-Veda"/>
      </w:pPr>
      <w:r w:rsidRPr="00901E2D">
        <w:t xml:space="preserve">CS¼é¶¥Û Y¹†hµÊ¢…l¸¶¥Û | ¶ª¶¬ÑY¹ †CZ…±¸¶pñsûµÀB | ËÈ¢¥¹ö¶m±Ð †¶m±¸ï…q¸¶¥Û | </w:t>
      </w:r>
    </w:p>
    <w:p w:rsidR="00901E2D" w:rsidRPr="00901E2D" w:rsidRDefault="00901E2D" w:rsidP="008E7375">
      <w:pPr>
        <w:pStyle w:val="Telugu-Veda"/>
      </w:pPr>
      <w:r w:rsidRPr="00901E2D">
        <w:t xml:space="preserve">…¶pU³Oºå†±¸lû¸…¶¥Û ¶ª†¶på¶¢ÀB | £¶ª±Éê ¢¸†¶¨àÈ¢Ã„…S¿ém¸A | JhÉ„©Õà ¶¢¶ª¶¢B †°ºh¸ …Ei | ±ÀµÀkµ±Éåþö-¢¸SÉé-±µ±¼Û±µö†±µä £…Ê¥©¸B | ov¹±¼Û¶¥Û ¾phµ‡O¸±¼Û…Ê¥Ûi | Ckµ ¢¸±ÀÇÃ-±ÉO¸lµ¶¥-¶pÁ±µÀ¶¨ËÈªþïO¸lµ†¶¥¾ªåò…Oµ¶ªï | </w:t>
      </w:r>
    </w:p>
    <w:p w:rsidR="00901E2D" w:rsidRPr="003D5076" w:rsidRDefault="00901E2D" w:rsidP="008E7375">
      <w:pPr>
        <w:pStyle w:val="Telugu-Veda"/>
        <w:rPr>
          <w:rFonts w:ascii="BRH Telugu RN" w:hAnsi="BRH Telugu RN" w:cs="BRH Telugu RN"/>
        </w:rPr>
      </w:pPr>
      <w:r w:rsidRPr="00901E2D">
        <w:t xml:space="preserve">¶pñsû¹ñY¶¢Ãm¸ †¶¢ï¶¢…l¸h¸B | </w:t>
      </w:r>
      <w:r w:rsidRPr="003D5076">
        <w:rPr>
          <w:rFonts w:ascii="BRH Telugu RN" w:hAnsi="BRH Telugu RN" w:cs="BRH Telugu RN"/>
        </w:rPr>
        <w:t>34 (10)</w:t>
      </w:r>
    </w:p>
    <w:p w:rsidR="00901E2D" w:rsidRPr="00901E2D" w:rsidRDefault="00901E2D" w:rsidP="00E9538C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T.A.1.9.2</w:t>
      </w:r>
    </w:p>
    <w:p w:rsidR="00901E2D" w:rsidRPr="00901E2D" w:rsidRDefault="00901E2D" w:rsidP="008E7375">
      <w:pPr>
        <w:pStyle w:val="Telugu-Veda"/>
      </w:pPr>
      <w:r w:rsidRPr="00901E2D">
        <w:t xml:space="preserve">±ÀµÃ¶¥Û ¢¸†¶ªÀOº …ËÈ¢lµÀïh¸B | ±µYh¸B ¶p†±µÀ©¸B …¥¹ï¶¢ÃB | Oµ»pv¹ </w:t>
      </w:r>
    </w:p>
    <w:p w:rsidR="00901E2D" w:rsidRPr="00901E2D" w:rsidRDefault="00901E2D" w:rsidP="008E7375">
      <w:pPr>
        <w:pStyle w:val="Telugu-Veda"/>
      </w:pPr>
      <w:r w:rsidRPr="00901E2D">
        <w:t xml:space="preserve">†Ci…vÑ»¬h¸B | H±¸èþö C¶¢†¶phµ…m¸å¶¥Û | ËÈ¢lµÀïhµ †EhÉï…O¸lµ¶¥ | </w:t>
      </w:r>
      <w:r w:rsidRPr="00901E2D">
        <w:rPr>
          <w:rFonts w:ascii="BRH Telugu" w:hAnsi="BRH Telugu" w:cs="BRH Telugu"/>
        </w:rPr>
        <w:t xml:space="preserve">ËÈm¶mA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ËÈ¢lµÀï†hÐ »¬…¶m»ªå | ±ÀµÀ †J¶¢A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…Ê¢lµ | ¶ª ¶¬Ñ¢¸Vµ ¢¸ï¶ªB †q¸±¸…¶¥±µïB | </w:t>
      </w:r>
    </w:p>
    <w:p w:rsidR="00901E2D" w:rsidRDefault="00901E2D" w:rsidP="008E7375">
      <w:pPr>
        <w:pStyle w:val="Telugu-Veda"/>
        <w:rPr>
          <w:rFonts w:ascii="BRH Telugu RN" w:hAnsi="BRH Telugu RN" w:cs="BRH Telugu RN"/>
        </w:rPr>
      </w:pPr>
      <w:r w:rsidRPr="00901E2D">
        <w:t xml:space="preserve">£lµÀïlµölûµÊ¢À¢¸¶¬A ¶¢ÀÅhµÀï‡ËÈ¢À¶¥Û…£Ài | ¶m hµö†O¸¶¢À(S³î) …¶¬nå | </w:t>
      </w:r>
      <w:r w:rsidRPr="003D5076">
        <w:rPr>
          <w:rFonts w:ascii="BRH Telugu RN" w:hAnsi="BRH Telugu RN" w:cs="BRH Telugu RN"/>
        </w:rPr>
        <w:t>35 (10)</w:t>
      </w:r>
    </w:p>
    <w:p w:rsidR="006F2A37" w:rsidRDefault="006F2A37" w:rsidP="008E7375">
      <w:pPr>
        <w:pStyle w:val="Telugu-Veda"/>
        <w:rPr>
          <w:rFonts w:ascii="BRH Telugu RN" w:hAnsi="BRH Telugu RN" w:cs="BRH Telugu RN"/>
        </w:rPr>
      </w:pPr>
    </w:p>
    <w:p w:rsidR="006F2A37" w:rsidRDefault="006F2A37" w:rsidP="008E7375">
      <w:pPr>
        <w:pStyle w:val="Telugu-Veda"/>
        <w:rPr>
          <w:rFonts w:ascii="BRH Telugu RN" w:hAnsi="BRH Telugu RN" w:cs="BRH Telugu RN"/>
        </w:rPr>
      </w:pPr>
    </w:p>
    <w:p w:rsidR="006F2A37" w:rsidRPr="003D5076" w:rsidRDefault="006F2A37" w:rsidP="008E7375">
      <w:pPr>
        <w:pStyle w:val="Telugu-Veda"/>
        <w:rPr>
          <w:rFonts w:ascii="BRH Telugu RN" w:hAnsi="BRH Telugu RN" w:cs="BRH Telugu RN"/>
        </w:rPr>
      </w:pPr>
    </w:p>
    <w:p w:rsidR="00E9538C" w:rsidRPr="00901E2D" w:rsidRDefault="00E9538C" w:rsidP="00E9538C">
      <w:pPr>
        <w:pStyle w:val="NoSpacing"/>
      </w:pPr>
    </w:p>
    <w:p w:rsidR="00901E2D" w:rsidRPr="00901E2D" w:rsidRDefault="00901E2D" w:rsidP="00E9538C">
      <w:pPr>
        <w:pStyle w:val="3-Eng-Subheading-VedaVMSTelugu"/>
        <w:rPr>
          <w:rFonts w:ascii="BRH Telugu" w:hAnsi="BRH Telugu" w:cs="BRH Telugu"/>
          <w:sz w:val="40"/>
        </w:rPr>
      </w:pPr>
      <w:r w:rsidRPr="00901E2D">
        <w:lastRenderedPageBreak/>
        <w:t>T.A.1.9.3</w:t>
      </w:r>
    </w:p>
    <w:p w:rsidR="00901E2D" w:rsidRPr="00901E2D" w:rsidRDefault="00901E2D" w:rsidP="008E7375">
      <w:pPr>
        <w:pStyle w:val="Telugu-Veda"/>
      </w:pPr>
      <w:r w:rsidRPr="00901E2D">
        <w:t xml:space="preserve">±ÀµÀ †J¶¢A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…Ê¢lµ | Ckµ †Sµ¶mè…±µöSµg¸B | «¸ö…¶m sû¹ñd³ | CU³Ù†D…±¼±³ </w:t>
      </w:r>
      <w:proofErr w:type="gramStart"/>
      <w:r w:rsidRPr="00901E2D">
        <w:t>sA†</w:t>
      </w:r>
      <w:proofErr w:type="gramEnd"/>
      <w:r w:rsidRPr="00901E2D">
        <w:t xml:space="preserve">sû¹±¼B | ¶¬…¶ªåB ¶ªÀ†¶¬¶ªåB | OµÅ†¥¹¶mÀ±³ …£¥¹ö†¶¢¶ªÀB | ¶¢ÀÃ±µèm¸ö´mæ-‡¶ªÃ±µï…¶¢±¸ÛB | OµÅi±¼hÉïO¸lµ¶¥ †Sµ¶mè…±µöSµg¸B | lÉ¢¸¶¥Û †¶¢À¶®…lÉ¢¸B | </w:t>
      </w:r>
    </w:p>
    <w:p w:rsidR="00901E2D" w:rsidRPr="003D5076" w:rsidRDefault="00901E2D" w:rsidP="008E7375">
      <w:pPr>
        <w:pStyle w:val="Telugu-Veda"/>
        <w:rPr>
          <w:rFonts w:ascii="BRH Telugu RN" w:hAnsi="BRH Telugu RN" w:cs="BRH Telugu RN"/>
        </w:rPr>
      </w:pPr>
      <w:r w:rsidRPr="00901E2D">
        <w:t xml:space="preserve">±µ¶¥î±ÀµÀ¶¥Û lÉ†¢¸ Sµ…±µS¼±µB | </w:t>
      </w:r>
      <w:r w:rsidRPr="003D5076">
        <w:rPr>
          <w:rFonts w:ascii="BRH Telugu RN" w:hAnsi="BRH Telugu RN" w:cs="BRH Telugu RN"/>
        </w:rPr>
        <w:t>36 (10)</w:t>
      </w:r>
    </w:p>
    <w:p w:rsidR="00E9538C" w:rsidRPr="00901E2D" w:rsidRDefault="00E9538C" w:rsidP="00E9538C">
      <w:pPr>
        <w:pStyle w:val="NoSpacing"/>
      </w:pPr>
    </w:p>
    <w:p w:rsidR="00901E2D" w:rsidRPr="00901E2D" w:rsidRDefault="00901E2D" w:rsidP="00E9538C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T.A.1.9.4</w:t>
      </w:r>
    </w:p>
    <w:p w:rsidR="00901E2D" w:rsidRPr="003D5076" w:rsidRDefault="00901E2D" w:rsidP="008E7375">
      <w:pPr>
        <w:pStyle w:val="Telugu-Veda"/>
        <w:rPr>
          <w:rFonts w:ascii="BRH Telugu RN" w:hAnsi="BRH Telugu RN" w:cs="BRH Telugu RN"/>
        </w:rPr>
      </w:pPr>
      <w:r w:rsidRPr="00901E2D">
        <w:t xml:space="preserve">ËÈm¶mA Sµ†±Ð »¬…¶m»ªå | ±ÀµÀ †J¶¢A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…Ê¢lµ | …SÓ±¿ †£À¶¢Ã±ÀµÀ ¶ª…wv¹…n </w:t>
      </w:r>
      <w:r w:rsidR="006F2A37">
        <w:br/>
      </w:r>
      <w:r w:rsidRPr="00901E2D">
        <w:t xml:space="preserve">hµ†°µj | J†Oµ¶pl¿ …l¼ö¶p…l¿ «¸ Vµ†hµÀ¶¨êl¿ | </w:t>
      </w:r>
      <w:r w:rsidR="006F2A37">
        <w:br/>
      </w:r>
      <w:r w:rsidRPr="00901E2D">
        <w:t xml:space="preserve">…C©¸à†¶p…l¿ ¶m†¶¢¶pl¿ s…sûµÃ¶¢Á‡¾¨ | ¶ª¶¬«¸ñ°µ±¸ ¶p±µÊ¢À †¢Ðï¶¢À…néi | </w:t>
      </w:r>
      <w:r w:rsidR="006F2A37">
        <w:br/>
      </w:r>
      <w:r w:rsidRPr="00901E2D">
        <w:t xml:space="preserve">¢¸†VÐ £…Ê¥¶¨gA | Ckµ nSµ†lµ¢¸ï…P¹ïh¸B | h¸¶m¶mÀ†Oµñ£À…©¸ï¶¢ÀB | …¶¢±¸¶¬†¶¢B-¶ªö…hµ¶p¶ªB | </w:t>
      </w:r>
      <w:r w:rsidRPr="003D5076">
        <w:rPr>
          <w:rFonts w:ascii="BRH Telugu RN" w:hAnsi="BRH Telugu RN" w:cs="BRH Telugu RN"/>
        </w:rPr>
        <w:t>37 (10)</w:t>
      </w:r>
    </w:p>
    <w:p w:rsidR="00E9538C" w:rsidRDefault="00E9538C" w:rsidP="00901E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901E2D" w:rsidRPr="00901E2D" w:rsidRDefault="00901E2D" w:rsidP="00E9538C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T.A.1.9.5</w:t>
      </w:r>
    </w:p>
    <w:p w:rsidR="00901E2D" w:rsidRPr="003D5076" w:rsidRDefault="00901E2D" w:rsidP="008E7375">
      <w:pPr>
        <w:pStyle w:val="Telugu-Veda"/>
        <w:rPr>
          <w:rFonts w:ascii="BRH Telugu RN" w:hAnsi="BRH Telugu RN" w:cs="BRH Telugu RN"/>
        </w:rPr>
      </w:pPr>
      <w:r w:rsidRPr="00901E2D">
        <w:t xml:space="preserve">…£lµÀï´m †¶¢À¶¬…«Ò lûµÃ†¶p±ÀµÀB | ¥¹ö¶p±ÀÇÃ SµÅ¶¬Ê¢À‡lû¸Ê¥Û…hÉïhÉ | …±ÀÉÀ VÉÊ¢À„†¦£À…£l¼ö¶¨B | ¶p±µÝm¸ïB ¶ª¶på ¶pÅk¼¤¶¢Àtû†¶¢±³…¶¨nå | ¶¢Å†»¨àtû…±¼i | JhµË±ÀÇÀ¶¢ £sûµOºå †£¶p…±¿h¸B | …¶ª¶på…tû±¸ö†ËhÇ ±µÀ…l¿±¼h¸B | </w:t>
      </w:r>
      <w:r w:rsidRPr="00901E2D">
        <w:rPr>
          <w:rFonts w:ascii="BRH Telugu" w:hAnsi="BRH Telugu" w:cs="BRH Telugu"/>
        </w:rPr>
        <w:t xml:space="preserve">C¶¢ÀÃA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vÑO¸-¶mtû†¶¢±³…¶¨nå | hÉ†©¸Ê¢À…©¸ sûµ†¶¢i | …¶ª…¶¢Ã¶m-…Ê¢ÀhµlµÀ†lµOµA | </w:t>
      </w:r>
      <w:r w:rsidRPr="003D5076">
        <w:rPr>
          <w:rFonts w:ascii="BRH Telugu RN" w:hAnsi="BRH Telugu RN" w:cs="BRH Telugu RN"/>
        </w:rPr>
        <w:t>38 (10)</w:t>
      </w:r>
    </w:p>
    <w:p w:rsidR="00901E2D" w:rsidRPr="00901E2D" w:rsidRDefault="00901E2D" w:rsidP="00E9538C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T.A.1.9.6</w:t>
      </w:r>
    </w:p>
    <w:p w:rsidR="00901E2D" w:rsidRPr="003D5076" w:rsidRDefault="00901E2D" w:rsidP="008E7375">
      <w:pPr>
        <w:pStyle w:val="Telugu-Veda"/>
        <w:rPr>
          <w:rFonts w:ascii="BRH Telugu RN" w:hAnsi="BRH Telugu RN" w:cs="BRH Telugu RN"/>
        </w:rPr>
      </w:pPr>
      <w:r w:rsidRPr="00901E2D">
        <w:t xml:space="preserve">…GËVÇþÛ†hµï…¶¢ V¸†¶¬tûB | sûµÃ†£ÀA …¶p±µÝ…m¸ï Z†¶mönå | l¼¶¢A Z¶mö´m-hµï†Sµé±ÀµÀ …Ei | ±ÀµÀlµ†°µ±µA …sûµÃhµ†OµÅhµA | £†Ê¥ö lÉ¢¸ …Gq¸†¶ªhÉ | …¶¢À¶¬±³†»¨¶¢À¶ªï …SÐq¸å‡±µA | …Y¶¢À†lµ…S¼é-¶¢À†OµÀ±µöhµ | </w:t>
      </w:r>
      <w:r w:rsidR="006F2A37">
        <w:br/>
      </w:r>
      <w:r w:rsidRPr="00901E2D">
        <w:lastRenderedPageBreak/>
        <w:t xml:space="preserve">…Y¶¢À†lµ…S¼é-±¸†q¸ï±ÀµÀhÉ | Vûµ†mÐçtû-¶¥ÛhµÀ±µÀ…hµåË±ÇB | </w:t>
      </w:r>
      <w:r w:rsidR="006F2A37">
        <w:br/>
      </w:r>
      <w:r w:rsidRPr="00901E2D">
        <w:t xml:space="preserve">±¸…YßB «Ò†¶¢À¶ªï …hµÅq¸å†¶ªB | </w:t>
      </w:r>
      <w:r w:rsidRPr="003D5076">
        <w:rPr>
          <w:rFonts w:ascii="BRH Telugu RN" w:hAnsi="BRH Telugu RN" w:cs="BRH Telugu RN"/>
        </w:rPr>
        <w:t>39 (10)</w:t>
      </w:r>
    </w:p>
    <w:p w:rsidR="00E9538C" w:rsidRPr="00901E2D" w:rsidRDefault="00E9538C" w:rsidP="00E9538C">
      <w:pPr>
        <w:pStyle w:val="NoSpacing"/>
      </w:pPr>
    </w:p>
    <w:p w:rsidR="00901E2D" w:rsidRPr="00901E2D" w:rsidRDefault="00901E2D" w:rsidP="00E9538C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T.A.1.9.7</w:t>
      </w:r>
    </w:p>
    <w:p w:rsidR="00901E2D" w:rsidRPr="00901E2D" w:rsidRDefault="00901E2D" w:rsidP="008E7375">
      <w:pPr>
        <w:pStyle w:val="Telugu-Veda"/>
      </w:pPr>
      <w:r w:rsidRPr="00901E2D">
        <w:t>sñ†¶¬îg¸ …¤†±¸ï¶¢h¸ | …¦¢¸ †¶mB …¶pñl¼…¥Ñ l¼†¶¥B | hµ…VµÜ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±ÀÇÃï±¸ †¶¢Åg½¶¢ÀÊ¬ | …S¸hµÀA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…±ÀµÀY¹ß†±ÀµÀ | …S¸hµÀA </w:t>
      </w:r>
      <w:r w:rsidRPr="00901E2D">
        <w:rPr>
          <w:rFonts w:ascii="BRH Devanagari" w:hAnsi="BRH Devanagari" w:cs="BRH Devanagari"/>
        </w:rPr>
        <w:t>Æ</w:t>
      </w:r>
      <w:r w:rsidRPr="00901E2D">
        <w:t>…±ÀµÀYß†¶phµ±ÀÉÀ | ËlÇ‡¤B …¶ªö†»ªå±µ¶ªÀå ¶mB | …¶ªö»ªå±³ ¶¢Ã†¶mÀÊ¨sûµïB | …H±µèþöA †ZS¸hµÀ sûÉ…¶¨YA | ¶¥†mÐé C¶ªÀå …l¼ö¶p‡lÉ | ¶¥cÛ†hµÀ¶¨êlÉ | «Ò¶¢Àq¸(</w:t>
      </w:r>
      <w:r w:rsidRPr="003D5076">
        <w:rPr>
          <w:rFonts w:ascii="BRH Telugu RN" w:hAnsi="BRH Telugu RN" w:cs="BRH Telugu RN"/>
        </w:rPr>
        <w:t>3) C«</w:t>
      </w:r>
      <w:r w:rsidRPr="00901E2D">
        <w:t>Ò¶¢Àq¸(</w:t>
      </w:r>
      <w:r w:rsidRPr="003D5076">
        <w:rPr>
          <w:rFonts w:ascii="BRH Telugu RN" w:hAnsi="BRH Telugu RN" w:cs="BRH Telugu RN"/>
        </w:rPr>
        <w:t>3</w:t>
      </w:r>
      <w:r w:rsidRPr="00901E2D">
        <w:t xml:space="preserve">) Ei </w:t>
      </w:r>
    </w:p>
    <w:p w:rsidR="00901E2D" w:rsidRPr="003D5076" w:rsidRDefault="00901E2D" w:rsidP="008E7375">
      <w:pPr>
        <w:pStyle w:val="Telugu-Veda"/>
        <w:rPr>
          <w:rFonts w:ascii="BRH Telugu RN" w:hAnsi="BRH Telugu RN" w:cs="BRH Telugu RN"/>
        </w:rPr>
      </w:pPr>
      <w:r w:rsidRPr="00901E2D">
        <w:t xml:space="preserve">nSµ†lµ¢¸ï…P¹ïh¸B | </w:t>
      </w:r>
      <w:r w:rsidRPr="003D5076">
        <w:rPr>
          <w:rFonts w:ascii="BRH Telugu RN" w:hAnsi="BRH Telugu RN" w:cs="BRH Telugu RN"/>
        </w:rPr>
        <w:t xml:space="preserve">40 (11) </w:t>
      </w:r>
    </w:p>
    <w:p w:rsidR="00901E2D" w:rsidRDefault="00901E2D" w:rsidP="008E7375">
      <w:pPr>
        <w:pStyle w:val="Telugu-Veda"/>
        <w:rPr>
          <w:rFonts w:ascii="BRH Telugu" w:hAnsi="BRH Telugu" w:cs="BRH Telugu"/>
        </w:rPr>
      </w:pPr>
      <w:r w:rsidRPr="00901E2D">
        <w:rPr>
          <w:rFonts w:ascii="BRH Telugu" w:hAnsi="BRH Telugu" w:cs="BRH Telugu"/>
        </w:rPr>
        <w:t xml:space="preserve">§ñ Vû¸±ÀµÃ-¶ªÀ¶¢±µÛv¹¶¢Ãì ¶ªÊ¢Àhµ §ñ ¶ªÃ±µïm¸±¸±ÀµÀg </w:t>
      </w:r>
      <w:r w:rsidR="006F2A37">
        <w:rPr>
          <w:rFonts w:ascii="BRH Telugu" w:hAnsi="BRH Telugu" w:cs="BRH Telugu"/>
        </w:rPr>
        <w:br/>
      </w:r>
      <w:r w:rsidRPr="00901E2D">
        <w:rPr>
          <w:rFonts w:ascii="BRH Telugu" w:hAnsi="BRH Telugu" w:cs="BRH Telugu"/>
        </w:rPr>
        <w:t xml:space="preserve">«¸ö£ÀÊm ¶m¶¢ÀB | MA ¶mÈ¢Ã m¸±¸±ÀµÀg¸±ÀµÀ || </w:t>
      </w:r>
      <w:r w:rsidRPr="003D5076">
        <w:rPr>
          <w:rFonts w:ascii="BRH Telugu RN" w:hAnsi="BRH Telugu RN" w:cs="BRH Telugu RN"/>
        </w:rPr>
        <w:t xml:space="preserve">9 </w:t>
      </w:r>
      <w:r w:rsidRPr="00901E2D">
        <w:rPr>
          <w:rFonts w:ascii="BRH Telugu" w:hAnsi="BRH Telugu" w:cs="BRH Telugu"/>
        </w:rPr>
        <w:t>||</w:t>
      </w:r>
    </w:p>
    <w:p w:rsidR="00DA5F28" w:rsidRPr="00901E2D" w:rsidRDefault="00DA5F28" w:rsidP="00DA5F28">
      <w:pPr>
        <w:pStyle w:val="NoSpacing"/>
      </w:pPr>
    </w:p>
    <w:p w:rsidR="00901E2D" w:rsidRPr="00901E2D" w:rsidRDefault="00901E2D" w:rsidP="00DA5F28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T.A.1.10.1</w:t>
      </w:r>
    </w:p>
    <w:p w:rsidR="00901E2D" w:rsidRPr="003D5076" w:rsidRDefault="00901E2D" w:rsidP="008E7375">
      <w:pPr>
        <w:pStyle w:val="Telugu-Veda"/>
        <w:rPr>
          <w:rFonts w:ascii="BRH Telugu RN" w:hAnsi="BRH Telugu RN" w:cs="BRH Telugu RN"/>
        </w:rPr>
      </w:pPr>
      <w:r w:rsidRPr="00901E2D">
        <w:t xml:space="preserve">…¶ª…¶¬…¶ªñ¶¢Å†l¼±ÀµÀA …sûµÃ£ÀB | …¶p±µA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†¢Ðï¶¢À …¶ª¶¬†¶ªñ¶¢Åh³ | </w:t>
      </w:r>
      <w:r w:rsidR="006F2A37">
        <w:br/>
      </w:r>
      <w:r w:rsidRPr="00901E2D">
        <w:t>…C¦ö†m¸ sûµÀ†YÄï m¸…¶ªh¸ï | …£¶¥ö†¶ªï Y…Sµhµ†¶ªêj | Y¹±ÀµÃ sûµÃ£ÀB †¶pi…±Ðöþï¶¢À | …£ÀkµÀ†¶mm¸å …ChµÀ†±µïkµÀB | ¶pÁhÐñ sÅ¶¬†¶ªêj …±µÀlµñB | …¶ª±µ†¶¢Ã E†i ¾ªåò…¶pÁ¶¢ÀA</w:t>
      </w:r>
      <w:r w:rsidR="00F7552A">
        <w:t xml:space="preserve"> </w:t>
      </w:r>
      <w:r w:rsidRPr="00901E2D">
        <w:t xml:space="preserve">| …¶¥ÀOµñA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†¢¸…¶¢À¶mï†lµï…YhµA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†¢¸…¶¢À¶mïh³ | £†¶¨À±µÃ…Êp C†¶¬…o lÓï†±¼¶¢ ¶ªæB | </w:t>
      </w:r>
      <w:r w:rsidRPr="003D5076">
        <w:rPr>
          <w:rFonts w:ascii="BRH Telugu RN" w:hAnsi="BRH Telugu RN" w:cs="BRH Telugu RN"/>
        </w:rPr>
        <w:t>41 (10)</w:t>
      </w:r>
    </w:p>
    <w:p w:rsidR="00DA5F28" w:rsidRPr="00901E2D" w:rsidRDefault="00DA5F28" w:rsidP="00DA5F28">
      <w:pPr>
        <w:pStyle w:val="NoSpacing"/>
      </w:pPr>
    </w:p>
    <w:p w:rsidR="00790E26" w:rsidRDefault="00790E26" w:rsidP="00DA5F28">
      <w:pPr>
        <w:pStyle w:val="3-Eng-Subheading-VedaVMSTelugu"/>
      </w:pPr>
    </w:p>
    <w:p w:rsidR="00790E26" w:rsidRDefault="00790E26" w:rsidP="00DA5F28">
      <w:pPr>
        <w:pStyle w:val="3-Eng-Subheading-VedaVMSTelugu"/>
      </w:pPr>
    </w:p>
    <w:p w:rsidR="00790E26" w:rsidRDefault="00790E26" w:rsidP="00DA5F28">
      <w:pPr>
        <w:pStyle w:val="3-Eng-Subheading-VedaVMSTelugu"/>
      </w:pPr>
    </w:p>
    <w:p w:rsidR="00790E26" w:rsidRDefault="00790E26" w:rsidP="00DA5F28">
      <w:pPr>
        <w:pStyle w:val="3-Eng-Subheading-VedaVMSTelugu"/>
      </w:pPr>
    </w:p>
    <w:p w:rsidR="00901E2D" w:rsidRPr="00901E2D" w:rsidRDefault="00901E2D" w:rsidP="00DA5F28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T.A.1.10.2</w:t>
      </w:r>
    </w:p>
    <w:p w:rsidR="00901E2D" w:rsidRPr="003D5076" w:rsidRDefault="00901E2D" w:rsidP="008E7375">
      <w:pPr>
        <w:pStyle w:val="Telugu-Veda"/>
        <w:rPr>
          <w:rFonts w:ascii="BRH Telugu RN" w:hAnsi="BRH Telugu RN" w:cs="BRH Telugu RN"/>
        </w:rPr>
      </w:pPr>
      <w:r w:rsidRPr="00901E2D">
        <w:t>£…¥¹ö »¬ …¶¢Ã±ÀµÃ C†¶¢kµB ¶ªölû¸¶¢mÓå | …sûµl¸ñ ‡¢¸A ¶pÁ¹¶¨g¸…£¶¬ …±¸i†±µ¶ªÀ</w:t>
      </w:r>
      <w:r w:rsidR="00DF137F">
        <w:t xml:space="preserve">å | </w:t>
      </w:r>
      <w:r w:rsidRPr="00901E2D">
        <w:t>¢¸‡«¸hÓï …WhÓñ Y†SµhÐ …nlû¸‡mÓ | l¸ï†¢¸sûµÃ¤À …Vµ±µ†kµB …¶ª(…S³î) ¶ª†P¹±ÀµÀÔ | h¸…¶¢¦ö†m¸ …±¸¶ª‡sû¹…¥¹ö ¶¬†¶¢A Ê¢À | …¶¥À…sûµ…¶ªê…j …DSµhµ(†S³î) …¶ªÃ±µï†±ÀµÃ …¶ª¶¬</w:t>
      </w:r>
      <w:r w:rsidR="00DF137F">
        <w:t xml:space="preserve"> </w:t>
      </w:r>
      <w:r w:rsidRPr="00901E2D">
        <w:t>| hµÀï†SÐñ ¶¬ …sûµÀYÂï-†¶¢À¦ömÐlµ …Ê¢ÀÊT | …±µ±ÀÀ¶mé Oµ†¦Û´m ¶¢À…¶¢ÀÅ¢¸A(</w:t>
      </w:r>
      <w:r w:rsidRPr="003D5076">
        <w:rPr>
          <w:rFonts w:ascii="BRH Telugu RN" w:hAnsi="BRH Telugu RN" w:cs="BRH Telugu RN"/>
        </w:rPr>
        <w:t>2</w:t>
      </w:r>
      <w:r w:rsidRPr="00901E2D">
        <w:t>) C†¢¸¶®B | hµ†¶¢ÀÃ¶¬kµÀ±³-…mÓtû‡±¸…hµî´m-¶¢†jtûB | …C…¶må</w:t>
      </w:r>
      <w:r w:rsidR="00DA5F28">
        <w:t xml:space="preserve">…±¼…°µ ¶pÁýñ…fºí±µ-†qÒlµO¸tûB | </w:t>
      </w:r>
      <w:r w:rsidRPr="003D5076">
        <w:rPr>
          <w:rFonts w:ascii="BRH Telugu RN" w:hAnsi="BRH Telugu RN" w:cs="BRH Telugu RN"/>
        </w:rPr>
        <w:t>42</w:t>
      </w:r>
      <w:r w:rsidR="00DA5F28" w:rsidRPr="003D5076">
        <w:rPr>
          <w:rFonts w:ascii="BRH Telugu RN" w:hAnsi="BRH Telugu RN" w:cs="BRH Telugu RN"/>
        </w:rPr>
        <w:t xml:space="preserve"> </w:t>
      </w:r>
      <w:r w:rsidRPr="003D5076">
        <w:rPr>
          <w:rFonts w:ascii="BRH Telugu RN" w:hAnsi="BRH Telugu RN" w:cs="BRH Telugu RN"/>
        </w:rPr>
        <w:t>(10)</w:t>
      </w:r>
    </w:p>
    <w:p w:rsidR="003D5076" w:rsidRDefault="003D5076" w:rsidP="00D16695">
      <w:pPr>
        <w:pStyle w:val="3-Eng-Subheading-VedaVMSTelugu"/>
      </w:pPr>
    </w:p>
    <w:p w:rsidR="00901E2D" w:rsidRPr="00901E2D" w:rsidRDefault="00901E2D" w:rsidP="00D16695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T.A.1.10.3</w:t>
      </w:r>
    </w:p>
    <w:p w:rsidR="00901E2D" w:rsidRPr="00901E2D" w:rsidRDefault="00901E2D" w:rsidP="008E7375">
      <w:pPr>
        <w:pStyle w:val="Telugu-Veda"/>
      </w:pPr>
      <w:r w:rsidRPr="00901E2D">
        <w:t xml:space="preserve">…i¶ªñB °µ…¶p»ªåò±µ†¶® „…i¶¢ñ†Yl¼íB | m¸†¶ªh¸ï …sûµÀYÂï†¶¢ÀÃ¶¬kµÀB ¶p…hµËUÇþØB | </w:t>
      </w:r>
    </w:p>
    <w:p w:rsidR="00901E2D" w:rsidRPr="00901E2D" w:rsidRDefault="00901E2D" w:rsidP="008E7375">
      <w:pPr>
        <w:pStyle w:val="Telugu-Veda"/>
      </w:pPr>
      <w:r w:rsidRPr="00901E2D">
        <w:t xml:space="preserve">…¶ª…¶¢ÀÀlµñ…¶ªï lûµ†¶mö…m¸é±µçò†¶ªï …q¸±É | …iñuû ±µ‡ËkÇB …¶¥hµ†¶p…l¼íB ¶¨†fµËÈ¥þöB | </w:t>
      </w:r>
    </w:p>
    <w:p w:rsidR="00901E2D" w:rsidRPr="003D5076" w:rsidRDefault="00901E2D" w:rsidP="008E7375">
      <w:pPr>
        <w:pStyle w:val="Telugu-Veda"/>
        <w:rPr>
          <w:rFonts w:ascii="BRH Telugu RN" w:hAnsi="BRH Telugu RN" w:cs="BRH Telugu RN"/>
        </w:rPr>
      </w:pPr>
      <w:r w:rsidRPr="00901E2D">
        <w:t xml:space="preserve">…¶ª…£h¸…±µA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£†hµ¶mö¶måA | C†¶mÀslû¸éi ¥¹A…s±µB | </w:t>
      </w:r>
      <w:r w:rsidR="00BF4857">
        <w:br/>
      </w:r>
      <w:r w:rsidRPr="00901E2D">
        <w:t>D¶p¶pÁ¹±³¶¨A-†s±µ…ËÈ¥þÛ¶¢ |</w:t>
      </w:r>
      <w:r w:rsidR="00DF137F">
        <w:t xml:space="preserve"> </w:t>
      </w:r>
      <w:r w:rsidRPr="00901E2D">
        <w:t xml:space="preserve">…¶ª£†h¸ „±É…¶p†«Ò „sûµ¶¢h³ | </w:t>
      </w:r>
      <w:r w:rsidR="00BF4857">
        <w:br/>
      </w:r>
      <w:r w:rsidRPr="00901E2D">
        <w:t>hµ</w:t>
      </w:r>
      <w:proofErr w:type="gramStart"/>
      <w:r w:rsidRPr="00901E2D">
        <w:t>ï(</w:t>
      </w:r>
      <w:proofErr w:type="gramEnd"/>
      <w:r w:rsidRPr="00901E2D">
        <w:t xml:space="preserve">S³î) ¶ªÀhµÅ¶påA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†£l¼…ËhÇþö¶¢ | …s¶¬À†«Ò¶¢À …S¼±µA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†¶¢§ | </w:t>
      </w:r>
      <w:r w:rsidRPr="003D5076">
        <w:rPr>
          <w:rFonts w:ascii="BRH Telugu RN" w:hAnsi="BRH Telugu RN" w:cs="BRH Telugu RN"/>
        </w:rPr>
        <w:t>43 (10)</w:t>
      </w:r>
    </w:p>
    <w:p w:rsidR="00D16695" w:rsidRPr="00901E2D" w:rsidRDefault="00D16695" w:rsidP="00D16695">
      <w:pPr>
        <w:pStyle w:val="NoSpacing"/>
      </w:pPr>
    </w:p>
    <w:p w:rsidR="00901E2D" w:rsidRPr="00901E2D" w:rsidRDefault="00901E2D" w:rsidP="00D16695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T.A.1.10.4</w:t>
      </w:r>
    </w:p>
    <w:p w:rsidR="00901E2D" w:rsidRPr="00901E2D" w:rsidRDefault="00901E2D" w:rsidP="008E7375">
      <w:pPr>
        <w:pStyle w:val="Telugu-Veda"/>
      </w:pPr>
      <w:r w:rsidRPr="00901E2D">
        <w:t xml:space="preserve">CÊmöi hµÀSÐñ †¶¢Oºñ…±ÀµÃ¶måA | D±ÀµÀ¶ªÃ±ÀµÃ´mæ «Ò†¶¢ÀhµÅ…¶pûÁýù¶¨À | </w:t>
      </w:r>
    </w:p>
    <w:p w:rsidR="00BF4857" w:rsidRDefault="00901E2D" w:rsidP="008E7375">
      <w:pPr>
        <w:pStyle w:val="Telugu-Veda"/>
      </w:pPr>
      <w:r w:rsidRPr="00901E2D">
        <w:t>¶ª ¶ªU¹Øò¶¢À-¶ªå‡È¢ÃlÐï„…hÐïhµB | ¢¸VÐ S¸B †»pq¸…i hµh³ | ¶ª hµl³SÐtûB ¶ªå‡¢¸ „hÉï…hµïÊmï | …±µ°µ†«¸ „¶m…nöh¸†¶¥Û ±ÀÉÀ | …CÊmö…i ¶p†±¼¶¢Å…h¸åþï„¶ªåB | …J¶¢…Ê¢ÀhÓ †«Òæ C¦öm¸ | hÉ …JhÉ †lµÀïB ¶pÅ…k¼¢ÐïB |</w:t>
      </w:r>
    </w:p>
    <w:p w:rsidR="00901E2D" w:rsidRPr="003D5076" w:rsidRDefault="00901E2D" w:rsidP="008E7375">
      <w:pPr>
        <w:pStyle w:val="Telugu-Veda"/>
        <w:rPr>
          <w:rFonts w:ascii="BRH Telugu RN" w:hAnsi="BRH Telugu RN" w:cs="BRH Telugu RN"/>
        </w:rPr>
      </w:pPr>
      <w:r w:rsidRPr="00901E2D">
        <w:lastRenderedPageBreak/>
        <w:t xml:space="preserve">C†¶¬±µ…¶¬±³-Sµ†±µí¶mçlû¸kÉ | </w:t>
      </w:r>
      <w:r w:rsidRPr="003D5076">
        <w:rPr>
          <w:rFonts w:ascii="BRH Telugu RN" w:hAnsi="BRH Telugu RN" w:cs="BRH Telugu RN"/>
        </w:rPr>
        <w:t>44 (10)</w:t>
      </w:r>
    </w:p>
    <w:p w:rsidR="00D16695" w:rsidRPr="003D5076" w:rsidRDefault="00D16695" w:rsidP="00DF137F">
      <w:pPr>
        <w:pStyle w:val="NoSpacing"/>
      </w:pPr>
    </w:p>
    <w:p w:rsidR="00901E2D" w:rsidRPr="00901E2D" w:rsidRDefault="00901E2D" w:rsidP="00D16695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T.A.1.10.5</w:t>
      </w:r>
    </w:p>
    <w:p w:rsidR="00901E2D" w:rsidRPr="00901E2D" w:rsidRDefault="00901E2D" w:rsidP="008E7375">
      <w:pPr>
        <w:pStyle w:val="Telugu-Veda"/>
      </w:pPr>
      <w:r w:rsidRPr="00901E2D">
        <w:t xml:space="preserve">hµ†±ÀÇÃ …±ÉhÓ …¶¢k¸ù †¶¢¶¬Ñ…±¸hÉñ | …¶pÅ…k¼¢¸ï C†¶¬B | …l¼¢Ð ±¸†iñB | </w:t>
      </w:r>
    </w:p>
    <w:p w:rsidR="00901E2D" w:rsidRPr="003D5076" w:rsidRDefault="00901E2D" w:rsidP="008E7375">
      <w:pPr>
        <w:pStyle w:val="Telugu-Veda"/>
        <w:rPr>
          <w:rFonts w:ascii="BRH Telugu RN" w:hAnsi="BRH Telugu RN" w:cs="BRH Telugu RN"/>
        </w:rPr>
      </w:pPr>
      <w:proofErr w:type="gramStart"/>
      <w:r w:rsidRPr="00901E2D">
        <w:t>h</w:t>
      </w:r>
      <w:proofErr w:type="gramEnd"/>
      <w:r w:rsidRPr="00901E2D">
        <w:t xml:space="preserve">¸ C†£¶ªÅ©Õà | lµA†¶pj …J¶¢ †sûµ¶¢hµB | hµ†±ÀÇÃ …±ÉhÓ …¶¢kÓù | …CS¼é†¥¹Û-…l¼hµï†¶¥Û | …±¸hÉñ…±µökµùB | …Ê¥öhµ †D…l¼hµïB | C…¶¬Ñé„S¼éB | </w:t>
      </w:r>
      <w:r w:rsidRPr="003D5076">
        <w:rPr>
          <w:rFonts w:ascii="BRH Telugu RN" w:hAnsi="BRH Telugu RN" w:cs="BRH Telugu RN"/>
        </w:rPr>
        <w:t>45 (10)</w:t>
      </w:r>
    </w:p>
    <w:p w:rsidR="00D16695" w:rsidRDefault="00D16695" w:rsidP="00D16695">
      <w:pPr>
        <w:pStyle w:val="3-Eng-Subheading-VedaVMSTelugu"/>
      </w:pPr>
    </w:p>
    <w:p w:rsidR="00901E2D" w:rsidRPr="00901E2D" w:rsidRDefault="00901E2D" w:rsidP="00D16695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T.A.1.10.6</w:t>
      </w:r>
    </w:p>
    <w:p w:rsidR="00901E2D" w:rsidRPr="00901E2D" w:rsidRDefault="00901E2D" w:rsidP="008E7375">
      <w:pPr>
        <w:pStyle w:val="Telugu-Veda"/>
      </w:pPr>
      <w:r w:rsidRPr="00901E2D">
        <w:t>…h¸È¢</w:t>
      </w:r>
      <w:proofErr w:type="gramStart"/>
      <w:r w:rsidRPr="00901E2D">
        <w:t>Ãñ</w:t>
      </w:r>
      <w:proofErr w:type="gramEnd"/>
      <w:r w:rsidRPr="00901E2D">
        <w:t xml:space="preserve"> †C…±µÀgB | h¸ C†£¶ªÅ©Õà | lµ†¶¢Àêj …J¶¢ †sûµ¶¢hµB | hµ†±ÀÇÃ …±ÉhÓ </w:t>
      </w:r>
    </w:p>
    <w:p w:rsidR="00901E2D" w:rsidRPr="00901E2D" w:rsidRDefault="00901E2D" w:rsidP="008E7375">
      <w:pPr>
        <w:pStyle w:val="Telugu-Veda"/>
      </w:pPr>
      <w:r w:rsidRPr="00901E2D">
        <w:t xml:space="preserve">…¶¢kÓù | …¶¢Åhµñ†¶¥Û ËÈ¢…lµÀïhµ†¶¥Û | …CSÉé…±µöýÅhµñB | …ËÈ¢lµÀï†hµ D…l¼hµï†¶ªï | </w:t>
      </w:r>
    </w:p>
    <w:p w:rsidR="00901E2D" w:rsidRPr="003D5076" w:rsidRDefault="00901E2D" w:rsidP="008E7375">
      <w:pPr>
        <w:pStyle w:val="Telugu-Veda"/>
        <w:rPr>
          <w:rFonts w:ascii="BRH Telugu RN" w:hAnsi="BRH Telugu RN" w:cs="BRH Telugu RN"/>
        </w:rPr>
      </w:pPr>
      <w:proofErr w:type="gramStart"/>
      <w:r w:rsidRPr="00901E2D">
        <w:t>h</w:t>
      </w:r>
      <w:proofErr w:type="gramEnd"/>
      <w:r w:rsidRPr="00901E2D">
        <w:t xml:space="preserve">¸ C†£¶ªÅ©Õà | lµ†¶¢Àêj …J¶¢ †sûµ¶¢hµB | hµ†±ÀÇÃ …±ÉhÓ …¶¢kÓù | </w:t>
      </w:r>
      <w:r w:rsidRPr="003D5076">
        <w:rPr>
          <w:rFonts w:ascii="BRH Telugu RN" w:hAnsi="BRH Telugu RN" w:cs="BRH Telugu RN"/>
        </w:rPr>
        <w:t>46 (10)</w:t>
      </w:r>
    </w:p>
    <w:p w:rsidR="00D65FAF" w:rsidRPr="00901E2D" w:rsidRDefault="00D65FAF" w:rsidP="00DF137F">
      <w:pPr>
        <w:pStyle w:val="NoSpacing"/>
      </w:pPr>
    </w:p>
    <w:p w:rsidR="00901E2D" w:rsidRPr="00901E2D" w:rsidRDefault="00901E2D" w:rsidP="00D65FAF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T.A.1.10.7</w:t>
      </w:r>
    </w:p>
    <w:p w:rsidR="00BF4857" w:rsidRDefault="00901E2D" w:rsidP="008E7375">
      <w:pPr>
        <w:pStyle w:val="Telugu-Veda"/>
      </w:pPr>
      <w:r w:rsidRPr="00901E2D">
        <w:t xml:space="preserve">…G©¸î †Vµ o…¶®±µ†¶¥Û | …¶¢Åhµñ…«Òï©¸î | …ËÈ¢…lµÀïhµ†¶ªï o…¶®±µB | </w:t>
      </w:r>
      <w:r w:rsidR="00BF4857">
        <w:br/>
      </w:r>
      <w:r w:rsidRPr="00901E2D">
        <w:t>hÓ h¸…Ê¢¶¢ ¶pñ†i¶plÉïhÉ | Êª±Àµ</w:t>
      </w:r>
      <w:proofErr w:type="gramStart"/>
      <w:r w:rsidRPr="00901E2D">
        <w:t>À(</w:t>
      </w:r>
      <w:proofErr w:type="gramEnd"/>
      <w:r w:rsidRPr="00901E2D">
        <w:t>S³î) ±¸†jñ …Sµ±¼í†g½ …¶pÁhÉñ…g ¶ªA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†¶¢¶ªi | hµ…«¸ï ¢¸ …Jhµ…lµÀvì‡gA | ±ÀµÀl¸ñ†hÓñ …±µ¶¥î†±ÀµÀB | </w:t>
      </w:r>
    </w:p>
    <w:p w:rsidR="00901E2D" w:rsidRPr="00901E2D" w:rsidRDefault="00901E2D" w:rsidP="008E7375">
      <w:pPr>
        <w:pStyle w:val="Telugu-Veda"/>
      </w:pPr>
      <w:r w:rsidRPr="00901E2D">
        <w:t xml:space="preserve">±ÀµÀ…k¸ SÐ…±µØ±¼í†g¸ï …Gvì‡gA | …J¶¢…Ê¢Àhµ†«¸ï …Gvì‡gA | </w:t>
      </w:r>
      <w:r w:rsidR="00BF4857">
        <w:br/>
      </w:r>
      <w:r w:rsidRPr="00901E2D">
        <w:t xml:space="preserve">¶pñY±ÀÀ¶¨ÀäB ¶pñY±ÀµÃ Vµ ¶p¶¥À†tû¶¥Û …sûµ¶¢i | ±ÀµÀ †J¶¢A </w:t>
      </w:r>
      <w:r w:rsidRPr="00901E2D">
        <w:rPr>
          <w:rFonts w:ascii="BRH Devanagari" w:hAnsi="BRH Devanagari" w:cs="BRH Devanagari"/>
        </w:rPr>
        <w:t>Æ</w:t>
      </w:r>
      <w:r w:rsidRPr="00901E2D">
        <w:t>…Ê¢lµ | Jhµ¶¢ÀÀlµï¶må-¶¢À»p†±ÀµÀ¶må…cÉÛi |</w:t>
      </w:r>
      <w:r w:rsidR="00BF4857">
        <w:t xml:space="preserve"> </w:t>
      </w:r>
      <w:r w:rsidRPr="00901E2D">
        <w:t>Dl¼hµïB ¶pÁ†gï¶ªï …¶¢kµùB</w:t>
      </w:r>
      <w:r w:rsidR="00DF137F">
        <w:t xml:space="preserve"> </w:t>
      </w:r>
      <w:r w:rsidRPr="00901E2D">
        <w:t xml:space="preserve">| </w:t>
      </w:r>
      <w:r w:rsidR="00BF4857">
        <w:br/>
      </w:r>
      <w:r w:rsidRPr="00901E2D">
        <w:t xml:space="preserve">Ckµ ¶p†£h¸ñ…UºØ±µ¶ªB | </w:t>
      </w:r>
      <w:r w:rsidRPr="003D5076">
        <w:rPr>
          <w:rFonts w:ascii="BRH Telugu RN" w:hAnsi="BRH Telugu RN" w:cs="BRH Telugu RN"/>
        </w:rPr>
        <w:t>47 (14)</w:t>
      </w:r>
      <w:r w:rsidRPr="00901E2D">
        <w:t xml:space="preserve"> </w:t>
      </w:r>
    </w:p>
    <w:p w:rsidR="00901E2D" w:rsidRDefault="00901E2D" w:rsidP="008E7375">
      <w:pPr>
        <w:pStyle w:val="Telugu-Veda"/>
        <w:rPr>
          <w:rFonts w:ascii="BRH Telugu" w:hAnsi="BRH Telugu" w:cs="BRH Telugu"/>
        </w:rPr>
      </w:pPr>
      <w:r w:rsidRPr="00901E2D">
        <w:rPr>
          <w:rFonts w:ascii="BRH Telugu" w:hAnsi="BRH Telugu" w:cs="BRH Telugu"/>
        </w:rPr>
        <w:lastRenderedPageBreak/>
        <w:t xml:space="preserve">§ñ Vû¸±ÀµÃ-¶ªÀ¶¢±µÛv¹¶¢Ãì ¶ªÊ¢Àhµ §ñ ¶ªÃ±µïm¸±¸±ÀµÀg «¸ö£ÀÊm ¶m¶¢ÀB | MA ¶mÈ¢Ã m¸±¸±ÀµÀg¸±ÀµÀ || </w:t>
      </w:r>
      <w:r w:rsidRPr="003D5076">
        <w:rPr>
          <w:rFonts w:ascii="BRH Telugu RN" w:hAnsi="BRH Telugu RN" w:cs="BRH Telugu RN"/>
        </w:rPr>
        <w:t>10</w:t>
      </w:r>
      <w:r w:rsidRPr="00901E2D">
        <w:rPr>
          <w:rFonts w:ascii="BRH Telugu" w:hAnsi="BRH Telugu" w:cs="BRH Telugu"/>
        </w:rPr>
        <w:t xml:space="preserve"> ||</w:t>
      </w:r>
    </w:p>
    <w:p w:rsidR="001A24BF" w:rsidRPr="00901E2D" w:rsidRDefault="001A24BF" w:rsidP="001A24BF">
      <w:pPr>
        <w:pStyle w:val="NoSpacing"/>
      </w:pPr>
    </w:p>
    <w:p w:rsidR="00901E2D" w:rsidRPr="00901E2D" w:rsidRDefault="00901E2D" w:rsidP="001A24BF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T.A.1.11.1</w:t>
      </w:r>
    </w:p>
    <w:p w:rsidR="00901E2D" w:rsidRPr="00901E2D" w:rsidRDefault="00901E2D" w:rsidP="008E7375">
      <w:pPr>
        <w:pStyle w:val="Telugu-Veda"/>
      </w:pPr>
      <w:r w:rsidRPr="00901E2D">
        <w:t xml:space="preserve">…¶p£†hµñ¶¢…¶måB ¶p…±¼¢¸…Y¶¢Ã†¶ªhÉ | …»pËhÇ‡©¸A …¶pñhÐé …Ctû†±µ°µi …¶¢ñhµA | </w:t>
      </w:r>
    </w:p>
    <w:p w:rsidR="00901E2D" w:rsidRPr="00901E2D" w:rsidRDefault="00901E2D" w:rsidP="008E7375">
      <w:pPr>
        <w:pStyle w:val="Telugu-Veda"/>
      </w:pPr>
      <w:r w:rsidRPr="00901E2D">
        <w:t xml:space="preserve">…¶¢À¶¬†¶ªù…¶¢ÀÀlµñA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¶¢†±µÀg …»ªå±Ð†lµlûÉ | lû¿†±¸ EVÉÜ…OµÀ±³-lûµ†±µÀgÉ…©¸ö±µ‡sûµA| </w:t>
      </w:r>
    </w:p>
    <w:p w:rsidR="00901E2D" w:rsidRPr="00901E2D" w:rsidRDefault="00901E2D" w:rsidP="008E7375">
      <w:pPr>
        <w:pStyle w:val="Telugu-Veda"/>
      </w:pPr>
      <w:r w:rsidRPr="00901E2D">
        <w:t xml:space="preserve">…¶p£†hµñA …hÉ £†hµ…hµA sñ†¶¬î…g¶ªê‡hÉ | ¶pñ…sûµÀ±¸Ø†h¸ñ…gº ¶p†±Éï»¨ …£¶¥ö†hµB | </w:t>
      </w:r>
    </w:p>
    <w:p w:rsidR="00901E2D" w:rsidRPr="003D5076" w:rsidRDefault="00901E2D" w:rsidP="008E7375">
      <w:pPr>
        <w:pStyle w:val="Telugu-Veda"/>
        <w:rPr>
          <w:rFonts w:ascii="BRH Telugu RN" w:hAnsi="BRH Telugu RN" w:cs="BRH Telugu RN"/>
        </w:rPr>
      </w:pPr>
      <w:r w:rsidRPr="00901E2D">
        <w:t xml:space="preserve">C†hµ¶påhµ…¶mÃ±³ ¶m hµ…l¸È¢Ã †C¶¥ÀéhÉ | …¶¥ñýÅh¸…¶ª Elµö†¶¬´m-…hµ¶ªåk³ ¶ª†¶¢Ã¶¥hµ | …sñ¶®î …lÉ¢¸‡m¸A | C†¶ªhµB …¶ªlÉï hµ†hµ°µÀB | </w:t>
      </w:r>
      <w:r w:rsidRPr="003D5076">
        <w:rPr>
          <w:rFonts w:ascii="BRH Telugu RN" w:hAnsi="BRH Telugu RN" w:cs="BRH Telugu RN"/>
        </w:rPr>
        <w:t>48 (10)</w:t>
      </w:r>
    </w:p>
    <w:p w:rsidR="001A24BF" w:rsidRPr="00901E2D" w:rsidRDefault="001A24BF" w:rsidP="001A24BF">
      <w:pPr>
        <w:pStyle w:val="NoSpacing"/>
      </w:pPr>
    </w:p>
    <w:p w:rsidR="00901E2D" w:rsidRPr="00901E2D" w:rsidRDefault="00901E2D" w:rsidP="001A24BF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T.A.1.11.2</w:t>
      </w:r>
    </w:p>
    <w:p w:rsidR="00901E2D" w:rsidRPr="00901E2D" w:rsidRDefault="00901E2D" w:rsidP="008E7375">
      <w:pPr>
        <w:pStyle w:val="Telugu-Veda"/>
      </w:pPr>
      <w:proofErr w:type="gramStart"/>
      <w:r w:rsidRPr="00901E2D">
        <w:t>sÀÀ</w:t>
      </w:r>
      <w:proofErr w:type="gramEnd"/>
      <w:r w:rsidRPr="00901E2D">
        <w:t xml:space="preserve">†¶¨±ÀµÀB …¶ªq¸å†iñ…¶¥Û ±ÀµÀh³ | ¶ª±Éö„hµñ±ÀÇÃ †CSµ…¶ªåþï¶¥Û | ¶m†°µ…ËhÇþñB ¶¥†UÖýÅhÐ „¶¢¶ª´mé | C†kµ ¶ª£…hµÀB ¥¹ï¢¸…¶¥ö«¸ï „¶¢†±¼åO¸¶¢À¶ªï | </w:t>
      </w:r>
    </w:p>
    <w:p w:rsidR="00901E2D" w:rsidRPr="003D5076" w:rsidRDefault="00901E2D" w:rsidP="008E7375">
      <w:pPr>
        <w:pStyle w:val="Telugu-Veda"/>
        <w:rPr>
          <w:rFonts w:ascii="BRH Telugu RN" w:hAnsi="BRH Telugu RN" w:cs="BRH Telugu RN"/>
        </w:rPr>
      </w:pPr>
      <w:r w:rsidRPr="00901E2D">
        <w:t xml:space="preserve">…C¤À ±ÀµÀ sÀÀ…°¸ n†»¬h¸ ¶ª …GV¸Û | ¶m…OµåA lµ†lµÅ…Ê¥ñ OµÀ†¶¬…Wl³l¼†Ê¢±ÀµÀÀB | †Clµs¹è…n ¶¢†±µÀg¶ªï …¶¢ñh¸†n | …£…V¸Oµ†¶¥-…VµÛ¶mçò…¶¢Ã ¶m†°µhµñÊ¢Ài | hµk³ †¶ª…£hµÀ±³ ¶¢‡±ÉgïA | sûµ†±ÐØ …lÉ¶¢†¶ªï lû¿¶¢À»¬ | </w:t>
      </w:r>
      <w:r w:rsidRPr="003D5076">
        <w:rPr>
          <w:rFonts w:ascii="BRH Telugu RN" w:hAnsi="BRH Telugu RN" w:cs="BRH Telugu RN"/>
        </w:rPr>
        <w:t>49 (10)</w:t>
      </w:r>
    </w:p>
    <w:p w:rsidR="00901E2D" w:rsidRPr="00901E2D" w:rsidRDefault="00901E2D" w:rsidP="001A24BF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T.A.1.11.3</w:t>
      </w:r>
    </w:p>
    <w:p w:rsidR="00901E2D" w:rsidRPr="00901E2D" w:rsidRDefault="00901E2D" w:rsidP="008E7375">
      <w:pPr>
        <w:pStyle w:val="Telugu-Veda"/>
      </w:pPr>
      <w:r w:rsidRPr="00901E2D">
        <w:t xml:space="preserve">lû¼…±ÀÇÃ ±ÀÇÃ †¶mB ¶pñ…VÐlµ‡±ÀµÃh³ | hµ†kµù…£hµÀ±³ †¶¢Åg½¶¢ÀÊ¬ | </w:t>
      </w:r>
    </w:p>
    <w:p w:rsidR="00DA13BE" w:rsidRDefault="00901E2D" w:rsidP="008E7375">
      <w:pPr>
        <w:pStyle w:val="Telugu-Veda"/>
      </w:pPr>
      <w:r w:rsidRPr="00901E2D">
        <w:t>…¶¢±ÀµÀA …lÉ¶¢…¶ªï sûÑ†Y¶mA | Ê¥ñ¶¨</w:t>
      </w:r>
      <w:proofErr w:type="gramStart"/>
      <w:r w:rsidRPr="00901E2D">
        <w:t>á(</w:t>
      </w:r>
      <w:proofErr w:type="gramEnd"/>
      <w:r w:rsidRPr="00901E2D">
        <w:t xml:space="preserve">†S³î) ¶ª…±µölû¸†hµ¶¢ÀA | </w:t>
      </w:r>
      <w:r w:rsidR="00DA13BE">
        <w:br/>
      </w:r>
      <w:r w:rsidRPr="00901E2D">
        <w:t>hµÀ…±µA sûµ†Sµ¶ªï lû¿¶¢À»¬</w:t>
      </w:r>
      <w:r w:rsidR="00DF137F">
        <w:t xml:space="preserve"> </w:t>
      </w:r>
      <w:r w:rsidRPr="00901E2D">
        <w:t xml:space="preserve">| C†q¸SµÃ¶¬hµ ¶ª£…h¸ hµÅuû†´m | </w:t>
      </w:r>
      <w:r w:rsidR="00DA13BE">
        <w:br/>
      </w:r>
    </w:p>
    <w:p w:rsidR="00901E2D" w:rsidRPr="003D5076" w:rsidRDefault="00901E2D" w:rsidP="008E7375">
      <w:pPr>
        <w:pStyle w:val="Telugu-Veda"/>
        <w:rPr>
          <w:rFonts w:ascii="BRH Telugu RN" w:hAnsi="BRH Telugu RN" w:cs="BRH Telugu RN"/>
        </w:rPr>
      </w:pPr>
      <w:r w:rsidRPr="00901E2D">
        <w:lastRenderedPageBreak/>
        <w:t xml:space="preserve">¶ª‡±¸ö´m …l¼¢Ð C†¶mè¶ªB| ¶m…OµåAh¸†¶mïsûµ¶¢´m …lµÅÊ¥ | C…¶ªæþï«¸æþé ¶ªA†sûµ£©¸ï¶¢ÀB | m¸…¶¢À m¸…ËÈ¢À¶¢ …m¸¶¢À ‡Ê¢À | </w:t>
      </w:r>
      <w:r w:rsidRPr="003D5076">
        <w:rPr>
          <w:rFonts w:ascii="BRH Telugu RN" w:hAnsi="BRH Telugu RN" w:cs="BRH Telugu RN"/>
        </w:rPr>
        <w:t>50 (10)</w:t>
      </w:r>
    </w:p>
    <w:p w:rsidR="001A24BF" w:rsidRPr="00901E2D" w:rsidRDefault="001A24BF" w:rsidP="001A24BF">
      <w:pPr>
        <w:pStyle w:val="NoSpacing"/>
      </w:pPr>
    </w:p>
    <w:p w:rsidR="00901E2D" w:rsidRPr="00901E2D" w:rsidRDefault="00901E2D" w:rsidP="001A24BF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T.A.1.11.4</w:t>
      </w:r>
    </w:p>
    <w:p w:rsidR="00901E2D" w:rsidRPr="003D5076" w:rsidRDefault="00901E2D" w:rsidP="008E7375">
      <w:pPr>
        <w:pStyle w:val="Telugu-Veda"/>
        <w:rPr>
          <w:rFonts w:ascii="BRH Telugu RN" w:hAnsi="BRH Telugu RN" w:cs="BRH Telugu RN"/>
        </w:rPr>
      </w:pPr>
      <w:r w:rsidRPr="00901E2D">
        <w:t xml:space="preserve">¶m¶pÁ(S³î)†¶ª…OµA ¶pÁ…¶¢Ã(…S³Ø)†¶ªåòþï»ªî | «¸æ†¶¢±Ð„¶ªîþï…kµ Y†UØ¶¢ÀB | …±ÀµÀYÉ„±ÀµÀ…°º ±ÀµÀ…©¸àÊ¬ †Vµ | ¶¢À†±ÀµÃ …sûµÃh¸†¶mï±ÀµÀ°µhµ | </w:t>
      </w:r>
      <w:r w:rsidR="00BF4857">
        <w:br/>
      </w:r>
      <w:r w:rsidRPr="00901E2D">
        <w:t xml:space="preserve">…¶p¶¥†¢Ð ¶¢À†¶¢À sûµÃ…h¸n | C¶mÃsmÐèþï „†¶ªîþï¶¬A </w:t>
      </w:r>
      <w:r w:rsidRPr="00901E2D">
        <w:rPr>
          <w:rFonts w:ascii="BRH Devanagari" w:hAnsi="BRH Devanagari" w:cs="BRH Devanagari"/>
        </w:rPr>
        <w:t>Æ</w:t>
      </w:r>
      <w:r w:rsidRPr="00901E2D">
        <w:t>…£sûµÀB | »</w:t>
      </w:r>
      <w:r w:rsidR="00BF4857">
        <w:br/>
      </w:r>
      <w:r w:rsidRPr="00901E2D">
        <w:t xml:space="preserve">ªåò†±ÀµÀB …¶ªjB | h¸ †G Ê¢À …¶pÁ(…S³î)¶ª †D¶¬ÀB | </w:t>
      </w:r>
      <w:r w:rsidR="00BF4857">
        <w:br/>
      </w:r>
      <w:r w:rsidRPr="00901E2D">
        <w:t xml:space="preserve">¶p†¶¥ïlµ…°µg¸ö¶mé-£†VÉhµ…lµ¶mèB | …Oµ£±µïB …¶pÁhµñB ¶ª …E¶¢Ã †WOÉhµ | </w:t>
      </w:r>
      <w:r w:rsidRPr="003D5076">
        <w:rPr>
          <w:rFonts w:ascii="BRH Telugu RN" w:hAnsi="BRH Telugu RN" w:cs="BRH Telugu RN"/>
        </w:rPr>
        <w:t>51 (10)</w:t>
      </w:r>
    </w:p>
    <w:p w:rsidR="001A24BF" w:rsidRPr="00901E2D" w:rsidRDefault="001A24BF" w:rsidP="001A24BF">
      <w:pPr>
        <w:pStyle w:val="NoSpacing"/>
      </w:pPr>
    </w:p>
    <w:p w:rsidR="00901E2D" w:rsidRPr="00901E2D" w:rsidRDefault="00901E2D" w:rsidP="001A24BF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T.A.1.11.5</w:t>
      </w:r>
    </w:p>
    <w:p w:rsidR="00901E2D" w:rsidRPr="003D5076" w:rsidRDefault="00901E2D" w:rsidP="008E7375">
      <w:pPr>
        <w:pStyle w:val="Telugu-Veda"/>
        <w:rPr>
          <w:rFonts w:ascii="BRH Telugu RN" w:hAnsi="BRH Telugu RN" w:cs="BRH Telugu RN"/>
        </w:rPr>
      </w:pPr>
      <w:r w:rsidRPr="00901E2D">
        <w:t xml:space="preserve">±ÀµÀ«¸å †£…Y¹m¸k³ †¶ª…£hµÀB …»ph¸„†¶ªh³ | …CmÐè ¶¢Àgº†¶¢À£¶mçh³ | hµ†¶¢À¶mUÂØ…w-±¸†¶¢±ÀµÀh³ | …C…S¿ñ¶¢B ¶pñ†hµï¶¢ÀÀcÛh³ | hµ¶¢À†Z¶¬ö …C¶ª†¶¥Ûhµ | H±µèþö¶¢ÀÃv-†¶¢À¢¸…O¸ÜPA | …¶¢Å°µA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†±ÀÇÃ Ê¢…lµ ¶ªA†¶pñi | </w:t>
      </w:r>
      <w:r w:rsidR="00BF4857">
        <w:br/>
      </w:r>
      <w:r w:rsidRPr="00901E2D">
        <w:t xml:space="preserve">¶m ¶ª Y¹hµÀ Y†¶mB ¶¥ñ…lµçlû¸ïh³ | …¶¢ÀÅhµÀï†±¸î ¶¢Ã…±µ±ÀµÃ†l¼iB | ¶¬»ªhµ(S³î) ±µÀ†l¼hµ…U½ØhµA | </w:t>
      </w:r>
      <w:r w:rsidRPr="003D5076">
        <w:rPr>
          <w:rFonts w:ascii="BRH Telugu RN" w:hAnsi="BRH Telugu RN" w:cs="BRH Telugu RN"/>
        </w:rPr>
        <w:t>52 (10)</w:t>
      </w:r>
    </w:p>
    <w:p w:rsidR="001A24BF" w:rsidRPr="00901E2D" w:rsidRDefault="001A24BF" w:rsidP="001A24BF">
      <w:pPr>
        <w:pStyle w:val="NoSpacing"/>
      </w:pPr>
    </w:p>
    <w:p w:rsidR="00901E2D" w:rsidRPr="00901E2D" w:rsidRDefault="00901E2D" w:rsidP="001A24BF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T.A.1.11.6</w:t>
      </w:r>
    </w:p>
    <w:p w:rsidR="00901E2D" w:rsidRPr="003D5076" w:rsidRDefault="00901E2D" w:rsidP="008E7375">
      <w:pPr>
        <w:pStyle w:val="Telugu-Veda"/>
        <w:rPr>
          <w:rFonts w:ascii="BRH Telugu RN" w:hAnsi="BRH Telugu RN" w:cs="BRH Telugu RN"/>
        </w:rPr>
      </w:pPr>
      <w:r w:rsidRPr="00901E2D">
        <w:t xml:space="preserve">¤†g¸ ¶pg …¶¢v¹†»ªhµA | …¶¢ÀÅhµ…c½Ý¶¢†cÛ ±ÀµÀ…iÖcºÛh³ | …CU¹Ø†n Êªé…¶¢ £†l¼è hµh³ | C†hµÅ…¶¨ï(…S³Ø)¶ªåýÅ†¶¨ï lû¸ï±ÀµÀh³ | …C«¸î…Y¹Ýh¸ †Ê¢À £À…kµÃ </w:t>
      </w:r>
      <w:r w:rsidRPr="00901E2D">
        <w:lastRenderedPageBreak/>
        <w:t xml:space="preserve">Vµ±µ†´mé | ¶pÁhÐñ n±³sÀÀ†h¸ï ËÈ¢…lÉ¶¬B | …CVÉ†h¸ ±ÀµÀ…¶¥Û VÉ†hµ¶mB | </w:t>
      </w:r>
      <w:r w:rsidR="00BF4857">
        <w:br/>
      </w:r>
      <w:r w:rsidRPr="00901E2D">
        <w:t xml:space="preserve">…¶ª hµA ¶¢Àgº†¶¢À£¶mçh³ | †«Ò„¶mUÂØ…w±¸†¶¢±ÀµÀh³ | </w:t>
      </w:r>
      <w:r w:rsidR="00BF4857">
        <w:br/>
      </w:r>
      <w:r w:rsidRPr="00901E2D">
        <w:t xml:space="preserve">…«Ò„…S¿ñ¶¢B ¶pñ†hµï¶¢ÀÀ¶mÛh³ | </w:t>
      </w:r>
      <w:r w:rsidRPr="003D5076">
        <w:rPr>
          <w:rFonts w:ascii="BRH Telugu RN" w:hAnsi="BRH Telugu RN" w:cs="BRH Telugu RN"/>
        </w:rPr>
        <w:t>53 (10)</w:t>
      </w:r>
    </w:p>
    <w:p w:rsidR="001A24BF" w:rsidRPr="00901E2D" w:rsidRDefault="001A24BF" w:rsidP="001A24BF">
      <w:pPr>
        <w:pStyle w:val="NoSpacing"/>
      </w:pPr>
    </w:p>
    <w:p w:rsidR="00901E2D" w:rsidRPr="00901E2D" w:rsidRDefault="00901E2D" w:rsidP="001A24BF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T.A.1.11.7</w:t>
      </w:r>
    </w:p>
    <w:p w:rsidR="00901E2D" w:rsidRDefault="00901E2D" w:rsidP="00451776">
      <w:pPr>
        <w:pStyle w:val="Telugu-Veda"/>
      </w:pPr>
      <w:r w:rsidRPr="00901E2D">
        <w:t xml:space="preserve">«Ò„†Z¶¬Ñö …C¶ª†¶¥Ûhµ | ËÈmhµ¶¢ÀÅ»¨A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£l¼h¸ö ¶m†Sµ±µA …¶pñ£Ê¥h³ | </w:t>
      </w:r>
      <w:r w:rsidR="00BF4857">
        <w:br/>
      </w:r>
      <w:r w:rsidRPr="00901E2D">
        <w:t xml:space="preserve">†±ÀµÀl¼ …¶pñ£Ê¥h³ | …£ÀkÓ Vµ†±¼h¸ö …¶pñ£Ê¥h³ | hµkµùAsûµ†¶¢¶ªï …¶¢ñhµA | </w:t>
      </w:r>
      <w:r w:rsidR="00BF4857">
        <w:br/>
      </w:r>
      <w:r w:rsidRPr="00901E2D">
        <w:t xml:space="preserve">…D hµ†¶¢ÀSÉé …±µkµ†nå¶¨á | J‡O¸¶¥öÊ¢À…Oµ ±ÀÇÃ†Y¶mA | JOµVµ†Oµñ-Ê¢À…OµlûµÀ±µA | …¢¸hµ †lû¸ñZ …SµiA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†£sûÑ | …¶m …±¼¶¨ï†i ¶m …¶¢ïkµhÉ | </w:t>
      </w:r>
      <w:r w:rsidRPr="003D5076">
        <w:rPr>
          <w:rFonts w:ascii="BRH Telugu RN" w:hAnsi="BRH Telugu RN" w:cs="BRH Telugu RN"/>
        </w:rPr>
        <w:t>54 (10)</w:t>
      </w:r>
    </w:p>
    <w:p w:rsidR="001A24BF" w:rsidRPr="00901E2D" w:rsidRDefault="001A24BF" w:rsidP="001A24BF">
      <w:pPr>
        <w:pStyle w:val="NoSpacing"/>
      </w:pPr>
    </w:p>
    <w:p w:rsidR="00901E2D" w:rsidRPr="00901E2D" w:rsidRDefault="00901E2D" w:rsidP="001A24BF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T.A.1.11.8</w:t>
      </w:r>
    </w:p>
    <w:p w:rsidR="00901E2D" w:rsidRPr="003D5076" w:rsidRDefault="00901E2D" w:rsidP="00451776">
      <w:pPr>
        <w:pStyle w:val="Telugu-Veda"/>
        <w:rPr>
          <w:rFonts w:ascii="BRH Telugu RN" w:hAnsi="BRH Telugu RN" w:cs="BRH Telugu RN"/>
        </w:rPr>
      </w:pPr>
      <w:r w:rsidRPr="00901E2D">
        <w:t xml:space="preserve">…m¸«¸ï†°Ð ±ÀµÃ…hµÀ ¶ª†YÝi | ±ÀµÀVÉÜþö‡h¸´m ±Ð†»¬h¸(S³Ø)…¥¹ÛSÉéB | </w:t>
      </w:r>
      <w:r w:rsidR="00BF4857">
        <w:br/>
      </w:r>
      <w:r w:rsidRPr="00901E2D">
        <w:t xml:space="preserve">…±µkÉ †±ÀµÀÀO¸åþö„…lû¼i†¶¨ái | JOµ±ÀµÃ Vµ lµ¶¥tû†¶¥Û ¶ªö…sûµÃhÉ | </w:t>
      </w:r>
      <w:r w:rsidR="00BF4857">
        <w:br/>
      </w:r>
      <w:r w:rsidRPr="00901E2D">
        <w:t xml:space="preserve">l¸ösû¹ï £À¶¨à±ÀÉÀ £(†S³î)¶¥…h¸ï Vµ | i¶ªÅtû¶¥Û ¶¢¶¬Êª iñ(†S³î)¶¥…h¸ Vµ | n±ÀµÀÀl¼í±³-¢¸±ÀµÀ£¶¬ †h¸ £…¶¢ÀÀcÛ | </w:t>
      </w:r>
      <w:r w:rsidRPr="003D5076">
        <w:rPr>
          <w:rFonts w:ascii="BRH Telugu RN" w:hAnsi="BRH Telugu RN" w:cs="BRH Telugu RN"/>
        </w:rPr>
        <w:t xml:space="preserve">55 (7) </w:t>
      </w:r>
    </w:p>
    <w:p w:rsidR="00901E2D" w:rsidRDefault="00901E2D" w:rsidP="00451776">
      <w:pPr>
        <w:pStyle w:val="Telugu-Veda"/>
        <w:rPr>
          <w:rFonts w:ascii="BRH Telugu" w:hAnsi="BRH Telugu" w:cs="BRH Telugu"/>
        </w:rPr>
      </w:pPr>
      <w:r w:rsidRPr="00901E2D">
        <w:rPr>
          <w:rFonts w:ascii="BRH Telugu" w:hAnsi="BRH Telugu" w:cs="BRH Telugu"/>
        </w:rPr>
        <w:t>§ñ Vû¸±ÀµÃ-¶ªÀ¶¢±µÛv¹¶¢Ãì ¶ªÊ¢Àhµ §ñ ¶ªÃ±µïm¸±¸±ÀµÀg «¸ö£ÀÊm ¶m¶¢ÀB</w:t>
      </w:r>
      <w:r w:rsidR="00790E26">
        <w:rPr>
          <w:rFonts w:ascii="BRH Telugu" w:hAnsi="BRH Telugu" w:cs="BRH Telugu"/>
        </w:rPr>
        <w:t xml:space="preserve"> </w:t>
      </w:r>
      <w:r w:rsidRPr="00901E2D">
        <w:rPr>
          <w:rFonts w:ascii="BRH Telugu" w:hAnsi="BRH Telugu" w:cs="BRH Telugu"/>
        </w:rPr>
        <w:t xml:space="preserve">| MA ¶mÈ¢Ã m¸±¸±ÀµÀg¸±ÀµÀ || </w:t>
      </w:r>
      <w:r w:rsidRPr="003D5076">
        <w:rPr>
          <w:rFonts w:ascii="BRH Telugu RN" w:hAnsi="BRH Telugu RN" w:cs="BRH Telugu RN"/>
        </w:rPr>
        <w:t>11</w:t>
      </w:r>
      <w:r w:rsidRPr="00901E2D">
        <w:rPr>
          <w:rFonts w:ascii="BRH Telugu" w:hAnsi="BRH Telugu" w:cs="BRH Telugu"/>
        </w:rPr>
        <w:t xml:space="preserve"> ||</w:t>
      </w:r>
    </w:p>
    <w:p w:rsidR="001A24BF" w:rsidRPr="00901E2D" w:rsidRDefault="001A24BF" w:rsidP="001A24BF">
      <w:pPr>
        <w:pStyle w:val="NoSpacing"/>
      </w:pPr>
    </w:p>
    <w:p w:rsidR="00901E2D" w:rsidRPr="00901E2D" w:rsidRDefault="00901E2D" w:rsidP="001A24BF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T.A.1.12.1</w:t>
      </w:r>
    </w:p>
    <w:p w:rsidR="00901E2D" w:rsidRDefault="00901E2D" w:rsidP="00451776">
      <w:pPr>
        <w:pStyle w:val="Telugu-Veda"/>
      </w:pPr>
      <w:r w:rsidRPr="00901E2D">
        <w:t xml:space="preserve">D†hµ¶mÀ…¶¨ö ¶pñ†hµ¶mÀ¶¨ö | …Glµè¶¢Ã†lûµ…¶¢À ¶ª†¶mè¶¢À | Dl¼hÉï Vµ†¶mçò¶¢…±¸äm¸A | Sµ…±µí ¶¢Ã †lûÉ…»¬ ±ÀµÀB ¶pÁ¶¢Ã†´m | …EhµB …»ªOµå(S³î) ¶ªÃ†±µïSµhµA | …Vµ¶mçò†¶¢À…Êª ±µ†¶ªUÖýÅlû¼ | ¢¸±¸lµA Y†¶m±ÀµÃ-…SÉñ„S¼éA | </w:t>
      </w:r>
      <w:r w:rsidR="00BF4857">
        <w:br/>
      </w:r>
      <w:r w:rsidRPr="00901E2D">
        <w:lastRenderedPageBreak/>
        <w:t>±ÀµÀ J†OÐ ±µÀ…lµñ G†VµïhÉ | …C…¶ªA …P¹ïh¸B †¶ª¶¬…«¸ñgº | …</w:t>
      </w:r>
      <w:r w:rsidR="00BF4857">
        <w:br/>
      </w:r>
      <w:r w:rsidRPr="00901E2D">
        <w:t xml:space="preserve">¶ªî±µï†hÉ ¶m …Vµ lµÅ†¶¥ïhÉ | </w:t>
      </w:r>
      <w:r w:rsidRPr="003D5076">
        <w:rPr>
          <w:rFonts w:ascii="BRH Telugu RN" w:hAnsi="BRH Telugu RN" w:cs="BRH Telugu RN"/>
        </w:rPr>
        <w:t>56 (10)</w:t>
      </w:r>
    </w:p>
    <w:p w:rsidR="001A24BF" w:rsidRPr="00901E2D" w:rsidRDefault="001A24BF" w:rsidP="00DF137F">
      <w:pPr>
        <w:pStyle w:val="NoSpacing"/>
      </w:pPr>
    </w:p>
    <w:p w:rsidR="00901E2D" w:rsidRPr="00901E2D" w:rsidRDefault="00901E2D" w:rsidP="001A24BF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T.A.1.12.2</w:t>
      </w:r>
    </w:p>
    <w:p w:rsidR="00901E2D" w:rsidRPr="00901E2D" w:rsidRDefault="00901E2D" w:rsidP="00451776">
      <w:pPr>
        <w:pStyle w:val="Telugu-Veda"/>
      </w:pPr>
      <w:r w:rsidRPr="00901E2D">
        <w:t xml:space="preserve">…J¶¢…Ê¢Àhµ†nésÑlûµhµ | D …¶¢ÀËÈmþçò-†±¼…¶mçò ¶¬†±¼tûB | …±ÀµÃ »¬ …¶¢À±ÀµÀÃ†±µ-±Ð¶¢ÀtûB | ¶¢Ãh¸ö OÉWné±ÀÉÀ ¶¢ÀÀ†±¼¶mé …q¸¦¶mB | …lµ…lûµÊmö…¶¢ h¸ †E»¬ | </w:t>
      </w:r>
    </w:p>
    <w:p w:rsidR="00901E2D" w:rsidRPr="003D5076" w:rsidRDefault="00901E2D" w:rsidP="00451776">
      <w:pPr>
        <w:pStyle w:val="Telugu-Veda"/>
        <w:rPr>
          <w:rFonts w:ascii="BRH Telugu RN" w:hAnsi="BRH Telugu RN" w:cs="BRH Telugu RN"/>
        </w:rPr>
      </w:pPr>
      <w:r w:rsidRPr="00901E2D">
        <w:t>¶¢Ã …¶¢ÀËÈmþçò-†±¼…¶mçò ¶¬†±¼tûB | …±ÀµÃ£À …¶¢À±ÀµÀÃ†±µ ±Ð¶¢ÀtûB | ¶¢Ã ¶¢Ã OÉWné±ÀÉÀ ¶¢ÀÀ†±¼¶mé …q¸¦¶mB | …n…lûµÊmö…¶¢ h¸</w:t>
      </w:r>
      <w:proofErr w:type="gramStart"/>
      <w:r w:rsidRPr="00901E2D">
        <w:rPr>
          <w:rFonts w:ascii="BRH Devanagari" w:hAnsi="BRH Devanagari" w:cs="BRH Devanagari"/>
        </w:rPr>
        <w:t>Æ</w:t>
      </w:r>
      <w:r w:rsidRPr="00901E2D">
        <w:t>(</w:t>
      </w:r>
      <w:proofErr w:type="gramEnd"/>
      <w:r w:rsidRPr="003D5076">
        <w:rPr>
          <w:rFonts w:ascii="BRH Telugu RN" w:hAnsi="BRH Telugu RN" w:cs="BRH Telugu RN"/>
        </w:rPr>
        <w:t>2</w:t>
      </w:r>
      <w:r w:rsidRPr="00901E2D">
        <w:t xml:space="preserve">) †E£À | </w:t>
      </w:r>
      <w:r w:rsidR="00BF4857">
        <w:br/>
      </w:r>
      <w:r w:rsidRPr="00901E2D">
        <w:t xml:space="preserve">CgÀtû¶¥Û †¶¢À¶¬…l¼í¶¥Û | </w:t>
      </w:r>
      <w:r w:rsidRPr="003D5076">
        <w:rPr>
          <w:rFonts w:ascii="BRH Telugu RN" w:hAnsi="BRH Telugu RN" w:cs="BRH Telugu RN"/>
        </w:rPr>
        <w:t>57 (10)</w:t>
      </w:r>
    </w:p>
    <w:p w:rsidR="00DF137F" w:rsidRDefault="00DF137F" w:rsidP="001A24BF">
      <w:pPr>
        <w:pStyle w:val="3-Eng-Subheading-VedaVMSTelugu"/>
      </w:pPr>
    </w:p>
    <w:p w:rsidR="00901E2D" w:rsidRPr="00901E2D" w:rsidRDefault="00901E2D" w:rsidP="001A24BF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T.A.1.12.3</w:t>
      </w:r>
    </w:p>
    <w:p w:rsidR="00901E2D" w:rsidRDefault="00901E2D" w:rsidP="00451776">
      <w:pPr>
        <w:pStyle w:val="Telugu-Veda"/>
      </w:pPr>
      <w:r w:rsidRPr="00901E2D">
        <w:t>…n¶TÅ†ËÈ¨þö ±µ…¶ª¶¢Ã†±ÀµÀÀËhÇB | O¸ËvÇ±³ ¶¬±¼†hµö¶¢Ã…¶pËÈmþéB | Em¸çò†±ÀµÃ»¬ …¶ª¶¬†¶ªñ ±ÀµÀÀO³ | …CS¼é±³ …£sû¹ñ†»¨à ¶¢¶ª¶mB | …¢¸±ÀµÀÀB Ê¥ö†hµ»ªOµ…lµÀñOµB | …¶ª´¢ÀA</w:t>
      </w:r>
      <w:r w:rsidRPr="00901E2D">
        <w:rPr>
          <w:rFonts w:ascii="BRH Devanagari" w:hAnsi="BRH Devanagari" w:cs="BRH Devanagari"/>
        </w:rPr>
        <w:t>Æ</w:t>
      </w:r>
      <w:r w:rsidRPr="00901E2D">
        <w:t>…¶¢…kµù±Ð †£…¶¨Ã ¶¢‡Ë±ÇþäB |</w:t>
      </w:r>
      <w:r w:rsidR="00DF137F">
        <w:t xml:space="preserve"> </w:t>
      </w:r>
      <w:r w:rsidRPr="00901E2D">
        <w:t>n…h¸ïÊªå „¶mÀ†Vµ±¸…¶ªå¶¢ | ¶ªÀsñ¶¬îgÑï(S³î) ¶ªÀsñ¶¬îgÑï(S³î) †¶ªÀsñ…¶¬îgÑïA</w:t>
      </w:r>
      <w:r w:rsidR="00DF137F">
        <w:t xml:space="preserve"> </w:t>
      </w:r>
      <w:r w:rsidRPr="00901E2D">
        <w:t xml:space="preserve">| </w:t>
      </w:r>
      <w:r w:rsidR="00BF4857">
        <w:br/>
      </w:r>
      <w:r w:rsidRPr="00901E2D">
        <w:t xml:space="preserve">Em¸çòSµVµÜ ¶¬±¼¶¢ DSµVµÜ †Ê¢Àlû¸…ikÉB | </w:t>
      </w:r>
      <w:r w:rsidR="00BF4857">
        <w:br/>
      </w:r>
      <w:r w:rsidRPr="00901E2D">
        <w:t xml:space="preserve">Ê¢À¶¨ ¶¢Å¶¨g†¶¥ö¶ªï …Ê¢ÀÊm | </w:t>
      </w:r>
      <w:r w:rsidRPr="003D5076">
        <w:rPr>
          <w:rFonts w:ascii="BRH Telugu RN" w:hAnsi="BRH Telugu RN" w:cs="BRH Telugu RN"/>
        </w:rPr>
        <w:t>58 (10</w:t>
      </w:r>
      <w:r w:rsidRPr="00901E2D">
        <w:t>)</w:t>
      </w:r>
    </w:p>
    <w:p w:rsidR="001A24BF" w:rsidRDefault="001A24BF" w:rsidP="001A24BF">
      <w:pPr>
        <w:pStyle w:val="NoSpacing"/>
      </w:pPr>
    </w:p>
    <w:p w:rsidR="00BF4857" w:rsidRDefault="00BF4857" w:rsidP="001A24BF">
      <w:pPr>
        <w:pStyle w:val="NoSpacing"/>
      </w:pPr>
    </w:p>
    <w:p w:rsidR="00BF4857" w:rsidRDefault="00BF4857" w:rsidP="001A24BF">
      <w:pPr>
        <w:pStyle w:val="NoSpacing"/>
      </w:pPr>
    </w:p>
    <w:p w:rsidR="00BF4857" w:rsidRDefault="00BF4857" w:rsidP="001A24BF">
      <w:pPr>
        <w:pStyle w:val="NoSpacing"/>
      </w:pPr>
    </w:p>
    <w:p w:rsidR="00BF4857" w:rsidRDefault="00BF4857" w:rsidP="001A24BF">
      <w:pPr>
        <w:pStyle w:val="NoSpacing"/>
      </w:pPr>
    </w:p>
    <w:p w:rsidR="00BF4857" w:rsidRPr="00901E2D" w:rsidRDefault="00BF4857" w:rsidP="001A24BF">
      <w:pPr>
        <w:pStyle w:val="NoSpacing"/>
      </w:pPr>
    </w:p>
    <w:p w:rsidR="00901E2D" w:rsidRPr="00901E2D" w:rsidRDefault="00901E2D" w:rsidP="001A24BF">
      <w:pPr>
        <w:pStyle w:val="3-Eng-Subheading-VedaVMSTelugu"/>
        <w:rPr>
          <w:rFonts w:ascii="BRH Telugu" w:hAnsi="BRH Telugu" w:cs="BRH Telugu"/>
          <w:sz w:val="40"/>
        </w:rPr>
      </w:pPr>
      <w:r w:rsidRPr="00901E2D">
        <w:lastRenderedPageBreak/>
        <w:t>T.A.1.12.4</w:t>
      </w:r>
    </w:p>
    <w:p w:rsidR="00901E2D" w:rsidRPr="00901E2D" w:rsidRDefault="00901E2D" w:rsidP="00451776">
      <w:pPr>
        <w:pStyle w:val="Telugu-Veda"/>
      </w:pPr>
      <w:r w:rsidRPr="00901E2D">
        <w:t>SÓ±¸¶¢¶ªÖnç¶mé-¶¬†v¹ïË±ÀÇÀ …Y¹±µ | OÓ¦Oµ-s¹ñ¶¬îg SÓhµ†¶¢ÀsÀñ…¢¸g |</w:t>
      </w:r>
    </w:p>
    <w:p w:rsidR="00901E2D" w:rsidRPr="00901E2D" w:rsidRDefault="00901E2D" w:rsidP="00451776">
      <w:pPr>
        <w:pStyle w:val="Telugu-Veda"/>
      </w:pPr>
      <w:r w:rsidRPr="00901E2D">
        <w:t>…C…±µÀg¸†¥¹ö …E¶®†Sµh¸B | ¶¢†¶ª¶¢B ¶pÅk¼…£ °º†hµB | …C©Õà …l¼S¸ö†¶ª…«Ò „Sµé†±ÀµÀB | CS¼é¶¥Û Y¹hµÊ¢‡l¸Ê¥Û…hÉïhÉ | h¸¶¢</w:t>
      </w:r>
      <w:proofErr w:type="gramStart"/>
      <w:r w:rsidRPr="00901E2D">
        <w:t>Ãñ</w:t>
      </w:r>
      <w:proofErr w:type="gramEnd"/>
      <w:r w:rsidRPr="00901E2D">
        <w:t xml:space="preserve">‡¥¹ö-«¸æ…¶¢Àñ±µk¸B | </w:t>
      </w:r>
    </w:p>
    <w:p w:rsidR="00901E2D" w:rsidRPr="003D5076" w:rsidRDefault="00901E2D" w:rsidP="00451776">
      <w:pPr>
        <w:pStyle w:val="Telugu-Veda"/>
        <w:rPr>
          <w:rFonts w:ascii="BRH Telugu RN" w:hAnsi="BRH Telugu RN" w:cs="BRH Telugu RN"/>
        </w:rPr>
      </w:pPr>
      <w:r w:rsidRPr="00901E2D">
        <w:t xml:space="preserve">h¸¶¢Àñ¶¢‡±¸ä ¶ªå…k¸„»ªh¸B | lµgâ¶¬‡«¸åB P¹…lµSµçhµB | </w:t>
      </w:r>
      <w:r w:rsidR="00C04389">
        <w:br/>
      </w:r>
      <w:r w:rsidRPr="00901E2D">
        <w:t xml:space="preserve">EhÐ ±µÀ‡l¸ñB ¶p…±¸UØh¸B | </w:t>
      </w:r>
      <w:r w:rsidRPr="003D5076">
        <w:rPr>
          <w:rFonts w:ascii="BRH Telugu RN" w:hAnsi="BRH Telugu RN" w:cs="BRH Telugu RN"/>
        </w:rPr>
        <w:t>59 (10)</w:t>
      </w:r>
    </w:p>
    <w:p w:rsidR="001A24BF" w:rsidRPr="00901E2D" w:rsidRDefault="001A24BF" w:rsidP="001A24BF">
      <w:pPr>
        <w:pStyle w:val="NoSpacing"/>
      </w:pPr>
    </w:p>
    <w:p w:rsidR="00901E2D" w:rsidRPr="00901E2D" w:rsidRDefault="00901E2D" w:rsidP="001A24BF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T.A.1.12.5</w:t>
      </w:r>
    </w:p>
    <w:p w:rsidR="00901E2D" w:rsidRPr="00901E2D" w:rsidRDefault="00901E2D" w:rsidP="00451776">
      <w:pPr>
        <w:pStyle w:val="Telugu-Veda"/>
      </w:pPr>
      <w:r w:rsidRPr="00901E2D">
        <w:t>GOµ</w:t>
      </w:r>
      <w:proofErr w:type="gramStart"/>
      <w:r w:rsidRPr="00901E2D">
        <w:t>å(</w:t>
      </w:r>
      <w:proofErr w:type="gramEnd"/>
      <w:r w:rsidRPr="00901E2D">
        <w:t>S³Ø) «¸æ¶mA ¶pñ¶¢Ãg†cÛ ¶pÁ…±µ Ehµ | sÅ…¶¬¶ªê†i¶¥Û ¶ª…£h¸ †Vµ |</w:t>
      </w:r>
    </w:p>
    <w:p w:rsidR="00901E2D" w:rsidRPr="003D5076" w:rsidRDefault="00901E2D" w:rsidP="00451776">
      <w:pPr>
        <w:pStyle w:val="Telugu-Veda"/>
        <w:rPr>
          <w:rFonts w:ascii="BRH Telugu RN" w:hAnsi="BRH Telugu RN" w:cs="BRH Telugu RN"/>
        </w:rPr>
      </w:pPr>
      <w:r w:rsidRPr="00901E2D">
        <w:t>…£¶¥ö†±µÃËÈp-…±¼¶®†Sµh¸A | ±µ†kÉmÐlµ…Oµ¶¢†±µåþîm¸ | …</w:t>
      </w:r>
      <w:r w:rsidR="00C04389">
        <w:br/>
      </w:r>
      <w:r w:rsidRPr="00901E2D">
        <w:t xml:space="preserve">C¶pûÁýù†©¸ E…i hµ†lµçþö±ÀÇÃB | GOÐå Ê¢†©Ò ¢¸…«¸(…S³î)»ª Vµ | O¸v¹¶¢±ÀµÀ¢¸m¸-£À†hµB ¶pñ…jY¹ï | ¢¸«¸†h¸ï E…hµï¦ömÐB | </w:t>
      </w:r>
      <w:r w:rsidR="00C04389">
        <w:br/>
      </w:r>
      <w:r w:rsidRPr="00901E2D">
        <w:t>OÐ„¶må±¼°É ¶¥sç†UÖ±Ð…ji | ¢¸»ª©Òà ±Ó»¬gÑ ¤À¶¢Ã(†S³î)«¸A …VµOÉñ | hµ…ËÈªþï©¸ sûµ†¶¢i | …¢¸Ê¥ñ†¶¢ …£lµÀï l¼†i | sñ†¶¬îg …Glµ†±µg¶¢À»ª | sñ†¶¬îg G…l¿±µ†g¶¢À»ª |</w:t>
      </w:r>
      <w:r w:rsidR="00DF137F">
        <w:t xml:space="preserve"> </w:t>
      </w:r>
      <w:r w:rsidRPr="00901E2D">
        <w:t xml:space="preserve">sñ†¶¬îg …D¶ªå†±µg¶¢À»ª | </w:t>
      </w:r>
      <w:r w:rsidR="00C04389">
        <w:br/>
      </w:r>
      <w:r w:rsidRPr="00901E2D">
        <w:t xml:space="preserve">sñ†¶¬îg G…¶p¶ªå†±µg¶¢À»ª | </w:t>
      </w:r>
      <w:r w:rsidRPr="003D5076">
        <w:rPr>
          <w:rFonts w:ascii="BRH Telugu RN" w:hAnsi="BRH Telugu RN" w:cs="BRH Telugu RN"/>
        </w:rPr>
        <w:t>60 (16)</w:t>
      </w:r>
    </w:p>
    <w:p w:rsidR="00901E2D" w:rsidRPr="00901E2D" w:rsidRDefault="00901E2D" w:rsidP="00451776">
      <w:pPr>
        <w:pStyle w:val="Telugu-Veda"/>
        <w:rPr>
          <w:rFonts w:ascii="BRH Telugu" w:hAnsi="BRH Telugu" w:cs="BRH Telugu"/>
        </w:rPr>
      </w:pPr>
      <w:r w:rsidRPr="00901E2D">
        <w:rPr>
          <w:rFonts w:ascii="BRH Telugu" w:hAnsi="BRH Telugu" w:cs="BRH Telugu"/>
        </w:rPr>
        <w:t xml:space="preserve">§ñ Vû¸±ÀµÃ-¶ªÀ¶¢±µÛv¹¶¢Ãì ¶ªÊ¢Àhµ §ñ ¶ªÀ±µïm¸±¸±ÀµÀg «¸ö£ÀÊm ¶m¶¢ÀB| </w:t>
      </w:r>
    </w:p>
    <w:p w:rsidR="00901E2D" w:rsidRDefault="00901E2D" w:rsidP="00451776">
      <w:pPr>
        <w:pStyle w:val="Telugu-Veda"/>
        <w:rPr>
          <w:rFonts w:ascii="BRH Telugu" w:hAnsi="BRH Telugu" w:cs="BRH Telugu"/>
        </w:rPr>
      </w:pPr>
      <w:r w:rsidRPr="00901E2D">
        <w:rPr>
          <w:rFonts w:ascii="BRH Telugu" w:hAnsi="BRH Telugu" w:cs="BRH Telugu"/>
        </w:rPr>
        <w:t xml:space="preserve">MA ¶mÈ¢Ã m¸±¸±ÀµÀg¸±ÀµÀ || </w:t>
      </w:r>
      <w:r w:rsidRPr="003D5076">
        <w:rPr>
          <w:rFonts w:ascii="BRH Telugu RN" w:hAnsi="BRH Telugu RN" w:cs="BRH Telugu RN"/>
        </w:rPr>
        <w:t>12</w:t>
      </w:r>
      <w:r w:rsidRPr="00901E2D">
        <w:rPr>
          <w:rFonts w:ascii="BRH Telugu" w:hAnsi="BRH Telugu" w:cs="BRH Telugu"/>
        </w:rPr>
        <w:t xml:space="preserve"> ||</w:t>
      </w:r>
    </w:p>
    <w:p w:rsidR="00C04389" w:rsidRDefault="00C04389" w:rsidP="001A24BF">
      <w:pPr>
        <w:pStyle w:val="3-Eng-Subheading-VedaVMSTelugu"/>
      </w:pPr>
    </w:p>
    <w:p w:rsidR="00C04389" w:rsidRDefault="00C04389" w:rsidP="001A24BF">
      <w:pPr>
        <w:pStyle w:val="3-Eng-Subheading-VedaVMSTelugu"/>
      </w:pPr>
    </w:p>
    <w:p w:rsidR="00C04389" w:rsidRDefault="00C04389" w:rsidP="001A24BF">
      <w:pPr>
        <w:pStyle w:val="3-Eng-Subheading-VedaVMSTelugu"/>
      </w:pPr>
    </w:p>
    <w:p w:rsidR="00C04389" w:rsidRDefault="00C04389" w:rsidP="001A24BF">
      <w:pPr>
        <w:pStyle w:val="3-Eng-Subheading-VedaVMSTelugu"/>
      </w:pPr>
    </w:p>
    <w:p w:rsidR="00901E2D" w:rsidRPr="00901E2D" w:rsidRDefault="00901E2D" w:rsidP="001A24BF">
      <w:pPr>
        <w:pStyle w:val="3-Eng-Subheading-VedaVMSTelugu"/>
        <w:rPr>
          <w:rFonts w:ascii="BRH Telugu Extra" w:hAnsi="BRH Telugu Extra" w:cs="BRH Telugu Extra"/>
          <w:b w:val="0"/>
          <w:bCs/>
          <w:sz w:val="40"/>
        </w:rPr>
      </w:pPr>
      <w:proofErr w:type="gramStart"/>
      <w:r w:rsidRPr="00901E2D">
        <w:lastRenderedPageBreak/>
        <w:t>T.A.1.13.1</w:t>
      </w:r>
      <w:r w:rsidR="001A24BF">
        <w:t xml:space="preserve"> </w:t>
      </w:r>
      <w:r w:rsidRPr="00901E2D">
        <w:rPr>
          <w:rFonts w:ascii="BRH Telugu Extra" w:hAnsi="BRH Telugu Extra" w:cs="BRH Telugu Extra"/>
          <w:b w:val="0"/>
          <w:bCs/>
          <w:sz w:val="40"/>
        </w:rPr>
        <w:t xml:space="preserve"> [</w:t>
      </w:r>
      <w:proofErr w:type="gramEnd"/>
      <w:r w:rsidRPr="00901E2D">
        <w:rPr>
          <w:rFonts w:ascii="BRH Telugu Extra" w:hAnsi="BRH Telugu Extra" w:cs="BRH Telugu Extra"/>
          <w:b w:val="0"/>
          <w:bCs/>
          <w:sz w:val="40"/>
        </w:rPr>
        <w:t>C†¶pO¸ñ¶¢Àhµ Sµ…±¼í†gïB]</w:t>
      </w:r>
    </w:p>
    <w:p w:rsidR="00901E2D" w:rsidRPr="003D5076" w:rsidRDefault="00901E2D" w:rsidP="00451776">
      <w:pPr>
        <w:pStyle w:val="Telugu-Veda"/>
        <w:rPr>
          <w:rFonts w:ascii="BRH Telugu RN" w:hAnsi="BRH Telugu RN" w:cs="BRH Telugu RN"/>
        </w:rPr>
      </w:pPr>
      <w:r w:rsidRPr="00901E2D">
        <w:t xml:space="preserve">…C¶¨à†±ÀÇÃo-…¶¢À¶¨à†¶pÁh¸ñA | …C¶¨à†¶pjé-…£À¶¢ÃA ¶¢À‡¾¬A | …C¶¬A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Ê¢…lµ ¶m †Ê¢À ¶¢ÀÅhµÀïB | ¶m V¸†¶¢ÀÅhµÀï…±µ¶T¹†¶¬±µh³ | …C¶¨à‡±ÀÇÃ…¶mï¶¨à †¶pÁhµñA | …C¶¨à†¶p…l¼lµ-…¶¢À¶må†±¼°µA | …C¶¬A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Ê¢…lµ ¶m †Ê¢À ¶¢ÀÅhµÀïB | </w:t>
      </w:r>
      <w:r w:rsidR="00C04389">
        <w:br/>
      </w:r>
      <w:r w:rsidRPr="00901E2D">
        <w:t xml:space="preserve">¶m V¸†¶¢ÀÅhµÀï…±µ¶T¹†¶¬±µh³ | …C¶¨à†±ÀÇÃo-…¶¢À¶¨à†¶pÁh¸ñA | </w:t>
      </w:r>
      <w:r w:rsidR="00C04389">
        <w:br/>
      </w:r>
      <w:r w:rsidRPr="00901E2D">
        <w:t xml:space="preserve">…C¶¨à†¶pjé-…¶¢À¶¢ÀÃnç‡¶¢A | </w:t>
      </w:r>
      <w:r w:rsidRPr="003D5076">
        <w:rPr>
          <w:rFonts w:ascii="BRH Telugu RN" w:hAnsi="BRH Telugu RN" w:cs="BRH Telugu RN"/>
        </w:rPr>
        <w:t>61 (10)</w:t>
      </w:r>
    </w:p>
    <w:p w:rsidR="00901E2D" w:rsidRPr="00901E2D" w:rsidRDefault="00901E2D" w:rsidP="001A1837">
      <w:pPr>
        <w:pStyle w:val="NoSpacing"/>
      </w:pPr>
    </w:p>
    <w:p w:rsidR="00901E2D" w:rsidRPr="00901E2D" w:rsidRDefault="00901E2D" w:rsidP="001A1837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T.A.1.13.2</w:t>
      </w:r>
    </w:p>
    <w:p w:rsidR="00901E2D" w:rsidRPr="003D5076" w:rsidRDefault="00901E2D" w:rsidP="00451776">
      <w:pPr>
        <w:pStyle w:val="Telugu-Veda"/>
        <w:rPr>
          <w:rFonts w:ascii="BRH Telugu RN" w:hAnsi="BRH Telugu RN" w:cs="BRH Telugu RN"/>
        </w:rPr>
      </w:pPr>
      <w:r w:rsidRPr="00901E2D">
        <w:t xml:space="preserve">…C¶¬A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Ê¢…lµ ¶m †Ê¢À ¶¢ÀÅhµÀïB | ¶m V¸†¶¢ÀÅhµÀï…±µ¶T¹†¶¬±µh³ | …¶ªÀh¸ñ†¶¢ÃgA …¶¢À¾¬…¶¢ÀÃ¶¨À | C†l¼…i±Óçþï-±µ†l¼i-…±µ¶må†±¼°µA | </w:t>
      </w:r>
      <w:r w:rsidR="00C04389">
        <w:br/>
      </w:r>
      <w:r w:rsidRPr="00901E2D">
        <w:t xml:space="preserve">C†l¼i …±¸îh¸ ¶ª …»ph¸ ¶ª …¶pÁhµñB | £†Ê¥ö …lÉ¢¸ C†l¼…iB ¶p…cÛ Y‡m¸B | C†l¼i±³-…Y¹hµ-¶¢À†l¼…i±³-Y†nhµöA | …C©Õà …¶pÁh¸ñ…«Ò C†l¼hÉB | </w:t>
      </w:r>
      <w:r w:rsidR="00C04389">
        <w:br/>
      </w:r>
      <w:r w:rsidRPr="00901E2D">
        <w:t>±ÀÉÀ …Y¹h¸ …¶ªå†¶möB ¶p†±¼ | …lÉ¢¸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 (</w:t>
      </w:r>
      <w:r w:rsidRPr="003D5076">
        <w:rPr>
          <w:rFonts w:ascii="BRH Telugu RN" w:hAnsi="BRH Telugu RN" w:cs="BRH Telugu RN"/>
        </w:rPr>
        <w:t>2</w:t>
      </w:r>
      <w:r w:rsidRPr="00901E2D">
        <w:t xml:space="preserve">) G†¶pËÈpþñk³ …¶ª¶på†tûB | </w:t>
      </w:r>
      <w:r w:rsidRPr="003D5076">
        <w:rPr>
          <w:rFonts w:ascii="BRH Telugu RN" w:hAnsi="BRH Telugu RN" w:cs="BRH Telugu RN"/>
        </w:rPr>
        <w:t>62 (10)</w:t>
      </w:r>
    </w:p>
    <w:p w:rsidR="001A1837" w:rsidRPr="00901E2D" w:rsidRDefault="001A1837" w:rsidP="001A1837">
      <w:pPr>
        <w:pStyle w:val="NoSpacing"/>
      </w:pPr>
    </w:p>
    <w:p w:rsidR="00901E2D" w:rsidRPr="00901E2D" w:rsidRDefault="00901E2D" w:rsidP="001A1837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T.A.1.13.3</w:t>
      </w:r>
    </w:p>
    <w:p w:rsidR="00901E2D" w:rsidRPr="003D5076" w:rsidRDefault="00901E2D" w:rsidP="00451776">
      <w:pPr>
        <w:pStyle w:val="Telugu-Veda"/>
        <w:rPr>
          <w:rFonts w:ascii="BRH Telugu RN" w:hAnsi="BRH Telugu RN" w:cs="BRH Telugu RN"/>
        </w:rPr>
      </w:pPr>
      <w:r w:rsidRPr="00901E2D">
        <w:t xml:space="preserve">…¶p…±¸ …¶¢Ã…±¸ågâ¶¢Ã†¶ªïh³ | …¶ª¶på†tûB …¶pÁËhÇþñ-±µ†l¼iB | </w:t>
      </w:r>
      <w:r w:rsidR="00C04389">
        <w:br/>
      </w:r>
      <w:r w:rsidRPr="00901E2D">
        <w:t xml:space="preserve">G…¶p ËÈpþñh³ …¶pÁ¹†±µöþïA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±ÀµÀÀ‡SµA | …¶pñY¹†Ë±ÀÇÀ …¶¢ÀÅhµïÊ¢ †hµh³ | </w:t>
      </w:r>
      <w:r w:rsidR="00C04389">
        <w:br/>
      </w:r>
      <w:r w:rsidRPr="00901E2D">
        <w:t xml:space="preserve">…¶p…±¸ …¶¢Ã…±¸åþågâ-¶¢Ã†sûµ…±µl¼†i | h¸¶m¶mÀ†Oµñ£À…©¸ï¶¢ÀB | </w:t>
      </w:r>
      <w:r w:rsidR="00C04389">
        <w:br/>
      </w:r>
      <w:r w:rsidRPr="00901E2D">
        <w:t xml:space="preserve">…£Àhµñ…¶¥Û ¶¢†±µÀg¶¥Û | …lû¸h¸ ‡V¸…±µï¶¢Ã †Vµ | C(S³î)†¶¥…¶¥Û sûµ†Sµ¶¥Û | </w:t>
      </w:r>
      <w:r w:rsidRPr="00901E2D">
        <w:lastRenderedPageBreak/>
        <w:t xml:space="preserve">E¶mçò¶¥Û £¶¢«¸ö(†S³Ø)Ê¥Û…hÉïhÉ | …»¬…±µ…gï…Sµ±Ðí …¶¬(…S³î)¶ªB †¶¥À…W¶¨h³ | sñ†¶¬î Y…Y¹ß¶mA hµl¼h³ …¶plµ £À†i | …Sµ±µíB †q¸ñY¹…¶phµïB | </w:t>
      </w:r>
      <w:r w:rsidR="00C04389">
        <w:br/>
      </w:r>
      <w:r w:rsidRPr="00901E2D">
        <w:t xml:space="preserve">C…kµ ¶pÁ†±µÀ¶¨B …¶ª¶på¶pÁ†±µÀ¶¨B | </w:t>
      </w:r>
      <w:r w:rsidRPr="003D5076">
        <w:rPr>
          <w:rFonts w:ascii="BRH Telugu RN" w:hAnsi="BRH Telugu RN" w:cs="BRH Telugu RN"/>
        </w:rPr>
        <w:t xml:space="preserve">63 (14) </w:t>
      </w:r>
    </w:p>
    <w:p w:rsidR="00901E2D" w:rsidRPr="00901E2D" w:rsidRDefault="00901E2D" w:rsidP="00451776">
      <w:pPr>
        <w:pStyle w:val="Telugu-Veda"/>
        <w:rPr>
          <w:rFonts w:ascii="BRH Telugu" w:hAnsi="BRH Telugu" w:cs="BRH Telugu"/>
        </w:rPr>
      </w:pPr>
      <w:r w:rsidRPr="00901E2D">
        <w:rPr>
          <w:rFonts w:ascii="BRH Telugu" w:hAnsi="BRH Telugu" w:cs="BRH Telugu"/>
        </w:rPr>
        <w:t xml:space="preserve">§ñ Vû¸±ÀµÃ-¶ªÀ¶¢±µÛv¹¶¢Ãì ¶ªÊ¢Àhµ §ñ ¶ªÀ±µïm¸±¸±ÀµÀg «¸ö£ÀÊm ¶m¶¢ÀB| </w:t>
      </w:r>
    </w:p>
    <w:p w:rsidR="00901E2D" w:rsidRPr="00901E2D" w:rsidRDefault="00901E2D" w:rsidP="00451776">
      <w:pPr>
        <w:pStyle w:val="Telugu-Veda"/>
        <w:rPr>
          <w:rFonts w:ascii="BRH Telugu" w:hAnsi="BRH Telugu" w:cs="BRH Telugu"/>
        </w:rPr>
      </w:pPr>
      <w:r w:rsidRPr="00901E2D">
        <w:rPr>
          <w:rFonts w:ascii="BRH Telugu" w:hAnsi="BRH Telugu" w:cs="BRH Telugu"/>
        </w:rPr>
        <w:t xml:space="preserve">MA ¶mÈ¢Ã m¸±¸±ÀµÀg¸±ÀµÀ || </w:t>
      </w:r>
      <w:r w:rsidRPr="003D5076">
        <w:rPr>
          <w:rFonts w:ascii="BRH Telugu RN" w:hAnsi="BRH Telugu RN" w:cs="BRH Telugu RN"/>
        </w:rPr>
        <w:t>13</w:t>
      </w:r>
      <w:r w:rsidRPr="00901E2D">
        <w:rPr>
          <w:rFonts w:ascii="BRH Telugu" w:hAnsi="BRH Telugu" w:cs="BRH Telugu"/>
        </w:rPr>
        <w:t xml:space="preserve"> ||</w:t>
      </w:r>
    </w:p>
    <w:p w:rsidR="00901E2D" w:rsidRPr="00901E2D" w:rsidRDefault="00901E2D" w:rsidP="00451776">
      <w:pPr>
        <w:pStyle w:val="Telugu-Veda"/>
      </w:pPr>
      <w:proofErr w:type="gramStart"/>
      <w:r w:rsidRPr="00901E2D">
        <w:t>[ …</w:t>
      </w:r>
      <w:proofErr w:type="gramEnd"/>
      <w:r w:rsidRPr="00901E2D">
        <w:t>±ÀµÀ…k¸…«¸æ¶mA †Sµ…±¼í†gïB ]</w:t>
      </w:r>
    </w:p>
    <w:p w:rsidR="00901E2D" w:rsidRPr="00901E2D" w:rsidRDefault="00901E2D" w:rsidP="001A1837">
      <w:pPr>
        <w:pStyle w:val="NoSpacing"/>
      </w:pPr>
    </w:p>
    <w:p w:rsidR="00901E2D" w:rsidRPr="00901E2D" w:rsidRDefault="00901E2D" w:rsidP="001A1837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T.A.1.14.1</w:t>
      </w:r>
    </w:p>
    <w:p w:rsidR="00901E2D" w:rsidRPr="00901E2D" w:rsidRDefault="00901E2D" w:rsidP="00451776">
      <w:pPr>
        <w:pStyle w:val="Telugu-Veda"/>
      </w:pPr>
      <w:r w:rsidRPr="00901E2D">
        <w:t xml:space="preserve">±ÀÇÃ„†«Õ …hµ¶p…¶mÀélÉ†i | ¶ª ¶ª†±Éö©¸A …sûµÃh¸‡m¸A …q¸ñg¸…m¸l¸…±ÀÇÃlÉ†i| </w:t>
      </w:r>
    </w:p>
    <w:p w:rsidR="00901E2D" w:rsidRPr="00901E2D" w:rsidRDefault="00901E2D" w:rsidP="00451776">
      <w:pPr>
        <w:pStyle w:val="Telugu-Veda"/>
      </w:pPr>
      <w:r w:rsidRPr="00901E2D">
        <w:t xml:space="preserve">¶¢Ã ‡Ê¢À …¶pñY¹…±ÀµÃ ¶¢Ã †¶p…¶¥Ãm¸A | ¶¢Ã ¶¢À†¶¢À …q¸ñg¸…m¸l¸±ÀÇÃ†lµS¸B| </w:t>
      </w:r>
    </w:p>
    <w:p w:rsidR="00901E2D" w:rsidRPr="003D5076" w:rsidRDefault="00901E2D" w:rsidP="00451776">
      <w:pPr>
        <w:pStyle w:val="Telugu-Veda"/>
        <w:rPr>
          <w:rFonts w:ascii="BRH Telugu RN" w:hAnsi="BRH Telugu RN" w:cs="BRH Telugu RN"/>
        </w:rPr>
      </w:pPr>
      <w:r w:rsidRPr="00901E2D">
        <w:t>…C«Õ ‡±ÀÇÃ „…¶ªåÊ¢À†i | ¶ª ¶ª†±Éö©¸A …sûµÃh¸‡m¸A …q¸ñg¸…m¸l¸…±ÀµÃ¶ªåÊ¢À†</w:t>
      </w:r>
      <w:r w:rsidR="00DF137F">
        <w:t xml:space="preserve">I </w:t>
      </w:r>
      <w:r w:rsidRPr="00901E2D">
        <w:t xml:space="preserve">| ¶¢Ã ‡Ê¢À …¶pñY¹…±ÀµÃ ¶¢Ã †¶p…¶¥Ãm¸A | ¶¢Ã ¶¢À†¶¢À …q¸ñg¸…m¸l¸±ÀµÃ †¶ªåU¹ØB | …C«Õ ±ÀµÀ …D¶pÁ¹†±µïi | ¶ª ¶ª†±Éö©¸A …sûµÃh¸‡m¸A …q¸ñËgÇ …±¸¶pÁ¹†±µïi | </w:t>
      </w:r>
      <w:r w:rsidRPr="003D5076">
        <w:rPr>
          <w:rFonts w:ascii="BRH Telugu RN" w:hAnsi="BRH Telugu RN" w:cs="BRH Telugu RN"/>
        </w:rPr>
        <w:t>64 (10)</w:t>
      </w:r>
    </w:p>
    <w:p w:rsidR="003464C5" w:rsidRPr="00901E2D" w:rsidRDefault="003464C5" w:rsidP="003464C5">
      <w:pPr>
        <w:pStyle w:val="NoSpacing"/>
      </w:pPr>
    </w:p>
    <w:p w:rsidR="00901E2D" w:rsidRPr="00901E2D" w:rsidRDefault="00901E2D" w:rsidP="003464C5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T.A.1.14.2</w:t>
      </w:r>
    </w:p>
    <w:p w:rsidR="00901E2D" w:rsidRPr="00901E2D" w:rsidRDefault="00901E2D" w:rsidP="00451776">
      <w:pPr>
        <w:pStyle w:val="Telugu-Veda"/>
      </w:pPr>
      <w:r w:rsidRPr="00901E2D">
        <w:t xml:space="preserve">¶¢Ã ‡Ê¢À …¶pñY¹…±ÀµÃ ¶¢Ã †¶p…¶¥Ãm¸A | ¶¢Ã ¶¢À†¶¢À …q¸ñËgÇ-…±¸¶pÁ¹†±¼©¸áB | </w:t>
      </w:r>
    </w:p>
    <w:p w:rsidR="00901E2D" w:rsidRPr="00901E2D" w:rsidRDefault="00901E2D" w:rsidP="00451776">
      <w:pPr>
        <w:pStyle w:val="Telugu-Veda"/>
      </w:pPr>
      <w:r w:rsidRPr="00901E2D">
        <w:t xml:space="preserve">…C«Õ †±ÀÇÃ„…¶p°½†±ÀµÀi | ¶ª ¶ª†±Éö©¸A …sûµÃh¸‡m¸A …q¸ñËgÇ-±µ†¶p°½±ÀµÀi | </w:t>
      </w:r>
    </w:p>
    <w:p w:rsidR="00C04389" w:rsidRDefault="00901E2D" w:rsidP="00451776">
      <w:pPr>
        <w:pStyle w:val="Telugu-Veda"/>
      </w:pPr>
      <w:r w:rsidRPr="00901E2D">
        <w:t>¶¢Ã ‡Ê¢À …¶pñY¹…±ÀµÃ ¶¢Ã †¶p…¶¥Ãm¸A | ¶¢Ã ¶¢À†¶¢À …q¸ñËgÇ-±µ†¶p°É©¸áB | …C¶¢ÀÃ…n ¶m†°µh¸ñgº | ¶ª†±Éö©¸A …sûµÃh¸‡m¸A …q¸ñËgÇ±µ†¶p ¶pñ¶ª±µê…nå VÐ†kµù±µênå Vµ |</w:t>
      </w:r>
    </w:p>
    <w:p w:rsidR="00901E2D" w:rsidRPr="00901E2D" w:rsidRDefault="00901E2D" w:rsidP="00451776">
      <w:pPr>
        <w:pStyle w:val="Telugu-Veda"/>
      </w:pPr>
      <w:r w:rsidRPr="00901E2D">
        <w:lastRenderedPageBreak/>
        <w:t xml:space="preserve">¶¢Ã ‡Ê¢À …¶pñY¹…±ÀµÃ ¶¢Ã †¶p…¶¥Ãm¸A | </w:t>
      </w:r>
      <w:r w:rsidR="00C04389">
        <w:br/>
      </w:r>
      <w:r w:rsidRPr="00901E2D">
        <w:t xml:space="preserve">¶¢Ã ¶¢À†¶¢À …q¸ñËgÇ±µ†¶p ¶pñ¶ªÅ¶p…hµ È¢Ã†kµùýÅ¶phµ | </w:t>
      </w:r>
      <w:r w:rsidRPr="003D5076">
        <w:rPr>
          <w:rFonts w:ascii="BRH Telugu RN" w:hAnsi="BRH Telugu RN" w:cs="BRH Telugu RN"/>
        </w:rPr>
        <w:t>65 (10</w:t>
      </w:r>
      <w:r w:rsidRPr="00901E2D">
        <w:t>)</w:t>
      </w:r>
    </w:p>
    <w:p w:rsidR="00901E2D" w:rsidRPr="00901E2D" w:rsidRDefault="00901E2D" w:rsidP="003464C5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T.A.1.14.3</w:t>
      </w:r>
    </w:p>
    <w:p w:rsidR="00901E2D" w:rsidRPr="003D5076" w:rsidRDefault="00901E2D" w:rsidP="00451776">
      <w:pPr>
        <w:pStyle w:val="Telugu-Veda"/>
        <w:rPr>
          <w:rFonts w:ascii="BRH Telugu RN" w:hAnsi="BRH Telugu RN" w:cs="BRH Telugu RN"/>
        </w:rPr>
      </w:pPr>
      <w:r w:rsidRPr="00901E2D">
        <w:t xml:space="preserve">…EÊ¢À ¶¢Ã‡«¸-¥¹Û±µè…¶¢Ã«¸†¶¥Û | ¶ª†±Éö©¸A …sûµÃh¸‡m¸A …q¸ñËgÇ±µ†¶p ¶pñ¶ª±µê…nå VÐ†kµù±µênå Vµ | ¶¢Ã ‡Ê¢À …¶pñY¹…±ÀµÃ ¶¢Ã †¶p…¶¥Ãm¸A | </w:t>
      </w:r>
      <w:r w:rsidR="00C04389">
        <w:br/>
      </w:r>
      <w:r w:rsidRPr="00901E2D">
        <w:t>¶¢Ã ¶¢À†¶¢À …q¸ñËgÇ±µ†¶p ¶pñ¶ªÅ¶p…hµ È¢Ã†kµùýÅ¶phµ | …E¶¢À …sÀÀhµ†¶¢B | ¶ª†±Éö©¸A …sûµÃh¸‡m¸A …q¸ñËgÇ±µ†¶p ¶pñ¶ª±µê…nå VÐ†kµù±µênå Vµ | ¶</w:t>
      </w:r>
      <w:r w:rsidR="00C04389">
        <w:br/>
      </w:r>
      <w:r w:rsidRPr="00901E2D">
        <w:t>¢Ã ‡Ê¢À …¶pñY¹…±ÀµÃ ¶¢Ã †¶p…¶¥Ãm¸A | ¶¢Ã ¶¢À†¶¢À …q¸ñËgÇ±µ†¶p ¶pñ¶ªÅ¶p…hµ È¢Ã†kµùýÅ¶phµ | …C±ÀµÀ(S³î) †¶ª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¶¢Àö…kµù±µB | ¶ª†±Éö©¸A …sûµÃh¸‡m¸A …q¸ñËgÇ±µ†¶p ¶pñ¶ª±µê…i VÐ†kµù±µêi Vµ | </w:t>
      </w:r>
      <w:r w:rsidRPr="003D5076">
        <w:rPr>
          <w:rFonts w:ascii="BRH Telugu RN" w:hAnsi="BRH Telugu RN" w:cs="BRH Telugu RN"/>
        </w:rPr>
        <w:t>66 (10)</w:t>
      </w:r>
    </w:p>
    <w:p w:rsidR="003464C5" w:rsidRPr="00901E2D" w:rsidRDefault="003464C5" w:rsidP="003464C5">
      <w:pPr>
        <w:pStyle w:val="NoSpacing"/>
      </w:pPr>
    </w:p>
    <w:p w:rsidR="00901E2D" w:rsidRPr="00901E2D" w:rsidRDefault="00901E2D" w:rsidP="003464C5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T.A.1.14.4</w:t>
      </w:r>
    </w:p>
    <w:p w:rsidR="00901E2D" w:rsidRPr="003D5076" w:rsidRDefault="00901E2D" w:rsidP="00451776">
      <w:pPr>
        <w:pStyle w:val="Telugu-Veda"/>
        <w:rPr>
          <w:rFonts w:ascii="BRH Telugu RN" w:hAnsi="BRH Telugu RN" w:cs="BRH Telugu RN"/>
        </w:rPr>
      </w:pPr>
      <w:r w:rsidRPr="00901E2D">
        <w:t xml:space="preserve">¶¢Ã ‡Ê¢À …¶pñY¹…±ÀµÃ ¶¢Ã †¶p…¶¥Ãm¸A | ¶¢Ã ¶¢À†¶¢À …q¸ñËgÇ±µ†¶p ¶pñ¶ªÅ…¶p È¢Ã†kµùýÅ¶p | …Elµ¶¢À†¶¬B | ¶ª†±Éö©¸A …sûµÃh¸‡m¸A …q¸ñËgÇ-±µ†¶p ¶pñ¶ª±µê…i VÐ†kµù±µêi Vµ | ¶¢Ã ‡Ê¢À …¶pñY¹…±ÀµÃ ¶¢Ã †¶p…¶¥Ãm¸A | </w:t>
      </w:r>
      <w:r w:rsidR="00C04389">
        <w:br/>
      </w:r>
      <w:r w:rsidRPr="00901E2D">
        <w:t>¶¢Ã ¶¢À†¶¢À …q¸ñËgÇ±µ†¶p ¶pñ¶ªÅ…¶p È¢Ã†kµùýÅ¶p | …E±ÀµÀ(S³î) ±¸†iñB | ¶</w:t>
      </w:r>
      <w:r w:rsidR="00C04389">
        <w:br/>
      </w:r>
      <w:r w:rsidRPr="00901E2D">
        <w:t>ª ¶ª†±Éö©¸A …sûµÃh¸‡m¸A …q¸ñËgÇ-±µ†¶p ¶pñ¶ª±µê…i VÐ†kµù±µêi Vµ | ¶¢Ã ‡Ê¢À …¶pñY¹…±ÀµÃ ¶¢Ã †¶p…¶¥Ãm¸A | ¶¢Ã ¶¢À†¶¢À …q¸ñËgÇ±µ†¶p ¶pñ¶ªÅ…¶p È¢Ã†kµùýÅ¶p</w:t>
      </w:r>
      <w:r w:rsidR="003464C5">
        <w:t xml:space="preserve"> </w:t>
      </w:r>
      <w:r w:rsidRPr="00901E2D">
        <w:t xml:space="preserve">| </w:t>
      </w:r>
      <w:r w:rsidRPr="00901E2D">
        <w:lastRenderedPageBreak/>
        <w:t xml:space="preserve">MA sûµÃ±µÀí…¶¢†¶ªùþöB | JhµlÐö £ÀkµÀ¶mA ¶¢Ã mÐ £À†kµÀ¶m(S³î) …±¿fûµöA | </w:t>
      </w:r>
      <w:r w:rsidRPr="003D5076">
        <w:rPr>
          <w:rFonts w:ascii="BRH Telugu RN" w:hAnsi="BRH Telugu RN" w:cs="BRH Telugu RN"/>
        </w:rPr>
        <w:t>67 (12)</w:t>
      </w:r>
    </w:p>
    <w:p w:rsidR="00901E2D" w:rsidRPr="00901E2D" w:rsidRDefault="00901E2D" w:rsidP="00451776">
      <w:pPr>
        <w:pStyle w:val="Telugu-Veda"/>
        <w:rPr>
          <w:rFonts w:ascii="BRH Telugu" w:hAnsi="BRH Telugu" w:cs="BRH Telugu"/>
        </w:rPr>
      </w:pPr>
      <w:r w:rsidRPr="00901E2D">
        <w:rPr>
          <w:rFonts w:ascii="BRH Telugu" w:hAnsi="BRH Telugu" w:cs="BRH Telugu"/>
        </w:rPr>
        <w:t xml:space="preserve">§ñ Vû¸±ÀµÃ-¶ªÀ¶¢±µÛv¹¶¢Ãì ¶ªÊ¢Àhµ §ñ ¶ªÀ±µïm¸±¸±ÀµÀg «¸ö£ÀÊm ¶m¶¢ÀB| </w:t>
      </w:r>
    </w:p>
    <w:p w:rsidR="00901E2D" w:rsidRDefault="00901E2D" w:rsidP="00451776">
      <w:pPr>
        <w:pStyle w:val="Telugu-Veda"/>
        <w:rPr>
          <w:rFonts w:ascii="BRH Telugu" w:hAnsi="BRH Telugu" w:cs="BRH Telugu"/>
        </w:rPr>
      </w:pPr>
      <w:r w:rsidRPr="00901E2D">
        <w:rPr>
          <w:rFonts w:ascii="BRH Telugu" w:hAnsi="BRH Telugu" w:cs="BRH Telugu"/>
        </w:rPr>
        <w:t xml:space="preserve">MA ¶mÈ¢Ã m¸±¸±ÀµÀg¸±ÀµÀ || </w:t>
      </w:r>
      <w:r w:rsidRPr="003D5076">
        <w:rPr>
          <w:rFonts w:ascii="BRH Telugu RN" w:hAnsi="BRH Telugu RN" w:cs="BRH Telugu RN"/>
        </w:rPr>
        <w:t xml:space="preserve">14 </w:t>
      </w:r>
      <w:r w:rsidRPr="00901E2D">
        <w:rPr>
          <w:rFonts w:ascii="BRH Telugu" w:hAnsi="BRH Telugu" w:cs="BRH Telugu"/>
        </w:rPr>
        <w:t>||</w:t>
      </w:r>
    </w:p>
    <w:p w:rsidR="003464C5" w:rsidRPr="00901E2D" w:rsidRDefault="003464C5" w:rsidP="003464C5">
      <w:pPr>
        <w:pStyle w:val="NoSpacing"/>
      </w:pPr>
    </w:p>
    <w:p w:rsidR="00901E2D" w:rsidRPr="00901E2D" w:rsidRDefault="00901E2D" w:rsidP="003464C5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T.A.1.15.1</w:t>
      </w:r>
    </w:p>
    <w:p w:rsidR="00901E2D" w:rsidRPr="00901E2D" w:rsidRDefault="00901E2D" w:rsidP="00451776">
      <w:pPr>
        <w:pStyle w:val="Telugu-Veda"/>
      </w:pPr>
      <w:r w:rsidRPr="00901E2D">
        <w:t xml:space="preserve">Ck¸l¼hµï«¸ï¶¨à †¶pÁ±µÀ…¶¨¶ªï | ¶¢¶ªÃm¸ ¶¢Ãl¼h¸ïm¸(S³Ø) «¸æÊm ¶ªöhÉ†Y«¸ …sû¹n | ±µÀl¸ñg¸-¶¢Ãl¼h¸ïm¸(S³Ø) «¸æÊm ¶ªöhÉ†Y«¸ …sû¹n | Dl¼h¸ïm¸-¶¢Ãl¼h¸ïm¸(S³Ø) «¸æÊm ¶ªöhÉ†Y«¸ …sû¹n | ¶ªh¸(†S³î)¶ª…h¸ïm¸A | Dl¼h¸ïm¸(S³Ø) «¸æÊm ¶ªöhÉ†Y«¸ …sû¹n | CtûlûµÃ¶mö†h¸-¶¢À…tû¶Téh¸A | </w:t>
      </w:r>
    </w:p>
    <w:p w:rsidR="00901E2D" w:rsidRPr="00901E2D" w:rsidRDefault="00901E2D" w:rsidP="00451776">
      <w:pPr>
        <w:pStyle w:val="Telugu-Veda"/>
      </w:pPr>
      <w:r w:rsidRPr="00901E2D">
        <w:t>¢¸hµ†¶¢h¸A …¶¢À±µÀh¸A | Dl¼h¸ïm</w:t>
      </w:r>
      <w:proofErr w:type="gramStart"/>
      <w:r w:rsidRPr="00901E2D">
        <w:t>¸(</w:t>
      </w:r>
      <w:proofErr w:type="gramEnd"/>
      <w:r w:rsidRPr="00901E2D">
        <w:t xml:space="preserve">S³Ø) «¸æÊm ¶ªöhÉ†Y«¸ …sû¹n | </w:t>
      </w:r>
    </w:p>
    <w:p w:rsidR="00901E2D" w:rsidRPr="00901E2D" w:rsidRDefault="00901E2D" w:rsidP="00451776">
      <w:pPr>
        <w:pStyle w:val="Telugu-Veda"/>
      </w:pPr>
      <w:r w:rsidRPr="00901E2D">
        <w:t>sÀÀsûµÃg¸-¶¢Ãl¼h¸ïm¸(S³Ø) «¸æÊm ¶ªöhÉ†Y«¸ …sû¹n | £Ê¥ö‡©¸A lÉ…¢¸m¸A | Dl¼h¸ïm¸(S³Ø) «¸æÊm ¶ªöhÉ†Y«¸ …sû¹n | ¶ªA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¶¢kµù†±µ¶ªï …¶ª£hµÀB | Dl¼hµï¶ªï «¸æÊm ¶ªöhÉ†Y«¸ …sû¹n | MA sûµÃ±µÀí…¶¢†¶ªùþöB | </w:t>
      </w:r>
      <w:r w:rsidR="00C04389">
        <w:br/>
      </w:r>
      <w:r w:rsidRPr="00901E2D">
        <w:t xml:space="preserve">±µ¶¥î±ÀÇÃ ¢Ð £ÀkµÀ¶mA ¶¢Ã mÐ £À†kµÀ¶m(S³î) …±¿fûµöA | </w:t>
      </w:r>
      <w:r w:rsidRPr="003D5076">
        <w:rPr>
          <w:rFonts w:ascii="BRH Telugu RN" w:hAnsi="BRH Telugu RN" w:cs="BRH Telugu RN"/>
        </w:rPr>
        <w:t>68 (16</w:t>
      </w:r>
      <w:r w:rsidRPr="00901E2D">
        <w:t xml:space="preserve">) </w:t>
      </w:r>
    </w:p>
    <w:p w:rsidR="00901E2D" w:rsidRPr="00901E2D" w:rsidRDefault="00901E2D" w:rsidP="00451776">
      <w:pPr>
        <w:pStyle w:val="Telugu-Veda"/>
        <w:rPr>
          <w:rFonts w:ascii="BRH Telugu" w:hAnsi="BRH Telugu" w:cs="BRH Telugu"/>
        </w:rPr>
      </w:pPr>
      <w:r w:rsidRPr="00901E2D">
        <w:rPr>
          <w:rFonts w:ascii="BRH Telugu" w:hAnsi="BRH Telugu" w:cs="BRH Telugu"/>
        </w:rPr>
        <w:t xml:space="preserve">§ñ Vû¸±ÀµÃ-¶ªÀ¶¢±µÛv¹¶¢Ãì ¶ªÊ¢Àhµ §ñ ¶ªÀ±µïm¸±¸±ÀµÀg «¸ö£ÀÊm ¶m¶¢ÀB| </w:t>
      </w:r>
    </w:p>
    <w:p w:rsidR="00901E2D" w:rsidRDefault="00901E2D" w:rsidP="00451776">
      <w:pPr>
        <w:pStyle w:val="Telugu-Veda"/>
        <w:rPr>
          <w:rFonts w:ascii="BRH Telugu" w:hAnsi="BRH Telugu" w:cs="BRH Telugu"/>
        </w:rPr>
      </w:pPr>
      <w:r w:rsidRPr="00901E2D">
        <w:rPr>
          <w:rFonts w:ascii="BRH Telugu" w:hAnsi="BRH Telugu" w:cs="BRH Telugu"/>
        </w:rPr>
        <w:t xml:space="preserve">MA ¶mÈ¢Ã m¸±¸±ÀµÀg¸±ÀµÀ || </w:t>
      </w:r>
      <w:r w:rsidRPr="003D5076">
        <w:rPr>
          <w:rFonts w:ascii="BRH Telugu RN" w:hAnsi="BRH Telugu RN" w:cs="BRH Telugu RN"/>
        </w:rPr>
        <w:t xml:space="preserve">15 </w:t>
      </w:r>
      <w:r w:rsidRPr="00901E2D">
        <w:rPr>
          <w:rFonts w:ascii="BRH Telugu" w:hAnsi="BRH Telugu" w:cs="BRH Telugu"/>
        </w:rPr>
        <w:t>||</w:t>
      </w:r>
    </w:p>
    <w:p w:rsidR="003464C5" w:rsidRPr="00901E2D" w:rsidRDefault="003464C5" w:rsidP="003464C5">
      <w:pPr>
        <w:pStyle w:val="NoSpacing"/>
      </w:pPr>
    </w:p>
    <w:p w:rsidR="00901E2D" w:rsidRPr="00901E2D" w:rsidRDefault="00901E2D" w:rsidP="003464C5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T.A.1.16.1</w:t>
      </w:r>
    </w:p>
    <w:p w:rsidR="00901E2D" w:rsidRPr="00901E2D" w:rsidRDefault="00901E2D" w:rsidP="00451776">
      <w:pPr>
        <w:pStyle w:val="Telugu-Veda"/>
      </w:pPr>
      <w:r w:rsidRPr="00901E2D">
        <w:t xml:space="preserve">D±ÐSµ¶ªï «¸æÊm ¶ªöhÉ†Y«¸ …sû¹n | sû¹ñY¶ªï «¸æÊm ¶ªöhÉ†Y«¸ …sû¹n | </w:t>
      </w:r>
    </w:p>
    <w:p w:rsidR="00901E2D" w:rsidRPr="00901E2D" w:rsidRDefault="00901E2D" w:rsidP="00451776">
      <w:pPr>
        <w:pStyle w:val="Telugu-Veda"/>
      </w:pPr>
      <w:r w:rsidRPr="00901E2D">
        <w:t xml:space="preserve">¶pd±µ¶ªï «¸æÊm ¶ªöhÉ†Y«¸ …sû¹n | ¶phµUØ¶ªï «¸æÊm ¶ªöhÉ†Y«¸ …sû¹n | </w:t>
      </w:r>
    </w:p>
    <w:p w:rsidR="00C04389" w:rsidRDefault="00901E2D" w:rsidP="00451776">
      <w:pPr>
        <w:pStyle w:val="Telugu-Veda"/>
      </w:pPr>
      <w:r w:rsidRPr="00901E2D">
        <w:t>¶ªö±µä±µ¶ªï «¸æÊm ¶ªöhÉ†Y«¸ …sû¹n</w:t>
      </w:r>
      <w:r w:rsidR="00C04389">
        <w:t xml:space="preserve"> </w:t>
      </w:r>
      <w:r w:rsidRPr="00901E2D">
        <w:t>|</w:t>
      </w:r>
    </w:p>
    <w:p w:rsidR="00901E2D" w:rsidRPr="003D5076" w:rsidRDefault="00901E2D" w:rsidP="00451776">
      <w:pPr>
        <w:pStyle w:val="Telugu-Veda"/>
        <w:rPr>
          <w:rFonts w:ascii="BRH Telugu RN" w:hAnsi="BRH Telugu RN" w:cs="BRH Telugu RN"/>
        </w:rPr>
      </w:pPr>
      <w:r w:rsidRPr="00901E2D">
        <w:lastRenderedPageBreak/>
        <w:t>YÑïi¾¨¶¢Àhµ¶ªï «¸æÊm ¶ªöhÉ†Y«¸ …sû¹n | £sû¹¶ª¶ªï «¸æÊm ¶ªöhÉ†Y«¸ …</w:t>
      </w:r>
      <w:r w:rsidR="00C04389">
        <w:br/>
      </w:r>
      <w:r w:rsidRPr="00901E2D">
        <w:t xml:space="preserve">sû¹n | Oµ¶¥ï¶p¶ªï «¸æÊm ¶ªöhÉ†Y«¸ …sû¹n | MA sûµÃ±µÀí…¶¢†¶ªùþöB | </w:t>
      </w:r>
      <w:r w:rsidR="00C04389">
        <w:br/>
      </w:r>
      <w:r w:rsidRPr="00901E2D">
        <w:t xml:space="preserve">DqÒ ¢Ð £ÀkµÀ¶mA ¶¢Ã mÐ £À†kµÀ¶m(S³î) …±¿fûµöA | </w:t>
      </w:r>
      <w:r w:rsidRPr="003D5076">
        <w:rPr>
          <w:rFonts w:ascii="BRH Telugu RN" w:hAnsi="BRH Telugu RN" w:cs="BRH Telugu RN"/>
        </w:rPr>
        <w:t xml:space="preserve">69 (10) </w:t>
      </w:r>
    </w:p>
    <w:p w:rsidR="00901E2D" w:rsidRPr="00901E2D" w:rsidRDefault="00901E2D" w:rsidP="00451776">
      <w:pPr>
        <w:pStyle w:val="Telugu-Veda"/>
        <w:rPr>
          <w:rFonts w:ascii="BRH Telugu" w:hAnsi="BRH Telugu" w:cs="BRH Telugu"/>
        </w:rPr>
      </w:pPr>
      <w:r w:rsidRPr="00901E2D">
        <w:rPr>
          <w:rFonts w:ascii="BRH Telugu" w:hAnsi="BRH Telugu" w:cs="BRH Telugu"/>
        </w:rPr>
        <w:t xml:space="preserve">§ñ Vû¸±ÀµÃ-¶ªÀ¶¢±µÛv¹¶¢Ãì ¶ªÊ¢Àhµ §ñ ¶ªÀ±µïm¸±¸±ÀµÀg «¸ö£ÀÊm ¶m¶¢ÀB| </w:t>
      </w:r>
    </w:p>
    <w:p w:rsidR="00901E2D" w:rsidRPr="003D5076" w:rsidRDefault="00901E2D" w:rsidP="00451776">
      <w:pPr>
        <w:pStyle w:val="Telugu-Veda"/>
        <w:rPr>
          <w:rFonts w:ascii="BRH Telugu RN" w:hAnsi="BRH Telugu RN" w:cs="BRH Telugu RN"/>
        </w:rPr>
      </w:pPr>
      <w:r w:rsidRPr="00901E2D">
        <w:rPr>
          <w:rFonts w:ascii="BRH Telugu" w:hAnsi="BRH Telugu" w:cs="BRH Telugu"/>
        </w:rPr>
        <w:t xml:space="preserve">MA ¶mÈ¢Ã m¸±¸±ÀµÀg¸±ÀµÀ || </w:t>
      </w:r>
      <w:r w:rsidRPr="003D5076">
        <w:rPr>
          <w:rFonts w:ascii="BRH Telugu RN" w:hAnsi="BRH Telugu RN" w:cs="BRH Telugu RN"/>
        </w:rPr>
        <w:t>16 ||</w:t>
      </w:r>
    </w:p>
    <w:p w:rsidR="003464C5" w:rsidRPr="00901E2D" w:rsidRDefault="003464C5" w:rsidP="003464C5">
      <w:pPr>
        <w:pStyle w:val="NoSpacing"/>
      </w:pPr>
    </w:p>
    <w:p w:rsidR="00901E2D" w:rsidRPr="00901E2D" w:rsidRDefault="00901E2D" w:rsidP="003464C5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T.A.1.17.1</w:t>
      </w:r>
    </w:p>
    <w:p w:rsidR="00901E2D" w:rsidRPr="00901E2D" w:rsidRDefault="00901E2D" w:rsidP="00451776">
      <w:pPr>
        <w:pStyle w:val="Telugu-Veda"/>
      </w:pPr>
      <w:r w:rsidRPr="00901E2D">
        <w:t>Ckµ ¢¸±ÀÇÃ-±ÉO¸lµ¶¥-¶pÁ±µÀ¶¨ËÈªþïO¸lµ†¶¥-¾ªåò…Oµ¶ªï |</w:t>
      </w:r>
      <w:r w:rsidR="00DF137F">
        <w:t xml:space="preserve"> </w:t>
      </w:r>
      <w:r w:rsidRPr="00901E2D">
        <w:t>¶pñsû¹ñY¶¢Ãm¸m</w:t>
      </w:r>
      <w:proofErr w:type="gramStart"/>
      <w:r w:rsidRPr="00901E2D">
        <w:t>¸(</w:t>
      </w:r>
      <w:proofErr w:type="gramEnd"/>
      <w:r w:rsidRPr="00901E2D">
        <w:t xml:space="preserve">S³î) ±µÀl¸ñg¸(S³Ø) «¸æÊm ¶ªöhÉ†Y«¸ …sû¹n | ¶¢ï¶¢l¸h¸m¸(S³î) ±µÀl¸ñg¸(S³Ø) «¸æÊm ¶ªöhÉ†Y«¸ …sû¹n | </w:t>
      </w:r>
    </w:p>
    <w:p w:rsidR="00901E2D" w:rsidRPr="00901E2D" w:rsidRDefault="00901E2D" w:rsidP="00451776">
      <w:pPr>
        <w:pStyle w:val="Telugu-Veda"/>
      </w:pPr>
      <w:r w:rsidRPr="00901E2D">
        <w:t>¢¸¶ªÀOºËÈ¢lµÀïh¸m¸(S³î) ±µÀl¸ñg</w:t>
      </w:r>
      <w:proofErr w:type="gramStart"/>
      <w:r w:rsidRPr="00901E2D">
        <w:t>¸(</w:t>
      </w:r>
      <w:proofErr w:type="gramEnd"/>
      <w:r w:rsidRPr="00901E2D">
        <w:t xml:space="preserve">S³Ø) «¸æÊm ¶ªöhÉ†Y«¸ …sû¹n | </w:t>
      </w:r>
    </w:p>
    <w:p w:rsidR="00901E2D" w:rsidRPr="00901E2D" w:rsidRDefault="00901E2D" w:rsidP="00451776">
      <w:pPr>
        <w:pStyle w:val="Telugu-Veda"/>
      </w:pPr>
      <w:r w:rsidRPr="00901E2D">
        <w:t xml:space="preserve">±µYh¸m¸(S³î) ±µÀl¸ñg¸(S³Ø) «¸æÊm ¶ªöhÉ†Y«¸ …sû¹n | ¶p±µÀ©¸g¸(S³î) ±µÀl¸ñg¸(S³Ø) «¸æÊm ¶ªöhÉ†Y«¸ …sû¹n | ¥¹ï¶¢Ãm¸(S³î) ±µÀl¸ñg¸(S³Ø) «¸æÊm ¶ªöhÉ†Y«¸ …sû¹n | Oµ»pv¹m¸(S³î) ±µÀl¸ñg¸(S³Ø) «¸æÊm ¶ªöhÉ†Y«¸ …sû¹n | CivÑ»¬h¸m¸(S³î) ±µÀl¸ñg¸(S³Ø) «¸æÊm ¶ªöhÉ†Y«¸ …sû¹n | </w:t>
      </w:r>
    </w:p>
    <w:p w:rsidR="00901E2D" w:rsidRPr="00901E2D" w:rsidRDefault="00901E2D" w:rsidP="00451776">
      <w:pPr>
        <w:pStyle w:val="Telugu-Veda"/>
      </w:pPr>
      <w:r w:rsidRPr="00901E2D">
        <w:t>H±¸èþöm</w:t>
      </w:r>
      <w:proofErr w:type="gramStart"/>
      <w:r w:rsidRPr="00901E2D">
        <w:t>¸(</w:t>
      </w:r>
      <w:proofErr w:type="gramEnd"/>
      <w:r w:rsidRPr="00901E2D">
        <w:t xml:space="preserve">S³î) ±µÀl¸ñg¸(S³Ø) «¸æÊm ¶ªöhÉ†Y«¸ …sû¹n | </w:t>
      </w:r>
      <w:r w:rsidRPr="003D5076">
        <w:rPr>
          <w:rFonts w:ascii="BRH Telugu RN" w:hAnsi="BRH Telugu RN" w:cs="BRH Telugu RN"/>
        </w:rPr>
        <w:t>70 (10</w:t>
      </w:r>
      <w:r w:rsidRPr="00901E2D">
        <w:t>)</w:t>
      </w:r>
    </w:p>
    <w:p w:rsidR="00901E2D" w:rsidRPr="00901E2D" w:rsidRDefault="00901E2D" w:rsidP="003464C5">
      <w:pPr>
        <w:pStyle w:val="NoSpacing"/>
      </w:pPr>
    </w:p>
    <w:p w:rsidR="00901E2D" w:rsidRPr="00901E2D" w:rsidRDefault="00901E2D" w:rsidP="003464C5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T.A.1.17.2</w:t>
      </w:r>
    </w:p>
    <w:p w:rsidR="00901E2D" w:rsidRPr="00901E2D" w:rsidRDefault="00901E2D" w:rsidP="00451776">
      <w:pPr>
        <w:pStyle w:val="Telugu-Veda"/>
      </w:pPr>
      <w:r w:rsidRPr="00901E2D">
        <w:t>C¶¢¶phµm¸åm</w:t>
      </w:r>
      <w:proofErr w:type="gramStart"/>
      <w:r w:rsidRPr="00901E2D">
        <w:t>¸(</w:t>
      </w:r>
      <w:proofErr w:type="gramEnd"/>
      <w:r w:rsidRPr="00901E2D">
        <w:t xml:space="preserve">S³î) ±µÀl¸ñg¸(S³Ø) «¸æÊm ¶ªöhÉ†Y«¸ …sû¹n | ËÈ¢lµÀïh¸m¸(S³î) ±µÀl¸ñg¸(S³Ø) «¸æÊm ¶ªöhÉ†Y«¸ …sû¹n | </w:t>
      </w:r>
      <w:r w:rsidRPr="00901E2D">
        <w:lastRenderedPageBreak/>
        <w:t xml:space="preserve">¶pñsû¹ñY¶¢Ãom¸(S³î) ±µÀl¸ñg½m¸(S³Ø) «¸æÊm ¶ªöhÉ†Y«¸ …sû¹n | ¶¢ï¶¢l¸jm¸(S³î) ±µÀl¸ñg½m¸(S³Ø) «¸æÊm ¶ªöhÉ†Y«¸ …sû¹n | </w:t>
      </w:r>
    </w:p>
    <w:p w:rsidR="00901E2D" w:rsidRPr="00901E2D" w:rsidRDefault="00901E2D" w:rsidP="00451776">
      <w:pPr>
        <w:pStyle w:val="Telugu-Veda"/>
      </w:pPr>
      <w:r w:rsidRPr="00901E2D">
        <w:t>¢¸¶ªÀOºËÈ¢lµÀïjm¸(S³î) ±µÀl¸ñg½m</w:t>
      </w:r>
      <w:proofErr w:type="gramStart"/>
      <w:r w:rsidRPr="00901E2D">
        <w:t>¸(</w:t>
      </w:r>
      <w:proofErr w:type="gramEnd"/>
      <w:r w:rsidRPr="00901E2D">
        <w:t xml:space="preserve">S³Ø) «¸æÊm ¶ªöhÉ†Y«¸ …sû¹n | </w:t>
      </w:r>
    </w:p>
    <w:p w:rsidR="00901E2D" w:rsidRPr="00901E2D" w:rsidRDefault="00901E2D" w:rsidP="00451776">
      <w:pPr>
        <w:pStyle w:val="Telugu-Veda"/>
      </w:pPr>
      <w:r w:rsidRPr="00901E2D">
        <w:t>±µYh¸m</w:t>
      </w:r>
      <w:proofErr w:type="gramStart"/>
      <w:r w:rsidRPr="00901E2D">
        <w:t>¸(</w:t>
      </w:r>
      <w:proofErr w:type="gramEnd"/>
      <w:r w:rsidRPr="00901E2D">
        <w:t xml:space="preserve">S³î) ±µÀl¸ñg½m¸(S³Ø) «¸æÊm ¶ªöhÉ†Y«¸ …sû¹n | </w:t>
      </w:r>
    </w:p>
    <w:p w:rsidR="00901E2D" w:rsidRPr="00901E2D" w:rsidRDefault="00901E2D" w:rsidP="00451776">
      <w:pPr>
        <w:pStyle w:val="Telugu-Veda"/>
      </w:pPr>
      <w:r w:rsidRPr="00901E2D">
        <w:t>¶p±µÀ©¸g</w:t>
      </w:r>
      <w:proofErr w:type="gramStart"/>
      <w:r w:rsidRPr="00901E2D">
        <w:t>¸(</w:t>
      </w:r>
      <w:proofErr w:type="gramEnd"/>
      <w:r w:rsidRPr="00901E2D">
        <w:t xml:space="preserve">S³î) ±µÀl¸ñg½m¸(S³Ø) «¸æÊm ¶ªöhÉ†Y«¸ …sû¹n | </w:t>
      </w:r>
    </w:p>
    <w:p w:rsidR="00901E2D" w:rsidRPr="00901E2D" w:rsidRDefault="00901E2D" w:rsidP="00451776">
      <w:pPr>
        <w:pStyle w:val="Telugu-Veda"/>
      </w:pPr>
      <w:r w:rsidRPr="00901E2D">
        <w:t>¥¹ï¶¢Ãm</w:t>
      </w:r>
      <w:proofErr w:type="gramStart"/>
      <w:r w:rsidRPr="00901E2D">
        <w:t>¸(</w:t>
      </w:r>
      <w:proofErr w:type="gramEnd"/>
      <w:r w:rsidRPr="00901E2D">
        <w:t xml:space="preserve">S³î) ±µÀl¸ñg½m¸(S³Ø) «¸æÊm ¶ªöhÉ†Y«¸ …sû¹n | </w:t>
      </w:r>
    </w:p>
    <w:p w:rsidR="00901E2D" w:rsidRPr="00901E2D" w:rsidRDefault="00901E2D" w:rsidP="00451776">
      <w:pPr>
        <w:pStyle w:val="Telugu-Veda"/>
      </w:pPr>
      <w:r w:rsidRPr="00901E2D">
        <w:t>Oµ»pv¹m</w:t>
      </w:r>
      <w:proofErr w:type="gramStart"/>
      <w:r w:rsidRPr="00901E2D">
        <w:t>¸(</w:t>
      </w:r>
      <w:proofErr w:type="gramEnd"/>
      <w:r w:rsidRPr="00901E2D">
        <w:t xml:space="preserve">S³î) ±µÀl¸ñg½m¸(S³Ø) «¸æÊm ¶ªöhÉ†Y«¸ …sû¹n | </w:t>
      </w:r>
    </w:p>
    <w:p w:rsidR="00901E2D" w:rsidRPr="00901E2D" w:rsidRDefault="00901E2D" w:rsidP="00451776">
      <w:pPr>
        <w:pStyle w:val="Telugu-Veda"/>
      </w:pPr>
      <w:r w:rsidRPr="00901E2D">
        <w:t>CivÑ»¬jm</w:t>
      </w:r>
      <w:proofErr w:type="gramStart"/>
      <w:r w:rsidRPr="00901E2D">
        <w:t>¸(</w:t>
      </w:r>
      <w:proofErr w:type="gramEnd"/>
      <w:r w:rsidRPr="00901E2D">
        <w:t xml:space="preserve">S³î) ±µÀl¸ñg½m¸(S³Ø) «¸æÊm ¶ªöhÉ†Y«¸ …sû¹n | </w:t>
      </w:r>
    </w:p>
    <w:p w:rsidR="00901E2D" w:rsidRPr="00901E2D" w:rsidRDefault="00901E2D" w:rsidP="00451776">
      <w:pPr>
        <w:pStyle w:val="Telugu-Veda"/>
      </w:pPr>
      <w:r w:rsidRPr="00901E2D">
        <w:t>H±¸èþöm</w:t>
      </w:r>
      <w:proofErr w:type="gramStart"/>
      <w:r w:rsidRPr="00901E2D">
        <w:t>¸(</w:t>
      </w:r>
      <w:proofErr w:type="gramEnd"/>
      <w:r w:rsidRPr="00901E2D">
        <w:t xml:space="preserve">S³î) ±µÀl¸ñg½m¸(S³Ø) «¸æÊm ¶ªöhÉ†Y«¸ …sû¹n | </w:t>
      </w:r>
    </w:p>
    <w:p w:rsidR="00901E2D" w:rsidRPr="003D5076" w:rsidRDefault="00901E2D" w:rsidP="00451776">
      <w:pPr>
        <w:pStyle w:val="Telugu-Veda"/>
        <w:rPr>
          <w:rFonts w:ascii="BRH Telugu RN" w:hAnsi="BRH Telugu RN" w:cs="BRH Telugu RN"/>
        </w:rPr>
      </w:pPr>
      <w:r w:rsidRPr="00901E2D">
        <w:t>C¶¢¶phµoåm</w:t>
      </w:r>
      <w:proofErr w:type="gramStart"/>
      <w:r w:rsidRPr="00901E2D">
        <w:t>¸(</w:t>
      </w:r>
      <w:proofErr w:type="gramEnd"/>
      <w:r w:rsidRPr="00901E2D">
        <w:t xml:space="preserve">S³î) ±µÀl¸ñg½m¸(S³Ø) «¸æÊm ¶ªöhÉ†Y«¸ …sû¹n | ËÈ¢lµÀïjm¸(S³î) ±µÀl¸ñg½m¸(S³Ø) «¸æÊm ¶ªöhÉ†Y«¸ …sû¹n | MA sûµÃ±µÀí…¶¢†¶ªùþöB | ±µÃq¸gº ¢Ð £ÀkµÀ¶mA ¶¢Ã mÐ £À†kµÀ¶m(S³î) …±¿fûµöA | </w:t>
      </w:r>
      <w:r w:rsidRPr="003D5076">
        <w:rPr>
          <w:rFonts w:ascii="BRH Telugu RN" w:hAnsi="BRH Telugu RN" w:cs="BRH Telugu RN"/>
        </w:rPr>
        <w:t xml:space="preserve">71 (15) </w:t>
      </w:r>
    </w:p>
    <w:p w:rsidR="00901E2D" w:rsidRPr="00901E2D" w:rsidRDefault="00901E2D" w:rsidP="00451776">
      <w:pPr>
        <w:pStyle w:val="Telugu-Veda"/>
        <w:rPr>
          <w:rFonts w:ascii="BRH Telugu" w:hAnsi="BRH Telugu" w:cs="BRH Telugu"/>
        </w:rPr>
      </w:pPr>
      <w:r w:rsidRPr="00901E2D">
        <w:rPr>
          <w:rFonts w:ascii="BRH Telugu" w:hAnsi="BRH Telugu" w:cs="BRH Telugu"/>
        </w:rPr>
        <w:t xml:space="preserve">§ñ Vû¸±ÀµÃ-¶ªÀ¶¢±µÛv¹¶¢Ãì ¶ªÊ¢Àhµ §ñ ¶ªÀ±µïm¸±¸±ÀµÀg «¸ö£ÀÊm ¶m¶¢ÀB| </w:t>
      </w:r>
    </w:p>
    <w:p w:rsidR="00901E2D" w:rsidRDefault="00901E2D" w:rsidP="00451776">
      <w:pPr>
        <w:pStyle w:val="Telugu-Veda"/>
        <w:rPr>
          <w:rFonts w:ascii="BRH Telugu" w:hAnsi="BRH Telugu" w:cs="BRH Telugu"/>
        </w:rPr>
      </w:pPr>
      <w:r w:rsidRPr="00901E2D">
        <w:rPr>
          <w:rFonts w:ascii="BRH Telugu" w:hAnsi="BRH Telugu" w:cs="BRH Telugu"/>
        </w:rPr>
        <w:t xml:space="preserve">MA ¶mÈ¢Ã m¸±¸±ÀµÀg¸±ÀµÀ || </w:t>
      </w:r>
      <w:r w:rsidRPr="003D5076">
        <w:rPr>
          <w:rFonts w:ascii="BRH Telugu RN" w:hAnsi="BRH Telugu RN" w:cs="BRH Telugu RN"/>
        </w:rPr>
        <w:t>17</w:t>
      </w:r>
      <w:r w:rsidRPr="00901E2D">
        <w:rPr>
          <w:rFonts w:ascii="BRH Telugu" w:hAnsi="BRH Telugu" w:cs="BRH Telugu"/>
        </w:rPr>
        <w:t xml:space="preserve"> ||</w:t>
      </w:r>
    </w:p>
    <w:p w:rsidR="00E03D23" w:rsidRPr="00901E2D" w:rsidRDefault="00E03D23" w:rsidP="00E03D23">
      <w:pPr>
        <w:pStyle w:val="NoSpacing"/>
      </w:pPr>
    </w:p>
    <w:p w:rsidR="00901E2D" w:rsidRPr="00901E2D" w:rsidRDefault="00901E2D" w:rsidP="00E03D23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T.A.1.18.1</w:t>
      </w:r>
    </w:p>
    <w:p w:rsidR="00901E2D" w:rsidRPr="00901E2D" w:rsidRDefault="00901E2D" w:rsidP="00451776">
      <w:pPr>
        <w:pStyle w:val="Telugu-Veda"/>
      </w:pPr>
      <w:r w:rsidRPr="00901E2D">
        <w:t xml:space="preserve">Ck¸†SÉé±µ¶¨à †¶pÁ±µÀ…¶¨¶ªï | CSÉéB ¶pÁ¹±µö-l¼¶¥ï¶ªï «¸æÊm ¶ªöhÉ†Y«¸ …sû¹n | </w:t>
      </w:r>
    </w:p>
    <w:p w:rsidR="00C04389" w:rsidRDefault="00901E2D" w:rsidP="00451776">
      <w:pPr>
        <w:pStyle w:val="Telugu-Veda"/>
      </w:pPr>
      <w:r w:rsidRPr="00901E2D">
        <w:t>Y¹hµÊ¢lµ¶ª G¶pl¼¶¥ï¶ªï «¸æÊm ¶ªöhÉ†Y«¸ …sû¹n |</w:t>
      </w:r>
    </w:p>
    <w:p w:rsidR="00C04389" w:rsidRDefault="00901E2D" w:rsidP="00451776">
      <w:pPr>
        <w:pStyle w:val="Telugu-Veda"/>
      </w:pPr>
      <w:r w:rsidRPr="00901E2D">
        <w:t>¶ª¶¬ÑY«Ò lµ°ºg-l¼¶¥ï¶ªï «¸æÊm ¶ªöhÉ†Y«¸ …sû¹n |</w:t>
      </w:r>
    </w:p>
    <w:p w:rsidR="00C04389" w:rsidRDefault="00901E2D" w:rsidP="00451776">
      <w:pPr>
        <w:pStyle w:val="Telugu-Veda"/>
      </w:pPr>
      <w:r w:rsidRPr="00901E2D">
        <w:lastRenderedPageBreak/>
        <w:t xml:space="preserve"> CZ±¸¶pñsûµ¶¢ G¶pl¼¶¥ï¶ªï «¸æÊm ¶ªöhÉ†Y«¸ …sû¹n | </w:t>
      </w:r>
    </w:p>
    <w:p w:rsidR="00901E2D" w:rsidRPr="00901E2D" w:rsidRDefault="00901E2D" w:rsidP="00451776">
      <w:pPr>
        <w:pStyle w:val="Telugu-Veda"/>
      </w:pPr>
      <w:r w:rsidRPr="00901E2D">
        <w:t xml:space="preserve">ËÈ¢¥¹ö¶m±µ«¸ï¶p±µl¼¶¥ï¶ªï «¸æÊm ¶ªöhÉ†Y«¸ …sû¹n | </w:t>
      </w:r>
    </w:p>
    <w:p w:rsidR="00901E2D" w:rsidRPr="003D5076" w:rsidRDefault="00901E2D" w:rsidP="00451776">
      <w:pPr>
        <w:pStyle w:val="Telugu-Veda"/>
        <w:rPr>
          <w:rFonts w:ascii="BRH Telugu RN" w:hAnsi="BRH Telugu RN" w:cs="BRH Telugu RN"/>
        </w:rPr>
      </w:pPr>
      <w:r w:rsidRPr="00901E2D">
        <w:t xml:space="preserve">¶m±¸ï¶p¶ª G¶pl¼¶¥ï¶ªï «¸æÊm ¶ªöhÉ†Y«¸ …sû¹n | </w:t>
      </w:r>
      <w:r w:rsidR="00C04389">
        <w:br/>
      </w:r>
      <w:r w:rsidRPr="00901E2D">
        <w:t xml:space="preserve">¶pnÖþå±¸lûµ¶ª GlµS³l¼¶¥ï¶ªï «¸æÊm ¶ªöhÉ†Y«¸ …sû¹n | </w:t>
      </w:r>
      <w:r w:rsidR="00C04389">
        <w:br/>
      </w:r>
      <w:r w:rsidRPr="00901E2D">
        <w:t xml:space="preserve">£¶ª±¼êg G¶pl¼¶¥ï¶ªï «¸æÊm ¶ªöhÉ†Y«¸ …sû¹n | MA sûµÃ±µÀí…¶¢†¶ªùþöB | l¼¥Ñ ¢Ð £ÀkµÀ¶mA ¶¢Ã mÐ £À†kµÀ¶m(S³î) …±¿fûµöA | </w:t>
      </w:r>
      <w:r w:rsidRPr="003D5076">
        <w:rPr>
          <w:rFonts w:ascii="BRH Telugu RN" w:hAnsi="BRH Telugu RN" w:cs="BRH Telugu RN"/>
        </w:rPr>
        <w:t xml:space="preserve">72 (11) </w:t>
      </w:r>
    </w:p>
    <w:p w:rsidR="00901E2D" w:rsidRPr="00901E2D" w:rsidRDefault="00901E2D" w:rsidP="00451776">
      <w:pPr>
        <w:pStyle w:val="Telugu-Veda"/>
        <w:rPr>
          <w:rFonts w:ascii="BRH Telugu" w:hAnsi="BRH Telugu" w:cs="BRH Telugu"/>
        </w:rPr>
      </w:pPr>
      <w:r w:rsidRPr="00901E2D">
        <w:rPr>
          <w:rFonts w:ascii="BRH Telugu" w:hAnsi="BRH Telugu" w:cs="BRH Telugu"/>
        </w:rPr>
        <w:t xml:space="preserve">§ñ Vû¸±ÀµÃ-¶ªÀ¶¢±µÛv¹¶¢Ãì ¶ªÊ¢Àhµ §ñ ¶ªÀ±µïm¸±¸±ÀµÀg «¸ö£ÀÊm ¶m¶¢ÀB| </w:t>
      </w:r>
    </w:p>
    <w:p w:rsidR="00901E2D" w:rsidRPr="00901E2D" w:rsidRDefault="00901E2D" w:rsidP="00451776">
      <w:pPr>
        <w:pStyle w:val="Telugu-Veda"/>
        <w:rPr>
          <w:rFonts w:ascii="BRH Telugu" w:hAnsi="BRH Telugu" w:cs="BRH Telugu"/>
        </w:rPr>
      </w:pPr>
      <w:r w:rsidRPr="00901E2D">
        <w:rPr>
          <w:rFonts w:ascii="BRH Telugu" w:hAnsi="BRH Telugu" w:cs="BRH Telugu"/>
        </w:rPr>
        <w:t xml:space="preserve">MA ¶mÈ¢Ã m¸±¸±ÀµÀg¸±ÀµÀ || </w:t>
      </w:r>
      <w:r w:rsidRPr="003D5076">
        <w:rPr>
          <w:rFonts w:ascii="BRH Telugu RN" w:hAnsi="BRH Telugu RN" w:cs="BRH Telugu RN"/>
        </w:rPr>
        <w:t>18</w:t>
      </w:r>
      <w:r w:rsidRPr="00901E2D">
        <w:rPr>
          <w:rFonts w:ascii="BRH Telugu" w:hAnsi="BRH Telugu" w:cs="BRH Telugu"/>
        </w:rPr>
        <w:t xml:space="preserve"> ||</w:t>
      </w:r>
    </w:p>
    <w:p w:rsidR="00901E2D" w:rsidRDefault="00901E2D" w:rsidP="00E03D23">
      <w:pPr>
        <w:pStyle w:val="NoSpacing"/>
      </w:pPr>
    </w:p>
    <w:p w:rsidR="00901E2D" w:rsidRPr="00901E2D" w:rsidRDefault="00901E2D" w:rsidP="00E03D23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T.A.1.19.1</w:t>
      </w:r>
    </w:p>
    <w:p w:rsidR="00901E2D" w:rsidRPr="00901E2D" w:rsidRDefault="00901E2D" w:rsidP="00451776">
      <w:pPr>
        <w:pStyle w:val="Telugu-Veda"/>
      </w:pPr>
      <w:r w:rsidRPr="00901E2D">
        <w:t xml:space="preserve">lµ°ºg¶pÁ¹±µö-«¸ïnç¦ £†¶ª±¿ê …¶m±µOµB | hµ«¸î¶méB †¶p±¼…q¸»¬ | </w:t>
      </w:r>
    </w:p>
    <w:p w:rsidR="00901E2D" w:rsidRPr="003D5076" w:rsidRDefault="00901E2D" w:rsidP="00451776">
      <w:pPr>
        <w:pStyle w:val="Telugu-Veda"/>
        <w:rPr>
          <w:rFonts w:ascii="BRH Telugu RN" w:hAnsi="BRH Telugu RN" w:cs="BRH Telugu RN"/>
        </w:rPr>
      </w:pPr>
      <w:r w:rsidRPr="00901E2D">
        <w:t xml:space="preserve">lµ°ºg¸-¶p±µ«¸ï-nç¶¥ï £†¶ª±¿ê …¶m±µOµB | hµ«¸î¶méB †¶p±¼…q¸»¬ | </w:t>
      </w:r>
      <w:r w:rsidR="00C04389">
        <w:br/>
      </w:r>
      <w:r w:rsidRPr="00901E2D">
        <w:t xml:space="preserve">Ghµå±µ-¶pÁ¹±µö«¸ï-nç¦ £†©¸l¿ …¶m±µOµB | hµ«¸î¶méB †¶p±¼…q¸»¬ | </w:t>
      </w:r>
      <w:r w:rsidR="00C04389">
        <w:br/>
      </w:r>
      <w:r w:rsidRPr="00901E2D">
        <w:t xml:space="preserve">Ghµå±¸-¶p±µ«¸ï-nç¶¥ï £†©¸l¿ …¶m±µOµB | hµ«¸î¶méB †¶p±¼…q¸»¬ | </w:t>
      </w:r>
      <w:r w:rsidR="00C04389">
        <w:br/>
      </w:r>
      <w:r w:rsidRPr="00901E2D">
        <w:t xml:space="preserve">D ±ÀµÀ»ªî´mæ¶ª¶på ¢¸¶ª¢¸ Ençò±ÀµÃgº ¶¥hµOµñ†hµ £…hÉïhÉ | </w:t>
      </w:r>
      <w:r w:rsidRPr="003D5076">
        <w:rPr>
          <w:rFonts w:ascii="BRH Telugu RN" w:hAnsi="BRH Telugu RN" w:cs="BRH Telugu RN"/>
        </w:rPr>
        <w:t xml:space="preserve">73 (9) </w:t>
      </w:r>
    </w:p>
    <w:p w:rsidR="00901E2D" w:rsidRPr="00901E2D" w:rsidRDefault="00901E2D" w:rsidP="00451776">
      <w:pPr>
        <w:pStyle w:val="Telugu-Veda"/>
        <w:rPr>
          <w:rFonts w:ascii="BRH Telugu" w:hAnsi="BRH Telugu" w:cs="BRH Telugu"/>
        </w:rPr>
      </w:pPr>
      <w:r w:rsidRPr="00901E2D">
        <w:rPr>
          <w:rFonts w:ascii="BRH Telugu" w:hAnsi="BRH Telugu" w:cs="BRH Telugu"/>
        </w:rPr>
        <w:t xml:space="preserve">§ñ Vû¸±ÀµÃ-¶ªÀ¶¢±µÛv¹¶¢Ãì ¶ªÊ¢Àhµ §ñ ¶ªÀ±µïm¸±¸±ÀµÀg «¸ö£ÀÊm ¶m¶¢ÀB| </w:t>
      </w:r>
    </w:p>
    <w:p w:rsidR="00901E2D" w:rsidRDefault="00901E2D" w:rsidP="00451776">
      <w:pPr>
        <w:pStyle w:val="Telugu-Veda"/>
        <w:rPr>
          <w:rFonts w:ascii="BRH Telugu" w:hAnsi="BRH Telugu" w:cs="BRH Telugu"/>
        </w:rPr>
      </w:pPr>
      <w:r w:rsidRPr="00901E2D">
        <w:rPr>
          <w:rFonts w:ascii="BRH Telugu" w:hAnsi="BRH Telugu" w:cs="BRH Telugu"/>
        </w:rPr>
        <w:t xml:space="preserve">MA ¶mÈ¢Ã m¸±¸±ÀµÀg¸±ÀµÀ || </w:t>
      </w:r>
      <w:r w:rsidRPr="003D5076">
        <w:rPr>
          <w:rFonts w:ascii="BRH Telugu RN" w:hAnsi="BRH Telugu RN" w:cs="BRH Telugu RN"/>
        </w:rPr>
        <w:t xml:space="preserve">19 </w:t>
      </w:r>
      <w:r w:rsidRPr="00901E2D">
        <w:rPr>
          <w:rFonts w:ascii="BRH Telugu" w:hAnsi="BRH Telugu" w:cs="BRH Telugu"/>
        </w:rPr>
        <w:t>||</w:t>
      </w:r>
    </w:p>
    <w:p w:rsidR="00E03D23" w:rsidRDefault="00E03D23" w:rsidP="00E03D23">
      <w:pPr>
        <w:pStyle w:val="NoSpacing"/>
      </w:pPr>
    </w:p>
    <w:p w:rsidR="00C04389" w:rsidRDefault="00C04389" w:rsidP="00E03D23">
      <w:pPr>
        <w:pStyle w:val="NoSpacing"/>
      </w:pPr>
    </w:p>
    <w:p w:rsidR="00C04389" w:rsidRDefault="00C04389" w:rsidP="00E03D23">
      <w:pPr>
        <w:pStyle w:val="NoSpacing"/>
      </w:pPr>
    </w:p>
    <w:p w:rsidR="00C04389" w:rsidRDefault="00C04389" w:rsidP="00E03D23">
      <w:pPr>
        <w:pStyle w:val="NoSpacing"/>
      </w:pPr>
    </w:p>
    <w:p w:rsidR="00C04389" w:rsidRDefault="00C04389" w:rsidP="00E03D23">
      <w:pPr>
        <w:pStyle w:val="NoSpacing"/>
      </w:pPr>
    </w:p>
    <w:p w:rsidR="00C04389" w:rsidRPr="00901E2D" w:rsidRDefault="00C04389" w:rsidP="00E03D23">
      <w:pPr>
        <w:pStyle w:val="NoSpacing"/>
      </w:pPr>
    </w:p>
    <w:p w:rsidR="00901E2D" w:rsidRPr="00901E2D" w:rsidRDefault="00901E2D" w:rsidP="00E03D23">
      <w:pPr>
        <w:pStyle w:val="3-Eng-Subheading-VedaVMSTelugu"/>
        <w:rPr>
          <w:rFonts w:ascii="BRH Telugu" w:hAnsi="BRH Telugu" w:cs="BRH Telugu"/>
          <w:sz w:val="40"/>
        </w:rPr>
      </w:pPr>
      <w:r w:rsidRPr="00901E2D">
        <w:lastRenderedPageBreak/>
        <w:t>T.A.1.20.1</w:t>
      </w:r>
    </w:p>
    <w:p w:rsidR="00901E2D" w:rsidRPr="00901E2D" w:rsidRDefault="00901E2D" w:rsidP="00451776">
      <w:pPr>
        <w:pStyle w:val="Telugu-Veda"/>
      </w:pPr>
      <w:r w:rsidRPr="00901E2D">
        <w:t>…E…¶mçò …ÈT¹©¸ …¢Ð ¶¢†¶ªÀtûB …¶pÁ±µ…«¸å-lµÀ†¶plµlûµh¸A | ¶</w:t>
      </w:r>
      <w:r w:rsidR="00C04389">
        <w:br/>
      </w:r>
      <w:r w:rsidRPr="00901E2D">
        <w:t>¢À†mÐY¶¢«Ò ¶¢B …»phµÅ†tû±³ lµ°º…ghµ G†¶plµlûµh¸A | ¶pñ†VÉh¸ ¢Ð …±µÀËlÇþñB …¶p¥¹Û-lµÀ†¶plµlûµh¸A | …£¶¥ö†Oµ±¸î ¶¢ D…l¼ËhÇþï-†±µÀhµå…±µhµ G†¶plµlûµh¸A |</w:t>
      </w:r>
    </w:p>
    <w:p w:rsidR="00901E2D" w:rsidRPr="00901E2D" w:rsidRDefault="00901E2D" w:rsidP="00451776">
      <w:pPr>
        <w:pStyle w:val="Telugu-Veda"/>
      </w:pPr>
      <w:r w:rsidRPr="00901E2D">
        <w:t xml:space="preserve">hµö†©¸à ¢Ð …±µÃËÈp-…±µÀ¶p†±¼…©¸à-lµÀ†¶plµlûµh¸A | ¶ªAY¹ß¶mA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¶¢B †¶p¥¹Û…l¼i | </w:t>
      </w:r>
    </w:p>
    <w:p w:rsidR="00901E2D" w:rsidRPr="00901E2D" w:rsidRDefault="00901E2D" w:rsidP="00451776">
      <w:pPr>
        <w:pStyle w:val="Telugu-Veda"/>
      </w:pPr>
      <w:r w:rsidRPr="00901E2D">
        <w:t xml:space="preserve">…D…l¼hµïB ¶ª…±Ðö„S¼éB †¶pÅ…k¼¢¸ïA | …¢¸±ÀµÀÀ…±µ¶må†±¼°É | ¶ªÃ†±Ðï …l¼£ | </w:t>
      </w:r>
    </w:p>
    <w:p w:rsidR="00901E2D" w:rsidRPr="00901E2D" w:rsidRDefault="00901E2D" w:rsidP="00451776">
      <w:pPr>
        <w:pStyle w:val="Telugu-Veda"/>
      </w:pPr>
      <w:r w:rsidRPr="00901E2D">
        <w:t xml:space="preserve">…Vµ¶mçò†¶¢Ã …l¼°µÀ | ¶m†°µh¸ñ…gº ¶ªö…vÑOÉ | …J¢¸ †Ê¬ï¶¢ | …J¢¸ †¶¬ïSÉé | </w:t>
      </w:r>
    </w:p>
    <w:p w:rsidR="00901E2D" w:rsidRPr="003D5076" w:rsidRDefault="00901E2D" w:rsidP="00451776">
      <w:pPr>
        <w:pStyle w:val="Telugu-Veda"/>
        <w:rPr>
          <w:rFonts w:ascii="BRH Telugu RN" w:hAnsi="BRH Telugu RN" w:cs="BRH Telugu RN"/>
        </w:rPr>
      </w:pPr>
      <w:r w:rsidRPr="00901E2D">
        <w:t xml:space="preserve">…J¢¸ »¬ †¢¸±ÀÇÃ | …J¢¸ ‡¾¬¶mçò | …J¢¸ »¬ †¶pÁ¹¶¨´mé | …J¢¸ »¬ †lÉ¢¸B | </w:t>
      </w:r>
      <w:r w:rsidRPr="003D5076">
        <w:rPr>
          <w:rFonts w:ascii="BRH Telugu RN" w:hAnsi="BRH Telugu RN" w:cs="BRH Telugu RN"/>
        </w:rPr>
        <w:t xml:space="preserve">74 (17) </w:t>
      </w:r>
    </w:p>
    <w:p w:rsidR="00901E2D" w:rsidRPr="00901E2D" w:rsidRDefault="00901E2D" w:rsidP="00451776">
      <w:pPr>
        <w:pStyle w:val="Telugu-Veda"/>
        <w:rPr>
          <w:rFonts w:ascii="BRH Telugu" w:hAnsi="BRH Telugu" w:cs="BRH Telugu"/>
        </w:rPr>
      </w:pPr>
      <w:r w:rsidRPr="00901E2D">
        <w:rPr>
          <w:rFonts w:ascii="BRH Telugu" w:hAnsi="BRH Telugu" w:cs="BRH Telugu"/>
        </w:rPr>
        <w:t xml:space="preserve">§ñ Vû¸±ÀµÃ-¶ªÀ¶¢±µÛv¹¶¢Ãì ¶ªÊ¢Àhµ §ñ ¶ªÀ±µïm¸±¸±ÀµÀg «¸ö£ÀÊm ¶m¶¢ÀB| </w:t>
      </w:r>
    </w:p>
    <w:p w:rsidR="00901E2D" w:rsidRDefault="00901E2D" w:rsidP="00451776">
      <w:pPr>
        <w:pStyle w:val="Telugu-Veda"/>
        <w:rPr>
          <w:rFonts w:ascii="BRH Telugu" w:hAnsi="BRH Telugu" w:cs="BRH Telugu"/>
        </w:rPr>
      </w:pPr>
      <w:r w:rsidRPr="00901E2D">
        <w:rPr>
          <w:rFonts w:ascii="BRH Telugu" w:hAnsi="BRH Telugu" w:cs="BRH Telugu"/>
        </w:rPr>
        <w:t xml:space="preserve">MA ¶mÈ¢Ã m¸±¸±ÀµÀg¸±ÀµÀ || </w:t>
      </w:r>
      <w:r w:rsidRPr="003D5076">
        <w:rPr>
          <w:rFonts w:ascii="BRH Telugu RN" w:hAnsi="BRH Telugu RN" w:cs="BRH Telugu RN"/>
        </w:rPr>
        <w:t>20 |</w:t>
      </w:r>
      <w:r w:rsidRPr="00901E2D">
        <w:rPr>
          <w:rFonts w:ascii="BRH Telugu" w:hAnsi="BRH Telugu" w:cs="BRH Telugu"/>
        </w:rPr>
        <w:t>|</w:t>
      </w:r>
    </w:p>
    <w:p w:rsidR="00DA7A0F" w:rsidRDefault="00DA7A0F" w:rsidP="009A1E25">
      <w:pPr>
        <w:pStyle w:val="NoSpacing"/>
      </w:pPr>
    </w:p>
    <w:p w:rsidR="00901E2D" w:rsidRPr="00901E2D" w:rsidRDefault="00901E2D" w:rsidP="00E03D23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T.A.1.21.1</w:t>
      </w:r>
    </w:p>
    <w:p w:rsidR="00901E2D" w:rsidRPr="003D5076" w:rsidRDefault="00901E2D" w:rsidP="00451776">
      <w:pPr>
        <w:pStyle w:val="Telugu-Veda"/>
        <w:rPr>
          <w:rFonts w:ascii="BRH Telugu RN" w:hAnsi="BRH Telugu RN" w:cs="BRH Telugu RN"/>
        </w:rPr>
      </w:pPr>
      <w:r w:rsidRPr="00901E2D">
        <w:t xml:space="preserve">D†¶p¶¢Ãq¸…¶¢À¶pB ¶ª‡±¸öB | …C«¸î-…lµ«¸î…l¼hÐ„¶¢ÀÀ†hµB | …CS¼é…±¸ö±ÀµÀÀ…¶¥Û ¶ªÃ†±µï¶¥Û | …¶ª¶¬ †¶ªcÛ…¶ªÖ±µ†±¼çþè±ÀµÃ | …¢¸±ÀµÀö†¥¹ö ±µ…¦î ¶p†hµ±ÀµÀB | ¶¢À‡±¿V¸ïh¸î…mÐ C†lµÀñ¶¬B | …lÉ¤ †±µÀí¶¢…¶m ¶ªÃ†¶¢±¿B | …¶pÁ…hµñ…¶¢h¸ö†±ÀµÀ Ê¢À ¶ªÀhµ | ¶¢À¶®m¸¤Àé±³-†¶¢À¶®…¶¢Ãm¸B | …¶¢À…¶¬«Ò †¶¢À¶¬…¶ª†¶ªùþöB | </w:t>
      </w:r>
      <w:r w:rsidRPr="003D5076">
        <w:rPr>
          <w:rFonts w:ascii="BRH Telugu RN" w:hAnsi="BRH Telugu RN" w:cs="BRH Telugu RN"/>
        </w:rPr>
        <w:t>75 (10)</w:t>
      </w:r>
    </w:p>
    <w:p w:rsidR="00E03D23" w:rsidRPr="00901E2D" w:rsidRDefault="00E03D23" w:rsidP="00E03D23">
      <w:pPr>
        <w:pStyle w:val="NoSpacing"/>
      </w:pPr>
    </w:p>
    <w:p w:rsidR="00901E2D" w:rsidRPr="00901E2D" w:rsidRDefault="00901E2D" w:rsidP="00E03D23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T.A.1.21.2</w:t>
      </w:r>
    </w:p>
    <w:p w:rsidR="00901E2D" w:rsidRPr="00901E2D" w:rsidRDefault="00901E2D" w:rsidP="00451776">
      <w:pPr>
        <w:pStyle w:val="Telugu-Veda"/>
      </w:pPr>
      <w:r w:rsidRPr="00901E2D">
        <w:t xml:space="preserve">…lÉ¤B †¶p±µÝ…¶mï ¶ªÃ†¶¢±¿B | …¶pÁ…hµñ…¶¢h¸ö†±ÀµÀ Ê¢À ¶ªÀhµ | …Cq¸†¶¥Àéþï»¨ä-…¶¢Àq¸ ±µ†°µB | …Cq¸†¶¥Àéþï»¨ä-…¶¢Àq¸ ±µ‡¶TA | C‡q¸…¶T¹ñ¶¢À†¶p …V¸¶¢‡±¼åA | </w:t>
      </w:r>
    </w:p>
    <w:p w:rsidR="00901E2D" w:rsidRPr="003D5076" w:rsidRDefault="00901E2D" w:rsidP="00451776">
      <w:pPr>
        <w:pStyle w:val="Telugu-Veda"/>
        <w:rPr>
          <w:rFonts w:ascii="BRH Telugu RN" w:hAnsi="BRH Telugu RN" w:cs="BRH Telugu RN"/>
        </w:rPr>
      </w:pPr>
      <w:r w:rsidRPr="00901E2D">
        <w:lastRenderedPageBreak/>
        <w:t>C†¶p …lÉ¤…±¼hÐ †»¬hµ | ¶¢†YñA …lÉ¤±µ†ah¸(S³Ø</w:t>
      </w:r>
      <w:proofErr w:type="gramStart"/>
      <w:r w:rsidRPr="00901E2D">
        <w:t>)¶</w:t>
      </w:r>
      <w:proofErr w:type="gramEnd"/>
      <w:r w:rsidRPr="00901E2D">
        <w:t>¥Û | sûµÀ†¶¢¶mA lÉ…¶¢ ¶ªÃ†¶¢±¿B</w:t>
      </w:r>
      <w:r w:rsidR="00DA7A0F">
        <w:t xml:space="preserve"> </w:t>
      </w:r>
      <w:r w:rsidRPr="00901E2D">
        <w:t xml:space="preserve">| …D…l¼h¸ï¶m†l¼iA …lÉ¤A | ±ÀÇÃ†nmÐ±µèþö-…¶¢ÀÀl¿†¶¨hµ | </w:t>
      </w:r>
      <w:r w:rsidRPr="003D5076">
        <w:rPr>
          <w:rFonts w:ascii="BRH Telugu RN" w:hAnsi="BRH Telugu RN" w:cs="BRH Telugu RN"/>
        </w:rPr>
        <w:t>76 (10)</w:t>
      </w:r>
    </w:p>
    <w:p w:rsidR="00E03D23" w:rsidRPr="00901E2D" w:rsidRDefault="00E03D23" w:rsidP="00DA7A0F">
      <w:pPr>
        <w:pStyle w:val="NoSpacing"/>
      </w:pPr>
    </w:p>
    <w:p w:rsidR="00901E2D" w:rsidRPr="00901E2D" w:rsidRDefault="00901E2D" w:rsidP="00E03D23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T.A.1.21.3</w:t>
      </w:r>
    </w:p>
    <w:p w:rsidR="00901E2D" w:rsidRPr="00901E2D" w:rsidRDefault="00901E2D" w:rsidP="00451776">
      <w:pPr>
        <w:pStyle w:val="Telugu-Veda"/>
      </w:pPr>
      <w:r w:rsidRPr="00901E2D">
        <w:t xml:space="preserve">…sûµlµñA Oµ†±ÉätûB ¶¥Å…gÀ±ÀµÃ†¶¢À lÉ¢¸B | …sûµlµñA †¶pÊ¥ï…¶¢Ã°µ…tû±³-±ÀµÀ†Yh¸ñB| …»ªæË±Ç±µ‡ËUÇþØ ¶ªÀå…¶¨Àà¢¸(S³î) †¶ª…¶ªå¶mÃ†tûB | ¶¢ï†Ê¥¶¢À …lÉ¶¢†»¬…hµA </w:t>
      </w:r>
      <w:r w:rsidRPr="00901E2D">
        <w:rPr>
          <w:rFonts w:ascii="BRH Devanagari" w:hAnsi="BRH Devanagari" w:cs="BRH Devanagari"/>
        </w:rPr>
        <w:t>Æ</w:t>
      </w:r>
      <w:r w:rsidRPr="00901E2D">
        <w:t>±ÀµÀl¸†±ÀµÀÀB | …¶ªö»ªå …¶m E†mÐçò …¶¢Ålµè†¶¥ñ¢¸B | …¶ªö»ªå †¶mB …¶pÁ¹©¸ …£¶¥ö†Ê¢l¸B | …¶ªö»ªå …¶m«¸å…±ÐÖþøþï C†±¼¶¨àÊm£ÀB | …¶ªö»ªå …mÐ sÅ…¶¬¶ªê†i±³-lµlû¸hµÀ | …OÉhµ…¢Ð C†±µÀg¸¶ª¶¥Û | …sÀÀ…¶¨±ÀÇÃ ¢¸†hµ±µ…¶¥m¸B | …¶pñ…i©¸á(S³î) …¶¥hµ†lû¸ »¬ | …¶ª¶¢Ã†»¬h¸«Ò ¶ª¶¬…¶ªñlû¸†±ÀµÀ¶ªA | …¦¢¸ …¶mB ¶¥†¶må¶¢Ã sûµ¶¢¶mÀå | …l¼¢¸ï D…¶p M†¶¨lûµ±ÀµÀB | …¶ªÀ…¶¢ÀÅ…f½O¸ ¶ª†±µ¶ªöi | ¶</w:t>
      </w:r>
      <w:r w:rsidR="00C04389">
        <w:br/>
      </w:r>
      <w:r w:rsidRPr="00901E2D">
        <w:t xml:space="preserve">¢Ã…hÉ †¢Ðï¶¢À …¶ª¶mçýÅ†¦ | </w:t>
      </w:r>
      <w:r w:rsidRPr="003D5076">
        <w:rPr>
          <w:rFonts w:ascii="BRH Telugu RN" w:hAnsi="BRH Telugu RN" w:cs="BRH Telugu RN"/>
        </w:rPr>
        <w:t>77 (16)</w:t>
      </w:r>
      <w:r w:rsidRPr="00901E2D">
        <w:t xml:space="preserve"> </w:t>
      </w:r>
    </w:p>
    <w:p w:rsidR="00901E2D" w:rsidRPr="00901E2D" w:rsidRDefault="00901E2D" w:rsidP="00451776">
      <w:pPr>
        <w:pStyle w:val="Telugu-Veda"/>
        <w:rPr>
          <w:rFonts w:ascii="BRH Telugu" w:hAnsi="BRH Telugu" w:cs="BRH Telugu"/>
        </w:rPr>
      </w:pPr>
      <w:r w:rsidRPr="00901E2D">
        <w:rPr>
          <w:rFonts w:ascii="BRH Telugu" w:hAnsi="BRH Telugu" w:cs="BRH Telugu"/>
        </w:rPr>
        <w:t xml:space="preserve">§ñ Vû¸±ÀµÃ-¶ªÀ¶¢±µÛv¹¶¢Ãì ¶ªÊ¢Àhµ §ñ ¶ªÀ±µïm¸±¸±ÀµÀg «¸ö£ÀÊm ¶m¶¢ÀB| </w:t>
      </w:r>
    </w:p>
    <w:p w:rsidR="00901E2D" w:rsidRDefault="00901E2D" w:rsidP="00451776">
      <w:pPr>
        <w:pStyle w:val="Telugu-Veda"/>
        <w:rPr>
          <w:rFonts w:ascii="BRH Telugu" w:hAnsi="BRH Telugu" w:cs="BRH Telugu"/>
        </w:rPr>
      </w:pPr>
      <w:r w:rsidRPr="00901E2D">
        <w:rPr>
          <w:rFonts w:ascii="BRH Telugu" w:hAnsi="BRH Telugu" w:cs="BRH Telugu"/>
        </w:rPr>
        <w:t xml:space="preserve">MA ¶mÈ¢Ã m¸±¸±ÀµÀg¸±ÀµÀ || </w:t>
      </w:r>
      <w:r w:rsidRPr="003D5076">
        <w:rPr>
          <w:rFonts w:ascii="BRH Telugu RN" w:hAnsi="BRH Telugu RN" w:cs="BRH Telugu RN"/>
        </w:rPr>
        <w:t>21</w:t>
      </w:r>
      <w:r w:rsidRPr="00901E2D">
        <w:rPr>
          <w:rFonts w:ascii="BRH Telugu" w:hAnsi="BRH Telugu" w:cs="BRH Telugu"/>
        </w:rPr>
        <w:t xml:space="preserve"> ||</w:t>
      </w:r>
    </w:p>
    <w:p w:rsidR="00E03D23" w:rsidRPr="00901E2D" w:rsidRDefault="00E03D23" w:rsidP="00E03D23">
      <w:pPr>
        <w:pStyle w:val="NoSpacing"/>
      </w:pPr>
    </w:p>
    <w:p w:rsidR="00901E2D" w:rsidRPr="00901E2D" w:rsidRDefault="00901E2D" w:rsidP="00E03D23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T.A.1.22.1</w:t>
      </w:r>
    </w:p>
    <w:p w:rsidR="00901E2D" w:rsidRPr="00901E2D" w:rsidRDefault="00901E2D" w:rsidP="00451776">
      <w:pPr>
        <w:pStyle w:val="Telugu-Veda"/>
      </w:pPr>
      <w:r w:rsidRPr="00901E2D">
        <w:t xml:space="preserve">†±ÀÇÃ„q¸A ¶pÁ…¶¨êA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Ê¢†lµ | ¶pÁ†¶¨ê¢¸´m …¶pñY¹‡¢¸´m ¶p…¶¥À¶¢Ã´m †sûµ¶¢i | </w:t>
      </w:r>
    </w:p>
    <w:p w:rsidR="00901E2D" w:rsidRPr="00901E2D" w:rsidRDefault="00901E2D" w:rsidP="00451776">
      <w:pPr>
        <w:pStyle w:val="Telugu-Veda"/>
      </w:pPr>
      <w:r w:rsidRPr="00901E2D">
        <w:t xml:space="preserve">…Vµ¶mçò…¶¢Ã ¢¸ …Cq¸A ¶pÁ‡¶¨êA | ¶pÁ†¶¨ê¢¸´m …¶pñY¹‡¢¸´m ¶p…¶¥À¶¢Ã´m †sûµ¶¢i | </w:t>
      </w:r>
    </w:p>
    <w:p w:rsidR="00427BF3" w:rsidRDefault="00901E2D" w:rsidP="00451776">
      <w:pPr>
        <w:pStyle w:val="Telugu-Veda"/>
      </w:pPr>
      <w:r w:rsidRPr="00901E2D">
        <w:t xml:space="preserve">±ÀµÀ …J¶¢A </w:t>
      </w:r>
      <w:r w:rsidRPr="00901E2D">
        <w:rPr>
          <w:rFonts w:ascii="BRH Devanagari" w:hAnsi="BRH Devanagari" w:cs="BRH Devanagari"/>
        </w:rPr>
        <w:t>Æ</w:t>
      </w:r>
      <w:r w:rsidRPr="00901E2D">
        <w:t>Ê¢†lµ | †±ÀÇÃ„q¸…¶¢Ã±ÀµÀ†hµ…¶mA ¶¢</w:t>
      </w:r>
      <w:r w:rsidRPr="00901E2D">
        <w:rPr>
          <w:rFonts w:ascii="BRH Devanagari" w:hAnsi="BRH Devanagari" w:cs="BRH Devanagari"/>
        </w:rPr>
        <w:t>Æ</w:t>
      </w:r>
      <w:r w:rsidRPr="00901E2D">
        <w:t>†lµ |</w:t>
      </w:r>
    </w:p>
    <w:p w:rsidR="00427BF3" w:rsidRDefault="00901E2D" w:rsidP="00451776">
      <w:pPr>
        <w:pStyle w:val="Telugu-Veda"/>
      </w:pPr>
      <w:r w:rsidRPr="00901E2D">
        <w:t xml:space="preserve">…D±ÀµÀ†hµ¶m¢¸´m sûµ¶¢i | …CS¼é±¸ö …Cq¸…¶¢Ã±ÀµÀ†hµ¶mA | </w:t>
      </w:r>
    </w:p>
    <w:p w:rsidR="00901E2D" w:rsidRPr="003D5076" w:rsidRDefault="00901E2D" w:rsidP="00451776">
      <w:pPr>
        <w:pStyle w:val="Telugu-Veda"/>
        <w:rPr>
          <w:rFonts w:ascii="BRH Telugu RN" w:hAnsi="BRH Telugu RN" w:cs="BRH Telugu RN"/>
        </w:rPr>
      </w:pPr>
      <w:r w:rsidRPr="00901E2D">
        <w:lastRenderedPageBreak/>
        <w:t xml:space="preserve">…D±ÀµÀ†hµ¶m¢¸´m sûµ¶¢i | ‡±ÀÇÃ„SÉé…±¸±ÀµÀ†hµ…¶mA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Ê¢†lµ | </w:t>
      </w:r>
      <w:r w:rsidRPr="003D5076">
        <w:rPr>
          <w:rFonts w:ascii="BRH Telugu RN" w:hAnsi="BRH Telugu RN" w:cs="BRH Telugu RN"/>
        </w:rPr>
        <w:t>78 (10)</w:t>
      </w:r>
    </w:p>
    <w:p w:rsidR="00901E2D" w:rsidRPr="00901E2D" w:rsidRDefault="00901E2D" w:rsidP="00DA7A0F">
      <w:pPr>
        <w:pStyle w:val="NoSpacing"/>
      </w:pPr>
    </w:p>
    <w:p w:rsidR="00901E2D" w:rsidRPr="00901E2D" w:rsidRDefault="00901E2D" w:rsidP="00E03D23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T.A.1.22.2</w:t>
      </w:r>
    </w:p>
    <w:p w:rsidR="00901E2D" w:rsidRPr="003D5076" w:rsidRDefault="00901E2D" w:rsidP="00451776">
      <w:pPr>
        <w:pStyle w:val="Telugu-Veda"/>
        <w:rPr>
          <w:rFonts w:ascii="BRH Telugu RN" w:hAnsi="BRH Telugu RN" w:cs="BRH Telugu RN"/>
        </w:rPr>
      </w:pPr>
      <w:r w:rsidRPr="00901E2D">
        <w:t xml:space="preserve">…D±ÀµÀ†hµ¶m¢¸´m sûµ¶¢i | D…qÒ ¢¸ …CSÉé…±¸±ÀµÀ†hµ¶mA | …D±ÀµÀ†hµ¶m¢¸´m sûµ¶¢i | ±ÀµÀ …J¶¢A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Ê¢†lµ | †±ÀÇÃ„q¸……¶¢Ã±ÀµÀ†hµ…¶mA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Ê¢†lµ | D±ÀµÀ†hµ¶m¢¸´m sûµ¶¢i | …¢¸±ÀµÀÀ±¸ö …Cq¸…¶¢Ã±ÀµÀ†hµ¶mA | </w:t>
      </w:r>
      <w:r w:rsidR="00427BF3">
        <w:br/>
      </w:r>
      <w:r w:rsidRPr="00901E2D">
        <w:t xml:space="preserve">…D±ÀµÀ†hµ¶m¢¸´m sûµ¶¢i | ±ÀÇÃ …¢¸±ÀÇÃ…±¸±ÀµÀ†hµ…¶mA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Ê¢†lµ | …D±ÀµÀ†hµ¶m¢¸´m sûµ¶¢i | </w:t>
      </w:r>
      <w:r w:rsidRPr="003D5076">
        <w:rPr>
          <w:rFonts w:ascii="BRH Telugu RN" w:hAnsi="BRH Telugu RN" w:cs="BRH Telugu RN"/>
        </w:rPr>
        <w:t>79 (10)</w:t>
      </w:r>
    </w:p>
    <w:p w:rsidR="00DA7A0F" w:rsidRDefault="00DA7A0F" w:rsidP="009A1E25">
      <w:pPr>
        <w:pStyle w:val="NoSpacing"/>
      </w:pPr>
    </w:p>
    <w:p w:rsidR="00901E2D" w:rsidRPr="00901E2D" w:rsidRDefault="00901E2D" w:rsidP="00E03D23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T.A.1.22.3</w:t>
      </w:r>
    </w:p>
    <w:p w:rsidR="00901E2D" w:rsidRPr="000F5EE2" w:rsidRDefault="00901E2D" w:rsidP="00451776">
      <w:pPr>
        <w:pStyle w:val="Telugu-Veda"/>
        <w:rPr>
          <w:rFonts w:ascii="BRH Telugu RN" w:hAnsi="BRH Telugu RN" w:cs="BRH Telugu RN"/>
        </w:rPr>
      </w:pPr>
      <w:r w:rsidRPr="00901E2D">
        <w:t xml:space="preserve">D…qÒ ËÈ¢ …¢¸±ÀÇÃ…±¸±ÀµÃ†hµ¶mA | …D±ÀµÀ†hµ¶m¢¸´m sûµ¶¢i | </w:t>
      </w:r>
      <w:r w:rsidR="00427BF3">
        <w:br/>
      </w:r>
      <w:r w:rsidRPr="00901E2D">
        <w:t xml:space="preserve">±ÀµÀ …J¶¢A </w:t>
      </w:r>
      <w:r w:rsidRPr="00901E2D">
        <w:rPr>
          <w:rFonts w:ascii="BRH Devanagari" w:hAnsi="BRH Devanagari" w:cs="BRH Devanagari"/>
        </w:rPr>
        <w:t>Æ</w:t>
      </w:r>
      <w:r w:rsidRPr="00901E2D">
        <w:t>Ê¢†lµ</w:t>
      </w:r>
      <w:r w:rsidR="00DA7A0F">
        <w:t xml:space="preserve"> </w:t>
      </w:r>
      <w:r w:rsidRPr="00901E2D">
        <w:t xml:space="preserve">| †±ÀÇÃ„q¸…¶¢Ã±ÀµÀ†hµ…¶mA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Ê¢†lµ | </w:t>
      </w:r>
      <w:r w:rsidR="00427BF3">
        <w:br/>
      </w:r>
      <w:r w:rsidRPr="00901E2D">
        <w:t xml:space="preserve">…D±ÀµÀ†hµ¶m¢¸´m sûµ¶¢i | …C«Õ ËÈ¢ hµ†¶p…¶méq¸-…¶¢Ã±ÀµÀ†hµ¶mA | …D±ÀµÀ†hµ¶m¢¸´m sûµ¶¢i | †±ÀÇÃ„¶¢ÀÀ…¶¨ï-hµ†¶phµ …D±ÀµÀ†hµ…¶mA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Ê¢†lµ | …D±ÀµÀ†hµ¶m¢¸´m sûµ¶¢i | D…qÒ¢¸ …C¶¢ÀÀ…¶¨ï-hµ†¶phµ …D±ÀµÀ†hµ¶mA | </w:t>
      </w:r>
      <w:r w:rsidRPr="000F5EE2">
        <w:rPr>
          <w:rFonts w:ascii="BRH Telugu RN" w:hAnsi="BRH Telugu RN" w:cs="BRH Telugu RN"/>
        </w:rPr>
        <w:t>80 (10)</w:t>
      </w:r>
    </w:p>
    <w:p w:rsidR="00E03D23" w:rsidRPr="00901E2D" w:rsidRDefault="00E03D23" w:rsidP="00E03D23">
      <w:pPr>
        <w:pStyle w:val="NoSpacing"/>
      </w:pPr>
    </w:p>
    <w:p w:rsidR="00901E2D" w:rsidRPr="00901E2D" w:rsidRDefault="00901E2D" w:rsidP="00E03D23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T.A.1.22.4</w:t>
      </w:r>
    </w:p>
    <w:p w:rsidR="00901E2D" w:rsidRPr="000F5EE2" w:rsidRDefault="00901E2D" w:rsidP="00451776">
      <w:pPr>
        <w:pStyle w:val="Telugu-Veda"/>
        <w:rPr>
          <w:rFonts w:ascii="BRH Telugu RN" w:hAnsi="BRH Telugu RN" w:cs="BRH Telugu RN"/>
        </w:rPr>
      </w:pPr>
      <w:r w:rsidRPr="00901E2D">
        <w:t xml:space="preserve">…D±ÀµÀ†hµ¶m¢¸´m sûµ¶¢i | ±ÀµÀ …J¶¢A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Ê¢†lµ | †±ÀÇÃ„q¸…¶¢Ã±ÀµÀ†hµ…¶mA </w:t>
      </w:r>
      <w:r w:rsidR="00427BF3">
        <w:br/>
      </w:r>
      <w:r w:rsidRPr="00901E2D">
        <w:rPr>
          <w:rFonts w:ascii="BRH Devanagari" w:hAnsi="BRH Devanagari" w:cs="BRH Devanagari"/>
        </w:rPr>
        <w:t>Æ</w:t>
      </w:r>
      <w:r w:rsidRPr="00901E2D">
        <w:t xml:space="preserve">Ê¢†lµ | …D±ÀµÀ†hµ¶m¢¸´m sûµ¶¢i | …Vµ¶mçò…¶¢Ã ¢¸ …Cq¸…¶¢Ã±ÀµÀ†hµ¶mA | D±ÀµÀ†hµ¶m¢¸´m sûµ¶¢i | ±ÀµÀ…¶¥Û¶mçò†¶¢À¶ª …D±ÀµÀ†hµ…¶mA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Ê¢†lµ | </w:t>
      </w:r>
      <w:r w:rsidRPr="00901E2D">
        <w:lastRenderedPageBreak/>
        <w:t xml:space="preserve">…D±ÀµÀ†hµ¶m¢¸´m sûµ¶¢i | D…qÒ ËÈ¢ …Vµ¶mçò†¶¢À¶ª …D±ÀµÀ†hµ¶mA | …D±ÀµÀ†hµ¶m¢¸´m sûµ¶¢i | </w:t>
      </w:r>
      <w:r w:rsidRPr="000F5EE2">
        <w:rPr>
          <w:rFonts w:ascii="BRH Telugu RN" w:hAnsi="BRH Telugu RN" w:cs="BRH Telugu RN"/>
        </w:rPr>
        <w:t>81 (10)</w:t>
      </w:r>
    </w:p>
    <w:p w:rsidR="00901E2D" w:rsidRPr="00901E2D" w:rsidRDefault="00901E2D" w:rsidP="00DC689B">
      <w:pPr>
        <w:pStyle w:val="NoSpacing"/>
      </w:pPr>
    </w:p>
    <w:p w:rsidR="00901E2D" w:rsidRPr="00901E2D" w:rsidRDefault="00901E2D" w:rsidP="00DC689B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T.A.1.22.5</w:t>
      </w:r>
    </w:p>
    <w:p w:rsidR="00901E2D" w:rsidRPr="000F5EE2" w:rsidRDefault="00901E2D" w:rsidP="00451776">
      <w:pPr>
        <w:pStyle w:val="Telugu-Veda"/>
        <w:rPr>
          <w:rFonts w:ascii="BRH Telugu RN" w:hAnsi="BRH Telugu RN" w:cs="BRH Telugu RN"/>
        </w:rPr>
      </w:pPr>
      <w:r w:rsidRPr="00901E2D">
        <w:t xml:space="preserve">±ÀµÀ …J¶¢A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Ê¢†lµ | †±ÀÇÃ„q¸…¶¢Ã±ÀµÀ†hµ…¶mA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Ê¢†lµ | </w:t>
      </w:r>
      <w:r w:rsidR="00427BF3">
        <w:br/>
      </w:r>
      <w:r w:rsidRPr="00901E2D">
        <w:t xml:space="preserve">…D±ÀµÀ†hµ¶m¢¸´m sûµ¶¢i | ¶m†°µh¸ñ…gº ¢¸ …Cq¸…¶¢Ã±ÀµÀ†hµ¶mA | …D±ÀµÀ†hµ¶m¢¸´m sûµ¶¢i | ±ÀÇÃ ¶m†°µh¸ñg¸-…¶¢Ã±ÀµÀ†hµ…¶mA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Ê¢†lµ | …D±ÀµÀ†hµ¶m¢¸´m sûµ¶¢i | D…qÒ ËÈ¢ ¶m†°µh¸ñg¸-…¶¢Ã±ÀµÀ†hµ¶mA | …D±ÀµÀ†hµ¶m¢¸´m sûµ¶¢i | ±ÀµÀ …J¶¢A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Ê¢†lµ | </w:t>
      </w:r>
      <w:r w:rsidRPr="000F5EE2">
        <w:rPr>
          <w:rFonts w:ascii="BRH Telugu RN" w:hAnsi="BRH Telugu RN" w:cs="BRH Telugu RN"/>
        </w:rPr>
        <w:t>82 (10)</w:t>
      </w:r>
    </w:p>
    <w:p w:rsidR="00901E2D" w:rsidRPr="00901E2D" w:rsidRDefault="00901E2D" w:rsidP="00DC689B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T.A.1.22.6</w:t>
      </w:r>
    </w:p>
    <w:p w:rsidR="00901E2D" w:rsidRPr="000F5EE2" w:rsidRDefault="00901E2D" w:rsidP="00451776">
      <w:pPr>
        <w:pStyle w:val="Telugu-Veda"/>
        <w:rPr>
          <w:rFonts w:ascii="BRH Telugu RN" w:hAnsi="BRH Telugu RN" w:cs="BRH Telugu RN"/>
        </w:rPr>
      </w:pPr>
      <w:r w:rsidRPr="00901E2D">
        <w:t xml:space="preserve">†±ÀÇÃ„q¸…¶¢Ã±ÀµÀ†hµ…¶mA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Ê¢†lµ | …D±ÀµÀ†hµ¶m¢¸´m sûµ¶¢i | </w:t>
      </w:r>
      <w:r w:rsidR="00427BF3">
        <w:br/>
      </w:r>
      <w:r w:rsidRPr="00901E2D">
        <w:t xml:space="preserve">…¶p±µÝ…mÐï ¢¸ …Cq¸…¶¢Ã±ÀµÀ†hµ¶mA | …D±ÀµÀ†hµ¶m¢¸´m sûµ¶¢i | </w:t>
      </w:r>
      <w:r w:rsidR="00427BF3">
        <w:br/>
      </w:r>
      <w:r w:rsidRPr="00901E2D">
        <w:t xml:space="preserve">±ÀµÀB …¶p±µÝ†¶mï-…«¸ï±ÀµÀ†hµ…¶mA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Ê¢†lµ | …D±ÀµÀ†hµ¶m¢¸´m sûµ¶¢i | </w:t>
      </w:r>
      <w:r w:rsidR="00427BF3">
        <w:br/>
      </w:r>
      <w:r w:rsidRPr="00901E2D">
        <w:t xml:space="preserve">D…qÒ ËÈ¢ …¶p±µÝ†¶mï-…«¸ï±ÀµÀ†hµ¶mA | …D±ÀµÀ†hµ¶m¢¸´m sûµ¶¢i | </w:t>
      </w:r>
      <w:r w:rsidR="00427BF3">
        <w:br/>
      </w:r>
      <w:r w:rsidRPr="00901E2D">
        <w:t xml:space="preserve">±ÀµÀ …J¶¢A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Ê¢†lµ | †±ÀÇÃ„q¸…¶¢Ã±ÀµÀ†hµ…¶mA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Ê¢†lµ | </w:t>
      </w:r>
      <w:r w:rsidRPr="000F5EE2">
        <w:rPr>
          <w:rFonts w:ascii="BRH Telugu RN" w:hAnsi="BRH Telugu RN" w:cs="BRH Telugu RN"/>
        </w:rPr>
        <w:t>83 (10)</w:t>
      </w:r>
    </w:p>
    <w:p w:rsidR="00DC689B" w:rsidRPr="00901E2D" w:rsidRDefault="00DC689B" w:rsidP="00DC689B">
      <w:pPr>
        <w:pStyle w:val="NoSpacing"/>
      </w:pPr>
    </w:p>
    <w:p w:rsidR="009A1E25" w:rsidRDefault="009A1E25" w:rsidP="00DC689B">
      <w:pPr>
        <w:pStyle w:val="3-Eng-Subheading-VedaVMSTelugu"/>
      </w:pPr>
    </w:p>
    <w:p w:rsidR="00901E2D" w:rsidRPr="00901E2D" w:rsidRDefault="00901E2D" w:rsidP="00DC689B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T.A.1.22.7</w:t>
      </w:r>
    </w:p>
    <w:p w:rsidR="00901E2D" w:rsidRPr="000F5EE2" w:rsidRDefault="00901E2D" w:rsidP="00451776">
      <w:pPr>
        <w:pStyle w:val="Telugu-Veda"/>
        <w:rPr>
          <w:rFonts w:ascii="BRH Telugu RN" w:hAnsi="BRH Telugu RN" w:cs="BRH Telugu RN"/>
        </w:rPr>
      </w:pPr>
      <w:r w:rsidRPr="00901E2D">
        <w:t>…D±ÀµÀ†hµ¶m¢¸´m sûµ¶¢i | …¶ªA</w:t>
      </w:r>
      <w:r w:rsidRPr="00901E2D">
        <w:rPr>
          <w:rFonts w:ascii="BRH Devanagari" w:hAnsi="BRH Devanagari" w:cs="BRH Devanagari"/>
        </w:rPr>
        <w:t>Æ</w:t>
      </w:r>
      <w:r w:rsidRPr="00901E2D">
        <w:t>…¶¢…kµù±Ð ¢¸ …Cq¸…¶¢Ã†±ÀµÀhµ¶mA | …D±ÀµÀ†hµ¶m¢¸´m sûµ¶¢i | ±ÀµÀB ¶ªA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†¶¢…kµù±µ-…«¸ï±ÀµÀ†hµ…¶mA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Ê¢†lµ | </w:t>
      </w:r>
      <w:r w:rsidRPr="00901E2D">
        <w:lastRenderedPageBreak/>
        <w:t>…D±ÀµÀ†hµ¶m¢¸´m sûµ¶¢i | D…qÒ ËÈ¢ †¶ªA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¶¢…kµù±µ-…«¸ï±ÀµÀ†hµ¶mA | …D±ÀµÀ†hµ¶m¢¸´m sûµ¶¢i | ±ÀµÀ …J¶¢A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Ê¢†lµ | </w:t>
      </w:r>
      <w:r w:rsidR="00427BF3">
        <w:br/>
      </w:r>
      <w:r w:rsidRPr="00901E2D">
        <w:t xml:space="preserve">‡±ÀÇÃ„n¶ªÀ m¸…¶¢A ¶pñ†i»¨á…h¸A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Ê¢†lµ | ¶pñ…hÉï¶¢ †i¶¨ái | </w:t>
      </w:r>
      <w:r w:rsidRPr="000F5EE2">
        <w:rPr>
          <w:rFonts w:ascii="BRH Telugu RN" w:hAnsi="BRH Telugu RN" w:cs="BRH Telugu RN"/>
        </w:rPr>
        <w:t>84 (10)</w:t>
      </w:r>
    </w:p>
    <w:p w:rsidR="00901E2D" w:rsidRPr="00901E2D" w:rsidRDefault="00901E2D" w:rsidP="00DC689B">
      <w:pPr>
        <w:pStyle w:val="NoSpacing"/>
      </w:pPr>
    </w:p>
    <w:p w:rsidR="00901E2D" w:rsidRPr="00901E2D" w:rsidRDefault="00901E2D" w:rsidP="00DC689B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T.A.1.22.8</w:t>
      </w:r>
    </w:p>
    <w:p w:rsidR="00901E2D" w:rsidRPr="00901E2D" w:rsidRDefault="00901E2D" w:rsidP="00451776">
      <w:pPr>
        <w:pStyle w:val="Telugu-Veda"/>
      </w:pPr>
      <w:r w:rsidRPr="00901E2D">
        <w:t xml:space="preserve">…EÊ¢À ËÈ¢ …vÑO¸ …C¶pûÁýù ¶pñ†i»¨áh¸B | hµ…lÉ©¸„sûµï‡¶mÃO¸å | </w:t>
      </w:r>
    </w:p>
    <w:p w:rsidR="00901E2D" w:rsidRPr="00901E2D" w:rsidRDefault="00901E2D" w:rsidP="00451776">
      <w:pPr>
        <w:pStyle w:val="Telugu-Veda"/>
      </w:pPr>
      <w:r w:rsidRPr="00901E2D">
        <w:t>…Cq</w:t>
      </w:r>
      <w:proofErr w:type="gramStart"/>
      <w:r w:rsidRPr="00901E2D">
        <w:t>¸(</w:t>
      </w:r>
      <w:proofErr w:type="gramEnd"/>
      <w:r w:rsidRPr="00901E2D">
        <w:t xml:space="preserve">S³î) ±µ…¶ª¶¢ÀÀ†lµ±ÀµÀ(S³î)¶ª´mé | ¶ªÃ†±Éï …¶¥ÀOµñ(S³î) …¶ª¶¢Ã†sûµÅhµA | </w:t>
      </w:r>
    </w:p>
    <w:p w:rsidR="00901E2D" w:rsidRPr="00901E2D" w:rsidRDefault="00901E2D" w:rsidP="00451776">
      <w:pPr>
        <w:pStyle w:val="Telugu-Veda"/>
      </w:pPr>
      <w:r w:rsidRPr="00901E2D">
        <w:t>…Cq</w:t>
      </w:r>
      <w:proofErr w:type="gramStart"/>
      <w:r w:rsidRPr="00901E2D">
        <w:t>¸(</w:t>
      </w:r>
      <w:proofErr w:type="gramEnd"/>
      <w:r w:rsidRPr="00901E2D">
        <w:t xml:space="preserve">S³î) ±µ†¶ª…¶ªï ±ÀÇÃ ±µ†¶ªB | hµA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†¢Ð SµÅ¶®ä-¶¢ÀÀï…hµå¶¢À£À†i | </w:t>
      </w:r>
    </w:p>
    <w:p w:rsidR="00901E2D" w:rsidRPr="00901E2D" w:rsidRDefault="00901E2D" w:rsidP="00451776">
      <w:pPr>
        <w:pStyle w:val="Telugu-Veda"/>
      </w:pPr>
      <w:r w:rsidRPr="00901E2D">
        <w:t>…EÊ¢À ËÈ¢ …vÑO¸ …Cq</w:t>
      </w:r>
      <w:proofErr w:type="gramStart"/>
      <w:r w:rsidRPr="00901E2D">
        <w:t>¸(</w:t>
      </w:r>
      <w:proofErr w:type="gramEnd"/>
      <w:r w:rsidRPr="00901E2D">
        <w:t xml:space="preserve">S³î) ±µ†¶ªB | †hÉ„¶¢ÀÀ†»¨î´m-m¸…l¼hÉï …¶ª¶¢Ã†sûµh¸B | </w:t>
      </w:r>
    </w:p>
    <w:p w:rsidR="00901E2D" w:rsidRPr="000F5EE2" w:rsidRDefault="00901E2D" w:rsidP="00451776">
      <w:pPr>
        <w:pStyle w:val="Telugu-Veda"/>
        <w:rPr>
          <w:rFonts w:ascii="BRH Telugu RN" w:hAnsi="BRH Telugu RN" w:cs="BRH Telugu RN"/>
        </w:rPr>
      </w:pPr>
      <w:r w:rsidRPr="00901E2D">
        <w:t xml:space="preserve">…Y¹…¶mÀ…lµ¾Té-†¶¢ÀÀhµå±µ-…Ê¢l¿…U¹×h¸ö | </w:t>
      </w:r>
      <w:r w:rsidR="00427BF3">
        <w:br/>
      </w:r>
      <w:r w:rsidRPr="00901E2D">
        <w:t xml:space="preserve">…Cq¸A †¶pÁ¹±µ…±ÀÀh¸ö †SµÀvë…lµ¶TéA | </w:t>
      </w:r>
      <w:r w:rsidRPr="000F5EE2">
        <w:rPr>
          <w:rFonts w:ascii="BRH Telugu RN" w:hAnsi="BRH Telugu RN" w:cs="BRH Telugu RN"/>
        </w:rPr>
        <w:t>85 (10)</w:t>
      </w:r>
    </w:p>
    <w:p w:rsidR="00DC689B" w:rsidRPr="00901E2D" w:rsidRDefault="00DC689B" w:rsidP="00DC689B">
      <w:pPr>
        <w:pStyle w:val="NoSpacing"/>
      </w:pPr>
    </w:p>
    <w:p w:rsidR="00901E2D" w:rsidRPr="00901E2D" w:rsidRDefault="00901E2D" w:rsidP="00DC689B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T.A.1.22.9</w:t>
      </w:r>
    </w:p>
    <w:p w:rsidR="00901E2D" w:rsidRPr="00901E2D" w:rsidRDefault="00901E2D" w:rsidP="00451776">
      <w:pPr>
        <w:pStyle w:val="Telugu-Veda"/>
      </w:pPr>
      <w:r w:rsidRPr="00901E2D">
        <w:t>¶pÁ¶¨Ö±µ¶pË±ÇþäB ¶pÁ¶¨Ö±µlµËgÇþâB ¶pÁ¶¨ÖË±Ç†¶¥Û ¶</w:t>
      </w:r>
      <w:proofErr w:type="gramStart"/>
      <w:r w:rsidRPr="00901E2D">
        <w:t>ª(</w:t>
      </w:r>
      <w:proofErr w:type="gramEnd"/>
      <w:r w:rsidRPr="00901E2D">
        <w:t xml:space="preserve">S³Ø)…¾ªå±µï | hµ†»ªî´m £…¶®±ÀµÀÊª | …CS¼éA …¶pñg½†±ÀÇÃ¶p-¶ª…¶¢Ãlû¸†±ÀµÀ | …sñ…¶¬î…¢¸l¼†mÐ ¶¢lµnå | </w:t>
      </w:r>
    </w:p>
    <w:p w:rsidR="00901E2D" w:rsidRPr="000F5EE2" w:rsidRDefault="00901E2D" w:rsidP="00451776">
      <w:pPr>
        <w:pStyle w:val="Telugu-Veda"/>
        <w:rPr>
          <w:rFonts w:ascii="BRH Telugu RN" w:hAnsi="BRH Telugu RN" w:cs="BRH Telugu RN"/>
        </w:rPr>
      </w:pPr>
      <w:r w:rsidRPr="00901E2D">
        <w:t xml:space="preserve">Oµ‡«¸îh³ ¶pñ…g½hÉ„±ÀµÀ-…¶¢ÀS¼é…§Û±ÀµÀ‡hÉ | «¸ †¶pñ…g½hÉ„±ÀµÀ…¶¢Àn¶ªÀ ¶¬ï†±ÀµÀ…c½Û±ÀµÀ‡hÉ | …C«Õ sûµÀ†¶¢…Êm„¶pï-†m¸»¬h¸S¼é-…±Éh¸B | </w:t>
      </w:r>
      <w:r w:rsidR="00427BF3">
        <w:br/>
      </w:r>
      <w:r w:rsidRPr="00901E2D">
        <w:t xml:space="preserve">hµ…¶¢Àtû†hµ …Jh¸ …Cuû†¶¨à…O¸ G†¶plµlû¸i | …C…S¼é…¶¬ÑhÉñ †lµ±³¶¥¶pÁ¹±µä-…¶¢Ã¶ª‡±ÀÇÃB | …¶p…¶¥À…sÊmè †V¸hµÀ…±¸îÊªï†¶¨À | </w:t>
      </w:r>
      <w:r w:rsidRPr="000F5EE2">
        <w:rPr>
          <w:rFonts w:ascii="BRH Telugu RN" w:hAnsi="BRH Telugu RN" w:cs="BRH Telugu RN"/>
        </w:rPr>
        <w:t>86 (10)</w:t>
      </w:r>
    </w:p>
    <w:p w:rsidR="00DC689B" w:rsidRDefault="00DC689B" w:rsidP="00901E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427BF3" w:rsidRDefault="00427BF3" w:rsidP="00901E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427BF3" w:rsidRDefault="00427BF3" w:rsidP="00901E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427BF3" w:rsidRDefault="00427BF3" w:rsidP="00901E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901E2D" w:rsidRPr="00901E2D" w:rsidRDefault="00901E2D" w:rsidP="00DC689B">
      <w:pPr>
        <w:pStyle w:val="3-Eng-Subheading-VedaVMSTelugu"/>
        <w:rPr>
          <w:rFonts w:ascii="BRH Telugu" w:hAnsi="BRH Telugu" w:cs="BRH Telugu"/>
          <w:sz w:val="40"/>
        </w:rPr>
      </w:pPr>
      <w:r w:rsidRPr="00901E2D">
        <w:lastRenderedPageBreak/>
        <w:t>T.A.1.22.10</w:t>
      </w:r>
    </w:p>
    <w:p w:rsidR="00901E2D" w:rsidRPr="00901E2D" w:rsidRDefault="00901E2D" w:rsidP="00451776">
      <w:pPr>
        <w:pStyle w:val="Telugu-Veda"/>
      </w:pPr>
      <w:r w:rsidRPr="00901E2D">
        <w:t xml:space="preserve">C†kÐ D¶¬ÀB | ¶ª†±Éö¶¨À ±ÀµÀYß…OµñhµÀ»¨ö†i | …Jhµ†lµè …¶ªî ¢¸ †D¶¬ÀB ¶¥…gºâv¹B | Oµ…¶¢ÀS¼é†cºÛ¶mÀhÉ | …¶ª…iñ±ÀµÀ-…¶¢ÀS¼é†cºÛ…m¸ö¶mB | </w:t>
      </w:r>
    </w:p>
    <w:p w:rsidR="00901E2D" w:rsidRPr="00901E2D" w:rsidRDefault="00901E2D" w:rsidP="00451776">
      <w:pPr>
        <w:pStyle w:val="Telugu-Veda"/>
      </w:pPr>
      <w:r w:rsidRPr="00901E2D">
        <w:t>…¶ªA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…¶¢…kµù±µA …¶pñhµï†°Ég | Oµ…¶¢ÀS¼é†cºÛ¶mÀhÉ | …«¸…£…hµñ …¶¢ÀS¼é†cºÛ…m¸ö¶mB | </w:t>
      </w:r>
    </w:p>
    <w:p w:rsidR="00901E2D" w:rsidRDefault="00901E2D" w:rsidP="00451776">
      <w:pPr>
        <w:pStyle w:val="Telugu-Veda"/>
      </w:pPr>
      <w:r w:rsidRPr="00901E2D">
        <w:t xml:space="preserve">…C¶¢ÀÀ†¶¢Ã…l¼hµïA …¶pñhµï†°Ég | Oµ…¶¢ÀS¼é†cºÛ¶mÀhÉ | </w:t>
      </w:r>
      <w:r w:rsidRPr="000F5EE2">
        <w:rPr>
          <w:rFonts w:ascii="BRH Telugu RN" w:hAnsi="BRH Telugu RN" w:cs="BRH Telugu RN"/>
        </w:rPr>
        <w:t>87 (10</w:t>
      </w:r>
      <w:r w:rsidRPr="00901E2D">
        <w:t>)</w:t>
      </w:r>
    </w:p>
    <w:p w:rsidR="00DC689B" w:rsidRPr="00901E2D" w:rsidRDefault="00DC689B" w:rsidP="00DC689B">
      <w:pPr>
        <w:pStyle w:val="NoSpacing"/>
      </w:pPr>
    </w:p>
    <w:p w:rsidR="00901E2D" w:rsidRPr="00901E2D" w:rsidRDefault="00901E2D" w:rsidP="00DC689B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T.A.1.22.11</w:t>
      </w:r>
    </w:p>
    <w:p w:rsidR="00901E2D" w:rsidRPr="00901E2D" w:rsidRDefault="00901E2D" w:rsidP="00E51AE3">
      <w:pPr>
        <w:pStyle w:val="Telugu-Veda"/>
      </w:pPr>
      <w:r w:rsidRPr="00901E2D">
        <w:t xml:space="preserve">…m¸…W…OÉhµ-…¶¢ÀS¼é†cºÛ…m¸ö¶mB | …q¸ñg¸´m …¶pñhµï†°Ég | Oµ…¶¢ÀS¼é†cºÛ¶mÀhÉ | </w:t>
      </w:r>
    </w:p>
    <w:p w:rsidR="00901E2D" w:rsidRDefault="00901E2D" w:rsidP="00E51AE3">
      <w:pPr>
        <w:pStyle w:val="Telugu-Veda"/>
      </w:pPr>
      <w:r w:rsidRPr="00901E2D">
        <w:t xml:space="preserve">…V¸…hµÀ…±³…¶¬Ñ…iñ±ÀµÀ-…¶¢ÀS¼é†cºÛ…m¸ö¶mB | sñ†¶¬î …¶pñhµï†°Ég | Oµ…¶¢ÀS¼é†cºÛ¶mÀhÉ | …ËÈ¢…¶¥ö…¶ªÅY-…¶¢ÀS¼é†cºÛ…m¸ö¶mB | ¶¥†±¿±µA …¶pñhµï†°Ég | Oµ…¶¢ÀS¼é†cºÛ¶mÀhÉ | …G…q¸…¶mÀ…¢¸†Oµï…¶¢Ã¶¥À-…¶¢ÀS¼é†cºÛ…m¸ö¶mB | </w:t>
      </w:r>
      <w:r w:rsidRPr="000F5EE2">
        <w:rPr>
          <w:rFonts w:ascii="BRH Telugu RN" w:hAnsi="BRH Telugu RN" w:cs="BRH Telugu RN"/>
        </w:rPr>
        <w:t>88 (10</w:t>
      </w:r>
      <w:r w:rsidRPr="00901E2D">
        <w:t>)</w:t>
      </w:r>
    </w:p>
    <w:p w:rsidR="00DC689B" w:rsidRPr="00901E2D" w:rsidRDefault="00DC689B" w:rsidP="00DC689B">
      <w:pPr>
        <w:pStyle w:val="NoSpacing"/>
      </w:pPr>
    </w:p>
    <w:p w:rsidR="00901E2D" w:rsidRPr="00901E2D" w:rsidRDefault="00901E2D" w:rsidP="00DC689B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T.A.1.22.12</w:t>
      </w:r>
    </w:p>
    <w:p w:rsidR="00901E2D" w:rsidRPr="00901E2D" w:rsidRDefault="00901E2D" w:rsidP="00E51AE3">
      <w:pPr>
        <w:pStyle w:val="Telugu-Veda"/>
      </w:pPr>
      <w:r w:rsidRPr="00901E2D">
        <w:t>…E¶¢Ã´m …vÑ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O¸´m …¶pñhµï†°Ég | Oµ…¶¢ÀS¼é†cºÛ¶mÀhÉ | …E¶¢À†¶¢Ã±µÀg-OÉhµÀOµ-…¶¢ÀS¼é†cºÛ…¢¸¶m E†i | ±ÀµÀ …J¢¸«Õ | …Ehµ…¥¹Û-¶¢ÀÀ†hµ¥¹Û-¶¢ïj…q¸j | hµ£À†i | ‡±ÀÇÃ„SÉé†±¼î…kµÃ±ÀµÃ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Ê¢†lµ | …£À…kµÀ…¶m¢¸´m †sûµ¶¢i | D…qÒ ¢¸ …CSÉé†±¼î…kµÃ±ÀµÃB | …£À…kµÀ…¶m¢¸´m †sûµ¶¢i | ±ÀµÀ …J¶¢A Ê¢†lµ | </w:t>
      </w:r>
      <w:r w:rsidRPr="000F5EE2">
        <w:rPr>
          <w:rFonts w:ascii="BRH Telugu RN" w:hAnsi="BRH Telugu RN" w:cs="BRH Telugu RN"/>
        </w:rPr>
        <w:t>89 (11</w:t>
      </w:r>
      <w:r w:rsidRPr="00901E2D">
        <w:t>)</w:t>
      </w:r>
    </w:p>
    <w:p w:rsidR="00901E2D" w:rsidRPr="00901E2D" w:rsidRDefault="00901E2D" w:rsidP="00E51AE3">
      <w:pPr>
        <w:pStyle w:val="Telugu-Veda"/>
        <w:rPr>
          <w:rFonts w:ascii="BRH Telugu" w:hAnsi="BRH Telugu" w:cs="BRH Telugu"/>
        </w:rPr>
      </w:pPr>
      <w:r w:rsidRPr="00901E2D">
        <w:rPr>
          <w:rFonts w:ascii="BRH Telugu" w:hAnsi="BRH Telugu" w:cs="BRH Telugu"/>
        </w:rPr>
        <w:t xml:space="preserve">§ñ Vû¸±ÀµÃ-¶ªÀ¶¢±µÛv¹¶¢Ãì ¶ªÊ¢Àhµ §ñ ¶ªÀ±µïm¸±¸±ÀµÀg «¸ö£ÀÊm ¶m¶¢ÀB| </w:t>
      </w:r>
    </w:p>
    <w:p w:rsidR="00901E2D" w:rsidRPr="00901E2D" w:rsidRDefault="00901E2D" w:rsidP="00E51AE3">
      <w:pPr>
        <w:pStyle w:val="Telugu-Veda"/>
        <w:rPr>
          <w:rFonts w:ascii="BRH Telugu" w:hAnsi="BRH Telugu" w:cs="BRH Telugu"/>
        </w:rPr>
      </w:pPr>
      <w:r w:rsidRPr="00901E2D">
        <w:rPr>
          <w:rFonts w:ascii="BRH Telugu" w:hAnsi="BRH Telugu" w:cs="BRH Telugu"/>
        </w:rPr>
        <w:t xml:space="preserve">MA ¶mÈ¢Ã m¸±¸±ÀµÀg¸±ÀµÀ || </w:t>
      </w:r>
      <w:r w:rsidRPr="000F5EE2">
        <w:rPr>
          <w:rFonts w:ascii="BRH Telugu RN" w:hAnsi="BRH Telugu RN" w:cs="BRH Telugu RN"/>
        </w:rPr>
        <w:t>22</w:t>
      </w:r>
      <w:r w:rsidRPr="00901E2D">
        <w:rPr>
          <w:rFonts w:ascii="BRH Telugu" w:hAnsi="BRH Telugu" w:cs="BRH Telugu"/>
        </w:rPr>
        <w:t xml:space="preserve"> ||</w:t>
      </w:r>
    </w:p>
    <w:p w:rsidR="00DC689B" w:rsidRDefault="00DC689B" w:rsidP="00901E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427BF3" w:rsidRDefault="00427BF3" w:rsidP="00901E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427BF3" w:rsidRDefault="00427BF3" w:rsidP="00901E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901E2D" w:rsidRPr="00901E2D" w:rsidRDefault="00901E2D" w:rsidP="00DC689B">
      <w:pPr>
        <w:pStyle w:val="3-Eng-Subheading-VedaVMSTelugu"/>
        <w:rPr>
          <w:rFonts w:ascii="BRH Telugu" w:hAnsi="BRH Telugu" w:cs="BRH Telugu"/>
          <w:sz w:val="40"/>
        </w:rPr>
      </w:pPr>
      <w:r w:rsidRPr="00901E2D">
        <w:lastRenderedPageBreak/>
        <w:t>T.A.1.23.1</w:t>
      </w:r>
    </w:p>
    <w:p w:rsidR="00901E2D" w:rsidRDefault="00901E2D" w:rsidP="00E51AE3">
      <w:pPr>
        <w:pStyle w:val="Telugu-Veda"/>
      </w:pPr>
      <w:r w:rsidRPr="00901E2D">
        <w:t>D…qÒ ¢¸ …Elµ†¶¢Ã¶ªlk³ x…wv…Ê¢À¶¢ | ¶ª …¶pñY¹†¶p…i±É†OµB ¶pÁ¶¨Ö±µ…¶p±Éä ¶ª†¶¢Àsûµ¶¢h³ | hµ«¸ï…¶må±³ ¶¢À†¶m»ª O¸…¶¢ÀB ¶ª†¶¢À¶¢±µåhµ | …Elµ(S³î) †¶ªÅYÉ…±ÀµÀ£À†i</w:t>
      </w:r>
      <w:r w:rsidR="00DA7A0F">
        <w:t xml:space="preserve"> </w:t>
      </w:r>
      <w:r w:rsidRPr="00901E2D">
        <w:t xml:space="preserve">| hµ…«¸îlµïh³ ¶pÁ†±µÀ…©Ò ¶¢À†¶m«¸„…tûSµ†VµÜi | hµ…l¸öV¸ †¶¢lµi | hµhµÖ†±µîg¸ Oµ±Ði | hµ…lÉ©¸ „sûµï‡¶mÃO¸å | O¸…¶¢À¶ªålµ…SÉñ ¶ª†¶¢À¶¢…±µåh¸†lû¼ | ¶¢À†¶m…«Ò ±É†hµB ¶pñ…kµ¶¢ÀA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±ÀµÀl¸‡¾ªh³ | </w:t>
      </w:r>
      <w:r w:rsidRPr="000F5EE2">
        <w:rPr>
          <w:rFonts w:ascii="BRH Telugu RN" w:hAnsi="BRH Telugu RN" w:cs="BRH Telugu RN"/>
        </w:rPr>
        <w:t>90 (10)</w:t>
      </w:r>
    </w:p>
    <w:p w:rsidR="00DC689B" w:rsidRPr="00901E2D" w:rsidRDefault="00DC689B" w:rsidP="00DC689B">
      <w:pPr>
        <w:pStyle w:val="NoSpacing"/>
      </w:pPr>
    </w:p>
    <w:p w:rsidR="00901E2D" w:rsidRPr="00901E2D" w:rsidRDefault="00901E2D" w:rsidP="00DC689B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T.A.1.23.2</w:t>
      </w:r>
    </w:p>
    <w:p w:rsidR="00901E2D" w:rsidRPr="00901E2D" w:rsidRDefault="00901E2D" w:rsidP="00E51AE3">
      <w:pPr>
        <w:pStyle w:val="Telugu-Veda"/>
      </w:pPr>
      <w:r w:rsidRPr="00901E2D">
        <w:t xml:space="preserve">…¶ªhÐ s…¶mÀè¶¢À†¶ª…i n†±µ£¶mç´mé | …¶¬Ål¼ …¶pñj†©¸ï …Oµ¶¢†±ÀÇÃ ¶¢À…oÊ¨†i | </w:t>
      </w:r>
    </w:p>
    <w:p w:rsidR="00901E2D" w:rsidRDefault="00901E2D" w:rsidP="00E51AE3">
      <w:pPr>
        <w:pStyle w:val="Telugu-Veda"/>
      </w:pPr>
      <w:r w:rsidRPr="00901E2D">
        <w:t xml:space="preserve">G†ËÈp…¶m¶målµÀ†¶p¶m¶¢Ài | ±ÀµÀh³ †O¸…È¢Ã sûµ†¶¢i | ±ÀµÀ …J¶¢A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Ê¢†lµ | </w:t>
      </w:r>
      <w:r w:rsidR="00427BF3">
        <w:br/>
      </w:r>
      <w:r w:rsidRPr="00901E2D">
        <w:t xml:space="preserve">¶ª hµ†qÒ„hµ¶pïhµ | ¶ª hµ†¶p…¶ªåq¸åþö | ¶¥†±¿±µ¶¢ÀlûµÃ¶mÀhµ | </w:t>
      </w:r>
      <w:r w:rsidR="00427BF3">
        <w:br/>
      </w:r>
      <w:r w:rsidRPr="00901E2D">
        <w:t xml:space="preserve">hµ…¶ªï ±ÀµÀ´m …¶¢Ã(…S³î)¶ª¶¢Ã‡¾ªh³ | hµ†hÐ„…±µÀg¸B …OÉhµ…¢Ð ¢¸†hµ±µ…¶¥m¸ sÀÀ†¶¨…±ÀµÀ G†lµi¶¨á´mé | </w:t>
      </w:r>
      <w:r w:rsidRPr="000F5EE2">
        <w:rPr>
          <w:rFonts w:ascii="BRH Telugu RN" w:hAnsi="BRH Telugu RN" w:cs="BRH Telugu RN"/>
        </w:rPr>
        <w:t>91 (10)</w:t>
      </w:r>
    </w:p>
    <w:p w:rsidR="00DC689B" w:rsidRPr="00901E2D" w:rsidRDefault="00DC689B" w:rsidP="00DC689B">
      <w:pPr>
        <w:pStyle w:val="NoSpacing"/>
      </w:pPr>
    </w:p>
    <w:p w:rsidR="00901E2D" w:rsidRPr="00901E2D" w:rsidRDefault="00901E2D" w:rsidP="00DC689B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T.A.1.23.3</w:t>
      </w:r>
    </w:p>
    <w:p w:rsidR="00901E2D" w:rsidRPr="00901E2D" w:rsidRDefault="00901E2D" w:rsidP="00E51AE3">
      <w:pPr>
        <w:pStyle w:val="Telugu-Veda"/>
      </w:pPr>
      <w:r w:rsidRPr="00901E2D">
        <w:t>±ÀÉÀ ¶m‡P¹B | hÉ †ËÈ¢P¹…¶m«¸B | ±ÀÉÀ ¢¸‡v¹B | hÉ †¢¸v…Qv¹ïB | ±ÀÇÃ ±µ†¶ªB | †«Ò„q¸A | …C…¶må…±µhµB …OµÃ±µîA …sûµÃh</w:t>
      </w:r>
      <w:proofErr w:type="gramStart"/>
      <w:r w:rsidRPr="00901E2D">
        <w:t>µ(</w:t>
      </w:r>
      <w:proofErr w:type="gramEnd"/>
      <w:r w:rsidRPr="00901E2D">
        <w:t xml:space="preserve">S³î) ¶ª†±µê¶måA | hµ†¶¢Àsñ¤h³ | </w:t>
      </w:r>
    </w:p>
    <w:p w:rsidR="00901E2D" w:rsidRPr="00901E2D" w:rsidRDefault="00901E2D" w:rsidP="00E51AE3">
      <w:pPr>
        <w:pStyle w:val="Telugu-Veda"/>
      </w:pPr>
      <w:r w:rsidRPr="00901E2D">
        <w:t>¶¢À…¶¢À ËÈ¢ hµöU³-…¶¢</w:t>
      </w:r>
      <w:proofErr w:type="gramStart"/>
      <w:r w:rsidRPr="00901E2D">
        <w:t>Ã(</w:t>
      </w:r>
      <w:proofErr w:type="gramEnd"/>
      <w:r w:rsidRPr="00901E2D">
        <w:t xml:space="preserve">…S³î)«¸ | ¶ª†¶¢ÀsûµÃh³ | </w:t>
      </w:r>
      <w:r w:rsidRPr="000F5EE2">
        <w:rPr>
          <w:rFonts w:ascii="BRH Telugu RN" w:hAnsi="BRH Telugu RN" w:cs="BRH Telugu RN"/>
        </w:rPr>
        <w:t>92 (10</w:t>
      </w:r>
      <w:r w:rsidRPr="00901E2D">
        <w:t>)</w:t>
      </w:r>
    </w:p>
    <w:p w:rsidR="00901E2D" w:rsidRPr="00901E2D" w:rsidRDefault="00901E2D" w:rsidP="00DC689B">
      <w:pPr>
        <w:pStyle w:val="NoSpacing"/>
      </w:pPr>
    </w:p>
    <w:p w:rsidR="00901E2D" w:rsidRDefault="00901E2D" w:rsidP="00DC689B">
      <w:pPr>
        <w:pStyle w:val="3-Eng-Subheading-VedaVMSTelugu"/>
      </w:pPr>
      <w:r w:rsidRPr="00901E2D">
        <w:t>T.A.1.23.4</w:t>
      </w:r>
    </w:p>
    <w:p w:rsidR="009A1E25" w:rsidRDefault="00901E2D" w:rsidP="00E51AE3">
      <w:pPr>
        <w:pStyle w:val="Telugu-Veda"/>
      </w:pPr>
      <w:r w:rsidRPr="00901E2D">
        <w:t>Êm†hµïsñ¤h³ | ¶pÁ¹†±µö…Ê¢À¢¸¶¬-…£À¶®…¶ª£À†i | hµ†hµÀê±µÀ¶¨¶ªï ¶pÁ±µÀ…¶¨hµöA | ¶ª …¶ª¶¬†¶ªñ§±³…©¸ ¶pÁ†±µÀ¶¨B | …¶ª…¶¬…«¸ñ°µB …¶ª¶¬†¶ªñq¸h³ |</w:t>
      </w:r>
    </w:p>
    <w:p w:rsidR="00901E2D" w:rsidRPr="00901E2D" w:rsidRDefault="00901E2D" w:rsidP="00E51AE3">
      <w:pPr>
        <w:pStyle w:val="Telugu-Veda"/>
      </w:pPr>
      <w:r w:rsidRPr="00901E2D">
        <w:lastRenderedPageBreak/>
        <w:t xml:space="preserve">…sûµÃhÐö†lµi¶¨áh³ | hµ†¶¢Àsñ¤h³ | hµöA </w:t>
      </w:r>
      <w:r w:rsidRPr="00901E2D">
        <w:rPr>
          <w:rFonts w:ascii="BRH Devanagari" w:hAnsi="BRH Devanagari" w:cs="BRH Devanagari"/>
        </w:rPr>
        <w:t>Æ</w:t>
      </w:r>
      <w:r w:rsidRPr="00901E2D">
        <w:t>ËÈ¢ ¶pÁ¹±µ</w:t>
      </w:r>
      <w:proofErr w:type="gramStart"/>
      <w:r w:rsidRPr="00901E2D">
        <w:t>ö(</w:t>
      </w:r>
      <w:proofErr w:type="gramEnd"/>
      <w:r w:rsidRPr="00901E2D">
        <w:t xml:space="preserve">†S³î) ¶ª†¶¢ÀsûµÃB | </w:t>
      </w:r>
    </w:p>
    <w:p w:rsidR="00901E2D" w:rsidRDefault="00901E2D" w:rsidP="00E51AE3">
      <w:pPr>
        <w:pStyle w:val="Telugu-Veda"/>
      </w:pPr>
      <w:r w:rsidRPr="00901E2D">
        <w:t xml:space="preserve">hµö…£ÀlµA ¶pÁ¹†±µöB OµÀ…±µÀÊ¨ö†i | ¶ª …Ehµ …Dl¸±ÀµÃ†¶pB | </w:t>
      </w:r>
      <w:r w:rsidRPr="000F5EE2">
        <w:rPr>
          <w:rFonts w:ascii="BRH Telugu RN" w:hAnsi="BRH Telugu RN" w:cs="BRH Telugu RN"/>
        </w:rPr>
        <w:t>93 (10)</w:t>
      </w:r>
      <w:r w:rsidR="00DC689B">
        <w:tab/>
      </w:r>
    </w:p>
    <w:p w:rsidR="00DC689B" w:rsidRPr="00901E2D" w:rsidRDefault="00DC689B" w:rsidP="00DC689B">
      <w:pPr>
        <w:pStyle w:val="NoSpacing"/>
      </w:pPr>
    </w:p>
    <w:p w:rsidR="00901E2D" w:rsidRPr="00901E2D" w:rsidRDefault="00901E2D" w:rsidP="00DC689B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T.A.1.23.5</w:t>
      </w:r>
    </w:p>
    <w:p w:rsidR="00901E2D" w:rsidRPr="00901E2D" w:rsidRDefault="00901E2D" w:rsidP="00E51AE3">
      <w:pPr>
        <w:pStyle w:val="Telugu-Veda"/>
      </w:pPr>
      <w:r w:rsidRPr="00901E2D">
        <w:t xml:space="preserve">…C…cÝw†m¸ …¶pÁ±µ†«¸å-…lµÀq¸†lµlû¸h³ | …J¢¸ …Ê¬ïÊ¢†i | hµ†hµ D…l¼hµï G†lµi¶¨áh³ | «¸ q¸ñ…X l¼O³ | C†k¸…±µÀgB …OÉhµÀ±³-†lµ°º…ghµ …Gq¸†lµlû¸h³ | …J¢¸ ¶¬ï…Sµé E†i | hµ…hÐ ¢¸ …CS¼é±µÀ†lµi¶¨áh³ | «¸ †lµ…°ºg¸ l¼O³ | </w:t>
      </w:r>
    </w:p>
    <w:p w:rsidR="00901E2D" w:rsidRPr="000F5EE2" w:rsidRDefault="00901E2D" w:rsidP="00E51AE3">
      <w:pPr>
        <w:pStyle w:val="Telugu-Veda"/>
        <w:rPr>
          <w:rFonts w:ascii="BRH Telugu RN" w:hAnsi="BRH Telugu RN" w:cs="BRH Telugu RN"/>
        </w:rPr>
      </w:pPr>
      <w:r w:rsidRPr="00901E2D">
        <w:t>C†k¸…±µÀgB …OÉhµÀB …¶p¥¹Û…lµÀq¸†lµlû¸h³ |</w:t>
      </w:r>
      <w:r w:rsidR="00DA7A0F">
        <w:t xml:space="preserve"> </w:t>
      </w:r>
      <w:r w:rsidRPr="00901E2D">
        <w:t xml:space="preserve">…J¢¸ »¬ ¢¸…±ÀÇÃ E†i | </w:t>
      </w:r>
      <w:r w:rsidRPr="000F5EE2">
        <w:rPr>
          <w:rFonts w:ascii="BRH Telugu RN" w:hAnsi="BRH Telugu RN" w:cs="BRH Telugu RN"/>
        </w:rPr>
        <w:t>94 (10)</w:t>
      </w:r>
    </w:p>
    <w:p w:rsidR="00C66982" w:rsidRPr="00901E2D" w:rsidRDefault="00C66982" w:rsidP="00C66982">
      <w:pPr>
        <w:pStyle w:val="NoSpacing"/>
      </w:pPr>
    </w:p>
    <w:p w:rsidR="00901E2D" w:rsidRPr="00901E2D" w:rsidRDefault="00901E2D" w:rsidP="00C66982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T.A.1.23.6</w:t>
      </w:r>
    </w:p>
    <w:p w:rsidR="00901E2D" w:rsidRPr="000F5EE2" w:rsidRDefault="00901E2D" w:rsidP="00E51AE3">
      <w:pPr>
        <w:pStyle w:val="Telugu-Veda"/>
        <w:rPr>
          <w:rFonts w:ascii="BRH Telugu RN" w:hAnsi="BRH Telugu RN" w:cs="BRH Telugu RN"/>
        </w:rPr>
      </w:pPr>
      <w:r w:rsidRPr="00901E2D">
        <w:t xml:space="preserve">hµ†hÐ …¢¸±ÀµÀÀ±µÀ†lµi¶¨áh³ | «¸ …¶pñj…X l¼O³ | C†k¸…±µÀgB …OÉhµÀ-†±µÀhµå…±µhµ …Gq¸†lµlû¸h³ | …J¢¸ ¾¬Êmçò†i | hµ…hÐ ¢¸ E…¶mçò G†lµi¶¨áh³ | «Ò†l¿…X l¼O³ | C†k¸…±µÀgB …OÉhµÀ±³-¶¢À†lûµï …Gq¸†lµlû¸h³ | …J¢¸ »¬ ¶pÁ¹…¶¨né†i | hµ…hÐ ËÈ¢ ¶pÁ¹©Ò†lµi¶¨áh³ | Êª±ÀµÀnçO³ | </w:t>
      </w:r>
      <w:r w:rsidRPr="000F5EE2">
        <w:rPr>
          <w:rFonts w:ascii="BRH Telugu RN" w:hAnsi="BRH Telugu RN" w:cs="BRH Telugu RN"/>
        </w:rPr>
        <w:t>95 (10)</w:t>
      </w:r>
    </w:p>
    <w:p w:rsidR="004458B4" w:rsidRDefault="004458B4" w:rsidP="00901E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901E2D" w:rsidRPr="00901E2D" w:rsidRDefault="00901E2D" w:rsidP="004458B4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T.A.1.23.7</w:t>
      </w:r>
    </w:p>
    <w:p w:rsidR="00901E2D" w:rsidRPr="00901E2D" w:rsidRDefault="00901E2D" w:rsidP="00E51AE3">
      <w:pPr>
        <w:pStyle w:val="Telugu-Veda"/>
      </w:pPr>
      <w:r w:rsidRPr="00901E2D">
        <w:t xml:space="preserve">C†k¸…±µÀgB …OÉhµÀ…±µÀ¶p†±¼©¸à-…lµÀq¸†lµlû¸h³ | …J¢¸ »¬ lÉ…¢¸ E†i | </w:t>
      </w:r>
    </w:p>
    <w:p w:rsidR="00901E2D" w:rsidRPr="00901E2D" w:rsidRDefault="00901E2D" w:rsidP="00E51AE3">
      <w:pPr>
        <w:pStyle w:val="Telugu-Veda"/>
      </w:pPr>
      <w:r w:rsidRPr="00901E2D">
        <w:t xml:space="preserve">hµ†hÐ lÉ¶¢ ¶¢À…¶mÀ©¸ïB …»phµ†±µB | …Sµ…¶mè…±¸ö-…¶pûù±µ…¶ª ¥ÑÛ†lµ-i¶¨á´mé | </w:t>
      </w:r>
    </w:p>
    <w:p w:rsidR="009A1E25" w:rsidRDefault="00901E2D" w:rsidP="00E51AE3">
      <w:pPr>
        <w:pStyle w:val="Telugu-Veda"/>
      </w:pPr>
      <w:r w:rsidRPr="00901E2D">
        <w:t>«Ò±¸èþö l¼O³ | ±ÀµÃ …£¶pÁýñ†©Ò …£¶p†±¸¶phµ´mé |</w:t>
      </w:r>
    </w:p>
    <w:p w:rsidR="00901E2D" w:rsidRPr="000F5EE2" w:rsidRDefault="00901E2D" w:rsidP="00E51AE3">
      <w:pPr>
        <w:pStyle w:val="Telugu-Veda"/>
        <w:rPr>
          <w:rFonts w:ascii="BRH Telugu RN" w:hAnsi="BRH Telugu RN" w:cs="BRH Telugu RN"/>
        </w:rPr>
      </w:pPr>
      <w:r w:rsidRPr="00901E2D">
        <w:lastRenderedPageBreak/>
        <w:t>h¸sûÑï„†¶ªÀ…±¸ ±µ°</w:t>
      </w:r>
      <w:proofErr w:type="gramStart"/>
      <w:r w:rsidRPr="00901E2D">
        <w:t>¸(</w:t>
      </w:r>
      <w:proofErr w:type="gramEnd"/>
      <w:r w:rsidRPr="00901E2D">
        <w:t xml:space="preserve">†S³î)»ª »p…¥¹V¸¥ÑÛ-†lµi¶¨á´mé | hµ…«¸îhÉå ¶p†±¸sûµ¶¢´mé | …£¶pÁýñ…fÐíþï »¬ hÉ ¶ª†¶¢Àsûµ¶¢´mé | hµ…lÉ©¸„sûµï‡¶mÃO¸å | </w:t>
      </w:r>
      <w:r w:rsidRPr="000F5EE2">
        <w:rPr>
          <w:rFonts w:ascii="BRH Telugu RN" w:hAnsi="BRH Telugu RN" w:cs="BRH Telugu RN"/>
        </w:rPr>
        <w:t>96 (10)</w:t>
      </w:r>
    </w:p>
    <w:p w:rsidR="004458B4" w:rsidRPr="00901E2D" w:rsidRDefault="004458B4" w:rsidP="004458B4">
      <w:pPr>
        <w:pStyle w:val="NoSpacing"/>
      </w:pPr>
    </w:p>
    <w:p w:rsidR="00901E2D" w:rsidRPr="00901E2D" w:rsidRDefault="00901E2D" w:rsidP="004458B4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T.A.1.23.8</w:t>
      </w:r>
    </w:p>
    <w:p w:rsidR="00901E2D" w:rsidRPr="00901E2D" w:rsidRDefault="00901E2D" w:rsidP="00E51AE3">
      <w:pPr>
        <w:pStyle w:val="Telugu-Veda"/>
      </w:pPr>
      <w:r w:rsidRPr="00901E2D">
        <w:t>D†qÒ …¶¬ ±ÀµÀl³ †sÅ…¶¬j±³ Sµ…±µí¶¢Ã±ÀµÀ†´mé | lµ…°µA lµ†lû¸m¸ …Y¶m†±ÀµÀoåB ¶ªö…±ÀµÀ¶¢ÀÀíA | hµ†hµ …EÊ¢À„lûµï-†¶ªÅYï…¶må ¶ª‡±¸ØB | C…lÐíþï ¢¸ …El</w:t>
      </w:r>
      <w:proofErr w:type="gramStart"/>
      <w:r w:rsidRPr="00901E2D">
        <w:t>µ(</w:t>
      </w:r>
      <w:proofErr w:type="gramEnd"/>
      <w:r w:rsidRPr="00901E2D">
        <w:t xml:space="preserve">S³î) ¶ª†¶¢ÀsûµÃh³ | hµ†«¸î…l¼lµ(S³î) ¶ª…±µöA sñ†¶¬î ¶ªö…±ÀµÀAtûöi | </w:t>
      </w:r>
    </w:p>
    <w:p w:rsidR="00901E2D" w:rsidRPr="00901E2D" w:rsidRDefault="00901E2D" w:rsidP="00E51AE3">
      <w:pPr>
        <w:pStyle w:val="Telugu-Veda"/>
      </w:pPr>
      <w:r w:rsidRPr="00901E2D">
        <w:t>hµ†«¸î…l¼lµ(S³î) ¶ª…±µ</w:t>
      </w:r>
      <w:proofErr w:type="gramStart"/>
      <w:r w:rsidRPr="00901E2D">
        <w:t>ö(</w:t>
      </w:r>
      <w:proofErr w:type="gramEnd"/>
      <w:r w:rsidRPr="00901E2D">
        <w:t xml:space="preserve">…S³î) ¦†k¼v-…£À¢¸ lûµÀñ†¶¢-£À¢¸sûµ¶¢h³ | …¶pñY¹†¶p…i±³ ¢¸¶¢ hµh³ | …Dhµî…m¸„„h¸î†¶mA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…£lû¸†±ÀµÀ | </w:t>
      </w:r>
    </w:p>
    <w:p w:rsidR="00901E2D" w:rsidRPr="000F5EE2" w:rsidRDefault="00901E2D" w:rsidP="00E51AE3">
      <w:pPr>
        <w:pStyle w:val="Telugu-Veda"/>
        <w:rPr>
          <w:rFonts w:ascii="BRH Telugu RN" w:hAnsi="BRH Telugu RN" w:cs="BRH Telugu RN"/>
        </w:rPr>
      </w:pPr>
      <w:r w:rsidRPr="00901E2D">
        <w:t xml:space="preserve">hµ…lÉ¢¸…¶mÀ q¸ñ†£¶¥h³ | hµ…lÉ©¸„sûµï‡¶mÃO¸å | </w:t>
      </w:r>
      <w:r w:rsidRPr="000F5EE2">
        <w:rPr>
          <w:rFonts w:ascii="BRH Telugu RN" w:hAnsi="BRH Telugu RN" w:cs="BRH Telugu RN"/>
        </w:rPr>
        <w:t>97 (10)</w:t>
      </w:r>
    </w:p>
    <w:p w:rsidR="00901E2D" w:rsidRPr="00901E2D" w:rsidRDefault="00901E2D" w:rsidP="004458B4">
      <w:pPr>
        <w:pStyle w:val="NoSpacing"/>
      </w:pPr>
    </w:p>
    <w:p w:rsidR="00901E2D" w:rsidRPr="00901E2D" w:rsidRDefault="00901E2D" w:rsidP="004458B4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T.A.1.23.9</w:t>
      </w:r>
    </w:p>
    <w:p w:rsidR="00901E2D" w:rsidRPr="000F5EE2" w:rsidRDefault="00901E2D" w:rsidP="00E51AE3">
      <w:pPr>
        <w:pStyle w:val="Telugu-Veda"/>
        <w:rPr>
          <w:rFonts w:ascii="BRH Telugu RN" w:hAnsi="BRH Telugu RN" w:cs="BRH Telugu RN"/>
        </w:rPr>
      </w:pPr>
      <w:r w:rsidRPr="00901E2D">
        <w:t xml:space="preserve">…£lû¸†±ÀµÀ …vÑO¸´m …£lû¸†±ÀµÀ …sûµÃh¸†n | …£lû¸…±ÀµÀ ¶ª‡±¸öB …¶pñl¼…¥Ñ </w:t>
      </w:r>
      <w:r w:rsidR="00427BF3">
        <w:br/>
      </w:r>
      <w:r w:rsidRPr="00901E2D">
        <w:t>l¼†¶¥¶¥Û |</w:t>
      </w:r>
      <w:r w:rsidR="00DA7A0F">
        <w:t xml:space="preserve"> </w:t>
      </w:r>
      <w:r w:rsidRPr="00901E2D">
        <w:t>…¶pñY¹†¶piB ¶pñkµ…¶¢ÀY¹ …sÀÀhµ†¶ªï | …Dhµî…m¸„„h¸î-†¶m…¶¢Àtû-¶ªA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†£…Ê¢Ê¥†i | ¶ª†±µö…Ê¢ÀÊ¢lµ…¶¢Ãq¸åþö | ¶ª†±µö-¶¢À…¶¢±µÀ†lµèþï | </w:t>
      </w:r>
      <w:r w:rsidR="00427BF3">
        <w:br/>
      </w:r>
      <w:r w:rsidRPr="00901E2D">
        <w:t xml:space="preserve">hµ…lÉ¢¸…¶mÀ ¶pñ†£¶¥i | ±ÀµÀ …J¶¢A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Ê¢†lµ | </w:t>
      </w:r>
      <w:r w:rsidRPr="000F5EE2">
        <w:rPr>
          <w:rFonts w:ascii="BRH Telugu RN" w:hAnsi="BRH Telugu RN" w:cs="BRH Telugu RN"/>
        </w:rPr>
        <w:t xml:space="preserve">98 (8) </w:t>
      </w:r>
    </w:p>
    <w:p w:rsidR="00901E2D" w:rsidRPr="00901E2D" w:rsidRDefault="00901E2D" w:rsidP="00E51AE3">
      <w:pPr>
        <w:pStyle w:val="Telugu-Veda"/>
        <w:rPr>
          <w:rFonts w:ascii="BRH Telugu" w:hAnsi="BRH Telugu" w:cs="BRH Telugu"/>
        </w:rPr>
      </w:pPr>
      <w:r w:rsidRPr="00901E2D">
        <w:rPr>
          <w:rFonts w:ascii="BRH Telugu" w:hAnsi="BRH Telugu" w:cs="BRH Telugu"/>
        </w:rPr>
        <w:t xml:space="preserve">§ñ Vû¸±ÀµÃ-¶ªÀ¶¢±µÛv¹¶¢Ãì ¶ªÊ¢Àhµ §ñ ¶ªÀ±µïm¸±¸±ÀµÀg «¸ö£ÀÊm ¶m¶¢ÀB| </w:t>
      </w:r>
    </w:p>
    <w:p w:rsidR="00901E2D" w:rsidRDefault="00901E2D" w:rsidP="00E51AE3">
      <w:pPr>
        <w:pStyle w:val="Telugu-Veda"/>
        <w:rPr>
          <w:rFonts w:ascii="BRH Telugu" w:hAnsi="BRH Telugu" w:cs="BRH Telugu"/>
        </w:rPr>
      </w:pPr>
      <w:r w:rsidRPr="00901E2D">
        <w:rPr>
          <w:rFonts w:ascii="BRH Telugu" w:hAnsi="BRH Telugu" w:cs="BRH Telugu"/>
        </w:rPr>
        <w:t xml:space="preserve">MA ¶mÈ¢Ã m¸±¸±ÀµÀg¸±ÀµÀ || </w:t>
      </w:r>
      <w:r w:rsidRPr="000F5EE2">
        <w:rPr>
          <w:rFonts w:ascii="BRH Telugu RN" w:hAnsi="BRH Telugu RN" w:cs="BRH Telugu RN"/>
        </w:rPr>
        <w:t>23</w:t>
      </w:r>
      <w:r w:rsidRPr="00901E2D">
        <w:rPr>
          <w:rFonts w:ascii="BRH Telugu" w:hAnsi="BRH Telugu" w:cs="BRH Telugu"/>
        </w:rPr>
        <w:t xml:space="preserve"> ||</w:t>
      </w:r>
    </w:p>
    <w:p w:rsidR="004458B4" w:rsidRPr="00901E2D" w:rsidRDefault="004458B4" w:rsidP="004458B4">
      <w:pPr>
        <w:pStyle w:val="NoSpacing"/>
      </w:pPr>
    </w:p>
    <w:p w:rsidR="00901E2D" w:rsidRDefault="00901E2D" w:rsidP="004458B4">
      <w:pPr>
        <w:pStyle w:val="3-Eng-Subheading-VedaVMSTelugu"/>
      </w:pPr>
      <w:r w:rsidRPr="00901E2D">
        <w:t>T.A.1.24.1</w:t>
      </w:r>
    </w:p>
    <w:p w:rsidR="009A1E25" w:rsidRDefault="00901E2D" w:rsidP="00E51AE3">
      <w:pPr>
        <w:pStyle w:val="Telugu-Veda"/>
      </w:pPr>
      <w:r w:rsidRPr="00901E2D">
        <w:t>Vµ†hµÀ¶¨à…±ÀµÀï D†qÒ SµÅ¶®äi | …Vµh¸ö…±¼ ¢¸ …Cq</w:t>
      </w:r>
      <w:proofErr w:type="gramStart"/>
      <w:r w:rsidRPr="00901E2D">
        <w:t>¸(</w:t>
      </w:r>
      <w:proofErr w:type="gramEnd"/>
      <w:r w:rsidRPr="00901E2D">
        <w:t xml:space="preserve">S³î) …±µÃq¸†gº | </w:t>
      </w:r>
      <w:r w:rsidR="00427BF3">
        <w:br/>
      </w:r>
      <w:r w:rsidRPr="00901E2D">
        <w:t>Ê¢À†ÈT¹ …£lµÀïh³ | …¶ªå…¶m…±ÀÀhµÀé±³-…¶¢Å»¨àB | h¸…Êmï¢¸ †¶¢±µÀÊmè |</w:t>
      </w:r>
    </w:p>
    <w:p w:rsidR="00901E2D" w:rsidRPr="000F5EE2" w:rsidRDefault="00901E2D" w:rsidP="00E51AE3">
      <w:pPr>
        <w:pStyle w:val="Telugu-Veda"/>
        <w:rPr>
          <w:rFonts w:ascii="BRH Telugu RN" w:hAnsi="BRH Telugu RN" w:cs="BRH Telugu RN"/>
        </w:rPr>
      </w:pPr>
      <w:r w:rsidRPr="00901E2D">
        <w:lastRenderedPageBreak/>
        <w:t xml:space="preserve">…Dhµ†¶p…i ¶¢†±¸øþï SµÅ¶®äi | h¸B …¶pÁ±µ…«¸å-lµÀ†¶plµlû¸i | …Jh¸ ËÈ¢ †sñ¶¬î¶¢…±µÛ«¸ï D†¶pB | …¶¢ÀÀ…Phµ …J¶¢ †sñ¶¬î¶¢…±µÛ¶ª-¶¢À†¶¢±µÀÊmè | hµ‡«¸î´m-¶¢ÀÀ…PhÐ †sñ¶¬î¶¢…±µÛ»ª†hµ±µB | </w:t>
      </w:r>
      <w:r w:rsidRPr="000F5EE2">
        <w:rPr>
          <w:rFonts w:ascii="BRH Telugu RN" w:hAnsi="BRH Telugu RN" w:cs="BRH Telugu RN"/>
        </w:rPr>
        <w:t>99 (10)</w:t>
      </w:r>
    </w:p>
    <w:p w:rsidR="004458B4" w:rsidRPr="00901E2D" w:rsidRDefault="004458B4" w:rsidP="004458B4">
      <w:pPr>
        <w:pStyle w:val="NoSpacing"/>
      </w:pPr>
    </w:p>
    <w:p w:rsidR="00901E2D" w:rsidRPr="00901E2D" w:rsidRDefault="00901E2D" w:rsidP="004458B4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T.A.1.24.2</w:t>
      </w:r>
    </w:p>
    <w:p w:rsidR="00901E2D" w:rsidRPr="00901E2D" w:rsidRDefault="00901E2D" w:rsidP="00E51AE3">
      <w:pPr>
        <w:pStyle w:val="Telugu-Veda"/>
      </w:pPr>
      <w:r w:rsidRPr="00901E2D">
        <w:t xml:space="preserve">OµÃ†q¸ï SµÅ¶®äi | h¸ †lµ°º…ghµ G†¶plµlû¸i | …Jh¸ ËÈ¢ †hÉ…Y»ªö…o±¸†¶pB | </w:t>
      </w:r>
    </w:p>
    <w:p w:rsidR="00901E2D" w:rsidRPr="00901E2D" w:rsidRDefault="00901E2D" w:rsidP="00E51AE3">
      <w:pPr>
        <w:pStyle w:val="Telugu-Veda"/>
      </w:pPr>
      <w:proofErr w:type="gramStart"/>
      <w:r w:rsidRPr="00901E2D">
        <w:t>hÉ†</w:t>
      </w:r>
      <w:proofErr w:type="gramEnd"/>
      <w:r w:rsidRPr="00901E2D">
        <w:t xml:space="preserve">Y …J¢¸†¶ªï lµ°º…ghÐ †lµlû¸i | hµ…«¸îl³ lµ…°ºgÑ†±µè „Êªå…Y»ªö†hµ±µB | </w:t>
      </w:r>
    </w:p>
    <w:p w:rsidR="00901E2D" w:rsidRPr="00901E2D" w:rsidRDefault="00901E2D" w:rsidP="00E51AE3">
      <w:pPr>
        <w:pStyle w:val="Telugu-Veda"/>
      </w:pPr>
      <w:r w:rsidRPr="00901E2D">
        <w:t xml:space="preserve">…«¸æ…¶¢±¸ †SµÅ¶®äi | h¸B …¶p¥¹ÛlµÀ†¶plµlû¸i | ¶pñ†i»¨á…h¸ ËÈ¢ †«¸æ…¶¢±¸B | </w:t>
      </w:r>
    </w:p>
    <w:p w:rsidR="00901E2D" w:rsidRDefault="00901E2D" w:rsidP="00E51AE3">
      <w:pPr>
        <w:pStyle w:val="Telugu-Veda"/>
      </w:pPr>
      <w:r w:rsidRPr="00901E2D">
        <w:t xml:space="preserve">…¶p¥¹Û…lÉ¶¢ ¶pñ†ii¶¨ái | ¶¢†¶¬oå±³ SµÅ¶®äi | </w:t>
      </w:r>
      <w:r w:rsidRPr="000F5EE2">
        <w:rPr>
          <w:rFonts w:ascii="BRH Telugu RN" w:hAnsi="BRH Telugu RN" w:cs="BRH Telugu RN"/>
        </w:rPr>
        <w:t>100 (10)</w:t>
      </w:r>
    </w:p>
    <w:p w:rsidR="004458B4" w:rsidRPr="00901E2D" w:rsidRDefault="004458B4" w:rsidP="00DA7A0F">
      <w:pPr>
        <w:pStyle w:val="NoSpacing"/>
      </w:pPr>
    </w:p>
    <w:p w:rsidR="00901E2D" w:rsidRPr="00901E2D" w:rsidRDefault="00901E2D" w:rsidP="004458B4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T.A.1.24.3</w:t>
      </w:r>
    </w:p>
    <w:p w:rsidR="00901E2D" w:rsidRPr="000F5EE2" w:rsidRDefault="00901E2D" w:rsidP="00E51AE3">
      <w:pPr>
        <w:pStyle w:val="Telugu-Veda"/>
        <w:rPr>
          <w:rFonts w:ascii="BRH Telugu RN" w:hAnsi="BRH Telugu RN" w:cs="BRH Telugu RN"/>
        </w:rPr>
      </w:pPr>
      <w:r w:rsidRPr="00901E2D">
        <w:t xml:space="preserve">h¸ †Ghµå…±µhµ G†¶plµlû¸i | M†Y…«¸ ¢¸ …Jh¸ ¶¢†¶¬oå…±¼¢Ðl³-†Sµj…±¼¶¢ DOµÃ†Yj…±¼¶¢ lû¸†¶¢oåB | M†Y …J¢¸‡«Òïhµå…±µhÐ †lµlû¸i | hµ…«¸îlµÀ…hµå±Ð„†lûµ M…Y»ªö†hµ±µB | …¶ªA…sû¹±¸ï †SµÅ¶®äi | h¸ ¶¢À…lûµï G†¶plµlû¸i | …E±ÀµÀA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ËÈ¢ †¶ªA…sû¹±¸ïB | …C«¸ï…Ê¢À¶¢ ¶pñ†ii¶¨ái | …¶p…vöv¹ï †SµÅ¶®äi | h¸ …G¶p†±¼©¸à-…lµÀq¸†lµlû¸i | </w:t>
      </w:r>
      <w:r w:rsidRPr="000F5EE2">
        <w:rPr>
          <w:rFonts w:ascii="BRH Telugu RN" w:hAnsi="BRH Telugu RN" w:cs="BRH Telugu RN"/>
        </w:rPr>
        <w:t>101 (10)</w:t>
      </w:r>
    </w:p>
    <w:p w:rsidR="004458B4" w:rsidRPr="00901E2D" w:rsidRDefault="004458B4" w:rsidP="004458B4">
      <w:pPr>
        <w:pStyle w:val="NoSpacing"/>
      </w:pPr>
    </w:p>
    <w:p w:rsidR="00901E2D" w:rsidRPr="00901E2D" w:rsidRDefault="00901E2D" w:rsidP="004458B4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T.A.1.24.4</w:t>
      </w:r>
    </w:p>
    <w:p w:rsidR="00901E2D" w:rsidRPr="00901E2D" w:rsidRDefault="00901E2D" w:rsidP="00E51AE3">
      <w:pPr>
        <w:pStyle w:val="Telugu-Veda"/>
      </w:pPr>
      <w:r w:rsidRPr="00901E2D">
        <w:t xml:space="preserve">…C«Õ ËÈ¢ †¶p…vöv¹ïB | …C¶¢ÀÀ†©¸ï…Ê¢À¶¢ ¶pñ†ii¶¨ái | …l¼°µÃ¶p†lµlû¸i | </w:t>
      </w:r>
      <w:r w:rsidR="00427BF3">
        <w:br/>
      </w:r>
      <w:r w:rsidRPr="00901E2D">
        <w:t xml:space="preserve">…l¼°µÀ ¢¸ D†¶pB | C…¶méA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¢¸ D†¶pB | …ClÐíþï ¢¸ C†¶méc¹Ý±ÀµÀhÉ | </w:t>
      </w:r>
    </w:p>
    <w:p w:rsidR="00F51F0F" w:rsidRDefault="00901E2D" w:rsidP="00E51AE3">
      <w:pPr>
        <w:pStyle w:val="Telugu-Veda"/>
      </w:pPr>
      <w:r w:rsidRPr="00901E2D">
        <w:lastRenderedPageBreak/>
        <w:t>±ÀµÀ…lÉ¢¸lÐíþï-„…¶méA Y¹†±ÀµÀhÉ | hµlµ†¶¢±µÀÊmè |</w:t>
      </w:r>
    </w:p>
    <w:p w:rsidR="00901E2D" w:rsidRPr="000F5EE2" w:rsidRDefault="00901E2D" w:rsidP="00E51AE3">
      <w:pPr>
        <w:pStyle w:val="Telugu-Veda"/>
        <w:rPr>
          <w:rFonts w:ascii="BRH Telugu RN" w:hAnsi="BRH Telugu RN" w:cs="BRH Telugu RN"/>
        </w:rPr>
      </w:pPr>
      <w:proofErr w:type="gramStart"/>
      <w:r w:rsidRPr="00901E2D">
        <w:rPr>
          <w:rFonts w:ascii="BRH Telugu" w:hAnsi="BRH Telugu" w:cs="BRH Telugu"/>
        </w:rPr>
        <w:t>hµA</w:t>
      </w:r>
      <w:proofErr w:type="gramEnd"/>
      <w:r w:rsidRPr="00901E2D">
        <w:rPr>
          <w:rFonts w:ascii="BRH Telugu" w:hAnsi="BRH Telugu" w:cs="BRH Telugu"/>
        </w:rPr>
        <w:t xml:space="preserve">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¢¸ …Jhµ†¶¢À…±µÀg¸B …OÉhµ…¢Ð ¢¸†hµ±µ…¶¥m¸ sÀÀ†¶¨±ÀÇÃ-„W¶mö´mé | hµ†«¸î-l¸±µÀg …OÉhµÀ†OµB | </w:t>
      </w:r>
      <w:r w:rsidRPr="000F5EE2">
        <w:rPr>
          <w:rFonts w:ascii="BRH Telugu RN" w:hAnsi="BRH Telugu RN" w:cs="BRH Telugu RN"/>
        </w:rPr>
        <w:t>102 (10)</w:t>
      </w:r>
    </w:p>
    <w:p w:rsidR="00901E2D" w:rsidRPr="000F5EE2" w:rsidRDefault="00901E2D" w:rsidP="00DA7A0F">
      <w:pPr>
        <w:pStyle w:val="NoSpacing"/>
      </w:pPr>
    </w:p>
    <w:p w:rsidR="00901E2D" w:rsidRPr="00901E2D" w:rsidRDefault="00901E2D" w:rsidP="00E51AE3">
      <w:pPr>
        <w:pStyle w:val="Telugu-Veda"/>
      </w:pPr>
      <w:r w:rsidRPr="00901E2D">
        <w:t xml:space="preserve">hµ…lÉ©¸„sûµï‡¶mÃO¸å | …OÉhµ…¢Ð C†±µÀg¸¶ª¶¥Û | …sÀÀ…¶¨±ÀÇÃ ¢¸†hµ±µ…¶¥m¸B | …¶pñ…i©¸á(S³î) …¶¥hµ†lû¸ »¬ | …¶ª¶¢Ã†»¬h¸«Ò ¶ª¶¬…¶ªñlû¸†±ÀµÀ…¶ª£À†i | …¶¥hµ†¶¥…ËÈ¥þÛ¶¢ „…¶ª¶¬†¶ªñ¶¥…¶¥Û ¶pñ†ii¶¨ái | ±ÀµÀ …Jhµ…¶¢ÀS¼é†cºÛ…¶mÀhÉ | </w:t>
      </w:r>
      <w:r w:rsidR="00427BF3">
        <w:br/>
      </w:r>
      <w:r w:rsidRPr="00901E2D">
        <w:t xml:space="preserve">±ÀµÀ †GËVÇ¶m…Ê¢À¶¢A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Ê¢†lµ | </w:t>
      </w:r>
      <w:r w:rsidRPr="000F5EE2">
        <w:rPr>
          <w:rFonts w:ascii="BRH Telugu RN" w:hAnsi="BRH Telugu RN" w:cs="BRH Telugu RN"/>
        </w:rPr>
        <w:t>103 (8</w:t>
      </w:r>
      <w:r w:rsidRPr="00901E2D">
        <w:t>)</w:t>
      </w:r>
    </w:p>
    <w:p w:rsidR="00901E2D" w:rsidRPr="00901E2D" w:rsidRDefault="00901E2D" w:rsidP="00E51AE3">
      <w:pPr>
        <w:pStyle w:val="Telugu-Veda"/>
        <w:rPr>
          <w:rFonts w:ascii="BRH Telugu" w:hAnsi="BRH Telugu" w:cs="BRH Telugu"/>
        </w:rPr>
      </w:pPr>
      <w:r w:rsidRPr="00901E2D">
        <w:rPr>
          <w:rFonts w:ascii="BRH Telugu" w:hAnsi="BRH Telugu" w:cs="BRH Telugu"/>
        </w:rPr>
        <w:t xml:space="preserve">§ñ Vû¸±ÀµÃ-¶ªÀ¶¢±µÛv¹¶¢Ãì ¶ªÊ¢Àhµ §ñ ¶ªÀ±µïm¸±¸±ÀµÀg «¸ö£ÀÊm ¶m¶¢ÀB| </w:t>
      </w:r>
    </w:p>
    <w:p w:rsidR="00901E2D" w:rsidRDefault="00901E2D" w:rsidP="00E51AE3">
      <w:pPr>
        <w:pStyle w:val="Telugu-Veda"/>
        <w:rPr>
          <w:rFonts w:ascii="BRH Telugu" w:hAnsi="BRH Telugu" w:cs="BRH Telugu"/>
        </w:rPr>
      </w:pPr>
      <w:r w:rsidRPr="00901E2D">
        <w:rPr>
          <w:rFonts w:ascii="BRH Telugu" w:hAnsi="BRH Telugu" w:cs="BRH Telugu"/>
        </w:rPr>
        <w:t xml:space="preserve">MA ¶mÈ¢Ã m¸±¸±ÀµÀg¸±ÀµÀ || </w:t>
      </w:r>
      <w:r w:rsidRPr="000F5EE2">
        <w:rPr>
          <w:rFonts w:ascii="BRH Telugu RN" w:hAnsi="BRH Telugu RN" w:cs="BRH Telugu RN"/>
        </w:rPr>
        <w:t>24</w:t>
      </w:r>
      <w:r w:rsidRPr="00901E2D">
        <w:rPr>
          <w:rFonts w:ascii="BRH Telugu" w:hAnsi="BRH Telugu" w:cs="BRH Telugu"/>
        </w:rPr>
        <w:t xml:space="preserve"> ||</w:t>
      </w:r>
    </w:p>
    <w:p w:rsidR="004458B4" w:rsidRPr="00901E2D" w:rsidRDefault="004458B4" w:rsidP="004458B4">
      <w:pPr>
        <w:pStyle w:val="NoSpacing"/>
      </w:pPr>
    </w:p>
    <w:p w:rsidR="00901E2D" w:rsidRPr="00901E2D" w:rsidRDefault="00901E2D" w:rsidP="004458B4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T.A.1.25.1</w:t>
      </w:r>
    </w:p>
    <w:p w:rsidR="00901E2D" w:rsidRDefault="00901E2D" w:rsidP="00E51AE3">
      <w:pPr>
        <w:pStyle w:val="Telugu-Veda"/>
      </w:pPr>
      <w:r w:rsidRPr="00901E2D">
        <w:t xml:space="preserve">…Y¹…¶mÀ…lµ¾Té-†¶¢ÀÀhµå±µ…Ê¢l¿…U¹×h¸ö | …Cq¸A †¶pÁ¹±µ±ÀµÀi | …Cq¸(S³î) †¶ª…±µöh¸åþö†±ÀµÀ | …¶pÁ…¶¨Ö…±µ…¶p±µä(S³î) …±µÀOµîA ¶pÁ†±µÀ…¶¨-£ÀhµÀï†¶plµlû¸i | hµ…qÒ ËÈ¢ †¶pÁ¶¨Ö±µ…¶p±µäA | …¶ªhµï(S³î) …±µÀOµîB | …C¶¢ÀÅ…hµA ¶pÁ†±µÀ¶¨B | …Jh¸…¶¢l¸ö ‡¢¸»ªå | ±ÀµÃ†¶¢…lÉhµh³ | ±ÀµÃ†¶¢…lÉ¢¸†»ªå | </w:t>
      </w:r>
      <w:r w:rsidRPr="000F5EE2">
        <w:rPr>
          <w:rFonts w:ascii="BRH Telugu RN" w:hAnsi="BRH Telugu RN" w:cs="BRH Telugu RN"/>
        </w:rPr>
        <w:t>104</w:t>
      </w:r>
      <w:r w:rsidRPr="00901E2D">
        <w:t xml:space="preserve"> (</w:t>
      </w:r>
      <w:r w:rsidRPr="000F5EE2">
        <w:rPr>
          <w:rFonts w:ascii="BRH Telugu RN" w:hAnsi="BRH Telugu RN" w:cs="BRH Telugu RN"/>
        </w:rPr>
        <w:t>10)</w:t>
      </w:r>
    </w:p>
    <w:p w:rsidR="004458B4" w:rsidRPr="00901E2D" w:rsidRDefault="004458B4" w:rsidP="004458B4">
      <w:pPr>
        <w:pStyle w:val="NoSpacing"/>
      </w:pPr>
    </w:p>
    <w:p w:rsidR="00901E2D" w:rsidRPr="00901E2D" w:rsidRDefault="00901E2D" w:rsidP="004458B4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T.A.1.25.2</w:t>
      </w:r>
    </w:p>
    <w:p w:rsidR="00901E2D" w:rsidRDefault="00901E2D" w:rsidP="00E51AE3">
      <w:pPr>
        <w:pStyle w:val="Telugu-Veda"/>
      </w:pPr>
      <w:r w:rsidRPr="00901E2D">
        <w:t xml:space="preserve">hµlµ†¶¢±µÀÊmè | …OµÃ±µî†¶¢ÀÀ¶plµlû¸i | …Cq¸…Ê¢À¶¢ Ê¢À…lûµ¶¢À†¶¢±µÀÊmè | C‡kÐ …¶ªö±µØ†¶ªï …vÑOµ…¶ªï ¶ª†¶¢ÀËÈ¨þàþï | D†¶p¶¢Ãq¸…¶¢À¶pB ¶ª‡±¸öB | …C«¸î…lµ«¸î …l¼hÐ„¶¢ÀÀ†hµB | …CS¼é…±¸ö±ÀµÀÀ…¶¥Û ¶ªÃ†±µï¶¥Û | …¶ª¶¬ †¶ªcÛ…¶ªÖ±µ†±¼çþè…±ÀµÃ E†i | …¢¸±ÀµÀö†¥¹Û ±µ…¦î¶p†hµ±ÀµÀB | …vÑOµA †¶pÅg…WÜlµñA †¶pÅg | </w:t>
      </w:r>
      <w:r w:rsidRPr="000F5EE2">
        <w:rPr>
          <w:rFonts w:ascii="BRH Telugu RN" w:hAnsi="BRH Telugu RN" w:cs="BRH Telugu RN"/>
        </w:rPr>
        <w:t>105 (10</w:t>
      </w:r>
      <w:r w:rsidRPr="00901E2D">
        <w:t>)</w:t>
      </w:r>
    </w:p>
    <w:p w:rsidR="00E549F0" w:rsidRDefault="00E549F0" w:rsidP="004458B4">
      <w:pPr>
        <w:pStyle w:val="3-Eng-Subheading-VedaVMSTelugu"/>
      </w:pPr>
    </w:p>
    <w:p w:rsidR="00901E2D" w:rsidRPr="00901E2D" w:rsidRDefault="00901E2D" w:rsidP="004458B4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T.A.1.25.3</w:t>
      </w:r>
    </w:p>
    <w:p w:rsidR="00901E2D" w:rsidRPr="00901E2D" w:rsidRDefault="00901E2D" w:rsidP="00E51AE3">
      <w:pPr>
        <w:pStyle w:val="Telugu-Veda"/>
      </w:pPr>
      <w:r w:rsidRPr="00901E2D">
        <w:t xml:space="preserve">±ÀµÃ…»ªå¶ªñB †¶p±µ…¶¢ÀY¹B | …E…¶mçò…ÈT¹©¸ …¢Ð ¶¢†¶ªÀtû …±É¢¸ …Ê¬ïÊ¢†i | </w:t>
      </w:r>
    </w:p>
    <w:p w:rsidR="00901E2D" w:rsidRPr="00901E2D" w:rsidRDefault="00901E2D" w:rsidP="00E51AE3">
      <w:pPr>
        <w:pStyle w:val="Telugu-Veda"/>
      </w:pPr>
      <w:r w:rsidRPr="00901E2D">
        <w:t xml:space="preserve">¶p…cÛ W†hµ…±ÀµÀ G†¶plµlû¸i | q¸…mÐÖþå„S¼éB | ±ÀµÃ†¢¸…Êm¢¸S¼éB | hµ†cºÛ¶mÀhÉ | …vÑOµA †¶pÅg±ÀµÃ …l¼öj…±ÀµÃ-¶¢ÀÀ†¶plµlû¸i | </w:t>
      </w:r>
      <w:r w:rsidR="00427BF3">
        <w:br/>
      </w:r>
      <w:r w:rsidRPr="00901E2D">
        <w:t xml:space="preserve">¶p†cÛ¶p…l¸ ËÈ¢ …£±¸d³ | hµ…«¸ï ¢¸ …E±ÀµÀA q¸†lµB | …C¶må†±¼…°µA q¸†lµB | lÓïB q¸†lµB | l¼…¶¥B q¸†lµB | …¶p±Ð†±µ…Y¹B q¸†lµB | …£±¸…YÉï¶¢ ¶pñ†ii¶¨ái | ±ÀµÀ …Jhµ…¶¢ÀS¼ß†nÛ…¶mÀhÉ | ±ÀµÀ †GËVÇ¶m…Ê¢À¶¢A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Ê¢†lµ | </w:t>
      </w:r>
      <w:r w:rsidRPr="000F5EE2">
        <w:rPr>
          <w:rFonts w:ascii="BRH Telugu RN" w:hAnsi="BRH Telugu RN" w:cs="BRH Telugu RN"/>
        </w:rPr>
        <w:t>106 (16</w:t>
      </w:r>
      <w:r w:rsidRPr="00901E2D">
        <w:t>)</w:t>
      </w:r>
    </w:p>
    <w:p w:rsidR="00901E2D" w:rsidRPr="00901E2D" w:rsidRDefault="00901E2D" w:rsidP="00E51AE3">
      <w:pPr>
        <w:pStyle w:val="Telugu-Veda"/>
        <w:rPr>
          <w:rFonts w:ascii="BRH Telugu" w:hAnsi="BRH Telugu" w:cs="BRH Telugu"/>
        </w:rPr>
      </w:pPr>
      <w:r w:rsidRPr="00901E2D">
        <w:rPr>
          <w:rFonts w:ascii="BRH Telugu" w:hAnsi="BRH Telugu" w:cs="BRH Telugu"/>
        </w:rPr>
        <w:t xml:space="preserve">§ñ Vû¸±ÀµÃ-¶ªÀ¶¢±µÛv¹¶¢Ãì ¶ªÊ¢Àhµ §ñ ¶ªÀ±µïm¸±¸±ÀµÀg «¸ö£ÀÊm ¶m¶¢ÀB| </w:t>
      </w:r>
    </w:p>
    <w:p w:rsidR="00901E2D" w:rsidRDefault="00901E2D" w:rsidP="00E51AE3">
      <w:pPr>
        <w:pStyle w:val="Telugu-Veda"/>
        <w:rPr>
          <w:rFonts w:ascii="BRH Telugu" w:hAnsi="BRH Telugu" w:cs="BRH Telugu"/>
        </w:rPr>
      </w:pPr>
      <w:r w:rsidRPr="00901E2D">
        <w:rPr>
          <w:rFonts w:ascii="BRH Telugu" w:hAnsi="BRH Telugu" w:cs="BRH Telugu"/>
        </w:rPr>
        <w:t xml:space="preserve">MA ¶mÈ¢Ã m¸±¸±ÀµÀg¸±ÀµÀ || </w:t>
      </w:r>
      <w:r w:rsidRPr="000F5EE2">
        <w:rPr>
          <w:rFonts w:ascii="BRH Telugu RN" w:hAnsi="BRH Telugu RN" w:cs="BRH Telugu RN"/>
        </w:rPr>
        <w:t>25</w:t>
      </w:r>
      <w:r w:rsidRPr="00901E2D">
        <w:rPr>
          <w:rFonts w:ascii="BRH Telugu" w:hAnsi="BRH Telugu" w:cs="BRH Telugu"/>
        </w:rPr>
        <w:t xml:space="preserve"> ||</w:t>
      </w:r>
    </w:p>
    <w:p w:rsidR="004458B4" w:rsidRPr="00901E2D" w:rsidRDefault="004458B4" w:rsidP="004458B4">
      <w:pPr>
        <w:pStyle w:val="NoSpacing"/>
      </w:pPr>
    </w:p>
    <w:p w:rsidR="00901E2D" w:rsidRPr="00901E2D" w:rsidRDefault="00901E2D" w:rsidP="004458B4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T.A.1.26.1</w:t>
      </w:r>
    </w:p>
    <w:p w:rsidR="00901E2D" w:rsidRDefault="00901E2D" w:rsidP="00E51AE3">
      <w:pPr>
        <w:pStyle w:val="Telugu-Veda"/>
      </w:pPr>
      <w:r w:rsidRPr="00901E2D">
        <w:t>…CS¼éA …¶pñg½†±ÀÇÃ¶p-¶ª…¶¢Ãlû¸†±ÀµÀ | hµ…¶¢Àtû†hµ …Jh¸ …Cuû†¶¨à…O¸ G†¶plµlû¸i |</w:t>
      </w:r>
      <w:r w:rsidR="00DA7A0F">
        <w:t xml:space="preserve"> </w:t>
      </w:r>
      <w:r w:rsidRPr="00901E2D">
        <w:t xml:space="preserve">…C…S¼é…¶¬ÑhÉñ †lµ±³¶¥¶pÁ¹±µä-…¶¢Ã¶ª‡±ÀÇÃB | …¶p…¶¥À…sÊmè †V¸hµÀ…±¸îÊªï†¶¨À | C†kÐ D¶¬ÀB | ¶ª†±Éö¶¨À ±ÀµÀYß…OµñhµÀ»¨ö†i | C†kµ ¶¬«¸î ¶®…±µÀgB †«¸ö…±ÀµÀ¶¢ÀÀí†¶¢B | …«¸…£hµñB ¶ª…±Ðö„S¼é-±¼hµï†¶m¶mÀ¶¨UØA ¶¢Àm¸ï¶¢ÀÊ¬ | m¸…m¸ ¢¸ …JhÉ‡©¸A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…¤†±¸ïgº | Oµ…¶¢ÀS¼é†cºÛ¶mÀhÉ | </w:t>
      </w:r>
      <w:r w:rsidRPr="000F5EE2">
        <w:rPr>
          <w:rFonts w:ascii="BRH Telugu RN" w:hAnsi="BRH Telugu RN" w:cs="BRH Telugu RN"/>
        </w:rPr>
        <w:t>107(10</w:t>
      </w:r>
      <w:r w:rsidRPr="00901E2D">
        <w:t>)</w:t>
      </w:r>
    </w:p>
    <w:p w:rsidR="004458B4" w:rsidRPr="00901E2D" w:rsidRDefault="004458B4" w:rsidP="004458B4">
      <w:pPr>
        <w:pStyle w:val="NoSpacing"/>
      </w:pPr>
    </w:p>
    <w:p w:rsidR="00901E2D" w:rsidRPr="00901E2D" w:rsidRDefault="00901E2D" w:rsidP="004458B4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T.A.1.26.2</w:t>
      </w:r>
    </w:p>
    <w:p w:rsidR="00901E2D" w:rsidRPr="00901E2D" w:rsidRDefault="00901E2D" w:rsidP="00E51AE3">
      <w:pPr>
        <w:pStyle w:val="Telugu-Veda"/>
      </w:pPr>
      <w:r w:rsidRPr="00901E2D">
        <w:t xml:space="preserve">…¶ª…iñ±ÀµÀ …¶¢ÀS¼é†cºÛ…m¸ö¶mB | Oµ…¶¢ÀS¼é†cºÛ¶mÀhÉ | …«¸…£hµñ …¶¢ÀS¼é†cºÛ…m¸ö¶mB | </w:t>
      </w:r>
    </w:p>
    <w:p w:rsidR="00E549F0" w:rsidRDefault="00901E2D" w:rsidP="00E51AE3">
      <w:pPr>
        <w:pStyle w:val="Telugu-Veda"/>
      </w:pPr>
      <w:r w:rsidRPr="00901E2D">
        <w:t>Oµ…¶¢ÀS¼é†cºÛ¶mÀhÉ | …m¸…W…OÉhµ …¶¢ÀS¼é†cºÛ…m¸ö¶mB | Oµ…¶¢ÀS¼é†cºÛ¶mÀhÉ |</w:t>
      </w:r>
    </w:p>
    <w:p w:rsidR="00901E2D" w:rsidRDefault="00901E2D" w:rsidP="00E51AE3">
      <w:pPr>
        <w:pStyle w:val="Telugu-Veda"/>
      </w:pPr>
      <w:r w:rsidRPr="00901E2D">
        <w:lastRenderedPageBreak/>
        <w:t xml:space="preserve">…V¸…hµÀ…±³ …¶¬Ñ…iñ±ÀµÀ-…¶¢ÀS¼é†cºÛ…m¸ö¶mB | Oµ…¶¢ÀS¼é†cºÛ¶mÀhÉ | …ËÈ¢…¶¥ö…¶ªÅY …¶¢ÀS¼é†cºÛ…m¸ö¶mB | Oµ…¶¢ÀS¼é†cºÛ¶mÀhÉ | </w:t>
      </w:r>
      <w:r w:rsidRPr="000F5EE2">
        <w:rPr>
          <w:rFonts w:ascii="BRH Telugu RN" w:hAnsi="BRH Telugu RN" w:cs="BRH Telugu RN"/>
        </w:rPr>
        <w:t>108 (10</w:t>
      </w:r>
      <w:r w:rsidRPr="00901E2D">
        <w:t>)</w:t>
      </w:r>
    </w:p>
    <w:p w:rsidR="00DA7A0F" w:rsidRDefault="00DA7A0F" w:rsidP="004458B4">
      <w:pPr>
        <w:pStyle w:val="3-Eng-Subheading-VedaVMSTelugu"/>
      </w:pPr>
    </w:p>
    <w:p w:rsidR="00901E2D" w:rsidRPr="00901E2D" w:rsidRDefault="00901E2D" w:rsidP="004458B4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T.A.1.26.3</w:t>
      </w:r>
    </w:p>
    <w:p w:rsidR="00901E2D" w:rsidRPr="00901E2D" w:rsidRDefault="00901E2D" w:rsidP="00E51AE3">
      <w:pPr>
        <w:pStyle w:val="Telugu-Veda"/>
      </w:pPr>
      <w:r w:rsidRPr="00901E2D">
        <w:t>…G…q¸…¶mÀ…¢¸†Oµï-…¶¢Ã¶¥À …¶¢ÀS¼é†cºÛ…m¸ö¶mB | Oµ…¶¢ÀS¼é†cºÛ¶mÀhÉ |</w:t>
      </w:r>
    </w:p>
    <w:p w:rsidR="00901E2D" w:rsidRPr="00901E2D" w:rsidRDefault="00901E2D" w:rsidP="00E51AE3">
      <w:pPr>
        <w:pStyle w:val="Telugu-Veda"/>
      </w:pPr>
      <w:r w:rsidRPr="00901E2D">
        <w:t xml:space="preserve">…E¶¢À†¶¢Ã±µÀg-OÉhµÀOµ …¶¢ÀS¼é†cºÛ…m¸ö¶m E†i | ¶¢Å…©¸ ¢¸ …CS¼éB | </w:t>
      </w:r>
    </w:p>
    <w:p w:rsidR="00901E2D" w:rsidRPr="00901E2D" w:rsidRDefault="00901E2D" w:rsidP="00E51AE3">
      <w:pPr>
        <w:pStyle w:val="Telugu-Veda"/>
      </w:pPr>
      <w:r w:rsidRPr="00901E2D">
        <w:t>¶¢Å†©¸…gÔ ¶ª(S³Ø</w:t>
      </w:r>
      <w:proofErr w:type="gramStart"/>
      <w:r w:rsidRPr="00901E2D">
        <w:t>)†</w:t>
      </w:r>
      <w:proofErr w:type="gramEnd"/>
      <w:r w:rsidRPr="00901E2D">
        <w:t xml:space="preserve">«¸ëv±ÀÉÀh³ | …¶¬Êmï‡h¸¶ªï …±ÀµÀYßB | hµ…«¸îm¸é…¶mÀ¶¨†YïB | </w:t>
      </w:r>
    </w:p>
    <w:p w:rsidR="00901E2D" w:rsidRPr="00901E2D" w:rsidRDefault="00901E2D" w:rsidP="00E51AE3">
      <w:pPr>
        <w:pStyle w:val="Telugu-Veda"/>
      </w:pPr>
      <w:r w:rsidRPr="00901E2D">
        <w:t>«Ò†hµå±µ…Ê¢l¼†¶¨À …OµñhµÀ†¶¨À Woöhµ | …G…hµå…±µ…Ê¢l¸</w:t>
      </w:r>
      <w:proofErr w:type="gramStart"/>
      <w:r w:rsidRPr="00901E2D">
        <w:t>ï(</w:t>
      </w:r>
      <w:proofErr w:type="gramEnd"/>
      <w:r w:rsidRPr="00901E2D">
        <w:t xml:space="preserve">S³Ø) †¶¬ïS¼é…§Û±ÀµÀ‡hÉ | </w:t>
      </w:r>
    </w:p>
    <w:p w:rsidR="00901E2D" w:rsidRDefault="00901E2D" w:rsidP="00E51AE3">
      <w:pPr>
        <w:pStyle w:val="Telugu-Veda"/>
      </w:pPr>
      <w:r w:rsidRPr="00901E2D">
        <w:t xml:space="preserve">…¶pñY¹†O¸¶¢À¦Ûoöhµ | </w:t>
      </w:r>
      <w:r w:rsidRPr="000F5EE2">
        <w:rPr>
          <w:rFonts w:ascii="BRH Telugu RN" w:hAnsi="BRH Telugu RN" w:cs="BRH Telugu RN"/>
        </w:rPr>
        <w:t>109 (10</w:t>
      </w:r>
      <w:r w:rsidRPr="00901E2D">
        <w:t>)</w:t>
      </w:r>
    </w:p>
    <w:p w:rsidR="004458B4" w:rsidRPr="00901E2D" w:rsidRDefault="004458B4" w:rsidP="004458B4">
      <w:pPr>
        <w:pStyle w:val="NoSpacing"/>
      </w:pPr>
    </w:p>
    <w:p w:rsidR="00901E2D" w:rsidRPr="00901E2D" w:rsidRDefault="00901E2D" w:rsidP="004458B4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T.A.1.26.4</w:t>
      </w:r>
    </w:p>
    <w:p w:rsidR="00901E2D" w:rsidRPr="00901E2D" w:rsidRDefault="00901E2D" w:rsidP="00E51AE3">
      <w:pPr>
        <w:pStyle w:val="Telugu-Veda"/>
      </w:pPr>
      <w:r w:rsidRPr="00901E2D">
        <w:t xml:space="preserve">…q¸ñ…Y¹…¶phÐï ¢¸ …J‡©Ò„S¼éB | …q¸ñ…Y¹…¶ph¸ïB …¶pñY¹B | …¶pñY¹‡¢¸´m sûµ¶¢i | </w:t>
      </w:r>
    </w:p>
    <w:p w:rsidR="00901E2D" w:rsidRPr="00901E2D" w:rsidRDefault="00901E2D" w:rsidP="00E51AE3">
      <w:pPr>
        <w:pStyle w:val="Telugu-Veda"/>
      </w:pPr>
      <w:r w:rsidRPr="00901E2D">
        <w:t xml:space="preserve">±ÀµÀ …J¶¢A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Ê¢†lµ | …¶p¶¥À†O¸¶¢À¦Ûoöhµ | …¶ªAY¹ß…¶mA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¢¸ …Jhµh³ †¶p…¶¥Ãm¸A | ±ÀµÀl¸†¶pB | …¶p…¶¥Ãm¸…Ê¢À¶¢ …¶ªAY¹ß…Êm „S¼é†cºÛ¶mÀhÉ | …¶p…¶¥À¶¢Ã´m †sûµ¶¢i | </w:t>
      </w:r>
    </w:p>
    <w:p w:rsidR="00901E2D" w:rsidRDefault="00901E2D" w:rsidP="00E51AE3">
      <w:pPr>
        <w:pStyle w:val="Telugu-Veda"/>
      </w:pPr>
      <w:r w:rsidRPr="00901E2D">
        <w:t xml:space="preserve">±ÀµÀ …J¶¢A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Ê¢†lµ | </w:t>
      </w:r>
      <w:r w:rsidRPr="000F5EE2">
        <w:rPr>
          <w:rFonts w:ascii="BRH Telugu RN" w:hAnsi="BRH Telugu RN" w:cs="BRH Telugu RN"/>
        </w:rPr>
        <w:t>110 (10</w:t>
      </w:r>
      <w:r w:rsidRPr="00901E2D">
        <w:t>)</w:t>
      </w:r>
    </w:p>
    <w:p w:rsidR="004458B4" w:rsidRPr="00901E2D" w:rsidRDefault="004458B4" w:rsidP="004458B4">
      <w:pPr>
        <w:pStyle w:val="NoSpacing"/>
      </w:pPr>
    </w:p>
    <w:p w:rsidR="00901E2D" w:rsidRPr="00901E2D" w:rsidRDefault="00901E2D" w:rsidP="004458B4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T.A.1.26.5</w:t>
      </w:r>
    </w:p>
    <w:p w:rsidR="00901E2D" w:rsidRPr="00901E2D" w:rsidRDefault="00901E2D" w:rsidP="00E51AE3">
      <w:pPr>
        <w:pStyle w:val="Telugu-Veda"/>
      </w:pPr>
      <w:r w:rsidRPr="00901E2D">
        <w:t xml:space="preserve">¶¢Å†»¨àO¸¶¢À¦Ûoöhµ | D…qÒ ËÈ¢ ¶¢Å†»¨àB | …¶p±µÝ…mÐï ¶¢±³†¶¨ÀOÐ sûµ¶¢i | </w:t>
      </w:r>
    </w:p>
    <w:p w:rsidR="00901E2D" w:rsidRPr="00901E2D" w:rsidRDefault="00901E2D" w:rsidP="00E51AE3">
      <w:pPr>
        <w:pStyle w:val="Telugu-Veda"/>
      </w:pPr>
      <w:r w:rsidRPr="00901E2D">
        <w:t xml:space="preserve">±ÀµÀ …J¶¢A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Ê¢†lµ | …D…¶¢À…±ÀµÃ¤ †Woöhµ | D…qÒ ËÈ¢ †sûÉ…¶¨YA | </w:t>
      </w:r>
    </w:p>
    <w:p w:rsidR="00901E2D" w:rsidRPr="00901E2D" w:rsidRDefault="00901E2D" w:rsidP="00E51AE3">
      <w:pPr>
        <w:pStyle w:val="Telugu-Veda"/>
      </w:pPr>
      <w:r w:rsidRPr="00901E2D">
        <w:t xml:space="preserve">…sûÉ…¶¨Y-…Ê¢À¢¸†ËÈªþî Oµ±Ði | ¶ª…±µö¶¢Ã†±ÀµÀÀ±Éi | …C…tûVµ±µ(S³Ø†) ¦Ûoöhµ | </w:t>
      </w:r>
    </w:p>
    <w:p w:rsidR="00901E2D" w:rsidRDefault="00901E2D" w:rsidP="00E51AE3">
      <w:pPr>
        <w:pStyle w:val="Telugu-Veda"/>
      </w:pPr>
      <w:r w:rsidRPr="00901E2D">
        <w:t xml:space="preserve">¶¢…YÑñ ¢¸ D†¶pB | </w:t>
      </w:r>
      <w:r w:rsidRPr="000F5EE2">
        <w:rPr>
          <w:rFonts w:ascii="BRH Telugu RN" w:hAnsi="BRH Telugu RN" w:cs="BRH Telugu RN"/>
        </w:rPr>
        <w:t>111 (10</w:t>
      </w:r>
      <w:r w:rsidRPr="00901E2D">
        <w:t>)</w:t>
      </w:r>
    </w:p>
    <w:p w:rsidR="004458B4" w:rsidRDefault="004458B4" w:rsidP="00901E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4458B4" w:rsidRDefault="004458B4" w:rsidP="00901E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901E2D" w:rsidRPr="00901E2D" w:rsidRDefault="00901E2D" w:rsidP="004458B4">
      <w:pPr>
        <w:pStyle w:val="3-Eng-Subheading-VedaVMSTelugu"/>
        <w:rPr>
          <w:rFonts w:ascii="BRH Telugu" w:hAnsi="BRH Telugu" w:cs="BRH Telugu"/>
          <w:sz w:val="40"/>
        </w:rPr>
      </w:pPr>
      <w:r w:rsidRPr="00901E2D">
        <w:lastRenderedPageBreak/>
        <w:t>T.A.1.26.6</w:t>
      </w:r>
    </w:p>
    <w:p w:rsidR="00901E2D" w:rsidRPr="00901E2D" w:rsidRDefault="00901E2D" w:rsidP="00E51AE3">
      <w:pPr>
        <w:pStyle w:val="Telugu-Veda"/>
      </w:pPr>
      <w:r w:rsidRPr="00901E2D">
        <w:t xml:space="preserve">¶¢†Yñ…Ê¢À¶¢ sû¹ñ†hµÅÊ¢ï…sûµïB ¶pñ†¶¬±µi | …¶ªåýÅ…gÀhµ †J¶mA | hÉ†Y«¸Ö…È¢Ã ±ÀµÀ†¶¥«¸Ö¶¢ÀB | …sñ…¶¬î…¶¢…±µÛ¶ª†O¸¶¢ÀB …¶ªö±µØ†O¸¶¢À¦Ûoöhµ | …Jh¸ …¶¢l¸ö ‡¢¸»ªå | ±ÀµÃ†¶¢…lÉhµh³ | ±ÀµÃ†¶¢…lÉ¢¸†»ªå | hµlµ†¶¢±µÀÊmè | hµ…ËÈªþï hµ…lµöòhµA | </w:t>
      </w:r>
    </w:p>
    <w:p w:rsidR="00901E2D" w:rsidRDefault="00901E2D" w:rsidP="00E51AE3">
      <w:pPr>
        <w:pStyle w:val="Telugu-Veda"/>
      </w:pPr>
      <w:r w:rsidRPr="00901E2D">
        <w:t xml:space="preserve">¶¢±³†¶¨…i ¶m †lû¸Ê¢h³ | </w:t>
      </w:r>
      <w:r w:rsidRPr="000F5EE2">
        <w:rPr>
          <w:rFonts w:ascii="BRH Telugu RN" w:hAnsi="BRH Telugu RN" w:cs="BRH Telugu RN"/>
        </w:rPr>
        <w:t>112 (10</w:t>
      </w:r>
      <w:r w:rsidRPr="00901E2D">
        <w:t>)</w:t>
      </w:r>
    </w:p>
    <w:p w:rsidR="004458B4" w:rsidRPr="00901E2D" w:rsidRDefault="004458B4" w:rsidP="004458B4">
      <w:pPr>
        <w:pStyle w:val="NoSpacing"/>
      </w:pPr>
    </w:p>
    <w:p w:rsidR="00901E2D" w:rsidRPr="00901E2D" w:rsidRDefault="00901E2D" w:rsidP="004458B4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T.A.1.26.7</w:t>
      </w:r>
    </w:p>
    <w:p w:rsidR="00E549F0" w:rsidRDefault="00901E2D" w:rsidP="00E51AE3">
      <w:pPr>
        <w:pStyle w:val="Telugu-Veda"/>
      </w:pPr>
      <w:r w:rsidRPr="00901E2D">
        <w:t xml:space="preserve">…C¶¢ÀÅ…hµA </w:t>
      </w:r>
      <w:r w:rsidRPr="00901E2D">
        <w:rPr>
          <w:rFonts w:ascii="BRH Devanagari" w:hAnsi="BRH Devanagari" w:cs="BRH Devanagari"/>
        </w:rPr>
        <w:t>Æ</w:t>
      </w:r>
      <w:r w:rsidRPr="00901E2D">
        <w:t>¢¸ D†¶pB | …C¶¢ÀÅ…hµ«¸ï-†¶m¶må±¼ËhÇþï | m¸¶pûÁýù-¶¢ÀÃ†hµñ¶pÁ…±¿¶¨†UÂÖ±¸ïh³ | ¶m n†¾¨áÊ¢h³ | ¶m …£¶¢†¶ª¶mB «¸é±ÀµÃh³ | SµÀ…¶¬Ñï ¢¸ …J‡©Ò„S¼éB | …Jhµ…«¸ïSÉé ±µ†¶mi l¸¶®±ÀµÀ |</w:t>
      </w:r>
    </w:p>
    <w:p w:rsidR="00E549F0" w:rsidRDefault="00901E2D" w:rsidP="00E51AE3">
      <w:pPr>
        <w:pStyle w:val="Telugu-Veda"/>
      </w:pPr>
      <w:r w:rsidRPr="00901E2D">
        <w:t xml:space="preserve">¶m †¶pÁ¶¨Ö±µ…¶p±¸ä…n »¬†±µ…gïA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¢¸„…lû¼i‡Ê¨áh³ | </w:t>
      </w:r>
    </w:p>
    <w:p w:rsidR="00901E2D" w:rsidRPr="00901E2D" w:rsidRDefault="00901E2D" w:rsidP="00E51AE3">
      <w:pPr>
        <w:pStyle w:val="Telugu-Veda"/>
      </w:pPr>
      <w:r w:rsidRPr="00901E2D">
        <w:t>…Jhµ…«¸ïSÉé-±µ†¶msû¹ï±Ð¶®±ÀµÀ | ¶m OµÃ…±µî«¸ï†§é±ÀµÃh³ |</w:t>
      </w:r>
    </w:p>
    <w:p w:rsidR="00901E2D" w:rsidRPr="00901E2D" w:rsidRDefault="00901E2D" w:rsidP="00E51AE3">
      <w:pPr>
        <w:pStyle w:val="Telugu-Veda"/>
      </w:pPr>
      <w:proofErr w:type="gramStart"/>
      <w:r w:rsidRPr="00901E2D">
        <w:t>mÐ…</w:t>
      </w:r>
      <w:proofErr w:type="gramEnd"/>
      <w:r w:rsidRPr="00901E2D">
        <w:t xml:space="preserve">lµOµ…«¸ï-¶T¹†hµÀ…O¸Êmï†¶m-È¢Ã…lµO¸†n sûµ¶¢nå | …C¶T¹†hµÀ…O¸ D†¶pB | </w:t>
      </w:r>
    </w:p>
    <w:p w:rsidR="00901E2D" w:rsidRPr="00901E2D" w:rsidRDefault="00901E2D" w:rsidP="00E51AE3">
      <w:pPr>
        <w:pStyle w:val="Telugu-Veda"/>
      </w:pPr>
      <w:r w:rsidRPr="00901E2D">
        <w:t xml:space="preserve">±ÀµÀ …Jhµ…¶¢ÀS¼é†nÛ…¶mÀhÉ | ±ÀµÀ †GËVÇ¶m…Ê¢À¶¢A Ê¢†lµ | </w:t>
      </w:r>
      <w:r w:rsidRPr="000F5EE2">
        <w:rPr>
          <w:rFonts w:ascii="BRH Telugu RN" w:hAnsi="BRH Telugu RN" w:cs="BRH Telugu RN"/>
        </w:rPr>
        <w:t>113 (14)</w:t>
      </w:r>
    </w:p>
    <w:p w:rsidR="00901E2D" w:rsidRPr="00901E2D" w:rsidRDefault="00901E2D" w:rsidP="00E51AE3">
      <w:pPr>
        <w:pStyle w:val="Telugu-Veda"/>
        <w:rPr>
          <w:rFonts w:ascii="BRH Telugu" w:hAnsi="BRH Telugu" w:cs="BRH Telugu"/>
        </w:rPr>
      </w:pPr>
      <w:r w:rsidRPr="00901E2D">
        <w:rPr>
          <w:rFonts w:ascii="BRH Telugu" w:hAnsi="BRH Telugu" w:cs="BRH Telugu"/>
        </w:rPr>
        <w:t xml:space="preserve">§ñ Vû¸±ÀµÃ-¶ªÀ¶¢±µÛv¹¶¢Ãì ¶ªÊ¢Àhµ §ñ ¶ªÀ±µïm¸±¸±ÀµÀg «¸ö£ÀÊm ¶m¶¢ÀB| </w:t>
      </w:r>
    </w:p>
    <w:p w:rsidR="00901E2D" w:rsidRDefault="00901E2D" w:rsidP="00E51AE3">
      <w:pPr>
        <w:pStyle w:val="Telugu-Veda"/>
        <w:rPr>
          <w:rFonts w:ascii="BRH Telugu" w:hAnsi="BRH Telugu" w:cs="BRH Telugu"/>
        </w:rPr>
      </w:pPr>
      <w:r w:rsidRPr="00901E2D">
        <w:rPr>
          <w:rFonts w:ascii="BRH Telugu" w:hAnsi="BRH Telugu" w:cs="BRH Telugu"/>
        </w:rPr>
        <w:t xml:space="preserve">MA ¶mÈ¢Ã m¸±¸±ÀµÀg¸±ÀµÀ || </w:t>
      </w:r>
      <w:r w:rsidRPr="000F5EE2">
        <w:rPr>
          <w:rFonts w:ascii="BRH Telugu RN" w:hAnsi="BRH Telugu RN" w:cs="BRH Telugu RN"/>
        </w:rPr>
        <w:t>26</w:t>
      </w:r>
      <w:r w:rsidRPr="00901E2D">
        <w:rPr>
          <w:rFonts w:ascii="BRH Telugu" w:hAnsi="BRH Telugu" w:cs="BRH Telugu"/>
        </w:rPr>
        <w:t xml:space="preserve"> ||</w:t>
      </w:r>
    </w:p>
    <w:p w:rsidR="004458B4" w:rsidRPr="00901E2D" w:rsidRDefault="004458B4" w:rsidP="004458B4">
      <w:pPr>
        <w:pStyle w:val="NoSpacing"/>
      </w:pPr>
    </w:p>
    <w:p w:rsidR="00901E2D" w:rsidRPr="00901E2D" w:rsidRDefault="00901E2D" w:rsidP="004458B4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T.A.1.27.1</w:t>
      </w:r>
    </w:p>
    <w:p w:rsidR="00901E2D" w:rsidRPr="00901E2D" w:rsidRDefault="00901E2D" w:rsidP="00E51AE3">
      <w:pPr>
        <w:pStyle w:val="Telugu-Veda"/>
      </w:pPr>
      <w:r w:rsidRPr="00901E2D">
        <w:t xml:space="preserve">…E¶¢Ã †¶mÀ…OµA sûµÀ†¶¢m¸ ¾ª¶¨lûÉ¶¢À | E†¶mçò…¶¥Û £†Ê¥öVµ …lÉ¢¸B | </w:t>
      </w:r>
    </w:p>
    <w:p w:rsidR="00901E2D" w:rsidRPr="00901E2D" w:rsidRDefault="00901E2D" w:rsidP="00E51AE3">
      <w:pPr>
        <w:pStyle w:val="Telugu-Veda"/>
      </w:pPr>
      <w:r w:rsidRPr="00901E2D">
        <w:t xml:space="preserve">…±ÀµÀYß†cÛ ¶m…¶ªå¶mö†cÛ …¶pñY¹†cÛ | …D…l¼ËhÇþï±¼†¶mçòB …¶ª¶¬ †¾ª¶¨lû¸hµÀ | </w:t>
      </w:r>
    </w:p>
    <w:p w:rsidR="00901E2D" w:rsidRPr="00901E2D" w:rsidRDefault="00901E2D" w:rsidP="00E51AE3">
      <w:pPr>
        <w:pStyle w:val="Telugu-Veda"/>
      </w:pPr>
      <w:r w:rsidRPr="00901E2D">
        <w:lastRenderedPageBreak/>
        <w:t xml:space="preserve">…D…l¼ËhÇþï±¼…¶mçòB ¶ª†SµgÑ-…¶¢À±µÀ†l¼íB | …C«¸î†OµA sûµÃhµåþö…£h¸ …hµ¶mÃ‡m¸A | </w:t>
      </w:r>
    </w:p>
    <w:p w:rsidR="00901E2D" w:rsidRPr="00901E2D" w:rsidRDefault="00901E2D" w:rsidP="00E51AE3">
      <w:pPr>
        <w:pStyle w:val="Telugu-Veda"/>
      </w:pPr>
      <w:r w:rsidRPr="00901E2D">
        <w:t xml:space="preserve">D†¶pô¶¢…¶ªö ¶pñ†¶pô¶¢¶ªö | …Dg½â †sûµ¶¢ …Y ¶¢Ã …¶¢ÀÀ¶¬ÀB | </w:t>
      </w:r>
    </w:p>
    <w:p w:rsidR="00901E2D" w:rsidRDefault="00901E2D" w:rsidP="00E51AE3">
      <w:pPr>
        <w:pStyle w:val="Telugu-Veda"/>
      </w:pPr>
      <w:r w:rsidRPr="00901E2D">
        <w:t xml:space="preserve">¶ªÀP¹l¿†¶mÀçB P…nlûµm¸A | ¶pñ†i¶¢ÀÀcÛ…¶ªö «¸öA …¶pÁ±µA | </w:t>
      </w:r>
      <w:r w:rsidRPr="000F5EE2">
        <w:rPr>
          <w:rFonts w:ascii="BRH Telugu RN" w:hAnsi="BRH Telugu RN" w:cs="BRH Telugu RN"/>
        </w:rPr>
        <w:t>114 (10</w:t>
      </w:r>
      <w:r w:rsidRPr="00901E2D">
        <w:t>)</w:t>
      </w:r>
    </w:p>
    <w:p w:rsidR="004458B4" w:rsidRPr="00901E2D" w:rsidRDefault="004458B4" w:rsidP="004458B4">
      <w:pPr>
        <w:pStyle w:val="NoSpacing"/>
      </w:pPr>
    </w:p>
    <w:p w:rsidR="00901E2D" w:rsidRPr="00901E2D" w:rsidRDefault="00901E2D" w:rsidP="004458B4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T.A.1.27.2</w:t>
      </w:r>
    </w:p>
    <w:p w:rsidR="00901E2D" w:rsidRPr="00901E2D" w:rsidRDefault="00901E2D" w:rsidP="00E51AE3">
      <w:pPr>
        <w:pStyle w:val="Telugu-Veda"/>
      </w:pPr>
      <w:r w:rsidRPr="00901E2D">
        <w:t xml:space="preserve">¶¢À†±¿Vµ±ÀµÀB «¸ö±ÀµÀA…sûµÀ¢¸B | ±ÀÉÀ †¶¥…±¿±¸†gï Oµvê±ÀµÀ´mé | hÉ †hÉ …lÉ¶¬†UÖvê±ÀµÀ¶mÀå | ¶¢Ã †Vµ …hÉ P¹ï †¶ªî j±¼¶¨h³ | G†iå¶¨á…hµ ¶¢Ã †¶ªö¶på | …CS¼é-†£ÀVµÜ…lûµöA sû¹†±µh¸B | ±¸…YßB «Ò†¶¢À¶ªï …hµÅq¸å†¶ªB | </w:t>
      </w:r>
    </w:p>
    <w:p w:rsidR="00901E2D" w:rsidRPr="000F5EE2" w:rsidRDefault="00901E2D" w:rsidP="00E51AE3">
      <w:pPr>
        <w:pStyle w:val="Telugu-Veda"/>
        <w:rPr>
          <w:rFonts w:ascii="BRH Telugu RN" w:hAnsi="BRH Telugu RN" w:cs="BRH Telugu RN"/>
        </w:rPr>
      </w:pPr>
      <w:r w:rsidRPr="00901E2D">
        <w:t xml:space="preserve">¶ªÃ†±Éïg …¶ª±ÀµÀÀ†YÑ¶¨¶ªB | ±ÀµÀÀ†¢¸ …¶ªÀ¢¸‡«¸B | …C©¸à†Vµ…O¸ñ ¶m†¶¢l¸ö±¸ | </w:t>
      </w:r>
      <w:r w:rsidRPr="000F5EE2">
        <w:rPr>
          <w:rFonts w:ascii="BRH Telugu RN" w:hAnsi="BRH Telugu RN" w:cs="BRH Telugu RN"/>
        </w:rPr>
        <w:t>115 (10)</w:t>
      </w:r>
    </w:p>
    <w:p w:rsidR="00901E2D" w:rsidRPr="00901E2D" w:rsidRDefault="00901E2D" w:rsidP="004458B4">
      <w:pPr>
        <w:pStyle w:val="NoSpacing"/>
      </w:pPr>
    </w:p>
    <w:p w:rsidR="00901E2D" w:rsidRPr="00901E2D" w:rsidRDefault="00901E2D" w:rsidP="004458B4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T.A.1.27.3</w:t>
      </w:r>
    </w:p>
    <w:p w:rsidR="00901E2D" w:rsidRPr="00901E2D" w:rsidRDefault="00901E2D" w:rsidP="00E51AE3">
      <w:pPr>
        <w:pStyle w:val="Telugu-Veda"/>
      </w:pPr>
      <w:r w:rsidRPr="00901E2D">
        <w:t>…lÉ¢¸…m¸A ¶pÁ¹†±µ…±ÀÇÃlû¸ï | hµ«¸</w:t>
      </w:r>
      <w:proofErr w:type="gramStart"/>
      <w:r w:rsidRPr="00901E2D">
        <w:t>ï(</w:t>
      </w:r>
      <w:proofErr w:type="gramEnd"/>
      <w:r w:rsidRPr="00901E2D">
        <w:t xml:space="preserve">†S³î) »¬±µgî†±ÀµÀB …OÐ¶¥B | </w:t>
      </w:r>
    </w:p>
    <w:p w:rsidR="00901E2D" w:rsidRPr="00901E2D" w:rsidRDefault="00901E2D" w:rsidP="00E51AE3">
      <w:pPr>
        <w:pStyle w:val="Telugu-Veda"/>
      </w:pPr>
      <w:r w:rsidRPr="00901E2D">
        <w:t xml:space="preserve">…¶ªö±ÐØ …vÑOÐ YÑï…i©¸ „„†¶¢ÅhµB | ±ÀÇÃ ËÈ¢ ‡h¸A sñ†¶¬îgÑ …Ê¢lµ | </w:t>
      </w:r>
    </w:p>
    <w:p w:rsidR="00901E2D" w:rsidRPr="00901E2D" w:rsidRDefault="00901E2D" w:rsidP="00E51AE3">
      <w:pPr>
        <w:pStyle w:val="Telugu-Veda"/>
      </w:pPr>
      <w:r w:rsidRPr="00901E2D">
        <w:t xml:space="preserve">…C¶¢ÀÅ†hÉm¸…¶¢Åh¸A †¶pÁ±¿A | hµ‡ËÈªþî sñ¶¬î †Vµ sñ…¶®î Vµ | </w:t>
      </w:r>
    </w:p>
    <w:p w:rsidR="00901E2D" w:rsidRPr="00901E2D" w:rsidRDefault="00901E2D" w:rsidP="00E51AE3">
      <w:pPr>
        <w:pStyle w:val="Telugu-Veda"/>
      </w:pPr>
      <w:r w:rsidRPr="00901E2D">
        <w:t>…D±ÀµÀÀB O½†±¼åA …¶pñY¹†¶mçlµÀB | …£sû¹ñ†Y¶¢Ã…m</w:t>
      </w:r>
      <w:proofErr w:type="gramStart"/>
      <w:r w:rsidRPr="00901E2D">
        <w:t>¸(</w:t>
      </w:r>
      <w:proofErr w:type="gramEnd"/>
      <w:r w:rsidRPr="00901E2D">
        <w:t xml:space="preserve">…S³î) ¶¬†±¼g½A | </w:t>
      </w:r>
    </w:p>
    <w:p w:rsidR="00901E2D" w:rsidRDefault="00901E2D" w:rsidP="00E51AE3">
      <w:pPr>
        <w:pStyle w:val="Telugu-Veda"/>
      </w:pPr>
      <w:r w:rsidRPr="00901E2D">
        <w:t>…±ÀµÀ¶¥†«¸ ¶ªA…¶p±¿†¶¢Åh¸A | ¶pÁ±</w:t>
      </w:r>
      <w:proofErr w:type="gramStart"/>
      <w:r w:rsidRPr="00901E2D">
        <w:t>µ(</w:t>
      </w:r>
      <w:proofErr w:type="gramEnd"/>
      <w:r w:rsidRPr="00901E2D">
        <w:t xml:space="preserve">†S³î) »¬±µ†gî±ÀÃA …sñ¶®î | </w:t>
      </w:r>
      <w:r w:rsidRPr="000F5EE2">
        <w:rPr>
          <w:rFonts w:ascii="BRH Telugu RN" w:hAnsi="BRH Telugu RN" w:cs="BRH Telugu RN"/>
        </w:rPr>
        <w:t>116 (10</w:t>
      </w:r>
      <w:r w:rsidRPr="00901E2D">
        <w:t>)</w:t>
      </w:r>
    </w:p>
    <w:p w:rsidR="004458B4" w:rsidRDefault="004458B4" w:rsidP="00901E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901E2D" w:rsidRPr="00901E2D" w:rsidRDefault="00901E2D" w:rsidP="004458B4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T.A.1.27.4</w:t>
      </w:r>
    </w:p>
    <w:p w:rsidR="00901E2D" w:rsidRPr="00901E2D" w:rsidRDefault="00901E2D" w:rsidP="00E51AE3">
      <w:pPr>
        <w:pStyle w:val="Telugu-Veda"/>
      </w:pPr>
      <w:r w:rsidRPr="00901E2D">
        <w:t xml:space="preserve">…£Ê¢†¥¹…¶p±¸†Zh¸ | ¶p±¸UÉØ†hµï Y¹ï…¶¢À±ÀÃ | ¶p±¸UÉØ†hµï m¸…¶¥O½ | </w:t>
      </w:r>
    </w:p>
    <w:p w:rsidR="00E549F0" w:rsidRDefault="00901E2D" w:rsidP="00E51AE3">
      <w:pPr>
        <w:pStyle w:val="Telugu-Veda"/>
      </w:pPr>
      <w:r w:rsidRPr="00901E2D">
        <w:t xml:space="preserve">…E¶¬ †V¸¶¢ÀÀ†hµñ V¸…Êmöi | …£l¸ö´m †lÉ¢¸…¶ªÀ±¸†¶mÀ…sûµ±ÀµÃ´m | ±ÀµÀ†hµÀÖ…¶¢Ã±¿ …¶¢À¶mçò†±ÀµÀhÉ | …±ÀµÀ…lÐï»¨lµï-†hµê…i¶¢ñ‡h¸ | </w:t>
      </w:r>
    </w:p>
    <w:p w:rsidR="00901E2D" w:rsidRDefault="00901E2D" w:rsidP="00E51AE3">
      <w:pPr>
        <w:pStyle w:val="Telugu-Veda"/>
      </w:pPr>
      <w:r w:rsidRPr="00901E2D">
        <w:lastRenderedPageBreak/>
        <w:t xml:space="preserve">C†±¼…¶¨àA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±ÀµÀiÖ†cÛ …Oºñ±ÀµÀ‡hÉ | …CS¼é-¶ªålµ†¶mÀ Ê¢lûµi | …C¶¥Å†h¸¶ªB †¶¥Åh¸…¶ª¶¥Û | </w:t>
      </w:r>
      <w:r w:rsidRPr="000F5EE2">
        <w:rPr>
          <w:rFonts w:ascii="BRH Telugu RN" w:hAnsi="BRH Telugu RN" w:cs="BRH Telugu RN"/>
        </w:rPr>
        <w:t>117 (10</w:t>
      </w:r>
      <w:r w:rsidRPr="00901E2D">
        <w:t>)</w:t>
      </w:r>
    </w:p>
    <w:p w:rsidR="004458B4" w:rsidRPr="00901E2D" w:rsidRDefault="004458B4" w:rsidP="004458B4">
      <w:pPr>
        <w:pStyle w:val="NoSpacing"/>
      </w:pPr>
    </w:p>
    <w:p w:rsidR="00901E2D" w:rsidRPr="00901E2D" w:rsidRDefault="00901E2D" w:rsidP="004458B4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T.A.1.27.5</w:t>
      </w:r>
    </w:p>
    <w:p w:rsidR="00901E2D" w:rsidRPr="00901E2D" w:rsidRDefault="00901E2D" w:rsidP="00E51AE3">
      <w:pPr>
        <w:pStyle w:val="Telugu-Veda"/>
      </w:pPr>
      <w:r w:rsidRPr="00901E2D">
        <w:t>…±ÀµÀY¹ö…mÐ ±ÀÉÀ„†¶pï…±ÀµÀYö†¶mB | †¶ªö±µï…mÐå m¸‡Êp°µÊmå | E†¶mçò-…¶¢ÀS¼é†cÛ ±ÀÉÀ …£lµÀB | »ª†Oµh¸ E¶¢ …¶ªA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±ÀµÀ†nå | …±µ¦î†tûB-¶ª…¶¢ÀÀl¿†±¼h¸B | </w:t>
      </w:r>
    </w:p>
    <w:p w:rsidR="00901E2D" w:rsidRPr="00901E2D" w:rsidRDefault="00901E2D" w:rsidP="00E51AE3">
      <w:pPr>
        <w:pStyle w:val="Telugu-Veda"/>
      </w:pPr>
      <w:r w:rsidRPr="00901E2D">
        <w:t xml:space="preserve">…C«¸î-…vÑôO¸†lµ-¶¢ÀÀ…©¸îVµÛ | …sÀÀ»¨†tû-±µl¸h³-…¶pÅ¦é†tûB | </w:t>
      </w:r>
    </w:p>
    <w:p w:rsidR="00901E2D" w:rsidRDefault="00901E2D" w:rsidP="00E51AE3">
      <w:pPr>
        <w:pStyle w:val="Telugu-Veda"/>
      </w:pPr>
      <w:r w:rsidRPr="00901E2D">
        <w:t>C†Êp…hµ ¤…hµ £ †Vµ ¶ª…±µêh¸†hµB | ±ÀÉÀ„…hµñ ¶ªæ †¶pÁ…±¸g¸ ±ÀÉÀ …</w:t>
      </w:r>
      <w:r w:rsidR="00427BF3">
        <w:br/>
      </w:r>
      <w:r w:rsidRPr="00901E2D">
        <w:t>Vµ ¶mÃ†hµm¸B</w:t>
      </w:r>
      <w:r w:rsidR="00427BF3">
        <w:t xml:space="preserve"> </w:t>
      </w:r>
      <w:r w:rsidRPr="00901E2D">
        <w:t xml:space="preserve">| C†¶¬Ñtû-…±µl¼í-…±µOµÀå…tû-†±µöþïOµåA | </w:t>
      </w:r>
      <w:r w:rsidRPr="000F5EE2">
        <w:rPr>
          <w:rFonts w:ascii="BRH Telugu RN" w:hAnsi="BRH Telugu RN" w:cs="BRH Telugu RN"/>
        </w:rPr>
        <w:t>118 (10</w:t>
      </w:r>
      <w:r w:rsidRPr="00901E2D">
        <w:t>)</w:t>
      </w:r>
    </w:p>
    <w:p w:rsidR="004458B4" w:rsidRPr="00901E2D" w:rsidRDefault="004458B4" w:rsidP="004458B4">
      <w:pPr>
        <w:pStyle w:val="NoSpacing"/>
      </w:pPr>
    </w:p>
    <w:p w:rsidR="00901E2D" w:rsidRPr="00901E2D" w:rsidRDefault="00901E2D" w:rsidP="004458B4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T.A.1.27.6</w:t>
      </w:r>
    </w:p>
    <w:p w:rsidR="00901E2D" w:rsidRPr="00901E2D" w:rsidRDefault="00901E2D" w:rsidP="00E51AE3">
      <w:pPr>
        <w:pStyle w:val="Telugu-Veda"/>
      </w:pPr>
      <w:r w:rsidRPr="00901E2D">
        <w:t xml:space="preserve">…±ÀµÀÈ¢Ã †lµl¸hµö-…¶¢«¸†¶m¶¢ÀËÈªþî | ¶mÅ †¶¢ÀÀg¶mÀå ¶mÅ …q¸hµö†±µïB | </w:t>
      </w:r>
    </w:p>
    <w:p w:rsidR="00901E2D" w:rsidRPr="000F5EE2" w:rsidRDefault="00901E2D" w:rsidP="00E51AE3">
      <w:pPr>
        <w:pStyle w:val="Telugu-Veda"/>
        <w:rPr>
          <w:rFonts w:ascii="BRH Telugu RN" w:hAnsi="BRH Telugu RN" w:cs="BRH Telugu RN"/>
        </w:rPr>
      </w:pPr>
      <w:r w:rsidRPr="00901E2D">
        <w:t>…C…OµÅ©¸à ±ÀÉÀ …Vµ OµÅ†¶¨àY¹B | …OµÀ¶¢Ã†±¿¶¨À …Oµo†o¶¨À | …Y¹±¼†g½¶¨À …Vµ ±ÀÉÀ …»¬h¸B</w:t>
      </w:r>
      <w:r w:rsidR="004458B4">
        <w:t xml:space="preserve"> </w:t>
      </w:r>
      <w:r w:rsidRPr="00901E2D">
        <w:t xml:space="preserve">| ±É†hµB ¾p…h¸ D†gâ¾ph¸B | C†U¹Ø±É¶¨À …Vµ ±ÀÉÀ …¶¬Àh¸B | …Gsûµ‡±ÀµÃ´m ¶pÁ†hµñ qÕ…hµñO¸´m | …±ÀµÀÀ…Ê¢„¶¬A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…±ÀµÀ¶¢À±¸†YS¸´m | …¶¥hµ£À¶mÀé …¶¥±µ†lµB | </w:t>
      </w:r>
      <w:r w:rsidRPr="000F5EE2">
        <w:rPr>
          <w:rFonts w:ascii="BRH Telugu RN" w:hAnsi="BRH Telugu RN" w:cs="BRH Telugu RN"/>
        </w:rPr>
        <w:t>119 (10)</w:t>
      </w:r>
    </w:p>
    <w:p w:rsidR="00901E2D" w:rsidRPr="00901E2D" w:rsidRDefault="00901E2D" w:rsidP="00864AAD">
      <w:pPr>
        <w:pStyle w:val="NoSpacing"/>
      </w:pPr>
    </w:p>
    <w:p w:rsidR="00901E2D" w:rsidRPr="00901E2D" w:rsidRDefault="00901E2D" w:rsidP="00E51AE3">
      <w:pPr>
        <w:pStyle w:val="Telugu-Veda"/>
      </w:pPr>
      <w:r w:rsidRPr="00901E2D">
        <w:t xml:space="preserve">C…lÐ ±ÀµÀlµìò†¶¬î £…vsA | …»p…hµÅg¸†cÛ …±ÀµÀ¶¢À†¶ªï Vµ | ¶¢†±µÀ…g-«¸ï†¦ömÐ-…±µSÉéB | …¶¢À±µÀ‡h¸cÛ …£¶®†±ÀµÀ«¸A | …O¸…¶¢À…¶pñ±ÀµÀ†¶¢gA Ê¢À C¶ªÀå | ¶ª †Ê¬ï¢¸†»ªî …¶ªm¸†hµ¶mB | </w:t>
      </w:r>
    </w:p>
    <w:p w:rsidR="00901E2D" w:rsidRPr="000F5EE2" w:rsidRDefault="00901E2D" w:rsidP="00E51AE3">
      <w:pPr>
        <w:pStyle w:val="Telugu-Veda"/>
        <w:rPr>
          <w:rFonts w:ascii="BRH Telugu RN" w:hAnsi="BRH Telugu RN" w:cs="BRH Telugu RN"/>
        </w:rPr>
      </w:pPr>
      <w:r w:rsidRPr="00901E2D">
        <w:lastRenderedPageBreak/>
        <w:t xml:space="preserve">Ei m¸OÐ sñ»¬î¶¥ñ†¢Ð ±¸…±ÀÇÃ lûµ¶mA | </w:t>
      </w:r>
      <w:r w:rsidR="00427BF3">
        <w:br/>
      </w:r>
      <w:r w:rsidRPr="00901E2D">
        <w:t xml:space="preserve">…¶pÁh¸ñm¸†qÒ …lÉ¤…±¼¶®†»¬h¸ | </w:t>
      </w:r>
      <w:r w:rsidRPr="000F5EE2">
        <w:rPr>
          <w:rFonts w:ascii="BRH Telugu RN" w:hAnsi="BRH Telugu RN" w:cs="BRH Telugu RN"/>
        </w:rPr>
        <w:t>120 (8)</w:t>
      </w:r>
    </w:p>
    <w:p w:rsidR="00901E2D" w:rsidRPr="00901E2D" w:rsidRDefault="00901E2D" w:rsidP="00E51AE3">
      <w:pPr>
        <w:pStyle w:val="Telugu-Veda"/>
        <w:rPr>
          <w:rFonts w:ascii="BRH Telugu" w:hAnsi="BRH Telugu" w:cs="BRH Telugu"/>
        </w:rPr>
      </w:pPr>
      <w:r w:rsidRPr="00901E2D">
        <w:rPr>
          <w:rFonts w:ascii="BRH Telugu" w:hAnsi="BRH Telugu" w:cs="BRH Telugu"/>
        </w:rPr>
        <w:t xml:space="preserve">§ñ Vû¸±ÀµÃ-¶ªÀ¶¢±µÛv¹¶¢Ãì ¶ªÊ¢Àhµ §ñ ¶ªÀ±µïm¸±¸±ÀµÀg «¸ö£ÀÊm ¶m¶¢ÀB| </w:t>
      </w:r>
    </w:p>
    <w:p w:rsidR="00901E2D" w:rsidRDefault="00901E2D" w:rsidP="00E51AE3">
      <w:pPr>
        <w:pStyle w:val="Telugu-Veda"/>
        <w:rPr>
          <w:rFonts w:ascii="BRH Telugu" w:hAnsi="BRH Telugu" w:cs="BRH Telugu"/>
        </w:rPr>
      </w:pPr>
      <w:r w:rsidRPr="00901E2D">
        <w:rPr>
          <w:rFonts w:ascii="BRH Telugu" w:hAnsi="BRH Telugu" w:cs="BRH Telugu"/>
        </w:rPr>
        <w:t xml:space="preserve">MA ¶mÈ¢Ã m¸±¸±ÀµÀg¸±ÀµÀ || </w:t>
      </w:r>
      <w:r w:rsidRPr="000F5EE2">
        <w:rPr>
          <w:rFonts w:ascii="BRH Telugu RN" w:hAnsi="BRH Telugu RN" w:cs="BRH Telugu RN"/>
        </w:rPr>
        <w:t>27</w:t>
      </w:r>
      <w:r w:rsidRPr="00901E2D">
        <w:rPr>
          <w:rFonts w:ascii="BRH Telugu" w:hAnsi="BRH Telugu" w:cs="BRH Telugu"/>
        </w:rPr>
        <w:t xml:space="preserve"> ||</w:t>
      </w:r>
    </w:p>
    <w:p w:rsidR="004458B4" w:rsidRPr="00901E2D" w:rsidRDefault="004458B4" w:rsidP="004458B4">
      <w:pPr>
        <w:pStyle w:val="NoSpacing"/>
      </w:pPr>
    </w:p>
    <w:p w:rsidR="00901E2D" w:rsidRPr="00901E2D" w:rsidRDefault="00901E2D" w:rsidP="004458B4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T.A.1.28.1</w:t>
      </w:r>
    </w:p>
    <w:p w:rsidR="00901E2D" w:rsidRPr="00901E2D" w:rsidRDefault="00901E2D" w:rsidP="00E51AE3">
      <w:pPr>
        <w:pStyle w:val="Telugu-Veda"/>
      </w:pPr>
      <w:r w:rsidRPr="00901E2D">
        <w:t>£‡§…±¿øþäA SµÅ†lûµñ-§±¿øþäcÛ | CÊp†hÐ n±³…</w:t>
      </w:r>
      <w:proofErr w:type="gramStart"/>
      <w:r w:rsidRPr="00901E2D">
        <w:t>sÀÀi(</w:t>
      </w:r>
      <w:proofErr w:type="gramEnd"/>
      <w:r w:rsidRPr="00901E2D">
        <w:t xml:space="preserve">S³î) †¶¬kµB | </w:t>
      </w:r>
    </w:p>
    <w:p w:rsidR="00901E2D" w:rsidRPr="00901E2D" w:rsidRDefault="00901E2D" w:rsidP="00E51AE3">
      <w:pPr>
        <w:pStyle w:val="Telugu-Veda"/>
      </w:pPr>
      <w:r w:rsidRPr="00901E2D">
        <w:t xml:space="preserve">¶p±¼s¹lûµ(S³Ø) †Ê¥öhµ…OµÀ°µA | …nYUÙ(†S³î) ¶¥…svÑ†lµ±µA | …¶ª h¸´m …¢¸V¸ï†±ÀµÀ±ÀµÃ …¶ª¶¬ | C…SÉé m¸†¶¥±ÀµÀ …¶ª¶mçýÅ†¶¥B | …F…±¸øþï…¶ªÃ±ÀÉÀ †sÀ…sûµÀ°¸A | …¶¢À¶mÀïA …OµÅh¸ïA †Vµ l¿lû¼±É | ±µ†kÉ¶m Oº(S³î)…¶¥ÀO¸†¶¢h¸ | C…SÉé m¸†¶¥±ÀµÀ …¶ª¶mçýÅ†¶¥B | </w:t>
      </w:r>
      <w:r w:rsidRPr="000F5EE2">
        <w:rPr>
          <w:rFonts w:ascii="BRH Telugu RN" w:hAnsi="BRH Telugu RN" w:cs="BRH Telugu RN"/>
        </w:rPr>
        <w:t>121 (10</w:t>
      </w:r>
      <w:r w:rsidRPr="00901E2D">
        <w:t>)</w:t>
      </w:r>
    </w:p>
    <w:p w:rsidR="00901E2D" w:rsidRPr="00901E2D" w:rsidRDefault="00901E2D" w:rsidP="00E51AE3">
      <w:pPr>
        <w:pStyle w:val="Telugu-Veda"/>
        <w:rPr>
          <w:rFonts w:ascii="BRH Telugu" w:hAnsi="BRH Telugu" w:cs="BRH Telugu"/>
        </w:rPr>
      </w:pPr>
      <w:r w:rsidRPr="00901E2D">
        <w:rPr>
          <w:rFonts w:ascii="BRH Telugu" w:hAnsi="BRH Telugu" w:cs="BRH Telugu"/>
        </w:rPr>
        <w:t xml:space="preserve">§ñ Vû¸±ÀµÃ-¶ªÀ¶¢±µÛv¹¶¢Ãì ¶ªÊ¢Àhµ §ñ ¶ªÀ±µïm¸±¸±ÀµÀg «¸ö£ÀÊm ¶m¶¢ÀB| </w:t>
      </w:r>
    </w:p>
    <w:p w:rsidR="00901E2D" w:rsidRDefault="00901E2D" w:rsidP="00E51AE3">
      <w:pPr>
        <w:pStyle w:val="Telugu-Veda"/>
        <w:rPr>
          <w:rFonts w:ascii="BRH Telugu" w:hAnsi="BRH Telugu" w:cs="BRH Telugu"/>
        </w:rPr>
      </w:pPr>
      <w:r w:rsidRPr="00901E2D">
        <w:rPr>
          <w:rFonts w:ascii="BRH Telugu" w:hAnsi="BRH Telugu" w:cs="BRH Telugu"/>
        </w:rPr>
        <w:t xml:space="preserve">MA ¶mÈ¢Ã m¸±¸±ÀµÀg¸±ÀµÀ || </w:t>
      </w:r>
      <w:r w:rsidRPr="000F5EE2">
        <w:rPr>
          <w:rFonts w:ascii="BRH Telugu RN" w:hAnsi="BRH Telugu RN" w:cs="BRH Telugu RN"/>
        </w:rPr>
        <w:t>28</w:t>
      </w:r>
      <w:r w:rsidRPr="00901E2D">
        <w:rPr>
          <w:rFonts w:ascii="BRH Telugu" w:hAnsi="BRH Telugu" w:cs="BRH Telugu"/>
        </w:rPr>
        <w:t xml:space="preserve"> ||</w:t>
      </w:r>
    </w:p>
    <w:p w:rsidR="00A1527B" w:rsidRPr="00901E2D" w:rsidRDefault="00A1527B" w:rsidP="00A1527B">
      <w:pPr>
        <w:pStyle w:val="NoSpacing"/>
      </w:pPr>
    </w:p>
    <w:p w:rsidR="00901E2D" w:rsidRPr="00901E2D" w:rsidRDefault="00901E2D" w:rsidP="00A1527B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T.A.1.29.1</w:t>
      </w:r>
    </w:p>
    <w:p w:rsidR="00901E2D" w:rsidRPr="00901E2D" w:rsidRDefault="00901E2D" w:rsidP="00E51AE3">
      <w:pPr>
        <w:pStyle w:val="Telugu-Veda"/>
      </w:pPr>
      <w:r w:rsidRPr="00901E2D">
        <w:t xml:space="preserve">…¶p±µÝ†m¸ï…±ÀµÀ ¶pñ†S¸±ÀµÀhµ | …l¼¶¢…¶ªÀêh¸ñ†±ÀµÀ …¤ÀfûµÀ‡Ê¨ | ¶ª †mÐ …±ÀµÀ¶¢†¶ª£ÀVµÜhµÀ | …ElµA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¶¢†VµB …¶p±µÝ†m¸ï±ÀµÀ …¶ªö±¸‡YÉ | …¶¬ÅlÐ …C¶ªåþö†¶må…±µ¶må-†lµÀï±ÀÇÃhµ | …¶¢À…±ÀÇÃsûµÃ±¸ö†hÐ …£¶¥ö†OµÅ¶¨à±ÀµÀB </w:t>
      </w:r>
      <w:r w:rsidR="00427BF3">
        <w:br/>
      </w:r>
      <w:r w:rsidRPr="00901E2D">
        <w:t xml:space="preserve">¶ª…¶måþöÊªî | …¶ªÀ…»p…¶pêv¹ M†¶¨lû¿±³ …lÉ¶¢†SÐq¸B | ±ÀÇÃ Sµ…±µí-È¢Ã†¶¨lû¿m¸A | Sµ¢¸‡U³…OµÅgÑhµï†±µöh¸A | …¶p±µÝ†¶mïB ¶pÁ…±µÀ¾¨‡g¸A | </w:t>
      </w:r>
      <w:r w:rsidRPr="000F5EE2">
        <w:rPr>
          <w:rFonts w:ascii="BRH Telugu RN" w:hAnsi="BRH Telugu RN" w:cs="BRH Telugu RN"/>
        </w:rPr>
        <w:t>122 (10</w:t>
      </w:r>
      <w:r w:rsidRPr="00901E2D">
        <w:t>)</w:t>
      </w:r>
    </w:p>
    <w:p w:rsidR="00901E2D" w:rsidRPr="00901E2D" w:rsidRDefault="00901E2D" w:rsidP="00E51AE3">
      <w:pPr>
        <w:pStyle w:val="Telugu-Veda"/>
        <w:rPr>
          <w:rFonts w:ascii="BRH Telugu" w:hAnsi="BRH Telugu" w:cs="BRH Telugu"/>
        </w:rPr>
      </w:pPr>
      <w:r w:rsidRPr="00901E2D">
        <w:rPr>
          <w:rFonts w:ascii="BRH Telugu" w:hAnsi="BRH Telugu" w:cs="BRH Telugu"/>
        </w:rPr>
        <w:t xml:space="preserve">§ñ Vû¸±ÀµÃ-¶ªÀ¶¢±µÛv¹¶¢Ãì ¶ªÊ¢Àhµ §ñ ¶ªÀ±µïm¸±¸±ÀµÀg «¸ö£ÀÊm ¶m¶¢ÀB| </w:t>
      </w:r>
    </w:p>
    <w:p w:rsidR="00901E2D" w:rsidRDefault="00901E2D" w:rsidP="00E51AE3">
      <w:pPr>
        <w:pStyle w:val="Telugu-Veda"/>
        <w:rPr>
          <w:rFonts w:ascii="BRH Telugu" w:hAnsi="BRH Telugu" w:cs="BRH Telugu"/>
        </w:rPr>
      </w:pPr>
      <w:r w:rsidRPr="00901E2D">
        <w:rPr>
          <w:rFonts w:ascii="BRH Telugu" w:hAnsi="BRH Telugu" w:cs="BRH Telugu"/>
        </w:rPr>
        <w:t xml:space="preserve">MA ¶mÈ¢Ã m¸±¸±ÀµÀg¸±ÀµÀ || </w:t>
      </w:r>
      <w:r w:rsidRPr="000F5EE2">
        <w:rPr>
          <w:rFonts w:ascii="BRH Telugu RN" w:hAnsi="BRH Telugu RN" w:cs="BRH Telugu RN"/>
        </w:rPr>
        <w:t xml:space="preserve">29 </w:t>
      </w:r>
      <w:r w:rsidRPr="00901E2D">
        <w:rPr>
          <w:rFonts w:ascii="BRH Telugu" w:hAnsi="BRH Telugu" w:cs="BRH Telugu"/>
        </w:rPr>
        <w:t>||</w:t>
      </w:r>
    </w:p>
    <w:p w:rsidR="00A1527B" w:rsidRPr="00901E2D" w:rsidRDefault="00A1527B" w:rsidP="00A1527B">
      <w:pPr>
        <w:pStyle w:val="NoSpacing"/>
      </w:pPr>
    </w:p>
    <w:p w:rsidR="00901E2D" w:rsidRPr="00901E2D" w:rsidRDefault="00901E2D" w:rsidP="00A1527B">
      <w:pPr>
        <w:pStyle w:val="3-Eng-Subheading-VedaVMSTelugu"/>
        <w:rPr>
          <w:rFonts w:ascii="BRH Telugu" w:hAnsi="BRH Telugu" w:cs="BRH Telugu"/>
          <w:sz w:val="40"/>
        </w:rPr>
      </w:pPr>
      <w:r w:rsidRPr="00901E2D">
        <w:lastRenderedPageBreak/>
        <w:t>T.A.1.30.1</w:t>
      </w:r>
    </w:p>
    <w:p w:rsidR="00901E2D" w:rsidRPr="00901E2D" w:rsidRDefault="00901E2D" w:rsidP="00E723D9">
      <w:pPr>
        <w:pStyle w:val="Telugu-Veda"/>
      </w:pPr>
      <w:r w:rsidRPr="00901E2D">
        <w:t xml:space="preserve">¶pÁ†¶m±¸îËÈ¢Àiåþö…nçò±ÀµÀA | ¶pÁ…¶m±¸…±ÀµÀÀB ¶pÁ…¶m±µí†SµB | ¶pÁ…¶m±³ s¹ñ†¶¬îg-ËÈ¢ÀhµÀ ¶¢Ã | ¶pÁ…¶m±³ lµñ†£g ËÈ¢ÀhµÀ ¶¢Ã | ±ÀµÀ…Êmî„lµï ±É†hµB ¶pÅ…k¼¤¶¢À«¸Ö†´m | ±ÀµÀlÐ†¶¨lû¿…±µ¶pï†¶ª…±µl³-±ÀµÀl¸†¶pB | …Elµ¶måh³ ¶pÁ…¶m±¸†lµlÉ | …l¿…±¸Ù…±ÀµÀÀh¸åþö…±ÀµÀ ¶¢†±µÛÊª | ±ÀµÀ…Êmî ±É…hµB ¶pñ†»ªVµïhÉ | </w:t>
      </w:r>
    </w:p>
    <w:p w:rsidR="00901E2D" w:rsidRPr="00901E2D" w:rsidRDefault="00901E2D" w:rsidP="00E723D9">
      <w:pPr>
        <w:pStyle w:val="Telugu-Veda"/>
      </w:pPr>
      <w:r w:rsidRPr="00901E2D">
        <w:t xml:space="preserve">±ÀµÀ…¶mî D†Y¹±ÀµÀ…hÉ ¶pÁ†¶mB | hÉ†¶m ¶¢Ã…¶¢À¶¢ÀÅ†hµA OµÀ±µÀ | </w:t>
      </w:r>
      <w:r w:rsidR="00427BF3">
        <w:br/>
      </w:r>
      <w:r w:rsidRPr="00901E2D">
        <w:t xml:space="preserve">hÉ†¶m ¶ªÀ…¶pñY†¶ªUÂÖ±µÀ | </w:t>
      </w:r>
      <w:r w:rsidRPr="000F5EE2">
        <w:rPr>
          <w:rFonts w:ascii="BRH Telugu RN" w:hAnsi="BRH Telugu RN" w:cs="BRH Telugu RN"/>
        </w:rPr>
        <w:t>123 (12</w:t>
      </w:r>
      <w:r w:rsidRPr="00901E2D">
        <w:t>)</w:t>
      </w:r>
    </w:p>
    <w:p w:rsidR="00901E2D" w:rsidRPr="00901E2D" w:rsidRDefault="00901E2D" w:rsidP="00E723D9">
      <w:pPr>
        <w:pStyle w:val="Telugu-Veda"/>
        <w:rPr>
          <w:rFonts w:ascii="BRH Telugu" w:hAnsi="BRH Telugu" w:cs="BRH Telugu"/>
        </w:rPr>
      </w:pPr>
      <w:r w:rsidRPr="00901E2D">
        <w:rPr>
          <w:rFonts w:ascii="BRH Telugu" w:hAnsi="BRH Telugu" w:cs="BRH Telugu"/>
        </w:rPr>
        <w:t xml:space="preserve">§ñ Vû¸±ÀµÃ-¶ªÀ¶¢±µÛv¹¶¢Ãì ¶ªÊ¢Àhµ §ñ ¶ªÀ±µïm¸±¸±ÀµÀg «¸ö£ÀÊm ¶m¶¢ÀB| </w:t>
      </w:r>
    </w:p>
    <w:p w:rsidR="00901E2D" w:rsidRDefault="00901E2D" w:rsidP="00E723D9">
      <w:pPr>
        <w:pStyle w:val="Telugu-Veda"/>
        <w:rPr>
          <w:rFonts w:ascii="BRH Telugu" w:hAnsi="BRH Telugu" w:cs="BRH Telugu"/>
        </w:rPr>
      </w:pPr>
      <w:r w:rsidRPr="00901E2D">
        <w:rPr>
          <w:rFonts w:ascii="BRH Telugu" w:hAnsi="BRH Telugu" w:cs="BRH Telugu"/>
        </w:rPr>
        <w:t xml:space="preserve">MA ¶mÈ¢Ã m¸±¸±ÀµÀg¸±ÀµÀ || </w:t>
      </w:r>
      <w:r w:rsidRPr="000F5EE2">
        <w:rPr>
          <w:rFonts w:ascii="BRH Telugu RN" w:hAnsi="BRH Telugu RN" w:cs="BRH Telugu RN"/>
        </w:rPr>
        <w:t>30</w:t>
      </w:r>
      <w:r w:rsidRPr="00901E2D">
        <w:rPr>
          <w:rFonts w:ascii="BRH Telugu" w:hAnsi="BRH Telugu" w:cs="BRH Telugu"/>
        </w:rPr>
        <w:t xml:space="preserve"> ||</w:t>
      </w:r>
    </w:p>
    <w:p w:rsidR="00A1527B" w:rsidRPr="00901E2D" w:rsidRDefault="00A1527B" w:rsidP="00A1527B">
      <w:pPr>
        <w:pStyle w:val="NoSpacing"/>
      </w:pPr>
    </w:p>
    <w:p w:rsidR="00901E2D" w:rsidRPr="00901E2D" w:rsidRDefault="00901E2D" w:rsidP="00A1527B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T.A.1.31.1</w:t>
      </w:r>
    </w:p>
    <w:p w:rsidR="00901E2D" w:rsidRPr="00901E2D" w:rsidRDefault="00901E2D" w:rsidP="00E723D9">
      <w:pPr>
        <w:pStyle w:val="Telugu-Veda"/>
      </w:pPr>
      <w:r w:rsidRPr="00901E2D">
        <w:t>…Clµí±ÀµÀ-»ªå…±Ðlû¸ †Y¹±ÀµÀhµ | hµ†¶¢ ËÈ¢¶¥ñ…¶¢</w:t>
      </w:r>
      <w:proofErr w:type="gramStart"/>
      <w:r w:rsidRPr="00901E2D">
        <w:t>gB</w:t>
      </w:r>
      <w:proofErr w:type="gramEnd"/>
      <w:r w:rsidRPr="00901E2D">
        <w:t xml:space="preserve"> †¶ªl¸ | i†±Ð lûÉ»¬ ¶ª…¶ph¸é†¶méB | ±ÀÉÀ C…qÒ„¶¥é†nå OÉ…Vµ¶m | …h¸ö¾¨àòA …¶¢Ã±ÀµÃA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‡¶¢¶¥ñ…¶¢gB | </w:t>
      </w:r>
    </w:p>
    <w:p w:rsidR="00901E2D" w:rsidRPr="00901E2D" w:rsidRDefault="00901E2D" w:rsidP="00E723D9">
      <w:pPr>
        <w:pStyle w:val="Telugu-Veda"/>
      </w:pPr>
      <w:r w:rsidRPr="00901E2D">
        <w:t>±µk</w:t>
      </w:r>
      <w:proofErr w:type="gramStart"/>
      <w:r w:rsidRPr="00901E2D">
        <w:t>µ(</w:t>
      </w:r>
      <w:proofErr w:type="gramEnd"/>
      <w:r w:rsidRPr="00901E2D">
        <w:t xml:space="preserve">†S³î) ¶ª¶¬…¶ªñ ¶¢†¶mÀè±µA | …¶pÁ…±µÀ…¶¥ÛOµñ(S³î) ¶ª†¶¬«¸ñ¶¥öA | </w:t>
      </w:r>
    </w:p>
    <w:p w:rsidR="00901E2D" w:rsidRPr="00901E2D" w:rsidRDefault="00901E2D" w:rsidP="00E723D9">
      <w:pPr>
        <w:pStyle w:val="Telugu-Veda"/>
      </w:pPr>
      <w:r w:rsidRPr="00901E2D">
        <w:t xml:space="preserve">D…«¸æ ±ÀµÃ†±ÀµÃ»¬ mÐ …swA | ±ÀµÀ†ËÈªþî …sûµÃh¸†n …sw¶¢Ã†¶¢¶¬nå | </w:t>
      </w:r>
    </w:p>
    <w:p w:rsidR="00901E2D" w:rsidRDefault="00901E2D" w:rsidP="00E723D9">
      <w:pPr>
        <w:pStyle w:val="Telugu-Veda"/>
      </w:pPr>
      <w:r w:rsidRPr="00901E2D">
        <w:t xml:space="preserve">lûµ…¶mU¹Ø…¢Ð ¶¬…»ªå »¬†±µ…gï¶¢À¥¹ö†´m | </w:t>
      </w:r>
      <w:r w:rsidRPr="000F5EE2">
        <w:rPr>
          <w:rFonts w:ascii="BRH Telugu RN" w:hAnsi="BRH Telugu RN" w:cs="BRH Telugu RN"/>
        </w:rPr>
        <w:t>124 (10</w:t>
      </w:r>
      <w:r w:rsidRPr="00901E2D">
        <w:t>)</w:t>
      </w:r>
    </w:p>
    <w:p w:rsidR="00A1527B" w:rsidRPr="00901E2D" w:rsidRDefault="00A1527B" w:rsidP="004C331D">
      <w:pPr>
        <w:pStyle w:val="NoSpacing"/>
      </w:pPr>
    </w:p>
    <w:p w:rsidR="00901E2D" w:rsidRPr="00901E2D" w:rsidRDefault="00901E2D" w:rsidP="00A1527B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T.A.1.31.2</w:t>
      </w:r>
    </w:p>
    <w:p w:rsidR="00901E2D" w:rsidRPr="00901E2D" w:rsidRDefault="00901E2D" w:rsidP="00E723D9">
      <w:pPr>
        <w:pStyle w:val="Telugu-Veda"/>
      </w:pPr>
      <w:r w:rsidRPr="00901E2D">
        <w:t>C†«¸¶¢À ¶ªÀ…¶¢ÀhÓ …±ÀµÀZß†±ÀµÀ¶ªï | ¦ñ…±ÀµÀA t…sûµñhÐ „†¶mé¶¢ÀÀRA …£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±¸‡YA| </w:t>
      </w:r>
    </w:p>
    <w:p w:rsidR="00427BF3" w:rsidRDefault="00901E2D" w:rsidP="00E723D9">
      <w:pPr>
        <w:pStyle w:val="Telugu-Veda"/>
      </w:pPr>
      <w:r w:rsidRPr="00901E2D">
        <w:t xml:space="preserve">…¶ªÀ…lµ…±³…¶¥Êm †Vµ …OÓñcÉÛ †Vµ | …ËÈ¢À…m¸SÉ †Vµ …¶¢À¶®†S¼±Ó | </w:t>
      </w:r>
    </w:p>
    <w:p w:rsidR="00901E2D" w:rsidRDefault="00901E2D" w:rsidP="00E723D9">
      <w:pPr>
        <w:pStyle w:val="Telugu-Veda"/>
      </w:pPr>
      <w:r w:rsidRPr="00901E2D">
        <w:lastRenderedPageBreak/>
        <w:t>…¶¥hµ…l¸öd¹à†±µSµ…¶¢Àm¸å | …¶</w:t>
      </w:r>
      <w:proofErr w:type="gramStart"/>
      <w:r w:rsidRPr="00901E2D">
        <w:t>ª(</w:t>
      </w:r>
      <w:proofErr w:type="gramEnd"/>
      <w:r w:rsidRPr="00901E2D">
        <w:t xml:space="preserve">…S³î)¶®…±µïA ¶m†Sµ…±µA hµ†¶¢ | Ei ¶¢À‡m¸åòB | Oµ†vÑê„hµ …H±µèþöA | ±ÀµÀ…l¼ s…w(…S³î) ¶¬‡±Éh³ | …»¬…±µ…gï…m¸sûµ†±ÀÉÀ £…hµÀlµ†±ÀÉÀ OÓ…sÉ±¸…±ÀµÃ±ÀµÀA †swB | </w:t>
      </w:r>
      <w:r w:rsidRPr="000F5EE2">
        <w:rPr>
          <w:rFonts w:ascii="BRH Telugu RN" w:hAnsi="BRH Telugu RN" w:cs="BRH Telugu RN"/>
        </w:rPr>
        <w:t>125 (10</w:t>
      </w:r>
      <w:r w:rsidRPr="00901E2D">
        <w:t>)</w:t>
      </w:r>
    </w:p>
    <w:p w:rsidR="00A1527B" w:rsidRPr="00901E2D" w:rsidRDefault="00A1527B" w:rsidP="00A1527B">
      <w:pPr>
        <w:pStyle w:val="NoSpacing"/>
      </w:pPr>
    </w:p>
    <w:p w:rsidR="00901E2D" w:rsidRPr="00901E2D" w:rsidRDefault="00901E2D" w:rsidP="00A1527B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T.A.1.31.3</w:t>
      </w:r>
    </w:p>
    <w:p w:rsidR="00901E2D" w:rsidRPr="00901E2D" w:rsidRDefault="00901E2D" w:rsidP="00E723D9">
      <w:pPr>
        <w:pStyle w:val="Telugu-Veda"/>
      </w:pPr>
      <w:r w:rsidRPr="00901E2D">
        <w:t xml:space="preserve">¶ª±µösûµÃh¸lû¼¶phµ±ÀÉÀ ¶m†¶¢À …Ei | Ckµ </w:t>
      </w:r>
      <w:proofErr w:type="gramStart"/>
      <w:r w:rsidRPr="00901E2D">
        <w:t>sw(</w:t>
      </w:r>
      <w:proofErr w:type="gramEnd"/>
      <w:r w:rsidRPr="00901E2D">
        <w:t xml:space="preserve">S³î) ¶¬ÅhÐö†¶pi…Ê¨áhµ | </w:t>
      </w:r>
    </w:p>
    <w:p w:rsidR="00901E2D" w:rsidRPr="00901E2D" w:rsidRDefault="00901E2D" w:rsidP="00E723D9">
      <w:pPr>
        <w:pStyle w:val="Telugu-Veda"/>
      </w:pPr>
      <w:r w:rsidRPr="00901E2D">
        <w:t xml:space="preserve">…°µhµñA …°µhµñA </w:t>
      </w:r>
      <w:r w:rsidRPr="00901E2D">
        <w:rPr>
          <w:rFonts w:ascii="BRH Devanagari" w:hAnsi="BRH Devanagari" w:cs="BRH Devanagari"/>
        </w:rPr>
        <w:t>Æ</w:t>
      </w:r>
      <w:r w:rsidRPr="00901E2D">
        <w:t>‡ËÈ¢¶¥ñ…¶¢gB | s¹ñ¶¬î†g¸ ¶¢…±Àµ</w:t>
      </w:r>
      <w:proofErr w:type="gramStart"/>
      <w:r w:rsidRPr="00901E2D">
        <w:t>À(</w:t>
      </w:r>
      <w:proofErr w:type="gramEnd"/>
      <w:r w:rsidRPr="00901E2D">
        <w:t xml:space="preserve">…S³Ø) ¶ªîB | </w:t>
      </w:r>
    </w:p>
    <w:p w:rsidR="00901E2D" w:rsidRPr="00901E2D" w:rsidRDefault="00901E2D" w:rsidP="00E723D9">
      <w:pPr>
        <w:pStyle w:val="Telugu-Veda"/>
      </w:pPr>
      <w:r w:rsidRPr="00901E2D">
        <w:t>¶m†¶¢ÀÊªå C…¶ªÀå ¶¢Ã †¶¢Ã »</w:t>
      </w:r>
      <w:proofErr w:type="gramStart"/>
      <w:r w:rsidRPr="00901E2D">
        <w:t>¬(</w:t>
      </w:r>
      <w:proofErr w:type="gramEnd"/>
      <w:r w:rsidRPr="00901E2D">
        <w:t xml:space="preserve">S³î)¾ªB | C«¸îh³ ¶pñ£¥¹ï†¶mé¶¢À…l¿èi | </w:t>
      </w:r>
    </w:p>
    <w:p w:rsidR="00901E2D" w:rsidRPr="00901E2D" w:rsidRDefault="00901E2D" w:rsidP="00E723D9">
      <w:pPr>
        <w:pStyle w:val="Telugu-Veda"/>
      </w:pPr>
      <w:r w:rsidRPr="00901E2D">
        <w:t xml:space="preserve">Ckµ hµ¶¢ÀS¼é-†¶¢Ãlµ…lû¿hµ | ±ÀµÀ»ªîÊmé hµhµÖ±µî †¶pñ±ÀµÀÀ…c½Ýhµ | </w:t>
      </w:r>
    </w:p>
    <w:p w:rsidR="00901E2D" w:rsidRDefault="00901E2D" w:rsidP="00E723D9">
      <w:pPr>
        <w:pStyle w:val="Telugu-Veda"/>
      </w:pPr>
      <w:r w:rsidRPr="00901E2D">
        <w:t xml:space="preserve">…i±Ð…lû¸ sûµÃB | …i±Ð…lû¸ sûµÀ†¶¢B | </w:t>
      </w:r>
      <w:r w:rsidRPr="000F5EE2">
        <w:rPr>
          <w:rFonts w:ascii="BRH Telugu RN" w:hAnsi="BRH Telugu RN" w:cs="BRH Telugu RN"/>
        </w:rPr>
        <w:t>126 (10</w:t>
      </w:r>
      <w:r w:rsidRPr="00901E2D">
        <w:t>)</w:t>
      </w:r>
    </w:p>
    <w:p w:rsidR="00A1527B" w:rsidRPr="00901E2D" w:rsidRDefault="00A1527B" w:rsidP="00A1527B">
      <w:pPr>
        <w:pStyle w:val="NoSpacing"/>
      </w:pPr>
    </w:p>
    <w:p w:rsidR="00901E2D" w:rsidRPr="00901E2D" w:rsidRDefault="00901E2D" w:rsidP="00A1527B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T.A.1.31.4</w:t>
      </w:r>
    </w:p>
    <w:p w:rsidR="00901E2D" w:rsidRDefault="00901E2D" w:rsidP="00E723D9">
      <w:pPr>
        <w:pStyle w:val="Telugu-Veda"/>
      </w:pPr>
      <w:r w:rsidRPr="00901E2D">
        <w:t xml:space="preserve">…i±Ð…lû¸B †¶ªöB | …i±Ð…lû¸ sûµÃ±µÀí…¶¢†¶ªùþöB | </w:t>
      </w:r>
      <w:r w:rsidRPr="00901E2D">
        <w:rPr>
          <w:rFonts w:ascii="BRH Telugu" w:hAnsi="BRH Telugu" w:cs="BRH Telugu"/>
        </w:rPr>
        <w:t>¶ª±Éö©¸A vÑ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O¸m¸-¶¢Ãlû¼¶p†hÉï ¾ª…lÉi | Ckµ hµ¶¢À†S¼é-£À…oèhµ | ±ÀµÀ»ªîÊmé hµhµÖ±µî †¶pñ±ÀµÀÀ…c½Ýhµ | …i±Ð…lû¸ sûµÃB «¸ö‡¶® | …i±Ð…lû¸ sûµÀ…¶¢B «¸ö‡¶® | …i±Ð…lû¸B †¶ªöB «¸ö‡¶® | …i±Ð…lû¸ sûµÃ±µÀí…¶¢†¶ªùþö«¸ùþö‡¶® | </w:t>
      </w:r>
      <w:r w:rsidR="00427BF3">
        <w:br/>
      </w:r>
      <w:r w:rsidRPr="00901E2D">
        <w:t xml:space="preserve">±ÀµÀ»ªî¶mé¶ªï O¸vÉ ¶ª±¸ö D¶¬Àj±³ ¶¬À†h¸ sûµ…Ê¢±ÀµÀÀB | </w:t>
      </w:r>
      <w:r w:rsidRPr="000F5EE2">
        <w:rPr>
          <w:rFonts w:ascii="BRH Telugu RN" w:hAnsi="BRH Telugu RN" w:cs="BRH Telugu RN"/>
        </w:rPr>
        <w:t>127 (10</w:t>
      </w:r>
      <w:r w:rsidRPr="00901E2D">
        <w:t>)</w:t>
      </w:r>
    </w:p>
    <w:p w:rsidR="00A1527B" w:rsidRPr="00901E2D" w:rsidRDefault="00A1527B" w:rsidP="00A1527B">
      <w:pPr>
        <w:pStyle w:val="NoSpacing"/>
      </w:pPr>
    </w:p>
    <w:p w:rsidR="00901E2D" w:rsidRPr="00901E2D" w:rsidRDefault="00901E2D" w:rsidP="00A1527B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T.A.1.31.5</w:t>
      </w:r>
    </w:p>
    <w:p w:rsidR="004C331D" w:rsidRDefault="00901E2D" w:rsidP="00E723D9">
      <w:pPr>
        <w:pStyle w:val="Telugu-Veda"/>
      </w:pPr>
      <w:r w:rsidRPr="00901E2D">
        <w:t xml:space="preserve">C»p s¹ñ¶¬î†g¶¢ÀÀ…Rm¸B | hµ»ªî¶mé¶¬éB O¸vÉ †¶pñ±ÀµÀÀ…c½Ýhµ | </w:t>
      </w:r>
    </w:p>
    <w:p w:rsidR="00901E2D" w:rsidRPr="00901E2D" w:rsidRDefault="00901E2D" w:rsidP="00E723D9">
      <w:pPr>
        <w:pStyle w:val="Telugu-Veda"/>
      </w:pPr>
      <w:r w:rsidRPr="00901E2D">
        <w:t xml:space="preserve">¶p†±µB …¶ªÀ¶på†Ym¸…lÉö»p | ¶¢Ã ¶ªî ¶pñ¶¢Ãlµï†¶må ¶¢Ã…lû¸ï¶p±ÀÉÀh³ | </w:t>
      </w:r>
    </w:p>
    <w:p w:rsidR="00901E2D" w:rsidRPr="00901E2D" w:rsidRDefault="00901E2D" w:rsidP="00E723D9">
      <w:pPr>
        <w:pStyle w:val="Telugu-Veda"/>
      </w:pPr>
      <w:r w:rsidRPr="00901E2D">
        <w:t xml:space="preserve">¶ª±¸ö‡±¸æB »ª…lµèþïÊmå | ±ÀµÀ †J¶¢A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…Ê¢lµ | °µÀlûµï-né†lµ¶¢À…Y¹¶mh¸A | </w:t>
      </w:r>
    </w:p>
    <w:p w:rsidR="00901E2D" w:rsidRPr="00901E2D" w:rsidRDefault="00901E2D" w:rsidP="00E723D9">
      <w:pPr>
        <w:pStyle w:val="Telugu-Veda"/>
      </w:pPr>
      <w:r w:rsidRPr="00901E2D">
        <w:lastRenderedPageBreak/>
        <w:t xml:space="preserve">¶ª±¸ö±¸æ †¶m »ª…lµèþïÊmå | ±ÀµÀ†Êªå …£¶T¹†hµÀOÐ …sû¹ñh¸ | </w:t>
      </w:r>
    </w:p>
    <w:p w:rsidR="00901E2D" w:rsidRPr="00901E2D" w:rsidRDefault="00901E2D" w:rsidP="00E723D9">
      <w:pPr>
        <w:pStyle w:val="Telugu-Veda"/>
      </w:pPr>
      <w:r w:rsidRPr="00901E2D">
        <w:t xml:space="preserve">¶¢À¶¢Ã¶må±³ †¶¬Ålµ…±ÀÉÀ ¦ñhµB | </w:t>
      </w:r>
      <w:r w:rsidRPr="000F5EE2">
        <w:rPr>
          <w:rFonts w:ascii="BRH Telugu RN" w:hAnsi="BRH Telugu RN" w:cs="BRH Telugu RN"/>
        </w:rPr>
        <w:t>128 (10</w:t>
      </w:r>
      <w:r w:rsidRPr="00901E2D">
        <w:t>)</w:t>
      </w:r>
    </w:p>
    <w:p w:rsidR="00A1527B" w:rsidRDefault="00A1527B" w:rsidP="00901E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901E2D" w:rsidRPr="00901E2D" w:rsidRDefault="00901E2D" w:rsidP="00A1527B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T.A.1.31.6</w:t>
      </w:r>
    </w:p>
    <w:p w:rsidR="00901E2D" w:rsidRPr="00901E2D" w:rsidRDefault="00901E2D" w:rsidP="00E723D9">
      <w:pPr>
        <w:pStyle w:val="Telugu-Veda"/>
      </w:pPr>
      <w:r w:rsidRPr="00901E2D">
        <w:t xml:space="preserve">hµ†«¸î …E¶¢À¶¢À…Sµñ »p†gâcÂÝ¶¬Ñ£À | ¶ª ‡Ê¢À„…±¸æ´m ¶¢Ã £†¶¢lû¿h³ | </w:t>
      </w:r>
    </w:p>
    <w:p w:rsidR="00901E2D" w:rsidRPr="00901E2D" w:rsidRDefault="00901E2D" w:rsidP="00E723D9">
      <w:pPr>
        <w:pStyle w:val="Telugu-Veda"/>
      </w:pPr>
      <w:r w:rsidRPr="00901E2D">
        <w:t xml:space="preserve">¶¢À…±ÀÀ «¸ö‡¶® | …±¸…Y¹…lû¼…±¸Y¹†±ÀµÀ ¶pñ¶ª¶¬ï …«¸»¬‡Êm | </w:t>
      </w:r>
    </w:p>
    <w:p w:rsidR="00901E2D" w:rsidRPr="00901E2D" w:rsidRDefault="00901E2D" w:rsidP="00E723D9">
      <w:pPr>
        <w:pStyle w:val="Telugu-Veda"/>
      </w:pPr>
      <w:r w:rsidRPr="00901E2D">
        <w:t xml:space="preserve">¶m†È¢Ã …¶¢±ÀµÀA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‡ËÈ¢…¶¥ñ¶¢g¸†±ÀµÀ OµÀ±µîÊ¬ | ¶ª …Ê¢À O¸…¶¢Ã´m O¸…¶¢À O¸†¶¢Ã…±ÀµÀ ¶¢À‡¶¬ïA | …O¸…Ê¢À…¶¥ö±Ð ‡ËÈ¢¶¥ñ…¶¢gÑ †lµl¸hµÀ | …OµÀ…sÉ±¸†±ÀµÀ ËÈ¢¶¥ñ…¶¢g¸†±ÀµÀ | …¶¢À…¶®…±¸Y¹…±ÀµÀ ¶m†¶¢ÀB | …OÉhµ…¢Ð C†±µÀg¸¶ª¶¥Û | </w:t>
      </w:r>
    </w:p>
    <w:p w:rsidR="00901E2D" w:rsidRPr="00901E2D" w:rsidRDefault="00901E2D" w:rsidP="00E723D9">
      <w:pPr>
        <w:pStyle w:val="Telugu-Veda"/>
      </w:pPr>
      <w:r w:rsidRPr="00901E2D">
        <w:t xml:space="preserve">…sÀÀ…¶¨±ÀÇÃ ¢¸†hµ±µ…¶¥m¸B | …¶pñ…i©¸á(S³î) …¶¥hµ†lû¸ »¬ | …¶ª¶¢Ã†»¬h¸«Ò ¶ª¶¬…¶ªñlû¸†±ÀµÀ¶ªA | …¦¢¸ …¶mB ¶¥†¶må¶¢Ã sûµ¶¢¶mÀå | …l¼¢¸ï D…¶p M†¶¨lûµ±ÀµÀB | …¶ªÀ…¶¢ÀÅ…f½O¸ ¶ª†±µ¶ªöi | ¶¢Ã …hÉ †¢Ðï¶¢À …¶ª¶mçýÅ†¦ | </w:t>
      </w:r>
      <w:r w:rsidRPr="000F5EE2">
        <w:rPr>
          <w:rFonts w:ascii="BRH Telugu RN" w:hAnsi="BRH Telugu RN" w:cs="BRH Telugu RN"/>
        </w:rPr>
        <w:t>129 (17</w:t>
      </w:r>
      <w:r w:rsidRPr="00901E2D">
        <w:t xml:space="preserve">) </w:t>
      </w:r>
    </w:p>
    <w:p w:rsidR="00901E2D" w:rsidRPr="00901E2D" w:rsidRDefault="00901E2D" w:rsidP="00E723D9">
      <w:pPr>
        <w:pStyle w:val="Telugu-Veda"/>
        <w:rPr>
          <w:rFonts w:ascii="BRH Telugu" w:hAnsi="BRH Telugu" w:cs="BRH Telugu"/>
        </w:rPr>
      </w:pPr>
      <w:r w:rsidRPr="00901E2D">
        <w:rPr>
          <w:rFonts w:ascii="BRH Telugu" w:hAnsi="BRH Telugu" w:cs="BRH Telugu"/>
        </w:rPr>
        <w:t xml:space="preserve">§ñ Vû¸±ÀµÃ-¶ªÀ¶¢±µÛv¹¶¢Ãì ¶ªÊ¢Àhµ §ñ ¶ªÀ±µïm¸±¸±ÀµÀg «¸ö£ÀÊm ¶m¶¢ÀB| </w:t>
      </w:r>
    </w:p>
    <w:p w:rsidR="00901E2D" w:rsidRDefault="00901E2D" w:rsidP="00E723D9">
      <w:pPr>
        <w:pStyle w:val="Telugu-Veda"/>
        <w:rPr>
          <w:rFonts w:ascii="BRH Telugu" w:hAnsi="BRH Telugu" w:cs="BRH Telugu"/>
        </w:rPr>
      </w:pPr>
      <w:r w:rsidRPr="00901E2D">
        <w:rPr>
          <w:rFonts w:ascii="BRH Telugu" w:hAnsi="BRH Telugu" w:cs="BRH Telugu"/>
        </w:rPr>
        <w:t xml:space="preserve">MA ¶mÈ¢Ã m¸±¸±ÀµÀg¸±ÀµÀ || </w:t>
      </w:r>
      <w:r w:rsidRPr="000F5EE2">
        <w:rPr>
          <w:rFonts w:ascii="BRH Telugu RN" w:hAnsi="BRH Telugu RN" w:cs="BRH Telugu RN"/>
        </w:rPr>
        <w:t xml:space="preserve">31 </w:t>
      </w:r>
      <w:r w:rsidRPr="00901E2D">
        <w:rPr>
          <w:rFonts w:ascii="BRH Telugu" w:hAnsi="BRH Telugu" w:cs="BRH Telugu"/>
        </w:rPr>
        <w:t>||</w:t>
      </w:r>
    </w:p>
    <w:p w:rsidR="00A1527B" w:rsidRPr="00901E2D" w:rsidRDefault="00A1527B" w:rsidP="00A1527B">
      <w:pPr>
        <w:pStyle w:val="NoSpacing"/>
      </w:pPr>
    </w:p>
    <w:p w:rsidR="00901E2D" w:rsidRPr="00901E2D" w:rsidRDefault="00901E2D" w:rsidP="00A1527B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T.A.1.32.1</w:t>
      </w:r>
    </w:p>
    <w:p w:rsidR="00901E2D" w:rsidRPr="000F5EE2" w:rsidRDefault="00901E2D" w:rsidP="00E723D9">
      <w:pPr>
        <w:pStyle w:val="Telugu-Veda"/>
        <w:rPr>
          <w:rFonts w:ascii="BRH Telugu RN" w:hAnsi="BRH Telugu RN" w:cs="BRH Telugu RN"/>
        </w:rPr>
      </w:pPr>
      <w:r w:rsidRPr="00901E2D">
        <w:rPr>
          <w:rFonts w:ascii="BRH Telugu" w:hAnsi="BRH Telugu" w:cs="BRH Telugu"/>
        </w:rPr>
        <w:t>¶ªA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¶¢kµù±µÊ¢À†hµl³ ¶¢ñ…hµcÛ±Éh³ | †lÓö ¢¸ …¶¢Ã«Õ | n±ÀµÀ¶¢ÀB †¶ª¶¢Ã…Êª¶m | hµ»ªî´m n±ÀµÀ†¶¢À £…Ê¥©¸B | iñ¶¨¶¢g-¶¢ÀÀlµ†OÐ¶p…¶ªê…±³§ | </w:t>
      </w:r>
      <w:r w:rsidR="00427BF3">
        <w:br/>
      </w:r>
      <w:r w:rsidRPr="00901E2D">
        <w:t xml:space="preserve">VµhµÀ±µæ O¸vq¸†¶msûµ…OµåB «¸ïh³ | C¶¬±µ¶¬±¸ö ËsûÇ†°µ¶¢À…¶¥é±ÀµÃh³ | NlµÀ¶¢Àì±¿tûB ¶ª£Àl¼í-±µ†S¼éA ¶p…±¼Vµ±Éh³ | </w:t>
      </w:r>
      <w:r w:rsidR="00427BF3">
        <w:br/>
      </w:r>
      <w:r w:rsidRPr="00901E2D">
        <w:lastRenderedPageBreak/>
        <w:t xml:space="preserve">¶pÁ¶m±¸î ËÈ¢Àiönçò±ÀµÀ-£ÀhÉïhÉm¸-„†¶mÀ¢¸…OÉ¶m | </w:t>
      </w:r>
      <w:r w:rsidR="00427BF3">
        <w:br/>
      </w:r>
      <w:r w:rsidRPr="00901E2D">
        <w:t xml:space="preserve">GlµèýÅhµ ¶p±¼¶pÁ¹h¸tû±µl¼íB O¸†±µïA OµÀ…±¿öhµ | </w:t>
      </w:r>
      <w:r w:rsidRPr="000F5EE2">
        <w:rPr>
          <w:rFonts w:ascii="BRH Telugu RN" w:hAnsi="BRH Telugu RN" w:cs="BRH Telugu RN"/>
        </w:rPr>
        <w:t>130 (10)</w:t>
      </w:r>
    </w:p>
    <w:p w:rsidR="00A1527B" w:rsidRDefault="00A1527B" w:rsidP="00A1527B">
      <w:pPr>
        <w:pStyle w:val="NoSpacing"/>
      </w:pPr>
    </w:p>
    <w:p w:rsidR="000F5EE2" w:rsidRPr="00901E2D" w:rsidRDefault="000F5EE2" w:rsidP="00A1527B">
      <w:pPr>
        <w:pStyle w:val="NoSpacing"/>
      </w:pPr>
    </w:p>
    <w:p w:rsidR="00901E2D" w:rsidRPr="00901E2D" w:rsidRDefault="00901E2D" w:rsidP="00A1527B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T.A.1.32.2</w:t>
      </w:r>
    </w:p>
    <w:p w:rsidR="00901E2D" w:rsidRPr="000F5EE2" w:rsidRDefault="00901E2D" w:rsidP="00E723D9">
      <w:pPr>
        <w:pStyle w:val="Telugu-Veda"/>
        <w:rPr>
          <w:rFonts w:ascii="BRH Telugu RN" w:hAnsi="BRH Telugu RN" w:cs="BRH Telugu RN"/>
        </w:rPr>
      </w:pPr>
      <w:r w:rsidRPr="00901E2D">
        <w:t>†C¶ª…cÛ±ÀµÀ¢¸´m | CSµé±ÀÉÀ ¢¸±ÀµÀ†Ê¢ ¶ªÃ…±¸ï±ÀµÀ | sñ¶¬îgÉ †¶pñY¹…¶phµ±ÀÉÀ | Vµ¶mçò¶¢ÀÊª †¶m°µ…hÉñsûµïB | sÀÀhµÀsûµïB ¶ªA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†¶¢kµù…±¸±ÀµÀ | ¶¢±µÀg¸-±ÀµÃ±µÀg¸±ÀÉÀi †¶¢ñhµ…¶¬Ñ¶¢ÃB | …¶pñ…¶¢±µØþï†¶¢l¸…lÉ¶¥B | </w:t>
      </w:r>
      <w:r w:rsidR="00427BF3">
        <w:br/>
      </w:r>
      <w:r w:rsidRPr="00901E2D">
        <w:t xml:space="preserve">C±µÀg¸B ‡O¸gâ …sÀÀ¶¨±ÀµÀB | C±µ†gÉï„lû¿…±ÀÃ±µ´mé | </w:t>
      </w:r>
      <w:r w:rsidR="00427BF3">
        <w:br/>
      </w:r>
      <w:r w:rsidRPr="00901E2D">
        <w:t>sûµlµ</w:t>
      </w:r>
      <w:r w:rsidR="00A1527B">
        <w:t xml:space="preserve">ñAOµ±Éätû±¼i †lÉö Y…»ph¸ö | </w:t>
      </w:r>
      <w:r w:rsidR="00A1527B" w:rsidRPr="000F5EE2">
        <w:rPr>
          <w:rFonts w:ascii="BRH Telugu RN" w:hAnsi="BRH Telugu RN" w:cs="BRH Telugu RN"/>
        </w:rPr>
        <w:t>131(</w:t>
      </w:r>
      <w:r w:rsidRPr="000F5EE2">
        <w:rPr>
          <w:rFonts w:ascii="BRH Telugu RN" w:hAnsi="BRH Telugu RN" w:cs="BRH Telugu RN"/>
        </w:rPr>
        <w:t>10)</w:t>
      </w:r>
    </w:p>
    <w:p w:rsidR="005A5CB9" w:rsidRPr="00901E2D" w:rsidRDefault="005A5CB9" w:rsidP="005A5CB9">
      <w:pPr>
        <w:pStyle w:val="NoSpacing"/>
      </w:pPr>
    </w:p>
    <w:p w:rsidR="00901E2D" w:rsidRPr="00901E2D" w:rsidRDefault="00901E2D" w:rsidP="005A5CB9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T.A.1.32.3</w:t>
      </w:r>
    </w:p>
    <w:p w:rsidR="00901E2D" w:rsidRPr="00901E2D" w:rsidRDefault="00901E2D" w:rsidP="00E723D9">
      <w:pPr>
        <w:pStyle w:val="Telugu-Veda"/>
      </w:pPr>
      <w:r w:rsidRPr="00901E2D">
        <w:t>¶¢À¶®m¸¤Àétû-±µÀlµOµ(S³î) ¶</w:t>
      </w:r>
      <w:proofErr w:type="gramStart"/>
      <w:r w:rsidRPr="00901E2D">
        <w:t>ª(</w:t>
      </w:r>
      <w:proofErr w:type="gramEnd"/>
      <w:r w:rsidRPr="00901E2D">
        <w:t xml:space="preserve">†S³Ø)…¶ªê±µ÷þï | hµ¶¢Ã‡V¸±Ðï …lµl¸ïh³ | </w:t>
      </w:r>
    </w:p>
    <w:p w:rsidR="00901E2D" w:rsidRPr="00901E2D" w:rsidRDefault="00901E2D" w:rsidP="00E723D9">
      <w:pPr>
        <w:pStyle w:val="Telugu-Veda"/>
      </w:pPr>
      <w:r w:rsidRPr="00901E2D">
        <w:t xml:space="preserve">¦¢¸¶mB ¶¥¶måÊ¢À-hÐï¶¨†lû¿±¸…vsûµhÉ | ¶ªÀ¶¢ÀÅf½†OÉi …sûµÃ£ÀA | </w:t>
      </w:r>
      <w:r w:rsidR="00427BF3">
        <w:br/>
      </w:r>
      <w:r w:rsidRPr="00901E2D">
        <w:t xml:space="preserve">J¶¢†¶¢À¶p…¶¢±ÉØ | †lûÉ¶mÀ±³ …lµ°ºg¸ | Oµ(S³î) ¶ª´¢À¢¸†¶ª¶¥Û …°Ó¶¢ÀA | </w:t>
      </w:r>
      <w:r w:rsidR="00427BF3">
        <w:br/>
      </w:r>
      <w:r w:rsidRPr="00901E2D">
        <w:t xml:space="preserve">C†¶mïl¸ö …¶¥ÀOµôA | †±ÀµÀk¸ …¶¥Oºå ¢¸ | J¶¢(S³Ø) «¸ölû¸ï†±ÀµÀ lûµ…±Éîg | C±µ†gÉï„lû¿…±ÀÃhµ | hµ¶p¾ªö ¶pÁgÑï sûµ¶¢i hµ¶p¾ªö †¶pÁgÑï …sûµ¶¢i | </w:t>
      </w:r>
      <w:r w:rsidRPr="000F5EE2">
        <w:rPr>
          <w:rFonts w:ascii="BRH Telugu RN" w:hAnsi="BRH Telugu RN" w:cs="BRH Telugu RN"/>
        </w:rPr>
        <w:t>132 (12)</w:t>
      </w:r>
      <w:r w:rsidRPr="00901E2D">
        <w:tab/>
      </w:r>
    </w:p>
    <w:p w:rsidR="00901E2D" w:rsidRPr="00901E2D" w:rsidRDefault="00901E2D" w:rsidP="00E723D9">
      <w:pPr>
        <w:pStyle w:val="Telugu-Veda"/>
        <w:rPr>
          <w:rFonts w:ascii="BRH Telugu" w:hAnsi="BRH Telugu" w:cs="BRH Telugu"/>
        </w:rPr>
      </w:pPr>
      <w:r w:rsidRPr="00901E2D">
        <w:rPr>
          <w:rFonts w:ascii="BRH Telugu" w:hAnsi="BRH Telugu" w:cs="BRH Telugu"/>
        </w:rPr>
        <w:t xml:space="preserve">§ñ Vû¸±ÀµÃ-¶ªÀ¶¢±µÛv¹¶¢Ãì ¶ªÊ¢Àhµ §ñ ¶ªÀ±µïm¸±¸±ÀµÀg «¸ö£ÀÊm ¶m¶¢ÀB| </w:t>
      </w:r>
    </w:p>
    <w:p w:rsidR="00901E2D" w:rsidRPr="00901E2D" w:rsidRDefault="00901E2D" w:rsidP="00E723D9">
      <w:pPr>
        <w:pStyle w:val="Telugu-Veda"/>
        <w:rPr>
          <w:rFonts w:ascii="BRH Telugu" w:hAnsi="BRH Telugu" w:cs="BRH Telugu"/>
        </w:rPr>
      </w:pPr>
      <w:r w:rsidRPr="00901E2D">
        <w:rPr>
          <w:rFonts w:ascii="BRH Telugu" w:hAnsi="BRH Telugu" w:cs="BRH Telugu"/>
        </w:rPr>
        <w:t xml:space="preserve">MA ¶mÈ¢Ã m¸±¸±ÀµÀg¸±ÀµÀ || </w:t>
      </w:r>
      <w:r w:rsidRPr="000F5EE2">
        <w:rPr>
          <w:rFonts w:ascii="BRH Telugu RN" w:hAnsi="BRH Telugu RN" w:cs="BRH Telugu RN"/>
        </w:rPr>
        <w:t xml:space="preserve">32 </w:t>
      </w:r>
      <w:r w:rsidRPr="00901E2D">
        <w:rPr>
          <w:rFonts w:ascii="BRH Telugu" w:hAnsi="BRH Telugu" w:cs="BRH Telugu"/>
        </w:rPr>
        <w:t>||</w:t>
      </w:r>
    </w:p>
    <w:p w:rsidR="00901E2D" w:rsidRPr="00901E2D" w:rsidRDefault="00901E2D" w:rsidP="00E723D9">
      <w:pPr>
        <w:pStyle w:val="Telugu-Veda"/>
      </w:pPr>
      <w:r w:rsidRPr="00901E2D">
        <w:t xml:space="preserve">MA | …sûµlµñA Oµ†±ÉätûB ¶¥ñýÅ…gÀ±ÀµÃ†¶¢À lÉ¢¸B | </w:t>
      </w:r>
      <w:r w:rsidR="00427BF3">
        <w:br/>
      </w:r>
      <w:r w:rsidRPr="00901E2D">
        <w:t xml:space="preserve">…sûµlµñA †¶pÊ¥ï…¶¢Ã°µ…tû±³ ±ÀµÀ†Yh¸ñB| </w:t>
      </w:r>
    </w:p>
    <w:p w:rsidR="00901E2D" w:rsidRPr="00901E2D" w:rsidRDefault="00901E2D" w:rsidP="00E723D9">
      <w:pPr>
        <w:pStyle w:val="Telugu-Veda"/>
      </w:pPr>
      <w:r w:rsidRPr="00901E2D">
        <w:lastRenderedPageBreak/>
        <w:t>…»ªæË±Ç±µ‡ËUÇþØ¶ªÀå…¶¨Àà¢¸(S³î) †¶ª…¶ªå¶mÃ†tûB | ¶¢ï†Ê¥¶¢À …lÉ¶¢†»¬…hµA ±ÀµÀ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l¸†±ÀµÀÀB| </w:t>
      </w:r>
    </w:p>
    <w:p w:rsidR="00901E2D" w:rsidRPr="00901E2D" w:rsidRDefault="00901E2D" w:rsidP="00E723D9">
      <w:pPr>
        <w:pStyle w:val="Telugu-Veda"/>
      </w:pPr>
      <w:r w:rsidRPr="00901E2D">
        <w:t xml:space="preserve">…¶ªö»ªå …¶m E†mÐçò …¶¢Ålµè†¶¥ñ¢¸B | …¶ªö»ªå †¶mB …¶pÁ¹©¸ …£¶¥ö†Ê¢l¸B | </w:t>
      </w:r>
    </w:p>
    <w:p w:rsidR="00901E2D" w:rsidRPr="00901E2D" w:rsidRDefault="00901E2D" w:rsidP="00E723D9">
      <w:pPr>
        <w:pStyle w:val="Telugu-Veda"/>
      </w:pPr>
      <w:r w:rsidRPr="00901E2D">
        <w:t xml:space="preserve">…¶ªö»ªå …¶m«¸å…±ÐÖþøþï C†±¼¶¨àÊm£ÀB | …¶ªö»ªå …mÐ sÅ…¶¬¶ªê†i±³ lµlû¸hµÀ || </w:t>
      </w:r>
      <w:r w:rsidRPr="000F5EE2">
        <w:rPr>
          <w:rFonts w:ascii="BRH Telugu RN" w:hAnsi="BRH Telugu RN" w:cs="BRH Telugu RN"/>
        </w:rPr>
        <w:t>133</w:t>
      </w:r>
    </w:p>
    <w:p w:rsidR="004C331D" w:rsidRDefault="00901E2D" w:rsidP="004C331D">
      <w:pPr>
        <w:pStyle w:val="Telugu-Veda"/>
        <w:jc w:val="center"/>
      </w:pPr>
      <w:r w:rsidRPr="00901E2D">
        <w:t>MA ¥¹…nåB ¥¹…nåB ¥¹†nåB ||</w:t>
      </w:r>
    </w:p>
    <w:p w:rsidR="00901E2D" w:rsidRPr="00901E2D" w:rsidRDefault="001A793E" w:rsidP="00E723D9">
      <w:pPr>
        <w:pStyle w:val="Telugu-Veda"/>
      </w:pPr>
      <w:r>
        <w:pict>
          <v:rect id="_x0000_i1028" style="width:0;height:1.5pt" o:hralign="center" o:hrstd="t" o:hr="t" fillcolor="#a0a0a0" stroked="f"/>
        </w:pict>
      </w:r>
    </w:p>
    <w:p w:rsidR="00901E2D" w:rsidRPr="00901E2D" w:rsidRDefault="00901E2D" w:rsidP="00905FC7">
      <w:pPr>
        <w:pStyle w:val="1Title-VedaVMSTelugu"/>
      </w:pPr>
      <w:bookmarkStart w:id="81" w:name="_Toc5743912"/>
      <w:r w:rsidRPr="00901E2D">
        <w:t>iñg¸WOÉhµA</w:t>
      </w:r>
      <w:bookmarkEnd w:id="81"/>
    </w:p>
    <w:p w:rsidR="00901E2D" w:rsidRPr="00901E2D" w:rsidRDefault="00901E2D" w:rsidP="00FA5342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T.B. 3.11.7.1</w:t>
      </w:r>
    </w:p>
    <w:p w:rsidR="00901E2D" w:rsidRPr="00901E2D" w:rsidRDefault="00901E2D" w:rsidP="00E723D9">
      <w:pPr>
        <w:pStyle w:val="Telugu-Veda"/>
      </w:pPr>
      <w:r w:rsidRPr="00901E2D">
        <w:t xml:space="preserve">…C±ÀµÀA </w:t>
      </w:r>
      <w:r w:rsidRPr="00901E2D">
        <w:rPr>
          <w:rFonts w:ascii="BRH Devanagari" w:hAnsi="BRH Devanagari" w:cs="BRH Devanagari"/>
        </w:rPr>
        <w:t>Æ</w:t>
      </w:r>
      <w:r w:rsidRPr="00901E2D">
        <w:t>¢¸¶¢ ±ÀµÀB ¶p†¶¢hÉ | ‡«Ò„S¼é±³ †m¸W…OÉhµB | ¶ª ±ÀµÀh³ q¸ñU³ ¶p†¶¢hÉ | hµ†lµ-…¶ªï ¦†±µB | C…kµ ±ÀµÀl³ †lµ…°ºg¸ | ¶ª lµ†°º</w:t>
      </w:r>
      <w:proofErr w:type="gramStart"/>
      <w:r w:rsidRPr="00901E2D">
        <w:t>gB</w:t>
      </w:r>
      <w:proofErr w:type="gramEnd"/>
      <w:r w:rsidRPr="00901E2D">
        <w:t xml:space="preserve"> …¶p°µB | </w:t>
      </w:r>
    </w:p>
    <w:p w:rsidR="00901E2D" w:rsidRDefault="00901E2D" w:rsidP="00E723D9">
      <w:pPr>
        <w:pStyle w:val="Telugu-Veda"/>
      </w:pPr>
      <w:r w:rsidRPr="00901E2D">
        <w:t xml:space="preserve">C…kµ ±ÀµÀh³ …¶pñhµïO³ | hµh³ ¶pÁ‡VµÜAA | ±ÀµÀlµÀlµ†U³ | ¶ª G†hµå±µB …¶p°µB || </w:t>
      </w:r>
    </w:p>
    <w:p w:rsidR="00FA5342" w:rsidRPr="00901E2D" w:rsidRDefault="00FA5342" w:rsidP="00FA5342">
      <w:pPr>
        <w:pStyle w:val="NoSpacing"/>
      </w:pPr>
    </w:p>
    <w:p w:rsidR="00901E2D" w:rsidRPr="00901E2D" w:rsidRDefault="00901E2D" w:rsidP="00FA5342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T.B. 3.11.7.2</w:t>
      </w:r>
    </w:p>
    <w:p w:rsidR="00901E2D" w:rsidRPr="00901E2D" w:rsidRDefault="00901E2D" w:rsidP="00E723D9">
      <w:pPr>
        <w:pStyle w:val="Telugu-Veda"/>
      </w:pPr>
      <w:r w:rsidRPr="00901E2D">
        <w:t>C…kµ ±ÀµÀk³ …¶ªA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¢¸†i | hµ†lµ¶ªï …¶ª¶¢À†cÛ¶mA Vµ …¶pñ«¸†±µgAVµ | </w:t>
      </w:r>
    </w:p>
    <w:p w:rsidR="00901E2D" w:rsidRPr="00901E2D" w:rsidRDefault="00901E2D" w:rsidP="00E723D9">
      <w:pPr>
        <w:pStyle w:val="Telugu-Veda"/>
      </w:pPr>
      <w:r w:rsidRPr="00901E2D">
        <w:t>C†kÐ …¶ªA¶p…lÉ¢¸…¶ªï «¸ | ¶</w:t>
      </w:r>
      <w:proofErr w:type="gramStart"/>
      <w:r w:rsidRPr="00901E2D">
        <w:t>ª(</w:t>
      </w:r>
      <w:proofErr w:type="gramEnd"/>
      <w:r w:rsidRPr="00901E2D">
        <w:t xml:space="preserve">S³î) …¶¬ ¢¸ †C…ËÈªþî ¶ª O¸†¶¢ÀB ¶plµïhÉ | </w:t>
      </w:r>
    </w:p>
    <w:p w:rsidR="00901E2D" w:rsidRPr="00901E2D" w:rsidRDefault="00901E2D" w:rsidP="00E723D9">
      <w:pPr>
        <w:pStyle w:val="Telugu-Veda"/>
      </w:pPr>
      <w:r w:rsidRPr="00901E2D">
        <w:t xml:space="preserve">±ÀµÀh³ †O¸…È¢Ã ±ÀµÀ†YhÉ | ‡±ÀÇÃ„S¼éA †m¸W…OÉhµA †W…¶mÀhÉ | </w:t>
      </w:r>
    </w:p>
    <w:p w:rsidR="00901E2D" w:rsidRDefault="00901E2D" w:rsidP="00E723D9">
      <w:pPr>
        <w:pStyle w:val="Telugu-Veda"/>
      </w:pPr>
      <w:r w:rsidRPr="00901E2D">
        <w:t xml:space="preserve">±ÀµÀ †GËVÇ¶m-…Ê¢À¶¢A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Ê¢†lµ | ±ÀÇÃ …¶¬ ¢¸ …CSÉé±³ †m¸W…OÉhµ-…«¸ï±ÀµÀ†hµ¶mA ¶pñ…i©¸àA </w:t>
      </w:r>
      <w:r w:rsidRPr="00901E2D">
        <w:rPr>
          <w:rFonts w:ascii="BRH Devanagari" w:hAnsi="BRH Devanagari" w:cs="BRH Devanagari"/>
        </w:rPr>
        <w:t>Æ</w:t>
      </w:r>
      <w:r w:rsidRPr="00901E2D">
        <w:t>Ê¢†lµ |</w:t>
      </w:r>
      <w:r w:rsidR="007D13B9">
        <w:t xml:space="preserve"> </w:t>
      </w:r>
      <w:r w:rsidRPr="00901E2D">
        <w:t xml:space="preserve">…D±ÀµÀ†hµ¶m¢¸´m sûµ¶¢i | Sµ†VµÜi ¶pñ…i©¸áA || </w:t>
      </w:r>
    </w:p>
    <w:p w:rsidR="00FA5342" w:rsidRDefault="00FA5342" w:rsidP="00FA5342">
      <w:pPr>
        <w:pStyle w:val="NoSpacing"/>
      </w:pPr>
    </w:p>
    <w:p w:rsidR="00427BF3" w:rsidRDefault="00427BF3" w:rsidP="00FA5342">
      <w:pPr>
        <w:pStyle w:val="NoSpacing"/>
      </w:pPr>
    </w:p>
    <w:p w:rsidR="00427BF3" w:rsidRDefault="00427BF3" w:rsidP="00FA5342">
      <w:pPr>
        <w:pStyle w:val="NoSpacing"/>
      </w:pPr>
    </w:p>
    <w:p w:rsidR="00427BF3" w:rsidRPr="00901E2D" w:rsidRDefault="00427BF3" w:rsidP="00FA5342">
      <w:pPr>
        <w:pStyle w:val="NoSpacing"/>
      </w:pPr>
    </w:p>
    <w:p w:rsidR="00901E2D" w:rsidRPr="00901E2D" w:rsidRDefault="00901E2D" w:rsidP="00FA5342">
      <w:pPr>
        <w:pStyle w:val="3-Eng-Subheading-VedaVMSTelugu"/>
        <w:rPr>
          <w:rFonts w:ascii="BRH Telugu" w:hAnsi="BRH Telugu" w:cs="BRH Telugu"/>
          <w:sz w:val="40"/>
        </w:rPr>
      </w:pPr>
      <w:r w:rsidRPr="00901E2D">
        <w:lastRenderedPageBreak/>
        <w:t>T.B. 3.11.7.3</w:t>
      </w:r>
    </w:p>
    <w:p w:rsidR="00901E2D" w:rsidRDefault="00901E2D" w:rsidP="00E723D9">
      <w:pPr>
        <w:pStyle w:val="Telugu-Veda"/>
      </w:pPr>
      <w:r w:rsidRPr="00901E2D">
        <w:t xml:space="preserve">»¬†±µ…gïA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¢¸ …CSÉé±³ †m¸W…OÉhµ-…«¸ï±ÀµÀ†hµ¶mA ¶pñ…i©¸á | </w:t>
      </w:r>
      <w:r w:rsidR="00427BF3">
        <w:br/>
      </w:r>
      <w:r w:rsidRPr="00901E2D">
        <w:t xml:space="preserve">±ÀµÀ …J¶¢A </w:t>
      </w:r>
      <w:r w:rsidRPr="00901E2D">
        <w:rPr>
          <w:rFonts w:ascii="BRH Devanagari" w:hAnsi="BRH Devanagari" w:cs="BRH Devanagari"/>
        </w:rPr>
        <w:t>Æ</w:t>
      </w:r>
      <w:r w:rsidRPr="00901E2D">
        <w:t>Ê¢†lµ |</w:t>
      </w:r>
      <w:r w:rsidR="007D13B9">
        <w:t xml:space="preserve"> </w:t>
      </w:r>
      <w:r w:rsidRPr="00901E2D">
        <w:t xml:space="preserve">…D±ÀµÀ†hµ¶m¢¸´m sûµ¶¢i | Sµ†VµÜi ¶pñ…i©¸áA | </w:t>
      </w:r>
      <w:r w:rsidR="00427BF3">
        <w:br/>
      </w:r>
      <w:r w:rsidRPr="00901E2D">
        <w:t xml:space="preserve">±ÀÇÃ …¶¬¢¸ …CSÉé±³ †m¸W…OÉhµ…¶ªï ¶¥†±¿…±µA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Ê¢†lµ | ¶ª †¶¥±¿±µ …J¶¢ …¶ªö±µØA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…vÑOµ†Ê¢Ài | »¬†±µ…gïA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¢¸ …CSÉé±³ †m¸W…OÉhµ…¶ªï ¶¥†±¿±µA | </w:t>
      </w:r>
      <w:r w:rsidR="00427BF3">
        <w:br/>
      </w:r>
      <w:r w:rsidRPr="00901E2D">
        <w:t xml:space="preserve">±ÀµÀ …J¶¢A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Ê¢†lµ | ¶ª †¶¥±¿±µ …J¶¢ …¶ªö±µØA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…vÑOµ†Ê¢Ài | </w:t>
      </w:r>
      <w:r w:rsidR="00427BF3">
        <w:br/>
      </w:r>
      <w:r w:rsidRPr="00901E2D">
        <w:t>C…kÐ ±ÀµÀ†k¸ …±µÀOµî Gh³-†hµqÒå …sû¹±ÀµÃïh³ ||</w:t>
      </w:r>
    </w:p>
    <w:p w:rsidR="00FA5342" w:rsidRPr="00901E2D" w:rsidRDefault="00FA5342" w:rsidP="00FA5342">
      <w:pPr>
        <w:pStyle w:val="NoSpacing"/>
      </w:pPr>
    </w:p>
    <w:p w:rsidR="00901E2D" w:rsidRPr="00901E2D" w:rsidRDefault="00901E2D" w:rsidP="00FA5342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T.B. 3.11.7.4</w:t>
      </w:r>
    </w:p>
    <w:p w:rsidR="00901E2D" w:rsidRDefault="00901E2D" w:rsidP="00E723D9">
      <w:pPr>
        <w:pStyle w:val="Telugu-Veda"/>
      </w:pPr>
      <w:r w:rsidRPr="00901E2D">
        <w:t xml:space="preserve">…J¶¢…Ê¢À¶¢ ¶ª hÉ†Y…«¸ ±ÀµÀ†¶¥«¸ | …C»ªî(S³Ø)†¶¥Û …vÑ†OÉ-„¶¢ÀÀ»¨î(†S³Ø)¶¥Û </w:t>
      </w:r>
      <w:r w:rsidR="00427BF3">
        <w:br/>
      </w:r>
      <w:r w:rsidRPr="00901E2D">
        <w:t>sû¹i |</w:t>
      </w:r>
      <w:r w:rsidR="007D13B9">
        <w:t xml:space="preserve"> </w:t>
      </w:r>
      <w:r w:rsidRPr="00901E2D">
        <w:t>…G±µ†¢Ð …¶¬ ËÈ¢ m¸…ËÈ¢ÀhÉ …vÑO¸B | ±ÀÉÀ „†¶¢±Ég¸…l¼hµïA |</w:t>
      </w:r>
      <w:r w:rsidR="007D13B9">
        <w:t xml:space="preserve"> </w:t>
      </w:r>
      <w:r w:rsidR="00427BF3">
        <w:br/>
      </w:r>
      <w:r w:rsidRPr="00901E2D">
        <w:t>C†kµ …ËÈ¬hÉ ¶¢†±¿±ÀµÃ(S³î)«Ò …vÑO¸B | ±ÀÉÀ ¶p†±Ég¸…l¼hµïA |</w:t>
      </w:r>
      <w:r w:rsidR="007D13B9">
        <w:t xml:space="preserve"> </w:t>
      </w:r>
      <w:r w:rsidR="00427BF3">
        <w:br/>
      </w:r>
      <w:r w:rsidRPr="00901E2D">
        <w:t xml:space="preserve">C†¶må¶¢¶må(S³î) …¶¬¢¸ …J¶¨ …°µ±ÀµÀïA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…vÑOµA †Y±ÀµÀi | </w:t>
      </w:r>
      <w:r w:rsidR="00427BF3">
        <w:br/>
      </w:r>
      <w:r w:rsidRPr="00901E2D">
        <w:t>±ÀÇÃ„ †¶¢±Ég¸…l¼hµïA |</w:t>
      </w:r>
      <w:r w:rsidR="007D13B9">
        <w:t xml:space="preserve"> </w:t>
      </w:r>
      <w:r w:rsidRPr="00901E2D">
        <w:t xml:space="preserve">C†kµ …ËÈ¬†©Ò „…¶m¶må-†¶¢À…q¸±µ-†¶¢À…°µ±ÀµÀïA </w:t>
      </w:r>
      <w:r w:rsidR="00427BF3">
        <w:br/>
      </w:r>
      <w:r w:rsidRPr="00901E2D">
        <w:rPr>
          <w:rFonts w:ascii="BRH Devanagari" w:hAnsi="BRH Devanagari" w:cs="BRH Devanagari"/>
        </w:rPr>
        <w:t>Æ</w:t>
      </w:r>
      <w:r w:rsidRPr="00901E2D">
        <w:t>…vÑOµA †Y±ÀµÀi | ±ÀµÀB ¶p†±Ég¸…l¼hµïA</w:t>
      </w:r>
      <w:r w:rsidR="00F74573">
        <w:t xml:space="preserve"> </w:t>
      </w:r>
      <w:r w:rsidRPr="00901E2D">
        <w:t>||</w:t>
      </w:r>
    </w:p>
    <w:p w:rsidR="00FA5342" w:rsidRPr="00901E2D" w:rsidRDefault="00FA5342" w:rsidP="00FA5342">
      <w:pPr>
        <w:pStyle w:val="NoSpacing"/>
      </w:pPr>
    </w:p>
    <w:p w:rsidR="00901E2D" w:rsidRPr="00901E2D" w:rsidRDefault="00901E2D" w:rsidP="00FA5342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T.B. 3.11.7.5</w:t>
      </w:r>
    </w:p>
    <w:p w:rsidR="00427BF3" w:rsidRDefault="00901E2D" w:rsidP="00E723D9">
      <w:pPr>
        <w:pStyle w:val="Telugu-Veda"/>
      </w:pPr>
      <w:r w:rsidRPr="00901E2D">
        <w:t xml:space="preserve">…C…¶m¶må(S³î) …¶¬ ¢¸ †C…q¸±µ-†¶¢À…°µ±ÀµÀïA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…vÑOµA †Y±ÀµÀi | </w:t>
      </w:r>
      <w:r w:rsidR="00427BF3">
        <w:br/>
      </w:r>
      <w:r w:rsidRPr="00901E2D">
        <w:t xml:space="preserve">‡±ÀÇÃ „S¼éA †m¸W…OÉhµA †W…¶mÀhÉ | ±ÀµÀ †GËVÇ¶m-…Ê¢À¶¢A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Ê¢†lµ | </w:t>
      </w:r>
      <w:r w:rsidR="00427BF3">
        <w:br/>
      </w:r>
      <w:r w:rsidRPr="00901E2D">
        <w:t>C…kÐ ±ÀµÀ…k¸ ±µ…kÉ i…¶¨á´m ¶p†°µ¾ª ¶p…±¸ï¶¢†±µåþå¶¢ÃÊm …¶pñhµï‡Êp°µhÉ |</w:t>
      </w:r>
      <w:r w:rsidR="007D13B9">
        <w:t xml:space="preserve"> </w:t>
      </w:r>
      <w:r w:rsidR="00427BF3">
        <w:br/>
      </w:r>
      <w:r w:rsidRPr="00901E2D">
        <w:t>…J¶¢-†¶¢À¶¬Ñ…±¸hÉñ …¶pñhµï‡Êp°µhÉ | m¸†«¸ï¶¬Ñ…±¸hÉñ …vÑOµ‡¶¢Ã¶pÁýéhµB |</w:t>
      </w:r>
      <w:r w:rsidR="007D13B9">
        <w:t xml:space="preserve"> </w:t>
      </w:r>
    </w:p>
    <w:p w:rsidR="00901E2D" w:rsidRPr="00901E2D" w:rsidRDefault="00901E2D" w:rsidP="00E723D9">
      <w:pPr>
        <w:pStyle w:val="Telugu-Veda"/>
      </w:pPr>
      <w:r w:rsidRPr="00901E2D">
        <w:lastRenderedPageBreak/>
        <w:t xml:space="preserve">‡±ÀÇÃ„S¼éA †m¸…WOÉhµA †W…¶mÀhÉ | ±ÀµÀ †G ËVÇ¶m-…Ê¢À¶¢A </w:t>
      </w:r>
      <w:r w:rsidRPr="00901E2D">
        <w:rPr>
          <w:rFonts w:ascii="BRH Devanagari" w:hAnsi="BRH Devanagari" w:cs="BRH Devanagari"/>
        </w:rPr>
        <w:t>Æ</w:t>
      </w:r>
      <w:r w:rsidRPr="00901E2D">
        <w:t>Ê¢†lµ ||</w:t>
      </w:r>
    </w:p>
    <w:p w:rsidR="00FA5342" w:rsidRDefault="00FA5342" w:rsidP="00901E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901E2D" w:rsidRPr="00901E2D" w:rsidRDefault="00901E2D" w:rsidP="00FA5342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T.B. 3.11.8.1</w:t>
      </w:r>
    </w:p>
    <w:p w:rsidR="00901E2D" w:rsidRDefault="00901E2D" w:rsidP="00E723D9">
      <w:pPr>
        <w:pStyle w:val="Telugu-Veda"/>
      </w:pPr>
      <w:r w:rsidRPr="00901E2D">
        <w:t>…G¶¥´m …¶¬ ËÈ¢ †¢¸Y¶¥ñ…¶¢¶ªB †¶ª±µöÊ¢…lµ¶ªA †lµlÓ | hµ†¶ªï …¶¬ ¶m†WOÉ…h¸ m¸†¶¢À …¶pÁhµñ †D¶ª |</w:t>
      </w:r>
      <w:r w:rsidR="007D13B9">
        <w:t xml:space="preserve"> </w:t>
      </w:r>
      <w:r w:rsidRPr="00901E2D">
        <w:t xml:space="preserve">hµ(S³î) †¶¬ OµÀ…¶¢Ã±µ(S³î) ¶ª‡¶måA | </w:t>
      </w:r>
      <w:r w:rsidR="00427BF3">
        <w:br/>
      </w:r>
      <w:r w:rsidRPr="00901E2D">
        <w:t>lµ†°ºg¸¶ªÀ …o±ÀµÀ†¶¢Ãm¸¶ªÀ …¶¥ñl¸è†£Ê¢¶¥ |</w:t>
      </w:r>
      <w:r w:rsidR="007D13B9">
        <w:t xml:space="preserve"> </w:t>
      </w:r>
      <w:r w:rsidRPr="00901E2D">
        <w:t>¶ª †¶¬Ñ¢¸Vµ | hµ…hµ Oµ…ËÈªþî ¶</w:t>
      </w:r>
      <w:r w:rsidR="00427BF3">
        <w:br/>
      </w:r>
      <w:r w:rsidRPr="00901E2D">
        <w:t>¢ÃA ‡l¸…¶ªï¾ª†i |</w:t>
      </w:r>
      <w:r w:rsidR="007D13B9">
        <w:t xml:space="preserve"> </w:t>
      </w:r>
      <w:r w:rsidRPr="00901E2D">
        <w:t>…l¼öj†±ÀµÀA …hµÅj‡±ÀµÀA | hµ(S³î) …¶¬ ¶p†±¿hµ G¢¸Vµ |</w:t>
      </w:r>
      <w:r w:rsidR="007D13B9">
        <w:t xml:space="preserve"> </w:t>
      </w:r>
      <w:r w:rsidRPr="00901E2D">
        <w:t xml:space="preserve">…¶¢ÀÅhµï‡Ê¢ h¸ö lµ…l¸¤À†i | hµ(S³î) …¶¬ «Òî-†iæ…hµA </w:t>
      </w:r>
      <w:r w:rsidRPr="00901E2D">
        <w:rPr>
          <w:rFonts w:ascii="BRH Devanagari" w:hAnsi="BRH Devanagari" w:cs="BRH Devanagari"/>
        </w:rPr>
        <w:t>Æ</w:t>
      </w:r>
      <w:r w:rsidRPr="00901E2D">
        <w:t>¢¸…Sµtû†¶¢lµi ||</w:t>
      </w:r>
    </w:p>
    <w:p w:rsidR="00FA5342" w:rsidRPr="00901E2D" w:rsidRDefault="00FA5342" w:rsidP="00FA5342">
      <w:pPr>
        <w:pStyle w:val="NoSpacing"/>
      </w:pPr>
    </w:p>
    <w:p w:rsidR="00901E2D" w:rsidRPr="00901E2D" w:rsidRDefault="00901E2D" w:rsidP="00FA5342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T.B. 3.11.8.2</w:t>
      </w:r>
    </w:p>
    <w:p w:rsidR="00901E2D" w:rsidRPr="00901E2D" w:rsidRDefault="00901E2D" w:rsidP="00E723D9">
      <w:pPr>
        <w:pStyle w:val="Telugu-Veda"/>
      </w:pPr>
      <w:r w:rsidRPr="00901E2D">
        <w:t xml:space="preserve">SÓ†hµ¶¢À OµÀ…¶¢Ã±µ-£À†i | ¶ª †¶¬Ñ¢¸Vµ | ¶p†±É»¬ …¶¢ÀÅhÐï±³ …SµÅ¶®´m | </w:t>
      </w:r>
    </w:p>
    <w:p w:rsidR="00901E2D" w:rsidRPr="00901E2D" w:rsidRDefault="00901E2D" w:rsidP="00E723D9">
      <w:pPr>
        <w:pStyle w:val="Telugu-Veda"/>
      </w:pPr>
      <w:r w:rsidRPr="00901E2D">
        <w:t xml:space="preserve">…¶¢ÀÅhµï…Ê¢ ËÈ¢ †h¸ö„…l¸-£À†i | hµA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ËÈ¢ …¶pñ¶¢†¶ª¶måA …Sµm¸å-¾ª†i ¶¬Ñ¢¸Vµ | </w:t>
      </w:r>
    </w:p>
    <w:p w:rsidR="00901E2D" w:rsidRDefault="00901E2D" w:rsidP="00E723D9">
      <w:pPr>
        <w:pStyle w:val="Telugu-Veda"/>
      </w:pPr>
      <w:r w:rsidRPr="00901E2D">
        <w:t>hµ†¶ªï ¶ªî …i«Òñ ±¸…jñ-±µ‡m¸¥¹ö´m …SµÅÊ¬ †¶¢¶ªh¸h³ |</w:t>
      </w:r>
      <w:r w:rsidR="007D13B9">
        <w:t xml:space="preserve"> </w:t>
      </w:r>
      <w:r w:rsidRPr="00901E2D">
        <w:t>¶ª ±ÀµÀ†l¼ h¸ö …¶pÅVÉÜh³ | OµÀ†¶¢Ã…±µ Oµ…i ±¸†jñ-±µ¢¸…k¿ù-±¼†i |</w:t>
      </w:r>
      <w:r w:rsidR="007D13B9">
        <w:t xml:space="preserve"> </w:t>
      </w:r>
      <w:r w:rsidRPr="00901E2D">
        <w:t>…i¶ªñ E…i ¶pñ†i sÃñh¸h³ | OºA †¶pñ…kµ¶¢</w:t>
      </w:r>
      <w:proofErr w:type="gramStart"/>
      <w:r w:rsidRPr="00901E2D">
        <w:t>Ã(</w:t>
      </w:r>
      <w:proofErr w:type="gramEnd"/>
      <w:r w:rsidRPr="00901E2D">
        <w:t>S³î) ±¸†iñ-¶¢Ã…¥¹é E†i ||</w:t>
      </w:r>
    </w:p>
    <w:p w:rsidR="00FA5342" w:rsidRPr="00901E2D" w:rsidRDefault="00FA5342" w:rsidP="00FA5342">
      <w:pPr>
        <w:pStyle w:val="NoSpacing"/>
      </w:pPr>
    </w:p>
    <w:p w:rsidR="00901E2D" w:rsidRPr="00901E2D" w:rsidRDefault="00901E2D" w:rsidP="00FA5342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T.B. 3.11.8.3</w:t>
      </w:r>
    </w:p>
    <w:p w:rsidR="00901E2D" w:rsidRPr="00901E2D" w:rsidRDefault="00901E2D" w:rsidP="00E723D9">
      <w:pPr>
        <w:pStyle w:val="Telugu-Veda"/>
      </w:pPr>
      <w:r w:rsidRPr="00901E2D">
        <w:t>…¶pñY¹A …hµ E†i | OºA …l¼öj…±ÀµÃ-£À†i | …¶p¶¥</w:t>
      </w:r>
      <w:proofErr w:type="gramStart"/>
      <w:r w:rsidRPr="00901E2D">
        <w:t>Ã(</w:t>
      </w:r>
      <w:proofErr w:type="gramEnd"/>
      <w:r w:rsidRPr="00901E2D">
        <w:t>S³Ø)…¶ªå E†i | OºA …iñj…±ÀµÃ-£À†i |</w:t>
      </w:r>
      <w:r w:rsidR="007D13B9">
        <w:t xml:space="preserve"> </w:t>
      </w:r>
      <w:r w:rsidRPr="00901E2D">
        <w:t xml:space="preserve">…«¸…lûµÀ…OµÅh¸ïA …hµ E†i | hµA </w:t>
      </w:r>
      <w:r w:rsidRPr="00901E2D">
        <w:rPr>
          <w:rFonts w:ascii="BRH Devanagari" w:hAnsi="BRH Devanagari" w:cs="BRH Devanagari"/>
        </w:rPr>
        <w:t>Æ</w:t>
      </w:r>
      <w:r w:rsidRPr="00901E2D">
        <w:t>ËÈ¢ …¶pñ¶¢†¶ª¶måA YS¸¶¢À |</w:t>
      </w:r>
    </w:p>
    <w:p w:rsidR="00901E2D" w:rsidRPr="00901E2D" w:rsidRDefault="00901E2D" w:rsidP="00E723D9">
      <w:pPr>
        <w:pStyle w:val="Telugu-Veda"/>
      </w:pPr>
      <w:r w:rsidRPr="00901E2D">
        <w:t xml:space="preserve">hµ†¶ªï ¶¬ …i«Òñ ±¸…jñ-±µ‡m¸¥¹ö´m …SµÅ¶¬ †G¢¸¶ª | hµ-…¶¢ÃSµ†hµï ¶p¶pñVµÜ | </w:t>
      </w:r>
    </w:p>
    <w:p w:rsidR="00901E2D" w:rsidRDefault="00901E2D" w:rsidP="00E723D9">
      <w:pPr>
        <w:pStyle w:val="Telugu-Veda"/>
      </w:pPr>
      <w:r w:rsidRPr="00901E2D">
        <w:lastRenderedPageBreak/>
        <w:t>OµÀ†¶¢Ã…±µ Oµ…i ±¸†jñ-±µ¢¸…k¿ù-±¼†i | …i¶ªñ E…i ¶pñ†hµÀï¢¸Vµ ||</w:t>
      </w:r>
    </w:p>
    <w:p w:rsidR="00FA5342" w:rsidRPr="00901E2D" w:rsidRDefault="00FA5342" w:rsidP="00FA5342">
      <w:pPr>
        <w:pStyle w:val="NoSpacing"/>
      </w:pPr>
    </w:p>
    <w:p w:rsidR="00901E2D" w:rsidRPr="00901E2D" w:rsidRDefault="00901E2D" w:rsidP="00FA5342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T.B. 3.11.8.4</w:t>
      </w:r>
    </w:p>
    <w:p w:rsidR="00901E2D" w:rsidRPr="00901E2D" w:rsidRDefault="00901E2D" w:rsidP="00E723D9">
      <w:pPr>
        <w:pStyle w:val="Telugu-Veda"/>
      </w:pPr>
      <w:r w:rsidRPr="00901E2D">
        <w:t>OºA †¶pñ…kµ¶¢Ã(S³î) ±¸†iñ-¶¢Ã…¥¹é E†i | …¶pñY¹A …hµ E†i |</w:t>
      </w:r>
      <w:r w:rsidR="007D13B9">
        <w:t xml:space="preserve"> </w:t>
      </w:r>
      <w:r w:rsidRPr="00901E2D">
        <w:t>OºA …l¼öj…±ÀµÃ-£À†i | …¶p¶¥Ã(S³Ø)…¶ªå E†i |</w:t>
      </w:r>
      <w:r w:rsidR="007D13B9">
        <w:t xml:space="preserve"> </w:t>
      </w:r>
      <w:r w:rsidRPr="00901E2D">
        <w:t>OºA …iñj…±ÀµÃ-£À†i | …«¸…lûµÀ …OµÅh¸ïA …hµ E†i |</w:t>
      </w:r>
      <w:r w:rsidR="007D13B9">
        <w:t xml:space="preserve"> </w:t>
      </w:r>
      <w:r w:rsidRPr="00901E2D">
        <w:t xml:space="preserve">¶m†¶¢ÀÊªå C¶ªÀå sûµSµ…¶¢ E†i ¶¬Ñ-¢¸Vµ | ¶¢†±µA </w:t>
      </w:r>
      <w:r w:rsidRPr="00901E2D">
        <w:rPr>
          <w:rFonts w:ascii="BRH Devanagari" w:hAnsi="BRH Devanagari" w:cs="BRH Devanagari"/>
        </w:rPr>
        <w:t>Æ</w:t>
      </w:r>
      <w:r w:rsidRPr="00901E2D">
        <w:t>¶¢Å…g½Ê¨ö-†i |</w:t>
      </w:r>
    </w:p>
    <w:p w:rsidR="00901E2D" w:rsidRDefault="00901E2D" w:rsidP="00E723D9">
      <w:pPr>
        <w:pStyle w:val="Telugu-Veda"/>
      </w:pPr>
      <w:r w:rsidRPr="00901E2D">
        <w:t xml:space="preserve">…»phµ†±µ-…Ê¢À¶¢ a†¶¢-¶mé…±ÀµÃo†i | …l¼öj†±ÀµÀA </w:t>
      </w:r>
      <w:r w:rsidRPr="00901E2D">
        <w:rPr>
          <w:rFonts w:ascii="BRH Devanagari" w:hAnsi="BRH Devanagari" w:cs="BRH Devanagari"/>
        </w:rPr>
        <w:t>Æ</w:t>
      </w:r>
      <w:r w:rsidRPr="00901E2D">
        <w:t>¶¢Å…g½Ê¨ö-†i ||</w:t>
      </w:r>
    </w:p>
    <w:p w:rsidR="00FA5342" w:rsidRPr="00901E2D" w:rsidRDefault="00FA5342" w:rsidP="00FA5342">
      <w:pPr>
        <w:pStyle w:val="NoSpacing"/>
      </w:pPr>
    </w:p>
    <w:p w:rsidR="00901E2D" w:rsidRPr="00901E2D" w:rsidRDefault="00901E2D" w:rsidP="00FA5342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T.B. 3.11.8.5</w:t>
      </w:r>
    </w:p>
    <w:p w:rsidR="00901E2D" w:rsidRPr="00901E2D" w:rsidRDefault="00901E2D" w:rsidP="00E723D9">
      <w:pPr>
        <w:pStyle w:val="Telugu-Veda"/>
      </w:pPr>
      <w:r w:rsidRPr="00901E2D">
        <w:t>…E…©¸à…¶pÁ¹±µåþå…±ÀÇÃ±³ Ê¢À„†°ºiA …sÃñ¾¬†i ¶¬Ñ¢¸Vµ | hµ†ËÈªþî …ËÈ¬hµ…¶¢ÀS¼éA †m¸W…OÉhµ-†¶¢ÀÀ¢¸Vµ |</w:t>
      </w:r>
      <w:r w:rsidR="007D13B9">
        <w:t xml:space="preserve"> </w:t>
      </w:r>
      <w:r w:rsidRPr="00901E2D">
        <w:t>hµ…hÐ ËÈ¢ hµ‡Êªï-©¸à…¶pÁ¹±Éåþå m¸ †°½±ÀÉÀhÉ | m¸‡Êªï-©¸à…¶pÁ¹±Éåþå †°½±ÀÉÀhÉ |</w:t>
      </w:r>
      <w:r w:rsidR="007D13B9">
        <w:t xml:space="preserve"> </w:t>
      </w:r>
      <w:r w:rsidRPr="00901E2D">
        <w:t xml:space="preserve">±ÀÇÃ‡„S¼éA †m¸W…OÉhµA †W…¶mÀhÉ | ±ÀµÀ †G ËVÇ¶m-…Ê¢À¶¢A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Ê¢†lµ | …hµÅj†±ÀµÀA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¶¢Å…g½Ê¨ö-†i | …¶pÁ…¶m …±µîýÅhÐï±³ Ê¢À„†¶pZiA …sÃñ¾¬†i ¶¬Ñ¢¸Vµ | hµ†ËÈªþî …ËÈ¬hµ-…¶¢ÀS¼éA †m¸W…OÉhµ-†¶¢ÀÀ¢¸Vµ | </w:t>
      </w:r>
      <w:r w:rsidR="00427BF3">
        <w:br/>
      </w:r>
      <w:r w:rsidRPr="00901E2D">
        <w:t>hµ…hÐ ËÈ¢ «Ò†¶p ¶pÁ¶m±³ …¶¢ÀÅhµÀï-†¶¢ÀY±ÀµÀh³ ||</w:t>
      </w:r>
    </w:p>
    <w:p w:rsidR="00F74573" w:rsidRDefault="00F74573" w:rsidP="00FA5342">
      <w:pPr>
        <w:pStyle w:val="3-Eng-Subheading-VedaVMSTelugu"/>
      </w:pPr>
    </w:p>
    <w:p w:rsidR="00901E2D" w:rsidRPr="00901E2D" w:rsidRDefault="00901E2D" w:rsidP="00FA5342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T.B. 3.11.8.6</w:t>
      </w:r>
    </w:p>
    <w:p w:rsidR="00901E2D" w:rsidRDefault="00901E2D" w:rsidP="00E723D9">
      <w:pPr>
        <w:pStyle w:val="Telugu-Veda"/>
      </w:pPr>
      <w:r w:rsidRPr="00901E2D">
        <w:t xml:space="preserve">C†¶p ¶pÁ¶m±³ …¶¢ÀÅhµÀïA †Y±ÀµÀi | ±ÀÇÃ‡„S¼éA †m¸W…OÉhµA †W…¶mÀhÉ | </w:t>
      </w:r>
      <w:r w:rsidR="00427BF3">
        <w:br/>
      </w:r>
      <w:r w:rsidRPr="00901E2D">
        <w:t xml:space="preserve">±ÀµÀ †G ËVÇ¶m-…Ê¢À¶¢A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Ê¢†lµ | …¶pñY¹†¶p…i Ë±Çþö …¶pñY¹†O¸…¶¢À-¶ªå†qÒ </w:t>
      </w:r>
      <w:r w:rsidR="00427BF3">
        <w:br/>
      </w:r>
      <w:r w:rsidRPr="00901E2D">
        <w:t xml:space="preserve">„hµ¶pïhµ | ¶ª »¬†±µ…gï-¶¢ÀÀ‡l¸¶ªïh³ | hµ-…lµSÓé q¸ñ†¶ªïh³ | </w:t>
      </w:r>
      <w:r w:rsidR="00427BF3">
        <w:br/>
      </w:r>
      <w:r w:rsidRPr="00901E2D">
        <w:t xml:space="preserve">hµ-†lµ…ËÈªþî m¸†VµÜlµ±ÀµÀh³ | hµl³ …l¼öj…±ÀµÀA q¸ñ†¶ªïh³ | </w:t>
      </w:r>
      <w:r w:rsidR="00427BF3">
        <w:br/>
      </w:r>
      <w:r w:rsidRPr="00901E2D">
        <w:t>hµ-†lµ…ËÈªþî ËÈm¢¸†VµÜlµ±ÀµÀh³ | hµh³ …hµÅj…±ÀµÀA q¸ñ†¶ªïh³ ||</w:t>
      </w:r>
    </w:p>
    <w:p w:rsidR="00FA5342" w:rsidRPr="00901E2D" w:rsidRDefault="00FA5342" w:rsidP="00FA5342">
      <w:pPr>
        <w:pStyle w:val="NoSpacing"/>
      </w:pPr>
    </w:p>
    <w:p w:rsidR="00901E2D" w:rsidRPr="00901E2D" w:rsidRDefault="00901E2D" w:rsidP="00FA5342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T.B. 3.11.8.7</w:t>
      </w:r>
    </w:p>
    <w:p w:rsidR="009D7924" w:rsidRDefault="00901E2D" w:rsidP="00E723D9">
      <w:pPr>
        <w:pStyle w:val="Telugu-Veda"/>
      </w:pPr>
      <w:proofErr w:type="gramStart"/>
      <w:r w:rsidRPr="00901E2D">
        <w:t>hµ-†</w:t>
      </w:r>
      <w:proofErr w:type="gramEnd"/>
      <w:r w:rsidRPr="00901E2D">
        <w:t>lµ…ËÈªþî ËÈm¢¸†VµÜlµ±ÀµÀh³ | hµ-…l¸hµî-…Êmé¶¢ †¶¬Å…lµ‡±ÀÉÀï„SÓé ‡ËÈ¢¥¹ö…¶m±É q¸ñ†¶ªïh³ |</w:t>
      </w:r>
      <w:r w:rsidR="009D7924">
        <w:t xml:space="preserve"> </w:t>
      </w:r>
      <w:r w:rsidRPr="00901E2D">
        <w:t>hµ-†lµ«¸î CVµÜlµ±ÀµÀh³ | hµ…«¸îl³ »¬†±µ…gïA Oµ†n…¶¨áA lûµ†m¸m¸A |</w:t>
      </w:r>
      <w:r w:rsidR="009D7924">
        <w:t xml:space="preserve"> </w:t>
      </w:r>
      <w:r w:rsidRPr="00901E2D">
        <w:t>…sûµÀcÝh³ …»pñ±ÀµÀ†hµ¶¢ÀA |</w:t>
      </w:r>
      <w:r w:rsidR="009D7924">
        <w:t xml:space="preserve"> </w:t>
      </w:r>
    </w:p>
    <w:p w:rsidR="00901E2D" w:rsidRPr="00901E2D" w:rsidRDefault="00901E2D" w:rsidP="00E723D9">
      <w:pPr>
        <w:pStyle w:val="Telugu-Veda"/>
      </w:pPr>
      <w:r w:rsidRPr="00901E2D">
        <w:t>…¶¬Å…lµ…±Àµ</w:t>
      </w:r>
      <w:proofErr w:type="gramStart"/>
      <w:r w:rsidRPr="00901E2D">
        <w:t>ÀY(</w:t>
      </w:r>
      <w:proofErr w:type="gramEnd"/>
      <w:r w:rsidRPr="00901E2D">
        <w:t xml:space="preserve">S³î) »¬ | ¶ª ËÈ¢ hµ…Ê¢À¶¢ m¸†£¶mçh³ | </w:t>
      </w:r>
      <w:r w:rsidR="00427BF3">
        <w:br/>
      </w:r>
      <w:r w:rsidRPr="00901E2D">
        <w:t xml:space="preserve">±ÀµÀ…ËÈªþî h¸A lµ†°º…g¸-¶¢À‡Êm¶¨ïh³ | </w:t>
      </w:r>
      <w:r w:rsidR="00427BF3">
        <w:br/>
      </w:r>
      <w:r w:rsidRPr="00901E2D">
        <w:t>h¸(S³Ø) «¸ö…Ë±ÀÇÀ¶¢ ¶¬†«¸å…±ÀµÀ lµ†°ºg¸±ÀµÃ¶m±ÀµÀh³ |</w:t>
      </w:r>
      <w:r w:rsidR="009D7924">
        <w:t xml:space="preserve"> </w:t>
      </w:r>
    </w:p>
    <w:p w:rsidR="00901E2D" w:rsidRDefault="00901E2D" w:rsidP="00E723D9">
      <w:pPr>
        <w:pStyle w:val="Telugu-Veda"/>
      </w:pPr>
      <w:r w:rsidRPr="00901E2D">
        <w:t>h¸A ¶pñ†hµïSµÅ¶®äh³ ||</w:t>
      </w:r>
    </w:p>
    <w:p w:rsidR="00FA5342" w:rsidRPr="00901E2D" w:rsidRDefault="00FA5342" w:rsidP="00FA5342">
      <w:pPr>
        <w:pStyle w:val="NoSpacing"/>
      </w:pPr>
    </w:p>
    <w:p w:rsidR="00901E2D" w:rsidRPr="00901E2D" w:rsidRDefault="00901E2D" w:rsidP="00FA5342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T.B. 3.11.8.8</w:t>
      </w:r>
    </w:p>
    <w:p w:rsidR="00901E2D" w:rsidRPr="00901E2D" w:rsidRDefault="00901E2D" w:rsidP="00E723D9">
      <w:pPr>
        <w:pStyle w:val="Telugu-Veda"/>
      </w:pPr>
      <w:r w:rsidRPr="00901E2D">
        <w:t>lµ†°¸±ÀµÀ …h¸ö lµ†°º…g¸A ¶pñ†iSµÅ…¶®ä¤À†i | †«Ò „lµ°µ…hµ lµ†°ºg¸A ¶pñ…iSµÅ†¶¬ï |</w:t>
      </w:r>
      <w:r w:rsidR="009D7924">
        <w:t xml:space="preserve"> </w:t>
      </w:r>
      <w:r w:rsidRPr="00901E2D">
        <w:t xml:space="preserve">lµ†°µhÉ …¶¬ ËÈ¢ lµ†°ºg¸A ¶pñ…iSµÅ†¶¬ï | ±ÀµÀ …J¶¢A </w:t>
      </w:r>
      <w:r w:rsidRPr="00901E2D">
        <w:rPr>
          <w:rFonts w:ascii="BRH Devanagari" w:hAnsi="BRH Devanagari" w:cs="BRH Devanagari"/>
        </w:rPr>
        <w:t>Æ</w:t>
      </w:r>
      <w:r w:rsidRPr="00901E2D">
        <w:t>Ê¢†lµ |</w:t>
      </w:r>
    </w:p>
    <w:p w:rsidR="00901E2D" w:rsidRPr="00901E2D" w:rsidRDefault="00901E2D" w:rsidP="00E723D9">
      <w:pPr>
        <w:pStyle w:val="Telugu-Veda"/>
      </w:pPr>
      <w:r w:rsidRPr="00901E2D">
        <w:t>…Jhµ†lµè …¶ªî ËÈ¢ hµl³ …£l¸ö(S³î</w:t>
      </w:r>
      <w:proofErr w:type="gramStart"/>
      <w:r w:rsidRPr="00901E2D">
        <w:t>)†</w:t>
      </w:r>
      <w:proofErr w:type="gramEnd"/>
      <w:r w:rsidRPr="00901E2D">
        <w:t xml:space="preserve">«Ò ¢¸Y¶¥ñ…¶¢«¸ SÐ†hµ¶¢ÃB | </w:t>
      </w:r>
    </w:p>
    <w:p w:rsidR="00901E2D" w:rsidRDefault="00901E2D" w:rsidP="00E723D9">
      <w:pPr>
        <w:pStyle w:val="Telugu-Veda"/>
      </w:pPr>
      <w:r w:rsidRPr="00901E2D">
        <w:t>C†¶pï¶mÃ…lÉ‡¥¹ïA lµ†°º…g¸A ¶pñ†iSµÅ¶¬änå |</w:t>
      </w:r>
      <w:r w:rsidR="009D7924">
        <w:t xml:space="preserve"> </w:t>
      </w:r>
      <w:r w:rsidRPr="00901E2D">
        <w:t xml:space="preserve">…Gsûµ†±ÀÉÀ¶m …¶¢±ÀµÀA †lµ°º©¸ï¶¢À¶¬ …J¶¢ lµ†°ºg¸A ¶pñ…iSµÅÊ¬ï†i | †hÉ„lµ°µ…¶må lµ†°ºg¸A ¶pñ…iSµÅ†¶¬ï | lµ†°µhÉ …¶¬ ËÈ¢ lµ†°ºg¸A ¶pñ…iSµÅ†¶¬ï | ±ÀµÀ …J¶¢A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Ê¢†lµ | </w:t>
      </w:r>
      <w:r w:rsidR="00427BF3">
        <w:br/>
      </w:r>
      <w:r w:rsidRPr="00901E2D">
        <w:t xml:space="preserve">¶pñ …¶®¶mïA </w:t>
      </w:r>
      <w:r w:rsidRPr="00901E2D">
        <w:rPr>
          <w:rFonts w:ascii="BRH Devanagari" w:hAnsi="BRH Devanagari" w:cs="BRH Devanagari"/>
        </w:rPr>
        <w:t>Æ</w:t>
      </w:r>
      <w:r w:rsidRPr="00901E2D">
        <w:t>†¤ôm¸i ||</w:t>
      </w:r>
    </w:p>
    <w:p w:rsidR="00427BF3" w:rsidRDefault="00427BF3" w:rsidP="00E723D9">
      <w:pPr>
        <w:pStyle w:val="Telugu-Veda"/>
      </w:pPr>
    </w:p>
    <w:p w:rsidR="00FA5342" w:rsidRPr="00901E2D" w:rsidRDefault="00FA5342" w:rsidP="00FA5342">
      <w:pPr>
        <w:pStyle w:val="NoSpacing"/>
      </w:pPr>
    </w:p>
    <w:p w:rsidR="00901E2D" w:rsidRPr="00901E2D" w:rsidRDefault="00901E2D" w:rsidP="00FA5342">
      <w:pPr>
        <w:pStyle w:val="3-Eng-Subheading-VedaVMSTelugu"/>
        <w:rPr>
          <w:rFonts w:ascii="BRH Telugu" w:hAnsi="BRH Telugu" w:cs="BRH Telugu"/>
          <w:sz w:val="40"/>
        </w:rPr>
      </w:pPr>
      <w:r w:rsidRPr="00901E2D">
        <w:lastRenderedPageBreak/>
        <w:t>T.B. 3.11.9.1</w:t>
      </w:r>
    </w:p>
    <w:p w:rsidR="00901E2D" w:rsidRPr="00901E2D" w:rsidRDefault="00901E2D" w:rsidP="00E723D9">
      <w:pPr>
        <w:pStyle w:val="Telugu-Veda"/>
      </w:pPr>
      <w:r w:rsidRPr="00901E2D">
        <w:t>h</w:t>
      </w:r>
      <w:proofErr w:type="gramStart"/>
      <w:r w:rsidRPr="00901E2D">
        <w:t>µ(</w:t>
      </w:r>
      <w:proofErr w:type="gramEnd"/>
      <w:r w:rsidRPr="00901E2D">
        <w:t>S³î) …ËÈ¬hµ-Ê¢À†OÉ ¶p¶¥À…s¶mè …J¢Ð-†hµå±µ…Ê¢l¸ïA †W¶möhÉ |</w:t>
      </w:r>
    </w:p>
    <w:p w:rsidR="00901E2D" w:rsidRPr="00901E2D" w:rsidRDefault="00901E2D" w:rsidP="00E723D9">
      <w:pPr>
        <w:pStyle w:val="Telugu-Veda"/>
      </w:pPr>
      <w:r w:rsidRPr="00901E2D">
        <w:t xml:space="preserve">…G…hµå…±µ…Ê¢l¼ †¶ª£Àîhµ …J‡©Ò„S¼é±¼…i ¶¢†lµ¶måB | hµ¶mé hµ†k¸ …OµÀ±¸ïh³ | </w:t>
      </w:r>
    </w:p>
    <w:p w:rsidR="00901E2D" w:rsidRDefault="00901E2D" w:rsidP="00E723D9">
      <w:pPr>
        <w:pStyle w:val="Telugu-Veda"/>
      </w:pPr>
      <w:r w:rsidRPr="00901E2D">
        <w:t xml:space="preserve">…Jhµ-…¶¢ÀS¼éA O¸†Ê¢À…¶m †¶¢ï±µçþè±ÀÉÀh³ | ¶ª †J…¶mA O¸†Ê¢À…¶m †¶¢ïýÅlµèB | </w:t>
      </w:r>
      <w:r w:rsidR="00427BF3">
        <w:br/>
      </w:r>
      <w:r w:rsidRPr="00901E2D">
        <w:t>O¸†Ê¢À…¶m †¶¢ï±µçþè±ÀÉÀh³ |</w:t>
      </w:r>
      <w:r w:rsidR="009D7924">
        <w:t xml:space="preserve"> </w:t>
      </w:r>
      <w:r w:rsidRPr="00901E2D">
        <w:t xml:space="preserve">…«ÕÊ¢Àï ¢¸ËÈ¢-†¶m¶¢À…lûµö±É †W…oöhµ | </w:t>
      </w:r>
      <w:r w:rsidR="00427BF3">
        <w:br/>
      </w:r>
      <w:r w:rsidRPr="00901E2D">
        <w:t xml:space="preserve">±ÀµÀ†hµñ …¢¸ sûµÃ†±ÀÀ…©¸á D†¶¬Àhµ±ÀÇÃ …¶¬Ã±ÀÉÀ±µ†´mé | </w:t>
      </w:r>
      <w:r w:rsidR="00427BF3">
        <w:br/>
      </w:r>
      <w:r w:rsidRPr="00901E2D">
        <w:t>…Jhµ-…¶¢ÀS¼éA O¸†Ê¢À…¶m ¶ª†¶¢À±µçþè±ÀµÀi | ¶ª †J…¶mA O¸†Ê¢À…¶m ¶ª†¶¢ÀÅlµèB ||</w:t>
      </w:r>
    </w:p>
    <w:p w:rsidR="00FA5342" w:rsidRPr="00901E2D" w:rsidRDefault="00FA5342" w:rsidP="00FA5342">
      <w:pPr>
        <w:pStyle w:val="NoSpacing"/>
      </w:pPr>
    </w:p>
    <w:p w:rsidR="00901E2D" w:rsidRPr="00901E2D" w:rsidRDefault="00901E2D" w:rsidP="00FA5342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T.B. 3.11.9.2</w:t>
      </w:r>
    </w:p>
    <w:p w:rsidR="00901E2D" w:rsidRPr="00901E2D" w:rsidRDefault="00901E2D" w:rsidP="00E723D9">
      <w:pPr>
        <w:pStyle w:val="Telugu-Veda"/>
      </w:pPr>
      <w:r w:rsidRPr="00901E2D">
        <w:t>O¸†Ê¢À…¶m ¶ª†¶¢À±µçþè±ÀµÀi | C†kµ ËÈ¬¶mA …¶pÁ±µ±³†¶¨±ÀµÀB |</w:t>
      </w:r>
      <w:r w:rsidR="009D7924">
        <w:t xml:space="preserve"> </w:t>
      </w:r>
      <w:r w:rsidR="00427BF3">
        <w:br/>
      </w:r>
      <w:r w:rsidRPr="00901E2D">
        <w:t>…G…hµå…±µ…Ê¢l¸ï-…Ê¢À¶¢ …¶ªiñ†±ÀµÀ-¶¢ÀW¶möhµ | hµ…hÐ ËÈ¢ hÉ„†£¶mç¶må …¶pñY¹A |</w:t>
      </w:r>
      <w:r w:rsidR="009D7924">
        <w:t xml:space="preserve"> </w:t>
      </w:r>
      <w:r w:rsidRPr="00901E2D">
        <w:t xml:space="preserve">…Ctû …¶ªö±µØA </w:t>
      </w:r>
      <w:r w:rsidRPr="00901E2D">
        <w:rPr>
          <w:rFonts w:ascii="BRH Devanagari" w:hAnsi="BRH Devanagari" w:cs="BRH Devanagari"/>
        </w:rPr>
        <w:t>Æ</w:t>
      </w:r>
      <w:r w:rsidRPr="00901E2D">
        <w:t>…vÑOµ-†¶¢ÀY±ÀµÀ´mé | …£¶mç†hµ …J¶¢ …¶pY¹A |</w:t>
      </w:r>
      <w:r w:rsidR="009D7924">
        <w:t xml:space="preserve"> </w:t>
      </w:r>
      <w:r w:rsidR="00427BF3">
        <w:br/>
      </w:r>
      <w:r w:rsidRPr="00901E2D">
        <w:t xml:space="preserve">…Ctû …¶ªö±µØA </w:t>
      </w:r>
      <w:r w:rsidRPr="00901E2D">
        <w:rPr>
          <w:rFonts w:ascii="BRH Devanagari" w:hAnsi="BRH Devanagari" w:cs="BRH Devanagari"/>
        </w:rPr>
        <w:t>Æ</w:t>
      </w:r>
      <w:r w:rsidRPr="00901E2D">
        <w:t>…vÑOµA †Y±ÀµÀi | ‡±ÀÇÃ„S¼éA †m¸W…OÉhµA †W…¶mÀhÉ |</w:t>
      </w:r>
      <w:r w:rsidR="009D7924">
        <w:t xml:space="preserve"> </w:t>
      </w:r>
      <w:r w:rsidR="00427BF3">
        <w:br/>
      </w:r>
      <w:r w:rsidRPr="00901E2D">
        <w:t xml:space="preserve">±ÀµÀ †G ËVÇ¶m-…Ê¢À¶¢A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Ê¢†lµ | C†kµ ËÈ¬¶mA </w:t>
      </w:r>
      <w:r w:rsidRPr="00901E2D">
        <w:rPr>
          <w:rFonts w:ascii="BRH Devanagari" w:hAnsi="BRH Devanagari" w:cs="BRH Devanagari"/>
        </w:rPr>
        <w:t>Æ</w:t>
      </w:r>
      <w:r w:rsidRPr="00901E2D">
        <w:t>…¢¸±ÀµÀÀ±³ sÀÀ†l¼èO¸¶¢ÀB ||</w:t>
      </w:r>
    </w:p>
    <w:p w:rsidR="00901E2D" w:rsidRPr="00901E2D" w:rsidRDefault="00901E2D" w:rsidP="00FA5342">
      <w:pPr>
        <w:pStyle w:val="NoSpacing"/>
      </w:pPr>
    </w:p>
    <w:p w:rsidR="00901E2D" w:rsidRPr="00901E2D" w:rsidRDefault="00901E2D" w:rsidP="00FA5342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T.B. 3.11.9.3</w:t>
      </w:r>
    </w:p>
    <w:p w:rsidR="00901E2D" w:rsidRPr="00901E2D" w:rsidRDefault="00901E2D" w:rsidP="00E723D9">
      <w:pPr>
        <w:pStyle w:val="Telugu-Veda"/>
      </w:pPr>
      <w:r w:rsidRPr="00901E2D">
        <w:t>…±ÀµÀ…k¸ …¶mÀï¶på-…Ê¢À¢Ð†¶plµlûÉ | hµ…hÐ ËÈ¢ ¶ª …Jh¸-¶¢ÀÅ†l¼è-¶¢Ãl³±Ðèþéh³ |</w:t>
      </w:r>
    </w:p>
    <w:p w:rsidR="00901E2D" w:rsidRDefault="00901E2D" w:rsidP="00E723D9">
      <w:pPr>
        <w:pStyle w:val="Telugu-Veda"/>
      </w:pPr>
      <w:r w:rsidRPr="00901E2D">
        <w:t xml:space="preserve">±ÀµÃ-…£ÀlµA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…¢¸±ÀµÀÀ±³ …sÀÀlµèB | …Jh¸-¶¢ÀÅ†l¼è-¶¢ÀÅlÐèþéi | </w:t>
      </w:r>
      <w:r w:rsidR="00427BF3">
        <w:br/>
      </w:r>
      <w:r w:rsidRPr="00901E2D">
        <w:t xml:space="preserve">±ÀµÃ-…£ÀlµA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…¢¸±ÀµÀÀ±³ …sÀÀlµèB | ‡±ÀÇÃ„S¼éA †m¸W…OÉhµA †W…¶mÀhÉ | </w:t>
      </w:r>
      <w:r w:rsidR="00427BF3">
        <w:br/>
      </w:r>
      <w:r w:rsidRPr="00901E2D">
        <w:t xml:space="preserve">±ÀµÀ †G ËVÇ¶m-…Ê¢À¶¢A </w:t>
      </w:r>
      <w:r w:rsidRPr="00901E2D">
        <w:rPr>
          <w:rFonts w:ascii="BRH Devanagari" w:hAnsi="BRH Devanagari" w:cs="BRH Devanagari"/>
        </w:rPr>
        <w:t>Æ</w:t>
      </w:r>
      <w:r w:rsidRPr="00901E2D">
        <w:t>Ê¢†lµ | C†kµ ËÈ¬¶mA SÐ…svÑ ¢¸†±µøþäB …¶p¶¥À†O¸¶¢ÀB | q¸A†Oµå-…Ê¢À¶¢ †WOÉï | ¶p†cÛ …¶pÁ±µ‡«¸åh³ ||</w:t>
      </w:r>
    </w:p>
    <w:p w:rsidR="00FA5342" w:rsidRPr="00901E2D" w:rsidRDefault="00FA5342" w:rsidP="00FA5342">
      <w:pPr>
        <w:pStyle w:val="NoSpacing"/>
      </w:pPr>
    </w:p>
    <w:p w:rsidR="00901E2D" w:rsidRPr="00901E2D" w:rsidRDefault="00901E2D" w:rsidP="00FA5342">
      <w:pPr>
        <w:pStyle w:val="3-Eng-Subheading-VedaVMSTelugu"/>
        <w:rPr>
          <w:rFonts w:ascii="BRH Telugu" w:hAnsi="BRH Telugu" w:cs="BRH Telugu"/>
          <w:sz w:val="40"/>
        </w:rPr>
      </w:pPr>
      <w:r w:rsidRPr="00901E2D">
        <w:lastRenderedPageBreak/>
        <w:t>T.B. 3.11.9.4</w:t>
      </w:r>
    </w:p>
    <w:p w:rsidR="00901E2D" w:rsidRPr="00901E2D" w:rsidRDefault="00901E2D" w:rsidP="00E723D9">
      <w:pPr>
        <w:pStyle w:val="Telugu-Veda"/>
      </w:pPr>
      <w:r w:rsidRPr="00901E2D">
        <w:t>¶p†cÛ lµ°º…ghµB | ¶p†cÛ …¶p¥¹Ûh³ | ¶p‡cÑÛhµå…±µhµB | J…O¸A ¶¢À‡lÉèþï |</w:t>
      </w:r>
    </w:p>
    <w:p w:rsidR="00901E2D" w:rsidRPr="00901E2D" w:rsidRDefault="00901E2D" w:rsidP="00E723D9">
      <w:pPr>
        <w:pStyle w:val="Telugu-Veda"/>
      </w:pPr>
      <w:r w:rsidRPr="00901E2D">
        <w:t>hµ…hÐ ËÈ¢ ¶ª …¶ª¶¬†¶ªñA …¶p¶¥Ã´m q¸ñ‡qÒéh³ | ¶pñ …¶ª¶¬†¶ªñA …¶p¶¥Ã-‡m¸qÒéi |</w:t>
      </w:r>
    </w:p>
    <w:p w:rsidR="00901E2D" w:rsidRDefault="00901E2D" w:rsidP="00E723D9">
      <w:pPr>
        <w:pStyle w:val="Telugu-Veda"/>
      </w:pPr>
      <w:r w:rsidRPr="00901E2D">
        <w:t xml:space="preserve">‡±ÀÇÃ„S¼éA †m¸W…OÉhµA †W…¶mÀhÉ | ±ÀµÀ †G ËVÇ¶m-…Ê¢À¶¢A </w:t>
      </w:r>
      <w:r w:rsidRPr="00901E2D">
        <w:rPr>
          <w:rFonts w:ascii="BRH Devanagari" w:hAnsi="BRH Devanagari" w:cs="BRH Devanagari"/>
        </w:rPr>
        <w:t>Æ</w:t>
      </w:r>
      <w:r w:rsidRPr="00901E2D">
        <w:t>Ê¢†lµ |</w:t>
      </w:r>
      <w:r w:rsidR="009D7924">
        <w:t xml:space="preserve"> </w:t>
      </w:r>
      <w:r w:rsidR="00427BF3">
        <w:br/>
      </w:r>
      <w:r w:rsidRPr="00901E2D">
        <w:t>C†kµ ËÈ¬¶mA …¶pñY¹†¶p…i±³ ËYÇþï´¨á†±ÀµÀO¸…È¢Ã ±ÀµÀ†¶¥«¸Ö¶¢ÀB …¶pñY†¶m¶mO¸¶¢ÀB | …iñ¶¢Å†hµ-…Ê¢À¶¢ †WOÉï ||</w:t>
      </w:r>
    </w:p>
    <w:p w:rsidR="00FA5342" w:rsidRPr="00901E2D" w:rsidRDefault="00FA5342" w:rsidP="00FA5342">
      <w:pPr>
        <w:pStyle w:val="NoSpacing"/>
      </w:pPr>
    </w:p>
    <w:p w:rsidR="009D7924" w:rsidRDefault="009D7924" w:rsidP="00FA5342">
      <w:pPr>
        <w:pStyle w:val="3-Eng-Subheading-VedaVMSTelugu"/>
      </w:pPr>
    </w:p>
    <w:p w:rsidR="00901E2D" w:rsidRPr="00901E2D" w:rsidRDefault="00901E2D" w:rsidP="00FA5342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T.B. 3.11.9.5</w:t>
      </w:r>
    </w:p>
    <w:p w:rsidR="00901E2D" w:rsidRPr="00901E2D" w:rsidRDefault="00901E2D" w:rsidP="00E723D9">
      <w:pPr>
        <w:pStyle w:val="Telugu-Veda"/>
      </w:pPr>
      <w:r w:rsidRPr="00901E2D">
        <w:t>…¶ª¶på …¶pÁ±µ‡«¸åh³ | …i«Òñ †lµ°º…ghµB | …¶ª¶på …¶p¥¹Ûh³ | …i¶ªñ †Ghµå…±µhµB |</w:t>
      </w:r>
    </w:p>
    <w:p w:rsidR="00901E2D" w:rsidRDefault="00901E2D" w:rsidP="00E723D9">
      <w:pPr>
        <w:pStyle w:val="Telugu-Veda"/>
      </w:pPr>
      <w:r w:rsidRPr="00901E2D">
        <w:t>J…O¸A ¶¢À‡lÉè | hµ…hÐ ËÈ¢ ¶ª ¶pñ ±ÀµÀ…¥Ñ ËYÇþï´¨á†±ÀµÀ-¶¢ÃqÒéh³ |</w:t>
      </w:r>
      <w:r w:rsidR="005B5E4C">
        <w:t xml:space="preserve"> </w:t>
      </w:r>
      <w:r w:rsidRPr="00901E2D">
        <w:t>…</w:t>
      </w:r>
      <w:r w:rsidR="00427BF3">
        <w:br/>
      </w:r>
      <w:r w:rsidRPr="00901E2D">
        <w:t>Jh¸A ¶pñ†Y¹…</w:t>
      </w:r>
      <w:proofErr w:type="gramStart"/>
      <w:r w:rsidRPr="00901E2D">
        <w:t>iA</w:t>
      </w:r>
      <w:proofErr w:type="gramEnd"/>
      <w:r w:rsidRPr="00901E2D">
        <w:t xml:space="preserve"> q¸ñ†Y¹±ÀµÀhµ | ±ÀµÃ…£ÀlµA …¶pñY¹B …¶pñY¹†±ÀµÀÊmå |</w:t>
      </w:r>
      <w:r w:rsidR="005B5E4C">
        <w:t xml:space="preserve"> </w:t>
      </w:r>
      <w:r w:rsidR="00427BF3">
        <w:br/>
      </w:r>
      <w:r w:rsidRPr="00901E2D">
        <w:t>…iñ¶¢Ål³ ËÈ¢ ËYÇþï´¨á‡±ÀµÀA | …¶¢Ãh¸ …»ph¸ …¶pÁhµñB ||</w:t>
      </w:r>
    </w:p>
    <w:p w:rsidR="00FA5342" w:rsidRPr="00901E2D" w:rsidRDefault="00FA5342" w:rsidP="00FA5342">
      <w:pPr>
        <w:pStyle w:val="NoSpacing"/>
      </w:pPr>
    </w:p>
    <w:p w:rsidR="00901E2D" w:rsidRPr="00901E2D" w:rsidRDefault="00901E2D" w:rsidP="00FA5342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T.B. 3.11.9.6</w:t>
      </w:r>
    </w:p>
    <w:p w:rsidR="00901E2D" w:rsidRDefault="00901E2D" w:rsidP="00E723D9">
      <w:pPr>
        <w:pStyle w:val="Telugu-Veda"/>
      </w:pPr>
      <w:r w:rsidRPr="00901E2D">
        <w:t xml:space="preserve">…iñ¶¢Åh³ …¶pñY†¶m¶mA | …G¶p…«Òæ ±ÀÇÃ†n±³ ¶¢À…lµèþï¶¢Ã | </w:t>
      </w:r>
      <w:r w:rsidR="00427BF3">
        <w:br/>
      </w:r>
      <w:r w:rsidRPr="00901E2D">
        <w:t>¶pñ ±ÀµÀ…¥Ñ ËYÇþï´¨á†±ÀµÀ-¶¢ÃqÒéi |</w:t>
      </w:r>
      <w:r w:rsidR="005B5E4C">
        <w:t xml:space="preserve"> </w:t>
      </w:r>
      <w:r w:rsidRPr="00901E2D">
        <w:t xml:space="preserve">…Jh¸A ¶pñ†Y¹…iA ¶pñ†Y¹±ÀµÀhÉ | </w:t>
      </w:r>
      <w:r w:rsidR="00427BF3">
        <w:br/>
      </w:r>
      <w:r w:rsidRPr="00901E2D">
        <w:t xml:space="preserve">±ÀµÃ-…£ÀlµA …¶pñY¹B …¶pñY¹†±ÀµÀÊmå | ‡±ÀÇÃ„S¼éA †m¸W…OÉhµA †W…¶mÀhÉ | </w:t>
      </w:r>
      <w:r w:rsidR="00427BF3">
        <w:br/>
      </w:r>
      <w:r w:rsidRPr="00901E2D">
        <w:t xml:space="preserve">±ÀµÀ †G ËVÇ¶m-…Ê¢À¶¢A </w:t>
      </w:r>
      <w:r w:rsidRPr="00901E2D">
        <w:rPr>
          <w:rFonts w:ascii="BRH Devanagari" w:hAnsi="BRH Devanagari" w:cs="BRH Devanagari"/>
        </w:rPr>
        <w:t>Æ</w:t>
      </w:r>
      <w:r w:rsidRPr="00901E2D">
        <w:t>Ê¢†lµ | C†kµ ËÈ¬…¶m-£À…mÐçò ËYÇþï´¨á†±ÀµÀO¸¶¢ÀB | …Hl³±¸èþö …J¢Ð-†¶plµlûÉ | hµ…h¸ ËÈ¢ ¶ª ËYÇþï´¨á†±ÀµÀ¶¢ÀSµVµÜh³ ||</w:t>
      </w:r>
    </w:p>
    <w:p w:rsidR="00FA5342" w:rsidRPr="00901E2D" w:rsidRDefault="00FA5342" w:rsidP="00FA5342">
      <w:pPr>
        <w:pStyle w:val="NoSpacing"/>
      </w:pPr>
    </w:p>
    <w:p w:rsidR="00901E2D" w:rsidRPr="00901E2D" w:rsidRDefault="00901E2D" w:rsidP="00FA5342">
      <w:pPr>
        <w:pStyle w:val="3-Eng-Subheading-VedaVMSTelugu"/>
        <w:rPr>
          <w:rFonts w:ascii="BRH Telugu" w:hAnsi="BRH Telugu" w:cs="BRH Telugu"/>
          <w:sz w:val="40"/>
        </w:rPr>
      </w:pPr>
      <w:r w:rsidRPr="00901E2D">
        <w:lastRenderedPageBreak/>
        <w:t>T.B. 3.11.9.7</w:t>
      </w:r>
    </w:p>
    <w:p w:rsidR="00427BF3" w:rsidRDefault="00901E2D" w:rsidP="00E723D9">
      <w:pPr>
        <w:pStyle w:val="Telugu-Veda"/>
      </w:pPr>
      <w:r w:rsidRPr="00901E2D">
        <w:t xml:space="preserve">ËYÇþï†¶¨áþïA SµVµÜi | ‡±ÀÇÃ„S¼éA †m¸W…OÉhµA †W…¶mÀhÉ | ±ÀµÀ †G ËVÇ¶m-…Ê¢À¶¢A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Ê¢†lµ | C†kµ ËÈ¬¶m-…¶¢À«¸†¢¸…l¼hµïB …¶ªö±µØ†O¸¶¢ÀB | </w:t>
      </w:r>
      <w:r w:rsidR="00427BF3">
        <w:br/>
      </w:r>
      <w:r w:rsidRPr="00901E2D">
        <w:t xml:space="preserve">q¸ñ†X-…±É¢Ð†¶plµlûÉ | hµ…hÐ ËÈ¢ †«Ò„tû …¶ªö±µØA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…vÑOµ-†¶¢ÀY±ÀµÀh³ | </w:t>
      </w:r>
      <w:r w:rsidR="00427BF3">
        <w:br/>
      </w:r>
      <w:r w:rsidRPr="00901E2D">
        <w:t xml:space="preserve">…Ctû …¶ªö±µØA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…vÑOµA †Y±ÀµÀi | ‡±ÀÇÃ„S¼éA †m¸W…OÉhµA †W…¶mÀhÉ | </w:t>
      </w:r>
    </w:p>
    <w:p w:rsidR="00901E2D" w:rsidRDefault="00901E2D" w:rsidP="00E723D9">
      <w:pPr>
        <w:pStyle w:val="Telugu-Veda"/>
      </w:pPr>
      <w:r w:rsidRPr="00901E2D">
        <w:t xml:space="preserve">±ÀµÀ †G ËVÇ¶m-…Ê¢À¶¢A </w:t>
      </w:r>
      <w:r w:rsidRPr="00901E2D">
        <w:rPr>
          <w:rFonts w:ascii="BRH Devanagari" w:hAnsi="BRH Devanagari" w:cs="BRH Devanagari"/>
        </w:rPr>
        <w:t>Æ</w:t>
      </w:r>
      <w:r w:rsidRPr="00901E2D">
        <w:t>Ê¢†lµ | ¶ª ±ÀµÀ…l¿VÉÜh³ ||</w:t>
      </w:r>
    </w:p>
    <w:p w:rsidR="00FA5342" w:rsidRDefault="00FA5342" w:rsidP="00901E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901E2D" w:rsidRPr="00901E2D" w:rsidRDefault="00901E2D" w:rsidP="00FA5342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T.B. 3.11.9.8</w:t>
      </w:r>
    </w:p>
    <w:p w:rsidR="00901E2D" w:rsidRPr="00901E2D" w:rsidRDefault="00901E2D" w:rsidP="00E723D9">
      <w:pPr>
        <w:pStyle w:val="Telugu-Veda"/>
      </w:pPr>
      <w:r w:rsidRPr="00901E2D">
        <w:t>…hÉ…Y¾ªö †±ÀµÀ…¶¥¾ªö †sñ¶¬î¶¢…±µÛ¾ª …«¸ï-£À†i | q¸ñU¹¶¬Ñ…hµÀ±³ l¼è´¨…g¸ï-lµÀ†kµù±Éêh³ |</w:t>
      </w:r>
      <w:r w:rsidR="005B5E4C">
        <w:t xml:space="preserve"> </w:t>
      </w:r>
      <w:r w:rsidRPr="00901E2D">
        <w:t>±ÀÉÀ±ÀµÀA q¸ñ…S¸l³ ±ÀµÀ†¶¥¶ªöj | «¸ …¶¢Ã qÒñ†±ÐähµÀ |</w:t>
      </w:r>
    </w:p>
    <w:p w:rsidR="00901E2D" w:rsidRPr="00901E2D" w:rsidRDefault="00901E2D" w:rsidP="00E723D9">
      <w:pPr>
        <w:pStyle w:val="Telugu-Veda"/>
      </w:pPr>
      <w:r w:rsidRPr="00901E2D">
        <w:t>hÉ†Y…«¸ ±ÀµÀ†¶¥«¸ sñ¶¬î¶¢…±µÛÊª-Êm†i | …hÉ…Y´ª-†Ê¢ï¶¢ †±ÀµÀ…¶¥¾ªö †sñ¶¬î¶¢…±µÛ¾ª †sûµ¶¢i | C…kµ ±ÀµÀ…l¿VÉÜh³ | sûµÃ†±ÀÀ¶¨áA …Ê¢À ¶¥ñl³-†lµlû¿±µ´mé | sûµÃ†±ÀÀ…©¸á lµ†°ºg¸ ¶m±ÀÉÀ…±ÀµÀÀ-±¼†i |</w:t>
      </w:r>
      <w:r w:rsidR="005B5E4C">
        <w:t xml:space="preserve"> </w:t>
      </w:r>
      <w:r w:rsidRPr="00901E2D">
        <w:t xml:space="preserve">lµ†°ºg¸¶ªÀ …o±ÀµÀ†¶¢Ãm¸…¶ªÀ q¸ñVÉï…»¬ q¸ñ…VÉï¾¬-…i q¸ñ†X YÂ…©¸g¸ Ê¢h¸ö†Yï…¶ªï </w:t>
      </w:r>
    </w:p>
    <w:p w:rsidR="00901E2D" w:rsidRDefault="00901E2D" w:rsidP="00E723D9">
      <w:pPr>
        <w:pStyle w:val="Telugu-Veda"/>
      </w:pPr>
      <w:r w:rsidRPr="00901E2D">
        <w:t>«¸öÊ¬†i …¶ªÀñÊ¢†gÑ-…¶p¶¬†h¸ï-¶¬…¶¢o†±ÀÉÀ YÂ¶¬À±ÀµÃh³ ||</w:t>
      </w:r>
    </w:p>
    <w:p w:rsidR="00FA5342" w:rsidRPr="00901E2D" w:rsidRDefault="00FA5342" w:rsidP="00FA5342">
      <w:pPr>
        <w:pStyle w:val="NoSpacing"/>
      </w:pPr>
    </w:p>
    <w:p w:rsidR="00901E2D" w:rsidRPr="00901E2D" w:rsidRDefault="00901E2D" w:rsidP="00FA5342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T.B. 3.11.9.9</w:t>
      </w:r>
    </w:p>
    <w:p w:rsidR="00901E2D" w:rsidRPr="00901E2D" w:rsidRDefault="00901E2D" w:rsidP="00E723D9">
      <w:pPr>
        <w:pStyle w:val="Telugu-Veda"/>
      </w:pPr>
      <w:r w:rsidRPr="00901E2D">
        <w:t>sûµÃ†±ÀÀ…¶¨á-…Ê¢À¢¸…ËÈªþî ¶¥ñl³-†lµlûµhÉ | sûµÃ†±ÀÀ…©¸á lµ†°ºg¸ ¶m±ÀµÀnå |</w:t>
      </w:r>
    </w:p>
    <w:p w:rsidR="00901E2D" w:rsidRDefault="00901E2D" w:rsidP="00E723D9">
      <w:pPr>
        <w:pStyle w:val="Telugu-Veda"/>
      </w:pPr>
      <w:r w:rsidRPr="00901E2D">
        <w:t>¶pÁ†±¿¶¨-¶¢ÀÀ…¶plû¸†±ÀµÀ | …W…i…OµôýÅ¶på†tû-±µ…tû¶¢ÀÅ†¶¥ï |</w:t>
      </w:r>
      <w:r w:rsidR="005B5E4C">
        <w:t xml:space="preserve"> </w:t>
      </w:r>
      <w:r w:rsidRPr="00901E2D">
        <w:t>…CS¼éA …¶pñg½†±ÀÇÃ¶p-¶ª…¶¢Ãlû¸†±ÀµÀ | Vµ†hµ¶ªñ …Jh¸ D†¶¬Àj±³ YÂ¶¬Ñi |</w:t>
      </w:r>
      <w:r w:rsidR="005B5E4C">
        <w:t xml:space="preserve"> </w:t>
      </w:r>
      <w:r w:rsidRPr="00901E2D">
        <w:t>hµö†¶¢ÀSÉé …±µÀlµñ E†i ¶¥hµ…±µÀl¿ñ†±ÀµÀ¶ªï …±µÃ¶pA | C†S¸é-£…¶¨Ãä E†i ¶¢…«Ò±¸è†±¸±ÀµÃB |</w:t>
      </w:r>
      <w:r w:rsidR="005B5E4C">
        <w:t xml:space="preserve"> </w:t>
      </w:r>
      <w:r w:rsidRPr="00901E2D">
        <w:lastRenderedPageBreak/>
        <w:t>C†¶mé¶p…hµ E†hµï¶mé …¶¬Ñ¶¢ÀB | …¶ª¶på †hÉ CSÉé …¶ª£À†lûµB …¶ª¶på …Z¶®ö E†i £…¶¥ö¾pñB ||</w:t>
      </w:r>
    </w:p>
    <w:p w:rsidR="00FA5342" w:rsidRPr="00901E2D" w:rsidRDefault="00FA5342" w:rsidP="00FA5342">
      <w:pPr>
        <w:pStyle w:val="NoSpacing"/>
      </w:pPr>
    </w:p>
    <w:p w:rsidR="00901E2D" w:rsidRPr="00901E2D" w:rsidRDefault="00901E2D" w:rsidP="00FA5342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T.B. 3.11.10.1</w:t>
      </w:r>
    </w:p>
    <w:p w:rsidR="00901E2D" w:rsidRPr="00901E2D" w:rsidRDefault="00901E2D" w:rsidP="00E723D9">
      <w:pPr>
        <w:pStyle w:val="Telugu-Veda"/>
      </w:pPr>
      <w:r w:rsidRPr="00901E2D">
        <w:t>±ÀµÃA †¶pñ…kµ¶¢Ã-£À†¶¨àO¸-¶¢ÀÀ…¶plµ†lû¸i | …E¶¢ÀA hµ†±ÀµÃ …vÑOµ-…¶¢Àtû†Y±ÀµÀi |</w:t>
      </w:r>
      <w:r w:rsidR="005B5E4C">
        <w:t xml:space="preserve"> </w:t>
      </w:r>
      <w:r w:rsidRPr="00901E2D">
        <w:t xml:space="preserve">C…kÐ ±ÀµÃ …C»ªî´m 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…vÑOÉ …lÉ¶¢‡h¸B | </w:t>
      </w:r>
      <w:r w:rsidR="00DC4749">
        <w:br/>
      </w:r>
      <w:r w:rsidRPr="00901E2D">
        <w:t>h¸…«</w:t>
      </w:r>
      <w:proofErr w:type="gramStart"/>
      <w:r w:rsidRPr="00901E2D">
        <w:t>¸(</w:t>
      </w:r>
      <w:proofErr w:type="gramEnd"/>
      <w:r w:rsidRPr="00901E2D">
        <w:t>…S³î) «¸†±ÀµÀÀYï(S³î) ¶ª…vÑOµ†h¸-¶¢ÃqÒéi |</w:t>
      </w:r>
      <w:r w:rsidR="005B5E4C">
        <w:t xml:space="preserve"> </w:t>
      </w:r>
    </w:p>
    <w:p w:rsidR="00901E2D" w:rsidRPr="00901E2D" w:rsidRDefault="00901E2D" w:rsidP="00E723D9">
      <w:pPr>
        <w:pStyle w:val="Telugu-Veda"/>
      </w:pPr>
      <w:r w:rsidRPr="00901E2D">
        <w:t>±ÀµÃA …l¼öj†±ÀµÃ-¶¢ÀÀ…¶plµ†lû¸i | …C…¶må…±¼…°µ …vÑOµA hµ…±ÀµÃ-„tû†Y±ÀµÀi |</w:t>
      </w:r>
    </w:p>
    <w:p w:rsidR="00901E2D" w:rsidRDefault="00901E2D" w:rsidP="00E723D9">
      <w:pPr>
        <w:pStyle w:val="Telugu-Veda"/>
      </w:pPr>
      <w:r w:rsidRPr="00901E2D">
        <w:t>C…kÐ ±ÀµÃ †C¶må±¼°µ …vÑOÉ …lÉ¶¢‡h¸B | h¸…«</w:t>
      </w:r>
      <w:proofErr w:type="gramStart"/>
      <w:r w:rsidRPr="00901E2D">
        <w:t>¸(</w:t>
      </w:r>
      <w:proofErr w:type="gramEnd"/>
      <w:r w:rsidRPr="00901E2D">
        <w:t>…S³î) «¸†±ÀµÀÀYï(S³î) ¶ª…vÑOµ†h¸-¶¢ÃqÒéi |</w:t>
      </w:r>
      <w:r w:rsidR="005B5E4C">
        <w:t xml:space="preserve"> </w:t>
      </w:r>
      <w:r w:rsidRPr="00901E2D">
        <w:t xml:space="preserve">±ÀµÃA …hµÅj†±ÀµÃ-¶¢ÀÀ…¶plµ†lû¸i | </w:t>
      </w:r>
      <w:r w:rsidR="00DC4749">
        <w:br/>
      </w:r>
      <w:r w:rsidRPr="00901E2D">
        <w:t>…C¶¢ÀÀA hµ†±ÀµÃ …vÑOµ-…¶¢Àtû†Y±ÀµÀi ||</w:t>
      </w:r>
    </w:p>
    <w:p w:rsidR="00FA5342" w:rsidRPr="00901E2D" w:rsidRDefault="00FA5342" w:rsidP="00FA5342">
      <w:pPr>
        <w:pStyle w:val="NoSpacing"/>
      </w:pPr>
    </w:p>
    <w:p w:rsidR="00901E2D" w:rsidRPr="00901E2D" w:rsidRDefault="00901E2D" w:rsidP="00FA5342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T.B. 3.11.10.2</w:t>
      </w:r>
    </w:p>
    <w:p w:rsidR="00901E2D" w:rsidRPr="00901E2D" w:rsidRDefault="00901E2D" w:rsidP="00E723D9">
      <w:pPr>
        <w:pStyle w:val="Telugu-Veda"/>
      </w:pPr>
      <w:r w:rsidRPr="00901E2D">
        <w:t xml:space="preserve">C…kÐ ±ÀµÃ …C¶¢ÀÀ†»¨î´m </w:t>
      </w:r>
      <w:r w:rsidRPr="00901E2D">
        <w:rPr>
          <w:rFonts w:ascii="BRH Devanagari" w:hAnsi="BRH Devanagari" w:cs="BRH Devanagari"/>
        </w:rPr>
        <w:t>Æ</w:t>
      </w:r>
      <w:r w:rsidRPr="00901E2D">
        <w:t>…vÑOÉ …lÉ¶¢‡h¸B | h¸…«¸(…S³î) «¸†±ÀµÀÀYï(S³î) ¶ª…vÑOµ†h¸-¶¢ÃqÒéi |</w:t>
      </w:r>
      <w:r w:rsidR="005B5E4C">
        <w:t xml:space="preserve"> </w:t>
      </w:r>
      <w:r w:rsidRPr="00901E2D">
        <w:t xml:space="preserve">C…kÐ ±ÀµÃ …C¶¢ÀÃ-±¼†hµ±¸ …C©¸à†lµ¶¥ | </w:t>
      </w:r>
      <w:r w:rsidR="00DC4749">
        <w:br/>
      </w:r>
      <w:r w:rsidRPr="00901E2D">
        <w:t>±ÀµÀ …J¢¸¤À …G±µ†¶¢…¶¥Û ¶¢†±¿±ÀµÃ(S³î)¶ª¶¥Û …vÑO¸B |</w:t>
      </w:r>
      <w:r w:rsidR="005B5E4C">
        <w:t xml:space="preserve"> </w:t>
      </w:r>
      <w:r w:rsidRPr="00901E2D">
        <w:t xml:space="preserve">h¸…Êm¶¢ h¸†tû-…±µtû†Y±ÀµÀi| …O¸…¶¢ÀV¸†±Ð …¶¬ ¢¸ †C…«Òï±µÀ†¶¨À …Vµ ¶¢†±¿±ÀµÀ¶ªÀù </w:t>
      </w:r>
      <w:r w:rsidR="00DC4749">
        <w:br/>
      </w:r>
      <w:r w:rsidRPr="00901E2D">
        <w:t>Vµ …vÑOÉ†¶¨À sûµ¶¢i |</w:t>
      </w:r>
      <w:r w:rsidR="00DC4749">
        <w:t xml:space="preserve"> </w:t>
      </w:r>
      <w:r w:rsidRPr="00901E2D">
        <w:t xml:space="preserve">‡±ÀÇÃ„S¼éA †m¸W…OÉhµA †W…¶mÀhÉ | </w:t>
      </w:r>
      <w:r w:rsidR="00DC4749">
        <w:br/>
      </w:r>
      <w:r w:rsidRPr="00901E2D">
        <w:t xml:space="preserve">±ÀµÀ †G ËVÇ¶m-…Ê¢À¶¢A </w:t>
      </w:r>
      <w:r w:rsidRPr="00901E2D">
        <w:rPr>
          <w:rFonts w:ascii="BRH Devanagari" w:hAnsi="BRH Devanagari" w:cs="BRH Devanagari"/>
        </w:rPr>
        <w:t>Æ</w:t>
      </w:r>
      <w:r w:rsidRPr="00901E2D">
        <w:t>Ê¢†lµ |</w:t>
      </w:r>
    </w:p>
    <w:p w:rsidR="00901E2D" w:rsidRPr="00901E2D" w:rsidRDefault="00901E2D" w:rsidP="00E723D9">
      <w:pPr>
        <w:pStyle w:val="Telugu-Veda"/>
      </w:pPr>
      <w:r w:rsidRPr="00901E2D">
        <w:lastRenderedPageBreak/>
        <w:t>…¶ªA</w:t>
      </w:r>
      <w:r w:rsidRPr="00901E2D">
        <w:rPr>
          <w:rFonts w:ascii="BRH Devanagari" w:hAnsi="BRH Devanagari" w:cs="BRH Devanagari"/>
        </w:rPr>
        <w:t>Æ</w:t>
      </w:r>
      <w:r w:rsidRPr="00901E2D">
        <w:t>…¶¢…kµù±Ð ¢¸ …CS¼é±³ †m¸W…OÉhµB | hµ†¶ªï ¶¢…¶ª¶måB ¦†±µB ||</w:t>
      </w:r>
    </w:p>
    <w:p w:rsidR="00901E2D" w:rsidRPr="00901E2D" w:rsidRDefault="00901E2D" w:rsidP="005B5E4C">
      <w:pPr>
        <w:pStyle w:val="NoSpacing"/>
      </w:pPr>
    </w:p>
    <w:p w:rsidR="00901E2D" w:rsidRPr="00901E2D" w:rsidRDefault="00901E2D" w:rsidP="00FA5342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T.B. 3.11.10.3</w:t>
      </w:r>
    </w:p>
    <w:p w:rsidR="00901E2D" w:rsidRPr="00901E2D" w:rsidRDefault="00901E2D" w:rsidP="00E723D9">
      <w:pPr>
        <w:pStyle w:val="Telugu-Veda"/>
      </w:pPr>
      <w:r w:rsidRPr="00901E2D">
        <w:t>…S¿ñ©Òî lµ†°º</w:t>
      </w:r>
      <w:proofErr w:type="gramStart"/>
      <w:r w:rsidRPr="00901E2D">
        <w:t>gB</w:t>
      </w:r>
      <w:proofErr w:type="gramEnd"/>
      <w:r w:rsidRPr="00901E2D">
        <w:t xml:space="preserve"> …¶p°µB | …¶¢…±³©¸ G†hµå±µB | …¶¥±µh³ ¶pÁ‡VµÜA | </w:t>
      </w:r>
    </w:p>
    <w:p w:rsidR="00901E2D" w:rsidRPr="00901E2D" w:rsidRDefault="00901E2D" w:rsidP="00E723D9">
      <w:pPr>
        <w:pStyle w:val="Telugu-Veda"/>
      </w:pPr>
      <w:r w:rsidRPr="00901E2D">
        <w:t>¶¢Ã‡«¸B Oµ±µî…O¸±¸B | …C…¶¬Ñ…±¸hÉñ †¶¥hµ…±µÀl¿ñ‡±ÀµÀA | …¶p±µÝ…mÐï ¶¢…«Ò±¸è‡±¸ |</w:t>
      </w:r>
    </w:p>
    <w:p w:rsidR="00901E2D" w:rsidRPr="00901E2D" w:rsidRDefault="00901E2D" w:rsidP="00E723D9">
      <w:pPr>
        <w:pStyle w:val="Telugu-Veda"/>
      </w:pPr>
      <w:r w:rsidRPr="00901E2D">
        <w:t xml:space="preserve">±ÀµÀ…k¸ ËÈ¢ …¶p±µÝ…¶mïB ¶ªÀ†¶¢Å¶¨àA </w:t>
      </w:r>
      <w:r w:rsidRPr="00901E2D">
        <w:rPr>
          <w:rFonts w:ascii="BRH Devanagari" w:hAnsi="BRH Devanagari" w:cs="BRH Devanagari"/>
        </w:rPr>
        <w:t>Æ</w:t>
      </w:r>
      <w:r w:rsidRPr="00901E2D">
        <w:t>…¶¢Å©¸àþö | …¶pñY¹…sûµïB ¶ª…±¸ö´m O¸‡¶¢Ã´mæ ¶ªA…¶pÁ¹±µ†±ÀµÀi |</w:t>
      </w:r>
      <w:r w:rsidR="005B5E4C">
        <w:t xml:space="preserve"> </w:t>
      </w:r>
      <w:r w:rsidRPr="00901E2D">
        <w:t xml:space="preserve">…J¶¢-…Ê¢À¶¢ ¶ª hµ…¶ªï ¶ª…±¸ö´m O¸…¶¢Ã´mæ ¶ªA†¶pÁ¹±µ±ÀµÀi | </w:t>
      </w:r>
    </w:p>
    <w:p w:rsidR="00901E2D" w:rsidRDefault="00901E2D" w:rsidP="00E723D9">
      <w:pPr>
        <w:pStyle w:val="Telugu-Veda"/>
      </w:pPr>
      <w:r w:rsidRPr="00901E2D">
        <w:t>‡±ÀÇÃ„S¼éA †m¸W…OÉhµA †W…¶mÀhÉ ||</w:t>
      </w:r>
    </w:p>
    <w:p w:rsidR="00FA5342" w:rsidRPr="00901E2D" w:rsidRDefault="00FA5342" w:rsidP="00FA5342">
      <w:pPr>
        <w:pStyle w:val="NoSpacing"/>
      </w:pPr>
    </w:p>
    <w:p w:rsidR="005B5E4C" w:rsidRDefault="005B5E4C" w:rsidP="00FA5342">
      <w:pPr>
        <w:pStyle w:val="3-Eng-Subheading-VedaVMSTelugu"/>
      </w:pPr>
    </w:p>
    <w:p w:rsidR="00901E2D" w:rsidRPr="00901E2D" w:rsidRDefault="00901E2D" w:rsidP="00FA5342">
      <w:pPr>
        <w:pStyle w:val="3-Eng-Subheading-VedaVMSTelugu"/>
        <w:rPr>
          <w:rFonts w:ascii="BRH Telugu" w:hAnsi="BRH Telugu" w:cs="BRH Telugu"/>
          <w:sz w:val="40"/>
        </w:rPr>
      </w:pPr>
      <w:r w:rsidRPr="00901E2D">
        <w:t>T.B. 3.11.10.4</w:t>
      </w:r>
    </w:p>
    <w:p w:rsidR="00901E2D" w:rsidRPr="00901E2D" w:rsidRDefault="00901E2D" w:rsidP="00E723D9">
      <w:pPr>
        <w:pStyle w:val="Telugu-Veda"/>
      </w:pPr>
      <w:r w:rsidRPr="00901E2D">
        <w:t xml:space="preserve">±ÀµÀ †G ËVÇ¶m-…Ê¢À¶¢A </w:t>
      </w:r>
      <w:r w:rsidRPr="00901E2D">
        <w:rPr>
          <w:rFonts w:ascii="BRH Devanagari" w:hAnsi="BRH Devanagari" w:cs="BRH Devanagari"/>
        </w:rPr>
        <w:t>Æ</w:t>
      </w:r>
      <w:r w:rsidRPr="00901E2D">
        <w:t>Ê¢†lµ | …¶ªA</w:t>
      </w:r>
      <w:r w:rsidRPr="00901E2D">
        <w:rPr>
          <w:rFonts w:ascii="BRH Devanagari" w:hAnsi="BRH Devanagari" w:cs="BRH Devanagari"/>
        </w:rPr>
        <w:t>Æ</w:t>
      </w:r>
      <w:r w:rsidRPr="00901E2D">
        <w:t xml:space="preserve">…¶¢…kµù±Ð ¢¸ …CS¼é±³ †m¸W…OÉhµB | </w:t>
      </w:r>
      <w:r w:rsidR="00DC4749">
        <w:br/>
      </w:r>
      <w:r w:rsidRPr="00901E2D">
        <w:t>hµ†¶ªï ¶¢…¶ª¶måB ¦†±µB | …S¿ñ©Òî lµ†°ºgB …¶p°µB | …¶¢…±µ©¸B ¶pÁ‡VµÜA | …</w:t>
      </w:r>
      <w:r w:rsidR="00DC4749">
        <w:br/>
      </w:r>
      <w:r w:rsidRPr="00901E2D">
        <w:t>¶¥±µ-lµÀ†hµå±µB …¶p°µB | …Ê¬…¶¢ÀmÐå ¶¢À‡lµèþïA | …¶pÁ¹…±µö…¶p°¸-¦Û†hµ±ÀµÀB | …C…¶p…±µ…¶p°¸B ¶pÁ†±¿¶¨A | …C…¶¬Ñ…±¸h¸ñg½†¶¨àO¸B ||</w:t>
      </w:r>
    </w:p>
    <w:p w:rsidR="00901E2D" w:rsidRPr="00901E2D" w:rsidRDefault="00901E2D" w:rsidP="00E723D9">
      <w:pPr>
        <w:pStyle w:val="Telugu-Veda"/>
      </w:pPr>
      <w:r w:rsidRPr="00901E2D">
        <w:t>…J¶¨ ¢¸¶¢ ‡«Ò„S¼é-†±µ…S¼é¶¢À†±ÀµÀB ¶pÁ¶m…±µä¶¢B | …C…S¼é¶¢À†±ÀÇÃ …¶¬ ËÈ¢ †¶pÁ¶m…±µä¢Ð …sûµÃh¸ö |</w:t>
      </w:r>
      <w:r w:rsidR="00867D45">
        <w:t xml:space="preserve"> </w:t>
      </w:r>
      <w:r w:rsidRPr="00901E2D">
        <w:t xml:space="preserve">…¶ªö±µØA </w:t>
      </w:r>
      <w:r w:rsidRPr="00901E2D">
        <w:rPr>
          <w:rFonts w:ascii="BRH Devanagari" w:hAnsi="BRH Devanagari" w:cs="BRH Devanagari"/>
        </w:rPr>
        <w:t>Æ</w:t>
      </w:r>
      <w:r w:rsidRPr="00901E2D">
        <w:t>…vÑOµ-†Ê¢Ài | …D…l¼hµï…¶ªï «¸†±ÀµÀÀYïA |</w:t>
      </w:r>
    </w:p>
    <w:p w:rsidR="00901E2D" w:rsidRPr="00901E2D" w:rsidRDefault="00901E2D" w:rsidP="00E723D9">
      <w:pPr>
        <w:pStyle w:val="Telugu-Veda"/>
      </w:pPr>
      <w:r w:rsidRPr="00901E2D">
        <w:t xml:space="preserve">‡±ÀÇÃ„S¼éA †m¸W…OÉhµA †W…¶mÀhÉ | ±ÀµÀ †G ËVÇ¶m-…Ê¢À¶¢A </w:t>
      </w:r>
      <w:r w:rsidRPr="00901E2D">
        <w:rPr>
          <w:rFonts w:ascii="BRH Devanagari" w:hAnsi="BRH Devanagari" w:cs="BRH Devanagari"/>
        </w:rPr>
        <w:t>Æ</w:t>
      </w:r>
      <w:r w:rsidRPr="00901E2D">
        <w:t>Ê¢†lµ ||</w:t>
      </w:r>
    </w:p>
    <w:p w:rsidR="00901E2D" w:rsidRPr="00901E2D" w:rsidRDefault="00901E2D" w:rsidP="00DC4749">
      <w:pPr>
        <w:pStyle w:val="Telugu-Veda"/>
        <w:jc w:val="center"/>
        <w:rPr>
          <w:b/>
          <w:bCs w:val="0"/>
        </w:rPr>
      </w:pPr>
      <w:r w:rsidRPr="00901E2D">
        <w:t>MA ¥¹…nåB ¥¹…nåB ¥¹†nåB||</w:t>
      </w:r>
    </w:p>
    <w:p w:rsidR="00901E2D" w:rsidRPr="00901E2D" w:rsidRDefault="00901E2D" w:rsidP="00901E2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sectPr w:rsidR="00901E2D" w:rsidRPr="00901E2D" w:rsidSect="00BF3E8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166" w:right="562" w:bottom="1166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AAC" w:rsidRDefault="00724AAC" w:rsidP="009776E3">
      <w:pPr>
        <w:spacing w:after="0" w:line="240" w:lineRule="auto"/>
      </w:pPr>
      <w:r>
        <w:separator/>
      </w:r>
    </w:p>
  </w:endnote>
  <w:endnote w:type="continuationSeparator" w:id="0">
    <w:p w:rsidR="00724AAC" w:rsidRDefault="00724AAC" w:rsidP="00977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Courier New"/>
    <w:panose1 w:val="01010601010101010101"/>
    <w:charset w:val="00"/>
    <w:family w:val="roman"/>
    <w:pitch w:val="variable"/>
    <w:sig w:usb0="00000003" w:usb1="00000000" w:usb2="00000000" w:usb3="00000000" w:csb0="00000001" w:csb1="00000000"/>
  </w:font>
  <w:font w:name="BRH Telugu Extra">
    <w:panose1 w:val="03000506000000020004"/>
    <w:charset w:val="00"/>
    <w:family w:val="script"/>
    <w:pitch w:val="variable"/>
    <w:sig w:usb0="80000003" w:usb1="00000000" w:usb2="00000000" w:usb3="00000000" w:csb0="00000001" w:csb1="00000000"/>
  </w:font>
  <w:font w:name="BRH Telugu RN">
    <w:panose1 w:val="03000506000000020004"/>
    <w:charset w:val="00"/>
    <w:family w:val="script"/>
    <w:pitch w:val="variable"/>
    <w:sig w:usb0="8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H Kannada RN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BRH Latin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RH Kannada Extra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BRH Tamil Tab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Telugu">
    <w:panose1 w:val="03000506000000020004"/>
    <w:charset w:val="00"/>
    <w:family w:val="script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A37" w:rsidRDefault="006F2A37" w:rsidP="006F2A37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 xml:space="preserve">                                        www.</w:t>
    </w:r>
    <w:r w:rsidRPr="00D769C1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>.in</w:t>
    </w:r>
    <w:r w:rsidRPr="00EB69C2">
      <w:rPr>
        <w:rFonts w:ascii="Arial" w:hAnsi="Arial" w:cs="Arial"/>
        <w:b/>
        <w:bCs/>
        <w:sz w:val="32"/>
        <w:szCs w:val="32"/>
      </w:rPr>
      <w:tab/>
    </w:r>
    <w:r w:rsidRPr="00137148">
      <w:rPr>
        <w:rFonts w:ascii="Arial" w:hAnsi="Arial" w:cs="Arial"/>
        <w:b/>
        <w:bCs/>
        <w:sz w:val="28"/>
        <w:szCs w:val="28"/>
      </w:rPr>
      <w:t xml:space="preserve">Page </w:t>
    </w:r>
    <w:r w:rsidRPr="00137148">
      <w:rPr>
        <w:rFonts w:ascii="Arial" w:hAnsi="Arial" w:cs="Arial"/>
        <w:b/>
        <w:bCs/>
        <w:sz w:val="28"/>
        <w:szCs w:val="28"/>
      </w:rPr>
      <w:fldChar w:fldCharType="begin"/>
    </w:r>
    <w:r w:rsidRPr="0013714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137148">
      <w:rPr>
        <w:rFonts w:ascii="Arial" w:hAnsi="Arial" w:cs="Arial"/>
        <w:b/>
        <w:bCs/>
        <w:sz w:val="28"/>
        <w:szCs w:val="28"/>
      </w:rPr>
      <w:fldChar w:fldCharType="separate"/>
    </w:r>
    <w:r w:rsidR="006728D0">
      <w:rPr>
        <w:rFonts w:ascii="Arial" w:hAnsi="Arial" w:cs="Arial"/>
        <w:b/>
        <w:bCs/>
        <w:noProof/>
        <w:sz w:val="28"/>
        <w:szCs w:val="28"/>
      </w:rPr>
      <w:t>8</w:t>
    </w:r>
    <w:r w:rsidRPr="00137148">
      <w:rPr>
        <w:rFonts w:ascii="Arial" w:hAnsi="Arial" w:cs="Arial"/>
        <w:b/>
        <w:bCs/>
        <w:sz w:val="28"/>
        <w:szCs w:val="28"/>
      </w:rPr>
      <w:fldChar w:fldCharType="end"/>
    </w:r>
    <w:r w:rsidRPr="00137148">
      <w:rPr>
        <w:rFonts w:ascii="Arial" w:hAnsi="Arial" w:cs="Arial"/>
        <w:b/>
        <w:bCs/>
        <w:sz w:val="28"/>
        <w:szCs w:val="28"/>
      </w:rPr>
      <w:t xml:space="preserve"> of </w:t>
    </w:r>
    <w:r w:rsidRPr="00137148">
      <w:rPr>
        <w:rFonts w:ascii="Arial" w:hAnsi="Arial" w:cs="Arial"/>
        <w:b/>
        <w:bCs/>
        <w:sz w:val="28"/>
        <w:szCs w:val="28"/>
      </w:rPr>
      <w:fldChar w:fldCharType="begin"/>
    </w:r>
    <w:r w:rsidRPr="0013714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137148">
      <w:rPr>
        <w:rFonts w:ascii="Arial" w:hAnsi="Arial" w:cs="Arial"/>
        <w:b/>
        <w:bCs/>
        <w:sz w:val="28"/>
        <w:szCs w:val="28"/>
      </w:rPr>
      <w:fldChar w:fldCharType="separate"/>
    </w:r>
    <w:r w:rsidR="006728D0">
      <w:rPr>
        <w:rFonts w:ascii="Arial" w:hAnsi="Arial" w:cs="Arial"/>
        <w:b/>
        <w:bCs/>
        <w:noProof/>
        <w:sz w:val="28"/>
        <w:szCs w:val="28"/>
      </w:rPr>
      <w:t>144</w:t>
    </w:r>
    <w:r w:rsidRPr="0013714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A37" w:rsidRDefault="006F2A37" w:rsidP="006F2A37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</w:rPr>
      <w:t xml:space="preserve">                       kdfdocumentation</w:t>
    </w:r>
    <w:r w:rsidRPr="00D769C1">
      <w:rPr>
        <w:rFonts w:ascii="Arial" w:hAnsi="Arial" w:cs="Arial"/>
        <w:b/>
        <w:bCs/>
        <w:sz w:val="28"/>
        <w:szCs w:val="28"/>
      </w:rPr>
      <w:t>@gmail.com</w:t>
    </w:r>
    <w:r w:rsidRPr="00EB69C2">
      <w:rPr>
        <w:rFonts w:ascii="Arial" w:hAnsi="Arial" w:cs="Arial"/>
        <w:b/>
        <w:bCs/>
        <w:sz w:val="32"/>
        <w:szCs w:val="32"/>
      </w:rPr>
      <w:tab/>
    </w:r>
    <w:r>
      <w:rPr>
        <w:rFonts w:ascii="Arial" w:hAnsi="Arial" w:cs="Arial"/>
        <w:b/>
        <w:bCs/>
        <w:sz w:val="32"/>
        <w:szCs w:val="32"/>
      </w:rPr>
      <w:t xml:space="preserve">              </w:t>
    </w:r>
    <w:r w:rsidRPr="00137148">
      <w:rPr>
        <w:rFonts w:ascii="Arial" w:hAnsi="Arial" w:cs="Arial"/>
        <w:b/>
        <w:bCs/>
        <w:sz w:val="28"/>
        <w:szCs w:val="28"/>
      </w:rPr>
      <w:t xml:space="preserve">Page </w:t>
    </w:r>
    <w:r w:rsidRPr="00137148">
      <w:rPr>
        <w:rFonts w:ascii="Arial" w:hAnsi="Arial" w:cs="Arial"/>
        <w:b/>
        <w:bCs/>
        <w:sz w:val="28"/>
        <w:szCs w:val="28"/>
      </w:rPr>
      <w:fldChar w:fldCharType="begin"/>
    </w:r>
    <w:r w:rsidRPr="0013714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137148">
      <w:rPr>
        <w:rFonts w:ascii="Arial" w:hAnsi="Arial" w:cs="Arial"/>
        <w:b/>
        <w:bCs/>
        <w:sz w:val="28"/>
        <w:szCs w:val="28"/>
      </w:rPr>
      <w:fldChar w:fldCharType="separate"/>
    </w:r>
    <w:r w:rsidR="006728D0">
      <w:rPr>
        <w:rFonts w:ascii="Arial" w:hAnsi="Arial" w:cs="Arial"/>
        <w:b/>
        <w:bCs/>
        <w:noProof/>
        <w:sz w:val="28"/>
        <w:szCs w:val="28"/>
      </w:rPr>
      <w:t>7</w:t>
    </w:r>
    <w:r w:rsidRPr="00137148">
      <w:rPr>
        <w:rFonts w:ascii="Arial" w:hAnsi="Arial" w:cs="Arial"/>
        <w:b/>
        <w:bCs/>
        <w:sz w:val="28"/>
        <w:szCs w:val="28"/>
      </w:rPr>
      <w:fldChar w:fldCharType="end"/>
    </w:r>
    <w:r w:rsidRPr="00137148">
      <w:rPr>
        <w:rFonts w:ascii="Arial" w:hAnsi="Arial" w:cs="Arial"/>
        <w:b/>
        <w:bCs/>
        <w:sz w:val="28"/>
        <w:szCs w:val="28"/>
      </w:rPr>
      <w:t xml:space="preserve"> of </w:t>
    </w:r>
    <w:r w:rsidRPr="00137148">
      <w:rPr>
        <w:rFonts w:ascii="Arial" w:hAnsi="Arial" w:cs="Arial"/>
        <w:b/>
        <w:bCs/>
        <w:sz w:val="28"/>
        <w:szCs w:val="28"/>
      </w:rPr>
      <w:fldChar w:fldCharType="begin"/>
    </w:r>
    <w:r w:rsidRPr="0013714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137148">
      <w:rPr>
        <w:rFonts w:ascii="Arial" w:hAnsi="Arial" w:cs="Arial"/>
        <w:b/>
        <w:bCs/>
        <w:sz w:val="28"/>
        <w:szCs w:val="28"/>
      </w:rPr>
      <w:fldChar w:fldCharType="separate"/>
    </w:r>
    <w:r w:rsidR="006728D0">
      <w:rPr>
        <w:rFonts w:ascii="Arial" w:hAnsi="Arial" w:cs="Arial"/>
        <w:b/>
        <w:bCs/>
        <w:noProof/>
        <w:sz w:val="28"/>
        <w:szCs w:val="28"/>
      </w:rPr>
      <w:t>144</w:t>
    </w:r>
    <w:r w:rsidRPr="0013714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A37" w:rsidRPr="00FA648C" w:rsidRDefault="006F2A37" w:rsidP="00FA648C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 w:rsidRPr="00FA648C">
      <w:rPr>
        <w:rFonts w:ascii="Arial" w:hAnsi="Arial" w:cs="Arial"/>
        <w:b/>
        <w:sz w:val="32"/>
        <w:szCs w:val="32"/>
      </w:rPr>
      <w:t xml:space="preserve">Version </w:t>
    </w:r>
    <w:r w:rsidRPr="00FA648C">
      <w:rPr>
        <w:rFonts w:ascii="Arial" w:hAnsi="Arial" w:cs="Arial"/>
        <w:b/>
        <w:sz w:val="32"/>
        <w:szCs w:val="32"/>
      </w:rPr>
      <w:tab/>
    </w:r>
    <w:r w:rsidRPr="00FA648C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>0.0</w:t>
    </w:r>
    <w:r w:rsidRPr="00FA648C">
      <w:rPr>
        <w:rFonts w:ascii="Arial" w:hAnsi="Arial" w:cs="Arial"/>
        <w:b/>
        <w:bCs/>
        <w:sz w:val="32"/>
        <w:szCs w:val="32"/>
      </w:rPr>
      <w:t xml:space="preserve">                                 </w:t>
    </w:r>
    <w:r>
      <w:rPr>
        <w:rFonts w:ascii="Arial" w:hAnsi="Arial" w:cs="Arial"/>
        <w:b/>
        <w:bCs/>
        <w:sz w:val="32"/>
        <w:szCs w:val="32"/>
      </w:rPr>
      <w:t xml:space="preserve">                   </w:t>
    </w:r>
    <w:r w:rsidRPr="00FA648C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         June 1, 2019</w:t>
    </w:r>
  </w:p>
  <w:p w:rsidR="006F2A37" w:rsidRDefault="006F2A37" w:rsidP="00FA648C">
    <w:pPr>
      <w:pStyle w:val="Footer"/>
      <w:tabs>
        <w:tab w:val="clear" w:pos="4680"/>
        <w:tab w:val="clear" w:pos="9360"/>
        <w:tab w:val="left" w:pos="6649"/>
      </w:tabs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A37" w:rsidRDefault="006F2A37" w:rsidP="000553B7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 xml:space="preserve">                                     www.</w:t>
    </w:r>
    <w:r w:rsidRPr="00D769C1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>.in</w:t>
    </w:r>
    <w:r w:rsidRPr="00EB69C2">
      <w:rPr>
        <w:rFonts w:ascii="Arial" w:hAnsi="Arial" w:cs="Arial"/>
        <w:b/>
        <w:bCs/>
        <w:sz w:val="32"/>
        <w:szCs w:val="32"/>
      </w:rPr>
      <w:tab/>
      <w:t xml:space="preserve">Page </w:t>
    </w:r>
    <w:r w:rsidRPr="00EB69C2">
      <w:rPr>
        <w:rFonts w:ascii="Arial" w:hAnsi="Arial" w:cs="Arial"/>
        <w:b/>
        <w:bCs/>
        <w:sz w:val="32"/>
        <w:szCs w:val="32"/>
      </w:rPr>
      <w:fldChar w:fldCharType="begin"/>
    </w:r>
    <w:r w:rsidRPr="00EB69C2">
      <w:rPr>
        <w:rFonts w:ascii="Arial" w:hAnsi="Arial" w:cs="Arial"/>
        <w:b/>
        <w:bCs/>
        <w:sz w:val="32"/>
        <w:szCs w:val="32"/>
      </w:rPr>
      <w:instrText xml:space="preserve"> PAGE </w:instrText>
    </w:r>
    <w:r w:rsidRPr="00EB69C2">
      <w:rPr>
        <w:rFonts w:ascii="Arial" w:hAnsi="Arial" w:cs="Arial"/>
        <w:b/>
        <w:bCs/>
        <w:sz w:val="32"/>
        <w:szCs w:val="32"/>
      </w:rPr>
      <w:fldChar w:fldCharType="separate"/>
    </w:r>
    <w:r w:rsidR="006728D0">
      <w:rPr>
        <w:rFonts w:ascii="Arial" w:hAnsi="Arial" w:cs="Arial"/>
        <w:b/>
        <w:bCs/>
        <w:noProof/>
        <w:sz w:val="32"/>
        <w:szCs w:val="32"/>
      </w:rPr>
      <w:t>20</w:t>
    </w:r>
    <w:r w:rsidRPr="00EB69C2">
      <w:rPr>
        <w:rFonts w:ascii="Arial" w:hAnsi="Arial" w:cs="Arial"/>
        <w:b/>
        <w:bCs/>
        <w:sz w:val="32"/>
        <w:szCs w:val="32"/>
      </w:rPr>
      <w:fldChar w:fldCharType="end"/>
    </w:r>
    <w:r w:rsidRPr="00EB69C2">
      <w:rPr>
        <w:rFonts w:ascii="Arial" w:hAnsi="Arial" w:cs="Arial"/>
        <w:b/>
        <w:bCs/>
        <w:sz w:val="32"/>
        <w:szCs w:val="32"/>
      </w:rPr>
      <w:t xml:space="preserve"> of </w:t>
    </w:r>
    <w:r w:rsidRPr="00EB69C2">
      <w:rPr>
        <w:rFonts w:ascii="Arial" w:hAnsi="Arial" w:cs="Arial"/>
        <w:b/>
        <w:bCs/>
        <w:sz w:val="32"/>
        <w:szCs w:val="32"/>
      </w:rPr>
      <w:fldChar w:fldCharType="begin"/>
    </w:r>
    <w:r w:rsidRPr="00EB69C2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EB69C2">
      <w:rPr>
        <w:rFonts w:ascii="Arial" w:hAnsi="Arial" w:cs="Arial"/>
        <w:b/>
        <w:bCs/>
        <w:sz w:val="32"/>
        <w:szCs w:val="32"/>
      </w:rPr>
      <w:fldChar w:fldCharType="separate"/>
    </w:r>
    <w:r w:rsidR="006728D0">
      <w:rPr>
        <w:rFonts w:ascii="Arial" w:hAnsi="Arial" w:cs="Arial"/>
        <w:b/>
        <w:bCs/>
        <w:noProof/>
        <w:sz w:val="32"/>
        <w:szCs w:val="32"/>
      </w:rPr>
      <w:t>144</w:t>
    </w:r>
    <w:r w:rsidRPr="00EB69C2">
      <w:rPr>
        <w:rFonts w:ascii="Arial" w:hAnsi="Arial" w:cs="Arial"/>
        <w:b/>
        <w:bCs/>
        <w:sz w:val="32"/>
        <w:szCs w:val="32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A37" w:rsidRDefault="006F2A37" w:rsidP="001A793E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</w:rPr>
      <w:t xml:space="preserve">                   kdfdocumentation</w:t>
    </w:r>
    <w:r w:rsidRPr="00D769C1">
      <w:rPr>
        <w:rFonts w:ascii="Arial" w:hAnsi="Arial" w:cs="Arial"/>
        <w:b/>
        <w:bCs/>
        <w:sz w:val="28"/>
        <w:szCs w:val="28"/>
      </w:rPr>
      <w:t>@gmail.com</w:t>
    </w:r>
    <w:r w:rsidRPr="00EB69C2">
      <w:rPr>
        <w:rFonts w:ascii="Arial" w:hAnsi="Arial" w:cs="Arial"/>
        <w:b/>
        <w:bCs/>
        <w:sz w:val="32"/>
        <w:szCs w:val="32"/>
      </w:rPr>
      <w:tab/>
    </w:r>
    <w:r>
      <w:rPr>
        <w:rFonts w:ascii="Arial" w:hAnsi="Arial" w:cs="Arial"/>
        <w:b/>
        <w:bCs/>
        <w:sz w:val="32"/>
        <w:szCs w:val="32"/>
      </w:rPr>
      <w:t xml:space="preserve">               </w:t>
    </w:r>
    <w:r w:rsidRPr="00137148">
      <w:rPr>
        <w:rFonts w:ascii="Arial" w:hAnsi="Arial" w:cs="Arial"/>
        <w:b/>
        <w:bCs/>
        <w:sz w:val="28"/>
        <w:szCs w:val="28"/>
      </w:rPr>
      <w:t xml:space="preserve">Page </w:t>
    </w:r>
    <w:r w:rsidRPr="00137148">
      <w:rPr>
        <w:rFonts w:ascii="Arial" w:hAnsi="Arial" w:cs="Arial"/>
        <w:b/>
        <w:bCs/>
        <w:sz w:val="28"/>
        <w:szCs w:val="28"/>
      </w:rPr>
      <w:fldChar w:fldCharType="begin"/>
    </w:r>
    <w:r w:rsidRPr="0013714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137148">
      <w:rPr>
        <w:rFonts w:ascii="Arial" w:hAnsi="Arial" w:cs="Arial"/>
        <w:b/>
        <w:bCs/>
        <w:sz w:val="28"/>
        <w:szCs w:val="28"/>
      </w:rPr>
      <w:fldChar w:fldCharType="separate"/>
    </w:r>
    <w:r w:rsidR="006728D0">
      <w:rPr>
        <w:rFonts w:ascii="Arial" w:hAnsi="Arial" w:cs="Arial"/>
        <w:b/>
        <w:bCs/>
        <w:noProof/>
        <w:sz w:val="28"/>
        <w:szCs w:val="28"/>
      </w:rPr>
      <w:t>19</w:t>
    </w:r>
    <w:r w:rsidRPr="00137148">
      <w:rPr>
        <w:rFonts w:ascii="Arial" w:hAnsi="Arial" w:cs="Arial"/>
        <w:b/>
        <w:bCs/>
        <w:sz w:val="28"/>
        <w:szCs w:val="28"/>
      </w:rPr>
      <w:fldChar w:fldCharType="end"/>
    </w:r>
    <w:r w:rsidRPr="00137148">
      <w:rPr>
        <w:rFonts w:ascii="Arial" w:hAnsi="Arial" w:cs="Arial"/>
        <w:b/>
        <w:bCs/>
        <w:sz w:val="28"/>
        <w:szCs w:val="28"/>
      </w:rPr>
      <w:t xml:space="preserve"> of </w:t>
    </w:r>
    <w:r w:rsidRPr="00137148">
      <w:rPr>
        <w:rFonts w:ascii="Arial" w:hAnsi="Arial" w:cs="Arial"/>
        <w:b/>
        <w:bCs/>
        <w:sz w:val="28"/>
        <w:szCs w:val="28"/>
      </w:rPr>
      <w:fldChar w:fldCharType="begin"/>
    </w:r>
    <w:r w:rsidRPr="0013714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137148">
      <w:rPr>
        <w:rFonts w:ascii="Arial" w:hAnsi="Arial" w:cs="Arial"/>
        <w:b/>
        <w:bCs/>
        <w:sz w:val="28"/>
        <w:szCs w:val="28"/>
      </w:rPr>
      <w:fldChar w:fldCharType="separate"/>
    </w:r>
    <w:r w:rsidR="006728D0">
      <w:rPr>
        <w:rFonts w:ascii="Arial" w:hAnsi="Arial" w:cs="Arial"/>
        <w:b/>
        <w:bCs/>
        <w:noProof/>
        <w:sz w:val="28"/>
        <w:szCs w:val="28"/>
      </w:rPr>
      <w:t>144</w:t>
    </w:r>
    <w:r w:rsidRPr="00137148">
      <w:rPr>
        <w:rFonts w:ascii="Arial" w:hAnsi="Arial" w:cs="Arial"/>
        <w:b/>
        <w:bCs/>
        <w:sz w:val="28"/>
        <w:szCs w:val="28"/>
      </w:rPr>
      <w:fldChar w:fldCharType="end"/>
    </w:r>
  </w:p>
  <w:p w:rsidR="006F2A37" w:rsidRPr="00EB69C2" w:rsidRDefault="006F2A37" w:rsidP="000B0647">
    <w:pPr>
      <w:pStyle w:val="Footer"/>
      <w:pBdr>
        <w:top w:val="single" w:sz="4" w:space="1" w:color="auto"/>
      </w:pBdr>
      <w:jc w:val="right"/>
      <w:rPr>
        <w:b/>
        <w:bCs/>
        <w:sz w:val="32"/>
        <w:szCs w:val="32"/>
      </w:rPr>
    </w:pPr>
  </w:p>
  <w:p w:rsidR="006F2A37" w:rsidRDefault="006F2A37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A37" w:rsidRPr="00FA648C" w:rsidRDefault="006F2A37" w:rsidP="001A793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  </w:t>
    </w:r>
    <w:r w:rsidRPr="00FA648C">
      <w:rPr>
        <w:rFonts w:ascii="Arial" w:hAnsi="Arial" w:cs="Arial"/>
        <w:b/>
        <w:sz w:val="32"/>
        <w:szCs w:val="32"/>
      </w:rPr>
      <w:t xml:space="preserve">Version </w:t>
    </w:r>
    <w:r w:rsidRPr="00FA648C">
      <w:rPr>
        <w:rFonts w:ascii="Arial" w:hAnsi="Arial" w:cs="Arial"/>
        <w:b/>
        <w:sz w:val="32"/>
        <w:szCs w:val="32"/>
      </w:rPr>
      <w:tab/>
    </w:r>
    <w:r w:rsidRPr="00FA648C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>0.0</w:t>
    </w:r>
    <w:r w:rsidRPr="00FA648C">
      <w:rPr>
        <w:rFonts w:ascii="Arial" w:hAnsi="Arial" w:cs="Arial"/>
        <w:b/>
        <w:bCs/>
        <w:sz w:val="32"/>
        <w:szCs w:val="32"/>
      </w:rPr>
      <w:t xml:space="preserve">                                 </w:t>
    </w:r>
    <w:r>
      <w:rPr>
        <w:rFonts w:ascii="Arial" w:hAnsi="Arial" w:cs="Arial"/>
        <w:b/>
        <w:bCs/>
        <w:sz w:val="32"/>
        <w:szCs w:val="32"/>
      </w:rPr>
      <w:t xml:space="preserve">                   </w:t>
    </w:r>
    <w:r w:rsidRPr="00FA648C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         June 1, 2019</w:t>
    </w:r>
  </w:p>
  <w:p w:rsidR="006F2A37" w:rsidRDefault="006F2A37" w:rsidP="00931D5D">
    <w:pPr>
      <w:pStyle w:val="Footer"/>
      <w:pBdr>
        <w:top w:val="single" w:sz="4" w:space="1" w:color="auto"/>
      </w:pBdr>
    </w:pPr>
    <w:r w:rsidRPr="00FA648C">
      <w:rPr>
        <w:rFonts w:ascii="Arial" w:hAnsi="Arial" w:cs="Arial"/>
        <w:b/>
        <w:sz w:val="32"/>
        <w:szCs w:val="32"/>
      </w:rPr>
      <w:tab/>
    </w:r>
    <w:r w:rsidRPr="00FA648C">
      <w:rPr>
        <w:rFonts w:ascii="Arial" w:hAnsi="Arial" w:cs="Arial"/>
        <w:b/>
        <w:bCs/>
        <w:sz w:val="32"/>
        <w:szCs w:val="32"/>
      </w:rPr>
      <w:t xml:space="preserve">                                  </w:t>
    </w:r>
    <w:r>
      <w:rPr>
        <w:rFonts w:ascii="Arial" w:hAnsi="Arial" w:cs="Arial"/>
        <w:b/>
        <w:bCs/>
        <w:sz w:val="32"/>
        <w:szCs w:val="32"/>
      </w:rPr>
      <w:t xml:space="preserve">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AAC" w:rsidRDefault="00724AAC" w:rsidP="009776E3">
      <w:pPr>
        <w:spacing w:after="0" w:line="240" w:lineRule="auto"/>
      </w:pPr>
      <w:r>
        <w:separator/>
      </w:r>
    </w:p>
  </w:footnote>
  <w:footnote w:type="continuationSeparator" w:id="0">
    <w:p w:rsidR="00724AAC" w:rsidRDefault="00724AAC" w:rsidP="00977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A37" w:rsidRDefault="006F2A37" w:rsidP="006F2A37">
    <w:pPr>
      <w:pStyle w:val="Header"/>
      <w:pBdr>
        <w:bottom w:val="single" w:sz="4" w:space="1" w:color="auto"/>
      </w:pBdr>
      <w:tabs>
        <w:tab w:val="left" w:pos="5222"/>
      </w:tabs>
    </w:pPr>
    <w:r>
      <w:rPr>
        <w:rFonts w:ascii="Arial" w:hAnsi="Arial" w:cs="Arial"/>
        <w:b/>
        <w:bCs/>
        <w:sz w:val="32"/>
        <w:szCs w:val="32"/>
      </w:rPr>
      <w:tab/>
    </w:r>
    <w:r w:rsidRPr="00086F93">
      <w:rPr>
        <w:rFonts w:ascii="Arial" w:hAnsi="Arial" w:cs="Arial"/>
        <w:b/>
        <w:bCs/>
        <w:sz w:val="32"/>
        <w:szCs w:val="32"/>
      </w:rPr>
      <w:fldChar w:fldCharType="begin"/>
    </w:r>
    <w:r w:rsidRPr="00086F93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086F93">
      <w:rPr>
        <w:rFonts w:ascii="Arial" w:hAnsi="Arial" w:cs="Arial"/>
        <w:b/>
        <w:bCs/>
        <w:sz w:val="32"/>
        <w:szCs w:val="32"/>
      </w:rPr>
      <w:fldChar w:fldCharType="separate"/>
    </w:r>
    <w:r w:rsidR="006728D0">
      <w:rPr>
        <w:rFonts w:ascii="Arial" w:hAnsi="Arial" w:cs="Arial"/>
        <w:b/>
        <w:bCs/>
        <w:noProof/>
        <w:sz w:val="32"/>
        <w:szCs w:val="32"/>
      </w:rPr>
      <w:t>8</w:t>
    </w:r>
    <w:r w:rsidRPr="00086F93">
      <w:rPr>
        <w:rFonts w:ascii="Arial" w:hAnsi="Arial" w:cs="Arial"/>
        <w:b/>
        <w:bCs/>
        <w:sz w:val="32"/>
        <w:szCs w:val="32"/>
      </w:rPr>
      <w:fldChar w:fldCharType="end"/>
    </w:r>
    <w:r>
      <w:rPr>
        <w:rFonts w:ascii="Arial" w:hAnsi="Arial" w:cs="Arial"/>
        <w:b/>
        <w:bCs/>
        <w:sz w:val="32"/>
        <w:szCs w:val="32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A37" w:rsidRDefault="006F2A37" w:rsidP="006F2A37">
    <w:pPr>
      <w:pStyle w:val="Header"/>
      <w:pBdr>
        <w:bottom w:val="single" w:sz="4" w:space="1" w:color="auto"/>
      </w:pBdr>
      <w:tabs>
        <w:tab w:val="left" w:pos="5222"/>
      </w:tabs>
    </w:pPr>
    <w:r>
      <w:rPr>
        <w:rFonts w:ascii="Arial" w:hAnsi="Arial" w:cs="Arial"/>
        <w:b/>
        <w:bCs/>
        <w:sz w:val="32"/>
        <w:szCs w:val="32"/>
      </w:rPr>
      <w:tab/>
    </w:r>
    <w:r w:rsidRPr="00086F93">
      <w:rPr>
        <w:rFonts w:ascii="Arial" w:hAnsi="Arial" w:cs="Arial"/>
        <w:b/>
        <w:bCs/>
        <w:sz w:val="32"/>
        <w:szCs w:val="32"/>
      </w:rPr>
      <w:fldChar w:fldCharType="begin"/>
    </w:r>
    <w:r w:rsidRPr="00086F93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086F93">
      <w:rPr>
        <w:rFonts w:ascii="Arial" w:hAnsi="Arial" w:cs="Arial"/>
        <w:b/>
        <w:bCs/>
        <w:sz w:val="32"/>
        <w:szCs w:val="32"/>
      </w:rPr>
      <w:fldChar w:fldCharType="separate"/>
    </w:r>
    <w:r w:rsidR="006728D0">
      <w:rPr>
        <w:rFonts w:ascii="Arial" w:hAnsi="Arial" w:cs="Arial"/>
        <w:b/>
        <w:bCs/>
        <w:noProof/>
        <w:sz w:val="32"/>
        <w:szCs w:val="32"/>
      </w:rPr>
      <w:t>7</w:t>
    </w:r>
    <w:r w:rsidRPr="00086F93">
      <w:rPr>
        <w:rFonts w:ascii="Arial" w:hAnsi="Arial" w:cs="Arial"/>
        <w:b/>
        <w:bCs/>
        <w:sz w:val="32"/>
        <w:szCs w:val="32"/>
      </w:rPr>
      <w:fldChar w:fldCharType="end"/>
    </w:r>
    <w:r>
      <w:rPr>
        <w:rFonts w:ascii="Arial" w:hAnsi="Arial" w:cs="Arial"/>
        <w:b/>
        <w:bCs/>
        <w:sz w:val="32"/>
        <w:szCs w:val="32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A37" w:rsidRPr="000447DF" w:rsidRDefault="006F2A37" w:rsidP="006F2A37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</w:rPr>
    </w:pPr>
    <w:r w:rsidRPr="000447DF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A37" w:rsidRDefault="006F2A37" w:rsidP="00507F80">
    <w:pPr>
      <w:pStyle w:val="Header"/>
      <w:pBdr>
        <w:bottom w:val="single" w:sz="4" w:space="1" w:color="auto"/>
      </w:pBdr>
      <w:tabs>
        <w:tab w:val="left" w:pos="5222"/>
      </w:tabs>
      <w:spacing w:after="0"/>
    </w:pPr>
    <w:r>
      <w:rPr>
        <w:rFonts w:ascii="Arial" w:hAnsi="Arial" w:cs="Arial"/>
        <w:b/>
        <w:bCs/>
        <w:sz w:val="32"/>
        <w:szCs w:val="32"/>
      </w:rPr>
      <w:tab/>
    </w:r>
    <w:r w:rsidRPr="00086F93">
      <w:rPr>
        <w:rFonts w:ascii="Arial" w:hAnsi="Arial" w:cs="Arial"/>
        <w:b/>
        <w:bCs/>
        <w:sz w:val="32"/>
        <w:szCs w:val="32"/>
      </w:rPr>
      <w:fldChar w:fldCharType="begin"/>
    </w:r>
    <w:r w:rsidRPr="00086F93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086F93">
      <w:rPr>
        <w:rFonts w:ascii="Arial" w:hAnsi="Arial" w:cs="Arial"/>
        <w:b/>
        <w:bCs/>
        <w:sz w:val="32"/>
        <w:szCs w:val="32"/>
      </w:rPr>
      <w:fldChar w:fldCharType="separate"/>
    </w:r>
    <w:r w:rsidR="006728D0">
      <w:rPr>
        <w:rFonts w:ascii="Arial" w:hAnsi="Arial" w:cs="Arial"/>
        <w:b/>
        <w:bCs/>
        <w:noProof/>
        <w:sz w:val="32"/>
        <w:szCs w:val="32"/>
      </w:rPr>
      <w:t>20</w:t>
    </w:r>
    <w:r w:rsidRPr="00086F93">
      <w:rPr>
        <w:rFonts w:ascii="Arial" w:hAnsi="Arial" w:cs="Arial"/>
        <w:b/>
        <w:bCs/>
        <w:sz w:val="32"/>
        <w:szCs w:val="32"/>
      </w:rPr>
      <w:fldChar w:fldCharType="end"/>
    </w:r>
    <w:r>
      <w:rPr>
        <w:rFonts w:ascii="Arial" w:hAnsi="Arial" w:cs="Arial"/>
        <w:b/>
        <w:bCs/>
        <w:sz w:val="32"/>
        <w:szCs w:val="32"/>
      </w:rPr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A37" w:rsidRDefault="006F2A37" w:rsidP="00305FEF">
    <w:pPr>
      <w:pStyle w:val="Header"/>
      <w:pBdr>
        <w:bottom w:val="single" w:sz="4" w:space="1" w:color="auto"/>
      </w:pBdr>
      <w:tabs>
        <w:tab w:val="left" w:pos="5222"/>
      </w:tabs>
    </w:pPr>
    <w:r>
      <w:rPr>
        <w:rFonts w:ascii="Arial" w:hAnsi="Arial" w:cs="Arial"/>
        <w:b/>
        <w:bCs/>
        <w:sz w:val="32"/>
        <w:szCs w:val="32"/>
      </w:rPr>
      <w:tab/>
    </w:r>
    <w:r w:rsidRPr="00086F93">
      <w:rPr>
        <w:rFonts w:ascii="Arial" w:hAnsi="Arial" w:cs="Arial"/>
        <w:b/>
        <w:bCs/>
        <w:sz w:val="32"/>
        <w:szCs w:val="32"/>
      </w:rPr>
      <w:fldChar w:fldCharType="begin"/>
    </w:r>
    <w:r w:rsidRPr="00086F93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086F93">
      <w:rPr>
        <w:rFonts w:ascii="Arial" w:hAnsi="Arial" w:cs="Arial"/>
        <w:b/>
        <w:bCs/>
        <w:sz w:val="32"/>
        <w:szCs w:val="32"/>
      </w:rPr>
      <w:fldChar w:fldCharType="separate"/>
    </w:r>
    <w:r w:rsidR="006728D0">
      <w:rPr>
        <w:rFonts w:ascii="Arial" w:hAnsi="Arial" w:cs="Arial"/>
        <w:b/>
        <w:bCs/>
        <w:noProof/>
        <w:sz w:val="32"/>
        <w:szCs w:val="32"/>
      </w:rPr>
      <w:t>19</w:t>
    </w:r>
    <w:r w:rsidRPr="00086F93">
      <w:rPr>
        <w:rFonts w:ascii="Arial" w:hAnsi="Arial" w:cs="Arial"/>
        <w:b/>
        <w:bCs/>
        <w:sz w:val="32"/>
        <w:szCs w:val="32"/>
      </w:rPr>
      <w:fldChar w:fldCharType="end"/>
    </w:r>
    <w:r>
      <w:rPr>
        <w:rFonts w:ascii="Arial" w:hAnsi="Arial" w:cs="Arial"/>
        <w:b/>
        <w:bCs/>
        <w:sz w:val="32"/>
        <w:szCs w:val="32"/>
      </w:rPr>
      <w:tab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A37" w:rsidRDefault="006F2A37" w:rsidP="001A793E">
    <w:pPr>
      <w:pStyle w:val="Header"/>
      <w:pBdr>
        <w:bottom w:val="single" w:sz="4" w:space="1" w:color="auto"/>
      </w:pBdr>
      <w:jc w:val="center"/>
    </w:pPr>
    <w:r w:rsidRPr="000447DF">
      <w:rPr>
        <w:rFonts w:ascii="Arial" w:hAnsi="Arial" w:cs="Arial"/>
        <w:b/>
        <w:bCs/>
        <w:sz w:val="36"/>
        <w:szCs w:val="36"/>
      </w:rPr>
      <w:t>Draft Release Version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07005"/>
    <w:multiLevelType w:val="hybridMultilevel"/>
    <w:tmpl w:val="E82ED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D74E3"/>
    <w:multiLevelType w:val="hybridMultilevel"/>
    <w:tmpl w:val="E56E2968"/>
    <w:lvl w:ilvl="0" w:tplc="973C63B2">
      <w:start w:val="2"/>
      <w:numFmt w:val="decimal"/>
      <w:lvlText w:val="%1.1"/>
      <w:lvlJc w:val="left"/>
      <w:pPr>
        <w:ind w:left="720" w:hanging="360"/>
      </w:pPr>
      <w:rPr>
        <w:rFonts w:ascii="Arial" w:hAnsi="Arial" w:hint="default"/>
        <w:b w:val="0"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0345E8"/>
    <w:multiLevelType w:val="hybridMultilevel"/>
    <w:tmpl w:val="D974B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876964"/>
    <w:multiLevelType w:val="hybridMultilevel"/>
    <w:tmpl w:val="E020DD1A"/>
    <w:lvl w:ilvl="0" w:tplc="AF4C9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3F0C94"/>
    <w:multiLevelType w:val="multilevel"/>
    <w:tmpl w:val="444682E8"/>
    <w:lvl w:ilvl="0">
      <w:start w:val="1"/>
      <w:numFmt w:val="decimal"/>
      <w:lvlText w:val="%1"/>
      <w:lvlJc w:val="left"/>
      <w:pPr>
        <w:ind w:left="1800" w:hanging="360"/>
      </w:pPr>
      <w:rPr>
        <w:rFonts w:ascii="Arial" w:hAnsi="Arial" w:hint="default"/>
        <w:b w:val="0"/>
        <w:i w:val="0"/>
        <w:sz w:val="3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9AF2E15"/>
    <w:multiLevelType w:val="hybridMultilevel"/>
    <w:tmpl w:val="20640666"/>
    <w:lvl w:ilvl="0" w:tplc="0602EC0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6D246E"/>
    <w:multiLevelType w:val="hybridMultilevel"/>
    <w:tmpl w:val="311EA2EA"/>
    <w:lvl w:ilvl="0" w:tplc="926EFAFE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C617B"/>
    <w:multiLevelType w:val="multilevel"/>
    <w:tmpl w:val="3968D2C4"/>
    <w:lvl w:ilvl="0">
      <w:start w:val="1"/>
      <w:numFmt w:val="decimal"/>
      <w:pStyle w:val="1Title-VedaVMSTelugu"/>
      <w:lvlText w:val="%1"/>
      <w:lvlJc w:val="left"/>
      <w:pPr>
        <w:ind w:left="720" w:hanging="360"/>
      </w:pPr>
      <w:rPr>
        <w:rFonts w:ascii="Arial" w:hAnsi="Arial" w:hint="default"/>
        <w:b/>
        <w:i w:val="0"/>
        <w:sz w:val="48"/>
      </w:rPr>
    </w:lvl>
    <w:lvl w:ilvl="1">
      <w:start w:val="1"/>
      <w:numFmt w:val="decimal"/>
      <w:pStyle w:val="Heading2VedaVMSTelugu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8">
    <w:nsid w:val="10041B46"/>
    <w:multiLevelType w:val="hybridMultilevel"/>
    <w:tmpl w:val="557E1930"/>
    <w:lvl w:ilvl="0" w:tplc="AABA10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C57A2B"/>
    <w:multiLevelType w:val="hybridMultilevel"/>
    <w:tmpl w:val="DC065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0F0872"/>
    <w:multiLevelType w:val="hybridMultilevel"/>
    <w:tmpl w:val="A0F8D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D8223C"/>
    <w:multiLevelType w:val="hybridMultilevel"/>
    <w:tmpl w:val="1C7036EA"/>
    <w:lvl w:ilvl="0" w:tplc="FB0A620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068D3"/>
    <w:multiLevelType w:val="hybridMultilevel"/>
    <w:tmpl w:val="08E46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403265"/>
    <w:multiLevelType w:val="hybridMultilevel"/>
    <w:tmpl w:val="07C8E5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3E82C11"/>
    <w:multiLevelType w:val="hybridMultilevel"/>
    <w:tmpl w:val="CF7C5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D11846"/>
    <w:multiLevelType w:val="hybridMultilevel"/>
    <w:tmpl w:val="CDA0F4EE"/>
    <w:lvl w:ilvl="0" w:tplc="6E82041E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212FE1"/>
    <w:multiLevelType w:val="hybridMultilevel"/>
    <w:tmpl w:val="473C25F6"/>
    <w:lvl w:ilvl="0" w:tplc="CEAE6BC8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 w:val="0"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F61AEC"/>
    <w:multiLevelType w:val="hybridMultilevel"/>
    <w:tmpl w:val="7F0A1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651701"/>
    <w:multiLevelType w:val="hybridMultilevel"/>
    <w:tmpl w:val="BDE6C6E4"/>
    <w:lvl w:ilvl="0" w:tplc="B4C8FFEA">
      <w:start w:val="1"/>
      <w:numFmt w:val="decimal"/>
      <w:pStyle w:val="VedaVMSKannada-Title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D94255"/>
    <w:multiLevelType w:val="hybridMultilevel"/>
    <w:tmpl w:val="FBA0E852"/>
    <w:lvl w:ilvl="0" w:tplc="1584C38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C4745D"/>
    <w:multiLevelType w:val="hybridMultilevel"/>
    <w:tmpl w:val="1C3EF0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6911536"/>
    <w:multiLevelType w:val="hybridMultilevel"/>
    <w:tmpl w:val="E0D4AE8E"/>
    <w:lvl w:ilvl="0" w:tplc="4204ECE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107901"/>
    <w:multiLevelType w:val="hybridMultilevel"/>
    <w:tmpl w:val="FE4AF076"/>
    <w:lvl w:ilvl="0" w:tplc="0EB4691A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DB03C6D"/>
    <w:multiLevelType w:val="hybridMultilevel"/>
    <w:tmpl w:val="A148D474"/>
    <w:lvl w:ilvl="0" w:tplc="3C108902">
      <w:start w:val="1"/>
      <w:numFmt w:val="decimal"/>
      <w:lvlText w:val="%1"/>
      <w:lvlJc w:val="left"/>
      <w:pPr>
        <w:ind w:left="1440" w:hanging="360"/>
      </w:pPr>
      <w:rPr>
        <w:rFonts w:ascii="Arial" w:hAnsi="Arial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F711DDB"/>
    <w:multiLevelType w:val="hybridMultilevel"/>
    <w:tmpl w:val="4490BE1E"/>
    <w:lvl w:ilvl="0" w:tplc="246216AE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 w:val="0"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062598"/>
    <w:multiLevelType w:val="hybridMultilevel"/>
    <w:tmpl w:val="CC8CB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0609B9"/>
    <w:multiLevelType w:val="hybridMultilevel"/>
    <w:tmpl w:val="A1802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653C66"/>
    <w:multiLevelType w:val="hybridMultilevel"/>
    <w:tmpl w:val="53520204"/>
    <w:lvl w:ilvl="0" w:tplc="74D8FD62">
      <w:start w:val="1"/>
      <w:numFmt w:val="decimal"/>
      <w:lvlText w:val="%1"/>
      <w:lvlJc w:val="left"/>
      <w:pPr>
        <w:ind w:left="1800" w:hanging="360"/>
      </w:pPr>
      <w:rPr>
        <w:rFonts w:ascii="Arial" w:hAnsi="Arial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579D6B06"/>
    <w:multiLevelType w:val="hybridMultilevel"/>
    <w:tmpl w:val="D42EA8C0"/>
    <w:lvl w:ilvl="0" w:tplc="B8287E86">
      <w:start w:val="1"/>
      <w:numFmt w:val="decimal"/>
      <w:lvlText w:val="%1.1"/>
      <w:lvlJc w:val="left"/>
      <w:pPr>
        <w:ind w:left="36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A26048"/>
    <w:multiLevelType w:val="hybridMultilevel"/>
    <w:tmpl w:val="F5DA5B4C"/>
    <w:lvl w:ilvl="0" w:tplc="8ACE7B74">
      <w:start w:val="1"/>
      <w:numFmt w:val="decimal"/>
      <w:lvlText w:val="%1"/>
      <w:lvlJc w:val="left"/>
      <w:pPr>
        <w:ind w:left="1440" w:hanging="360"/>
      </w:pPr>
      <w:rPr>
        <w:rFonts w:ascii="Arial" w:hAnsi="Arial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AA65F94"/>
    <w:multiLevelType w:val="hybridMultilevel"/>
    <w:tmpl w:val="98B25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283BAE"/>
    <w:multiLevelType w:val="multilevel"/>
    <w:tmpl w:val="6FD6DF1A"/>
    <w:lvl w:ilvl="0">
      <w:start w:val="1"/>
      <w:numFmt w:val="decimal"/>
      <w:pStyle w:val="2-Heading-VedaVMSTelugu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>
    <w:nsid w:val="6156757F"/>
    <w:multiLevelType w:val="hybridMultilevel"/>
    <w:tmpl w:val="D07A6E24"/>
    <w:lvl w:ilvl="0" w:tplc="E912F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50F2EB1"/>
    <w:multiLevelType w:val="multilevel"/>
    <w:tmpl w:val="0AFA8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4">
    <w:nsid w:val="6A2A082A"/>
    <w:multiLevelType w:val="multilevel"/>
    <w:tmpl w:val="D5DE4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>
    <w:nsid w:val="6A3003E3"/>
    <w:multiLevelType w:val="multilevel"/>
    <w:tmpl w:val="A620CA46"/>
    <w:lvl w:ilvl="0">
      <w:start w:val="1"/>
      <w:numFmt w:val="decimal"/>
      <w:pStyle w:val="1Title-VedaVMSKannad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6">
    <w:nsid w:val="6D9B2CCD"/>
    <w:multiLevelType w:val="hybridMultilevel"/>
    <w:tmpl w:val="F4F60F54"/>
    <w:lvl w:ilvl="0" w:tplc="0A666AC8">
      <w:start w:val="1"/>
      <w:numFmt w:val="decimal"/>
      <w:lvlText w:val="%1"/>
      <w:lvlJc w:val="left"/>
      <w:pPr>
        <w:ind w:left="2160" w:hanging="360"/>
      </w:pPr>
      <w:rPr>
        <w:rFonts w:ascii="Arial" w:hAnsi="Arial" w:hint="default"/>
        <w:b w:val="0"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>
    <w:nsid w:val="734023B5"/>
    <w:multiLevelType w:val="hybridMultilevel"/>
    <w:tmpl w:val="647A2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17769C"/>
    <w:multiLevelType w:val="hybridMultilevel"/>
    <w:tmpl w:val="05DC0AA4"/>
    <w:lvl w:ilvl="0" w:tplc="DD801B48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 w:val="0"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B81323"/>
    <w:multiLevelType w:val="hybridMultilevel"/>
    <w:tmpl w:val="8460D9CC"/>
    <w:lvl w:ilvl="0" w:tplc="7408CB12">
      <w:start w:val="1"/>
      <w:numFmt w:val="decimal"/>
      <w:lvlText w:val="%1.1"/>
      <w:lvlJc w:val="left"/>
      <w:pPr>
        <w:ind w:left="36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816A05"/>
    <w:multiLevelType w:val="hybridMultilevel"/>
    <w:tmpl w:val="6A967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2E3769"/>
    <w:multiLevelType w:val="hybridMultilevel"/>
    <w:tmpl w:val="FEAC9134"/>
    <w:lvl w:ilvl="0" w:tplc="096AAC7E">
      <w:start w:val="1"/>
      <w:numFmt w:val="decimal"/>
      <w:lvlText w:val="%1.1"/>
      <w:lvlJc w:val="left"/>
      <w:pPr>
        <w:ind w:left="108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98839FE"/>
    <w:multiLevelType w:val="multilevel"/>
    <w:tmpl w:val="0C742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3">
    <w:nsid w:val="7A4C02D6"/>
    <w:multiLevelType w:val="multilevel"/>
    <w:tmpl w:val="164EF338"/>
    <w:lvl w:ilvl="0">
      <w:start w:val="2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num w:numId="1">
    <w:abstractNumId w:val="7"/>
  </w:num>
  <w:num w:numId="2">
    <w:abstractNumId w:val="41"/>
  </w:num>
  <w:num w:numId="3">
    <w:abstractNumId w:val="3"/>
  </w:num>
  <w:num w:numId="4">
    <w:abstractNumId w:val="32"/>
  </w:num>
  <w:num w:numId="5">
    <w:abstractNumId w:val="8"/>
  </w:num>
  <w:num w:numId="6">
    <w:abstractNumId w:val="40"/>
  </w:num>
  <w:num w:numId="7">
    <w:abstractNumId w:val="26"/>
  </w:num>
  <w:num w:numId="8">
    <w:abstractNumId w:val="17"/>
  </w:num>
  <w:num w:numId="9">
    <w:abstractNumId w:val="12"/>
  </w:num>
  <w:num w:numId="10">
    <w:abstractNumId w:val="2"/>
  </w:num>
  <w:num w:numId="11">
    <w:abstractNumId w:val="13"/>
  </w:num>
  <w:num w:numId="12">
    <w:abstractNumId w:val="30"/>
  </w:num>
  <w:num w:numId="13">
    <w:abstractNumId w:val="5"/>
  </w:num>
  <w:num w:numId="14">
    <w:abstractNumId w:val="43"/>
  </w:num>
  <w:num w:numId="15">
    <w:abstractNumId w:val="21"/>
  </w:num>
  <w:num w:numId="16">
    <w:abstractNumId w:val="18"/>
  </w:num>
  <w:num w:numId="17">
    <w:abstractNumId w:val="25"/>
  </w:num>
  <w:num w:numId="18">
    <w:abstractNumId w:val="20"/>
  </w:num>
  <w:num w:numId="19">
    <w:abstractNumId w:val="11"/>
  </w:num>
  <w:num w:numId="20">
    <w:abstractNumId w:val="22"/>
  </w:num>
  <w:num w:numId="21">
    <w:abstractNumId w:val="29"/>
  </w:num>
  <w:num w:numId="22">
    <w:abstractNumId w:val="23"/>
  </w:num>
  <w:num w:numId="23">
    <w:abstractNumId w:val="28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</w:num>
  <w:num w:numId="26">
    <w:abstractNumId w:val="6"/>
  </w:num>
  <w:num w:numId="27">
    <w:abstractNumId w:val="4"/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16"/>
  </w:num>
  <w:num w:numId="31">
    <w:abstractNumId w:val="42"/>
  </w:num>
  <w:num w:numId="3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3"/>
  </w:num>
  <w:num w:numId="3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8"/>
  </w:num>
  <w:num w:numId="36">
    <w:abstractNumId w:val="39"/>
  </w:num>
  <w:num w:numId="37">
    <w:abstractNumId w:val="31"/>
  </w:num>
  <w:num w:numId="38">
    <w:abstractNumId w:val="36"/>
  </w:num>
  <w:num w:numId="39">
    <w:abstractNumId w:val="24"/>
  </w:num>
  <w:num w:numId="40">
    <w:abstractNumId w:val="35"/>
  </w:num>
  <w:num w:numId="4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5"/>
  </w:num>
  <w:num w:numId="43">
    <w:abstractNumId w:val="19"/>
  </w:num>
  <w:num w:numId="44">
    <w:abstractNumId w:val="34"/>
  </w:num>
  <w:num w:numId="45">
    <w:abstractNumId w:val="0"/>
  </w:num>
  <w:num w:numId="46">
    <w:abstractNumId w:val="37"/>
  </w:num>
  <w:num w:numId="47">
    <w:abstractNumId w:val="9"/>
  </w:num>
  <w:num w:numId="48">
    <w:abstractNumId w:val="14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attachedTemplate r:id="rId1"/>
  <w:linkStyle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3B0"/>
    <w:rsid w:val="00002699"/>
    <w:rsid w:val="00004895"/>
    <w:rsid w:val="00014169"/>
    <w:rsid w:val="00014309"/>
    <w:rsid w:val="0001455A"/>
    <w:rsid w:val="000154C2"/>
    <w:rsid w:val="00015E4C"/>
    <w:rsid w:val="000212FA"/>
    <w:rsid w:val="00022C16"/>
    <w:rsid w:val="00023348"/>
    <w:rsid w:val="00026410"/>
    <w:rsid w:val="00026946"/>
    <w:rsid w:val="00026BCD"/>
    <w:rsid w:val="00030901"/>
    <w:rsid w:val="00031441"/>
    <w:rsid w:val="00032135"/>
    <w:rsid w:val="0003264B"/>
    <w:rsid w:val="00037BE4"/>
    <w:rsid w:val="00040071"/>
    <w:rsid w:val="00041169"/>
    <w:rsid w:val="00045A54"/>
    <w:rsid w:val="00045E03"/>
    <w:rsid w:val="00046F99"/>
    <w:rsid w:val="000471C3"/>
    <w:rsid w:val="000524AA"/>
    <w:rsid w:val="00052940"/>
    <w:rsid w:val="000553B7"/>
    <w:rsid w:val="000567E1"/>
    <w:rsid w:val="00060DF7"/>
    <w:rsid w:val="00061269"/>
    <w:rsid w:val="0006226B"/>
    <w:rsid w:val="000625BF"/>
    <w:rsid w:val="00067B7C"/>
    <w:rsid w:val="00075868"/>
    <w:rsid w:val="000764A0"/>
    <w:rsid w:val="00087493"/>
    <w:rsid w:val="00091297"/>
    <w:rsid w:val="00091344"/>
    <w:rsid w:val="0009180F"/>
    <w:rsid w:val="00096C7D"/>
    <w:rsid w:val="000A137C"/>
    <w:rsid w:val="000A43F8"/>
    <w:rsid w:val="000A4AC8"/>
    <w:rsid w:val="000A4EFD"/>
    <w:rsid w:val="000A69F5"/>
    <w:rsid w:val="000B0647"/>
    <w:rsid w:val="000B623B"/>
    <w:rsid w:val="000B6E24"/>
    <w:rsid w:val="000C0F9F"/>
    <w:rsid w:val="000D03BE"/>
    <w:rsid w:val="000D0A9D"/>
    <w:rsid w:val="000D0C12"/>
    <w:rsid w:val="000D312E"/>
    <w:rsid w:val="000D4451"/>
    <w:rsid w:val="000D530A"/>
    <w:rsid w:val="000D7675"/>
    <w:rsid w:val="000E117E"/>
    <w:rsid w:val="000E318F"/>
    <w:rsid w:val="000E7B58"/>
    <w:rsid w:val="000F0129"/>
    <w:rsid w:val="000F2EFF"/>
    <w:rsid w:val="000F3677"/>
    <w:rsid w:val="000F3996"/>
    <w:rsid w:val="000F5BBA"/>
    <w:rsid w:val="000F5EE2"/>
    <w:rsid w:val="000F70A1"/>
    <w:rsid w:val="000F7BD9"/>
    <w:rsid w:val="00100078"/>
    <w:rsid w:val="001011DD"/>
    <w:rsid w:val="00103140"/>
    <w:rsid w:val="001033CC"/>
    <w:rsid w:val="0010706F"/>
    <w:rsid w:val="00107E5A"/>
    <w:rsid w:val="00122093"/>
    <w:rsid w:val="00125190"/>
    <w:rsid w:val="001252CF"/>
    <w:rsid w:val="0013047F"/>
    <w:rsid w:val="00135187"/>
    <w:rsid w:val="001407E3"/>
    <w:rsid w:val="00145411"/>
    <w:rsid w:val="00145E4E"/>
    <w:rsid w:val="001504C9"/>
    <w:rsid w:val="00153696"/>
    <w:rsid w:val="00154642"/>
    <w:rsid w:val="00167EEC"/>
    <w:rsid w:val="00172528"/>
    <w:rsid w:val="001742B5"/>
    <w:rsid w:val="001747CB"/>
    <w:rsid w:val="001822C9"/>
    <w:rsid w:val="001860CA"/>
    <w:rsid w:val="0018612F"/>
    <w:rsid w:val="001868D8"/>
    <w:rsid w:val="00194220"/>
    <w:rsid w:val="001944B5"/>
    <w:rsid w:val="00195BF3"/>
    <w:rsid w:val="001A1837"/>
    <w:rsid w:val="001A1B22"/>
    <w:rsid w:val="001A24BF"/>
    <w:rsid w:val="001A3BE2"/>
    <w:rsid w:val="001A60C4"/>
    <w:rsid w:val="001A793E"/>
    <w:rsid w:val="001B1D5C"/>
    <w:rsid w:val="001B40E1"/>
    <w:rsid w:val="001B656E"/>
    <w:rsid w:val="001C053B"/>
    <w:rsid w:val="001C382F"/>
    <w:rsid w:val="001C44A8"/>
    <w:rsid w:val="001D126C"/>
    <w:rsid w:val="001D1D91"/>
    <w:rsid w:val="001D688F"/>
    <w:rsid w:val="001D6DF8"/>
    <w:rsid w:val="001E0D37"/>
    <w:rsid w:val="001E0EA7"/>
    <w:rsid w:val="001E18FC"/>
    <w:rsid w:val="001E2D61"/>
    <w:rsid w:val="001E2D87"/>
    <w:rsid w:val="001E2EC3"/>
    <w:rsid w:val="001E5340"/>
    <w:rsid w:val="001F0474"/>
    <w:rsid w:val="001F1EE2"/>
    <w:rsid w:val="001F1F78"/>
    <w:rsid w:val="001F35FA"/>
    <w:rsid w:val="001F61D8"/>
    <w:rsid w:val="001F638E"/>
    <w:rsid w:val="001F7C6E"/>
    <w:rsid w:val="00200E25"/>
    <w:rsid w:val="00201DBD"/>
    <w:rsid w:val="002028E4"/>
    <w:rsid w:val="00203864"/>
    <w:rsid w:val="00211F59"/>
    <w:rsid w:val="00212BF8"/>
    <w:rsid w:val="00213AF2"/>
    <w:rsid w:val="00213E33"/>
    <w:rsid w:val="00213EA1"/>
    <w:rsid w:val="002166A6"/>
    <w:rsid w:val="00216954"/>
    <w:rsid w:val="002201BC"/>
    <w:rsid w:val="00222431"/>
    <w:rsid w:val="00222DFC"/>
    <w:rsid w:val="00227F21"/>
    <w:rsid w:val="00231962"/>
    <w:rsid w:val="002365E6"/>
    <w:rsid w:val="00236F67"/>
    <w:rsid w:val="0024524F"/>
    <w:rsid w:val="002457EA"/>
    <w:rsid w:val="002461DC"/>
    <w:rsid w:val="002561C7"/>
    <w:rsid w:val="00257F65"/>
    <w:rsid w:val="0026028D"/>
    <w:rsid w:val="00260B07"/>
    <w:rsid w:val="00261522"/>
    <w:rsid w:val="00262094"/>
    <w:rsid w:val="002625EA"/>
    <w:rsid w:val="00263955"/>
    <w:rsid w:val="002662CC"/>
    <w:rsid w:val="00266504"/>
    <w:rsid w:val="002715BE"/>
    <w:rsid w:val="00272F10"/>
    <w:rsid w:val="002737A8"/>
    <w:rsid w:val="00277365"/>
    <w:rsid w:val="00280FB3"/>
    <w:rsid w:val="00281865"/>
    <w:rsid w:val="00282A18"/>
    <w:rsid w:val="00284600"/>
    <w:rsid w:val="00284D47"/>
    <w:rsid w:val="00290EEA"/>
    <w:rsid w:val="00292242"/>
    <w:rsid w:val="00294199"/>
    <w:rsid w:val="002967B9"/>
    <w:rsid w:val="002A145A"/>
    <w:rsid w:val="002A24DD"/>
    <w:rsid w:val="002A5D7A"/>
    <w:rsid w:val="002B0B63"/>
    <w:rsid w:val="002B2BAF"/>
    <w:rsid w:val="002B36A0"/>
    <w:rsid w:val="002B492C"/>
    <w:rsid w:val="002B7149"/>
    <w:rsid w:val="002B7C98"/>
    <w:rsid w:val="002C00CD"/>
    <w:rsid w:val="002D3CB7"/>
    <w:rsid w:val="002D6180"/>
    <w:rsid w:val="002E32CA"/>
    <w:rsid w:val="002E36D4"/>
    <w:rsid w:val="002E7A7C"/>
    <w:rsid w:val="002F40D1"/>
    <w:rsid w:val="002F6BD9"/>
    <w:rsid w:val="002F6CD4"/>
    <w:rsid w:val="003034C3"/>
    <w:rsid w:val="00303803"/>
    <w:rsid w:val="00305F2B"/>
    <w:rsid w:val="00305FEF"/>
    <w:rsid w:val="003108D3"/>
    <w:rsid w:val="00314933"/>
    <w:rsid w:val="00315DDF"/>
    <w:rsid w:val="0031604C"/>
    <w:rsid w:val="00320EF0"/>
    <w:rsid w:val="00321395"/>
    <w:rsid w:val="00322860"/>
    <w:rsid w:val="0032436D"/>
    <w:rsid w:val="00333BC5"/>
    <w:rsid w:val="00335529"/>
    <w:rsid w:val="00336752"/>
    <w:rsid w:val="003374E1"/>
    <w:rsid w:val="00337A7D"/>
    <w:rsid w:val="00341807"/>
    <w:rsid w:val="00341896"/>
    <w:rsid w:val="003464C5"/>
    <w:rsid w:val="00347569"/>
    <w:rsid w:val="0035333A"/>
    <w:rsid w:val="003540F3"/>
    <w:rsid w:val="003542B4"/>
    <w:rsid w:val="00354A80"/>
    <w:rsid w:val="00357833"/>
    <w:rsid w:val="00371940"/>
    <w:rsid w:val="00371C9A"/>
    <w:rsid w:val="003743A5"/>
    <w:rsid w:val="003746A8"/>
    <w:rsid w:val="003770A9"/>
    <w:rsid w:val="00380270"/>
    <w:rsid w:val="00387EEE"/>
    <w:rsid w:val="00395CCC"/>
    <w:rsid w:val="003A01D6"/>
    <w:rsid w:val="003A3DB1"/>
    <w:rsid w:val="003A6437"/>
    <w:rsid w:val="003A7416"/>
    <w:rsid w:val="003B0B7F"/>
    <w:rsid w:val="003B3FC2"/>
    <w:rsid w:val="003C3906"/>
    <w:rsid w:val="003C3FF6"/>
    <w:rsid w:val="003C57FE"/>
    <w:rsid w:val="003C664B"/>
    <w:rsid w:val="003C6A6C"/>
    <w:rsid w:val="003D0BE0"/>
    <w:rsid w:val="003D1F95"/>
    <w:rsid w:val="003D4431"/>
    <w:rsid w:val="003D5076"/>
    <w:rsid w:val="003E16BE"/>
    <w:rsid w:val="003E4A5A"/>
    <w:rsid w:val="003E4E54"/>
    <w:rsid w:val="003F18FB"/>
    <w:rsid w:val="003F3F59"/>
    <w:rsid w:val="003F527C"/>
    <w:rsid w:val="003F6957"/>
    <w:rsid w:val="003F7159"/>
    <w:rsid w:val="003F7339"/>
    <w:rsid w:val="00403616"/>
    <w:rsid w:val="00404373"/>
    <w:rsid w:val="00412045"/>
    <w:rsid w:val="0041261C"/>
    <w:rsid w:val="00413D88"/>
    <w:rsid w:val="00414171"/>
    <w:rsid w:val="004209B2"/>
    <w:rsid w:val="004243FA"/>
    <w:rsid w:val="004257B4"/>
    <w:rsid w:val="00427BF3"/>
    <w:rsid w:val="00431C9A"/>
    <w:rsid w:val="00433422"/>
    <w:rsid w:val="00433CAD"/>
    <w:rsid w:val="00433D3F"/>
    <w:rsid w:val="00434106"/>
    <w:rsid w:val="00435141"/>
    <w:rsid w:val="0043616A"/>
    <w:rsid w:val="00436C54"/>
    <w:rsid w:val="00442410"/>
    <w:rsid w:val="004441A8"/>
    <w:rsid w:val="00444616"/>
    <w:rsid w:val="004458B4"/>
    <w:rsid w:val="0044700A"/>
    <w:rsid w:val="00450C79"/>
    <w:rsid w:val="004510EF"/>
    <w:rsid w:val="00451776"/>
    <w:rsid w:val="00454E7A"/>
    <w:rsid w:val="0045583A"/>
    <w:rsid w:val="004655F4"/>
    <w:rsid w:val="0046707B"/>
    <w:rsid w:val="00477D54"/>
    <w:rsid w:val="0048168A"/>
    <w:rsid w:val="0048201C"/>
    <w:rsid w:val="0048350E"/>
    <w:rsid w:val="00484E03"/>
    <w:rsid w:val="00484F90"/>
    <w:rsid w:val="0048668D"/>
    <w:rsid w:val="004866A0"/>
    <w:rsid w:val="004872BD"/>
    <w:rsid w:val="004909AB"/>
    <w:rsid w:val="00491211"/>
    <w:rsid w:val="00491B8D"/>
    <w:rsid w:val="00491FF6"/>
    <w:rsid w:val="00493E9D"/>
    <w:rsid w:val="00493F62"/>
    <w:rsid w:val="004979D5"/>
    <w:rsid w:val="004B5DD4"/>
    <w:rsid w:val="004C331D"/>
    <w:rsid w:val="004C36BE"/>
    <w:rsid w:val="004C6966"/>
    <w:rsid w:val="004C70FF"/>
    <w:rsid w:val="004C7377"/>
    <w:rsid w:val="004D1CAE"/>
    <w:rsid w:val="004D36E3"/>
    <w:rsid w:val="004D5AE4"/>
    <w:rsid w:val="004D7C0A"/>
    <w:rsid w:val="004D7E75"/>
    <w:rsid w:val="004E2249"/>
    <w:rsid w:val="004E3736"/>
    <w:rsid w:val="004E3C86"/>
    <w:rsid w:val="004E43FA"/>
    <w:rsid w:val="004E5C05"/>
    <w:rsid w:val="004F0A1C"/>
    <w:rsid w:val="004F1C5D"/>
    <w:rsid w:val="004F41CC"/>
    <w:rsid w:val="004F5080"/>
    <w:rsid w:val="004F5180"/>
    <w:rsid w:val="004F6989"/>
    <w:rsid w:val="00501BBB"/>
    <w:rsid w:val="0050497B"/>
    <w:rsid w:val="00505408"/>
    <w:rsid w:val="00506168"/>
    <w:rsid w:val="00507F76"/>
    <w:rsid w:val="00507F80"/>
    <w:rsid w:val="005106A5"/>
    <w:rsid w:val="0051145A"/>
    <w:rsid w:val="00512013"/>
    <w:rsid w:val="00513C01"/>
    <w:rsid w:val="00515746"/>
    <w:rsid w:val="00515B66"/>
    <w:rsid w:val="00515DD9"/>
    <w:rsid w:val="00517FEB"/>
    <w:rsid w:val="005203ED"/>
    <w:rsid w:val="00520966"/>
    <w:rsid w:val="00523268"/>
    <w:rsid w:val="00524C73"/>
    <w:rsid w:val="00526C21"/>
    <w:rsid w:val="00531D21"/>
    <w:rsid w:val="00534F3B"/>
    <w:rsid w:val="00535D70"/>
    <w:rsid w:val="005374B5"/>
    <w:rsid w:val="005374E9"/>
    <w:rsid w:val="005378A6"/>
    <w:rsid w:val="005378F1"/>
    <w:rsid w:val="005405CC"/>
    <w:rsid w:val="005436F9"/>
    <w:rsid w:val="005444BA"/>
    <w:rsid w:val="005451EA"/>
    <w:rsid w:val="00546239"/>
    <w:rsid w:val="00550A8F"/>
    <w:rsid w:val="0055148A"/>
    <w:rsid w:val="005523BA"/>
    <w:rsid w:val="00555169"/>
    <w:rsid w:val="005565E6"/>
    <w:rsid w:val="00557238"/>
    <w:rsid w:val="00557935"/>
    <w:rsid w:val="00560C84"/>
    <w:rsid w:val="00563E7E"/>
    <w:rsid w:val="00564B3F"/>
    <w:rsid w:val="00564F61"/>
    <w:rsid w:val="005668DC"/>
    <w:rsid w:val="00571944"/>
    <w:rsid w:val="005749EB"/>
    <w:rsid w:val="00575D1C"/>
    <w:rsid w:val="00576BF6"/>
    <w:rsid w:val="00580440"/>
    <w:rsid w:val="00584FDC"/>
    <w:rsid w:val="005877A9"/>
    <w:rsid w:val="00592744"/>
    <w:rsid w:val="0059440C"/>
    <w:rsid w:val="005A0193"/>
    <w:rsid w:val="005A06A4"/>
    <w:rsid w:val="005A5CB9"/>
    <w:rsid w:val="005A7733"/>
    <w:rsid w:val="005B08DF"/>
    <w:rsid w:val="005B2117"/>
    <w:rsid w:val="005B292E"/>
    <w:rsid w:val="005B4597"/>
    <w:rsid w:val="005B5E4C"/>
    <w:rsid w:val="005B6EAD"/>
    <w:rsid w:val="005C42AB"/>
    <w:rsid w:val="005C59B4"/>
    <w:rsid w:val="005C5DC7"/>
    <w:rsid w:val="005D0360"/>
    <w:rsid w:val="005D0E6A"/>
    <w:rsid w:val="005D0EFF"/>
    <w:rsid w:val="005D4CE4"/>
    <w:rsid w:val="005D71AC"/>
    <w:rsid w:val="005D7462"/>
    <w:rsid w:val="005E08E6"/>
    <w:rsid w:val="005E19F1"/>
    <w:rsid w:val="005E2894"/>
    <w:rsid w:val="005E4823"/>
    <w:rsid w:val="005E6816"/>
    <w:rsid w:val="005F097C"/>
    <w:rsid w:val="005F159C"/>
    <w:rsid w:val="005F34FD"/>
    <w:rsid w:val="005F3F5E"/>
    <w:rsid w:val="005F4F25"/>
    <w:rsid w:val="00602059"/>
    <w:rsid w:val="006020C7"/>
    <w:rsid w:val="00603296"/>
    <w:rsid w:val="006062C0"/>
    <w:rsid w:val="00606F65"/>
    <w:rsid w:val="0061477E"/>
    <w:rsid w:val="00614868"/>
    <w:rsid w:val="006173C2"/>
    <w:rsid w:val="0061782A"/>
    <w:rsid w:val="00622969"/>
    <w:rsid w:val="00631FF7"/>
    <w:rsid w:val="00632EAA"/>
    <w:rsid w:val="0063384B"/>
    <w:rsid w:val="00647BE3"/>
    <w:rsid w:val="0065147C"/>
    <w:rsid w:val="00653398"/>
    <w:rsid w:val="00653694"/>
    <w:rsid w:val="006539B2"/>
    <w:rsid w:val="006542CF"/>
    <w:rsid w:val="006568F8"/>
    <w:rsid w:val="00661C1C"/>
    <w:rsid w:val="00664038"/>
    <w:rsid w:val="006646B7"/>
    <w:rsid w:val="006648A6"/>
    <w:rsid w:val="00665AFA"/>
    <w:rsid w:val="006728D0"/>
    <w:rsid w:val="00674013"/>
    <w:rsid w:val="00675835"/>
    <w:rsid w:val="00680D9D"/>
    <w:rsid w:val="00681DF4"/>
    <w:rsid w:val="006849F5"/>
    <w:rsid w:val="00684D35"/>
    <w:rsid w:val="00690855"/>
    <w:rsid w:val="00690AFB"/>
    <w:rsid w:val="00691055"/>
    <w:rsid w:val="0069124E"/>
    <w:rsid w:val="0069453A"/>
    <w:rsid w:val="00695FB2"/>
    <w:rsid w:val="006A0FA3"/>
    <w:rsid w:val="006A7633"/>
    <w:rsid w:val="006A7894"/>
    <w:rsid w:val="006B0A4B"/>
    <w:rsid w:val="006B238B"/>
    <w:rsid w:val="006B2E54"/>
    <w:rsid w:val="006B3D13"/>
    <w:rsid w:val="006B5422"/>
    <w:rsid w:val="006B5FAE"/>
    <w:rsid w:val="006C3F2D"/>
    <w:rsid w:val="006C4584"/>
    <w:rsid w:val="006D0897"/>
    <w:rsid w:val="006D4A6C"/>
    <w:rsid w:val="006D4DA5"/>
    <w:rsid w:val="006D66DE"/>
    <w:rsid w:val="006E08F1"/>
    <w:rsid w:val="006E2D4C"/>
    <w:rsid w:val="006E3F4B"/>
    <w:rsid w:val="006E43A9"/>
    <w:rsid w:val="006E75B4"/>
    <w:rsid w:val="006E7F31"/>
    <w:rsid w:val="006F0C71"/>
    <w:rsid w:val="006F0F11"/>
    <w:rsid w:val="006F123F"/>
    <w:rsid w:val="006F2A37"/>
    <w:rsid w:val="006F39F9"/>
    <w:rsid w:val="006F51E3"/>
    <w:rsid w:val="0070240D"/>
    <w:rsid w:val="00702A27"/>
    <w:rsid w:val="007051D9"/>
    <w:rsid w:val="00705900"/>
    <w:rsid w:val="00710A75"/>
    <w:rsid w:val="007116B8"/>
    <w:rsid w:val="007116DE"/>
    <w:rsid w:val="007136F9"/>
    <w:rsid w:val="00714943"/>
    <w:rsid w:val="00716C62"/>
    <w:rsid w:val="00723BC8"/>
    <w:rsid w:val="00724AAC"/>
    <w:rsid w:val="00725761"/>
    <w:rsid w:val="00726A48"/>
    <w:rsid w:val="007352D0"/>
    <w:rsid w:val="0074045A"/>
    <w:rsid w:val="007410C2"/>
    <w:rsid w:val="00742E0F"/>
    <w:rsid w:val="00743873"/>
    <w:rsid w:val="00745A9E"/>
    <w:rsid w:val="00750E0C"/>
    <w:rsid w:val="0075307A"/>
    <w:rsid w:val="00756D18"/>
    <w:rsid w:val="00764437"/>
    <w:rsid w:val="007671A2"/>
    <w:rsid w:val="00772585"/>
    <w:rsid w:val="00773E5F"/>
    <w:rsid w:val="007744EF"/>
    <w:rsid w:val="00775E1A"/>
    <w:rsid w:val="00776998"/>
    <w:rsid w:val="00780123"/>
    <w:rsid w:val="007817CC"/>
    <w:rsid w:val="0078365E"/>
    <w:rsid w:val="00790588"/>
    <w:rsid w:val="00790E26"/>
    <w:rsid w:val="00794993"/>
    <w:rsid w:val="007976EF"/>
    <w:rsid w:val="007A0C0B"/>
    <w:rsid w:val="007A1685"/>
    <w:rsid w:val="007A2B0B"/>
    <w:rsid w:val="007A66BC"/>
    <w:rsid w:val="007B051A"/>
    <w:rsid w:val="007B1069"/>
    <w:rsid w:val="007B10CD"/>
    <w:rsid w:val="007B2BDE"/>
    <w:rsid w:val="007B2E09"/>
    <w:rsid w:val="007B31C7"/>
    <w:rsid w:val="007B75FF"/>
    <w:rsid w:val="007C4935"/>
    <w:rsid w:val="007C5116"/>
    <w:rsid w:val="007D13B9"/>
    <w:rsid w:val="007E0AE4"/>
    <w:rsid w:val="007E0F39"/>
    <w:rsid w:val="007E105E"/>
    <w:rsid w:val="007E2D8D"/>
    <w:rsid w:val="007E5584"/>
    <w:rsid w:val="007E5CD1"/>
    <w:rsid w:val="007E70D2"/>
    <w:rsid w:val="007F44E6"/>
    <w:rsid w:val="007F5706"/>
    <w:rsid w:val="00800571"/>
    <w:rsid w:val="00801B5A"/>
    <w:rsid w:val="00810161"/>
    <w:rsid w:val="0081157A"/>
    <w:rsid w:val="00811EDB"/>
    <w:rsid w:val="008158A2"/>
    <w:rsid w:val="00815F40"/>
    <w:rsid w:val="00816A7D"/>
    <w:rsid w:val="008200CC"/>
    <w:rsid w:val="008222F9"/>
    <w:rsid w:val="008224F3"/>
    <w:rsid w:val="00823173"/>
    <w:rsid w:val="00823772"/>
    <w:rsid w:val="00832C2B"/>
    <w:rsid w:val="00834D62"/>
    <w:rsid w:val="00836D18"/>
    <w:rsid w:val="0084214B"/>
    <w:rsid w:val="008537B6"/>
    <w:rsid w:val="00853EF1"/>
    <w:rsid w:val="0085588C"/>
    <w:rsid w:val="00860C1A"/>
    <w:rsid w:val="00863512"/>
    <w:rsid w:val="00864AAD"/>
    <w:rsid w:val="00866072"/>
    <w:rsid w:val="00867D45"/>
    <w:rsid w:val="00870E1B"/>
    <w:rsid w:val="00871861"/>
    <w:rsid w:val="00872292"/>
    <w:rsid w:val="008743C9"/>
    <w:rsid w:val="00877943"/>
    <w:rsid w:val="00877FBF"/>
    <w:rsid w:val="00880D4B"/>
    <w:rsid w:val="0088394F"/>
    <w:rsid w:val="00886200"/>
    <w:rsid w:val="0088765E"/>
    <w:rsid w:val="00891ABF"/>
    <w:rsid w:val="008925EC"/>
    <w:rsid w:val="00892E15"/>
    <w:rsid w:val="00892E22"/>
    <w:rsid w:val="00893748"/>
    <w:rsid w:val="008942CB"/>
    <w:rsid w:val="0089577C"/>
    <w:rsid w:val="00897AD4"/>
    <w:rsid w:val="008A09F3"/>
    <w:rsid w:val="008A6193"/>
    <w:rsid w:val="008A7D08"/>
    <w:rsid w:val="008B5192"/>
    <w:rsid w:val="008B61EA"/>
    <w:rsid w:val="008B6A17"/>
    <w:rsid w:val="008C30F9"/>
    <w:rsid w:val="008C40F2"/>
    <w:rsid w:val="008C4184"/>
    <w:rsid w:val="008D167B"/>
    <w:rsid w:val="008D26E4"/>
    <w:rsid w:val="008D396D"/>
    <w:rsid w:val="008D3D50"/>
    <w:rsid w:val="008D4FFC"/>
    <w:rsid w:val="008E0E75"/>
    <w:rsid w:val="008E509E"/>
    <w:rsid w:val="008E600F"/>
    <w:rsid w:val="008E62A1"/>
    <w:rsid w:val="008E63AE"/>
    <w:rsid w:val="008E7375"/>
    <w:rsid w:val="008F15F7"/>
    <w:rsid w:val="008F2AA3"/>
    <w:rsid w:val="008F7DD5"/>
    <w:rsid w:val="00901985"/>
    <w:rsid w:val="00901E2D"/>
    <w:rsid w:val="009057DB"/>
    <w:rsid w:val="00905FC7"/>
    <w:rsid w:val="00906655"/>
    <w:rsid w:val="0090686E"/>
    <w:rsid w:val="00907D43"/>
    <w:rsid w:val="00910A70"/>
    <w:rsid w:val="00912169"/>
    <w:rsid w:val="00913A28"/>
    <w:rsid w:val="009155EE"/>
    <w:rsid w:val="00920D45"/>
    <w:rsid w:val="0092161C"/>
    <w:rsid w:val="00921924"/>
    <w:rsid w:val="00921FB4"/>
    <w:rsid w:val="00922C21"/>
    <w:rsid w:val="00927383"/>
    <w:rsid w:val="009279F7"/>
    <w:rsid w:val="00927F8B"/>
    <w:rsid w:val="00931D5D"/>
    <w:rsid w:val="00935E04"/>
    <w:rsid w:val="00942268"/>
    <w:rsid w:val="009424BC"/>
    <w:rsid w:val="009437E8"/>
    <w:rsid w:val="00955DF7"/>
    <w:rsid w:val="00956985"/>
    <w:rsid w:val="00957634"/>
    <w:rsid w:val="0096098F"/>
    <w:rsid w:val="00961EE2"/>
    <w:rsid w:val="0096276C"/>
    <w:rsid w:val="0096569C"/>
    <w:rsid w:val="00966203"/>
    <w:rsid w:val="0096759D"/>
    <w:rsid w:val="009677E1"/>
    <w:rsid w:val="009776E3"/>
    <w:rsid w:val="0098119B"/>
    <w:rsid w:val="00982710"/>
    <w:rsid w:val="00984AC5"/>
    <w:rsid w:val="00984C25"/>
    <w:rsid w:val="009905DD"/>
    <w:rsid w:val="00991FAB"/>
    <w:rsid w:val="00993052"/>
    <w:rsid w:val="00995754"/>
    <w:rsid w:val="00997255"/>
    <w:rsid w:val="009A1E25"/>
    <w:rsid w:val="009A4098"/>
    <w:rsid w:val="009A555C"/>
    <w:rsid w:val="009A5F8E"/>
    <w:rsid w:val="009A5FB8"/>
    <w:rsid w:val="009A73BE"/>
    <w:rsid w:val="009A7BF7"/>
    <w:rsid w:val="009B2C8D"/>
    <w:rsid w:val="009B2D2E"/>
    <w:rsid w:val="009B6D16"/>
    <w:rsid w:val="009B7E2A"/>
    <w:rsid w:val="009C08B3"/>
    <w:rsid w:val="009C09FB"/>
    <w:rsid w:val="009C2E97"/>
    <w:rsid w:val="009C536F"/>
    <w:rsid w:val="009C5960"/>
    <w:rsid w:val="009C6359"/>
    <w:rsid w:val="009C7DCF"/>
    <w:rsid w:val="009D0D7A"/>
    <w:rsid w:val="009D4375"/>
    <w:rsid w:val="009D74AD"/>
    <w:rsid w:val="009D7924"/>
    <w:rsid w:val="009E43B0"/>
    <w:rsid w:val="009E4593"/>
    <w:rsid w:val="009E5282"/>
    <w:rsid w:val="009E5C22"/>
    <w:rsid w:val="009F0074"/>
    <w:rsid w:val="00A02035"/>
    <w:rsid w:val="00A026C2"/>
    <w:rsid w:val="00A02D8E"/>
    <w:rsid w:val="00A02F32"/>
    <w:rsid w:val="00A03F06"/>
    <w:rsid w:val="00A10079"/>
    <w:rsid w:val="00A126F5"/>
    <w:rsid w:val="00A1527B"/>
    <w:rsid w:val="00A16932"/>
    <w:rsid w:val="00A22200"/>
    <w:rsid w:val="00A22BC4"/>
    <w:rsid w:val="00A233F5"/>
    <w:rsid w:val="00A2484D"/>
    <w:rsid w:val="00A24E0C"/>
    <w:rsid w:val="00A25129"/>
    <w:rsid w:val="00A2721F"/>
    <w:rsid w:val="00A272CA"/>
    <w:rsid w:val="00A32DDC"/>
    <w:rsid w:val="00A35FD4"/>
    <w:rsid w:val="00A36FA0"/>
    <w:rsid w:val="00A40C58"/>
    <w:rsid w:val="00A42851"/>
    <w:rsid w:val="00A43CDD"/>
    <w:rsid w:val="00A50CBB"/>
    <w:rsid w:val="00A53C03"/>
    <w:rsid w:val="00A54773"/>
    <w:rsid w:val="00A552CD"/>
    <w:rsid w:val="00A558E9"/>
    <w:rsid w:val="00A57A68"/>
    <w:rsid w:val="00A624ED"/>
    <w:rsid w:val="00A6416A"/>
    <w:rsid w:val="00A646E8"/>
    <w:rsid w:val="00A65A51"/>
    <w:rsid w:val="00A66148"/>
    <w:rsid w:val="00A67E5D"/>
    <w:rsid w:val="00A72DD1"/>
    <w:rsid w:val="00A74F27"/>
    <w:rsid w:val="00A77A9E"/>
    <w:rsid w:val="00A837F2"/>
    <w:rsid w:val="00A848BA"/>
    <w:rsid w:val="00A851D4"/>
    <w:rsid w:val="00A91342"/>
    <w:rsid w:val="00A919BA"/>
    <w:rsid w:val="00A936D0"/>
    <w:rsid w:val="00A94381"/>
    <w:rsid w:val="00A951D5"/>
    <w:rsid w:val="00AA220F"/>
    <w:rsid w:val="00AA2E6C"/>
    <w:rsid w:val="00AA44A5"/>
    <w:rsid w:val="00AA6143"/>
    <w:rsid w:val="00AB0E0E"/>
    <w:rsid w:val="00AB13CB"/>
    <w:rsid w:val="00AC19F2"/>
    <w:rsid w:val="00AC20B5"/>
    <w:rsid w:val="00AC2E69"/>
    <w:rsid w:val="00AC7FCE"/>
    <w:rsid w:val="00AD02AA"/>
    <w:rsid w:val="00AD1013"/>
    <w:rsid w:val="00AD3483"/>
    <w:rsid w:val="00AD526B"/>
    <w:rsid w:val="00AD6903"/>
    <w:rsid w:val="00AD693A"/>
    <w:rsid w:val="00AD6B00"/>
    <w:rsid w:val="00AE059C"/>
    <w:rsid w:val="00AE17AE"/>
    <w:rsid w:val="00AE1ACE"/>
    <w:rsid w:val="00AE1C29"/>
    <w:rsid w:val="00AE5503"/>
    <w:rsid w:val="00AE7E94"/>
    <w:rsid w:val="00AF109B"/>
    <w:rsid w:val="00AF2D97"/>
    <w:rsid w:val="00AF483D"/>
    <w:rsid w:val="00AF65FF"/>
    <w:rsid w:val="00B00C89"/>
    <w:rsid w:val="00B01468"/>
    <w:rsid w:val="00B019F7"/>
    <w:rsid w:val="00B042FB"/>
    <w:rsid w:val="00B07F4A"/>
    <w:rsid w:val="00B10404"/>
    <w:rsid w:val="00B135D0"/>
    <w:rsid w:val="00B13F47"/>
    <w:rsid w:val="00B16628"/>
    <w:rsid w:val="00B166D9"/>
    <w:rsid w:val="00B20779"/>
    <w:rsid w:val="00B22361"/>
    <w:rsid w:val="00B23423"/>
    <w:rsid w:val="00B334C2"/>
    <w:rsid w:val="00B4087C"/>
    <w:rsid w:val="00B4217B"/>
    <w:rsid w:val="00B4294B"/>
    <w:rsid w:val="00B47958"/>
    <w:rsid w:val="00B51CD9"/>
    <w:rsid w:val="00B5259B"/>
    <w:rsid w:val="00B53D08"/>
    <w:rsid w:val="00B547B4"/>
    <w:rsid w:val="00B5502C"/>
    <w:rsid w:val="00B562B3"/>
    <w:rsid w:val="00B61857"/>
    <w:rsid w:val="00B62DFB"/>
    <w:rsid w:val="00B62F18"/>
    <w:rsid w:val="00B6743A"/>
    <w:rsid w:val="00B7243C"/>
    <w:rsid w:val="00B72975"/>
    <w:rsid w:val="00B77580"/>
    <w:rsid w:val="00B828BA"/>
    <w:rsid w:val="00B904A3"/>
    <w:rsid w:val="00B93915"/>
    <w:rsid w:val="00BA070B"/>
    <w:rsid w:val="00BA0A72"/>
    <w:rsid w:val="00BA7702"/>
    <w:rsid w:val="00BA79DF"/>
    <w:rsid w:val="00BB1C94"/>
    <w:rsid w:val="00BB545A"/>
    <w:rsid w:val="00BC0F47"/>
    <w:rsid w:val="00BC156A"/>
    <w:rsid w:val="00BC54B3"/>
    <w:rsid w:val="00BC5786"/>
    <w:rsid w:val="00BC5D31"/>
    <w:rsid w:val="00BC6F74"/>
    <w:rsid w:val="00BD0764"/>
    <w:rsid w:val="00BD1878"/>
    <w:rsid w:val="00BD19E2"/>
    <w:rsid w:val="00BD4EDD"/>
    <w:rsid w:val="00BE43D6"/>
    <w:rsid w:val="00BE7C7B"/>
    <w:rsid w:val="00BF3E89"/>
    <w:rsid w:val="00BF4857"/>
    <w:rsid w:val="00BF540D"/>
    <w:rsid w:val="00BF6951"/>
    <w:rsid w:val="00C023CD"/>
    <w:rsid w:val="00C04389"/>
    <w:rsid w:val="00C06DBB"/>
    <w:rsid w:val="00C14483"/>
    <w:rsid w:val="00C16228"/>
    <w:rsid w:val="00C172B2"/>
    <w:rsid w:val="00C1780B"/>
    <w:rsid w:val="00C22B35"/>
    <w:rsid w:val="00C24243"/>
    <w:rsid w:val="00C24AB8"/>
    <w:rsid w:val="00C2726C"/>
    <w:rsid w:val="00C27AFF"/>
    <w:rsid w:val="00C3198E"/>
    <w:rsid w:val="00C32F61"/>
    <w:rsid w:val="00C34102"/>
    <w:rsid w:val="00C35867"/>
    <w:rsid w:val="00C35933"/>
    <w:rsid w:val="00C36E03"/>
    <w:rsid w:val="00C373F2"/>
    <w:rsid w:val="00C40B01"/>
    <w:rsid w:val="00C41526"/>
    <w:rsid w:val="00C42854"/>
    <w:rsid w:val="00C447B9"/>
    <w:rsid w:val="00C4539F"/>
    <w:rsid w:val="00C45699"/>
    <w:rsid w:val="00C502F6"/>
    <w:rsid w:val="00C505A1"/>
    <w:rsid w:val="00C507EF"/>
    <w:rsid w:val="00C51E51"/>
    <w:rsid w:val="00C526FA"/>
    <w:rsid w:val="00C53DC1"/>
    <w:rsid w:val="00C542B6"/>
    <w:rsid w:val="00C55060"/>
    <w:rsid w:val="00C56BEC"/>
    <w:rsid w:val="00C5736B"/>
    <w:rsid w:val="00C57426"/>
    <w:rsid w:val="00C5750D"/>
    <w:rsid w:val="00C622A5"/>
    <w:rsid w:val="00C64F2F"/>
    <w:rsid w:val="00C66982"/>
    <w:rsid w:val="00C700DD"/>
    <w:rsid w:val="00C70D9B"/>
    <w:rsid w:val="00C75396"/>
    <w:rsid w:val="00C76A55"/>
    <w:rsid w:val="00C77C2B"/>
    <w:rsid w:val="00C80486"/>
    <w:rsid w:val="00C9066A"/>
    <w:rsid w:val="00C91D38"/>
    <w:rsid w:val="00C93864"/>
    <w:rsid w:val="00C96BF8"/>
    <w:rsid w:val="00C97EFF"/>
    <w:rsid w:val="00CA0C9C"/>
    <w:rsid w:val="00CA365F"/>
    <w:rsid w:val="00CA40B5"/>
    <w:rsid w:val="00CA44B7"/>
    <w:rsid w:val="00CA7BB4"/>
    <w:rsid w:val="00CB03F5"/>
    <w:rsid w:val="00CB2369"/>
    <w:rsid w:val="00CB23C8"/>
    <w:rsid w:val="00CB4797"/>
    <w:rsid w:val="00CB7259"/>
    <w:rsid w:val="00CC07EF"/>
    <w:rsid w:val="00CC0E0A"/>
    <w:rsid w:val="00CC2E78"/>
    <w:rsid w:val="00CC33F5"/>
    <w:rsid w:val="00CD0EFA"/>
    <w:rsid w:val="00CD2F6F"/>
    <w:rsid w:val="00CD3A47"/>
    <w:rsid w:val="00CE0257"/>
    <w:rsid w:val="00CE0D16"/>
    <w:rsid w:val="00CE0DE1"/>
    <w:rsid w:val="00CE166B"/>
    <w:rsid w:val="00CE1679"/>
    <w:rsid w:val="00CE5006"/>
    <w:rsid w:val="00CE61AA"/>
    <w:rsid w:val="00CF035F"/>
    <w:rsid w:val="00CF0E49"/>
    <w:rsid w:val="00CF1020"/>
    <w:rsid w:val="00CF63CD"/>
    <w:rsid w:val="00D065AD"/>
    <w:rsid w:val="00D0747A"/>
    <w:rsid w:val="00D10CDE"/>
    <w:rsid w:val="00D129C2"/>
    <w:rsid w:val="00D1421C"/>
    <w:rsid w:val="00D15C32"/>
    <w:rsid w:val="00D16695"/>
    <w:rsid w:val="00D17038"/>
    <w:rsid w:val="00D2133F"/>
    <w:rsid w:val="00D21832"/>
    <w:rsid w:val="00D2561E"/>
    <w:rsid w:val="00D275E1"/>
    <w:rsid w:val="00D30C5F"/>
    <w:rsid w:val="00D31A7A"/>
    <w:rsid w:val="00D31B68"/>
    <w:rsid w:val="00D35010"/>
    <w:rsid w:val="00D36B4C"/>
    <w:rsid w:val="00D417F4"/>
    <w:rsid w:val="00D41935"/>
    <w:rsid w:val="00D428C3"/>
    <w:rsid w:val="00D42C16"/>
    <w:rsid w:val="00D43B9C"/>
    <w:rsid w:val="00D5014B"/>
    <w:rsid w:val="00D505BE"/>
    <w:rsid w:val="00D53184"/>
    <w:rsid w:val="00D537A9"/>
    <w:rsid w:val="00D555D0"/>
    <w:rsid w:val="00D56C78"/>
    <w:rsid w:val="00D60690"/>
    <w:rsid w:val="00D60B34"/>
    <w:rsid w:val="00D65813"/>
    <w:rsid w:val="00D65FAF"/>
    <w:rsid w:val="00D66045"/>
    <w:rsid w:val="00D7028C"/>
    <w:rsid w:val="00D70B2F"/>
    <w:rsid w:val="00D73D19"/>
    <w:rsid w:val="00D7480A"/>
    <w:rsid w:val="00D75023"/>
    <w:rsid w:val="00D75CAC"/>
    <w:rsid w:val="00D77AD1"/>
    <w:rsid w:val="00D77D6D"/>
    <w:rsid w:val="00D86602"/>
    <w:rsid w:val="00D86774"/>
    <w:rsid w:val="00D871CB"/>
    <w:rsid w:val="00D93B21"/>
    <w:rsid w:val="00DA13BE"/>
    <w:rsid w:val="00DA5F28"/>
    <w:rsid w:val="00DA7A0F"/>
    <w:rsid w:val="00DA7C1A"/>
    <w:rsid w:val="00DB14FA"/>
    <w:rsid w:val="00DB19A5"/>
    <w:rsid w:val="00DB3EBE"/>
    <w:rsid w:val="00DB437B"/>
    <w:rsid w:val="00DB47FD"/>
    <w:rsid w:val="00DC1969"/>
    <w:rsid w:val="00DC22C7"/>
    <w:rsid w:val="00DC4749"/>
    <w:rsid w:val="00DC5271"/>
    <w:rsid w:val="00DC689B"/>
    <w:rsid w:val="00DD1F9A"/>
    <w:rsid w:val="00DD330E"/>
    <w:rsid w:val="00DD5743"/>
    <w:rsid w:val="00DD6C9B"/>
    <w:rsid w:val="00DE114D"/>
    <w:rsid w:val="00DE36AF"/>
    <w:rsid w:val="00DE37EE"/>
    <w:rsid w:val="00DE3FF9"/>
    <w:rsid w:val="00DE5938"/>
    <w:rsid w:val="00DF137F"/>
    <w:rsid w:val="00DF2FE7"/>
    <w:rsid w:val="00DF4B7D"/>
    <w:rsid w:val="00DF5DDF"/>
    <w:rsid w:val="00DF7E4C"/>
    <w:rsid w:val="00E02652"/>
    <w:rsid w:val="00E02F88"/>
    <w:rsid w:val="00E03D23"/>
    <w:rsid w:val="00E04893"/>
    <w:rsid w:val="00E04B8D"/>
    <w:rsid w:val="00E126E9"/>
    <w:rsid w:val="00E21227"/>
    <w:rsid w:val="00E220A8"/>
    <w:rsid w:val="00E249E6"/>
    <w:rsid w:val="00E24C3D"/>
    <w:rsid w:val="00E24CAD"/>
    <w:rsid w:val="00E25E78"/>
    <w:rsid w:val="00E2615E"/>
    <w:rsid w:val="00E30F27"/>
    <w:rsid w:val="00E3343A"/>
    <w:rsid w:val="00E34BE6"/>
    <w:rsid w:val="00E361C5"/>
    <w:rsid w:val="00E36AB8"/>
    <w:rsid w:val="00E3719F"/>
    <w:rsid w:val="00E401C2"/>
    <w:rsid w:val="00E403BC"/>
    <w:rsid w:val="00E40817"/>
    <w:rsid w:val="00E428C9"/>
    <w:rsid w:val="00E42C1A"/>
    <w:rsid w:val="00E4529F"/>
    <w:rsid w:val="00E46FF9"/>
    <w:rsid w:val="00E50D73"/>
    <w:rsid w:val="00E51AE3"/>
    <w:rsid w:val="00E52F80"/>
    <w:rsid w:val="00E549F0"/>
    <w:rsid w:val="00E575EC"/>
    <w:rsid w:val="00E61874"/>
    <w:rsid w:val="00E61B61"/>
    <w:rsid w:val="00E64CE6"/>
    <w:rsid w:val="00E65591"/>
    <w:rsid w:val="00E6714D"/>
    <w:rsid w:val="00E723D9"/>
    <w:rsid w:val="00E73A88"/>
    <w:rsid w:val="00E7498C"/>
    <w:rsid w:val="00E77706"/>
    <w:rsid w:val="00E87841"/>
    <w:rsid w:val="00E87E7C"/>
    <w:rsid w:val="00E90175"/>
    <w:rsid w:val="00E908E9"/>
    <w:rsid w:val="00E93BF9"/>
    <w:rsid w:val="00E9538C"/>
    <w:rsid w:val="00E95A84"/>
    <w:rsid w:val="00EA64F9"/>
    <w:rsid w:val="00EB0E09"/>
    <w:rsid w:val="00EB3E4B"/>
    <w:rsid w:val="00EB46D9"/>
    <w:rsid w:val="00EB4707"/>
    <w:rsid w:val="00EB6E58"/>
    <w:rsid w:val="00EC0A1A"/>
    <w:rsid w:val="00EC18F3"/>
    <w:rsid w:val="00EC1B6C"/>
    <w:rsid w:val="00EC338F"/>
    <w:rsid w:val="00EC420D"/>
    <w:rsid w:val="00EC7857"/>
    <w:rsid w:val="00ED03E2"/>
    <w:rsid w:val="00ED0478"/>
    <w:rsid w:val="00ED06BE"/>
    <w:rsid w:val="00ED34A8"/>
    <w:rsid w:val="00ED7E1A"/>
    <w:rsid w:val="00EE1A33"/>
    <w:rsid w:val="00EE2693"/>
    <w:rsid w:val="00EE448C"/>
    <w:rsid w:val="00EE45F4"/>
    <w:rsid w:val="00EE5BAD"/>
    <w:rsid w:val="00EF6AC7"/>
    <w:rsid w:val="00F02160"/>
    <w:rsid w:val="00F053F2"/>
    <w:rsid w:val="00F074CE"/>
    <w:rsid w:val="00F07A9F"/>
    <w:rsid w:val="00F1037B"/>
    <w:rsid w:val="00F105C4"/>
    <w:rsid w:val="00F129F6"/>
    <w:rsid w:val="00F12E26"/>
    <w:rsid w:val="00F13D41"/>
    <w:rsid w:val="00F14882"/>
    <w:rsid w:val="00F16E97"/>
    <w:rsid w:val="00F21F53"/>
    <w:rsid w:val="00F22F36"/>
    <w:rsid w:val="00F250FD"/>
    <w:rsid w:val="00F259B3"/>
    <w:rsid w:val="00F25FBC"/>
    <w:rsid w:val="00F27A6E"/>
    <w:rsid w:val="00F32A2E"/>
    <w:rsid w:val="00F338EC"/>
    <w:rsid w:val="00F369C1"/>
    <w:rsid w:val="00F37BCF"/>
    <w:rsid w:val="00F37FBA"/>
    <w:rsid w:val="00F44F61"/>
    <w:rsid w:val="00F51F0F"/>
    <w:rsid w:val="00F542F0"/>
    <w:rsid w:val="00F55D81"/>
    <w:rsid w:val="00F5788D"/>
    <w:rsid w:val="00F62626"/>
    <w:rsid w:val="00F64199"/>
    <w:rsid w:val="00F65805"/>
    <w:rsid w:val="00F65CF3"/>
    <w:rsid w:val="00F662D6"/>
    <w:rsid w:val="00F71A5F"/>
    <w:rsid w:val="00F72994"/>
    <w:rsid w:val="00F73DBB"/>
    <w:rsid w:val="00F74573"/>
    <w:rsid w:val="00F7552A"/>
    <w:rsid w:val="00F77D82"/>
    <w:rsid w:val="00F77E76"/>
    <w:rsid w:val="00F81297"/>
    <w:rsid w:val="00F8198D"/>
    <w:rsid w:val="00F83A26"/>
    <w:rsid w:val="00F85F25"/>
    <w:rsid w:val="00F864D6"/>
    <w:rsid w:val="00F86988"/>
    <w:rsid w:val="00F9096C"/>
    <w:rsid w:val="00FA0285"/>
    <w:rsid w:val="00FA1F7E"/>
    <w:rsid w:val="00FA2504"/>
    <w:rsid w:val="00FA2D0B"/>
    <w:rsid w:val="00FA3A75"/>
    <w:rsid w:val="00FA5342"/>
    <w:rsid w:val="00FA54C2"/>
    <w:rsid w:val="00FA648C"/>
    <w:rsid w:val="00FB19C7"/>
    <w:rsid w:val="00FB55AA"/>
    <w:rsid w:val="00FB5AA7"/>
    <w:rsid w:val="00FC622C"/>
    <w:rsid w:val="00FD112B"/>
    <w:rsid w:val="00FD3596"/>
    <w:rsid w:val="00FD5132"/>
    <w:rsid w:val="00FD5231"/>
    <w:rsid w:val="00FD777B"/>
    <w:rsid w:val="00FE3C4C"/>
    <w:rsid w:val="00FF0B6C"/>
    <w:rsid w:val="00FF0DB1"/>
    <w:rsid w:val="00FF2DB8"/>
    <w:rsid w:val="00FF4A50"/>
    <w:rsid w:val="00FF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A737C5-F3AD-47C8-BA6D-5B9E7979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E2D"/>
    <w:pPr>
      <w:spacing w:after="160" w:line="259" w:lineRule="auto"/>
    </w:pPr>
    <w:rPr>
      <w:sz w:val="22"/>
      <w:szCs w:val="22"/>
    </w:rPr>
  </w:style>
  <w:style w:type="paragraph" w:styleId="Heading1">
    <w:name w:val="heading 1"/>
    <w:aliases w:val="English-Heading 1"/>
    <w:basedOn w:val="Normal"/>
    <w:next w:val="Normal"/>
    <w:link w:val="Heading1Char"/>
    <w:uiPriority w:val="9"/>
    <w:qFormat/>
    <w:rsid w:val="00901E2D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aliases w:val="English-Heading 2"/>
    <w:basedOn w:val="Normal"/>
    <w:next w:val="Normal"/>
    <w:link w:val="Heading2Char"/>
    <w:uiPriority w:val="9"/>
    <w:unhideWhenUsed/>
    <w:qFormat/>
    <w:rsid w:val="00901E2D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E2D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No Spacing-VedaVMSTelugu"/>
    <w:uiPriority w:val="1"/>
    <w:qFormat/>
    <w:rsid w:val="00901E2D"/>
    <w:rPr>
      <w:rFonts w:eastAsia="Times New Roman" w:cs="Kartika"/>
      <w:sz w:val="22"/>
      <w:szCs w:val="22"/>
      <w:lang w:val="en-IN"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901E2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1E2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01E2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1E2D"/>
    <w:rPr>
      <w:sz w:val="22"/>
      <w:szCs w:val="22"/>
    </w:rPr>
  </w:style>
  <w:style w:type="paragraph" w:customStyle="1" w:styleId="1Title-VedaVMSTelugu">
    <w:name w:val="1Title-VedaVMSTelugu"/>
    <w:basedOn w:val="Normal"/>
    <w:next w:val="Title"/>
    <w:link w:val="1Title-VedaVMSTeluguChar"/>
    <w:autoRedefine/>
    <w:qFormat/>
    <w:rsid w:val="00901E2D"/>
    <w:pPr>
      <w:numPr>
        <w:numId w:val="1"/>
      </w:numPr>
      <w:autoSpaceDE w:val="0"/>
      <w:autoSpaceDN w:val="0"/>
      <w:adjustRightInd w:val="0"/>
      <w:spacing w:after="0" w:line="240" w:lineRule="auto"/>
      <w:jc w:val="center"/>
    </w:pPr>
    <w:rPr>
      <w:rFonts w:ascii="BRH Telugu Extra" w:hAnsi="BRH Telugu Extra" w:cs="BRH Telugu RN"/>
      <w:b/>
      <w:color w:val="000000"/>
      <w:sz w:val="48"/>
      <w:szCs w:val="48"/>
      <w:u w:val="double"/>
    </w:rPr>
  </w:style>
  <w:style w:type="paragraph" w:customStyle="1" w:styleId="2-Centered-VedaVMSTelugu">
    <w:name w:val="2-Centered-VedaVMSTelugu"/>
    <w:basedOn w:val="Normal"/>
    <w:link w:val="2-Centered-VedaVMSTeluguChar"/>
    <w:qFormat/>
    <w:rsid w:val="00901E2D"/>
    <w:pPr>
      <w:widowControl w:val="0"/>
      <w:autoSpaceDE w:val="0"/>
      <w:autoSpaceDN w:val="0"/>
      <w:adjustRightInd w:val="0"/>
      <w:spacing w:after="0" w:line="264" w:lineRule="auto"/>
      <w:ind w:right="-547"/>
      <w:jc w:val="center"/>
    </w:pPr>
    <w:rPr>
      <w:rFonts w:ascii="BRH Telugu Extra" w:hAnsi="BRH Telugu Extra" w:cs="BRH Telugu Extra"/>
      <w:b/>
      <w:color w:val="000000"/>
      <w:sz w:val="40"/>
      <w:szCs w:val="40"/>
    </w:rPr>
  </w:style>
  <w:style w:type="character" w:customStyle="1" w:styleId="1Title-VedaVMSTeluguChar">
    <w:name w:val="1Title-VedaVMSTelugu Char"/>
    <w:link w:val="1Title-VedaVMSTelugu"/>
    <w:rsid w:val="00901E2D"/>
    <w:rPr>
      <w:rFonts w:ascii="BRH Telugu Extra" w:hAnsi="BRH Telugu Extra" w:cs="BRH Telugu RN"/>
      <w:b/>
      <w:color w:val="000000"/>
      <w:sz w:val="48"/>
      <w:szCs w:val="48"/>
      <w:u w:val="double"/>
    </w:rPr>
  </w:style>
  <w:style w:type="paragraph" w:customStyle="1" w:styleId="Numbering-VedaVMS">
    <w:name w:val="Numbering-VedaVMS"/>
    <w:basedOn w:val="Normal"/>
    <w:link w:val="Numbering-VedaVMSChar"/>
    <w:qFormat/>
    <w:rsid w:val="00901E2D"/>
    <w:pPr>
      <w:tabs>
        <w:tab w:val="left" w:pos="5340"/>
      </w:tabs>
      <w:autoSpaceDE w:val="0"/>
      <w:autoSpaceDN w:val="0"/>
      <w:adjustRightInd w:val="0"/>
      <w:spacing w:after="0" w:line="240" w:lineRule="auto"/>
      <w:ind w:right="-547"/>
    </w:pPr>
    <w:rPr>
      <w:rFonts w:ascii="Arial" w:hAnsi="Arial" w:cs="BRH Telugu Extra"/>
      <w:b/>
      <w:color w:val="000000"/>
      <w:sz w:val="32"/>
      <w:szCs w:val="40"/>
    </w:rPr>
  </w:style>
  <w:style w:type="character" w:customStyle="1" w:styleId="2-Centered-VedaVMSTeluguChar">
    <w:name w:val="2-Centered-VedaVMSTelugu Char"/>
    <w:link w:val="2-Centered-VedaVMSTelugu"/>
    <w:rsid w:val="00901E2D"/>
    <w:rPr>
      <w:rFonts w:ascii="BRH Telugu Extra" w:hAnsi="BRH Telugu Extra" w:cs="BRH Telugu Extra"/>
      <w:b/>
      <w:color w:val="000000"/>
      <w:sz w:val="40"/>
      <w:szCs w:val="40"/>
    </w:rPr>
  </w:style>
  <w:style w:type="character" w:customStyle="1" w:styleId="Heading1Char">
    <w:name w:val="Heading 1 Char"/>
    <w:aliases w:val="English-Heading 1 Char"/>
    <w:link w:val="Heading1"/>
    <w:uiPriority w:val="9"/>
    <w:rsid w:val="00901E2D"/>
    <w:rPr>
      <w:rFonts w:ascii="Calibri Light" w:eastAsia="Times New Roman" w:hAnsi="Calibri Light"/>
      <w:b/>
      <w:bCs/>
      <w:kern w:val="32"/>
      <w:sz w:val="32"/>
      <w:szCs w:val="32"/>
    </w:rPr>
  </w:style>
  <w:style w:type="paragraph" w:customStyle="1" w:styleId="Heading2VedaVMSTelugu">
    <w:name w:val="Heading2VedaVMSTelugu"/>
    <w:basedOn w:val="Normal"/>
    <w:next w:val="Normal"/>
    <w:link w:val="Heading2VedaVMSTeluguChar"/>
    <w:autoRedefine/>
    <w:qFormat/>
    <w:rsid w:val="007E105E"/>
    <w:pPr>
      <w:numPr>
        <w:ilvl w:val="1"/>
        <w:numId w:val="1"/>
      </w:numPr>
      <w:autoSpaceDE w:val="0"/>
      <w:autoSpaceDN w:val="0"/>
      <w:adjustRightInd w:val="0"/>
      <w:spacing w:after="0" w:line="240" w:lineRule="auto"/>
      <w:ind w:left="720"/>
    </w:pPr>
    <w:rPr>
      <w:rFonts w:ascii="BRH Telugu RN" w:hAnsi="BRH Telugu RN" w:cs="BRH Telugu RN"/>
      <w:b/>
      <w:color w:val="000000"/>
      <w:spacing w:val="14"/>
      <w:sz w:val="40"/>
      <w:szCs w:val="40"/>
      <w:u w:val="single"/>
    </w:rPr>
  </w:style>
  <w:style w:type="character" w:customStyle="1" w:styleId="Numbering-VedaVMSChar">
    <w:name w:val="Numbering-VedaVMS Char"/>
    <w:link w:val="Numbering-VedaVMS"/>
    <w:rsid w:val="00901E2D"/>
    <w:rPr>
      <w:rFonts w:ascii="Arial" w:hAnsi="Arial" w:cs="BRH Telugu Extra"/>
      <w:b/>
      <w:color w:val="000000"/>
      <w:sz w:val="32"/>
      <w:szCs w:val="40"/>
    </w:rPr>
  </w:style>
  <w:style w:type="paragraph" w:customStyle="1" w:styleId="3-Eng-Subheading-VedaVMSTelugu">
    <w:name w:val="3-Eng-Subheading-VedaVMSTelugu"/>
    <w:basedOn w:val="Normal"/>
    <w:link w:val="3-Eng-Subheading-VedaVMSTeluguChar"/>
    <w:qFormat/>
    <w:rsid w:val="00901E2D"/>
    <w:pPr>
      <w:autoSpaceDE w:val="0"/>
      <w:autoSpaceDN w:val="0"/>
      <w:adjustRightInd w:val="0"/>
      <w:spacing w:after="0" w:line="240" w:lineRule="auto"/>
    </w:pPr>
    <w:rPr>
      <w:rFonts w:ascii="Arial" w:hAnsi="Arial" w:cs="Century Gothic"/>
      <w:b/>
      <w:color w:val="000000"/>
      <w:sz w:val="32"/>
      <w:szCs w:val="40"/>
      <w:u w:val="thick"/>
    </w:rPr>
  </w:style>
  <w:style w:type="character" w:customStyle="1" w:styleId="2-Heading-VedaVMSTeluguChar">
    <w:name w:val="2-Heading-VedaVMSTelugu Char"/>
    <w:link w:val="2-Heading-VedaVMSTelugu"/>
    <w:rsid w:val="00901E2D"/>
    <w:rPr>
      <w:rFonts w:ascii="BRH Telugu RN" w:hAnsi="BRH Telugu RN" w:cs="BRH Telugu RN"/>
      <w:color w:val="000000"/>
      <w:sz w:val="40"/>
      <w:szCs w:val="4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01E2D"/>
    <w:pPr>
      <w:keepLines/>
      <w:spacing w:after="0"/>
      <w:outlineLvl w:val="9"/>
    </w:pPr>
    <w:rPr>
      <w:b w:val="0"/>
      <w:bCs w:val="0"/>
      <w:color w:val="2E74B5"/>
      <w:kern w:val="0"/>
    </w:rPr>
  </w:style>
  <w:style w:type="character" w:customStyle="1" w:styleId="3-Eng-Subheading-VedaVMSTeluguChar">
    <w:name w:val="3-Eng-Subheading-VedaVMSTelugu Char"/>
    <w:link w:val="3-Eng-Subheading-VedaVMSTelugu"/>
    <w:rsid w:val="00901E2D"/>
    <w:rPr>
      <w:rFonts w:ascii="Arial" w:hAnsi="Arial" w:cs="Century Gothic"/>
      <w:b/>
      <w:color w:val="000000"/>
      <w:sz w:val="32"/>
      <w:szCs w:val="40"/>
      <w:u w:val="thick"/>
    </w:rPr>
  </w:style>
  <w:style w:type="character" w:customStyle="1" w:styleId="Heading2Char">
    <w:name w:val="Heading 2 Char"/>
    <w:aliases w:val="English-Heading 2 Char"/>
    <w:link w:val="Heading2"/>
    <w:uiPriority w:val="9"/>
    <w:rsid w:val="00901E2D"/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01E2D"/>
    <w:pPr>
      <w:spacing w:before="240" w:after="120"/>
    </w:pPr>
    <w:rPr>
      <w:rFonts w:ascii="BRH Telugu RN" w:hAnsi="BRH Telugu RN" w:cs="Calibri"/>
      <w:b/>
      <w:bCs/>
      <w:sz w:val="44"/>
      <w:szCs w:val="20"/>
    </w:rPr>
  </w:style>
  <w:style w:type="paragraph" w:styleId="TOC2">
    <w:name w:val="toc 2"/>
    <w:aliases w:val="SubHeading-VedaVMSTelugu"/>
    <w:basedOn w:val="Normal"/>
    <w:next w:val="Normal"/>
    <w:autoRedefine/>
    <w:uiPriority w:val="39"/>
    <w:unhideWhenUsed/>
    <w:qFormat/>
    <w:rsid w:val="00901E2D"/>
    <w:pPr>
      <w:tabs>
        <w:tab w:val="left" w:pos="1100"/>
        <w:tab w:val="right" w:leader="dot" w:pos="9926"/>
      </w:tabs>
      <w:spacing w:before="120" w:after="0"/>
      <w:ind w:left="1100"/>
    </w:pPr>
    <w:rPr>
      <w:rFonts w:ascii="BRH Telugu RN" w:hAnsi="BRH Telugu RN" w:cs="Calibri"/>
      <w:b/>
      <w:iCs/>
      <w:sz w:val="44"/>
      <w:szCs w:val="20"/>
    </w:rPr>
  </w:style>
  <w:style w:type="character" w:styleId="Hyperlink">
    <w:name w:val="Hyperlink"/>
    <w:uiPriority w:val="99"/>
    <w:unhideWhenUsed/>
    <w:rsid w:val="00901E2D"/>
    <w:rPr>
      <w:color w:val="0563C1"/>
      <w:u w:val="single"/>
    </w:rPr>
  </w:style>
  <w:style w:type="character" w:customStyle="1" w:styleId="Heading3Char">
    <w:name w:val="Heading 3 Char"/>
    <w:link w:val="Heading3"/>
    <w:uiPriority w:val="9"/>
    <w:semiHidden/>
    <w:rsid w:val="00901E2D"/>
    <w:rPr>
      <w:rFonts w:ascii="Calibri Light" w:eastAsia="Times New Roman" w:hAnsi="Calibri Light"/>
      <w:b/>
      <w:bCs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901E2D"/>
    <w:pPr>
      <w:spacing w:after="0"/>
      <w:ind w:left="440"/>
    </w:pPr>
    <w:rPr>
      <w:rFonts w:cs="Calibr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01E2D"/>
    <w:pPr>
      <w:spacing w:after="0"/>
      <w:ind w:left="660"/>
    </w:pPr>
    <w:rPr>
      <w:rFonts w:cs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01E2D"/>
    <w:pPr>
      <w:spacing w:after="0"/>
      <w:ind w:left="880"/>
    </w:pPr>
    <w:rPr>
      <w:rFonts w:cs="Calibri"/>
      <w:sz w:val="20"/>
      <w:szCs w:val="20"/>
    </w:rPr>
  </w:style>
  <w:style w:type="paragraph" w:customStyle="1" w:styleId="English-Heading2">
    <w:name w:val="English-Heading2"/>
    <w:basedOn w:val="Normal"/>
    <w:link w:val="English-Heading2Char"/>
    <w:autoRedefine/>
    <w:qFormat/>
    <w:rsid w:val="00901E2D"/>
    <w:pPr>
      <w:spacing w:before="60" w:after="80" w:line="240" w:lineRule="auto"/>
      <w:ind w:right="-547"/>
    </w:pPr>
    <w:rPr>
      <w:rFonts w:ascii="Arial,Bold" w:hAnsi="Arial,Bold" w:cs="Arial,Bold"/>
      <w:b/>
      <w:bCs/>
      <w:sz w:val="40"/>
      <w:szCs w:val="40"/>
    </w:rPr>
  </w:style>
  <w:style w:type="character" w:customStyle="1" w:styleId="English-Heading2Char">
    <w:name w:val="English-Heading2 Char"/>
    <w:link w:val="English-Heading2"/>
    <w:rsid w:val="00901E2D"/>
    <w:rPr>
      <w:rFonts w:ascii="Arial,Bold" w:hAnsi="Arial,Bold" w:cs="Arial,Bold"/>
      <w:b/>
      <w:bCs/>
      <w:sz w:val="40"/>
      <w:szCs w:val="40"/>
    </w:rPr>
  </w:style>
  <w:style w:type="paragraph" w:customStyle="1" w:styleId="English-Heading3">
    <w:name w:val="English-Heading3"/>
    <w:basedOn w:val="English-Heading2"/>
    <w:link w:val="English-Heading3Char"/>
    <w:autoRedefine/>
    <w:qFormat/>
    <w:rsid w:val="00901E2D"/>
  </w:style>
  <w:style w:type="character" w:customStyle="1" w:styleId="English-Heading3Char">
    <w:name w:val="English-Heading3 Char"/>
    <w:link w:val="English-Heading3"/>
    <w:rsid w:val="00901E2D"/>
    <w:rPr>
      <w:rFonts w:ascii="Arial,Bold" w:hAnsi="Arial,Bold" w:cs="Arial,Bold"/>
      <w:b/>
      <w:bCs/>
      <w:sz w:val="40"/>
      <w:szCs w:val="40"/>
    </w:rPr>
  </w:style>
  <w:style w:type="paragraph" w:styleId="TOC6">
    <w:name w:val="toc 6"/>
    <w:basedOn w:val="Normal"/>
    <w:next w:val="Normal"/>
    <w:autoRedefine/>
    <w:uiPriority w:val="39"/>
    <w:unhideWhenUsed/>
    <w:rsid w:val="00901E2D"/>
    <w:pPr>
      <w:spacing w:after="0"/>
      <w:ind w:left="1100"/>
    </w:pPr>
    <w:rPr>
      <w:rFonts w:cs="Calibri"/>
      <w:sz w:val="20"/>
      <w:szCs w:val="20"/>
    </w:rPr>
  </w:style>
  <w:style w:type="paragraph" w:customStyle="1" w:styleId="Heading1-Telugu">
    <w:name w:val="Heading1-Telugu"/>
    <w:basedOn w:val="Normal"/>
    <w:link w:val="Heading1-TeluguChar"/>
    <w:autoRedefine/>
    <w:qFormat/>
    <w:rsid w:val="00901E2D"/>
    <w:pPr>
      <w:autoSpaceDE w:val="0"/>
      <w:autoSpaceDN w:val="0"/>
      <w:adjustRightInd w:val="0"/>
      <w:spacing w:after="0" w:line="240" w:lineRule="auto"/>
      <w:jc w:val="center"/>
    </w:pPr>
    <w:rPr>
      <w:rFonts w:ascii="BRH Telugu RN" w:hAnsi="BRH Telugu RN" w:cs="BRH Telugu RN"/>
      <w:b/>
      <w:color w:val="000000"/>
      <w:sz w:val="44"/>
      <w:szCs w:val="44"/>
    </w:rPr>
  </w:style>
  <w:style w:type="character" w:customStyle="1" w:styleId="Heading1-TeluguChar">
    <w:name w:val="Heading1-Telugu Char"/>
    <w:link w:val="Heading1-Telugu"/>
    <w:rsid w:val="00901E2D"/>
    <w:rPr>
      <w:rFonts w:ascii="BRH Telugu RN" w:hAnsi="BRH Telugu RN" w:cs="BRH Telugu RN"/>
      <w:b/>
      <w:color w:val="000000"/>
      <w:sz w:val="44"/>
      <w:szCs w:val="44"/>
    </w:rPr>
  </w:style>
  <w:style w:type="paragraph" w:customStyle="1" w:styleId="Heading2-Telugu">
    <w:name w:val="Heading2-Telugu"/>
    <w:basedOn w:val="Normal"/>
    <w:link w:val="Heading2-TeluguChar"/>
    <w:autoRedefine/>
    <w:qFormat/>
    <w:rsid w:val="00901E2D"/>
    <w:pPr>
      <w:autoSpaceDE w:val="0"/>
      <w:autoSpaceDN w:val="0"/>
      <w:adjustRightInd w:val="0"/>
      <w:spacing w:after="0" w:line="240" w:lineRule="auto"/>
    </w:pPr>
    <w:rPr>
      <w:rFonts w:ascii="BRH Telugu RN" w:hAnsi="BRH Telugu RN" w:cs="BRH Telugu RN"/>
      <w:b/>
      <w:color w:val="000000"/>
      <w:sz w:val="44"/>
      <w:szCs w:val="44"/>
    </w:rPr>
  </w:style>
  <w:style w:type="character" w:customStyle="1" w:styleId="Heading2-TeluguChar">
    <w:name w:val="Heading2-Telugu Char"/>
    <w:link w:val="Heading2-Telugu"/>
    <w:rsid w:val="00901E2D"/>
    <w:rPr>
      <w:rFonts w:ascii="BRH Telugu RN" w:hAnsi="BRH Telugu RN" w:cs="BRH Telugu RN"/>
      <w:b/>
      <w:color w:val="000000"/>
      <w:sz w:val="44"/>
      <w:szCs w:val="44"/>
    </w:rPr>
  </w:style>
  <w:style w:type="paragraph" w:customStyle="1" w:styleId="Heading3-Telugu">
    <w:name w:val="Heading3-Telugu"/>
    <w:basedOn w:val="Normal"/>
    <w:link w:val="Heading3-TeluguChar"/>
    <w:autoRedefine/>
    <w:qFormat/>
    <w:rsid w:val="00901E2D"/>
    <w:pPr>
      <w:autoSpaceDE w:val="0"/>
      <w:autoSpaceDN w:val="0"/>
      <w:adjustRightInd w:val="0"/>
      <w:spacing w:after="0" w:line="240" w:lineRule="auto"/>
    </w:pPr>
    <w:rPr>
      <w:rFonts w:ascii="BRH Telugu RN" w:hAnsi="BRH Telugu RN" w:cs="BRH Telugu RN"/>
      <w:b/>
      <w:color w:val="000000"/>
      <w:sz w:val="40"/>
      <w:szCs w:val="44"/>
    </w:rPr>
  </w:style>
  <w:style w:type="character" w:customStyle="1" w:styleId="Heading3-TeluguChar">
    <w:name w:val="Heading3-Telugu Char"/>
    <w:link w:val="Heading3-Telugu"/>
    <w:rsid w:val="00901E2D"/>
    <w:rPr>
      <w:rFonts w:ascii="BRH Telugu RN" w:hAnsi="BRH Telugu RN" w:cs="BRH Telugu RN"/>
      <w:b/>
      <w:color w:val="000000"/>
      <w:sz w:val="40"/>
      <w:szCs w:val="44"/>
    </w:rPr>
  </w:style>
  <w:style w:type="paragraph" w:customStyle="1" w:styleId="Heading1-Kannada">
    <w:name w:val="Heading1-Kannada"/>
    <w:basedOn w:val="Normal"/>
    <w:link w:val="Heading1-KannadaChar"/>
    <w:autoRedefine/>
    <w:qFormat/>
    <w:rsid w:val="00901E2D"/>
    <w:pPr>
      <w:autoSpaceDE w:val="0"/>
      <w:autoSpaceDN w:val="0"/>
      <w:adjustRightInd w:val="0"/>
      <w:spacing w:after="0" w:line="240" w:lineRule="auto"/>
      <w:jc w:val="center"/>
    </w:pPr>
    <w:rPr>
      <w:rFonts w:ascii="BRH Kannada RN" w:hAnsi="BRH Kannada RN" w:cs="BRH Kannada RN"/>
      <w:b/>
      <w:color w:val="000000"/>
      <w:sz w:val="48"/>
      <w:szCs w:val="44"/>
    </w:rPr>
  </w:style>
  <w:style w:type="character" w:customStyle="1" w:styleId="Heading1-KannadaChar">
    <w:name w:val="Heading1-Kannada Char"/>
    <w:link w:val="Heading1-Kannada"/>
    <w:rsid w:val="00901E2D"/>
    <w:rPr>
      <w:rFonts w:ascii="BRH Kannada RN" w:hAnsi="BRH Kannada RN" w:cs="BRH Kannada RN"/>
      <w:b/>
      <w:color w:val="000000"/>
      <w:sz w:val="48"/>
      <w:szCs w:val="44"/>
    </w:rPr>
  </w:style>
  <w:style w:type="paragraph" w:customStyle="1" w:styleId="Heading2-Kannada">
    <w:name w:val="Heading2-Kannada"/>
    <w:basedOn w:val="Normal"/>
    <w:link w:val="Heading2-KannadaChar"/>
    <w:autoRedefine/>
    <w:qFormat/>
    <w:rsid w:val="00901E2D"/>
    <w:pPr>
      <w:autoSpaceDE w:val="0"/>
      <w:autoSpaceDN w:val="0"/>
      <w:adjustRightInd w:val="0"/>
      <w:spacing w:after="0" w:line="240" w:lineRule="auto"/>
    </w:pPr>
    <w:rPr>
      <w:rFonts w:ascii="BRH Kannada RN" w:hAnsi="BRH Kannada RN" w:cs="BRH Kannada RN"/>
      <w:b/>
      <w:color w:val="000000"/>
      <w:sz w:val="44"/>
      <w:szCs w:val="44"/>
    </w:rPr>
  </w:style>
  <w:style w:type="character" w:customStyle="1" w:styleId="Heading2-KannadaChar">
    <w:name w:val="Heading2-Kannada Char"/>
    <w:link w:val="Heading2-Kannada"/>
    <w:rsid w:val="00901E2D"/>
    <w:rPr>
      <w:rFonts w:ascii="BRH Kannada RN" w:hAnsi="BRH Kannada RN" w:cs="BRH Kannada RN"/>
      <w:b/>
      <w:color w:val="000000"/>
      <w:sz w:val="44"/>
      <w:szCs w:val="44"/>
    </w:rPr>
  </w:style>
  <w:style w:type="paragraph" w:customStyle="1" w:styleId="Heading3-Kannada">
    <w:name w:val="Heading3-Kannada"/>
    <w:basedOn w:val="Normal"/>
    <w:link w:val="Heading3-KannadaChar"/>
    <w:autoRedefine/>
    <w:qFormat/>
    <w:rsid w:val="00901E2D"/>
    <w:pPr>
      <w:autoSpaceDE w:val="0"/>
      <w:autoSpaceDN w:val="0"/>
      <w:adjustRightInd w:val="0"/>
      <w:spacing w:after="0" w:line="240" w:lineRule="auto"/>
    </w:pPr>
    <w:rPr>
      <w:rFonts w:ascii="BRH Kannada RN" w:hAnsi="BRH Kannada RN" w:cs="BRH Kannada RN"/>
      <w:b/>
      <w:color w:val="000000"/>
      <w:sz w:val="44"/>
      <w:szCs w:val="44"/>
    </w:rPr>
  </w:style>
  <w:style w:type="character" w:customStyle="1" w:styleId="Heading3-KannadaChar">
    <w:name w:val="Heading3-Kannada Char"/>
    <w:link w:val="Heading3-Kannada"/>
    <w:rsid w:val="00901E2D"/>
    <w:rPr>
      <w:rFonts w:ascii="BRH Kannada RN" w:hAnsi="BRH Kannada RN" w:cs="BRH Kannada RN"/>
      <w:b/>
      <w:color w:val="000000"/>
      <w:sz w:val="44"/>
      <w:szCs w:val="44"/>
    </w:rPr>
  </w:style>
  <w:style w:type="paragraph" w:customStyle="1" w:styleId="Latin-Heading1">
    <w:name w:val="Latin-Heading1"/>
    <w:basedOn w:val="Normal"/>
    <w:link w:val="Latin-Heading1Char"/>
    <w:autoRedefine/>
    <w:qFormat/>
    <w:rsid w:val="00901E2D"/>
    <w:pPr>
      <w:autoSpaceDE w:val="0"/>
      <w:autoSpaceDN w:val="0"/>
      <w:adjustRightInd w:val="0"/>
      <w:spacing w:after="0" w:line="240" w:lineRule="auto"/>
      <w:ind w:right="-547"/>
      <w:jc w:val="center"/>
    </w:pPr>
    <w:rPr>
      <w:rFonts w:ascii="BRH Latin" w:eastAsia="Times New Roman" w:hAnsi="BRH Latin" w:cs="BRH Kannada Extra"/>
      <w:b/>
      <w:bCs/>
      <w:color w:val="000000"/>
      <w:spacing w:val="14"/>
      <w:w w:val="120"/>
      <w:sz w:val="44"/>
      <w:szCs w:val="48"/>
      <w:lang w:bidi="hi-IN"/>
    </w:rPr>
  </w:style>
  <w:style w:type="character" w:customStyle="1" w:styleId="Latin-Heading1Char">
    <w:name w:val="Latin-Heading1 Char"/>
    <w:link w:val="Latin-Heading1"/>
    <w:rsid w:val="00901E2D"/>
    <w:rPr>
      <w:rFonts w:ascii="BRH Latin" w:eastAsia="Times New Roman" w:hAnsi="BRH Latin" w:cs="BRH Kannada Extra"/>
      <w:b/>
      <w:bCs/>
      <w:color w:val="000000"/>
      <w:spacing w:val="14"/>
      <w:w w:val="120"/>
      <w:sz w:val="44"/>
      <w:szCs w:val="48"/>
      <w:lang w:bidi="hi-IN"/>
    </w:rPr>
  </w:style>
  <w:style w:type="paragraph" w:customStyle="1" w:styleId="Latin-Heading2">
    <w:name w:val="Latin-Heading2"/>
    <w:basedOn w:val="Normal"/>
    <w:link w:val="Latin-Heading2Char"/>
    <w:autoRedefine/>
    <w:qFormat/>
    <w:rsid w:val="00901E2D"/>
    <w:pPr>
      <w:autoSpaceDE w:val="0"/>
      <w:autoSpaceDN w:val="0"/>
      <w:adjustRightInd w:val="0"/>
      <w:spacing w:after="0" w:line="288" w:lineRule="auto"/>
      <w:ind w:right="-547"/>
    </w:pPr>
    <w:rPr>
      <w:rFonts w:ascii="BRH Latin" w:eastAsia="Times New Roman" w:hAnsi="BRH Latin" w:cs="BRH Kannada Extra"/>
      <w:b/>
      <w:bCs/>
      <w:color w:val="000000"/>
      <w:spacing w:val="14"/>
      <w:w w:val="120"/>
      <w:sz w:val="40"/>
      <w:szCs w:val="48"/>
      <w:lang w:bidi="hi-IN"/>
    </w:rPr>
  </w:style>
  <w:style w:type="character" w:customStyle="1" w:styleId="Latin-Heading2Char">
    <w:name w:val="Latin-Heading2 Char"/>
    <w:link w:val="Latin-Heading2"/>
    <w:rsid w:val="00901E2D"/>
    <w:rPr>
      <w:rFonts w:ascii="BRH Latin" w:eastAsia="Times New Roman" w:hAnsi="BRH Latin" w:cs="BRH Kannada Extra"/>
      <w:b/>
      <w:bCs/>
      <w:color w:val="000000"/>
      <w:spacing w:val="14"/>
      <w:w w:val="120"/>
      <w:sz w:val="40"/>
      <w:szCs w:val="48"/>
      <w:lang w:bidi="hi-IN"/>
    </w:rPr>
  </w:style>
  <w:style w:type="paragraph" w:customStyle="1" w:styleId="Latin-Heading3">
    <w:name w:val="Latin-Heading3"/>
    <w:basedOn w:val="Normal"/>
    <w:link w:val="Latin-Heading3Char"/>
    <w:autoRedefine/>
    <w:qFormat/>
    <w:rsid w:val="00901E2D"/>
    <w:pPr>
      <w:autoSpaceDE w:val="0"/>
      <w:autoSpaceDN w:val="0"/>
      <w:adjustRightInd w:val="0"/>
      <w:spacing w:after="0" w:line="288" w:lineRule="auto"/>
      <w:ind w:right="-547"/>
    </w:pPr>
    <w:rPr>
      <w:rFonts w:ascii="BRH Latin" w:eastAsia="Times New Roman" w:hAnsi="BRH Latin" w:cs="BRH Kannada Extra"/>
      <w:b/>
      <w:bCs/>
      <w:color w:val="000000"/>
      <w:spacing w:val="14"/>
      <w:w w:val="120"/>
      <w:sz w:val="40"/>
      <w:szCs w:val="48"/>
      <w:lang w:bidi="hi-IN"/>
    </w:rPr>
  </w:style>
  <w:style w:type="character" w:customStyle="1" w:styleId="Latin-Heading3Char">
    <w:name w:val="Latin-Heading3 Char"/>
    <w:link w:val="Latin-Heading3"/>
    <w:rsid w:val="00901E2D"/>
    <w:rPr>
      <w:rFonts w:ascii="BRH Latin" w:eastAsia="Times New Roman" w:hAnsi="BRH Latin" w:cs="BRH Kannada Extra"/>
      <w:b/>
      <w:bCs/>
      <w:color w:val="000000"/>
      <w:spacing w:val="14"/>
      <w:w w:val="120"/>
      <w:sz w:val="40"/>
      <w:szCs w:val="48"/>
      <w:lang w:bidi="hi-IN"/>
    </w:rPr>
  </w:style>
  <w:style w:type="paragraph" w:customStyle="1" w:styleId="Tamil-Heading1">
    <w:name w:val="Tamil-Heading1"/>
    <w:basedOn w:val="Normal"/>
    <w:link w:val="Tamil-Heading1Char"/>
    <w:autoRedefine/>
    <w:qFormat/>
    <w:rsid w:val="00901E2D"/>
    <w:pPr>
      <w:autoSpaceDE w:val="0"/>
      <w:autoSpaceDN w:val="0"/>
      <w:adjustRightInd w:val="0"/>
      <w:spacing w:after="0" w:line="240" w:lineRule="auto"/>
      <w:jc w:val="center"/>
    </w:pPr>
    <w:rPr>
      <w:rFonts w:ascii="BRH Tamil Tab RN" w:hAnsi="BRH Tamil Tab RN" w:cs="BRH Tamil Tab RN"/>
      <w:color w:val="000000"/>
      <w:sz w:val="48"/>
      <w:szCs w:val="40"/>
    </w:rPr>
  </w:style>
  <w:style w:type="character" w:customStyle="1" w:styleId="Tamil-Heading1Char">
    <w:name w:val="Tamil-Heading1 Char"/>
    <w:link w:val="Tamil-Heading1"/>
    <w:rsid w:val="00901E2D"/>
    <w:rPr>
      <w:rFonts w:ascii="BRH Tamil Tab RN" w:hAnsi="BRH Tamil Tab RN" w:cs="BRH Tamil Tab RN"/>
      <w:color w:val="000000"/>
      <w:sz w:val="48"/>
      <w:szCs w:val="40"/>
    </w:rPr>
  </w:style>
  <w:style w:type="paragraph" w:customStyle="1" w:styleId="Tamil-Heading2">
    <w:name w:val="Tamil-Heading2"/>
    <w:basedOn w:val="Normal"/>
    <w:link w:val="Tamil-Heading2Char"/>
    <w:autoRedefine/>
    <w:qFormat/>
    <w:rsid w:val="00901E2D"/>
    <w:pPr>
      <w:autoSpaceDE w:val="0"/>
      <w:autoSpaceDN w:val="0"/>
      <w:adjustRightInd w:val="0"/>
      <w:spacing w:after="0" w:line="240" w:lineRule="auto"/>
    </w:pPr>
    <w:rPr>
      <w:rFonts w:ascii="BRH Tamil Tab RN" w:hAnsi="BRH Tamil Tab RN" w:cs="BRH Tamil Tab RN"/>
      <w:color w:val="000000"/>
      <w:sz w:val="44"/>
      <w:szCs w:val="40"/>
    </w:rPr>
  </w:style>
  <w:style w:type="character" w:customStyle="1" w:styleId="Tamil-Heading2Char">
    <w:name w:val="Tamil-Heading2 Char"/>
    <w:link w:val="Tamil-Heading2"/>
    <w:rsid w:val="00901E2D"/>
    <w:rPr>
      <w:rFonts w:ascii="BRH Tamil Tab RN" w:hAnsi="BRH Tamil Tab RN" w:cs="BRH Tamil Tab RN"/>
      <w:color w:val="000000"/>
      <w:sz w:val="44"/>
      <w:szCs w:val="40"/>
    </w:rPr>
  </w:style>
  <w:style w:type="paragraph" w:customStyle="1" w:styleId="Tamil-Heading3">
    <w:name w:val="Tamil-Heading3"/>
    <w:basedOn w:val="Normal"/>
    <w:link w:val="Tamil-Heading3Char"/>
    <w:autoRedefine/>
    <w:qFormat/>
    <w:rsid w:val="00901E2D"/>
    <w:pPr>
      <w:autoSpaceDE w:val="0"/>
      <w:autoSpaceDN w:val="0"/>
      <w:adjustRightInd w:val="0"/>
      <w:spacing w:after="0" w:line="240" w:lineRule="auto"/>
    </w:pPr>
    <w:rPr>
      <w:rFonts w:ascii="BRH Tamil Tab RN" w:hAnsi="BRH Tamil Tab RN" w:cs="BRH Tamil Tab RN"/>
      <w:color w:val="000000"/>
      <w:sz w:val="44"/>
      <w:szCs w:val="40"/>
    </w:rPr>
  </w:style>
  <w:style w:type="character" w:customStyle="1" w:styleId="Tamil-Heading3Char">
    <w:name w:val="Tamil-Heading3 Char"/>
    <w:link w:val="Tamil-Heading3"/>
    <w:rsid w:val="00901E2D"/>
    <w:rPr>
      <w:rFonts w:ascii="BRH Tamil Tab RN" w:hAnsi="BRH Tamil Tab RN" w:cs="BRH Tamil Tab RN"/>
      <w:color w:val="000000"/>
      <w:sz w:val="44"/>
      <w:szCs w:val="40"/>
    </w:rPr>
  </w:style>
  <w:style w:type="paragraph" w:customStyle="1" w:styleId="Malayalam-Heading1">
    <w:name w:val="Malayalam-Heading1"/>
    <w:basedOn w:val="Normal"/>
    <w:link w:val="Malayalam-Heading1Char"/>
    <w:autoRedefine/>
    <w:qFormat/>
    <w:rsid w:val="00901E2D"/>
    <w:pPr>
      <w:autoSpaceDE w:val="0"/>
      <w:autoSpaceDN w:val="0"/>
      <w:adjustRightInd w:val="0"/>
      <w:spacing w:after="0" w:line="240" w:lineRule="auto"/>
      <w:jc w:val="center"/>
    </w:pPr>
    <w:rPr>
      <w:rFonts w:ascii="BRH Malayalam RN" w:hAnsi="BRH Malayalam RN" w:cs="Arial"/>
      <w:color w:val="000000"/>
      <w:sz w:val="48"/>
      <w:szCs w:val="28"/>
    </w:rPr>
  </w:style>
  <w:style w:type="character" w:customStyle="1" w:styleId="Malayalam-Heading1Char">
    <w:name w:val="Malayalam-Heading1 Char"/>
    <w:link w:val="Malayalam-Heading1"/>
    <w:rsid w:val="00901E2D"/>
    <w:rPr>
      <w:rFonts w:ascii="BRH Malayalam RN" w:hAnsi="BRH Malayalam RN" w:cs="Arial"/>
      <w:color w:val="000000"/>
      <w:sz w:val="48"/>
      <w:szCs w:val="28"/>
    </w:rPr>
  </w:style>
  <w:style w:type="paragraph" w:customStyle="1" w:styleId="Malayalam-Heading2">
    <w:name w:val="Malayalam-Heading2"/>
    <w:basedOn w:val="Malayalam-Heading1"/>
    <w:link w:val="Malayalam-Heading2Char"/>
    <w:autoRedefine/>
    <w:qFormat/>
    <w:rsid w:val="00901E2D"/>
    <w:pPr>
      <w:jc w:val="left"/>
    </w:pPr>
    <w:rPr>
      <w:sz w:val="44"/>
    </w:rPr>
  </w:style>
  <w:style w:type="character" w:customStyle="1" w:styleId="Malayalam-Heading2Char">
    <w:name w:val="Malayalam-Heading2 Char"/>
    <w:link w:val="Malayalam-Heading2"/>
    <w:rsid w:val="00901E2D"/>
    <w:rPr>
      <w:rFonts w:ascii="BRH Malayalam RN" w:hAnsi="BRH Malayalam RN" w:cs="Arial"/>
      <w:color w:val="000000"/>
      <w:sz w:val="44"/>
      <w:szCs w:val="28"/>
    </w:rPr>
  </w:style>
  <w:style w:type="paragraph" w:customStyle="1" w:styleId="Malayalam-Heading3">
    <w:name w:val="Malayalam-Heading3"/>
    <w:basedOn w:val="Malayalam-Heading2"/>
    <w:link w:val="Malayalam-Heading3Char"/>
    <w:autoRedefine/>
    <w:qFormat/>
    <w:rsid w:val="00901E2D"/>
  </w:style>
  <w:style w:type="character" w:customStyle="1" w:styleId="Malayalam-Heading3Char">
    <w:name w:val="Malayalam-Heading3 Char"/>
    <w:link w:val="Malayalam-Heading3"/>
    <w:rsid w:val="00901E2D"/>
    <w:rPr>
      <w:rFonts w:ascii="BRH Malayalam RN" w:hAnsi="BRH Malayalam RN" w:cs="Arial"/>
      <w:color w:val="000000"/>
      <w:sz w:val="44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E2D"/>
    <w:pPr>
      <w:spacing w:after="60"/>
      <w:jc w:val="center"/>
      <w:outlineLvl w:val="1"/>
    </w:pPr>
    <w:rPr>
      <w:rFonts w:ascii="Calibri Light" w:eastAsia="Times New Roman" w:hAnsi="Calibri Light"/>
      <w:sz w:val="24"/>
      <w:szCs w:val="24"/>
    </w:rPr>
  </w:style>
  <w:style w:type="character" w:customStyle="1" w:styleId="SubtitleChar">
    <w:name w:val="Subtitle Char"/>
    <w:link w:val="Subtitle"/>
    <w:uiPriority w:val="11"/>
    <w:rsid w:val="00901E2D"/>
    <w:rPr>
      <w:rFonts w:ascii="Calibri Light" w:eastAsia="Times New Roman" w:hAnsi="Calibri Light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01E2D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901E2D"/>
  </w:style>
  <w:style w:type="character" w:styleId="FootnoteReference">
    <w:name w:val="footnote reference"/>
    <w:uiPriority w:val="99"/>
    <w:semiHidden/>
    <w:unhideWhenUsed/>
    <w:rsid w:val="00901E2D"/>
    <w:rPr>
      <w:vertAlign w:val="superscript"/>
    </w:rPr>
  </w:style>
  <w:style w:type="paragraph" w:styleId="TOC7">
    <w:name w:val="toc 7"/>
    <w:basedOn w:val="Normal"/>
    <w:next w:val="Normal"/>
    <w:autoRedefine/>
    <w:uiPriority w:val="39"/>
    <w:unhideWhenUsed/>
    <w:rsid w:val="00901E2D"/>
    <w:pPr>
      <w:spacing w:after="0"/>
      <w:ind w:left="1320"/>
    </w:pPr>
    <w:rPr>
      <w:rFonts w:cs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01E2D"/>
    <w:pPr>
      <w:spacing w:after="0"/>
      <w:ind w:left="1540"/>
    </w:pPr>
    <w:rPr>
      <w:rFonts w:cs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01E2D"/>
    <w:pPr>
      <w:spacing w:after="0"/>
      <w:ind w:left="1760"/>
    </w:pPr>
    <w:rPr>
      <w:rFonts w:cs="Calibri"/>
      <w:sz w:val="20"/>
      <w:szCs w:val="20"/>
    </w:rPr>
  </w:style>
  <w:style w:type="paragraph" w:customStyle="1" w:styleId="2-Heading-VedaVMSTelugu">
    <w:name w:val="2-Heading-VedaVMSTelugu"/>
    <w:next w:val="Subtitle"/>
    <w:link w:val="2-Heading-VedaVMSTeluguChar"/>
    <w:autoRedefine/>
    <w:qFormat/>
    <w:rsid w:val="00901E2D"/>
    <w:pPr>
      <w:numPr>
        <w:numId w:val="37"/>
      </w:numPr>
      <w:autoSpaceDE w:val="0"/>
      <w:autoSpaceDN w:val="0"/>
      <w:adjustRightInd w:val="0"/>
      <w:ind w:left="360" w:hanging="360"/>
    </w:pPr>
    <w:rPr>
      <w:rFonts w:ascii="BRH Telugu RN" w:hAnsi="BRH Telugu RN" w:cs="BRH Telugu RN"/>
      <w:color w:val="000000"/>
      <w:sz w:val="40"/>
      <w:szCs w:val="40"/>
      <w:u w:val="single"/>
    </w:rPr>
  </w:style>
  <w:style w:type="paragraph" w:customStyle="1" w:styleId="VedaVMSKannada-Title">
    <w:name w:val="VedaVMSKannada-Title"/>
    <w:basedOn w:val="Title"/>
    <w:link w:val="VedaVMSKannada-TitleChar"/>
    <w:autoRedefine/>
    <w:qFormat/>
    <w:rsid w:val="00901E2D"/>
    <w:pPr>
      <w:numPr>
        <w:numId w:val="16"/>
      </w:numPr>
      <w:autoSpaceDE w:val="0"/>
      <w:autoSpaceDN w:val="0"/>
      <w:adjustRightInd w:val="0"/>
      <w:spacing w:before="240"/>
      <w:contextualSpacing w:val="0"/>
      <w:jc w:val="center"/>
      <w:outlineLvl w:val="0"/>
    </w:pPr>
    <w:rPr>
      <w:rFonts w:ascii="BRH Kannada Extra" w:hAnsi="BRH Kannada Extra" w:cs="BRH Kannada RN"/>
      <w:b/>
      <w:bCs/>
      <w:color w:val="000000"/>
      <w:spacing w:val="0"/>
      <w:sz w:val="48"/>
      <w:szCs w:val="40"/>
      <w:u w:val="double"/>
    </w:rPr>
  </w:style>
  <w:style w:type="character" w:customStyle="1" w:styleId="VedaVMSKannada-TitleChar">
    <w:name w:val="VedaVMSKannada-Title Char"/>
    <w:link w:val="VedaVMSKannada-Title"/>
    <w:rsid w:val="00901E2D"/>
    <w:rPr>
      <w:rFonts w:ascii="BRH Kannada Extra" w:eastAsia="Times New Roman" w:hAnsi="BRH Kannada Extra" w:cs="BRH Kannada RN"/>
      <w:b/>
      <w:bCs/>
      <w:color w:val="000000"/>
      <w:kern w:val="28"/>
      <w:sz w:val="48"/>
      <w:szCs w:val="40"/>
      <w:u w:val="double"/>
    </w:rPr>
  </w:style>
  <w:style w:type="paragraph" w:styleId="Title">
    <w:name w:val="Title"/>
    <w:basedOn w:val="Normal"/>
    <w:next w:val="Normal"/>
    <w:link w:val="TitleChar"/>
    <w:uiPriority w:val="10"/>
    <w:qFormat/>
    <w:rsid w:val="00901E2D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901E2D"/>
    <w:rPr>
      <w:rFonts w:ascii="Calibri Light" w:eastAsia="Times New Roman" w:hAnsi="Calibri Light"/>
      <w:spacing w:val="-10"/>
      <w:kern w:val="28"/>
      <w:sz w:val="56"/>
      <w:szCs w:val="56"/>
    </w:rPr>
  </w:style>
  <w:style w:type="paragraph" w:customStyle="1" w:styleId="4-ULine-Subheading-VedaVMSTelugu">
    <w:name w:val="4-ULine-Subheading-VedaVMSTelugu"/>
    <w:basedOn w:val="5-ULine-WordO-SubHding-VedaVMSTelugu"/>
    <w:link w:val="4-ULine-Subheading-VedaVMSTeluguChar"/>
    <w:autoRedefine/>
    <w:qFormat/>
    <w:rsid w:val="00901E2D"/>
  </w:style>
  <w:style w:type="paragraph" w:customStyle="1" w:styleId="VedaVMSTelugu">
    <w:name w:val="VedaVMSTelugu"/>
    <w:basedOn w:val="Normal"/>
    <w:next w:val="Title"/>
    <w:link w:val="VedaVMSTeluguChar"/>
    <w:autoRedefine/>
    <w:qFormat/>
    <w:rsid w:val="00901E2D"/>
    <w:pPr>
      <w:autoSpaceDE w:val="0"/>
      <w:autoSpaceDN w:val="0"/>
      <w:adjustRightInd w:val="0"/>
      <w:spacing w:after="0" w:line="240" w:lineRule="auto"/>
      <w:ind w:left="1080" w:hanging="360"/>
      <w:jc w:val="center"/>
    </w:pPr>
    <w:rPr>
      <w:rFonts w:ascii="BRH Telugu Extra" w:hAnsi="BRH Telugu Extra" w:cs="BRH Telugu RN"/>
      <w:b/>
      <w:color w:val="000000"/>
      <w:sz w:val="48"/>
      <w:szCs w:val="48"/>
      <w:u w:val="double"/>
    </w:rPr>
  </w:style>
  <w:style w:type="character" w:customStyle="1" w:styleId="4-ULine-Subheading-VedaVMSTeluguChar">
    <w:name w:val="4-ULine-Subheading-VedaVMSTelugu Char"/>
    <w:link w:val="4-ULine-Subheading-VedaVMSTelugu"/>
    <w:rsid w:val="00901E2D"/>
    <w:rPr>
      <w:rFonts w:ascii="BRH Telugu RN" w:hAnsi="BRH Telugu RN" w:cs="BRH Telugu RN"/>
      <w:b/>
      <w:color w:val="000000"/>
      <w:sz w:val="40"/>
      <w:szCs w:val="40"/>
      <w:u w:val="words"/>
    </w:rPr>
  </w:style>
  <w:style w:type="paragraph" w:customStyle="1" w:styleId="Style2-VedaVMSTelugu">
    <w:name w:val="Style2-VedaVMSTelugu"/>
    <w:basedOn w:val="Normal"/>
    <w:link w:val="Style2-VedaVMSTeluguChar"/>
    <w:qFormat/>
    <w:rsid w:val="00901E2D"/>
    <w:pPr>
      <w:widowControl w:val="0"/>
      <w:autoSpaceDE w:val="0"/>
      <w:autoSpaceDN w:val="0"/>
      <w:adjustRightInd w:val="0"/>
      <w:spacing w:after="0" w:line="264" w:lineRule="auto"/>
      <w:ind w:right="-547"/>
      <w:jc w:val="center"/>
    </w:pPr>
    <w:rPr>
      <w:rFonts w:ascii="BRH Telugu Extra" w:hAnsi="BRH Telugu Extra" w:cs="BRH Telugu Extra"/>
      <w:b/>
      <w:color w:val="000000"/>
      <w:sz w:val="40"/>
      <w:szCs w:val="40"/>
    </w:rPr>
  </w:style>
  <w:style w:type="character" w:customStyle="1" w:styleId="VedaVMSTeluguChar">
    <w:name w:val="VedaVMSTelugu Char"/>
    <w:link w:val="VedaVMSTelugu"/>
    <w:rsid w:val="00901E2D"/>
    <w:rPr>
      <w:rFonts w:ascii="BRH Telugu Extra" w:hAnsi="BRH Telugu Extra" w:cs="BRH Telugu RN"/>
      <w:b/>
      <w:color w:val="000000"/>
      <w:sz w:val="48"/>
      <w:szCs w:val="48"/>
      <w:u w:val="double"/>
    </w:rPr>
  </w:style>
  <w:style w:type="character" w:customStyle="1" w:styleId="Style2-VedaVMSTeluguChar">
    <w:name w:val="Style2-VedaVMSTelugu Char"/>
    <w:link w:val="Style2-VedaVMSTelugu"/>
    <w:rsid w:val="00901E2D"/>
    <w:rPr>
      <w:rFonts w:ascii="BRH Telugu Extra" w:hAnsi="BRH Telugu Extra" w:cs="BRH Telugu Extra"/>
      <w:b/>
      <w:color w:val="000000"/>
      <w:sz w:val="40"/>
      <w:szCs w:val="40"/>
    </w:rPr>
  </w:style>
  <w:style w:type="paragraph" w:customStyle="1" w:styleId="Subheading-VedaVMSTelugu">
    <w:name w:val="Subheading-VedaVMSTelugu"/>
    <w:basedOn w:val="Normal"/>
    <w:link w:val="Subheading-VedaVMSTeluguChar"/>
    <w:qFormat/>
    <w:rsid w:val="00901E2D"/>
    <w:pPr>
      <w:autoSpaceDE w:val="0"/>
      <w:autoSpaceDN w:val="0"/>
      <w:adjustRightInd w:val="0"/>
      <w:spacing w:after="0" w:line="240" w:lineRule="auto"/>
    </w:pPr>
    <w:rPr>
      <w:rFonts w:ascii="Arial" w:hAnsi="Arial" w:cs="Century Gothic"/>
      <w:b/>
      <w:color w:val="000000"/>
      <w:sz w:val="32"/>
      <w:szCs w:val="40"/>
      <w:u w:val="thick"/>
    </w:rPr>
  </w:style>
  <w:style w:type="character" w:customStyle="1" w:styleId="Heading2VedaVMSTeluguChar">
    <w:name w:val="Heading2VedaVMSTelugu Char"/>
    <w:link w:val="Heading2VedaVMSTelugu"/>
    <w:rsid w:val="007E105E"/>
    <w:rPr>
      <w:rFonts w:ascii="BRH Telugu RN" w:hAnsi="BRH Telugu RN" w:cs="BRH Telugu RN"/>
      <w:b/>
      <w:color w:val="000000"/>
      <w:spacing w:val="14"/>
      <w:sz w:val="40"/>
      <w:szCs w:val="40"/>
      <w:u w:val="single"/>
    </w:rPr>
  </w:style>
  <w:style w:type="character" w:customStyle="1" w:styleId="Subheading-VedaVMSTeluguChar">
    <w:name w:val="Subheading-VedaVMSTelugu Char"/>
    <w:link w:val="Subheading-VedaVMSTelugu"/>
    <w:rsid w:val="00901E2D"/>
    <w:rPr>
      <w:rFonts w:ascii="Arial" w:hAnsi="Arial" w:cs="Century Gothic"/>
      <w:b/>
      <w:color w:val="000000"/>
      <w:sz w:val="32"/>
      <w:szCs w:val="40"/>
      <w:u w:val="thick"/>
    </w:rPr>
  </w:style>
  <w:style w:type="paragraph" w:customStyle="1" w:styleId="5-ULine-WordO-SubHding-VedaVMSTelugu">
    <w:name w:val="5-ULine-WordO-SubHding-VedaVMSTelugu"/>
    <w:basedOn w:val="Normal"/>
    <w:link w:val="5-ULine-WordO-SubHding-VedaVMSTeluguChar"/>
    <w:autoRedefine/>
    <w:qFormat/>
    <w:rsid w:val="00901E2D"/>
    <w:pPr>
      <w:autoSpaceDE w:val="0"/>
      <w:autoSpaceDN w:val="0"/>
      <w:adjustRightInd w:val="0"/>
      <w:spacing w:after="0" w:line="240" w:lineRule="auto"/>
    </w:pPr>
    <w:rPr>
      <w:rFonts w:ascii="BRH Telugu RN" w:hAnsi="BRH Telugu RN" w:cs="BRH Telugu RN"/>
      <w:b/>
      <w:color w:val="000000"/>
      <w:sz w:val="40"/>
      <w:szCs w:val="40"/>
      <w:u w:val="words"/>
    </w:rPr>
  </w:style>
  <w:style w:type="paragraph" w:customStyle="1" w:styleId="4-Subheading-VedaVMSTelugu">
    <w:name w:val="4-Subheading-VedaVMSTelugu"/>
    <w:basedOn w:val="Normal"/>
    <w:link w:val="4-Subheading-VedaVMSTeluguChar"/>
    <w:autoRedefine/>
    <w:qFormat/>
    <w:rsid w:val="00901E2D"/>
    <w:pPr>
      <w:autoSpaceDE w:val="0"/>
      <w:autoSpaceDN w:val="0"/>
      <w:adjustRightInd w:val="0"/>
      <w:spacing w:after="0" w:line="240" w:lineRule="auto"/>
    </w:pPr>
    <w:rPr>
      <w:rFonts w:ascii="BRH Telugu RN" w:hAnsi="BRH Telugu RN" w:cs="BRH Telugu RN"/>
      <w:b/>
      <w:color w:val="000000"/>
      <w:sz w:val="40"/>
      <w:szCs w:val="40"/>
      <w:u w:val="single"/>
    </w:rPr>
  </w:style>
  <w:style w:type="character" w:customStyle="1" w:styleId="5-ULine-WordO-SubHding-VedaVMSTeluguChar">
    <w:name w:val="5-ULine-WordO-SubHding-VedaVMSTelugu Char"/>
    <w:link w:val="5-ULine-WordO-SubHding-VedaVMSTelugu"/>
    <w:rsid w:val="00901E2D"/>
    <w:rPr>
      <w:rFonts w:ascii="BRH Telugu RN" w:hAnsi="BRH Telugu RN" w:cs="BRH Telugu RN"/>
      <w:b/>
      <w:color w:val="000000"/>
      <w:sz w:val="40"/>
      <w:szCs w:val="40"/>
      <w:u w:val="words"/>
    </w:rPr>
  </w:style>
  <w:style w:type="character" w:customStyle="1" w:styleId="4-Subheading-VedaVMSTeluguChar">
    <w:name w:val="4-Subheading-VedaVMSTelugu Char"/>
    <w:link w:val="4-Subheading-VedaVMSTelugu"/>
    <w:rsid w:val="00901E2D"/>
    <w:rPr>
      <w:rFonts w:ascii="BRH Telugu RN" w:hAnsi="BRH Telugu RN" w:cs="BRH Telugu RN"/>
      <w:b/>
      <w:color w:val="000000"/>
      <w:sz w:val="40"/>
      <w:szCs w:val="40"/>
      <w:u w:val="single"/>
    </w:rPr>
  </w:style>
  <w:style w:type="paragraph" w:customStyle="1" w:styleId="5-SubHeading-VedaVMSTelugu">
    <w:name w:val="5-SubHeading-VedaVMSTelugu"/>
    <w:basedOn w:val="Normal"/>
    <w:link w:val="5-SubHeading-VedaVMSTeluguChar"/>
    <w:autoRedefine/>
    <w:qFormat/>
    <w:rsid w:val="00901E2D"/>
    <w:pPr>
      <w:autoSpaceDE w:val="0"/>
      <w:autoSpaceDN w:val="0"/>
      <w:adjustRightInd w:val="0"/>
      <w:spacing w:after="0" w:line="240" w:lineRule="auto"/>
    </w:pPr>
    <w:rPr>
      <w:rFonts w:ascii="BRH Telugu RN" w:hAnsi="BRH Telugu RN" w:cs="BRH Telugu RN"/>
      <w:b/>
      <w:color w:val="000000"/>
      <w:sz w:val="40"/>
      <w:szCs w:val="40"/>
      <w:u w:val="words"/>
    </w:rPr>
  </w:style>
  <w:style w:type="character" w:customStyle="1" w:styleId="5-SubHeading-VedaVMSTeluguChar">
    <w:name w:val="5-SubHeading-VedaVMSTelugu Char"/>
    <w:link w:val="5-SubHeading-VedaVMSTelugu"/>
    <w:rsid w:val="00901E2D"/>
    <w:rPr>
      <w:rFonts w:ascii="BRH Telugu RN" w:hAnsi="BRH Telugu RN" w:cs="BRH Telugu RN"/>
      <w:b/>
      <w:color w:val="000000"/>
      <w:sz w:val="40"/>
      <w:szCs w:val="40"/>
      <w:u w:val="words"/>
    </w:rPr>
  </w:style>
  <w:style w:type="paragraph" w:customStyle="1" w:styleId="Spacing-VedaVMS-Telugu">
    <w:name w:val="Spacing-VedaVMS-Telugu"/>
    <w:basedOn w:val="Normal"/>
    <w:link w:val="Spacing-VedaVMS-TeluguChar"/>
    <w:autoRedefine/>
    <w:qFormat/>
    <w:rsid w:val="00901E2D"/>
    <w:pPr>
      <w:autoSpaceDE w:val="0"/>
      <w:autoSpaceDN w:val="0"/>
      <w:adjustRightInd w:val="0"/>
      <w:spacing w:after="0" w:line="240" w:lineRule="auto"/>
    </w:pPr>
    <w:rPr>
      <w:rFonts w:ascii="BRH Telugu Extra" w:hAnsi="BRH Telugu Extra" w:cs="BRH Telugu Extra"/>
      <w:color w:val="000000"/>
      <w:sz w:val="40"/>
      <w:szCs w:val="40"/>
    </w:rPr>
  </w:style>
  <w:style w:type="character" w:customStyle="1" w:styleId="Spacing-VedaVMS-TeluguChar">
    <w:name w:val="Spacing-VedaVMS-Telugu Char"/>
    <w:link w:val="Spacing-VedaVMS-Telugu"/>
    <w:rsid w:val="00901E2D"/>
    <w:rPr>
      <w:rFonts w:ascii="BRH Telugu Extra" w:hAnsi="BRH Telugu Extra" w:cs="BRH Telugu Extra"/>
      <w:color w:val="000000"/>
      <w:sz w:val="40"/>
      <w:szCs w:val="40"/>
    </w:rPr>
  </w:style>
  <w:style w:type="paragraph" w:customStyle="1" w:styleId="1Title-VedaVMSKannada">
    <w:name w:val="1Title-VedaVMSKannada"/>
    <w:basedOn w:val="Normal"/>
    <w:next w:val="Title"/>
    <w:link w:val="1Title-VedaVMSKannadaChar"/>
    <w:autoRedefine/>
    <w:qFormat/>
    <w:rsid w:val="00901E2D"/>
    <w:pPr>
      <w:numPr>
        <w:numId w:val="41"/>
      </w:numPr>
      <w:ind w:left="2160" w:hanging="360"/>
      <w:jc w:val="center"/>
    </w:pPr>
    <w:rPr>
      <w:rFonts w:ascii="BRH Kannada RN" w:hAnsi="BRH Kannada RN" w:cs="Arial"/>
      <w:b/>
      <w:color w:val="000000"/>
      <w:sz w:val="48"/>
      <w:szCs w:val="28"/>
      <w:u w:val="double"/>
    </w:rPr>
  </w:style>
  <w:style w:type="paragraph" w:styleId="NormalWeb">
    <w:name w:val="Normal (Web)"/>
    <w:basedOn w:val="Normal"/>
    <w:uiPriority w:val="99"/>
    <w:semiHidden/>
    <w:unhideWhenUsed/>
    <w:rsid w:val="00901E2D"/>
    <w:rPr>
      <w:rFonts w:ascii="Times New Roman" w:hAnsi="Times New Roman"/>
      <w:sz w:val="24"/>
      <w:szCs w:val="24"/>
    </w:rPr>
  </w:style>
  <w:style w:type="paragraph" w:customStyle="1" w:styleId="2-Centered-VedaVMSKannada">
    <w:name w:val="2-Centered-VedaVMSKannada"/>
    <w:link w:val="2-Centered-VedaVMSKannadaChar"/>
    <w:autoRedefine/>
    <w:qFormat/>
    <w:rsid w:val="00901E2D"/>
    <w:pPr>
      <w:jc w:val="center"/>
    </w:pPr>
    <w:rPr>
      <w:rFonts w:ascii="BRH Kannada Extra" w:hAnsi="BRH Kannada Extra" w:cs="Arial"/>
      <w:b/>
      <w:color w:val="000000"/>
      <w:sz w:val="40"/>
      <w:szCs w:val="28"/>
    </w:rPr>
  </w:style>
  <w:style w:type="character" w:customStyle="1" w:styleId="2-Centered-VedaVMSKannadaChar">
    <w:name w:val="2-Centered-VedaVMSKannada Char"/>
    <w:link w:val="2-Centered-VedaVMSKannada"/>
    <w:rsid w:val="00901E2D"/>
    <w:rPr>
      <w:rFonts w:ascii="BRH Kannada Extra" w:hAnsi="BRH Kannada Extra" w:cs="Arial"/>
      <w:b/>
      <w:color w:val="000000"/>
      <w:sz w:val="40"/>
      <w:szCs w:val="28"/>
    </w:rPr>
  </w:style>
  <w:style w:type="character" w:customStyle="1" w:styleId="1Title-VedaVMSKannadaChar">
    <w:name w:val="1Title-VedaVMSKannada Char"/>
    <w:link w:val="1Title-VedaVMSKannada"/>
    <w:rsid w:val="00901E2D"/>
    <w:rPr>
      <w:rFonts w:ascii="BRH Kannada RN" w:hAnsi="BRH Kannada RN" w:cs="Arial"/>
      <w:b/>
      <w:color w:val="000000"/>
      <w:sz w:val="48"/>
      <w:szCs w:val="28"/>
      <w:u w:val="double"/>
    </w:rPr>
  </w:style>
  <w:style w:type="paragraph" w:customStyle="1" w:styleId="2-Heading-VedaVMSKannada">
    <w:name w:val="2-Heading-VedaVMSKannada"/>
    <w:basedOn w:val="Normal"/>
    <w:next w:val="Heading1"/>
    <w:link w:val="2-Heading-VedaVMSKannadaChar"/>
    <w:autoRedefine/>
    <w:qFormat/>
    <w:rsid w:val="00901E2D"/>
    <w:pPr>
      <w:tabs>
        <w:tab w:val="num" w:pos="720"/>
      </w:tabs>
      <w:ind w:left="360" w:hanging="360"/>
    </w:pPr>
    <w:rPr>
      <w:rFonts w:ascii="BRH Kannada RN" w:hAnsi="BRH Kannada RN" w:cs="BRH Telugu RN"/>
      <w:b/>
      <w:color w:val="000000"/>
      <w:sz w:val="40"/>
      <w:u w:val="single"/>
    </w:rPr>
  </w:style>
  <w:style w:type="character" w:customStyle="1" w:styleId="2-Heading-VedaVMSKannadaChar">
    <w:name w:val="2-Heading-VedaVMSKannada Char"/>
    <w:link w:val="2-Heading-VedaVMSKannada"/>
    <w:rsid w:val="00901E2D"/>
    <w:rPr>
      <w:rFonts w:ascii="BRH Kannada RN" w:hAnsi="BRH Kannada RN" w:cs="BRH Telugu RN"/>
      <w:b/>
      <w:color w:val="000000"/>
      <w:sz w:val="40"/>
      <w:szCs w:val="22"/>
      <w:u w:val="single"/>
    </w:rPr>
  </w:style>
  <w:style w:type="paragraph" w:customStyle="1" w:styleId="4-ULine-Subheading-VedaVMSKannada">
    <w:name w:val="4-ULine-Subheading-VedaVMSKannada"/>
    <w:basedOn w:val="4-ULine-Subheading-VedaVMSTelugu"/>
    <w:link w:val="4-ULine-Subheading-VedaVMSKannadaChar"/>
    <w:autoRedefine/>
    <w:qFormat/>
    <w:rsid w:val="00901E2D"/>
    <w:rPr>
      <w:rFonts w:ascii="BRH Kannada RN" w:hAnsi="BRH Kannada RN"/>
    </w:rPr>
  </w:style>
  <w:style w:type="character" w:customStyle="1" w:styleId="4-ULine-Subheading-VedaVMSKannadaChar">
    <w:name w:val="4-ULine-Subheading-VedaVMSKannada Char"/>
    <w:link w:val="4-ULine-Subheading-VedaVMSKannada"/>
    <w:rsid w:val="00901E2D"/>
    <w:rPr>
      <w:rFonts w:ascii="BRH Kannada RN" w:hAnsi="BRH Kannada RN" w:cs="BRH Telugu RN"/>
      <w:b/>
      <w:color w:val="000000"/>
      <w:sz w:val="40"/>
      <w:szCs w:val="40"/>
      <w:u w:val="words"/>
    </w:rPr>
  </w:style>
  <w:style w:type="paragraph" w:customStyle="1" w:styleId="5-ULine-WordO-SubHding-VedaVMSKannada">
    <w:name w:val="5-ULine-WordO-SubHding-VedaVMSKannada"/>
    <w:basedOn w:val="5-ULine-WordO-SubHding-VedaVMSTelugu"/>
    <w:link w:val="5-ULine-WordO-SubHding-VedaVMSKannadaChar"/>
    <w:autoRedefine/>
    <w:qFormat/>
    <w:rsid w:val="00901E2D"/>
    <w:rPr>
      <w:rFonts w:ascii="BRH Kannada RN" w:hAnsi="BRH Kannada RN"/>
    </w:rPr>
  </w:style>
  <w:style w:type="character" w:customStyle="1" w:styleId="5-ULine-WordO-SubHding-VedaVMSKannadaChar">
    <w:name w:val="5-ULine-WordO-SubHding-VedaVMSKannada Char"/>
    <w:link w:val="5-ULine-WordO-SubHding-VedaVMSKannada"/>
    <w:rsid w:val="00901E2D"/>
    <w:rPr>
      <w:rFonts w:ascii="BRH Kannada RN" w:hAnsi="BRH Kannada RN" w:cs="BRH Telugu RN"/>
      <w:b/>
      <w:color w:val="000000"/>
      <w:sz w:val="40"/>
      <w:szCs w:val="40"/>
      <w:u w:val="words"/>
    </w:rPr>
  </w:style>
  <w:style w:type="paragraph" w:customStyle="1" w:styleId="2-Heading-VedaVMS-Kannada">
    <w:name w:val="2-Heading-VedaVMS-Kannada"/>
    <w:basedOn w:val="Normal"/>
    <w:next w:val="Normal"/>
    <w:link w:val="2-Heading-VedaVMS-KannadaChar"/>
    <w:autoRedefine/>
    <w:qFormat/>
    <w:rsid w:val="00901E2D"/>
    <w:pPr>
      <w:spacing w:line="240" w:lineRule="auto"/>
    </w:pPr>
    <w:rPr>
      <w:rFonts w:ascii="BRH Kannada RN" w:hAnsi="BRH Kannada RN"/>
      <w:b/>
      <w:sz w:val="40"/>
    </w:rPr>
  </w:style>
  <w:style w:type="character" w:customStyle="1" w:styleId="2-Heading-VedaVMS-KannadaChar">
    <w:name w:val="2-Heading-VedaVMS-Kannada Char"/>
    <w:link w:val="2-Heading-VedaVMS-Kannada"/>
    <w:rsid w:val="00901E2D"/>
    <w:rPr>
      <w:rFonts w:ascii="BRH Kannada RN" w:hAnsi="BRH Kannada RN"/>
      <w:b/>
      <w:sz w:val="40"/>
      <w:szCs w:val="22"/>
    </w:rPr>
  </w:style>
  <w:style w:type="paragraph" w:customStyle="1" w:styleId="Telugu-Veda">
    <w:name w:val="Telugu-Veda"/>
    <w:basedOn w:val="Normal"/>
    <w:qFormat/>
    <w:rsid w:val="00891ABF"/>
    <w:pPr>
      <w:autoSpaceDE w:val="0"/>
      <w:autoSpaceDN w:val="0"/>
      <w:adjustRightInd w:val="0"/>
      <w:spacing w:after="0" w:line="240" w:lineRule="auto"/>
    </w:pPr>
    <w:rPr>
      <w:rFonts w:ascii="BRH Telugu Extra" w:hAnsi="BRH Telugu Extra" w:cs="BRH Telugu Extra"/>
      <w:bCs/>
      <w:color w:val="000000"/>
      <w:spacing w:val="14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Saritha\Anandsoriginals\VedaVMSDocs\Telugu%20BRH\WordFiles\Shanti%20Japam%20Canada-Telugu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ECC47-986C-4BB1-BFC2-2837ADB2A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Shanti Japam Canada-Telugu_Template</Template>
  <TotalTime>476</TotalTime>
  <Pages>144</Pages>
  <Words>20867</Words>
  <Characters>118947</Characters>
  <Application>Microsoft Office Word</Application>
  <DocSecurity>0</DocSecurity>
  <Lines>991</Lines>
  <Paragraphs>279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139535</CharactersWithSpaces>
  <SharedDoc>false</SharedDoc>
  <HLinks>
    <vt:vector size="498" baseType="variant">
      <vt:variant>
        <vt:i4>7995513</vt:i4>
      </vt:variant>
      <vt:variant>
        <vt:i4>495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1638450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_Toc535268473</vt:lpwstr>
      </vt:variant>
      <vt:variant>
        <vt:i4>1638450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_Toc535268472</vt:lpwstr>
      </vt:variant>
      <vt:variant>
        <vt:i4>1638450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_Toc535268471</vt:lpwstr>
      </vt:variant>
      <vt:variant>
        <vt:i4>1638450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_Toc535268470</vt:lpwstr>
      </vt:variant>
      <vt:variant>
        <vt:i4>1572914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_Toc535268469</vt:lpwstr>
      </vt:variant>
      <vt:variant>
        <vt:i4>1572914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_Toc535268468</vt:lpwstr>
      </vt:variant>
      <vt:variant>
        <vt:i4>1572914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_Toc535268467</vt:lpwstr>
      </vt:variant>
      <vt:variant>
        <vt:i4>1572914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_Toc535268466</vt:lpwstr>
      </vt:variant>
      <vt:variant>
        <vt:i4>1572914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_Toc535268465</vt:lpwstr>
      </vt:variant>
      <vt:variant>
        <vt:i4>1572914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_Toc535268464</vt:lpwstr>
      </vt:variant>
      <vt:variant>
        <vt:i4>1572914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_Toc535268463</vt:lpwstr>
      </vt:variant>
      <vt:variant>
        <vt:i4>1572914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_Toc535268462</vt:lpwstr>
      </vt:variant>
      <vt:variant>
        <vt:i4>1572914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_Toc535268461</vt:lpwstr>
      </vt:variant>
      <vt:variant>
        <vt:i4>1572914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_Toc535268460</vt:lpwstr>
      </vt:variant>
      <vt:variant>
        <vt:i4>1769522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_Toc535268459</vt:lpwstr>
      </vt:variant>
      <vt:variant>
        <vt:i4>1769522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_Toc535268458</vt:lpwstr>
      </vt:variant>
      <vt:variant>
        <vt:i4>1769522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_Toc535268457</vt:lpwstr>
      </vt:variant>
      <vt:variant>
        <vt:i4>1769522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_Toc535268456</vt:lpwstr>
      </vt:variant>
      <vt:variant>
        <vt:i4>1769522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_Toc535268455</vt:lpwstr>
      </vt:variant>
      <vt:variant>
        <vt:i4>1769522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_Toc535268454</vt:lpwstr>
      </vt:variant>
      <vt:variant>
        <vt:i4>1769522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_Toc535268453</vt:lpwstr>
      </vt:variant>
      <vt:variant>
        <vt:i4>1769522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_Toc535268452</vt:lpwstr>
      </vt:variant>
      <vt:variant>
        <vt:i4>1769522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_Toc535268451</vt:lpwstr>
      </vt:variant>
      <vt:variant>
        <vt:i4>1769522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_Toc535268450</vt:lpwstr>
      </vt:variant>
      <vt:variant>
        <vt:i4>1703986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_Toc535268449</vt:lpwstr>
      </vt:variant>
      <vt:variant>
        <vt:i4>1703986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_Toc535268448</vt:lpwstr>
      </vt:variant>
      <vt:variant>
        <vt:i4>1703986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_Toc535268447</vt:lpwstr>
      </vt:variant>
      <vt:variant>
        <vt:i4>1703986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_Toc535268446</vt:lpwstr>
      </vt:variant>
      <vt:variant>
        <vt:i4>1703986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_Toc535268445</vt:lpwstr>
      </vt:variant>
      <vt:variant>
        <vt:i4>1703986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_Toc535268444</vt:lpwstr>
      </vt:variant>
      <vt:variant>
        <vt:i4>1703986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_Toc535268443</vt:lpwstr>
      </vt:variant>
      <vt:variant>
        <vt:i4>1703986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_Toc535268442</vt:lpwstr>
      </vt:variant>
      <vt:variant>
        <vt:i4>1703986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_Toc535268441</vt:lpwstr>
      </vt:variant>
      <vt:variant>
        <vt:i4>1703986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_Toc535268440</vt:lpwstr>
      </vt:variant>
      <vt:variant>
        <vt:i4>1900594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_Toc535268439</vt:lpwstr>
      </vt:variant>
      <vt:variant>
        <vt:i4>1900594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_Toc535268438</vt:lpwstr>
      </vt:variant>
      <vt:variant>
        <vt:i4>1900594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_Toc535268437</vt:lpwstr>
      </vt:variant>
      <vt:variant>
        <vt:i4>1900594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_Toc535268436</vt:lpwstr>
      </vt:variant>
      <vt:variant>
        <vt:i4>1900594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_Toc535268435</vt:lpwstr>
      </vt:variant>
      <vt:variant>
        <vt:i4>1900594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_Toc535268434</vt:lpwstr>
      </vt:variant>
      <vt:variant>
        <vt:i4>1900594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_Toc535268433</vt:lpwstr>
      </vt:variant>
      <vt:variant>
        <vt:i4>1900594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_Toc535268432</vt:lpwstr>
      </vt:variant>
      <vt:variant>
        <vt:i4>1900594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_Toc535268431</vt:lpwstr>
      </vt:variant>
      <vt:variant>
        <vt:i4>1900594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_Toc535268430</vt:lpwstr>
      </vt:variant>
      <vt:variant>
        <vt:i4>1835058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_Toc535268429</vt:lpwstr>
      </vt:variant>
      <vt:variant>
        <vt:i4>1835058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_Toc535268428</vt:lpwstr>
      </vt:variant>
      <vt:variant>
        <vt:i4>1835058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_Toc535268427</vt:lpwstr>
      </vt:variant>
      <vt:variant>
        <vt:i4>1835058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_Toc535268426</vt:lpwstr>
      </vt:variant>
      <vt:variant>
        <vt:i4>1835058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_Toc535268425</vt:lpwstr>
      </vt:variant>
      <vt:variant>
        <vt:i4>1835058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_Toc535268424</vt:lpwstr>
      </vt:variant>
      <vt:variant>
        <vt:i4>1835058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_Toc535268423</vt:lpwstr>
      </vt:variant>
      <vt:variant>
        <vt:i4>1835058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_Toc535268422</vt:lpwstr>
      </vt:variant>
      <vt:variant>
        <vt:i4>1835058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_Toc535268421</vt:lpwstr>
      </vt:variant>
      <vt:variant>
        <vt:i4>1835058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_Toc535268420</vt:lpwstr>
      </vt:variant>
      <vt:variant>
        <vt:i4>2031666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_Toc535268419</vt:lpwstr>
      </vt:variant>
      <vt:variant>
        <vt:i4>2031666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_Toc535268418</vt:lpwstr>
      </vt:variant>
      <vt:variant>
        <vt:i4>2031666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_Toc535268417</vt:lpwstr>
      </vt:variant>
      <vt:variant>
        <vt:i4>2031666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_Toc535268416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_Toc535268415</vt:lpwstr>
      </vt:variant>
      <vt:variant>
        <vt:i4>2031666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_Toc535268414</vt:lpwstr>
      </vt:variant>
      <vt:variant>
        <vt:i4>2031666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_Toc535268413</vt:lpwstr>
      </vt:variant>
      <vt:variant>
        <vt:i4>2031666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_Toc535268412</vt:lpwstr>
      </vt:variant>
      <vt:variant>
        <vt:i4>2031666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_Toc535268411</vt:lpwstr>
      </vt:variant>
      <vt:variant>
        <vt:i4>2031666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_Toc535268410</vt:lpwstr>
      </vt:variant>
      <vt:variant>
        <vt:i4>1966130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_Toc535268409</vt:lpwstr>
      </vt:variant>
      <vt:variant>
        <vt:i4>1966130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_Toc535268408</vt:lpwstr>
      </vt:variant>
      <vt:variant>
        <vt:i4>1966130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_Toc535268407</vt:lpwstr>
      </vt:variant>
      <vt:variant>
        <vt:i4>1966130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_Toc535268406</vt:lpwstr>
      </vt:variant>
      <vt:variant>
        <vt:i4>1966130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_Toc535268405</vt:lpwstr>
      </vt:variant>
      <vt:variant>
        <vt:i4>1966130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_Toc535268404</vt:lpwstr>
      </vt:variant>
      <vt:variant>
        <vt:i4>1966130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_Toc535268403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_Toc535268402</vt:lpwstr>
      </vt:variant>
      <vt:variant>
        <vt:i4>1966130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_Toc535268401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_Toc535268400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_Toc535268399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_Toc535268398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_Toc535268397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_Toc535268396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_Toc535268395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_Toc535268394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_Toc535268393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_Toc535268392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</dc:creator>
  <cp:keywords/>
  <dc:description/>
  <cp:lastModifiedBy>ADMIN</cp:lastModifiedBy>
  <cp:revision>144</cp:revision>
  <dcterms:created xsi:type="dcterms:W3CDTF">2019-04-05T01:15:00Z</dcterms:created>
  <dcterms:modified xsi:type="dcterms:W3CDTF">2019-06-09T06:17:00Z</dcterms:modified>
</cp:coreProperties>
</file>